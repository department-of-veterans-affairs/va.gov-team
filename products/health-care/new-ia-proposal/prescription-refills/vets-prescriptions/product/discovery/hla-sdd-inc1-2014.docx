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5D40" w:rsidRPr="00222F5A" w:rsidRDefault="00222F5A" w:rsidP="00D67833">
      <w:pPr>
        <w:pStyle w:val="Title"/>
      </w:pPr>
      <w:bookmarkStart w:id="0" w:name="_Toc13907870"/>
      <w:bookmarkStart w:id="1" w:name="_Toc205632711"/>
      <w:r w:rsidRPr="00222F5A">
        <w:t>Department of Veterans Affairs</w:t>
      </w:r>
    </w:p>
    <w:p w:rsidR="00BF5D40" w:rsidRPr="00D67833" w:rsidRDefault="00BF5D40" w:rsidP="00D67833"/>
    <w:p w:rsidR="00BF5D40" w:rsidRPr="00D67833" w:rsidRDefault="008B518E" w:rsidP="004C6A48">
      <w:pPr>
        <w:pStyle w:val="Title"/>
      </w:pPr>
      <w:r w:rsidRPr="00081444">
        <w:rPr>
          <w:rFonts w:eastAsia="Times New Roman"/>
        </w:rPr>
        <w:fldChar w:fldCharType="begin"/>
      </w:r>
      <w:r w:rsidRPr="00081444">
        <w:rPr>
          <w:rFonts w:eastAsia="Times New Roman"/>
        </w:rPr>
        <w:instrText xml:space="preserve"> DOCPROPERTY  Subject  \* MERGEFORMAT </w:instrText>
      </w:r>
      <w:r w:rsidRPr="00081444">
        <w:rPr>
          <w:rFonts w:eastAsia="Times New Roman"/>
        </w:rPr>
        <w:fldChar w:fldCharType="separate"/>
      </w:r>
      <w:r w:rsidR="00906850" w:rsidRPr="00081444">
        <w:rPr>
          <w:rFonts w:eastAsia="Times New Roman"/>
        </w:rPr>
        <w:t>Health</w:t>
      </w:r>
      <w:r w:rsidR="00D67833">
        <w:rPr>
          <w:rFonts w:eastAsia="Times New Roman"/>
        </w:rPr>
        <w:t>e</w:t>
      </w:r>
      <w:r w:rsidR="002E716D">
        <w:rPr>
          <w:rFonts w:eastAsia="Times New Roman"/>
        </w:rPr>
        <w:t>Living</w:t>
      </w:r>
      <w:r w:rsidR="00906850" w:rsidRPr="00081444">
        <w:rPr>
          <w:rFonts w:eastAsia="Times New Roman"/>
        </w:rPr>
        <w:t xml:space="preserve"> Assessment</w:t>
      </w:r>
      <w:r w:rsidRPr="00081444">
        <w:rPr>
          <w:rFonts w:eastAsia="Times New Roman"/>
        </w:rPr>
        <w:fldChar w:fldCharType="end"/>
      </w:r>
      <w:r w:rsidR="004C6A48">
        <w:rPr>
          <w:rFonts w:eastAsia="Times New Roman"/>
        </w:rPr>
        <w:t xml:space="preserve"> (HLA)</w:t>
      </w:r>
    </w:p>
    <w:p w:rsidR="00BF5D40" w:rsidRDefault="00BF5D40" w:rsidP="00D67833">
      <w:pPr>
        <w:pStyle w:val="Title"/>
      </w:pPr>
      <w:r>
        <w:t>System Design Document</w:t>
      </w:r>
    </w:p>
    <w:p w:rsidR="00BF5D40" w:rsidRPr="00D67833" w:rsidRDefault="00BF5D40" w:rsidP="00D67833"/>
    <w:p w:rsidR="00BF5D40" w:rsidRPr="00D67833" w:rsidRDefault="00BF5D40" w:rsidP="00D67833"/>
    <w:p w:rsidR="00BF5D40" w:rsidRDefault="00D67833" w:rsidP="00D67833">
      <w:pPr>
        <w:jc w:val="center"/>
      </w:pPr>
      <w:r w:rsidRPr="00D67833">
        <w:rPr>
          <w:noProof/>
        </w:rPr>
        <w:drawing>
          <wp:inline distT="0" distB="0" distL="0" distR="0" wp14:anchorId="4AE6AFB9" wp14:editId="0EF02A8C">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al_VA_Seal_CMYK_09-2009.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rsidR="00BF5D40" w:rsidRPr="00D67833" w:rsidRDefault="00BF5D40" w:rsidP="00D67833"/>
    <w:p w:rsidR="00BF5D40" w:rsidRPr="00D67833" w:rsidRDefault="00BF5D40" w:rsidP="00D67833"/>
    <w:p w:rsidR="00222F5A" w:rsidRPr="00081444" w:rsidRDefault="00D67833" w:rsidP="00D67833">
      <w:pPr>
        <w:pStyle w:val="Title2"/>
      </w:pPr>
      <w:r>
        <w:t>September</w:t>
      </w:r>
      <w:r w:rsidR="004E2A71" w:rsidRPr="00081444">
        <w:t xml:space="preserve"> </w:t>
      </w:r>
      <w:r w:rsidR="00AF20DA" w:rsidRPr="00081444">
        <w:t>2014</w:t>
      </w:r>
    </w:p>
    <w:p w:rsidR="00222F5A" w:rsidRDefault="00222F5A" w:rsidP="00D67833">
      <w:pPr>
        <w:pStyle w:val="Title2"/>
      </w:pPr>
      <w:r>
        <w:t xml:space="preserve">Version </w:t>
      </w:r>
      <w:r w:rsidR="0077676C">
        <w:t>1.0</w:t>
      </w:r>
    </w:p>
    <w:p w:rsidR="00BF5D40" w:rsidRPr="00D67833" w:rsidRDefault="00BF5D40" w:rsidP="00D67833"/>
    <w:p w:rsidR="00CA0A7E" w:rsidRDefault="00CA0A7E" w:rsidP="00F70087">
      <w:pPr>
        <w:pStyle w:val="BodyText"/>
      </w:pPr>
    </w:p>
    <w:p w:rsidR="006874F7" w:rsidRDefault="006874F7" w:rsidP="0071541D">
      <w:pPr>
        <w:pStyle w:val="Title2"/>
        <w:sectPr w:rsidR="006874F7" w:rsidSect="00EA7937">
          <w:footerReference w:type="default" r:id="rId15"/>
          <w:pgSz w:w="12240" w:h="15840" w:code="1"/>
          <w:pgMar w:top="1440" w:right="1440" w:bottom="1440" w:left="1440" w:header="720" w:footer="720" w:gutter="0"/>
          <w:pgNumType w:fmt="lowerRoman"/>
          <w:cols w:space="720"/>
          <w:vAlign w:val="center"/>
          <w:titlePg/>
          <w:docGrid w:linePitch="360"/>
        </w:sectPr>
      </w:pPr>
    </w:p>
    <w:p w:rsidR="0071541D" w:rsidRDefault="0071541D" w:rsidP="0071541D">
      <w:pPr>
        <w:pStyle w:val="Title2"/>
      </w:pPr>
      <w:r>
        <w:lastRenderedPageBreak/>
        <w:t>Revision History</w:t>
      </w:r>
    </w:p>
    <w:tbl>
      <w:tblPr>
        <w:tblW w:w="9697" w:type="dxa"/>
        <w:tblInd w:w="-12"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920"/>
        <w:gridCol w:w="1056"/>
        <w:gridCol w:w="4884"/>
        <w:gridCol w:w="1837"/>
      </w:tblGrid>
      <w:tr w:rsidR="0071541D" w:rsidRPr="005068FD" w:rsidTr="0077676C">
        <w:tc>
          <w:tcPr>
            <w:tcW w:w="1920" w:type="dxa"/>
            <w:shd w:val="clear" w:color="auto" w:fill="365F91" w:themeFill="accent1" w:themeFillShade="BF"/>
          </w:tcPr>
          <w:p w:rsidR="0071541D" w:rsidRPr="005068FD" w:rsidRDefault="0071541D" w:rsidP="00707702">
            <w:pPr>
              <w:pStyle w:val="TableHeading"/>
            </w:pPr>
            <w:r w:rsidRPr="005068FD">
              <w:t>Date</w:t>
            </w:r>
          </w:p>
        </w:tc>
        <w:tc>
          <w:tcPr>
            <w:tcW w:w="1056" w:type="dxa"/>
            <w:shd w:val="clear" w:color="auto" w:fill="365F91" w:themeFill="accent1" w:themeFillShade="BF"/>
          </w:tcPr>
          <w:p w:rsidR="0071541D" w:rsidRPr="005068FD" w:rsidRDefault="0071541D" w:rsidP="00707702">
            <w:pPr>
              <w:pStyle w:val="TableHeading"/>
            </w:pPr>
            <w:r w:rsidRPr="005068FD">
              <w:t>Version</w:t>
            </w:r>
          </w:p>
        </w:tc>
        <w:tc>
          <w:tcPr>
            <w:tcW w:w="4884" w:type="dxa"/>
            <w:shd w:val="clear" w:color="auto" w:fill="365F91" w:themeFill="accent1" w:themeFillShade="BF"/>
          </w:tcPr>
          <w:p w:rsidR="0071541D" w:rsidRPr="005068FD" w:rsidRDefault="0071541D" w:rsidP="00707702">
            <w:pPr>
              <w:pStyle w:val="TableHeading"/>
            </w:pPr>
            <w:r w:rsidRPr="005068FD">
              <w:t>Description</w:t>
            </w:r>
          </w:p>
        </w:tc>
        <w:tc>
          <w:tcPr>
            <w:tcW w:w="1837" w:type="dxa"/>
            <w:shd w:val="clear" w:color="auto" w:fill="365F91" w:themeFill="accent1" w:themeFillShade="BF"/>
          </w:tcPr>
          <w:p w:rsidR="0071541D" w:rsidRPr="005068FD" w:rsidRDefault="0071541D" w:rsidP="00707702">
            <w:pPr>
              <w:pStyle w:val="TableHeading"/>
            </w:pPr>
            <w:r w:rsidRPr="005068FD">
              <w:t>Author</w:t>
            </w:r>
          </w:p>
        </w:tc>
      </w:tr>
      <w:tr w:rsidR="00A31F22" w:rsidTr="006D7193">
        <w:tc>
          <w:tcPr>
            <w:tcW w:w="1920" w:type="dxa"/>
          </w:tcPr>
          <w:p w:rsidR="00A31F22" w:rsidRDefault="00A31F22" w:rsidP="00382358">
            <w:pPr>
              <w:pStyle w:val="TableText"/>
              <w:rPr>
                <w:noProof/>
              </w:rPr>
            </w:pPr>
            <w:r>
              <w:rPr>
                <w:noProof/>
              </w:rPr>
              <w:t>June 26, 2014</w:t>
            </w:r>
          </w:p>
        </w:tc>
        <w:tc>
          <w:tcPr>
            <w:tcW w:w="1056" w:type="dxa"/>
          </w:tcPr>
          <w:p w:rsidR="00A31F22" w:rsidRDefault="0068275E" w:rsidP="001C5E44">
            <w:pPr>
              <w:pStyle w:val="TableText"/>
            </w:pPr>
            <w:r>
              <w:t>0.1</w:t>
            </w:r>
          </w:p>
        </w:tc>
        <w:tc>
          <w:tcPr>
            <w:tcW w:w="4884" w:type="dxa"/>
          </w:tcPr>
          <w:p w:rsidR="00A31F22" w:rsidRDefault="00A31F22" w:rsidP="00F72BA1">
            <w:pPr>
              <w:pStyle w:val="TableText"/>
            </w:pPr>
            <w:r>
              <w:t xml:space="preserve">Updated </w:t>
            </w:r>
            <w:r w:rsidR="0068275E">
              <w:t xml:space="preserve">HRA SDD </w:t>
            </w:r>
            <w:r>
              <w:t xml:space="preserve">for </w:t>
            </w:r>
            <w:r w:rsidR="006D7193">
              <w:t>initail draft of the HLA SDD by Vail Kelly</w:t>
            </w:r>
          </w:p>
        </w:tc>
        <w:tc>
          <w:tcPr>
            <w:tcW w:w="1837" w:type="dxa"/>
          </w:tcPr>
          <w:p w:rsidR="00A31F22" w:rsidRDefault="0068275E" w:rsidP="00D679E5">
            <w:pPr>
              <w:pStyle w:val="TableText"/>
            </w:pPr>
            <w:r>
              <w:t xml:space="preserve">Jim Reich </w:t>
            </w:r>
          </w:p>
        </w:tc>
      </w:tr>
      <w:tr w:rsidR="0068275E" w:rsidTr="006D7193">
        <w:tc>
          <w:tcPr>
            <w:tcW w:w="1920" w:type="dxa"/>
          </w:tcPr>
          <w:p w:rsidR="0068275E" w:rsidRDefault="0068275E" w:rsidP="00382358">
            <w:pPr>
              <w:pStyle w:val="TableText"/>
              <w:rPr>
                <w:noProof/>
              </w:rPr>
            </w:pPr>
            <w:r>
              <w:rPr>
                <w:noProof/>
              </w:rPr>
              <w:t>September 2014</w:t>
            </w:r>
          </w:p>
        </w:tc>
        <w:tc>
          <w:tcPr>
            <w:tcW w:w="1056" w:type="dxa"/>
          </w:tcPr>
          <w:p w:rsidR="0068275E" w:rsidRDefault="006D7193" w:rsidP="001C5E44">
            <w:pPr>
              <w:pStyle w:val="TableText"/>
            </w:pPr>
            <w:r>
              <w:t>0.2</w:t>
            </w:r>
          </w:p>
        </w:tc>
        <w:tc>
          <w:tcPr>
            <w:tcW w:w="4884" w:type="dxa"/>
          </w:tcPr>
          <w:p w:rsidR="0068275E" w:rsidRDefault="006D7193" w:rsidP="00382358">
            <w:pPr>
              <w:pStyle w:val="TableText"/>
            </w:pPr>
            <w:r>
              <w:t>Updates and edits to SDD by Cheryl Rasband</w:t>
            </w:r>
          </w:p>
        </w:tc>
        <w:tc>
          <w:tcPr>
            <w:tcW w:w="1837" w:type="dxa"/>
          </w:tcPr>
          <w:p w:rsidR="0068275E" w:rsidRDefault="006D7193" w:rsidP="00D679E5">
            <w:pPr>
              <w:pStyle w:val="TableText"/>
            </w:pPr>
            <w:r>
              <w:t>Julius Allen</w:t>
            </w:r>
          </w:p>
        </w:tc>
      </w:tr>
      <w:tr w:rsidR="00AF082E" w:rsidTr="006D7193">
        <w:tc>
          <w:tcPr>
            <w:tcW w:w="1920" w:type="dxa"/>
          </w:tcPr>
          <w:p w:rsidR="00AF082E" w:rsidRDefault="00AF082E" w:rsidP="00382358">
            <w:pPr>
              <w:pStyle w:val="TableText"/>
              <w:rPr>
                <w:noProof/>
              </w:rPr>
            </w:pPr>
            <w:r>
              <w:rPr>
                <w:noProof/>
              </w:rPr>
              <w:t>October 3, 2014</w:t>
            </w:r>
          </w:p>
        </w:tc>
        <w:tc>
          <w:tcPr>
            <w:tcW w:w="1056" w:type="dxa"/>
          </w:tcPr>
          <w:p w:rsidR="00AF082E" w:rsidRDefault="00AF082E" w:rsidP="001C5E44">
            <w:pPr>
              <w:pStyle w:val="TableText"/>
            </w:pPr>
            <w:r>
              <w:t>0.3</w:t>
            </w:r>
          </w:p>
        </w:tc>
        <w:tc>
          <w:tcPr>
            <w:tcW w:w="4884" w:type="dxa"/>
          </w:tcPr>
          <w:p w:rsidR="00AF082E" w:rsidRDefault="00AF082E" w:rsidP="00382358">
            <w:pPr>
              <w:pStyle w:val="TableText"/>
            </w:pPr>
            <w:r>
              <w:t>Updates and edits to SDD by Justin Ellery</w:t>
            </w:r>
          </w:p>
        </w:tc>
        <w:tc>
          <w:tcPr>
            <w:tcW w:w="1837" w:type="dxa"/>
          </w:tcPr>
          <w:p w:rsidR="00AF082E" w:rsidRDefault="00AF082E" w:rsidP="00D679E5">
            <w:pPr>
              <w:pStyle w:val="TableText"/>
            </w:pPr>
            <w:r>
              <w:t>Justin Ellery</w:t>
            </w:r>
          </w:p>
        </w:tc>
      </w:tr>
      <w:tr w:rsidR="004219EF" w:rsidTr="006D7193">
        <w:tc>
          <w:tcPr>
            <w:tcW w:w="1920" w:type="dxa"/>
          </w:tcPr>
          <w:p w:rsidR="004219EF" w:rsidRDefault="004219EF" w:rsidP="00382358">
            <w:pPr>
              <w:pStyle w:val="TableText"/>
              <w:rPr>
                <w:noProof/>
              </w:rPr>
            </w:pPr>
            <w:r>
              <w:rPr>
                <w:noProof/>
              </w:rPr>
              <w:t>October 2014</w:t>
            </w:r>
          </w:p>
        </w:tc>
        <w:tc>
          <w:tcPr>
            <w:tcW w:w="1056" w:type="dxa"/>
          </w:tcPr>
          <w:p w:rsidR="004219EF" w:rsidRDefault="004219EF" w:rsidP="004219EF">
            <w:pPr>
              <w:pStyle w:val="TableText"/>
            </w:pPr>
            <w:r>
              <w:t xml:space="preserve">1.0 </w:t>
            </w:r>
          </w:p>
        </w:tc>
        <w:tc>
          <w:tcPr>
            <w:tcW w:w="4884" w:type="dxa"/>
          </w:tcPr>
          <w:p w:rsidR="004219EF" w:rsidRDefault="004219EF" w:rsidP="00382358">
            <w:pPr>
              <w:pStyle w:val="TableText"/>
            </w:pPr>
            <w:r>
              <w:t>Baselined for Signatures by Cheryl Rasband</w:t>
            </w:r>
          </w:p>
        </w:tc>
        <w:tc>
          <w:tcPr>
            <w:tcW w:w="1837" w:type="dxa"/>
          </w:tcPr>
          <w:p w:rsidR="004219EF" w:rsidRDefault="004219EF" w:rsidP="00D679E5">
            <w:pPr>
              <w:pStyle w:val="TableText"/>
            </w:pPr>
            <w:r>
              <w:t>Justin Ellery</w:t>
            </w:r>
          </w:p>
        </w:tc>
      </w:tr>
    </w:tbl>
    <w:p w:rsidR="00222F5A" w:rsidRPr="0068275E" w:rsidRDefault="00222F5A" w:rsidP="0068275E"/>
    <w:p w:rsidR="00222F5A" w:rsidRPr="0068275E" w:rsidRDefault="00222F5A" w:rsidP="0068275E"/>
    <w:p w:rsidR="00222F5A" w:rsidRDefault="00222F5A" w:rsidP="00222F5A">
      <w:pPr>
        <w:pStyle w:val="Title2"/>
        <w:rPr>
          <w:sz w:val="44"/>
          <w:szCs w:val="44"/>
        </w:rPr>
        <w:sectPr w:rsidR="00222F5A" w:rsidSect="00753E6D">
          <w:footerReference w:type="default" r:id="rId16"/>
          <w:pgSz w:w="12240" w:h="15840" w:code="1"/>
          <w:pgMar w:top="1440" w:right="1440" w:bottom="1440" w:left="1440" w:header="720" w:footer="720" w:gutter="0"/>
          <w:pgNumType w:fmt="lowerRoman" w:start="2"/>
          <w:cols w:space="720"/>
          <w:docGrid w:linePitch="360"/>
        </w:sectPr>
      </w:pPr>
    </w:p>
    <w:p w:rsidR="000A0907" w:rsidRPr="00E86C46" w:rsidRDefault="000A0907" w:rsidP="00BF5D40">
      <w:pPr>
        <w:pStyle w:val="Title2"/>
      </w:pPr>
      <w:r w:rsidRPr="00E86C46">
        <w:lastRenderedPageBreak/>
        <w:t>Table of Contents</w:t>
      </w:r>
    </w:p>
    <w:p w:rsidR="005A657A" w:rsidRDefault="000A0907">
      <w:pPr>
        <w:pStyle w:val="TOC1"/>
        <w:rPr>
          <w:rFonts w:asciiTheme="minorHAnsi" w:eastAsiaTheme="minorEastAsia" w:hAnsiTheme="minorHAnsi" w:cstheme="minorBidi"/>
          <w:sz w:val="22"/>
          <w:szCs w:val="22"/>
        </w:rPr>
      </w:pPr>
      <w:r w:rsidRPr="00E86C46">
        <w:fldChar w:fldCharType="begin"/>
      </w:r>
      <w:r w:rsidRPr="00E86C46">
        <w:instrText xml:space="preserve"> TOC \o "1-3" \h \z \u </w:instrText>
      </w:r>
      <w:r w:rsidRPr="00E86C46">
        <w:fldChar w:fldCharType="separate"/>
      </w:r>
      <w:hyperlink w:anchor="_Toc400536819" w:history="1">
        <w:r w:rsidR="005A657A" w:rsidRPr="003B4798">
          <w:rPr>
            <w:rStyle w:val="Hyperlink"/>
          </w:rPr>
          <w:t>1.</w:t>
        </w:r>
        <w:r w:rsidR="005A657A">
          <w:rPr>
            <w:rFonts w:asciiTheme="minorHAnsi" w:eastAsiaTheme="minorEastAsia" w:hAnsiTheme="minorHAnsi" w:cstheme="minorBidi"/>
            <w:sz w:val="22"/>
            <w:szCs w:val="22"/>
          </w:rPr>
          <w:tab/>
        </w:r>
        <w:r w:rsidR="005A657A" w:rsidRPr="003B4798">
          <w:rPr>
            <w:rStyle w:val="Hyperlink"/>
          </w:rPr>
          <w:t>Introduction</w:t>
        </w:r>
        <w:r w:rsidR="005A657A">
          <w:rPr>
            <w:webHidden/>
          </w:rPr>
          <w:tab/>
        </w:r>
        <w:r w:rsidR="005A657A">
          <w:rPr>
            <w:webHidden/>
          </w:rPr>
          <w:fldChar w:fldCharType="begin"/>
        </w:r>
        <w:r w:rsidR="005A657A">
          <w:rPr>
            <w:webHidden/>
          </w:rPr>
          <w:instrText xml:space="preserve"> PAGEREF _Toc400536819 \h </w:instrText>
        </w:r>
        <w:r w:rsidR="005A657A">
          <w:rPr>
            <w:webHidden/>
          </w:rPr>
        </w:r>
        <w:r w:rsidR="005A657A">
          <w:rPr>
            <w:webHidden/>
          </w:rPr>
          <w:fldChar w:fldCharType="separate"/>
        </w:r>
        <w:r w:rsidR="00383DBC">
          <w:rPr>
            <w:webHidden/>
          </w:rPr>
          <w:t>1</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20" w:history="1">
        <w:r w:rsidR="005A657A" w:rsidRPr="003B4798">
          <w:rPr>
            <w:rStyle w:val="Hyperlink"/>
          </w:rPr>
          <w:t>1.1.</w:t>
        </w:r>
        <w:r w:rsidR="005A657A">
          <w:rPr>
            <w:rFonts w:asciiTheme="minorHAnsi" w:eastAsiaTheme="minorEastAsia" w:hAnsiTheme="minorHAnsi" w:cstheme="minorBidi"/>
            <w:sz w:val="22"/>
            <w:szCs w:val="22"/>
          </w:rPr>
          <w:tab/>
        </w:r>
        <w:r w:rsidR="005A657A" w:rsidRPr="003B4798">
          <w:rPr>
            <w:rStyle w:val="Hyperlink"/>
          </w:rPr>
          <w:t>Purpose of this Document</w:t>
        </w:r>
        <w:r w:rsidR="005A657A">
          <w:rPr>
            <w:webHidden/>
          </w:rPr>
          <w:tab/>
        </w:r>
        <w:r w:rsidR="005A657A">
          <w:rPr>
            <w:webHidden/>
          </w:rPr>
          <w:fldChar w:fldCharType="begin"/>
        </w:r>
        <w:r w:rsidR="005A657A">
          <w:rPr>
            <w:webHidden/>
          </w:rPr>
          <w:instrText xml:space="preserve"> PAGEREF _Toc400536820 \h </w:instrText>
        </w:r>
        <w:r w:rsidR="005A657A">
          <w:rPr>
            <w:webHidden/>
          </w:rPr>
        </w:r>
        <w:r w:rsidR="005A657A">
          <w:rPr>
            <w:webHidden/>
          </w:rPr>
          <w:fldChar w:fldCharType="separate"/>
        </w:r>
        <w:r w:rsidR="00383DBC">
          <w:rPr>
            <w:webHidden/>
          </w:rPr>
          <w:t>1</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21" w:history="1">
        <w:r w:rsidR="005A657A" w:rsidRPr="003B4798">
          <w:rPr>
            <w:rStyle w:val="Hyperlink"/>
          </w:rPr>
          <w:t>1.2.</w:t>
        </w:r>
        <w:r w:rsidR="005A657A">
          <w:rPr>
            <w:rFonts w:asciiTheme="minorHAnsi" w:eastAsiaTheme="minorEastAsia" w:hAnsiTheme="minorHAnsi" w:cstheme="minorBidi"/>
            <w:sz w:val="22"/>
            <w:szCs w:val="22"/>
          </w:rPr>
          <w:tab/>
        </w:r>
        <w:r w:rsidR="005A657A" w:rsidRPr="003B4798">
          <w:rPr>
            <w:rStyle w:val="Hyperlink"/>
          </w:rPr>
          <w:t>Identification</w:t>
        </w:r>
        <w:r w:rsidR="005A657A">
          <w:rPr>
            <w:webHidden/>
          </w:rPr>
          <w:tab/>
        </w:r>
        <w:r w:rsidR="005A657A">
          <w:rPr>
            <w:webHidden/>
          </w:rPr>
          <w:fldChar w:fldCharType="begin"/>
        </w:r>
        <w:r w:rsidR="005A657A">
          <w:rPr>
            <w:webHidden/>
          </w:rPr>
          <w:instrText xml:space="preserve"> PAGEREF _Toc400536821 \h </w:instrText>
        </w:r>
        <w:r w:rsidR="005A657A">
          <w:rPr>
            <w:webHidden/>
          </w:rPr>
        </w:r>
        <w:r w:rsidR="005A657A">
          <w:rPr>
            <w:webHidden/>
          </w:rPr>
          <w:fldChar w:fldCharType="separate"/>
        </w:r>
        <w:r w:rsidR="00383DBC">
          <w:rPr>
            <w:webHidden/>
          </w:rPr>
          <w:t>2</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22" w:history="1">
        <w:r w:rsidR="005A657A" w:rsidRPr="003B4798">
          <w:rPr>
            <w:rStyle w:val="Hyperlink"/>
          </w:rPr>
          <w:t>1.3.</w:t>
        </w:r>
        <w:r w:rsidR="005A657A">
          <w:rPr>
            <w:rFonts w:asciiTheme="minorHAnsi" w:eastAsiaTheme="minorEastAsia" w:hAnsiTheme="minorHAnsi" w:cstheme="minorBidi"/>
            <w:sz w:val="22"/>
            <w:szCs w:val="22"/>
          </w:rPr>
          <w:tab/>
        </w:r>
        <w:r w:rsidR="005A657A" w:rsidRPr="003B4798">
          <w:rPr>
            <w:rStyle w:val="Hyperlink"/>
          </w:rPr>
          <w:t>Scope</w:t>
        </w:r>
        <w:r w:rsidR="005A657A">
          <w:rPr>
            <w:webHidden/>
          </w:rPr>
          <w:tab/>
        </w:r>
        <w:r w:rsidR="005A657A">
          <w:rPr>
            <w:webHidden/>
          </w:rPr>
          <w:fldChar w:fldCharType="begin"/>
        </w:r>
        <w:r w:rsidR="005A657A">
          <w:rPr>
            <w:webHidden/>
          </w:rPr>
          <w:instrText xml:space="preserve"> PAGEREF _Toc400536822 \h </w:instrText>
        </w:r>
        <w:r w:rsidR="005A657A">
          <w:rPr>
            <w:webHidden/>
          </w:rPr>
        </w:r>
        <w:r w:rsidR="005A657A">
          <w:rPr>
            <w:webHidden/>
          </w:rPr>
          <w:fldChar w:fldCharType="separate"/>
        </w:r>
        <w:r w:rsidR="00383DBC">
          <w:rPr>
            <w:webHidden/>
          </w:rPr>
          <w:t>2</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23" w:history="1">
        <w:r w:rsidR="005A657A" w:rsidRPr="003B4798">
          <w:rPr>
            <w:rStyle w:val="Hyperlink"/>
          </w:rPr>
          <w:t>1.4.</w:t>
        </w:r>
        <w:r w:rsidR="005A657A">
          <w:rPr>
            <w:rFonts w:asciiTheme="minorHAnsi" w:eastAsiaTheme="minorEastAsia" w:hAnsiTheme="minorHAnsi" w:cstheme="minorBidi"/>
            <w:sz w:val="22"/>
            <w:szCs w:val="22"/>
          </w:rPr>
          <w:tab/>
        </w:r>
        <w:r w:rsidR="005A657A" w:rsidRPr="003B4798">
          <w:rPr>
            <w:rStyle w:val="Hyperlink"/>
          </w:rPr>
          <w:t>Relationship to Other Plans</w:t>
        </w:r>
        <w:r w:rsidR="005A657A">
          <w:rPr>
            <w:webHidden/>
          </w:rPr>
          <w:tab/>
        </w:r>
        <w:r w:rsidR="005A657A">
          <w:rPr>
            <w:webHidden/>
          </w:rPr>
          <w:fldChar w:fldCharType="begin"/>
        </w:r>
        <w:r w:rsidR="005A657A">
          <w:rPr>
            <w:webHidden/>
          </w:rPr>
          <w:instrText xml:space="preserve"> PAGEREF _Toc400536823 \h </w:instrText>
        </w:r>
        <w:r w:rsidR="005A657A">
          <w:rPr>
            <w:webHidden/>
          </w:rPr>
        </w:r>
        <w:r w:rsidR="005A657A">
          <w:rPr>
            <w:webHidden/>
          </w:rPr>
          <w:fldChar w:fldCharType="separate"/>
        </w:r>
        <w:r w:rsidR="00383DBC">
          <w:rPr>
            <w:webHidden/>
          </w:rPr>
          <w:t>2</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24" w:history="1">
        <w:r w:rsidR="005A657A" w:rsidRPr="003B4798">
          <w:rPr>
            <w:rStyle w:val="Hyperlink"/>
          </w:rPr>
          <w:t>1.5.</w:t>
        </w:r>
        <w:r w:rsidR="005A657A">
          <w:rPr>
            <w:rFonts w:asciiTheme="minorHAnsi" w:eastAsiaTheme="minorEastAsia" w:hAnsiTheme="minorHAnsi" w:cstheme="minorBidi"/>
            <w:sz w:val="22"/>
            <w:szCs w:val="22"/>
          </w:rPr>
          <w:tab/>
        </w:r>
        <w:r w:rsidR="005A657A" w:rsidRPr="003B4798">
          <w:rPr>
            <w:rStyle w:val="Hyperlink"/>
          </w:rPr>
          <w:t>Methodology, Tools, and Techniques</w:t>
        </w:r>
        <w:r w:rsidR="005A657A">
          <w:rPr>
            <w:webHidden/>
          </w:rPr>
          <w:tab/>
        </w:r>
        <w:r w:rsidR="005A657A">
          <w:rPr>
            <w:webHidden/>
          </w:rPr>
          <w:fldChar w:fldCharType="begin"/>
        </w:r>
        <w:r w:rsidR="005A657A">
          <w:rPr>
            <w:webHidden/>
          </w:rPr>
          <w:instrText xml:space="preserve"> PAGEREF _Toc400536824 \h </w:instrText>
        </w:r>
        <w:r w:rsidR="005A657A">
          <w:rPr>
            <w:webHidden/>
          </w:rPr>
        </w:r>
        <w:r w:rsidR="005A657A">
          <w:rPr>
            <w:webHidden/>
          </w:rPr>
          <w:fldChar w:fldCharType="separate"/>
        </w:r>
        <w:r w:rsidR="00383DBC">
          <w:rPr>
            <w:webHidden/>
          </w:rPr>
          <w:t>2</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25" w:history="1">
        <w:r w:rsidR="005A657A" w:rsidRPr="003B4798">
          <w:rPr>
            <w:rStyle w:val="Hyperlink"/>
          </w:rPr>
          <w:t>1.6.</w:t>
        </w:r>
        <w:r w:rsidR="005A657A">
          <w:rPr>
            <w:rFonts w:asciiTheme="minorHAnsi" w:eastAsiaTheme="minorEastAsia" w:hAnsiTheme="minorHAnsi" w:cstheme="minorBidi"/>
            <w:sz w:val="22"/>
            <w:szCs w:val="22"/>
          </w:rPr>
          <w:tab/>
        </w:r>
        <w:r w:rsidR="005A657A" w:rsidRPr="003B4798">
          <w:rPr>
            <w:rStyle w:val="Hyperlink"/>
          </w:rPr>
          <w:t>Policies, Directives and Procedures</w:t>
        </w:r>
        <w:r w:rsidR="005A657A">
          <w:rPr>
            <w:webHidden/>
          </w:rPr>
          <w:tab/>
        </w:r>
        <w:r w:rsidR="005A657A">
          <w:rPr>
            <w:webHidden/>
          </w:rPr>
          <w:fldChar w:fldCharType="begin"/>
        </w:r>
        <w:r w:rsidR="005A657A">
          <w:rPr>
            <w:webHidden/>
          </w:rPr>
          <w:instrText xml:space="preserve"> PAGEREF _Toc400536825 \h </w:instrText>
        </w:r>
        <w:r w:rsidR="005A657A">
          <w:rPr>
            <w:webHidden/>
          </w:rPr>
        </w:r>
        <w:r w:rsidR="005A657A">
          <w:rPr>
            <w:webHidden/>
          </w:rPr>
          <w:fldChar w:fldCharType="separate"/>
        </w:r>
        <w:r w:rsidR="00383DBC">
          <w:rPr>
            <w:webHidden/>
          </w:rPr>
          <w:t>3</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26" w:history="1">
        <w:r w:rsidR="005A657A" w:rsidRPr="003B4798">
          <w:rPr>
            <w:rStyle w:val="Hyperlink"/>
          </w:rPr>
          <w:t>1.7.</w:t>
        </w:r>
        <w:r w:rsidR="005A657A">
          <w:rPr>
            <w:rFonts w:asciiTheme="minorHAnsi" w:eastAsiaTheme="minorEastAsia" w:hAnsiTheme="minorHAnsi" w:cstheme="minorBidi"/>
            <w:sz w:val="22"/>
            <w:szCs w:val="22"/>
          </w:rPr>
          <w:tab/>
        </w:r>
        <w:r w:rsidR="005A657A" w:rsidRPr="003B4798">
          <w:rPr>
            <w:rStyle w:val="Hyperlink"/>
          </w:rPr>
          <w:t>Constraints</w:t>
        </w:r>
        <w:r w:rsidR="005A657A">
          <w:rPr>
            <w:webHidden/>
          </w:rPr>
          <w:tab/>
        </w:r>
        <w:r w:rsidR="005A657A">
          <w:rPr>
            <w:webHidden/>
          </w:rPr>
          <w:fldChar w:fldCharType="begin"/>
        </w:r>
        <w:r w:rsidR="005A657A">
          <w:rPr>
            <w:webHidden/>
          </w:rPr>
          <w:instrText xml:space="preserve"> PAGEREF _Toc400536826 \h </w:instrText>
        </w:r>
        <w:r w:rsidR="005A657A">
          <w:rPr>
            <w:webHidden/>
          </w:rPr>
        </w:r>
        <w:r w:rsidR="005A657A">
          <w:rPr>
            <w:webHidden/>
          </w:rPr>
          <w:fldChar w:fldCharType="separate"/>
        </w:r>
        <w:r w:rsidR="00383DBC">
          <w:rPr>
            <w:webHidden/>
          </w:rPr>
          <w:t>3</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27" w:history="1">
        <w:r w:rsidR="005A657A" w:rsidRPr="003B4798">
          <w:rPr>
            <w:rStyle w:val="Hyperlink"/>
          </w:rPr>
          <w:t>1.8.</w:t>
        </w:r>
        <w:r w:rsidR="005A657A">
          <w:rPr>
            <w:rFonts w:asciiTheme="minorHAnsi" w:eastAsiaTheme="minorEastAsia" w:hAnsiTheme="minorHAnsi" w:cstheme="minorBidi"/>
            <w:sz w:val="22"/>
            <w:szCs w:val="22"/>
          </w:rPr>
          <w:tab/>
        </w:r>
        <w:r w:rsidR="005A657A" w:rsidRPr="003B4798">
          <w:rPr>
            <w:rStyle w:val="Hyperlink"/>
          </w:rPr>
          <w:t>Design Trade-offs</w:t>
        </w:r>
        <w:r w:rsidR="005A657A">
          <w:rPr>
            <w:webHidden/>
          </w:rPr>
          <w:tab/>
        </w:r>
        <w:r w:rsidR="005A657A">
          <w:rPr>
            <w:webHidden/>
          </w:rPr>
          <w:fldChar w:fldCharType="begin"/>
        </w:r>
        <w:r w:rsidR="005A657A">
          <w:rPr>
            <w:webHidden/>
          </w:rPr>
          <w:instrText xml:space="preserve"> PAGEREF _Toc400536827 \h </w:instrText>
        </w:r>
        <w:r w:rsidR="005A657A">
          <w:rPr>
            <w:webHidden/>
          </w:rPr>
        </w:r>
        <w:r w:rsidR="005A657A">
          <w:rPr>
            <w:webHidden/>
          </w:rPr>
          <w:fldChar w:fldCharType="separate"/>
        </w:r>
        <w:r w:rsidR="00383DBC">
          <w:rPr>
            <w:webHidden/>
          </w:rPr>
          <w:t>3</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28" w:history="1">
        <w:r w:rsidR="005A657A" w:rsidRPr="003B4798">
          <w:rPr>
            <w:rStyle w:val="Hyperlink"/>
          </w:rPr>
          <w:t>1.9.</w:t>
        </w:r>
        <w:r w:rsidR="005A657A">
          <w:rPr>
            <w:rFonts w:asciiTheme="minorHAnsi" w:eastAsiaTheme="minorEastAsia" w:hAnsiTheme="minorHAnsi" w:cstheme="minorBidi"/>
            <w:sz w:val="22"/>
            <w:szCs w:val="22"/>
          </w:rPr>
          <w:tab/>
        </w:r>
        <w:r w:rsidR="005A657A" w:rsidRPr="003B4798">
          <w:rPr>
            <w:rStyle w:val="Hyperlink"/>
          </w:rPr>
          <w:t>User Characteristics</w:t>
        </w:r>
        <w:r w:rsidR="005A657A">
          <w:rPr>
            <w:webHidden/>
          </w:rPr>
          <w:tab/>
        </w:r>
        <w:r w:rsidR="005A657A">
          <w:rPr>
            <w:webHidden/>
          </w:rPr>
          <w:fldChar w:fldCharType="begin"/>
        </w:r>
        <w:r w:rsidR="005A657A">
          <w:rPr>
            <w:webHidden/>
          </w:rPr>
          <w:instrText xml:space="preserve"> PAGEREF _Toc400536828 \h </w:instrText>
        </w:r>
        <w:r w:rsidR="005A657A">
          <w:rPr>
            <w:webHidden/>
          </w:rPr>
        </w:r>
        <w:r w:rsidR="005A657A">
          <w:rPr>
            <w:webHidden/>
          </w:rPr>
          <w:fldChar w:fldCharType="separate"/>
        </w:r>
        <w:r w:rsidR="00383DBC">
          <w:rPr>
            <w:webHidden/>
          </w:rPr>
          <w:t>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29" w:history="1">
        <w:r w:rsidR="005A657A" w:rsidRPr="003B4798">
          <w:rPr>
            <w:rStyle w:val="Hyperlink"/>
          </w:rPr>
          <w:t>1.9.1.</w:t>
        </w:r>
        <w:r w:rsidR="005A657A">
          <w:rPr>
            <w:rFonts w:asciiTheme="minorHAnsi" w:eastAsiaTheme="minorEastAsia" w:hAnsiTheme="minorHAnsi" w:cstheme="minorBidi"/>
            <w:sz w:val="22"/>
            <w:szCs w:val="22"/>
          </w:rPr>
          <w:tab/>
        </w:r>
        <w:r w:rsidR="005A657A" w:rsidRPr="003B4798">
          <w:rPr>
            <w:rStyle w:val="Hyperlink"/>
          </w:rPr>
          <w:t>User Problem Statement</w:t>
        </w:r>
        <w:r w:rsidR="005A657A">
          <w:rPr>
            <w:webHidden/>
          </w:rPr>
          <w:tab/>
        </w:r>
        <w:r w:rsidR="005A657A">
          <w:rPr>
            <w:webHidden/>
          </w:rPr>
          <w:fldChar w:fldCharType="begin"/>
        </w:r>
        <w:r w:rsidR="005A657A">
          <w:rPr>
            <w:webHidden/>
          </w:rPr>
          <w:instrText xml:space="preserve"> PAGEREF _Toc400536829 \h </w:instrText>
        </w:r>
        <w:r w:rsidR="005A657A">
          <w:rPr>
            <w:webHidden/>
          </w:rPr>
        </w:r>
        <w:r w:rsidR="005A657A">
          <w:rPr>
            <w:webHidden/>
          </w:rPr>
          <w:fldChar w:fldCharType="separate"/>
        </w:r>
        <w:r w:rsidR="00383DBC">
          <w:rPr>
            <w:webHidden/>
          </w:rPr>
          <w:t>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30" w:history="1">
        <w:r w:rsidR="005A657A" w:rsidRPr="003B4798">
          <w:rPr>
            <w:rStyle w:val="Hyperlink"/>
          </w:rPr>
          <w:t>1.9.2.</w:t>
        </w:r>
        <w:r w:rsidR="005A657A">
          <w:rPr>
            <w:rFonts w:asciiTheme="minorHAnsi" w:eastAsiaTheme="minorEastAsia" w:hAnsiTheme="minorHAnsi" w:cstheme="minorBidi"/>
            <w:sz w:val="22"/>
            <w:szCs w:val="22"/>
          </w:rPr>
          <w:tab/>
        </w:r>
        <w:r w:rsidR="005A657A" w:rsidRPr="003B4798">
          <w:rPr>
            <w:rStyle w:val="Hyperlink"/>
          </w:rPr>
          <w:t>User Objectives</w:t>
        </w:r>
        <w:r w:rsidR="005A657A">
          <w:rPr>
            <w:webHidden/>
          </w:rPr>
          <w:tab/>
        </w:r>
        <w:r w:rsidR="005A657A">
          <w:rPr>
            <w:webHidden/>
          </w:rPr>
          <w:fldChar w:fldCharType="begin"/>
        </w:r>
        <w:r w:rsidR="005A657A">
          <w:rPr>
            <w:webHidden/>
          </w:rPr>
          <w:instrText xml:space="preserve"> PAGEREF _Toc400536830 \h </w:instrText>
        </w:r>
        <w:r w:rsidR="005A657A">
          <w:rPr>
            <w:webHidden/>
          </w:rPr>
        </w:r>
        <w:r w:rsidR="005A657A">
          <w:rPr>
            <w:webHidden/>
          </w:rPr>
          <w:fldChar w:fldCharType="separate"/>
        </w:r>
        <w:r w:rsidR="00383DBC">
          <w:rPr>
            <w:webHidden/>
          </w:rPr>
          <w:t>4</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31" w:history="1">
        <w:r w:rsidR="005A657A" w:rsidRPr="003B4798">
          <w:rPr>
            <w:rStyle w:val="Hyperlink"/>
          </w:rPr>
          <w:t>1.10.</w:t>
        </w:r>
        <w:r w:rsidR="005A657A">
          <w:rPr>
            <w:rFonts w:asciiTheme="minorHAnsi" w:eastAsiaTheme="minorEastAsia" w:hAnsiTheme="minorHAnsi" w:cstheme="minorBidi"/>
            <w:sz w:val="22"/>
            <w:szCs w:val="22"/>
          </w:rPr>
          <w:tab/>
        </w:r>
        <w:r w:rsidR="005A657A" w:rsidRPr="003B4798">
          <w:rPr>
            <w:rStyle w:val="Hyperlink"/>
          </w:rPr>
          <w:t>Document References</w:t>
        </w:r>
        <w:r w:rsidR="005A657A">
          <w:rPr>
            <w:webHidden/>
          </w:rPr>
          <w:tab/>
        </w:r>
        <w:r w:rsidR="005A657A">
          <w:rPr>
            <w:webHidden/>
          </w:rPr>
          <w:fldChar w:fldCharType="begin"/>
        </w:r>
        <w:r w:rsidR="005A657A">
          <w:rPr>
            <w:webHidden/>
          </w:rPr>
          <w:instrText xml:space="preserve"> PAGEREF _Toc400536831 \h </w:instrText>
        </w:r>
        <w:r w:rsidR="005A657A">
          <w:rPr>
            <w:webHidden/>
          </w:rPr>
        </w:r>
        <w:r w:rsidR="005A657A">
          <w:rPr>
            <w:webHidden/>
          </w:rPr>
          <w:fldChar w:fldCharType="separate"/>
        </w:r>
        <w:r w:rsidR="00383DBC">
          <w:rPr>
            <w:webHidden/>
          </w:rPr>
          <w:t>4</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832" w:history="1">
        <w:r w:rsidR="005A657A" w:rsidRPr="003B4798">
          <w:rPr>
            <w:rStyle w:val="Hyperlink"/>
          </w:rPr>
          <w:t>2.</w:t>
        </w:r>
        <w:r w:rsidR="005A657A">
          <w:rPr>
            <w:rFonts w:asciiTheme="minorHAnsi" w:eastAsiaTheme="minorEastAsia" w:hAnsiTheme="minorHAnsi" w:cstheme="minorBidi"/>
            <w:sz w:val="22"/>
            <w:szCs w:val="22"/>
          </w:rPr>
          <w:tab/>
        </w:r>
        <w:r w:rsidR="005A657A" w:rsidRPr="003B4798">
          <w:rPr>
            <w:rStyle w:val="Hyperlink"/>
          </w:rPr>
          <w:t>Background</w:t>
        </w:r>
        <w:r w:rsidR="005A657A">
          <w:rPr>
            <w:webHidden/>
          </w:rPr>
          <w:tab/>
        </w:r>
        <w:r w:rsidR="005A657A">
          <w:rPr>
            <w:webHidden/>
          </w:rPr>
          <w:fldChar w:fldCharType="begin"/>
        </w:r>
        <w:r w:rsidR="005A657A">
          <w:rPr>
            <w:webHidden/>
          </w:rPr>
          <w:instrText xml:space="preserve"> PAGEREF _Toc400536832 \h </w:instrText>
        </w:r>
        <w:r w:rsidR="005A657A">
          <w:rPr>
            <w:webHidden/>
          </w:rPr>
        </w:r>
        <w:r w:rsidR="005A657A">
          <w:rPr>
            <w:webHidden/>
          </w:rPr>
          <w:fldChar w:fldCharType="separate"/>
        </w:r>
        <w:r w:rsidR="00383DBC">
          <w:rPr>
            <w:webHidden/>
          </w:rPr>
          <w:t>5</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33" w:history="1">
        <w:r w:rsidR="005A657A" w:rsidRPr="003B4798">
          <w:rPr>
            <w:rStyle w:val="Hyperlink"/>
          </w:rPr>
          <w:t>2.1.</w:t>
        </w:r>
        <w:r w:rsidR="005A657A">
          <w:rPr>
            <w:rFonts w:asciiTheme="minorHAnsi" w:eastAsiaTheme="minorEastAsia" w:hAnsiTheme="minorHAnsi" w:cstheme="minorBidi"/>
            <w:sz w:val="22"/>
            <w:szCs w:val="22"/>
          </w:rPr>
          <w:tab/>
        </w:r>
        <w:r w:rsidR="005A657A" w:rsidRPr="003B4798">
          <w:rPr>
            <w:rStyle w:val="Hyperlink"/>
          </w:rPr>
          <w:t>Project Increments</w:t>
        </w:r>
        <w:r w:rsidR="005A657A">
          <w:rPr>
            <w:webHidden/>
          </w:rPr>
          <w:tab/>
        </w:r>
        <w:r w:rsidR="005A657A">
          <w:rPr>
            <w:webHidden/>
          </w:rPr>
          <w:fldChar w:fldCharType="begin"/>
        </w:r>
        <w:r w:rsidR="005A657A">
          <w:rPr>
            <w:webHidden/>
          </w:rPr>
          <w:instrText xml:space="preserve"> PAGEREF _Toc400536833 \h </w:instrText>
        </w:r>
        <w:r w:rsidR="005A657A">
          <w:rPr>
            <w:webHidden/>
          </w:rPr>
        </w:r>
        <w:r w:rsidR="005A657A">
          <w:rPr>
            <w:webHidden/>
          </w:rPr>
          <w:fldChar w:fldCharType="separate"/>
        </w:r>
        <w:r w:rsidR="00383DBC">
          <w:rPr>
            <w:webHidden/>
          </w:rPr>
          <w:t>5</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34" w:history="1">
        <w:r w:rsidR="005A657A" w:rsidRPr="003B4798">
          <w:rPr>
            <w:rStyle w:val="Hyperlink"/>
          </w:rPr>
          <w:t>2.2.</w:t>
        </w:r>
        <w:r w:rsidR="005A657A">
          <w:rPr>
            <w:rFonts w:asciiTheme="minorHAnsi" w:eastAsiaTheme="minorEastAsia" w:hAnsiTheme="minorHAnsi" w:cstheme="minorBidi"/>
            <w:sz w:val="22"/>
            <w:szCs w:val="22"/>
          </w:rPr>
          <w:tab/>
        </w:r>
        <w:r w:rsidR="005A657A" w:rsidRPr="003B4798">
          <w:rPr>
            <w:rStyle w:val="Hyperlink"/>
          </w:rPr>
          <w:t>Overview of the System</w:t>
        </w:r>
        <w:r w:rsidR="005A657A">
          <w:rPr>
            <w:webHidden/>
          </w:rPr>
          <w:tab/>
        </w:r>
        <w:r w:rsidR="005A657A">
          <w:rPr>
            <w:webHidden/>
          </w:rPr>
          <w:fldChar w:fldCharType="begin"/>
        </w:r>
        <w:r w:rsidR="005A657A">
          <w:rPr>
            <w:webHidden/>
          </w:rPr>
          <w:instrText xml:space="preserve"> PAGEREF _Toc400536834 \h </w:instrText>
        </w:r>
        <w:r w:rsidR="005A657A">
          <w:rPr>
            <w:webHidden/>
          </w:rPr>
        </w:r>
        <w:r w:rsidR="005A657A">
          <w:rPr>
            <w:webHidden/>
          </w:rPr>
          <w:fldChar w:fldCharType="separate"/>
        </w:r>
        <w:r w:rsidR="00383DBC">
          <w:rPr>
            <w:webHidden/>
          </w:rPr>
          <w:t>5</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35" w:history="1">
        <w:r w:rsidR="005A657A" w:rsidRPr="003B4798">
          <w:rPr>
            <w:rStyle w:val="Hyperlink"/>
          </w:rPr>
          <w:t>2.3.</w:t>
        </w:r>
        <w:r w:rsidR="005A657A">
          <w:rPr>
            <w:rFonts w:asciiTheme="minorHAnsi" w:eastAsiaTheme="minorEastAsia" w:hAnsiTheme="minorHAnsi" w:cstheme="minorBidi"/>
            <w:sz w:val="22"/>
            <w:szCs w:val="22"/>
          </w:rPr>
          <w:tab/>
        </w:r>
        <w:r w:rsidR="005A657A" w:rsidRPr="003B4798">
          <w:rPr>
            <w:rStyle w:val="Hyperlink"/>
          </w:rPr>
          <w:t>Overview of the Business Process</w:t>
        </w:r>
        <w:r w:rsidR="005A657A" w:rsidRPr="003B4798">
          <w:rPr>
            <w:rStyle w:val="Hyperlink"/>
            <w:i/>
          </w:rPr>
          <w:t>.</w:t>
        </w:r>
        <w:r w:rsidR="005A657A">
          <w:rPr>
            <w:webHidden/>
          </w:rPr>
          <w:tab/>
        </w:r>
        <w:r w:rsidR="005A657A">
          <w:rPr>
            <w:webHidden/>
          </w:rPr>
          <w:fldChar w:fldCharType="begin"/>
        </w:r>
        <w:r w:rsidR="005A657A">
          <w:rPr>
            <w:webHidden/>
          </w:rPr>
          <w:instrText xml:space="preserve"> PAGEREF _Toc400536835 \h </w:instrText>
        </w:r>
        <w:r w:rsidR="005A657A">
          <w:rPr>
            <w:webHidden/>
          </w:rPr>
        </w:r>
        <w:r w:rsidR="005A657A">
          <w:rPr>
            <w:webHidden/>
          </w:rPr>
          <w:fldChar w:fldCharType="separate"/>
        </w:r>
        <w:r w:rsidR="00383DBC">
          <w:rPr>
            <w:webHidden/>
          </w:rPr>
          <w:t>6</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36" w:history="1">
        <w:r w:rsidR="005A657A" w:rsidRPr="003B4798">
          <w:rPr>
            <w:rStyle w:val="Hyperlink"/>
          </w:rPr>
          <w:t>2.4.</w:t>
        </w:r>
        <w:r w:rsidR="005A657A">
          <w:rPr>
            <w:rFonts w:asciiTheme="minorHAnsi" w:eastAsiaTheme="minorEastAsia" w:hAnsiTheme="minorHAnsi" w:cstheme="minorBidi"/>
            <w:sz w:val="22"/>
            <w:szCs w:val="22"/>
          </w:rPr>
          <w:tab/>
        </w:r>
        <w:r w:rsidR="005A657A" w:rsidRPr="003B4798">
          <w:rPr>
            <w:rStyle w:val="Hyperlink"/>
          </w:rPr>
          <w:t>Business Benefits</w:t>
        </w:r>
        <w:r w:rsidR="005A657A">
          <w:rPr>
            <w:webHidden/>
          </w:rPr>
          <w:tab/>
        </w:r>
        <w:r w:rsidR="005A657A">
          <w:rPr>
            <w:webHidden/>
          </w:rPr>
          <w:fldChar w:fldCharType="begin"/>
        </w:r>
        <w:r w:rsidR="005A657A">
          <w:rPr>
            <w:webHidden/>
          </w:rPr>
          <w:instrText xml:space="preserve"> PAGEREF _Toc400536836 \h </w:instrText>
        </w:r>
        <w:r w:rsidR="005A657A">
          <w:rPr>
            <w:webHidden/>
          </w:rPr>
        </w:r>
        <w:r w:rsidR="005A657A">
          <w:rPr>
            <w:webHidden/>
          </w:rPr>
          <w:fldChar w:fldCharType="separate"/>
        </w:r>
        <w:r w:rsidR="00383DBC">
          <w:rPr>
            <w:webHidden/>
          </w:rPr>
          <w:t>7</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37" w:history="1">
        <w:r w:rsidR="005A657A" w:rsidRPr="003B4798">
          <w:rPr>
            <w:rStyle w:val="Hyperlink"/>
            <w:rFonts w:eastAsia="MS Mincho"/>
          </w:rPr>
          <w:t>2.5.</w:t>
        </w:r>
        <w:r w:rsidR="005A657A">
          <w:rPr>
            <w:rFonts w:asciiTheme="minorHAnsi" w:eastAsiaTheme="minorEastAsia" w:hAnsiTheme="minorHAnsi" w:cstheme="minorBidi"/>
            <w:sz w:val="22"/>
            <w:szCs w:val="22"/>
          </w:rPr>
          <w:tab/>
        </w:r>
        <w:r w:rsidR="005A657A" w:rsidRPr="003B4798">
          <w:rPr>
            <w:rStyle w:val="Hyperlink"/>
            <w:rFonts w:eastAsia="MS Mincho"/>
          </w:rPr>
          <w:t>Assumptions, and Constraints</w:t>
        </w:r>
        <w:r w:rsidR="005A657A">
          <w:rPr>
            <w:webHidden/>
          </w:rPr>
          <w:tab/>
        </w:r>
        <w:r w:rsidR="005A657A">
          <w:rPr>
            <w:webHidden/>
          </w:rPr>
          <w:fldChar w:fldCharType="begin"/>
        </w:r>
        <w:r w:rsidR="005A657A">
          <w:rPr>
            <w:webHidden/>
          </w:rPr>
          <w:instrText xml:space="preserve"> PAGEREF _Toc400536837 \h </w:instrText>
        </w:r>
        <w:r w:rsidR="005A657A">
          <w:rPr>
            <w:webHidden/>
          </w:rPr>
        </w:r>
        <w:r w:rsidR="005A657A">
          <w:rPr>
            <w:webHidden/>
          </w:rPr>
          <w:fldChar w:fldCharType="separate"/>
        </w:r>
        <w:r w:rsidR="00383DBC">
          <w:rPr>
            <w:webHidden/>
          </w:rPr>
          <w:t>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38" w:history="1">
        <w:r w:rsidR="005A657A" w:rsidRPr="003B4798">
          <w:rPr>
            <w:rStyle w:val="Hyperlink"/>
          </w:rPr>
          <w:t>2.5.1.</w:t>
        </w:r>
        <w:r w:rsidR="005A657A">
          <w:rPr>
            <w:rFonts w:asciiTheme="minorHAnsi" w:eastAsiaTheme="minorEastAsia" w:hAnsiTheme="minorHAnsi" w:cstheme="minorBidi"/>
            <w:sz w:val="22"/>
            <w:szCs w:val="22"/>
          </w:rPr>
          <w:tab/>
        </w:r>
        <w:r w:rsidR="005A657A" w:rsidRPr="003B4798">
          <w:rPr>
            <w:rStyle w:val="Hyperlink"/>
          </w:rPr>
          <w:t>Design Assumptions</w:t>
        </w:r>
        <w:r w:rsidR="005A657A">
          <w:rPr>
            <w:webHidden/>
          </w:rPr>
          <w:tab/>
        </w:r>
        <w:r w:rsidR="005A657A">
          <w:rPr>
            <w:webHidden/>
          </w:rPr>
          <w:fldChar w:fldCharType="begin"/>
        </w:r>
        <w:r w:rsidR="005A657A">
          <w:rPr>
            <w:webHidden/>
          </w:rPr>
          <w:instrText xml:space="preserve"> PAGEREF _Toc400536838 \h </w:instrText>
        </w:r>
        <w:r w:rsidR="005A657A">
          <w:rPr>
            <w:webHidden/>
          </w:rPr>
        </w:r>
        <w:r w:rsidR="005A657A">
          <w:rPr>
            <w:webHidden/>
          </w:rPr>
          <w:fldChar w:fldCharType="separate"/>
        </w:r>
        <w:r w:rsidR="00383DBC">
          <w:rPr>
            <w:webHidden/>
          </w:rPr>
          <w:t>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39" w:history="1">
        <w:r w:rsidR="005A657A" w:rsidRPr="003B4798">
          <w:rPr>
            <w:rStyle w:val="Hyperlink"/>
          </w:rPr>
          <w:t>2.5.2.</w:t>
        </w:r>
        <w:r w:rsidR="005A657A">
          <w:rPr>
            <w:rFonts w:asciiTheme="minorHAnsi" w:eastAsiaTheme="minorEastAsia" w:hAnsiTheme="minorHAnsi" w:cstheme="minorBidi"/>
            <w:sz w:val="22"/>
            <w:szCs w:val="22"/>
          </w:rPr>
          <w:tab/>
        </w:r>
        <w:r w:rsidR="005A657A" w:rsidRPr="003B4798">
          <w:rPr>
            <w:rStyle w:val="Hyperlink"/>
          </w:rPr>
          <w:t>System Load Assumptions</w:t>
        </w:r>
        <w:r w:rsidR="005A657A">
          <w:rPr>
            <w:webHidden/>
          </w:rPr>
          <w:tab/>
        </w:r>
        <w:r w:rsidR="005A657A">
          <w:rPr>
            <w:webHidden/>
          </w:rPr>
          <w:fldChar w:fldCharType="begin"/>
        </w:r>
        <w:r w:rsidR="005A657A">
          <w:rPr>
            <w:webHidden/>
          </w:rPr>
          <w:instrText xml:space="preserve"> PAGEREF _Toc400536839 \h </w:instrText>
        </w:r>
        <w:r w:rsidR="005A657A">
          <w:rPr>
            <w:webHidden/>
          </w:rPr>
        </w:r>
        <w:r w:rsidR="005A657A">
          <w:rPr>
            <w:webHidden/>
          </w:rPr>
          <w:fldChar w:fldCharType="separate"/>
        </w:r>
        <w:r w:rsidR="00383DBC">
          <w:rPr>
            <w:webHidden/>
          </w:rPr>
          <w:t>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40" w:history="1">
        <w:r w:rsidR="005A657A" w:rsidRPr="003B4798">
          <w:rPr>
            <w:rStyle w:val="Hyperlink"/>
          </w:rPr>
          <w:t>2.5.3.</w:t>
        </w:r>
        <w:r w:rsidR="005A657A">
          <w:rPr>
            <w:rFonts w:asciiTheme="minorHAnsi" w:eastAsiaTheme="minorEastAsia" w:hAnsiTheme="minorHAnsi" w:cstheme="minorBidi"/>
            <w:sz w:val="22"/>
            <w:szCs w:val="22"/>
          </w:rPr>
          <w:tab/>
        </w:r>
        <w:r w:rsidR="005A657A" w:rsidRPr="003B4798">
          <w:rPr>
            <w:rStyle w:val="Hyperlink"/>
          </w:rPr>
          <w:t>Expected Impact on Network Infrastructure base on NCP-Forecasted HLA Usage</w:t>
        </w:r>
        <w:r w:rsidR="005A657A">
          <w:rPr>
            <w:webHidden/>
          </w:rPr>
          <w:tab/>
        </w:r>
        <w:r w:rsidR="005A657A">
          <w:rPr>
            <w:webHidden/>
          </w:rPr>
          <w:fldChar w:fldCharType="begin"/>
        </w:r>
        <w:r w:rsidR="005A657A">
          <w:rPr>
            <w:webHidden/>
          </w:rPr>
          <w:instrText xml:space="preserve"> PAGEREF _Toc400536840 \h </w:instrText>
        </w:r>
        <w:r w:rsidR="005A657A">
          <w:rPr>
            <w:webHidden/>
          </w:rPr>
        </w:r>
        <w:r w:rsidR="005A657A">
          <w:rPr>
            <w:webHidden/>
          </w:rPr>
          <w:fldChar w:fldCharType="separate"/>
        </w:r>
        <w:r w:rsidR="00383DBC">
          <w:rPr>
            <w:webHidden/>
          </w:rPr>
          <w:t>8</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41" w:history="1">
        <w:r w:rsidR="005A657A" w:rsidRPr="003B4798">
          <w:rPr>
            <w:rStyle w:val="Hyperlink"/>
          </w:rPr>
          <w:t>2.5.4.</w:t>
        </w:r>
        <w:r w:rsidR="005A657A">
          <w:rPr>
            <w:rFonts w:asciiTheme="minorHAnsi" w:eastAsiaTheme="minorEastAsia" w:hAnsiTheme="minorHAnsi" w:cstheme="minorBidi"/>
            <w:sz w:val="22"/>
            <w:szCs w:val="22"/>
          </w:rPr>
          <w:tab/>
        </w:r>
        <w:r w:rsidR="005A657A" w:rsidRPr="003B4798">
          <w:rPr>
            <w:rStyle w:val="Hyperlink"/>
          </w:rPr>
          <w:t>Concurrent User Capacity of  the Expert-24 COTS Application**</w:t>
        </w:r>
        <w:r w:rsidR="005A657A">
          <w:rPr>
            <w:webHidden/>
          </w:rPr>
          <w:tab/>
        </w:r>
        <w:r w:rsidR="005A657A">
          <w:rPr>
            <w:webHidden/>
          </w:rPr>
          <w:fldChar w:fldCharType="begin"/>
        </w:r>
        <w:r w:rsidR="005A657A">
          <w:rPr>
            <w:webHidden/>
          </w:rPr>
          <w:instrText xml:space="preserve"> PAGEREF _Toc400536841 \h </w:instrText>
        </w:r>
        <w:r w:rsidR="005A657A">
          <w:rPr>
            <w:webHidden/>
          </w:rPr>
        </w:r>
        <w:r w:rsidR="005A657A">
          <w:rPr>
            <w:webHidden/>
          </w:rPr>
          <w:fldChar w:fldCharType="separate"/>
        </w:r>
        <w:r w:rsidR="00383DBC">
          <w:rPr>
            <w:webHidden/>
          </w:rPr>
          <w:t>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42" w:history="1">
        <w:r w:rsidR="005A657A" w:rsidRPr="003B4798">
          <w:rPr>
            <w:rStyle w:val="Hyperlink"/>
          </w:rPr>
          <w:t>2.5.5.</w:t>
        </w:r>
        <w:r w:rsidR="005A657A">
          <w:rPr>
            <w:rFonts w:asciiTheme="minorHAnsi" w:eastAsiaTheme="minorEastAsia" w:hAnsiTheme="minorHAnsi" w:cstheme="minorBidi"/>
            <w:sz w:val="22"/>
            <w:szCs w:val="22"/>
          </w:rPr>
          <w:tab/>
        </w:r>
        <w:r w:rsidR="005A657A" w:rsidRPr="003B4798">
          <w:rPr>
            <w:rStyle w:val="Hyperlink"/>
          </w:rPr>
          <w:t>Environments</w:t>
        </w:r>
        <w:r w:rsidR="005A657A">
          <w:rPr>
            <w:webHidden/>
          </w:rPr>
          <w:tab/>
        </w:r>
        <w:r w:rsidR="005A657A">
          <w:rPr>
            <w:webHidden/>
          </w:rPr>
          <w:fldChar w:fldCharType="begin"/>
        </w:r>
        <w:r w:rsidR="005A657A">
          <w:rPr>
            <w:webHidden/>
          </w:rPr>
          <w:instrText xml:space="preserve"> PAGEREF _Toc400536842 \h </w:instrText>
        </w:r>
        <w:r w:rsidR="005A657A">
          <w:rPr>
            <w:webHidden/>
          </w:rPr>
        </w:r>
        <w:r w:rsidR="005A657A">
          <w:rPr>
            <w:webHidden/>
          </w:rPr>
          <w:fldChar w:fldCharType="separate"/>
        </w:r>
        <w:r w:rsidR="00383DBC">
          <w:rPr>
            <w:webHidden/>
          </w:rPr>
          <w:t>9</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43" w:history="1">
        <w:r w:rsidR="005A657A" w:rsidRPr="003B4798">
          <w:rPr>
            <w:rStyle w:val="Hyperlink"/>
          </w:rPr>
          <w:t>2.6.</w:t>
        </w:r>
        <w:r w:rsidR="005A657A">
          <w:rPr>
            <w:rFonts w:asciiTheme="minorHAnsi" w:eastAsiaTheme="minorEastAsia" w:hAnsiTheme="minorHAnsi" w:cstheme="minorBidi"/>
            <w:sz w:val="22"/>
            <w:szCs w:val="22"/>
          </w:rPr>
          <w:tab/>
        </w:r>
        <w:r w:rsidR="005A657A" w:rsidRPr="003B4798">
          <w:rPr>
            <w:rStyle w:val="Hyperlink"/>
          </w:rPr>
          <w:t>Design Constraints</w:t>
        </w:r>
        <w:r w:rsidR="005A657A">
          <w:rPr>
            <w:webHidden/>
          </w:rPr>
          <w:tab/>
        </w:r>
        <w:r w:rsidR="005A657A">
          <w:rPr>
            <w:webHidden/>
          </w:rPr>
          <w:fldChar w:fldCharType="begin"/>
        </w:r>
        <w:r w:rsidR="005A657A">
          <w:rPr>
            <w:webHidden/>
          </w:rPr>
          <w:instrText xml:space="preserve"> PAGEREF _Toc400536843 \h </w:instrText>
        </w:r>
        <w:r w:rsidR="005A657A">
          <w:rPr>
            <w:webHidden/>
          </w:rPr>
        </w:r>
        <w:r w:rsidR="005A657A">
          <w:rPr>
            <w:webHidden/>
          </w:rPr>
          <w:fldChar w:fldCharType="separate"/>
        </w:r>
        <w:r w:rsidR="00383DBC">
          <w:rPr>
            <w:webHidden/>
          </w:rPr>
          <w:t>10</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44" w:history="1">
        <w:r w:rsidR="005A657A" w:rsidRPr="003B4798">
          <w:rPr>
            <w:rStyle w:val="Hyperlink"/>
          </w:rPr>
          <w:t>2.7.</w:t>
        </w:r>
        <w:r w:rsidR="005A657A">
          <w:rPr>
            <w:rFonts w:asciiTheme="minorHAnsi" w:eastAsiaTheme="minorEastAsia" w:hAnsiTheme="minorHAnsi" w:cstheme="minorBidi"/>
            <w:sz w:val="22"/>
            <w:szCs w:val="22"/>
          </w:rPr>
          <w:tab/>
        </w:r>
        <w:r w:rsidR="005A657A" w:rsidRPr="003B4798">
          <w:rPr>
            <w:rStyle w:val="Hyperlink"/>
          </w:rPr>
          <w:t>Overview of the Significant Requirements</w:t>
        </w:r>
        <w:r w:rsidR="005A657A">
          <w:rPr>
            <w:webHidden/>
          </w:rPr>
          <w:tab/>
        </w:r>
        <w:r w:rsidR="005A657A">
          <w:rPr>
            <w:webHidden/>
          </w:rPr>
          <w:fldChar w:fldCharType="begin"/>
        </w:r>
        <w:r w:rsidR="005A657A">
          <w:rPr>
            <w:webHidden/>
          </w:rPr>
          <w:instrText xml:space="preserve"> PAGEREF _Toc400536844 \h </w:instrText>
        </w:r>
        <w:r w:rsidR="005A657A">
          <w:rPr>
            <w:webHidden/>
          </w:rPr>
        </w:r>
        <w:r w:rsidR="005A657A">
          <w:rPr>
            <w:webHidden/>
          </w:rPr>
          <w:fldChar w:fldCharType="separate"/>
        </w:r>
        <w:r w:rsidR="00383DBC">
          <w:rPr>
            <w:webHidden/>
          </w:rPr>
          <w:t>10</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45" w:history="1">
        <w:r w:rsidR="005A657A" w:rsidRPr="003B4798">
          <w:rPr>
            <w:rStyle w:val="Hyperlink"/>
          </w:rPr>
          <w:t>2.7.1.</w:t>
        </w:r>
        <w:r w:rsidR="005A657A">
          <w:rPr>
            <w:rFonts w:asciiTheme="minorHAnsi" w:eastAsiaTheme="minorEastAsia" w:hAnsiTheme="minorHAnsi" w:cstheme="minorBidi"/>
            <w:sz w:val="22"/>
            <w:szCs w:val="22"/>
          </w:rPr>
          <w:tab/>
        </w:r>
        <w:r w:rsidR="005A657A" w:rsidRPr="003B4798">
          <w:rPr>
            <w:rStyle w:val="Hyperlink"/>
          </w:rPr>
          <w:t>Overview of Significant Functional Requirements</w:t>
        </w:r>
        <w:r w:rsidR="005A657A">
          <w:rPr>
            <w:webHidden/>
          </w:rPr>
          <w:tab/>
        </w:r>
        <w:r w:rsidR="005A657A">
          <w:rPr>
            <w:webHidden/>
          </w:rPr>
          <w:fldChar w:fldCharType="begin"/>
        </w:r>
        <w:r w:rsidR="005A657A">
          <w:rPr>
            <w:webHidden/>
          </w:rPr>
          <w:instrText xml:space="preserve"> PAGEREF _Toc400536845 \h </w:instrText>
        </w:r>
        <w:r w:rsidR="005A657A">
          <w:rPr>
            <w:webHidden/>
          </w:rPr>
        </w:r>
        <w:r w:rsidR="005A657A">
          <w:rPr>
            <w:webHidden/>
          </w:rPr>
          <w:fldChar w:fldCharType="separate"/>
        </w:r>
        <w:r w:rsidR="00383DBC">
          <w:rPr>
            <w:webHidden/>
          </w:rPr>
          <w:t>10</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46" w:history="1">
        <w:r w:rsidR="005A657A" w:rsidRPr="003B4798">
          <w:rPr>
            <w:rStyle w:val="Hyperlink"/>
          </w:rPr>
          <w:t>2.7.2.</w:t>
        </w:r>
        <w:r w:rsidR="005A657A">
          <w:rPr>
            <w:rFonts w:asciiTheme="minorHAnsi" w:eastAsiaTheme="minorEastAsia" w:hAnsiTheme="minorHAnsi" w:cstheme="minorBidi"/>
            <w:sz w:val="22"/>
            <w:szCs w:val="22"/>
          </w:rPr>
          <w:tab/>
        </w:r>
        <w:r w:rsidR="005A657A" w:rsidRPr="003B4798">
          <w:rPr>
            <w:rStyle w:val="Hyperlink"/>
          </w:rPr>
          <w:t>Functional Workload and Functional Performance Requirements</w:t>
        </w:r>
        <w:r w:rsidR="005A657A">
          <w:rPr>
            <w:webHidden/>
          </w:rPr>
          <w:tab/>
        </w:r>
        <w:r w:rsidR="005A657A">
          <w:rPr>
            <w:webHidden/>
          </w:rPr>
          <w:fldChar w:fldCharType="begin"/>
        </w:r>
        <w:r w:rsidR="005A657A">
          <w:rPr>
            <w:webHidden/>
          </w:rPr>
          <w:instrText xml:space="preserve"> PAGEREF _Toc400536846 \h </w:instrText>
        </w:r>
        <w:r w:rsidR="005A657A">
          <w:rPr>
            <w:webHidden/>
          </w:rPr>
        </w:r>
        <w:r w:rsidR="005A657A">
          <w:rPr>
            <w:webHidden/>
          </w:rPr>
          <w:fldChar w:fldCharType="separate"/>
        </w:r>
        <w:r w:rsidR="00383DBC">
          <w:rPr>
            <w:webHidden/>
          </w:rPr>
          <w:t>19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47" w:history="1">
        <w:r w:rsidR="005A657A" w:rsidRPr="003B4798">
          <w:rPr>
            <w:rStyle w:val="Hyperlink"/>
          </w:rPr>
          <w:t>2.7.3.</w:t>
        </w:r>
        <w:r w:rsidR="005A657A">
          <w:rPr>
            <w:rFonts w:asciiTheme="minorHAnsi" w:eastAsiaTheme="minorEastAsia" w:hAnsiTheme="minorHAnsi" w:cstheme="minorBidi"/>
            <w:sz w:val="22"/>
            <w:szCs w:val="22"/>
          </w:rPr>
          <w:tab/>
        </w:r>
        <w:r w:rsidR="005A657A" w:rsidRPr="003B4798">
          <w:rPr>
            <w:rStyle w:val="Hyperlink"/>
          </w:rPr>
          <w:t>Operational Requirements</w:t>
        </w:r>
        <w:r w:rsidR="005A657A">
          <w:rPr>
            <w:webHidden/>
          </w:rPr>
          <w:tab/>
        </w:r>
        <w:r w:rsidR="005A657A">
          <w:rPr>
            <w:webHidden/>
          </w:rPr>
          <w:fldChar w:fldCharType="begin"/>
        </w:r>
        <w:r w:rsidR="005A657A">
          <w:rPr>
            <w:webHidden/>
          </w:rPr>
          <w:instrText xml:space="preserve"> PAGEREF _Toc400536847 \h </w:instrText>
        </w:r>
        <w:r w:rsidR="005A657A">
          <w:rPr>
            <w:webHidden/>
          </w:rPr>
        </w:r>
        <w:r w:rsidR="005A657A">
          <w:rPr>
            <w:webHidden/>
          </w:rPr>
          <w:fldChar w:fldCharType="separate"/>
        </w:r>
        <w:r w:rsidR="00383DBC">
          <w:rPr>
            <w:webHidden/>
          </w:rPr>
          <w:t>19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48" w:history="1">
        <w:r w:rsidR="005A657A" w:rsidRPr="003B4798">
          <w:rPr>
            <w:rStyle w:val="Hyperlink"/>
          </w:rPr>
          <w:t>2.7.4.</w:t>
        </w:r>
        <w:r w:rsidR="005A657A">
          <w:rPr>
            <w:rFonts w:asciiTheme="minorHAnsi" w:eastAsiaTheme="minorEastAsia" w:hAnsiTheme="minorHAnsi" w:cstheme="minorBidi"/>
            <w:sz w:val="22"/>
            <w:szCs w:val="22"/>
          </w:rPr>
          <w:tab/>
        </w:r>
        <w:r w:rsidR="005A657A" w:rsidRPr="003B4798">
          <w:rPr>
            <w:rStyle w:val="Hyperlink"/>
          </w:rPr>
          <w:t>Overview of the Technical Requirements</w:t>
        </w:r>
        <w:r w:rsidR="005A657A">
          <w:rPr>
            <w:webHidden/>
          </w:rPr>
          <w:tab/>
        </w:r>
        <w:r w:rsidR="005A657A">
          <w:rPr>
            <w:webHidden/>
          </w:rPr>
          <w:fldChar w:fldCharType="begin"/>
        </w:r>
        <w:r w:rsidR="005A657A">
          <w:rPr>
            <w:webHidden/>
          </w:rPr>
          <w:instrText xml:space="preserve"> PAGEREF _Toc400536848 \h </w:instrText>
        </w:r>
        <w:r w:rsidR="005A657A">
          <w:rPr>
            <w:webHidden/>
          </w:rPr>
        </w:r>
        <w:r w:rsidR="005A657A">
          <w:rPr>
            <w:webHidden/>
          </w:rPr>
          <w:fldChar w:fldCharType="separate"/>
        </w:r>
        <w:r w:rsidR="00383DBC">
          <w:rPr>
            <w:webHidden/>
          </w:rPr>
          <w:t>19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49" w:history="1">
        <w:r w:rsidR="005A657A" w:rsidRPr="003B4798">
          <w:rPr>
            <w:rStyle w:val="Hyperlink"/>
          </w:rPr>
          <w:t>2.7.5.</w:t>
        </w:r>
        <w:r w:rsidR="005A657A">
          <w:rPr>
            <w:rFonts w:asciiTheme="minorHAnsi" w:eastAsiaTheme="minorEastAsia" w:hAnsiTheme="minorHAnsi" w:cstheme="minorBidi"/>
            <w:sz w:val="22"/>
            <w:szCs w:val="22"/>
          </w:rPr>
          <w:tab/>
        </w:r>
        <w:r w:rsidR="005A657A" w:rsidRPr="003B4798">
          <w:rPr>
            <w:rStyle w:val="Hyperlink"/>
          </w:rPr>
          <w:t>Overview of the Security or Privacy Requirements</w:t>
        </w:r>
        <w:r w:rsidR="005A657A">
          <w:rPr>
            <w:webHidden/>
          </w:rPr>
          <w:tab/>
        </w:r>
        <w:r w:rsidR="005A657A">
          <w:rPr>
            <w:webHidden/>
          </w:rPr>
          <w:fldChar w:fldCharType="begin"/>
        </w:r>
        <w:r w:rsidR="005A657A">
          <w:rPr>
            <w:webHidden/>
          </w:rPr>
          <w:instrText xml:space="preserve"> PAGEREF _Toc400536849 \h </w:instrText>
        </w:r>
        <w:r w:rsidR="005A657A">
          <w:rPr>
            <w:webHidden/>
          </w:rPr>
        </w:r>
        <w:r w:rsidR="005A657A">
          <w:rPr>
            <w:webHidden/>
          </w:rPr>
          <w:fldChar w:fldCharType="separate"/>
        </w:r>
        <w:r w:rsidR="00383DBC">
          <w:rPr>
            <w:webHidden/>
          </w:rPr>
          <w:t>20</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50" w:history="1">
        <w:r w:rsidR="005A657A" w:rsidRPr="003B4798">
          <w:rPr>
            <w:rStyle w:val="Hyperlink"/>
          </w:rPr>
          <w:t>2.7.6.</w:t>
        </w:r>
        <w:r w:rsidR="005A657A">
          <w:rPr>
            <w:rFonts w:asciiTheme="minorHAnsi" w:eastAsiaTheme="minorEastAsia" w:hAnsiTheme="minorHAnsi" w:cstheme="minorBidi"/>
            <w:sz w:val="22"/>
            <w:szCs w:val="22"/>
          </w:rPr>
          <w:tab/>
        </w:r>
        <w:r w:rsidR="005A657A" w:rsidRPr="003B4798">
          <w:rPr>
            <w:rStyle w:val="Hyperlink"/>
          </w:rPr>
          <w:t>System Criticality and High Availability Requirements</w:t>
        </w:r>
        <w:r w:rsidR="005A657A">
          <w:rPr>
            <w:webHidden/>
          </w:rPr>
          <w:tab/>
        </w:r>
        <w:r w:rsidR="005A657A">
          <w:rPr>
            <w:webHidden/>
          </w:rPr>
          <w:fldChar w:fldCharType="begin"/>
        </w:r>
        <w:r w:rsidR="005A657A">
          <w:rPr>
            <w:webHidden/>
          </w:rPr>
          <w:instrText xml:space="preserve"> PAGEREF _Toc400536850 \h </w:instrText>
        </w:r>
        <w:r w:rsidR="005A657A">
          <w:rPr>
            <w:webHidden/>
          </w:rPr>
        </w:r>
        <w:r w:rsidR="005A657A">
          <w:rPr>
            <w:webHidden/>
          </w:rPr>
          <w:fldChar w:fldCharType="separate"/>
        </w:r>
        <w:r w:rsidR="00383DBC">
          <w:rPr>
            <w:webHidden/>
          </w:rPr>
          <w:t>20</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51" w:history="1">
        <w:r w:rsidR="005A657A" w:rsidRPr="003B4798">
          <w:rPr>
            <w:rStyle w:val="Hyperlink"/>
          </w:rPr>
          <w:t>2.7.7.</w:t>
        </w:r>
        <w:r w:rsidR="005A657A">
          <w:rPr>
            <w:rFonts w:asciiTheme="minorHAnsi" w:eastAsiaTheme="minorEastAsia" w:hAnsiTheme="minorHAnsi" w:cstheme="minorBidi"/>
            <w:sz w:val="22"/>
            <w:szCs w:val="22"/>
          </w:rPr>
          <w:tab/>
        </w:r>
        <w:r w:rsidR="005A657A" w:rsidRPr="003B4798">
          <w:rPr>
            <w:rStyle w:val="Hyperlink"/>
          </w:rPr>
          <w:t>Special Device Requirements</w:t>
        </w:r>
        <w:r w:rsidR="005A657A">
          <w:rPr>
            <w:webHidden/>
          </w:rPr>
          <w:tab/>
        </w:r>
        <w:r w:rsidR="005A657A">
          <w:rPr>
            <w:webHidden/>
          </w:rPr>
          <w:fldChar w:fldCharType="begin"/>
        </w:r>
        <w:r w:rsidR="005A657A">
          <w:rPr>
            <w:webHidden/>
          </w:rPr>
          <w:instrText xml:space="preserve"> PAGEREF _Toc400536851 \h </w:instrText>
        </w:r>
        <w:r w:rsidR="005A657A">
          <w:rPr>
            <w:webHidden/>
          </w:rPr>
        </w:r>
        <w:r w:rsidR="005A657A">
          <w:rPr>
            <w:webHidden/>
          </w:rPr>
          <w:fldChar w:fldCharType="separate"/>
        </w:r>
        <w:r w:rsidR="00383DBC">
          <w:rPr>
            <w:webHidden/>
          </w:rPr>
          <w:t>20</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52" w:history="1">
        <w:r w:rsidR="005A657A" w:rsidRPr="003B4798">
          <w:rPr>
            <w:rStyle w:val="Hyperlink"/>
          </w:rPr>
          <w:t>2.8.</w:t>
        </w:r>
        <w:r w:rsidR="005A657A">
          <w:rPr>
            <w:rFonts w:asciiTheme="minorHAnsi" w:eastAsiaTheme="minorEastAsia" w:hAnsiTheme="minorHAnsi" w:cstheme="minorBidi"/>
            <w:sz w:val="22"/>
            <w:szCs w:val="22"/>
          </w:rPr>
          <w:tab/>
        </w:r>
        <w:r w:rsidR="005A657A" w:rsidRPr="003B4798">
          <w:rPr>
            <w:rStyle w:val="Hyperlink"/>
          </w:rPr>
          <w:t>Legacy System Retirement</w:t>
        </w:r>
        <w:r w:rsidR="005A657A">
          <w:rPr>
            <w:webHidden/>
          </w:rPr>
          <w:tab/>
        </w:r>
        <w:r w:rsidR="005A657A">
          <w:rPr>
            <w:webHidden/>
          </w:rPr>
          <w:fldChar w:fldCharType="begin"/>
        </w:r>
        <w:r w:rsidR="005A657A">
          <w:rPr>
            <w:webHidden/>
          </w:rPr>
          <w:instrText xml:space="preserve"> PAGEREF _Toc400536852 \h </w:instrText>
        </w:r>
        <w:r w:rsidR="005A657A">
          <w:rPr>
            <w:webHidden/>
          </w:rPr>
        </w:r>
        <w:r w:rsidR="005A657A">
          <w:rPr>
            <w:webHidden/>
          </w:rPr>
          <w:fldChar w:fldCharType="separate"/>
        </w:r>
        <w:r w:rsidR="00383DBC">
          <w:rPr>
            <w:webHidden/>
          </w:rPr>
          <w:t>20</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853" w:history="1">
        <w:r w:rsidR="005A657A" w:rsidRPr="003B4798">
          <w:rPr>
            <w:rStyle w:val="Hyperlink"/>
          </w:rPr>
          <w:t>3.</w:t>
        </w:r>
        <w:r w:rsidR="005A657A">
          <w:rPr>
            <w:rFonts w:asciiTheme="minorHAnsi" w:eastAsiaTheme="minorEastAsia" w:hAnsiTheme="minorHAnsi" w:cstheme="minorBidi"/>
            <w:sz w:val="22"/>
            <w:szCs w:val="22"/>
          </w:rPr>
          <w:tab/>
        </w:r>
        <w:r w:rsidR="005A657A" w:rsidRPr="003B4798">
          <w:rPr>
            <w:rStyle w:val="Hyperlink"/>
          </w:rPr>
          <w:t>Conceptual Design</w:t>
        </w:r>
        <w:r w:rsidR="005A657A">
          <w:rPr>
            <w:webHidden/>
          </w:rPr>
          <w:tab/>
        </w:r>
        <w:r w:rsidR="005A657A">
          <w:rPr>
            <w:webHidden/>
          </w:rPr>
          <w:fldChar w:fldCharType="begin"/>
        </w:r>
        <w:r w:rsidR="005A657A">
          <w:rPr>
            <w:webHidden/>
          </w:rPr>
          <w:instrText xml:space="preserve"> PAGEREF _Toc400536853 \h </w:instrText>
        </w:r>
        <w:r w:rsidR="005A657A">
          <w:rPr>
            <w:webHidden/>
          </w:rPr>
        </w:r>
        <w:r w:rsidR="005A657A">
          <w:rPr>
            <w:webHidden/>
          </w:rPr>
          <w:fldChar w:fldCharType="separate"/>
        </w:r>
        <w:r w:rsidR="00383DBC">
          <w:rPr>
            <w:webHidden/>
          </w:rPr>
          <w:t>21</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54" w:history="1">
        <w:r w:rsidR="005A657A" w:rsidRPr="003B4798">
          <w:rPr>
            <w:rStyle w:val="Hyperlink"/>
          </w:rPr>
          <w:t>3.1.</w:t>
        </w:r>
        <w:r w:rsidR="005A657A">
          <w:rPr>
            <w:rFonts w:asciiTheme="minorHAnsi" w:eastAsiaTheme="minorEastAsia" w:hAnsiTheme="minorHAnsi" w:cstheme="minorBidi"/>
            <w:sz w:val="22"/>
            <w:szCs w:val="22"/>
          </w:rPr>
          <w:tab/>
        </w:r>
        <w:r w:rsidR="005A657A" w:rsidRPr="003B4798">
          <w:rPr>
            <w:rStyle w:val="Hyperlink"/>
          </w:rPr>
          <w:t>Conceptual Application Design</w:t>
        </w:r>
        <w:r w:rsidR="005A657A">
          <w:rPr>
            <w:webHidden/>
          </w:rPr>
          <w:tab/>
        </w:r>
        <w:r w:rsidR="005A657A">
          <w:rPr>
            <w:webHidden/>
          </w:rPr>
          <w:fldChar w:fldCharType="begin"/>
        </w:r>
        <w:r w:rsidR="005A657A">
          <w:rPr>
            <w:webHidden/>
          </w:rPr>
          <w:instrText xml:space="preserve"> PAGEREF _Toc400536854 \h </w:instrText>
        </w:r>
        <w:r w:rsidR="005A657A">
          <w:rPr>
            <w:webHidden/>
          </w:rPr>
        </w:r>
        <w:r w:rsidR="005A657A">
          <w:rPr>
            <w:webHidden/>
          </w:rPr>
          <w:fldChar w:fldCharType="separate"/>
        </w:r>
        <w:r w:rsidR="00383DBC">
          <w:rPr>
            <w:webHidden/>
          </w:rPr>
          <w:t>21</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55" w:history="1">
        <w:r w:rsidR="005A657A" w:rsidRPr="003B4798">
          <w:rPr>
            <w:rStyle w:val="Hyperlink"/>
          </w:rPr>
          <w:t>3.1.1.</w:t>
        </w:r>
        <w:r w:rsidR="005A657A">
          <w:rPr>
            <w:rFonts w:asciiTheme="minorHAnsi" w:eastAsiaTheme="minorEastAsia" w:hAnsiTheme="minorHAnsi" w:cstheme="minorBidi"/>
            <w:sz w:val="22"/>
            <w:szCs w:val="22"/>
          </w:rPr>
          <w:tab/>
        </w:r>
        <w:r w:rsidR="005A657A" w:rsidRPr="003B4798">
          <w:rPr>
            <w:rStyle w:val="Hyperlink"/>
          </w:rPr>
          <w:t>Application Context</w:t>
        </w:r>
        <w:r w:rsidR="005A657A">
          <w:rPr>
            <w:webHidden/>
          </w:rPr>
          <w:tab/>
        </w:r>
        <w:r w:rsidR="005A657A">
          <w:rPr>
            <w:webHidden/>
          </w:rPr>
          <w:fldChar w:fldCharType="begin"/>
        </w:r>
        <w:r w:rsidR="005A657A">
          <w:rPr>
            <w:webHidden/>
          </w:rPr>
          <w:instrText xml:space="preserve"> PAGEREF _Toc400536855 \h </w:instrText>
        </w:r>
        <w:r w:rsidR="005A657A">
          <w:rPr>
            <w:webHidden/>
          </w:rPr>
        </w:r>
        <w:r w:rsidR="005A657A">
          <w:rPr>
            <w:webHidden/>
          </w:rPr>
          <w:fldChar w:fldCharType="separate"/>
        </w:r>
        <w:r w:rsidR="00383DBC">
          <w:rPr>
            <w:webHidden/>
          </w:rPr>
          <w:t>21</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56" w:history="1">
        <w:r w:rsidR="005A657A" w:rsidRPr="003B4798">
          <w:rPr>
            <w:rStyle w:val="Hyperlink"/>
          </w:rPr>
          <w:t>3.1.2.</w:t>
        </w:r>
        <w:r w:rsidR="005A657A">
          <w:rPr>
            <w:rFonts w:asciiTheme="minorHAnsi" w:eastAsiaTheme="minorEastAsia" w:hAnsiTheme="minorHAnsi" w:cstheme="minorBidi"/>
            <w:sz w:val="22"/>
            <w:szCs w:val="22"/>
          </w:rPr>
          <w:tab/>
        </w:r>
        <w:r w:rsidR="005A657A" w:rsidRPr="003B4798">
          <w:rPr>
            <w:rStyle w:val="Hyperlink"/>
          </w:rPr>
          <w:t>High Level Application Design</w:t>
        </w:r>
        <w:r w:rsidR="005A657A">
          <w:rPr>
            <w:webHidden/>
          </w:rPr>
          <w:tab/>
        </w:r>
        <w:r w:rsidR="005A657A">
          <w:rPr>
            <w:webHidden/>
          </w:rPr>
          <w:fldChar w:fldCharType="begin"/>
        </w:r>
        <w:r w:rsidR="005A657A">
          <w:rPr>
            <w:webHidden/>
          </w:rPr>
          <w:instrText xml:space="preserve"> PAGEREF _Toc400536856 \h </w:instrText>
        </w:r>
        <w:r w:rsidR="005A657A">
          <w:rPr>
            <w:webHidden/>
          </w:rPr>
        </w:r>
        <w:r w:rsidR="005A657A">
          <w:rPr>
            <w:webHidden/>
          </w:rPr>
          <w:fldChar w:fldCharType="separate"/>
        </w:r>
        <w:r w:rsidR="00383DBC">
          <w:rPr>
            <w:webHidden/>
          </w:rPr>
          <w:t>23</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57" w:history="1">
        <w:r w:rsidR="005A657A" w:rsidRPr="003B4798">
          <w:rPr>
            <w:rStyle w:val="Hyperlink"/>
          </w:rPr>
          <w:t>3.1.3.</w:t>
        </w:r>
        <w:r w:rsidR="005A657A">
          <w:rPr>
            <w:rFonts w:asciiTheme="minorHAnsi" w:eastAsiaTheme="minorEastAsia" w:hAnsiTheme="minorHAnsi" w:cstheme="minorBidi"/>
            <w:sz w:val="22"/>
            <w:szCs w:val="22"/>
          </w:rPr>
          <w:tab/>
        </w:r>
        <w:r w:rsidR="005A657A" w:rsidRPr="003B4798">
          <w:rPr>
            <w:rStyle w:val="Hyperlink"/>
          </w:rPr>
          <w:t>Application Locations</w:t>
        </w:r>
        <w:r w:rsidR="005A657A">
          <w:rPr>
            <w:webHidden/>
          </w:rPr>
          <w:tab/>
        </w:r>
        <w:r w:rsidR="005A657A">
          <w:rPr>
            <w:webHidden/>
          </w:rPr>
          <w:fldChar w:fldCharType="begin"/>
        </w:r>
        <w:r w:rsidR="005A657A">
          <w:rPr>
            <w:webHidden/>
          </w:rPr>
          <w:instrText xml:space="preserve"> PAGEREF _Toc400536857 \h </w:instrText>
        </w:r>
        <w:r w:rsidR="005A657A">
          <w:rPr>
            <w:webHidden/>
          </w:rPr>
        </w:r>
        <w:r w:rsidR="005A657A">
          <w:rPr>
            <w:webHidden/>
          </w:rPr>
          <w:fldChar w:fldCharType="separate"/>
        </w:r>
        <w:r w:rsidR="00383DBC">
          <w:rPr>
            <w:webHidden/>
          </w:rPr>
          <w:t>27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58" w:history="1">
        <w:r w:rsidR="005A657A" w:rsidRPr="003B4798">
          <w:rPr>
            <w:rStyle w:val="Hyperlink"/>
          </w:rPr>
          <w:t>3.1.4.</w:t>
        </w:r>
        <w:r w:rsidR="005A657A">
          <w:rPr>
            <w:rFonts w:asciiTheme="minorHAnsi" w:eastAsiaTheme="minorEastAsia" w:hAnsiTheme="minorHAnsi" w:cstheme="minorBidi"/>
            <w:sz w:val="22"/>
            <w:szCs w:val="22"/>
          </w:rPr>
          <w:tab/>
        </w:r>
        <w:r w:rsidR="005A657A" w:rsidRPr="003B4798">
          <w:rPr>
            <w:rStyle w:val="Hyperlink"/>
          </w:rPr>
          <w:t>Application Users</w:t>
        </w:r>
        <w:r w:rsidR="005A657A">
          <w:rPr>
            <w:webHidden/>
          </w:rPr>
          <w:tab/>
        </w:r>
        <w:r w:rsidR="005A657A">
          <w:rPr>
            <w:webHidden/>
          </w:rPr>
          <w:fldChar w:fldCharType="begin"/>
        </w:r>
        <w:r w:rsidR="005A657A">
          <w:rPr>
            <w:webHidden/>
          </w:rPr>
          <w:instrText xml:space="preserve"> PAGEREF _Toc400536858 \h </w:instrText>
        </w:r>
        <w:r w:rsidR="005A657A">
          <w:rPr>
            <w:webHidden/>
          </w:rPr>
        </w:r>
        <w:r w:rsidR="005A657A">
          <w:rPr>
            <w:webHidden/>
          </w:rPr>
          <w:fldChar w:fldCharType="separate"/>
        </w:r>
        <w:r w:rsidR="00383DBC">
          <w:rPr>
            <w:webHidden/>
          </w:rPr>
          <w:t>28</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59" w:history="1">
        <w:r w:rsidR="005A657A" w:rsidRPr="003B4798">
          <w:rPr>
            <w:rStyle w:val="Hyperlink"/>
          </w:rPr>
          <w:t>3.2.</w:t>
        </w:r>
        <w:r w:rsidR="005A657A">
          <w:rPr>
            <w:rFonts w:asciiTheme="minorHAnsi" w:eastAsiaTheme="minorEastAsia" w:hAnsiTheme="minorHAnsi" w:cstheme="minorBidi"/>
            <w:sz w:val="22"/>
            <w:szCs w:val="22"/>
          </w:rPr>
          <w:tab/>
        </w:r>
        <w:r w:rsidR="005A657A" w:rsidRPr="003B4798">
          <w:rPr>
            <w:rStyle w:val="Hyperlink"/>
          </w:rPr>
          <w:t>Conceptual Data Design</w:t>
        </w:r>
        <w:r w:rsidR="005A657A">
          <w:rPr>
            <w:webHidden/>
          </w:rPr>
          <w:tab/>
        </w:r>
        <w:r w:rsidR="005A657A">
          <w:rPr>
            <w:webHidden/>
          </w:rPr>
          <w:fldChar w:fldCharType="begin"/>
        </w:r>
        <w:r w:rsidR="005A657A">
          <w:rPr>
            <w:webHidden/>
          </w:rPr>
          <w:instrText xml:space="preserve"> PAGEREF _Toc400536859 \h </w:instrText>
        </w:r>
        <w:r w:rsidR="005A657A">
          <w:rPr>
            <w:webHidden/>
          </w:rPr>
        </w:r>
        <w:r w:rsidR="005A657A">
          <w:rPr>
            <w:webHidden/>
          </w:rPr>
          <w:fldChar w:fldCharType="separate"/>
        </w:r>
        <w:r w:rsidR="00383DBC">
          <w:rPr>
            <w:webHidden/>
          </w:rPr>
          <w:t>28</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60" w:history="1">
        <w:r w:rsidR="005A657A" w:rsidRPr="003B4798">
          <w:rPr>
            <w:rStyle w:val="Hyperlink"/>
          </w:rPr>
          <w:t>3.2.1.</w:t>
        </w:r>
        <w:r w:rsidR="005A657A">
          <w:rPr>
            <w:rFonts w:asciiTheme="minorHAnsi" w:eastAsiaTheme="minorEastAsia" w:hAnsiTheme="minorHAnsi" w:cstheme="minorBidi"/>
            <w:sz w:val="22"/>
            <w:szCs w:val="22"/>
          </w:rPr>
          <w:tab/>
        </w:r>
        <w:r w:rsidR="005A657A" w:rsidRPr="003B4798">
          <w:rPr>
            <w:rStyle w:val="Hyperlink"/>
          </w:rPr>
          <w:t>Project Conceptual Data Model</w:t>
        </w:r>
        <w:r w:rsidR="005A657A">
          <w:rPr>
            <w:webHidden/>
          </w:rPr>
          <w:tab/>
        </w:r>
        <w:r w:rsidR="005A657A">
          <w:rPr>
            <w:webHidden/>
          </w:rPr>
          <w:fldChar w:fldCharType="begin"/>
        </w:r>
        <w:r w:rsidR="005A657A">
          <w:rPr>
            <w:webHidden/>
          </w:rPr>
          <w:instrText xml:space="preserve"> PAGEREF _Toc400536860 \h </w:instrText>
        </w:r>
        <w:r w:rsidR="005A657A">
          <w:rPr>
            <w:webHidden/>
          </w:rPr>
        </w:r>
        <w:r w:rsidR="005A657A">
          <w:rPr>
            <w:webHidden/>
          </w:rPr>
          <w:fldChar w:fldCharType="separate"/>
        </w:r>
        <w:r w:rsidR="00383DBC">
          <w:rPr>
            <w:webHidden/>
          </w:rPr>
          <w:t>28</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61" w:history="1">
        <w:r w:rsidR="005A657A" w:rsidRPr="003B4798">
          <w:rPr>
            <w:rStyle w:val="Hyperlink"/>
          </w:rPr>
          <w:t>3.2.2.</w:t>
        </w:r>
        <w:r w:rsidR="005A657A">
          <w:rPr>
            <w:rFonts w:asciiTheme="minorHAnsi" w:eastAsiaTheme="minorEastAsia" w:hAnsiTheme="minorHAnsi" w:cstheme="minorBidi"/>
            <w:sz w:val="22"/>
            <w:szCs w:val="22"/>
          </w:rPr>
          <w:tab/>
        </w:r>
        <w:r w:rsidR="005A657A" w:rsidRPr="003B4798">
          <w:rPr>
            <w:rStyle w:val="Hyperlink"/>
          </w:rPr>
          <w:t>Database Information</w:t>
        </w:r>
        <w:r w:rsidR="005A657A">
          <w:rPr>
            <w:webHidden/>
          </w:rPr>
          <w:tab/>
        </w:r>
        <w:r w:rsidR="005A657A">
          <w:rPr>
            <w:webHidden/>
          </w:rPr>
          <w:fldChar w:fldCharType="begin"/>
        </w:r>
        <w:r w:rsidR="005A657A">
          <w:rPr>
            <w:webHidden/>
          </w:rPr>
          <w:instrText xml:space="preserve"> PAGEREF _Toc400536861 \h </w:instrText>
        </w:r>
        <w:r w:rsidR="005A657A">
          <w:rPr>
            <w:webHidden/>
          </w:rPr>
        </w:r>
        <w:r w:rsidR="005A657A">
          <w:rPr>
            <w:webHidden/>
          </w:rPr>
          <w:fldChar w:fldCharType="separate"/>
        </w:r>
        <w:r w:rsidR="00383DBC">
          <w:rPr>
            <w:webHidden/>
          </w:rPr>
          <w:t>28</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62" w:history="1">
        <w:r w:rsidR="005A657A" w:rsidRPr="003B4798">
          <w:rPr>
            <w:rStyle w:val="Hyperlink"/>
          </w:rPr>
          <w:t>3.3.</w:t>
        </w:r>
        <w:r w:rsidR="005A657A">
          <w:rPr>
            <w:rFonts w:asciiTheme="minorHAnsi" w:eastAsiaTheme="minorEastAsia" w:hAnsiTheme="minorHAnsi" w:cstheme="minorBidi"/>
            <w:sz w:val="22"/>
            <w:szCs w:val="22"/>
          </w:rPr>
          <w:tab/>
        </w:r>
        <w:r w:rsidR="005A657A" w:rsidRPr="003B4798">
          <w:rPr>
            <w:rStyle w:val="Hyperlink"/>
          </w:rPr>
          <w:t>Conceptual Infrastructure Design</w:t>
        </w:r>
        <w:r w:rsidR="005A657A">
          <w:rPr>
            <w:webHidden/>
          </w:rPr>
          <w:tab/>
        </w:r>
        <w:r w:rsidR="005A657A">
          <w:rPr>
            <w:webHidden/>
          </w:rPr>
          <w:fldChar w:fldCharType="begin"/>
        </w:r>
        <w:r w:rsidR="005A657A">
          <w:rPr>
            <w:webHidden/>
          </w:rPr>
          <w:instrText xml:space="preserve"> PAGEREF _Toc400536862 \h </w:instrText>
        </w:r>
        <w:r w:rsidR="005A657A">
          <w:rPr>
            <w:webHidden/>
          </w:rPr>
        </w:r>
        <w:r w:rsidR="005A657A">
          <w:rPr>
            <w:webHidden/>
          </w:rPr>
          <w:fldChar w:fldCharType="separate"/>
        </w:r>
        <w:r w:rsidR="00383DBC">
          <w:rPr>
            <w:webHidden/>
          </w:rPr>
          <w:t>29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63" w:history="1">
        <w:r w:rsidR="005A657A" w:rsidRPr="003B4798">
          <w:rPr>
            <w:rStyle w:val="Hyperlink"/>
          </w:rPr>
          <w:t>3.3.1.</w:t>
        </w:r>
        <w:r w:rsidR="005A657A">
          <w:rPr>
            <w:rFonts w:asciiTheme="minorHAnsi" w:eastAsiaTheme="minorEastAsia" w:hAnsiTheme="minorHAnsi" w:cstheme="minorBidi"/>
            <w:sz w:val="22"/>
            <w:szCs w:val="22"/>
          </w:rPr>
          <w:tab/>
        </w:r>
        <w:r w:rsidR="005A657A" w:rsidRPr="003B4798">
          <w:rPr>
            <w:rStyle w:val="Hyperlink"/>
          </w:rPr>
          <w:t>System Criticality and High Availability</w:t>
        </w:r>
        <w:r w:rsidR="005A657A">
          <w:rPr>
            <w:webHidden/>
          </w:rPr>
          <w:tab/>
        </w:r>
        <w:r w:rsidR="005A657A">
          <w:rPr>
            <w:webHidden/>
          </w:rPr>
          <w:fldChar w:fldCharType="begin"/>
        </w:r>
        <w:r w:rsidR="005A657A">
          <w:rPr>
            <w:webHidden/>
          </w:rPr>
          <w:instrText xml:space="preserve"> PAGEREF _Toc400536863 \h </w:instrText>
        </w:r>
        <w:r w:rsidR="005A657A">
          <w:rPr>
            <w:webHidden/>
          </w:rPr>
        </w:r>
        <w:r w:rsidR="005A657A">
          <w:rPr>
            <w:webHidden/>
          </w:rPr>
          <w:fldChar w:fldCharType="separate"/>
        </w:r>
        <w:r w:rsidR="00383DBC">
          <w:rPr>
            <w:webHidden/>
          </w:rPr>
          <w:t>29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64" w:history="1">
        <w:r w:rsidR="005A657A" w:rsidRPr="003B4798">
          <w:rPr>
            <w:rStyle w:val="Hyperlink"/>
          </w:rPr>
          <w:t>3.3.2.</w:t>
        </w:r>
        <w:r w:rsidR="005A657A">
          <w:rPr>
            <w:rFonts w:asciiTheme="minorHAnsi" w:eastAsiaTheme="minorEastAsia" w:hAnsiTheme="minorHAnsi" w:cstheme="minorBidi"/>
            <w:sz w:val="22"/>
            <w:szCs w:val="22"/>
          </w:rPr>
          <w:tab/>
        </w:r>
        <w:r w:rsidR="005A657A" w:rsidRPr="003B4798">
          <w:rPr>
            <w:rStyle w:val="Hyperlink"/>
          </w:rPr>
          <w:t>Special Technology</w:t>
        </w:r>
        <w:r w:rsidR="005A657A">
          <w:rPr>
            <w:webHidden/>
          </w:rPr>
          <w:tab/>
        </w:r>
        <w:r w:rsidR="005A657A">
          <w:rPr>
            <w:webHidden/>
          </w:rPr>
          <w:fldChar w:fldCharType="begin"/>
        </w:r>
        <w:r w:rsidR="005A657A">
          <w:rPr>
            <w:webHidden/>
          </w:rPr>
          <w:instrText xml:space="preserve"> PAGEREF _Toc400536864 \h </w:instrText>
        </w:r>
        <w:r w:rsidR="005A657A">
          <w:rPr>
            <w:webHidden/>
          </w:rPr>
        </w:r>
        <w:r w:rsidR="005A657A">
          <w:rPr>
            <w:webHidden/>
          </w:rPr>
          <w:fldChar w:fldCharType="separate"/>
        </w:r>
        <w:r w:rsidR="00383DBC">
          <w:rPr>
            <w:webHidden/>
          </w:rPr>
          <w:t>29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65" w:history="1">
        <w:r w:rsidR="005A657A" w:rsidRPr="003B4798">
          <w:rPr>
            <w:rStyle w:val="Hyperlink"/>
          </w:rPr>
          <w:t>3.3.3.</w:t>
        </w:r>
        <w:r w:rsidR="005A657A">
          <w:rPr>
            <w:rFonts w:asciiTheme="minorHAnsi" w:eastAsiaTheme="minorEastAsia" w:hAnsiTheme="minorHAnsi" w:cstheme="minorBidi"/>
            <w:sz w:val="22"/>
            <w:szCs w:val="22"/>
          </w:rPr>
          <w:tab/>
        </w:r>
        <w:r w:rsidR="005A657A" w:rsidRPr="003B4798">
          <w:rPr>
            <w:rStyle w:val="Hyperlink"/>
          </w:rPr>
          <w:t>Technology Locations</w:t>
        </w:r>
        <w:r w:rsidR="005A657A">
          <w:rPr>
            <w:webHidden/>
          </w:rPr>
          <w:tab/>
        </w:r>
        <w:r w:rsidR="005A657A">
          <w:rPr>
            <w:webHidden/>
          </w:rPr>
          <w:fldChar w:fldCharType="begin"/>
        </w:r>
        <w:r w:rsidR="005A657A">
          <w:rPr>
            <w:webHidden/>
          </w:rPr>
          <w:instrText xml:space="preserve"> PAGEREF _Toc400536865 \h </w:instrText>
        </w:r>
        <w:r w:rsidR="005A657A">
          <w:rPr>
            <w:webHidden/>
          </w:rPr>
        </w:r>
        <w:r w:rsidR="005A657A">
          <w:rPr>
            <w:webHidden/>
          </w:rPr>
          <w:fldChar w:fldCharType="separate"/>
        </w:r>
        <w:r w:rsidR="00383DBC">
          <w:rPr>
            <w:webHidden/>
          </w:rPr>
          <w:t>30</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66" w:history="1">
        <w:r w:rsidR="005A657A" w:rsidRPr="003B4798">
          <w:rPr>
            <w:rStyle w:val="Hyperlink"/>
          </w:rPr>
          <w:t>3.3.4.</w:t>
        </w:r>
        <w:r w:rsidR="005A657A">
          <w:rPr>
            <w:rFonts w:asciiTheme="minorHAnsi" w:eastAsiaTheme="minorEastAsia" w:hAnsiTheme="minorHAnsi" w:cstheme="minorBidi"/>
            <w:sz w:val="22"/>
            <w:szCs w:val="22"/>
          </w:rPr>
          <w:tab/>
        </w:r>
        <w:r w:rsidR="005A657A" w:rsidRPr="003B4798">
          <w:rPr>
            <w:rStyle w:val="Hyperlink"/>
          </w:rPr>
          <w:t>Conceptual Infrastructure Diagram</w:t>
        </w:r>
        <w:r w:rsidR="005A657A">
          <w:rPr>
            <w:webHidden/>
          </w:rPr>
          <w:tab/>
        </w:r>
        <w:r w:rsidR="005A657A">
          <w:rPr>
            <w:webHidden/>
          </w:rPr>
          <w:fldChar w:fldCharType="begin"/>
        </w:r>
        <w:r w:rsidR="005A657A">
          <w:rPr>
            <w:webHidden/>
          </w:rPr>
          <w:instrText xml:space="preserve"> PAGEREF _Toc400536866 \h </w:instrText>
        </w:r>
        <w:r w:rsidR="005A657A">
          <w:rPr>
            <w:webHidden/>
          </w:rPr>
        </w:r>
        <w:r w:rsidR="005A657A">
          <w:rPr>
            <w:webHidden/>
          </w:rPr>
          <w:fldChar w:fldCharType="separate"/>
        </w:r>
        <w:r w:rsidR="00383DBC">
          <w:rPr>
            <w:webHidden/>
          </w:rPr>
          <w:t>31</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867" w:history="1">
        <w:r w:rsidR="005A657A" w:rsidRPr="003B4798">
          <w:rPr>
            <w:rStyle w:val="Hyperlink"/>
          </w:rPr>
          <w:t>4.</w:t>
        </w:r>
        <w:r w:rsidR="005A657A">
          <w:rPr>
            <w:rFonts w:asciiTheme="minorHAnsi" w:eastAsiaTheme="minorEastAsia" w:hAnsiTheme="minorHAnsi" w:cstheme="minorBidi"/>
            <w:sz w:val="22"/>
            <w:szCs w:val="22"/>
          </w:rPr>
          <w:tab/>
        </w:r>
        <w:r w:rsidR="005A657A" w:rsidRPr="003B4798">
          <w:rPr>
            <w:rStyle w:val="Hyperlink"/>
          </w:rPr>
          <w:t>System Architecture</w:t>
        </w:r>
        <w:r w:rsidR="005A657A">
          <w:rPr>
            <w:webHidden/>
          </w:rPr>
          <w:tab/>
        </w:r>
        <w:r w:rsidR="005A657A">
          <w:rPr>
            <w:webHidden/>
          </w:rPr>
          <w:fldChar w:fldCharType="begin"/>
        </w:r>
        <w:r w:rsidR="005A657A">
          <w:rPr>
            <w:webHidden/>
          </w:rPr>
          <w:instrText xml:space="preserve"> PAGEREF _Toc400536867 \h </w:instrText>
        </w:r>
        <w:r w:rsidR="005A657A">
          <w:rPr>
            <w:webHidden/>
          </w:rPr>
        </w:r>
        <w:r w:rsidR="005A657A">
          <w:rPr>
            <w:webHidden/>
          </w:rPr>
          <w:fldChar w:fldCharType="separate"/>
        </w:r>
        <w:r w:rsidR="00383DBC">
          <w:rPr>
            <w:webHidden/>
          </w:rPr>
          <w:t>34</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68" w:history="1">
        <w:r w:rsidR="005A657A" w:rsidRPr="003B4798">
          <w:rPr>
            <w:rStyle w:val="Hyperlink"/>
          </w:rPr>
          <w:t>4.1.</w:t>
        </w:r>
        <w:r w:rsidR="005A657A">
          <w:rPr>
            <w:rFonts w:asciiTheme="minorHAnsi" w:eastAsiaTheme="minorEastAsia" w:hAnsiTheme="minorHAnsi" w:cstheme="minorBidi"/>
            <w:sz w:val="22"/>
            <w:szCs w:val="22"/>
          </w:rPr>
          <w:tab/>
        </w:r>
        <w:r w:rsidR="005A657A" w:rsidRPr="003B4798">
          <w:rPr>
            <w:rStyle w:val="Hyperlink"/>
          </w:rPr>
          <w:t>Hardware Architecture</w:t>
        </w:r>
        <w:r w:rsidR="005A657A">
          <w:rPr>
            <w:webHidden/>
          </w:rPr>
          <w:tab/>
        </w:r>
        <w:r w:rsidR="005A657A">
          <w:rPr>
            <w:webHidden/>
          </w:rPr>
          <w:fldChar w:fldCharType="begin"/>
        </w:r>
        <w:r w:rsidR="005A657A">
          <w:rPr>
            <w:webHidden/>
          </w:rPr>
          <w:instrText xml:space="preserve"> PAGEREF _Toc400536868 \h </w:instrText>
        </w:r>
        <w:r w:rsidR="005A657A">
          <w:rPr>
            <w:webHidden/>
          </w:rPr>
        </w:r>
        <w:r w:rsidR="005A657A">
          <w:rPr>
            <w:webHidden/>
          </w:rPr>
          <w:fldChar w:fldCharType="separate"/>
        </w:r>
        <w:r w:rsidR="00383DBC">
          <w:rPr>
            <w:webHidden/>
          </w:rPr>
          <w:t>34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69" w:history="1">
        <w:r w:rsidR="005A657A" w:rsidRPr="003B4798">
          <w:rPr>
            <w:rStyle w:val="Hyperlink"/>
          </w:rPr>
          <w:t>4.1.1.</w:t>
        </w:r>
        <w:r w:rsidR="005A657A">
          <w:rPr>
            <w:rFonts w:asciiTheme="minorHAnsi" w:eastAsiaTheme="minorEastAsia" w:hAnsiTheme="minorHAnsi" w:cstheme="minorBidi"/>
            <w:sz w:val="22"/>
            <w:szCs w:val="22"/>
          </w:rPr>
          <w:tab/>
        </w:r>
        <w:r w:rsidR="005A657A" w:rsidRPr="003B4798">
          <w:rPr>
            <w:rStyle w:val="Hyperlink"/>
          </w:rPr>
          <w:t>Hardware Infrastructure Design</w:t>
        </w:r>
        <w:r w:rsidR="005A657A">
          <w:rPr>
            <w:webHidden/>
          </w:rPr>
          <w:tab/>
        </w:r>
        <w:r w:rsidR="005A657A">
          <w:rPr>
            <w:webHidden/>
          </w:rPr>
          <w:fldChar w:fldCharType="begin"/>
        </w:r>
        <w:r w:rsidR="005A657A">
          <w:rPr>
            <w:webHidden/>
          </w:rPr>
          <w:instrText xml:space="preserve"> PAGEREF _Toc400536869 \h </w:instrText>
        </w:r>
        <w:r w:rsidR="005A657A">
          <w:rPr>
            <w:webHidden/>
          </w:rPr>
        </w:r>
        <w:r w:rsidR="005A657A">
          <w:rPr>
            <w:webHidden/>
          </w:rPr>
          <w:fldChar w:fldCharType="separate"/>
        </w:r>
        <w:r w:rsidR="00383DBC">
          <w:rPr>
            <w:webHidden/>
          </w:rPr>
          <w:t>34</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70" w:history="1">
        <w:r w:rsidR="005A657A" w:rsidRPr="003B4798">
          <w:rPr>
            <w:rStyle w:val="Hyperlink"/>
          </w:rPr>
          <w:t>4.2.</w:t>
        </w:r>
        <w:r w:rsidR="005A657A">
          <w:rPr>
            <w:rFonts w:asciiTheme="minorHAnsi" w:eastAsiaTheme="minorEastAsia" w:hAnsiTheme="minorHAnsi" w:cstheme="minorBidi"/>
            <w:sz w:val="22"/>
            <w:szCs w:val="22"/>
          </w:rPr>
          <w:tab/>
        </w:r>
        <w:r w:rsidR="005A657A" w:rsidRPr="003B4798">
          <w:rPr>
            <w:rStyle w:val="Hyperlink"/>
          </w:rPr>
          <w:t>Software Architecture</w:t>
        </w:r>
        <w:r w:rsidR="005A657A">
          <w:rPr>
            <w:webHidden/>
          </w:rPr>
          <w:tab/>
        </w:r>
        <w:r w:rsidR="005A657A">
          <w:rPr>
            <w:webHidden/>
          </w:rPr>
          <w:fldChar w:fldCharType="begin"/>
        </w:r>
        <w:r w:rsidR="005A657A">
          <w:rPr>
            <w:webHidden/>
          </w:rPr>
          <w:instrText xml:space="preserve"> PAGEREF _Toc400536870 \h </w:instrText>
        </w:r>
        <w:r w:rsidR="005A657A">
          <w:rPr>
            <w:webHidden/>
          </w:rPr>
        </w:r>
        <w:r w:rsidR="005A657A">
          <w:rPr>
            <w:webHidden/>
          </w:rPr>
          <w:fldChar w:fldCharType="separate"/>
        </w:r>
        <w:r w:rsidR="00383DBC">
          <w:rPr>
            <w:webHidden/>
          </w:rPr>
          <w:t>35</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71" w:history="1">
        <w:r w:rsidR="005A657A" w:rsidRPr="003B4798">
          <w:rPr>
            <w:rStyle w:val="Hyperlink"/>
          </w:rPr>
          <w:t>4.2.1.</w:t>
        </w:r>
        <w:r w:rsidR="005A657A">
          <w:rPr>
            <w:rFonts w:asciiTheme="minorHAnsi" w:eastAsiaTheme="minorEastAsia" w:hAnsiTheme="minorHAnsi" w:cstheme="minorBidi"/>
            <w:sz w:val="22"/>
            <w:szCs w:val="22"/>
          </w:rPr>
          <w:tab/>
        </w:r>
        <w:r w:rsidR="005A657A" w:rsidRPr="003B4798">
          <w:rPr>
            <w:rStyle w:val="Hyperlink"/>
          </w:rPr>
          <w:t>System Software</w:t>
        </w:r>
        <w:r w:rsidR="005A657A">
          <w:rPr>
            <w:webHidden/>
          </w:rPr>
          <w:tab/>
        </w:r>
        <w:r w:rsidR="005A657A">
          <w:rPr>
            <w:webHidden/>
          </w:rPr>
          <w:fldChar w:fldCharType="begin"/>
        </w:r>
        <w:r w:rsidR="005A657A">
          <w:rPr>
            <w:webHidden/>
          </w:rPr>
          <w:instrText xml:space="preserve"> PAGEREF _Toc400536871 \h </w:instrText>
        </w:r>
        <w:r w:rsidR="005A657A">
          <w:rPr>
            <w:webHidden/>
          </w:rPr>
        </w:r>
        <w:r w:rsidR="005A657A">
          <w:rPr>
            <w:webHidden/>
          </w:rPr>
          <w:fldChar w:fldCharType="separate"/>
        </w:r>
        <w:r w:rsidR="00383DBC">
          <w:rPr>
            <w:webHidden/>
          </w:rPr>
          <w:t>35</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72" w:history="1">
        <w:r w:rsidR="005A657A" w:rsidRPr="003B4798">
          <w:rPr>
            <w:rStyle w:val="Hyperlink"/>
          </w:rPr>
          <w:t>4.2.2.</w:t>
        </w:r>
        <w:r w:rsidR="005A657A">
          <w:rPr>
            <w:rFonts w:asciiTheme="minorHAnsi" w:eastAsiaTheme="minorEastAsia" w:hAnsiTheme="minorHAnsi" w:cstheme="minorBidi"/>
            <w:sz w:val="22"/>
            <w:szCs w:val="22"/>
          </w:rPr>
          <w:tab/>
        </w:r>
        <w:r w:rsidR="005A657A" w:rsidRPr="003B4798">
          <w:rPr>
            <w:rStyle w:val="Hyperlink"/>
          </w:rPr>
          <w:t>Software Modules</w:t>
        </w:r>
        <w:r w:rsidR="005A657A">
          <w:rPr>
            <w:webHidden/>
          </w:rPr>
          <w:tab/>
        </w:r>
        <w:r w:rsidR="005A657A">
          <w:rPr>
            <w:webHidden/>
          </w:rPr>
          <w:fldChar w:fldCharType="begin"/>
        </w:r>
        <w:r w:rsidR="005A657A">
          <w:rPr>
            <w:webHidden/>
          </w:rPr>
          <w:instrText xml:space="preserve"> PAGEREF _Toc400536872 \h </w:instrText>
        </w:r>
        <w:r w:rsidR="005A657A">
          <w:rPr>
            <w:webHidden/>
          </w:rPr>
        </w:r>
        <w:r w:rsidR="005A657A">
          <w:rPr>
            <w:webHidden/>
          </w:rPr>
          <w:fldChar w:fldCharType="separate"/>
        </w:r>
        <w:r w:rsidR="00383DBC">
          <w:rPr>
            <w:webHidden/>
          </w:rPr>
          <w:t>35</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873" w:history="1">
        <w:r w:rsidR="005A657A" w:rsidRPr="003B4798">
          <w:rPr>
            <w:rStyle w:val="Hyperlink"/>
          </w:rPr>
          <w:t>5.</w:t>
        </w:r>
        <w:r w:rsidR="005A657A">
          <w:rPr>
            <w:rFonts w:asciiTheme="minorHAnsi" w:eastAsiaTheme="minorEastAsia" w:hAnsiTheme="minorHAnsi" w:cstheme="minorBidi"/>
            <w:sz w:val="22"/>
            <w:szCs w:val="22"/>
          </w:rPr>
          <w:tab/>
        </w:r>
        <w:r w:rsidR="005A657A" w:rsidRPr="003B4798">
          <w:rPr>
            <w:rStyle w:val="Hyperlink"/>
          </w:rPr>
          <w:t>Data Design</w:t>
        </w:r>
        <w:r w:rsidR="005A657A">
          <w:rPr>
            <w:webHidden/>
          </w:rPr>
          <w:tab/>
        </w:r>
        <w:r w:rsidR="005A657A">
          <w:rPr>
            <w:webHidden/>
          </w:rPr>
          <w:fldChar w:fldCharType="begin"/>
        </w:r>
        <w:r w:rsidR="005A657A">
          <w:rPr>
            <w:webHidden/>
          </w:rPr>
          <w:instrText xml:space="preserve"> PAGEREF _Toc400536873 \h </w:instrText>
        </w:r>
        <w:r w:rsidR="005A657A">
          <w:rPr>
            <w:webHidden/>
          </w:rPr>
        </w:r>
        <w:r w:rsidR="005A657A">
          <w:rPr>
            <w:webHidden/>
          </w:rPr>
          <w:fldChar w:fldCharType="separate"/>
        </w:r>
        <w:r w:rsidR="00383DBC">
          <w:rPr>
            <w:webHidden/>
          </w:rPr>
          <w:t>39</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74" w:history="1">
        <w:r w:rsidR="005A657A" w:rsidRPr="003B4798">
          <w:rPr>
            <w:rStyle w:val="Hyperlink"/>
          </w:rPr>
          <w:t>5.1.</w:t>
        </w:r>
        <w:r w:rsidR="005A657A">
          <w:rPr>
            <w:rFonts w:asciiTheme="minorHAnsi" w:eastAsiaTheme="minorEastAsia" w:hAnsiTheme="minorHAnsi" w:cstheme="minorBidi"/>
            <w:sz w:val="22"/>
            <w:szCs w:val="22"/>
          </w:rPr>
          <w:tab/>
        </w:r>
        <w:r w:rsidR="005A657A" w:rsidRPr="003B4798">
          <w:rPr>
            <w:rStyle w:val="Hyperlink"/>
          </w:rPr>
          <w:t>Database Management System Files</w:t>
        </w:r>
        <w:r w:rsidR="005A657A">
          <w:rPr>
            <w:webHidden/>
          </w:rPr>
          <w:tab/>
        </w:r>
        <w:r w:rsidR="005A657A">
          <w:rPr>
            <w:webHidden/>
          </w:rPr>
          <w:fldChar w:fldCharType="begin"/>
        </w:r>
        <w:r w:rsidR="005A657A">
          <w:rPr>
            <w:webHidden/>
          </w:rPr>
          <w:instrText xml:space="preserve"> PAGEREF _Toc400536874 \h </w:instrText>
        </w:r>
        <w:r w:rsidR="005A657A">
          <w:rPr>
            <w:webHidden/>
          </w:rPr>
        </w:r>
        <w:r w:rsidR="005A657A">
          <w:rPr>
            <w:webHidden/>
          </w:rPr>
          <w:fldChar w:fldCharType="separate"/>
        </w:r>
        <w:r w:rsidR="00383DBC">
          <w:rPr>
            <w:webHidden/>
          </w:rPr>
          <w:t>39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75" w:history="1">
        <w:r w:rsidR="005A657A" w:rsidRPr="003B4798">
          <w:rPr>
            <w:rStyle w:val="Hyperlink"/>
          </w:rPr>
          <w:t>5.1.1.</w:t>
        </w:r>
        <w:r w:rsidR="005A657A">
          <w:rPr>
            <w:rFonts w:asciiTheme="minorHAnsi" w:eastAsiaTheme="minorEastAsia" w:hAnsiTheme="minorHAnsi" w:cstheme="minorBidi"/>
            <w:sz w:val="22"/>
            <w:szCs w:val="22"/>
          </w:rPr>
          <w:tab/>
        </w:r>
        <w:r w:rsidR="005A657A" w:rsidRPr="003B4798">
          <w:rPr>
            <w:rStyle w:val="Hyperlink"/>
          </w:rPr>
          <w:t>Logical Database Model</w:t>
        </w:r>
        <w:r w:rsidR="005A657A">
          <w:rPr>
            <w:webHidden/>
          </w:rPr>
          <w:tab/>
        </w:r>
        <w:r w:rsidR="005A657A">
          <w:rPr>
            <w:webHidden/>
          </w:rPr>
          <w:fldChar w:fldCharType="begin"/>
        </w:r>
        <w:r w:rsidR="005A657A">
          <w:rPr>
            <w:webHidden/>
          </w:rPr>
          <w:instrText xml:space="preserve"> PAGEREF _Toc400536875 \h </w:instrText>
        </w:r>
        <w:r w:rsidR="005A657A">
          <w:rPr>
            <w:webHidden/>
          </w:rPr>
        </w:r>
        <w:r w:rsidR="005A657A">
          <w:rPr>
            <w:webHidden/>
          </w:rPr>
          <w:fldChar w:fldCharType="separate"/>
        </w:r>
        <w:r w:rsidR="00383DBC">
          <w:rPr>
            <w:webHidden/>
          </w:rPr>
          <w:t>39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76" w:history="1">
        <w:r w:rsidR="005A657A" w:rsidRPr="003B4798">
          <w:rPr>
            <w:rStyle w:val="Hyperlink"/>
          </w:rPr>
          <w:t>5.1.2.</w:t>
        </w:r>
        <w:r w:rsidR="005A657A">
          <w:rPr>
            <w:rFonts w:asciiTheme="minorHAnsi" w:eastAsiaTheme="minorEastAsia" w:hAnsiTheme="minorHAnsi" w:cstheme="minorBidi"/>
            <w:sz w:val="22"/>
            <w:szCs w:val="22"/>
          </w:rPr>
          <w:tab/>
        </w:r>
        <w:r w:rsidR="005A657A" w:rsidRPr="003B4798">
          <w:rPr>
            <w:rStyle w:val="Hyperlink"/>
          </w:rPr>
          <w:t>Physical Database Model</w:t>
        </w:r>
        <w:r w:rsidR="005A657A">
          <w:rPr>
            <w:webHidden/>
          </w:rPr>
          <w:tab/>
        </w:r>
        <w:r w:rsidR="005A657A">
          <w:rPr>
            <w:webHidden/>
          </w:rPr>
          <w:fldChar w:fldCharType="begin"/>
        </w:r>
        <w:r w:rsidR="005A657A">
          <w:rPr>
            <w:webHidden/>
          </w:rPr>
          <w:instrText xml:space="preserve"> PAGEREF _Toc400536876 \h </w:instrText>
        </w:r>
        <w:r w:rsidR="005A657A">
          <w:rPr>
            <w:webHidden/>
          </w:rPr>
        </w:r>
        <w:r w:rsidR="005A657A">
          <w:rPr>
            <w:webHidden/>
          </w:rPr>
          <w:fldChar w:fldCharType="separate"/>
        </w:r>
        <w:r w:rsidR="00383DBC">
          <w:rPr>
            <w:webHidden/>
          </w:rPr>
          <w:t>45</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77" w:history="1">
        <w:r w:rsidR="005A657A" w:rsidRPr="003B4798">
          <w:rPr>
            <w:rStyle w:val="Hyperlink"/>
          </w:rPr>
          <w:t>5.1.3.</w:t>
        </w:r>
        <w:r w:rsidR="005A657A">
          <w:rPr>
            <w:rFonts w:asciiTheme="minorHAnsi" w:eastAsiaTheme="minorEastAsia" w:hAnsiTheme="minorHAnsi" w:cstheme="minorBidi"/>
            <w:sz w:val="22"/>
            <w:szCs w:val="22"/>
          </w:rPr>
          <w:tab/>
        </w:r>
        <w:r w:rsidR="005A657A" w:rsidRPr="003B4798">
          <w:rPr>
            <w:rStyle w:val="Hyperlink"/>
          </w:rPr>
          <w:t>Database Schema</w:t>
        </w:r>
        <w:r w:rsidR="005A657A">
          <w:rPr>
            <w:webHidden/>
          </w:rPr>
          <w:tab/>
        </w:r>
        <w:r w:rsidR="005A657A">
          <w:rPr>
            <w:webHidden/>
          </w:rPr>
          <w:fldChar w:fldCharType="begin"/>
        </w:r>
        <w:r w:rsidR="005A657A">
          <w:rPr>
            <w:webHidden/>
          </w:rPr>
          <w:instrText xml:space="preserve"> PAGEREF _Toc400536877 \h </w:instrText>
        </w:r>
        <w:r w:rsidR="005A657A">
          <w:rPr>
            <w:webHidden/>
          </w:rPr>
        </w:r>
        <w:r w:rsidR="005A657A">
          <w:rPr>
            <w:webHidden/>
          </w:rPr>
          <w:fldChar w:fldCharType="separate"/>
        </w:r>
        <w:r w:rsidR="00383DBC">
          <w:rPr>
            <w:webHidden/>
          </w:rPr>
          <w:t>49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78" w:history="1">
        <w:r w:rsidR="005A657A" w:rsidRPr="003B4798">
          <w:rPr>
            <w:rStyle w:val="Hyperlink"/>
          </w:rPr>
          <w:t>5.1.4.</w:t>
        </w:r>
        <w:r w:rsidR="005A657A">
          <w:rPr>
            <w:rFonts w:asciiTheme="minorHAnsi" w:eastAsiaTheme="minorEastAsia" w:hAnsiTheme="minorHAnsi" w:cstheme="minorBidi"/>
            <w:sz w:val="22"/>
            <w:szCs w:val="22"/>
          </w:rPr>
          <w:tab/>
        </w:r>
        <w:r w:rsidR="005A657A" w:rsidRPr="003B4798">
          <w:rPr>
            <w:rStyle w:val="Hyperlink"/>
          </w:rPr>
          <w:t>Database Files</w:t>
        </w:r>
        <w:r w:rsidR="005A657A">
          <w:rPr>
            <w:webHidden/>
          </w:rPr>
          <w:tab/>
        </w:r>
        <w:r w:rsidR="005A657A">
          <w:rPr>
            <w:webHidden/>
          </w:rPr>
          <w:fldChar w:fldCharType="begin"/>
        </w:r>
        <w:r w:rsidR="005A657A">
          <w:rPr>
            <w:webHidden/>
          </w:rPr>
          <w:instrText xml:space="preserve"> PAGEREF _Toc400536878 \h </w:instrText>
        </w:r>
        <w:r w:rsidR="005A657A">
          <w:rPr>
            <w:webHidden/>
          </w:rPr>
        </w:r>
        <w:r w:rsidR="005A657A">
          <w:rPr>
            <w:webHidden/>
          </w:rPr>
          <w:fldChar w:fldCharType="separate"/>
        </w:r>
        <w:r w:rsidR="00383DBC">
          <w:rPr>
            <w:webHidden/>
          </w:rPr>
          <w:t>93</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79" w:history="1">
        <w:r w:rsidR="005A657A" w:rsidRPr="003B4798">
          <w:rPr>
            <w:rStyle w:val="Hyperlink"/>
          </w:rPr>
          <w:t>5.1.5.</w:t>
        </w:r>
        <w:r w:rsidR="005A657A">
          <w:rPr>
            <w:rFonts w:asciiTheme="minorHAnsi" w:eastAsiaTheme="minorEastAsia" w:hAnsiTheme="minorHAnsi" w:cstheme="minorBidi"/>
            <w:sz w:val="22"/>
            <w:szCs w:val="22"/>
          </w:rPr>
          <w:tab/>
        </w:r>
        <w:r w:rsidR="005A657A" w:rsidRPr="003B4798">
          <w:rPr>
            <w:rStyle w:val="Hyperlink"/>
          </w:rPr>
          <w:t>Database Access</w:t>
        </w:r>
        <w:r w:rsidR="005A657A">
          <w:rPr>
            <w:webHidden/>
          </w:rPr>
          <w:tab/>
        </w:r>
        <w:r w:rsidR="005A657A">
          <w:rPr>
            <w:webHidden/>
          </w:rPr>
          <w:fldChar w:fldCharType="begin"/>
        </w:r>
        <w:r w:rsidR="005A657A">
          <w:rPr>
            <w:webHidden/>
          </w:rPr>
          <w:instrText xml:space="preserve"> PAGEREF _Toc400536879 \h </w:instrText>
        </w:r>
        <w:r w:rsidR="005A657A">
          <w:rPr>
            <w:webHidden/>
          </w:rPr>
        </w:r>
        <w:r w:rsidR="005A657A">
          <w:rPr>
            <w:webHidden/>
          </w:rPr>
          <w:fldChar w:fldCharType="separate"/>
        </w:r>
        <w:r w:rsidR="00383DBC">
          <w:rPr>
            <w:webHidden/>
          </w:rPr>
          <w:t>93</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80" w:history="1">
        <w:r w:rsidR="005A657A" w:rsidRPr="003B4798">
          <w:rPr>
            <w:rStyle w:val="Hyperlink"/>
          </w:rPr>
          <w:t>5.2.</w:t>
        </w:r>
        <w:r w:rsidR="005A657A">
          <w:rPr>
            <w:rFonts w:asciiTheme="minorHAnsi" w:eastAsiaTheme="minorEastAsia" w:hAnsiTheme="minorHAnsi" w:cstheme="minorBidi"/>
            <w:sz w:val="22"/>
            <w:szCs w:val="22"/>
          </w:rPr>
          <w:tab/>
        </w:r>
        <w:r w:rsidR="005A657A" w:rsidRPr="003B4798">
          <w:rPr>
            <w:rStyle w:val="Hyperlink"/>
          </w:rPr>
          <w:t>Non-Database Management System Files</w:t>
        </w:r>
        <w:r w:rsidR="005A657A">
          <w:rPr>
            <w:webHidden/>
          </w:rPr>
          <w:tab/>
        </w:r>
        <w:r w:rsidR="005A657A">
          <w:rPr>
            <w:webHidden/>
          </w:rPr>
          <w:fldChar w:fldCharType="begin"/>
        </w:r>
        <w:r w:rsidR="005A657A">
          <w:rPr>
            <w:webHidden/>
          </w:rPr>
          <w:instrText xml:space="preserve"> PAGEREF _Toc400536880 \h </w:instrText>
        </w:r>
        <w:r w:rsidR="005A657A">
          <w:rPr>
            <w:webHidden/>
          </w:rPr>
        </w:r>
        <w:r w:rsidR="005A657A">
          <w:rPr>
            <w:webHidden/>
          </w:rPr>
          <w:fldChar w:fldCharType="separate"/>
        </w:r>
        <w:r w:rsidR="00383DBC">
          <w:rPr>
            <w:webHidden/>
          </w:rPr>
          <w:t>93</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81" w:history="1">
        <w:r w:rsidR="005A657A" w:rsidRPr="003B4798">
          <w:rPr>
            <w:rStyle w:val="Hyperlink"/>
          </w:rPr>
          <w:t>5.2.1.</w:t>
        </w:r>
        <w:r w:rsidR="005A657A">
          <w:rPr>
            <w:rFonts w:asciiTheme="minorHAnsi" w:eastAsiaTheme="minorEastAsia" w:hAnsiTheme="minorHAnsi" w:cstheme="minorBidi"/>
            <w:sz w:val="22"/>
            <w:szCs w:val="22"/>
          </w:rPr>
          <w:tab/>
        </w:r>
        <w:r w:rsidR="005A657A" w:rsidRPr="003B4798">
          <w:rPr>
            <w:rStyle w:val="Hyperlink"/>
          </w:rPr>
          <w:t>Properties Files</w:t>
        </w:r>
        <w:r w:rsidR="005A657A">
          <w:rPr>
            <w:webHidden/>
          </w:rPr>
          <w:tab/>
        </w:r>
        <w:r w:rsidR="005A657A">
          <w:rPr>
            <w:webHidden/>
          </w:rPr>
          <w:fldChar w:fldCharType="begin"/>
        </w:r>
        <w:r w:rsidR="005A657A">
          <w:rPr>
            <w:webHidden/>
          </w:rPr>
          <w:instrText xml:space="preserve"> PAGEREF _Toc400536881 \h </w:instrText>
        </w:r>
        <w:r w:rsidR="005A657A">
          <w:rPr>
            <w:webHidden/>
          </w:rPr>
        </w:r>
        <w:r w:rsidR="005A657A">
          <w:rPr>
            <w:webHidden/>
          </w:rPr>
          <w:fldChar w:fldCharType="separate"/>
        </w:r>
        <w:r w:rsidR="00383DBC">
          <w:rPr>
            <w:webHidden/>
          </w:rPr>
          <w:t>93</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82" w:history="1">
        <w:r w:rsidR="005A657A" w:rsidRPr="003B4798">
          <w:rPr>
            <w:rStyle w:val="Hyperlink"/>
          </w:rPr>
          <w:t>5.2.2.</w:t>
        </w:r>
        <w:r w:rsidR="005A657A">
          <w:rPr>
            <w:rFonts w:asciiTheme="minorHAnsi" w:eastAsiaTheme="minorEastAsia" w:hAnsiTheme="minorHAnsi" w:cstheme="minorBidi"/>
            <w:sz w:val="22"/>
            <w:szCs w:val="22"/>
          </w:rPr>
          <w:tab/>
        </w:r>
        <w:r w:rsidR="005A657A" w:rsidRPr="003B4798">
          <w:rPr>
            <w:rStyle w:val="Hyperlink"/>
          </w:rPr>
          <w:t>Log Files</w:t>
        </w:r>
        <w:r w:rsidR="005A657A">
          <w:rPr>
            <w:webHidden/>
          </w:rPr>
          <w:tab/>
        </w:r>
        <w:r w:rsidR="005A657A">
          <w:rPr>
            <w:webHidden/>
          </w:rPr>
          <w:fldChar w:fldCharType="begin"/>
        </w:r>
        <w:r w:rsidR="005A657A">
          <w:rPr>
            <w:webHidden/>
          </w:rPr>
          <w:instrText xml:space="preserve"> PAGEREF _Toc400536882 \h </w:instrText>
        </w:r>
        <w:r w:rsidR="005A657A">
          <w:rPr>
            <w:webHidden/>
          </w:rPr>
        </w:r>
        <w:r w:rsidR="005A657A">
          <w:rPr>
            <w:webHidden/>
          </w:rPr>
          <w:fldChar w:fldCharType="separate"/>
        </w:r>
        <w:r w:rsidR="00383DBC">
          <w:rPr>
            <w:webHidden/>
          </w:rPr>
          <w:t>101</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883" w:history="1">
        <w:r w:rsidR="005A657A" w:rsidRPr="003B4798">
          <w:rPr>
            <w:rStyle w:val="Hyperlink"/>
          </w:rPr>
          <w:t>6.</w:t>
        </w:r>
        <w:r w:rsidR="005A657A">
          <w:rPr>
            <w:rFonts w:asciiTheme="minorHAnsi" w:eastAsiaTheme="minorEastAsia" w:hAnsiTheme="minorHAnsi" w:cstheme="minorBidi"/>
            <w:sz w:val="22"/>
            <w:szCs w:val="22"/>
          </w:rPr>
          <w:tab/>
        </w:r>
        <w:r w:rsidR="005A657A" w:rsidRPr="003B4798">
          <w:rPr>
            <w:rStyle w:val="Hyperlink"/>
          </w:rPr>
          <w:t>Detailed Design</w:t>
        </w:r>
        <w:r w:rsidR="005A657A">
          <w:rPr>
            <w:webHidden/>
          </w:rPr>
          <w:tab/>
        </w:r>
        <w:r w:rsidR="005A657A">
          <w:rPr>
            <w:webHidden/>
          </w:rPr>
          <w:fldChar w:fldCharType="begin"/>
        </w:r>
        <w:r w:rsidR="005A657A">
          <w:rPr>
            <w:webHidden/>
          </w:rPr>
          <w:instrText xml:space="preserve"> PAGEREF _Toc400536883 \h </w:instrText>
        </w:r>
        <w:r w:rsidR="005A657A">
          <w:rPr>
            <w:webHidden/>
          </w:rPr>
        </w:r>
        <w:r w:rsidR="005A657A">
          <w:rPr>
            <w:webHidden/>
          </w:rPr>
          <w:fldChar w:fldCharType="separate"/>
        </w:r>
        <w:r w:rsidR="00383DBC">
          <w:rPr>
            <w:webHidden/>
          </w:rPr>
          <w:t>102</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84" w:history="1">
        <w:r w:rsidR="005A657A" w:rsidRPr="003B4798">
          <w:rPr>
            <w:rStyle w:val="Hyperlink"/>
          </w:rPr>
          <w:t>6.1.</w:t>
        </w:r>
        <w:r w:rsidR="005A657A">
          <w:rPr>
            <w:rFonts w:asciiTheme="minorHAnsi" w:eastAsiaTheme="minorEastAsia" w:hAnsiTheme="minorHAnsi" w:cstheme="minorBidi"/>
            <w:sz w:val="22"/>
            <w:szCs w:val="22"/>
          </w:rPr>
          <w:tab/>
        </w:r>
        <w:r w:rsidR="005A657A" w:rsidRPr="003B4798">
          <w:rPr>
            <w:rStyle w:val="Hyperlink"/>
          </w:rPr>
          <w:t>Hardware Detailed Design</w:t>
        </w:r>
        <w:r w:rsidR="005A657A">
          <w:rPr>
            <w:webHidden/>
          </w:rPr>
          <w:tab/>
        </w:r>
        <w:r w:rsidR="005A657A">
          <w:rPr>
            <w:webHidden/>
          </w:rPr>
          <w:fldChar w:fldCharType="begin"/>
        </w:r>
        <w:r w:rsidR="005A657A">
          <w:rPr>
            <w:webHidden/>
          </w:rPr>
          <w:instrText xml:space="preserve"> PAGEREF _Toc400536884 \h </w:instrText>
        </w:r>
        <w:r w:rsidR="005A657A">
          <w:rPr>
            <w:webHidden/>
          </w:rPr>
        </w:r>
        <w:r w:rsidR="005A657A">
          <w:rPr>
            <w:webHidden/>
          </w:rPr>
          <w:fldChar w:fldCharType="separate"/>
        </w:r>
        <w:r w:rsidR="00383DBC">
          <w:rPr>
            <w:webHidden/>
          </w:rPr>
          <w:t>102</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85" w:history="1">
        <w:r w:rsidR="005A657A" w:rsidRPr="003B4798">
          <w:rPr>
            <w:rStyle w:val="Hyperlink"/>
          </w:rPr>
          <w:t>6.2.</w:t>
        </w:r>
        <w:r w:rsidR="005A657A">
          <w:rPr>
            <w:rFonts w:asciiTheme="minorHAnsi" w:eastAsiaTheme="minorEastAsia" w:hAnsiTheme="minorHAnsi" w:cstheme="minorBidi"/>
            <w:sz w:val="22"/>
            <w:szCs w:val="22"/>
          </w:rPr>
          <w:tab/>
        </w:r>
        <w:r w:rsidR="005A657A" w:rsidRPr="003B4798">
          <w:rPr>
            <w:rStyle w:val="Hyperlink"/>
          </w:rPr>
          <w:t>Software Detailed Design</w:t>
        </w:r>
        <w:r w:rsidR="005A657A">
          <w:rPr>
            <w:webHidden/>
          </w:rPr>
          <w:tab/>
        </w:r>
        <w:r w:rsidR="005A657A">
          <w:rPr>
            <w:webHidden/>
          </w:rPr>
          <w:fldChar w:fldCharType="begin"/>
        </w:r>
        <w:r w:rsidR="005A657A">
          <w:rPr>
            <w:webHidden/>
          </w:rPr>
          <w:instrText xml:space="preserve"> PAGEREF _Toc400536885 \h </w:instrText>
        </w:r>
        <w:r w:rsidR="005A657A">
          <w:rPr>
            <w:webHidden/>
          </w:rPr>
        </w:r>
        <w:r w:rsidR="005A657A">
          <w:rPr>
            <w:webHidden/>
          </w:rPr>
          <w:fldChar w:fldCharType="separate"/>
        </w:r>
        <w:r w:rsidR="00383DBC">
          <w:rPr>
            <w:webHidden/>
          </w:rPr>
          <w:t>104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86" w:history="1">
        <w:r w:rsidR="005A657A" w:rsidRPr="003B4798">
          <w:rPr>
            <w:rStyle w:val="Hyperlink"/>
          </w:rPr>
          <w:t>6.2.1.</w:t>
        </w:r>
        <w:r w:rsidR="005A657A">
          <w:rPr>
            <w:rFonts w:asciiTheme="minorHAnsi" w:eastAsiaTheme="minorEastAsia" w:hAnsiTheme="minorHAnsi" w:cstheme="minorBidi"/>
            <w:sz w:val="22"/>
            <w:szCs w:val="22"/>
          </w:rPr>
          <w:tab/>
        </w:r>
        <w:r w:rsidR="005A657A" w:rsidRPr="003B4798">
          <w:rPr>
            <w:rStyle w:val="Hyperlink"/>
          </w:rPr>
          <w:t>Genereric Components</w:t>
        </w:r>
        <w:r w:rsidR="005A657A">
          <w:rPr>
            <w:webHidden/>
          </w:rPr>
          <w:tab/>
        </w:r>
        <w:r w:rsidR="005A657A">
          <w:rPr>
            <w:webHidden/>
          </w:rPr>
          <w:fldChar w:fldCharType="begin"/>
        </w:r>
        <w:r w:rsidR="005A657A">
          <w:rPr>
            <w:webHidden/>
          </w:rPr>
          <w:instrText xml:space="preserve"> PAGEREF _Toc400536886 \h </w:instrText>
        </w:r>
        <w:r w:rsidR="005A657A">
          <w:rPr>
            <w:webHidden/>
          </w:rPr>
        </w:r>
        <w:r w:rsidR="005A657A">
          <w:rPr>
            <w:webHidden/>
          </w:rPr>
          <w:fldChar w:fldCharType="separate"/>
        </w:r>
        <w:r w:rsidR="00383DBC">
          <w:rPr>
            <w:webHidden/>
          </w:rPr>
          <w:t>104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87" w:history="1">
        <w:r w:rsidR="005A657A" w:rsidRPr="003B4798">
          <w:rPr>
            <w:rStyle w:val="Hyperlink"/>
          </w:rPr>
          <w:t>6.2.2.</w:t>
        </w:r>
        <w:r w:rsidR="005A657A">
          <w:rPr>
            <w:rFonts w:asciiTheme="minorHAnsi" w:eastAsiaTheme="minorEastAsia" w:hAnsiTheme="minorHAnsi" w:cstheme="minorBidi"/>
            <w:sz w:val="22"/>
            <w:szCs w:val="22"/>
          </w:rPr>
          <w:tab/>
        </w:r>
        <w:r w:rsidR="005A657A" w:rsidRPr="003B4798">
          <w:rPr>
            <w:rStyle w:val="Hyperlink"/>
          </w:rPr>
          <w:t>Main Application</w:t>
        </w:r>
        <w:r w:rsidR="005A657A">
          <w:rPr>
            <w:webHidden/>
          </w:rPr>
          <w:tab/>
        </w:r>
        <w:r w:rsidR="005A657A">
          <w:rPr>
            <w:webHidden/>
          </w:rPr>
          <w:fldChar w:fldCharType="begin"/>
        </w:r>
        <w:r w:rsidR="005A657A">
          <w:rPr>
            <w:webHidden/>
          </w:rPr>
          <w:instrText xml:space="preserve"> PAGEREF _Toc400536887 \h </w:instrText>
        </w:r>
        <w:r w:rsidR="005A657A">
          <w:rPr>
            <w:webHidden/>
          </w:rPr>
        </w:r>
        <w:r w:rsidR="005A657A">
          <w:rPr>
            <w:webHidden/>
          </w:rPr>
          <w:fldChar w:fldCharType="separate"/>
        </w:r>
        <w:r w:rsidR="00383DBC">
          <w:rPr>
            <w:webHidden/>
          </w:rPr>
          <w:t>104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88" w:history="1">
        <w:r w:rsidR="005A657A" w:rsidRPr="003B4798">
          <w:rPr>
            <w:rStyle w:val="Hyperlink"/>
          </w:rPr>
          <w:t>6.2.3.</w:t>
        </w:r>
        <w:r w:rsidR="005A657A">
          <w:rPr>
            <w:rFonts w:asciiTheme="minorHAnsi" w:eastAsiaTheme="minorEastAsia" w:hAnsiTheme="minorHAnsi" w:cstheme="minorBidi"/>
            <w:sz w:val="22"/>
            <w:szCs w:val="22"/>
          </w:rPr>
          <w:tab/>
        </w:r>
        <w:r w:rsidR="005A657A" w:rsidRPr="003B4798">
          <w:rPr>
            <w:rStyle w:val="Hyperlink"/>
          </w:rPr>
          <w:t>Integration Application</w:t>
        </w:r>
        <w:r w:rsidR="005A657A">
          <w:rPr>
            <w:webHidden/>
          </w:rPr>
          <w:tab/>
        </w:r>
        <w:r w:rsidR="005A657A">
          <w:rPr>
            <w:webHidden/>
          </w:rPr>
          <w:fldChar w:fldCharType="begin"/>
        </w:r>
        <w:r w:rsidR="005A657A">
          <w:rPr>
            <w:webHidden/>
          </w:rPr>
          <w:instrText xml:space="preserve"> PAGEREF _Toc400536888 \h </w:instrText>
        </w:r>
        <w:r w:rsidR="005A657A">
          <w:rPr>
            <w:webHidden/>
          </w:rPr>
        </w:r>
        <w:r w:rsidR="005A657A">
          <w:rPr>
            <w:webHidden/>
          </w:rPr>
          <w:fldChar w:fldCharType="separate"/>
        </w:r>
        <w:r w:rsidR="00383DBC">
          <w:rPr>
            <w:webHidden/>
          </w:rPr>
          <w:t>105</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89" w:history="1">
        <w:r w:rsidR="005A657A" w:rsidRPr="003B4798">
          <w:rPr>
            <w:rStyle w:val="Hyperlink"/>
          </w:rPr>
          <w:t>6.2.4.</w:t>
        </w:r>
        <w:r w:rsidR="005A657A">
          <w:rPr>
            <w:rFonts w:asciiTheme="minorHAnsi" w:eastAsiaTheme="minorEastAsia" w:hAnsiTheme="minorHAnsi" w:cstheme="minorBidi"/>
            <w:sz w:val="22"/>
            <w:szCs w:val="22"/>
          </w:rPr>
          <w:tab/>
        </w:r>
        <w:r w:rsidR="005A657A" w:rsidRPr="003B4798">
          <w:rPr>
            <w:rStyle w:val="Hyperlink"/>
          </w:rPr>
          <w:t>Administration Application</w:t>
        </w:r>
        <w:r w:rsidR="005A657A">
          <w:rPr>
            <w:webHidden/>
          </w:rPr>
          <w:tab/>
        </w:r>
        <w:r w:rsidR="005A657A">
          <w:rPr>
            <w:webHidden/>
          </w:rPr>
          <w:fldChar w:fldCharType="begin"/>
        </w:r>
        <w:r w:rsidR="005A657A">
          <w:rPr>
            <w:webHidden/>
          </w:rPr>
          <w:instrText xml:space="preserve"> PAGEREF _Toc400536889 \h </w:instrText>
        </w:r>
        <w:r w:rsidR="005A657A">
          <w:rPr>
            <w:webHidden/>
          </w:rPr>
        </w:r>
        <w:r w:rsidR="005A657A">
          <w:rPr>
            <w:webHidden/>
          </w:rPr>
          <w:fldChar w:fldCharType="separate"/>
        </w:r>
        <w:r w:rsidR="00383DBC">
          <w:rPr>
            <w:webHidden/>
          </w:rPr>
          <w:t>105</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90" w:history="1">
        <w:r w:rsidR="005A657A" w:rsidRPr="003B4798">
          <w:rPr>
            <w:rStyle w:val="Hyperlink"/>
          </w:rPr>
          <w:t>6.2.5.</w:t>
        </w:r>
        <w:r w:rsidR="005A657A">
          <w:rPr>
            <w:rFonts w:asciiTheme="minorHAnsi" w:eastAsiaTheme="minorEastAsia" w:hAnsiTheme="minorHAnsi" w:cstheme="minorBidi"/>
            <w:sz w:val="22"/>
            <w:szCs w:val="22"/>
          </w:rPr>
          <w:tab/>
        </w:r>
        <w:r w:rsidR="005A657A" w:rsidRPr="003B4798">
          <w:rPr>
            <w:rStyle w:val="Hyperlink"/>
          </w:rPr>
          <w:t>Analytics Application</w:t>
        </w:r>
        <w:r w:rsidR="005A657A">
          <w:rPr>
            <w:webHidden/>
          </w:rPr>
          <w:tab/>
        </w:r>
        <w:r w:rsidR="005A657A">
          <w:rPr>
            <w:webHidden/>
          </w:rPr>
          <w:fldChar w:fldCharType="begin"/>
        </w:r>
        <w:r w:rsidR="005A657A">
          <w:rPr>
            <w:webHidden/>
          </w:rPr>
          <w:instrText xml:space="preserve"> PAGEREF _Toc400536890 \h </w:instrText>
        </w:r>
        <w:r w:rsidR="005A657A">
          <w:rPr>
            <w:webHidden/>
          </w:rPr>
        </w:r>
        <w:r w:rsidR="005A657A">
          <w:rPr>
            <w:webHidden/>
          </w:rPr>
          <w:fldChar w:fldCharType="separate"/>
        </w:r>
        <w:r w:rsidR="00383DBC">
          <w:rPr>
            <w:webHidden/>
          </w:rPr>
          <w:t>105</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91" w:history="1">
        <w:r w:rsidR="005A657A" w:rsidRPr="003B4798">
          <w:rPr>
            <w:rStyle w:val="Hyperlink"/>
          </w:rPr>
          <w:t>6.2.6.</w:t>
        </w:r>
        <w:r w:rsidR="005A657A">
          <w:rPr>
            <w:rFonts w:asciiTheme="minorHAnsi" w:eastAsiaTheme="minorEastAsia" w:hAnsiTheme="minorHAnsi" w:cstheme="minorBidi"/>
            <w:sz w:val="22"/>
            <w:szCs w:val="22"/>
          </w:rPr>
          <w:tab/>
        </w:r>
        <w:r w:rsidR="005A657A" w:rsidRPr="003B4798">
          <w:rPr>
            <w:rStyle w:val="Hyperlink"/>
          </w:rPr>
          <w:t>Static Content Application</w:t>
        </w:r>
        <w:r w:rsidR="005A657A">
          <w:rPr>
            <w:webHidden/>
          </w:rPr>
          <w:tab/>
        </w:r>
        <w:r w:rsidR="005A657A">
          <w:rPr>
            <w:webHidden/>
          </w:rPr>
          <w:fldChar w:fldCharType="begin"/>
        </w:r>
        <w:r w:rsidR="005A657A">
          <w:rPr>
            <w:webHidden/>
          </w:rPr>
          <w:instrText xml:space="preserve"> PAGEREF _Toc400536891 \h </w:instrText>
        </w:r>
        <w:r w:rsidR="005A657A">
          <w:rPr>
            <w:webHidden/>
          </w:rPr>
        </w:r>
        <w:r w:rsidR="005A657A">
          <w:rPr>
            <w:webHidden/>
          </w:rPr>
          <w:fldChar w:fldCharType="separate"/>
        </w:r>
        <w:r w:rsidR="00383DBC">
          <w:rPr>
            <w:webHidden/>
          </w:rPr>
          <w:t>105</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892" w:history="1">
        <w:r w:rsidR="005A657A" w:rsidRPr="003B4798">
          <w:rPr>
            <w:rStyle w:val="Hyperlink"/>
          </w:rPr>
          <w:t>6.2.7.</w:t>
        </w:r>
        <w:r w:rsidR="005A657A">
          <w:rPr>
            <w:rFonts w:asciiTheme="minorHAnsi" w:eastAsiaTheme="minorEastAsia" w:hAnsiTheme="minorHAnsi" w:cstheme="minorBidi"/>
            <w:sz w:val="22"/>
            <w:szCs w:val="22"/>
          </w:rPr>
          <w:tab/>
        </w:r>
        <w:r w:rsidR="005A657A" w:rsidRPr="003B4798">
          <w:rPr>
            <w:rStyle w:val="Hyperlink"/>
          </w:rPr>
          <w:t>Expert-24 Data Service</w:t>
        </w:r>
        <w:r w:rsidR="005A657A">
          <w:rPr>
            <w:webHidden/>
          </w:rPr>
          <w:tab/>
        </w:r>
        <w:r w:rsidR="005A657A">
          <w:rPr>
            <w:webHidden/>
          </w:rPr>
          <w:fldChar w:fldCharType="begin"/>
        </w:r>
        <w:r w:rsidR="005A657A">
          <w:rPr>
            <w:webHidden/>
          </w:rPr>
          <w:instrText xml:space="preserve"> PAGEREF _Toc400536892 \h </w:instrText>
        </w:r>
        <w:r w:rsidR="005A657A">
          <w:rPr>
            <w:webHidden/>
          </w:rPr>
        </w:r>
        <w:r w:rsidR="005A657A">
          <w:rPr>
            <w:webHidden/>
          </w:rPr>
          <w:fldChar w:fldCharType="separate"/>
        </w:r>
        <w:r w:rsidR="00383DBC">
          <w:rPr>
            <w:webHidden/>
          </w:rPr>
          <w:t>105</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93" w:history="1">
        <w:r w:rsidR="005A657A" w:rsidRPr="003B4798">
          <w:rPr>
            <w:rStyle w:val="Hyperlink"/>
          </w:rPr>
          <w:t>6.3.</w:t>
        </w:r>
        <w:r w:rsidR="005A657A">
          <w:rPr>
            <w:rFonts w:asciiTheme="minorHAnsi" w:eastAsiaTheme="minorEastAsia" w:hAnsiTheme="minorHAnsi" w:cstheme="minorBidi"/>
            <w:sz w:val="22"/>
            <w:szCs w:val="22"/>
          </w:rPr>
          <w:tab/>
        </w:r>
        <w:r w:rsidR="005A657A" w:rsidRPr="003B4798">
          <w:rPr>
            <w:rStyle w:val="Hyperlink"/>
          </w:rPr>
          <w:t>Communications Detailed Design</w:t>
        </w:r>
        <w:r w:rsidR="005A657A">
          <w:rPr>
            <w:webHidden/>
          </w:rPr>
          <w:tab/>
        </w:r>
        <w:r w:rsidR="005A657A">
          <w:rPr>
            <w:webHidden/>
          </w:rPr>
          <w:fldChar w:fldCharType="begin"/>
        </w:r>
        <w:r w:rsidR="005A657A">
          <w:rPr>
            <w:webHidden/>
          </w:rPr>
          <w:instrText xml:space="preserve"> PAGEREF _Toc400536893 \h </w:instrText>
        </w:r>
        <w:r w:rsidR="005A657A">
          <w:rPr>
            <w:webHidden/>
          </w:rPr>
        </w:r>
        <w:r w:rsidR="005A657A">
          <w:rPr>
            <w:webHidden/>
          </w:rPr>
          <w:fldChar w:fldCharType="separate"/>
        </w:r>
        <w:r w:rsidR="00383DBC">
          <w:rPr>
            <w:webHidden/>
          </w:rPr>
          <w:t>115</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894" w:history="1">
        <w:r w:rsidR="005A657A" w:rsidRPr="003B4798">
          <w:rPr>
            <w:rStyle w:val="Hyperlink"/>
          </w:rPr>
          <w:t>7.</w:t>
        </w:r>
        <w:r w:rsidR="005A657A">
          <w:rPr>
            <w:rFonts w:asciiTheme="minorHAnsi" w:eastAsiaTheme="minorEastAsia" w:hAnsiTheme="minorHAnsi" w:cstheme="minorBidi"/>
            <w:sz w:val="22"/>
            <w:szCs w:val="22"/>
          </w:rPr>
          <w:tab/>
        </w:r>
        <w:r w:rsidR="005A657A" w:rsidRPr="003B4798">
          <w:rPr>
            <w:rStyle w:val="Hyperlink"/>
          </w:rPr>
          <w:t>External Interface Design</w:t>
        </w:r>
        <w:r w:rsidR="005A657A">
          <w:rPr>
            <w:webHidden/>
          </w:rPr>
          <w:tab/>
        </w:r>
        <w:r w:rsidR="005A657A">
          <w:rPr>
            <w:webHidden/>
          </w:rPr>
          <w:fldChar w:fldCharType="begin"/>
        </w:r>
        <w:r w:rsidR="005A657A">
          <w:rPr>
            <w:webHidden/>
          </w:rPr>
          <w:instrText xml:space="preserve"> PAGEREF _Toc400536894 \h </w:instrText>
        </w:r>
        <w:r w:rsidR="005A657A">
          <w:rPr>
            <w:webHidden/>
          </w:rPr>
        </w:r>
        <w:r w:rsidR="005A657A">
          <w:rPr>
            <w:webHidden/>
          </w:rPr>
          <w:fldChar w:fldCharType="separate"/>
        </w:r>
        <w:r w:rsidR="00383DBC">
          <w:rPr>
            <w:webHidden/>
          </w:rPr>
          <w:t>115</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95" w:history="1">
        <w:r w:rsidR="005A657A" w:rsidRPr="003B4798">
          <w:rPr>
            <w:rStyle w:val="Hyperlink"/>
          </w:rPr>
          <w:t>7.1.</w:t>
        </w:r>
        <w:r w:rsidR="005A657A">
          <w:rPr>
            <w:rFonts w:asciiTheme="minorHAnsi" w:eastAsiaTheme="minorEastAsia" w:hAnsiTheme="minorHAnsi" w:cstheme="minorBidi"/>
            <w:sz w:val="22"/>
            <w:szCs w:val="22"/>
          </w:rPr>
          <w:tab/>
        </w:r>
        <w:r w:rsidR="005A657A" w:rsidRPr="003B4798">
          <w:rPr>
            <w:rStyle w:val="Hyperlink"/>
          </w:rPr>
          <w:t>Interface Architecture</w:t>
        </w:r>
        <w:r w:rsidR="005A657A">
          <w:rPr>
            <w:webHidden/>
          </w:rPr>
          <w:tab/>
        </w:r>
        <w:r w:rsidR="005A657A">
          <w:rPr>
            <w:webHidden/>
          </w:rPr>
          <w:fldChar w:fldCharType="begin"/>
        </w:r>
        <w:r w:rsidR="005A657A">
          <w:rPr>
            <w:webHidden/>
          </w:rPr>
          <w:instrText xml:space="preserve"> PAGEREF _Toc400536895 \h </w:instrText>
        </w:r>
        <w:r w:rsidR="005A657A">
          <w:rPr>
            <w:webHidden/>
          </w:rPr>
        </w:r>
        <w:r w:rsidR="005A657A">
          <w:rPr>
            <w:webHidden/>
          </w:rPr>
          <w:fldChar w:fldCharType="separate"/>
        </w:r>
        <w:r w:rsidR="00383DBC">
          <w:rPr>
            <w:webHidden/>
          </w:rPr>
          <w:t>115</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96" w:history="1">
        <w:r w:rsidR="005A657A" w:rsidRPr="003B4798">
          <w:rPr>
            <w:rStyle w:val="Hyperlink"/>
          </w:rPr>
          <w:t>7.2.</w:t>
        </w:r>
        <w:r w:rsidR="005A657A">
          <w:rPr>
            <w:rFonts w:asciiTheme="minorHAnsi" w:eastAsiaTheme="minorEastAsia" w:hAnsiTheme="minorHAnsi" w:cstheme="minorBidi"/>
            <w:sz w:val="22"/>
            <w:szCs w:val="22"/>
          </w:rPr>
          <w:tab/>
        </w:r>
        <w:r w:rsidR="005A657A" w:rsidRPr="003B4798">
          <w:rPr>
            <w:rStyle w:val="Hyperlink"/>
          </w:rPr>
          <w:t>Interface Detailed Design</w:t>
        </w:r>
        <w:r w:rsidR="005A657A">
          <w:rPr>
            <w:webHidden/>
          </w:rPr>
          <w:tab/>
        </w:r>
        <w:r w:rsidR="005A657A">
          <w:rPr>
            <w:webHidden/>
          </w:rPr>
          <w:fldChar w:fldCharType="begin"/>
        </w:r>
        <w:r w:rsidR="005A657A">
          <w:rPr>
            <w:webHidden/>
          </w:rPr>
          <w:instrText xml:space="preserve"> PAGEREF _Toc400536896 \h </w:instrText>
        </w:r>
        <w:r w:rsidR="005A657A">
          <w:rPr>
            <w:webHidden/>
          </w:rPr>
        </w:r>
        <w:r w:rsidR="005A657A">
          <w:rPr>
            <w:webHidden/>
          </w:rPr>
          <w:fldChar w:fldCharType="separate"/>
        </w:r>
        <w:r w:rsidR="00383DBC">
          <w:rPr>
            <w:webHidden/>
          </w:rPr>
          <w:t>116</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897" w:history="1">
        <w:r w:rsidR="005A657A" w:rsidRPr="003B4798">
          <w:rPr>
            <w:rStyle w:val="Hyperlink"/>
          </w:rPr>
          <w:t>8.</w:t>
        </w:r>
        <w:r w:rsidR="005A657A">
          <w:rPr>
            <w:rFonts w:asciiTheme="minorHAnsi" w:eastAsiaTheme="minorEastAsia" w:hAnsiTheme="minorHAnsi" w:cstheme="minorBidi"/>
            <w:sz w:val="22"/>
            <w:szCs w:val="22"/>
          </w:rPr>
          <w:tab/>
        </w:r>
        <w:r w:rsidR="005A657A" w:rsidRPr="003B4798">
          <w:rPr>
            <w:rStyle w:val="Hyperlink"/>
          </w:rPr>
          <w:t>Human-Machine Interface</w:t>
        </w:r>
        <w:r w:rsidR="005A657A">
          <w:rPr>
            <w:webHidden/>
          </w:rPr>
          <w:tab/>
        </w:r>
        <w:r w:rsidR="005A657A">
          <w:rPr>
            <w:webHidden/>
          </w:rPr>
          <w:fldChar w:fldCharType="begin"/>
        </w:r>
        <w:r w:rsidR="005A657A">
          <w:rPr>
            <w:webHidden/>
          </w:rPr>
          <w:instrText xml:space="preserve"> PAGEREF _Toc400536897 \h </w:instrText>
        </w:r>
        <w:r w:rsidR="005A657A">
          <w:rPr>
            <w:webHidden/>
          </w:rPr>
        </w:r>
        <w:r w:rsidR="005A657A">
          <w:rPr>
            <w:webHidden/>
          </w:rPr>
          <w:fldChar w:fldCharType="separate"/>
        </w:r>
        <w:r w:rsidR="00383DBC">
          <w:rPr>
            <w:webHidden/>
          </w:rPr>
          <w:t>117</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98" w:history="1">
        <w:r w:rsidR="005A657A" w:rsidRPr="003B4798">
          <w:rPr>
            <w:rStyle w:val="Hyperlink"/>
          </w:rPr>
          <w:t>8.1.</w:t>
        </w:r>
        <w:r w:rsidR="005A657A">
          <w:rPr>
            <w:rFonts w:asciiTheme="minorHAnsi" w:eastAsiaTheme="minorEastAsia" w:hAnsiTheme="minorHAnsi" w:cstheme="minorBidi"/>
            <w:sz w:val="22"/>
            <w:szCs w:val="22"/>
          </w:rPr>
          <w:tab/>
        </w:r>
        <w:r w:rsidR="005A657A" w:rsidRPr="003B4798">
          <w:rPr>
            <w:rStyle w:val="Hyperlink"/>
          </w:rPr>
          <w:t>Interface Design Rules</w:t>
        </w:r>
        <w:r w:rsidR="005A657A">
          <w:rPr>
            <w:webHidden/>
          </w:rPr>
          <w:tab/>
        </w:r>
        <w:r w:rsidR="005A657A">
          <w:rPr>
            <w:webHidden/>
          </w:rPr>
          <w:fldChar w:fldCharType="begin"/>
        </w:r>
        <w:r w:rsidR="005A657A">
          <w:rPr>
            <w:webHidden/>
          </w:rPr>
          <w:instrText xml:space="preserve"> PAGEREF _Toc400536898 \h </w:instrText>
        </w:r>
        <w:r w:rsidR="005A657A">
          <w:rPr>
            <w:webHidden/>
          </w:rPr>
        </w:r>
        <w:r w:rsidR="005A657A">
          <w:rPr>
            <w:webHidden/>
          </w:rPr>
          <w:fldChar w:fldCharType="separate"/>
        </w:r>
        <w:r w:rsidR="00383DBC">
          <w:rPr>
            <w:webHidden/>
          </w:rPr>
          <w:t>117</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899" w:history="1">
        <w:r w:rsidR="005A657A" w:rsidRPr="003B4798">
          <w:rPr>
            <w:rStyle w:val="Hyperlink"/>
          </w:rPr>
          <w:t>8.2.</w:t>
        </w:r>
        <w:r w:rsidR="005A657A">
          <w:rPr>
            <w:rFonts w:asciiTheme="minorHAnsi" w:eastAsiaTheme="minorEastAsia" w:hAnsiTheme="minorHAnsi" w:cstheme="minorBidi"/>
            <w:sz w:val="22"/>
            <w:szCs w:val="22"/>
          </w:rPr>
          <w:tab/>
        </w:r>
        <w:r w:rsidR="005A657A" w:rsidRPr="003B4798">
          <w:rPr>
            <w:rStyle w:val="Hyperlink"/>
          </w:rPr>
          <w:t>Inputs</w:t>
        </w:r>
        <w:r w:rsidR="005A657A">
          <w:rPr>
            <w:webHidden/>
          </w:rPr>
          <w:tab/>
        </w:r>
        <w:r w:rsidR="005A657A">
          <w:rPr>
            <w:webHidden/>
          </w:rPr>
          <w:fldChar w:fldCharType="begin"/>
        </w:r>
        <w:r w:rsidR="005A657A">
          <w:rPr>
            <w:webHidden/>
          </w:rPr>
          <w:instrText xml:space="preserve"> PAGEREF _Toc400536899 \h </w:instrText>
        </w:r>
        <w:r w:rsidR="005A657A">
          <w:rPr>
            <w:webHidden/>
          </w:rPr>
        </w:r>
        <w:r w:rsidR="005A657A">
          <w:rPr>
            <w:webHidden/>
          </w:rPr>
          <w:fldChar w:fldCharType="separate"/>
        </w:r>
        <w:r w:rsidR="00383DBC">
          <w:rPr>
            <w:webHidden/>
          </w:rPr>
          <w:t>117</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900" w:history="1">
        <w:r w:rsidR="005A657A" w:rsidRPr="003B4798">
          <w:rPr>
            <w:rStyle w:val="Hyperlink"/>
          </w:rPr>
          <w:t>8.3.</w:t>
        </w:r>
        <w:r w:rsidR="005A657A">
          <w:rPr>
            <w:rFonts w:asciiTheme="minorHAnsi" w:eastAsiaTheme="minorEastAsia" w:hAnsiTheme="minorHAnsi" w:cstheme="minorBidi"/>
            <w:sz w:val="22"/>
            <w:szCs w:val="22"/>
          </w:rPr>
          <w:tab/>
        </w:r>
        <w:r w:rsidR="005A657A" w:rsidRPr="003B4798">
          <w:rPr>
            <w:rStyle w:val="Hyperlink"/>
          </w:rPr>
          <w:t>Outputs</w:t>
        </w:r>
        <w:r w:rsidR="005A657A">
          <w:rPr>
            <w:webHidden/>
          </w:rPr>
          <w:tab/>
        </w:r>
        <w:r w:rsidR="005A657A">
          <w:rPr>
            <w:webHidden/>
          </w:rPr>
          <w:fldChar w:fldCharType="begin"/>
        </w:r>
        <w:r w:rsidR="005A657A">
          <w:rPr>
            <w:webHidden/>
          </w:rPr>
          <w:instrText xml:space="preserve"> PAGEREF _Toc400536900 \h </w:instrText>
        </w:r>
        <w:r w:rsidR="005A657A">
          <w:rPr>
            <w:webHidden/>
          </w:rPr>
        </w:r>
        <w:r w:rsidR="005A657A">
          <w:rPr>
            <w:webHidden/>
          </w:rPr>
          <w:fldChar w:fldCharType="separate"/>
        </w:r>
        <w:r w:rsidR="00383DBC">
          <w:rPr>
            <w:webHidden/>
          </w:rPr>
          <w:t>117</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901" w:history="1">
        <w:r w:rsidR="005A657A" w:rsidRPr="003B4798">
          <w:rPr>
            <w:rStyle w:val="Hyperlink"/>
          </w:rPr>
          <w:t>8.4.</w:t>
        </w:r>
        <w:r w:rsidR="005A657A">
          <w:rPr>
            <w:rFonts w:asciiTheme="minorHAnsi" w:eastAsiaTheme="minorEastAsia" w:hAnsiTheme="minorHAnsi" w:cstheme="minorBidi"/>
            <w:sz w:val="22"/>
            <w:szCs w:val="22"/>
          </w:rPr>
          <w:tab/>
        </w:r>
        <w:r w:rsidR="005A657A" w:rsidRPr="003B4798">
          <w:rPr>
            <w:rStyle w:val="Hyperlink"/>
          </w:rPr>
          <w:t>Navigation Hierarchy</w:t>
        </w:r>
        <w:r w:rsidR="005A657A">
          <w:rPr>
            <w:webHidden/>
          </w:rPr>
          <w:tab/>
        </w:r>
        <w:r w:rsidR="005A657A">
          <w:rPr>
            <w:webHidden/>
          </w:rPr>
          <w:fldChar w:fldCharType="begin"/>
        </w:r>
        <w:r w:rsidR="005A657A">
          <w:rPr>
            <w:webHidden/>
          </w:rPr>
          <w:instrText xml:space="preserve"> PAGEREF _Toc400536901 \h </w:instrText>
        </w:r>
        <w:r w:rsidR="005A657A">
          <w:rPr>
            <w:webHidden/>
          </w:rPr>
        </w:r>
        <w:r w:rsidR="005A657A">
          <w:rPr>
            <w:webHidden/>
          </w:rPr>
          <w:fldChar w:fldCharType="separate"/>
        </w:r>
        <w:r w:rsidR="00383DBC">
          <w:rPr>
            <w:webHidden/>
          </w:rPr>
          <w:t>117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02" w:history="1">
        <w:r w:rsidR="005A657A" w:rsidRPr="003B4798">
          <w:rPr>
            <w:rStyle w:val="Hyperlink"/>
          </w:rPr>
          <w:t>8.4.1.</w:t>
        </w:r>
        <w:r w:rsidR="005A657A">
          <w:rPr>
            <w:rFonts w:asciiTheme="minorHAnsi" w:eastAsiaTheme="minorEastAsia" w:hAnsiTheme="minorHAnsi" w:cstheme="minorBidi"/>
            <w:sz w:val="22"/>
            <w:szCs w:val="22"/>
          </w:rPr>
          <w:tab/>
        </w:r>
        <w:r w:rsidR="005A657A" w:rsidRPr="003B4798">
          <w:rPr>
            <w:rStyle w:val="Hyperlink"/>
          </w:rPr>
          <w:t>Main Application: Welcome Page</w:t>
        </w:r>
        <w:r w:rsidR="005A657A">
          <w:rPr>
            <w:webHidden/>
          </w:rPr>
          <w:tab/>
        </w:r>
        <w:r w:rsidR="005A657A">
          <w:rPr>
            <w:webHidden/>
          </w:rPr>
          <w:fldChar w:fldCharType="begin"/>
        </w:r>
        <w:r w:rsidR="005A657A">
          <w:rPr>
            <w:webHidden/>
          </w:rPr>
          <w:instrText xml:space="preserve"> PAGEREF _Toc400536902 \h </w:instrText>
        </w:r>
        <w:r w:rsidR="005A657A">
          <w:rPr>
            <w:webHidden/>
          </w:rPr>
        </w:r>
        <w:r w:rsidR="005A657A">
          <w:rPr>
            <w:webHidden/>
          </w:rPr>
          <w:fldChar w:fldCharType="separate"/>
        </w:r>
        <w:r w:rsidR="00383DBC">
          <w:rPr>
            <w:webHidden/>
          </w:rPr>
          <w:t>117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03" w:history="1">
        <w:r w:rsidR="005A657A" w:rsidRPr="003B4798">
          <w:rPr>
            <w:rStyle w:val="Hyperlink"/>
          </w:rPr>
          <w:t>8.4.2.</w:t>
        </w:r>
        <w:r w:rsidR="005A657A">
          <w:rPr>
            <w:rFonts w:asciiTheme="minorHAnsi" w:eastAsiaTheme="minorEastAsia" w:hAnsiTheme="minorHAnsi" w:cstheme="minorBidi"/>
            <w:sz w:val="22"/>
            <w:szCs w:val="22"/>
          </w:rPr>
          <w:tab/>
        </w:r>
        <w:r w:rsidR="005A657A" w:rsidRPr="003B4798">
          <w:rPr>
            <w:rStyle w:val="Hyperlink"/>
          </w:rPr>
          <w:t>Main Application: Privacy Reminder Page</w:t>
        </w:r>
        <w:r w:rsidR="005A657A">
          <w:rPr>
            <w:webHidden/>
          </w:rPr>
          <w:tab/>
        </w:r>
        <w:r w:rsidR="005A657A">
          <w:rPr>
            <w:webHidden/>
          </w:rPr>
          <w:fldChar w:fldCharType="begin"/>
        </w:r>
        <w:r w:rsidR="005A657A">
          <w:rPr>
            <w:webHidden/>
          </w:rPr>
          <w:instrText xml:space="preserve"> PAGEREF _Toc400536903 \h </w:instrText>
        </w:r>
        <w:r w:rsidR="005A657A">
          <w:rPr>
            <w:webHidden/>
          </w:rPr>
        </w:r>
        <w:r w:rsidR="005A657A">
          <w:rPr>
            <w:webHidden/>
          </w:rPr>
          <w:fldChar w:fldCharType="separate"/>
        </w:r>
        <w:r w:rsidR="00383DBC">
          <w:rPr>
            <w:webHidden/>
          </w:rPr>
          <w:t>123</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04" w:history="1">
        <w:r w:rsidR="005A657A" w:rsidRPr="003B4798">
          <w:rPr>
            <w:rStyle w:val="Hyperlink"/>
          </w:rPr>
          <w:t>8.4.3.</w:t>
        </w:r>
        <w:r w:rsidR="005A657A">
          <w:rPr>
            <w:rFonts w:asciiTheme="minorHAnsi" w:eastAsiaTheme="minorEastAsia" w:hAnsiTheme="minorHAnsi" w:cstheme="minorBidi"/>
            <w:sz w:val="22"/>
            <w:szCs w:val="22"/>
          </w:rPr>
          <w:tab/>
        </w:r>
        <w:r w:rsidR="005A657A" w:rsidRPr="003B4798">
          <w:rPr>
            <w:rStyle w:val="Hyperlink"/>
          </w:rPr>
          <w:t>Main Application: User Profile Page</w:t>
        </w:r>
        <w:r w:rsidR="005A657A">
          <w:rPr>
            <w:webHidden/>
          </w:rPr>
          <w:tab/>
        </w:r>
        <w:r w:rsidR="005A657A">
          <w:rPr>
            <w:webHidden/>
          </w:rPr>
          <w:fldChar w:fldCharType="begin"/>
        </w:r>
        <w:r w:rsidR="005A657A">
          <w:rPr>
            <w:webHidden/>
          </w:rPr>
          <w:instrText xml:space="preserve"> PAGEREF _Toc400536904 \h </w:instrText>
        </w:r>
        <w:r w:rsidR="005A657A">
          <w:rPr>
            <w:webHidden/>
          </w:rPr>
        </w:r>
        <w:r w:rsidR="005A657A">
          <w:rPr>
            <w:webHidden/>
          </w:rPr>
          <w:fldChar w:fldCharType="separate"/>
        </w:r>
        <w:r w:rsidR="00383DBC">
          <w:rPr>
            <w:webHidden/>
          </w:rPr>
          <w:t>123</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05" w:history="1">
        <w:r w:rsidR="005A657A" w:rsidRPr="003B4798">
          <w:rPr>
            <w:rStyle w:val="Hyperlink"/>
          </w:rPr>
          <w:t>8.4.4.</w:t>
        </w:r>
        <w:r w:rsidR="005A657A">
          <w:rPr>
            <w:rFonts w:asciiTheme="minorHAnsi" w:eastAsiaTheme="minorEastAsia" w:hAnsiTheme="minorHAnsi" w:cstheme="minorBidi"/>
            <w:sz w:val="22"/>
            <w:szCs w:val="22"/>
          </w:rPr>
          <w:tab/>
        </w:r>
        <w:r w:rsidR="005A657A" w:rsidRPr="003B4798">
          <w:rPr>
            <w:rStyle w:val="Hyperlink"/>
          </w:rPr>
          <w:t>Main Application: Assessment History Page</w:t>
        </w:r>
        <w:r w:rsidR="005A657A">
          <w:rPr>
            <w:webHidden/>
          </w:rPr>
          <w:tab/>
        </w:r>
        <w:r w:rsidR="005A657A">
          <w:rPr>
            <w:webHidden/>
          </w:rPr>
          <w:fldChar w:fldCharType="begin"/>
        </w:r>
        <w:r w:rsidR="005A657A">
          <w:rPr>
            <w:webHidden/>
          </w:rPr>
          <w:instrText xml:space="preserve"> PAGEREF _Toc400536905 \h </w:instrText>
        </w:r>
        <w:r w:rsidR="005A657A">
          <w:rPr>
            <w:webHidden/>
          </w:rPr>
        </w:r>
        <w:r w:rsidR="005A657A">
          <w:rPr>
            <w:webHidden/>
          </w:rPr>
          <w:fldChar w:fldCharType="separate"/>
        </w:r>
        <w:r w:rsidR="00383DBC">
          <w:rPr>
            <w:webHidden/>
          </w:rPr>
          <w:t>124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06" w:history="1">
        <w:r w:rsidR="005A657A" w:rsidRPr="003B4798">
          <w:rPr>
            <w:rStyle w:val="Hyperlink"/>
          </w:rPr>
          <w:t>8.4.5.</w:t>
        </w:r>
        <w:r w:rsidR="005A657A">
          <w:rPr>
            <w:rFonts w:asciiTheme="minorHAnsi" w:eastAsiaTheme="minorEastAsia" w:hAnsiTheme="minorHAnsi" w:cstheme="minorBidi"/>
            <w:sz w:val="22"/>
            <w:szCs w:val="22"/>
          </w:rPr>
          <w:tab/>
        </w:r>
        <w:r w:rsidR="005A657A" w:rsidRPr="003B4798">
          <w:rPr>
            <w:rStyle w:val="Hyperlink"/>
          </w:rPr>
          <w:t>Main Application: Answer Questions Pages</w:t>
        </w:r>
        <w:r w:rsidR="005A657A">
          <w:rPr>
            <w:webHidden/>
          </w:rPr>
          <w:tab/>
        </w:r>
        <w:r w:rsidR="005A657A">
          <w:rPr>
            <w:webHidden/>
          </w:rPr>
          <w:fldChar w:fldCharType="begin"/>
        </w:r>
        <w:r w:rsidR="005A657A">
          <w:rPr>
            <w:webHidden/>
          </w:rPr>
          <w:instrText xml:space="preserve"> PAGEREF _Toc400536906 \h </w:instrText>
        </w:r>
        <w:r w:rsidR="005A657A">
          <w:rPr>
            <w:webHidden/>
          </w:rPr>
        </w:r>
        <w:r w:rsidR="005A657A">
          <w:rPr>
            <w:webHidden/>
          </w:rPr>
          <w:fldChar w:fldCharType="separate"/>
        </w:r>
        <w:r w:rsidR="00383DBC">
          <w:rPr>
            <w:webHidden/>
          </w:rPr>
          <w:t>127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07" w:history="1">
        <w:r w:rsidR="005A657A" w:rsidRPr="003B4798">
          <w:rPr>
            <w:rStyle w:val="Hyperlink"/>
          </w:rPr>
          <w:t>8.4.6.</w:t>
        </w:r>
        <w:r w:rsidR="005A657A">
          <w:rPr>
            <w:rFonts w:asciiTheme="minorHAnsi" w:eastAsiaTheme="minorEastAsia" w:hAnsiTheme="minorHAnsi" w:cstheme="minorBidi"/>
            <w:sz w:val="22"/>
            <w:szCs w:val="22"/>
          </w:rPr>
          <w:tab/>
        </w:r>
        <w:r w:rsidR="005A657A" w:rsidRPr="003B4798">
          <w:rPr>
            <w:rStyle w:val="Hyperlink"/>
          </w:rPr>
          <w:t>Main Application: Review Answers Page</w:t>
        </w:r>
        <w:r w:rsidR="005A657A">
          <w:rPr>
            <w:webHidden/>
          </w:rPr>
          <w:tab/>
        </w:r>
        <w:r w:rsidR="005A657A">
          <w:rPr>
            <w:webHidden/>
          </w:rPr>
          <w:fldChar w:fldCharType="begin"/>
        </w:r>
        <w:r w:rsidR="005A657A">
          <w:rPr>
            <w:webHidden/>
          </w:rPr>
          <w:instrText xml:space="preserve"> PAGEREF _Toc400536907 \h </w:instrText>
        </w:r>
        <w:r w:rsidR="005A657A">
          <w:rPr>
            <w:webHidden/>
          </w:rPr>
        </w:r>
        <w:r w:rsidR="005A657A">
          <w:rPr>
            <w:webHidden/>
          </w:rPr>
          <w:fldChar w:fldCharType="separate"/>
        </w:r>
        <w:r w:rsidR="00383DBC">
          <w:rPr>
            <w:webHidden/>
          </w:rPr>
          <w:t>134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08" w:history="1">
        <w:r w:rsidR="005A657A" w:rsidRPr="003B4798">
          <w:rPr>
            <w:rStyle w:val="Hyperlink"/>
          </w:rPr>
          <w:t>8.4.7.</w:t>
        </w:r>
        <w:r w:rsidR="005A657A">
          <w:rPr>
            <w:rFonts w:asciiTheme="minorHAnsi" w:eastAsiaTheme="minorEastAsia" w:hAnsiTheme="minorHAnsi" w:cstheme="minorBidi"/>
            <w:sz w:val="22"/>
            <w:szCs w:val="22"/>
          </w:rPr>
          <w:tab/>
        </w:r>
        <w:r w:rsidR="005A657A" w:rsidRPr="003B4798">
          <w:rPr>
            <w:rStyle w:val="Hyperlink"/>
          </w:rPr>
          <w:t>Main Application: Share Assessment Page</w:t>
        </w:r>
        <w:r w:rsidR="005A657A">
          <w:rPr>
            <w:webHidden/>
          </w:rPr>
          <w:tab/>
        </w:r>
        <w:r w:rsidR="005A657A">
          <w:rPr>
            <w:webHidden/>
          </w:rPr>
          <w:fldChar w:fldCharType="begin"/>
        </w:r>
        <w:r w:rsidR="005A657A">
          <w:rPr>
            <w:webHidden/>
          </w:rPr>
          <w:instrText xml:space="preserve"> PAGEREF _Toc400536908 \h </w:instrText>
        </w:r>
        <w:r w:rsidR="005A657A">
          <w:rPr>
            <w:webHidden/>
          </w:rPr>
        </w:r>
        <w:r w:rsidR="005A657A">
          <w:rPr>
            <w:webHidden/>
          </w:rPr>
          <w:fldChar w:fldCharType="separate"/>
        </w:r>
        <w:r w:rsidR="00383DBC">
          <w:rPr>
            <w:webHidden/>
          </w:rPr>
          <w:t>136</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09" w:history="1">
        <w:r w:rsidR="005A657A" w:rsidRPr="003B4798">
          <w:rPr>
            <w:rStyle w:val="Hyperlink"/>
          </w:rPr>
          <w:t>8.4.8.</w:t>
        </w:r>
        <w:r w:rsidR="005A657A">
          <w:rPr>
            <w:rFonts w:asciiTheme="minorHAnsi" w:eastAsiaTheme="minorEastAsia" w:hAnsiTheme="minorHAnsi" w:cstheme="minorBidi"/>
            <w:sz w:val="22"/>
            <w:szCs w:val="22"/>
          </w:rPr>
          <w:tab/>
        </w:r>
        <w:r w:rsidR="005A657A" w:rsidRPr="003B4798">
          <w:rPr>
            <w:rStyle w:val="Hyperlink"/>
          </w:rPr>
          <w:t>Main Application: Summary Report Page</w:t>
        </w:r>
        <w:r w:rsidR="005A657A">
          <w:rPr>
            <w:webHidden/>
          </w:rPr>
          <w:tab/>
        </w:r>
        <w:r w:rsidR="005A657A">
          <w:rPr>
            <w:webHidden/>
          </w:rPr>
          <w:fldChar w:fldCharType="begin"/>
        </w:r>
        <w:r w:rsidR="005A657A">
          <w:rPr>
            <w:webHidden/>
          </w:rPr>
          <w:instrText xml:space="preserve"> PAGEREF _Toc400536909 \h </w:instrText>
        </w:r>
        <w:r w:rsidR="005A657A">
          <w:rPr>
            <w:webHidden/>
          </w:rPr>
        </w:r>
        <w:r w:rsidR="005A657A">
          <w:rPr>
            <w:webHidden/>
          </w:rPr>
          <w:fldChar w:fldCharType="separate"/>
        </w:r>
        <w:r w:rsidR="00383DBC">
          <w:rPr>
            <w:webHidden/>
          </w:rPr>
          <w:t>137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0" w:history="1">
        <w:r w:rsidR="005A657A" w:rsidRPr="003B4798">
          <w:rPr>
            <w:rStyle w:val="Hyperlink"/>
          </w:rPr>
          <w:t>8.4.9.</w:t>
        </w:r>
        <w:r w:rsidR="005A657A">
          <w:rPr>
            <w:rFonts w:asciiTheme="minorHAnsi" w:eastAsiaTheme="minorEastAsia" w:hAnsiTheme="minorHAnsi" w:cstheme="minorBidi"/>
            <w:sz w:val="22"/>
            <w:szCs w:val="22"/>
          </w:rPr>
          <w:tab/>
        </w:r>
        <w:r w:rsidR="005A657A" w:rsidRPr="003B4798">
          <w:rPr>
            <w:rStyle w:val="Hyperlink"/>
          </w:rPr>
          <w:t>Main Application: Full Report Page</w:t>
        </w:r>
        <w:r w:rsidR="005A657A">
          <w:rPr>
            <w:webHidden/>
          </w:rPr>
          <w:tab/>
        </w:r>
        <w:r w:rsidR="005A657A">
          <w:rPr>
            <w:webHidden/>
          </w:rPr>
          <w:fldChar w:fldCharType="begin"/>
        </w:r>
        <w:r w:rsidR="005A657A">
          <w:rPr>
            <w:webHidden/>
          </w:rPr>
          <w:instrText xml:space="preserve"> PAGEREF _Toc400536910 \h </w:instrText>
        </w:r>
        <w:r w:rsidR="005A657A">
          <w:rPr>
            <w:webHidden/>
          </w:rPr>
        </w:r>
        <w:r w:rsidR="005A657A">
          <w:rPr>
            <w:webHidden/>
          </w:rPr>
          <w:fldChar w:fldCharType="separate"/>
        </w:r>
        <w:r w:rsidR="00383DBC">
          <w:rPr>
            <w:webHidden/>
          </w:rPr>
          <w:t>140</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1" w:history="1">
        <w:r w:rsidR="005A657A" w:rsidRPr="003B4798">
          <w:rPr>
            <w:rStyle w:val="Hyperlink"/>
          </w:rPr>
          <w:t>8.4.10.</w:t>
        </w:r>
        <w:r w:rsidR="005A657A">
          <w:rPr>
            <w:rFonts w:asciiTheme="minorHAnsi" w:eastAsiaTheme="minorEastAsia" w:hAnsiTheme="minorHAnsi" w:cstheme="minorBidi"/>
            <w:sz w:val="22"/>
            <w:szCs w:val="22"/>
          </w:rPr>
          <w:tab/>
        </w:r>
        <w:r w:rsidR="005A657A" w:rsidRPr="003B4798">
          <w:rPr>
            <w:rStyle w:val="Hyperlink"/>
          </w:rPr>
          <w:t>Main Application: Help Topics Page</w:t>
        </w:r>
        <w:r w:rsidR="005A657A">
          <w:rPr>
            <w:webHidden/>
          </w:rPr>
          <w:tab/>
        </w:r>
        <w:r w:rsidR="005A657A">
          <w:rPr>
            <w:webHidden/>
          </w:rPr>
          <w:fldChar w:fldCharType="begin"/>
        </w:r>
        <w:r w:rsidR="005A657A">
          <w:rPr>
            <w:webHidden/>
          </w:rPr>
          <w:instrText xml:space="preserve"> PAGEREF _Toc400536911 \h </w:instrText>
        </w:r>
        <w:r w:rsidR="005A657A">
          <w:rPr>
            <w:webHidden/>
          </w:rPr>
        </w:r>
        <w:r w:rsidR="005A657A">
          <w:rPr>
            <w:webHidden/>
          </w:rPr>
          <w:fldChar w:fldCharType="separate"/>
        </w:r>
        <w:r w:rsidR="00383DBC">
          <w:rPr>
            <w:webHidden/>
          </w:rPr>
          <w:t>145</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2" w:history="1">
        <w:r w:rsidR="005A657A" w:rsidRPr="003B4798">
          <w:rPr>
            <w:rStyle w:val="Hyperlink"/>
          </w:rPr>
          <w:t>8.4.11.</w:t>
        </w:r>
        <w:r w:rsidR="005A657A">
          <w:rPr>
            <w:rFonts w:asciiTheme="minorHAnsi" w:eastAsiaTheme="minorEastAsia" w:hAnsiTheme="minorHAnsi" w:cstheme="minorBidi"/>
            <w:sz w:val="22"/>
            <w:szCs w:val="22"/>
          </w:rPr>
          <w:tab/>
        </w:r>
        <w:r w:rsidR="005A657A" w:rsidRPr="003B4798">
          <w:rPr>
            <w:rStyle w:val="Hyperlink"/>
          </w:rPr>
          <w:t>Main Application:  Frequently Asked Questions (FAQs) Page</w:t>
        </w:r>
        <w:r w:rsidR="005A657A">
          <w:rPr>
            <w:webHidden/>
          </w:rPr>
          <w:tab/>
        </w:r>
        <w:r w:rsidR="005A657A">
          <w:rPr>
            <w:webHidden/>
          </w:rPr>
          <w:fldChar w:fldCharType="begin"/>
        </w:r>
        <w:r w:rsidR="005A657A">
          <w:rPr>
            <w:webHidden/>
          </w:rPr>
          <w:instrText xml:space="preserve"> PAGEREF _Toc400536912 \h </w:instrText>
        </w:r>
        <w:r w:rsidR="005A657A">
          <w:rPr>
            <w:webHidden/>
          </w:rPr>
        </w:r>
        <w:r w:rsidR="005A657A">
          <w:rPr>
            <w:webHidden/>
          </w:rPr>
          <w:fldChar w:fldCharType="separate"/>
        </w:r>
        <w:r w:rsidR="00383DBC">
          <w:rPr>
            <w:webHidden/>
          </w:rPr>
          <w:t>146</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3" w:history="1">
        <w:r w:rsidR="005A657A" w:rsidRPr="003B4798">
          <w:rPr>
            <w:rStyle w:val="Hyperlink"/>
          </w:rPr>
          <w:t>8.4.12.</w:t>
        </w:r>
        <w:r w:rsidR="005A657A">
          <w:rPr>
            <w:rFonts w:asciiTheme="minorHAnsi" w:eastAsiaTheme="minorEastAsia" w:hAnsiTheme="minorHAnsi" w:cstheme="minorBidi"/>
            <w:sz w:val="22"/>
            <w:szCs w:val="22"/>
          </w:rPr>
          <w:tab/>
        </w:r>
        <w:r w:rsidR="005A657A" w:rsidRPr="003B4798">
          <w:rPr>
            <w:rStyle w:val="Hyperlink"/>
          </w:rPr>
          <w:t>Main Application: Tips Page</w:t>
        </w:r>
        <w:r w:rsidR="005A657A">
          <w:rPr>
            <w:webHidden/>
          </w:rPr>
          <w:tab/>
        </w:r>
        <w:r w:rsidR="005A657A">
          <w:rPr>
            <w:webHidden/>
          </w:rPr>
          <w:fldChar w:fldCharType="begin"/>
        </w:r>
        <w:r w:rsidR="005A657A">
          <w:rPr>
            <w:webHidden/>
          </w:rPr>
          <w:instrText xml:space="preserve"> PAGEREF _Toc400536913 \h </w:instrText>
        </w:r>
        <w:r w:rsidR="005A657A">
          <w:rPr>
            <w:webHidden/>
          </w:rPr>
        </w:r>
        <w:r w:rsidR="005A657A">
          <w:rPr>
            <w:webHidden/>
          </w:rPr>
          <w:fldChar w:fldCharType="separate"/>
        </w:r>
        <w:r w:rsidR="00383DBC">
          <w:rPr>
            <w:webHidden/>
          </w:rPr>
          <w:t>149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4" w:history="1">
        <w:r w:rsidR="005A657A" w:rsidRPr="003B4798">
          <w:rPr>
            <w:rStyle w:val="Hyperlink"/>
          </w:rPr>
          <w:t>8.4.13.</w:t>
        </w:r>
        <w:r w:rsidR="005A657A">
          <w:rPr>
            <w:rFonts w:asciiTheme="minorHAnsi" w:eastAsiaTheme="minorEastAsia" w:hAnsiTheme="minorHAnsi" w:cstheme="minorBidi"/>
            <w:sz w:val="22"/>
            <w:szCs w:val="22"/>
          </w:rPr>
          <w:tab/>
        </w:r>
        <w:r w:rsidR="005A657A" w:rsidRPr="003B4798">
          <w:rPr>
            <w:rStyle w:val="Hyperlink"/>
          </w:rPr>
          <w:t>Analytics Application: Login Page</w:t>
        </w:r>
        <w:r w:rsidR="005A657A">
          <w:rPr>
            <w:webHidden/>
          </w:rPr>
          <w:tab/>
        </w:r>
        <w:r w:rsidR="005A657A">
          <w:rPr>
            <w:webHidden/>
          </w:rPr>
          <w:fldChar w:fldCharType="begin"/>
        </w:r>
        <w:r w:rsidR="005A657A">
          <w:rPr>
            <w:webHidden/>
          </w:rPr>
          <w:instrText xml:space="preserve"> PAGEREF _Toc400536914 \h </w:instrText>
        </w:r>
        <w:r w:rsidR="005A657A">
          <w:rPr>
            <w:webHidden/>
          </w:rPr>
        </w:r>
        <w:r w:rsidR="005A657A">
          <w:rPr>
            <w:webHidden/>
          </w:rPr>
          <w:fldChar w:fldCharType="separate"/>
        </w:r>
        <w:r w:rsidR="00383DBC">
          <w:rPr>
            <w:webHidden/>
          </w:rPr>
          <w:t>149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5" w:history="1">
        <w:r w:rsidR="005A657A" w:rsidRPr="003B4798">
          <w:rPr>
            <w:rStyle w:val="Hyperlink"/>
          </w:rPr>
          <w:t>8.4.14.</w:t>
        </w:r>
        <w:r w:rsidR="005A657A">
          <w:rPr>
            <w:rFonts w:asciiTheme="minorHAnsi" w:eastAsiaTheme="minorEastAsia" w:hAnsiTheme="minorHAnsi" w:cstheme="minorBidi"/>
            <w:sz w:val="22"/>
            <w:szCs w:val="22"/>
          </w:rPr>
          <w:tab/>
        </w:r>
        <w:r w:rsidR="005A657A" w:rsidRPr="003B4798">
          <w:rPr>
            <w:rStyle w:val="Hyperlink"/>
          </w:rPr>
          <w:t>Analytics Application: Welcome Page</w:t>
        </w:r>
        <w:r w:rsidR="005A657A">
          <w:rPr>
            <w:webHidden/>
          </w:rPr>
          <w:tab/>
        </w:r>
        <w:r w:rsidR="005A657A">
          <w:rPr>
            <w:webHidden/>
          </w:rPr>
          <w:fldChar w:fldCharType="begin"/>
        </w:r>
        <w:r w:rsidR="005A657A">
          <w:rPr>
            <w:webHidden/>
          </w:rPr>
          <w:instrText xml:space="preserve"> PAGEREF _Toc400536915 \h </w:instrText>
        </w:r>
        <w:r w:rsidR="005A657A">
          <w:rPr>
            <w:webHidden/>
          </w:rPr>
        </w:r>
        <w:r w:rsidR="005A657A">
          <w:rPr>
            <w:webHidden/>
          </w:rPr>
          <w:fldChar w:fldCharType="separate"/>
        </w:r>
        <w:r w:rsidR="00383DBC">
          <w:rPr>
            <w:webHidden/>
          </w:rPr>
          <w:t>150</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6" w:history="1">
        <w:r w:rsidR="005A657A" w:rsidRPr="003B4798">
          <w:rPr>
            <w:rStyle w:val="Hyperlink"/>
          </w:rPr>
          <w:t>8.4.15.</w:t>
        </w:r>
        <w:r w:rsidR="005A657A">
          <w:rPr>
            <w:rFonts w:asciiTheme="minorHAnsi" w:eastAsiaTheme="minorEastAsia" w:hAnsiTheme="minorHAnsi" w:cstheme="minorBidi"/>
            <w:sz w:val="22"/>
            <w:szCs w:val="22"/>
          </w:rPr>
          <w:tab/>
        </w:r>
        <w:r w:rsidR="005A657A" w:rsidRPr="003B4798">
          <w:rPr>
            <w:rStyle w:val="Hyperlink"/>
          </w:rPr>
          <w:t>Analytics Application: Synchronization Page</w:t>
        </w:r>
        <w:r w:rsidR="005A657A">
          <w:rPr>
            <w:webHidden/>
          </w:rPr>
          <w:tab/>
        </w:r>
        <w:r w:rsidR="005A657A">
          <w:rPr>
            <w:webHidden/>
          </w:rPr>
          <w:fldChar w:fldCharType="begin"/>
        </w:r>
        <w:r w:rsidR="005A657A">
          <w:rPr>
            <w:webHidden/>
          </w:rPr>
          <w:instrText xml:space="preserve"> PAGEREF _Toc400536916 \h </w:instrText>
        </w:r>
        <w:r w:rsidR="005A657A">
          <w:rPr>
            <w:webHidden/>
          </w:rPr>
        </w:r>
        <w:r w:rsidR="005A657A">
          <w:rPr>
            <w:webHidden/>
          </w:rPr>
          <w:fldChar w:fldCharType="separate"/>
        </w:r>
        <w:r w:rsidR="00383DBC">
          <w:rPr>
            <w:webHidden/>
          </w:rPr>
          <w:t>152</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7" w:history="1">
        <w:r w:rsidR="005A657A" w:rsidRPr="003B4798">
          <w:rPr>
            <w:rStyle w:val="Hyperlink"/>
          </w:rPr>
          <w:t>8.4.16.</w:t>
        </w:r>
        <w:r w:rsidR="005A657A">
          <w:rPr>
            <w:rFonts w:asciiTheme="minorHAnsi" w:eastAsiaTheme="minorEastAsia" w:hAnsiTheme="minorHAnsi" w:cstheme="minorBidi"/>
            <w:sz w:val="22"/>
            <w:szCs w:val="22"/>
          </w:rPr>
          <w:tab/>
        </w:r>
        <w:r w:rsidR="005A657A" w:rsidRPr="003B4798">
          <w:rPr>
            <w:rStyle w:val="Hyperlink"/>
          </w:rPr>
          <w:t>Analytics Application: View Report History Page</w:t>
        </w:r>
        <w:r w:rsidR="005A657A">
          <w:rPr>
            <w:webHidden/>
          </w:rPr>
          <w:tab/>
        </w:r>
        <w:r w:rsidR="005A657A">
          <w:rPr>
            <w:webHidden/>
          </w:rPr>
          <w:fldChar w:fldCharType="begin"/>
        </w:r>
        <w:r w:rsidR="005A657A">
          <w:rPr>
            <w:webHidden/>
          </w:rPr>
          <w:instrText xml:space="preserve"> PAGEREF _Toc400536917 \h </w:instrText>
        </w:r>
        <w:r w:rsidR="005A657A">
          <w:rPr>
            <w:webHidden/>
          </w:rPr>
        </w:r>
        <w:r w:rsidR="005A657A">
          <w:rPr>
            <w:webHidden/>
          </w:rPr>
          <w:fldChar w:fldCharType="separate"/>
        </w:r>
        <w:r w:rsidR="00383DBC">
          <w:rPr>
            <w:webHidden/>
          </w:rPr>
          <w:t>153</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8" w:history="1">
        <w:r w:rsidR="005A657A" w:rsidRPr="003B4798">
          <w:rPr>
            <w:rStyle w:val="Hyperlink"/>
          </w:rPr>
          <w:t>8.4.17.</w:t>
        </w:r>
        <w:r w:rsidR="005A657A">
          <w:rPr>
            <w:rFonts w:asciiTheme="minorHAnsi" w:eastAsiaTheme="minorEastAsia" w:hAnsiTheme="minorHAnsi" w:cstheme="minorBidi"/>
            <w:sz w:val="22"/>
            <w:szCs w:val="22"/>
          </w:rPr>
          <w:tab/>
        </w:r>
        <w:r w:rsidR="005A657A" w:rsidRPr="003B4798">
          <w:rPr>
            <w:rStyle w:val="Hyperlink"/>
          </w:rPr>
          <w:t>Analytics Application: Create Report Page</w:t>
        </w:r>
        <w:r w:rsidR="005A657A">
          <w:rPr>
            <w:webHidden/>
          </w:rPr>
          <w:tab/>
        </w:r>
        <w:r w:rsidR="005A657A">
          <w:rPr>
            <w:webHidden/>
          </w:rPr>
          <w:fldChar w:fldCharType="begin"/>
        </w:r>
        <w:r w:rsidR="005A657A">
          <w:rPr>
            <w:webHidden/>
          </w:rPr>
          <w:instrText xml:space="preserve"> PAGEREF _Toc400536918 \h </w:instrText>
        </w:r>
        <w:r w:rsidR="005A657A">
          <w:rPr>
            <w:webHidden/>
          </w:rPr>
        </w:r>
        <w:r w:rsidR="005A657A">
          <w:rPr>
            <w:webHidden/>
          </w:rPr>
          <w:fldChar w:fldCharType="separate"/>
        </w:r>
        <w:r w:rsidR="00383DBC">
          <w:rPr>
            <w:webHidden/>
          </w:rPr>
          <w:t>154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19" w:history="1">
        <w:r w:rsidR="005A657A" w:rsidRPr="003B4798">
          <w:rPr>
            <w:rStyle w:val="Hyperlink"/>
          </w:rPr>
          <w:t>8.4.18.</w:t>
        </w:r>
        <w:r w:rsidR="005A657A">
          <w:rPr>
            <w:rFonts w:asciiTheme="minorHAnsi" w:eastAsiaTheme="minorEastAsia" w:hAnsiTheme="minorHAnsi" w:cstheme="minorBidi"/>
            <w:sz w:val="22"/>
            <w:szCs w:val="22"/>
          </w:rPr>
          <w:tab/>
        </w:r>
        <w:r w:rsidR="005A657A" w:rsidRPr="003B4798">
          <w:rPr>
            <w:rStyle w:val="Hyperlink"/>
          </w:rPr>
          <w:t>Analytics Application: View  Report Page</w:t>
        </w:r>
        <w:r w:rsidR="005A657A">
          <w:rPr>
            <w:webHidden/>
          </w:rPr>
          <w:tab/>
        </w:r>
        <w:r w:rsidR="005A657A">
          <w:rPr>
            <w:webHidden/>
          </w:rPr>
          <w:fldChar w:fldCharType="begin"/>
        </w:r>
        <w:r w:rsidR="005A657A">
          <w:rPr>
            <w:webHidden/>
          </w:rPr>
          <w:instrText xml:space="preserve"> PAGEREF _Toc400536919 \h </w:instrText>
        </w:r>
        <w:r w:rsidR="005A657A">
          <w:rPr>
            <w:webHidden/>
          </w:rPr>
        </w:r>
        <w:r w:rsidR="005A657A">
          <w:rPr>
            <w:webHidden/>
          </w:rPr>
          <w:fldChar w:fldCharType="separate"/>
        </w:r>
        <w:r w:rsidR="00383DBC">
          <w:rPr>
            <w:webHidden/>
          </w:rPr>
          <w:t>156</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0" w:history="1">
        <w:r w:rsidR="005A657A" w:rsidRPr="003B4798">
          <w:rPr>
            <w:rStyle w:val="Hyperlink"/>
          </w:rPr>
          <w:t>8.4.19.</w:t>
        </w:r>
        <w:r w:rsidR="005A657A">
          <w:rPr>
            <w:rFonts w:asciiTheme="minorHAnsi" w:eastAsiaTheme="minorEastAsia" w:hAnsiTheme="minorHAnsi" w:cstheme="minorBidi"/>
            <w:sz w:val="22"/>
            <w:szCs w:val="22"/>
          </w:rPr>
          <w:tab/>
        </w:r>
        <w:r w:rsidR="005A657A" w:rsidRPr="003B4798">
          <w:rPr>
            <w:rStyle w:val="Hyperlink"/>
          </w:rPr>
          <w:t>Analytics Application: Printer-friendly View Report Page</w:t>
        </w:r>
        <w:r w:rsidR="005A657A">
          <w:rPr>
            <w:webHidden/>
          </w:rPr>
          <w:tab/>
        </w:r>
        <w:r w:rsidR="005A657A">
          <w:rPr>
            <w:webHidden/>
          </w:rPr>
          <w:fldChar w:fldCharType="begin"/>
        </w:r>
        <w:r w:rsidR="005A657A">
          <w:rPr>
            <w:webHidden/>
          </w:rPr>
          <w:instrText xml:space="preserve"> PAGEREF _Toc400536920 \h </w:instrText>
        </w:r>
        <w:r w:rsidR="005A657A">
          <w:rPr>
            <w:webHidden/>
          </w:rPr>
        </w:r>
        <w:r w:rsidR="005A657A">
          <w:rPr>
            <w:webHidden/>
          </w:rPr>
          <w:fldChar w:fldCharType="separate"/>
        </w:r>
        <w:r w:rsidR="00383DBC">
          <w:rPr>
            <w:webHidden/>
          </w:rPr>
          <w:t>156</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1" w:history="1">
        <w:r w:rsidR="005A657A" w:rsidRPr="003B4798">
          <w:rPr>
            <w:rStyle w:val="Hyperlink"/>
          </w:rPr>
          <w:t>8.4.20.</w:t>
        </w:r>
        <w:r w:rsidR="005A657A">
          <w:rPr>
            <w:rFonts w:asciiTheme="minorHAnsi" w:eastAsiaTheme="minorEastAsia" w:hAnsiTheme="minorHAnsi" w:cstheme="minorBidi"/>
            <w:sz w:val="22"/>
            <w:szCs w:val="22"/>
          </w:rPr>
          <w:tab/>
        </w:r>
        <w:r w:rsidR="005A657A" w:rsidRPr="003B4798">
          <w:rPr>
            <w:rStyle w:val="Hyperlink"/>
          </w:rPr>
          <w:t>Analytics Application:  Create Extract Page</w:t>
        </w:r>
        <w:r w:rsidR="005A657A">
          <w:rPr>
            <w:webHidden/>
          </w:rPr>
          <w:tab/>
        </w:r>
        <w:r w:rsidR="005A657A">
          <w:rPr>
            <w:webHidden/>
          </w:rPr>
          <w:fldChar w:fldCharType="begin"/>
        </w:r>
        <w:r w:rsidR="005A657A">
          <w:rPr>
            <w:webHidden/>
          </w:rPr>
          <w:instrText xml:space="preserve"> PAGEREF _Toc400536921 \h </w:instrText>
        </w:r>
        <w:r w:rsidR="005A657A">
          <w:rPr>
            <w:webHidden/>
          </w:rPr>
        </w:r>
        <w:r w:rsidR="005A657A">
          <w:rPr>
            <w:webHidden/>
          </w:rPr>
          <w:fldChar w:fldCharType="separate"/>
        </w:r>
        <w:r w:rsidR="00383DBC">
          <w:rPr>
            <w:webHidden/>
          </w:rPr>
          <w:t>157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2" w:history="1">
        <w:r w:rsidR="005A657A" w:rsidRPr="003B4798">
          <w:rPr>
            <w:rStyle w:val="Hyperlink"/>
          </w:rPr>
          <w:t>8.4.21.</w:t>
        </w:r>
        <w:r w:rsidR="005A657A">
          <w:rPr>
            <w:rFonts w:asciiTheme="minorHAnsi" w:eastAsiaTheme="minorEastAsia" w:hAnsiTheme="minorHAnsi" w:cstheme="minorBidi"/>
            <w:sz w:val="22"/>
            <w:szCs w:val="22"/>
          </w:rPr>
          <w:tab/>
        </w:r>
        <w:r w:rsidR="005A657A" w:rsidRPr="003B4798">
          <w:rPr>
            <w:rStyle w:val="Hyperlink"/>
          </w:rPr>
          <w:t>Administration Application: Login Page</w:t>
        </w:r>
        <w:r w:rsidR="005A657A">
          <w:rPr>
            <w:webHidden/>
          </w:rPr>
          <w:tab/>
        </w:r>
        <w:r w:rsidR="005A657A">
          <w:rPr>
            <w:webHidden/>
          </w:rPr>
          <w:fldChar w:fldCharType="begin"/>
        </w:r>
        <w:r w:rsidR="005A657A">
          <w:rPr>
            <w:webHidden/>
          </w:rPr>
          <w:instrText xml:space="preserve"> PAGEREF _Toc400536922 \h </w:instrText>
        </w:r>
        <w:r w:rsidR="005A657A">
          <w:rPr>
            <w:webHidden/>
          </w:rPr>
        </w:r>
        <w:r w:rsidR="005A657A">
          <w:rPr>
            <w:webHidden/>
          </w:rPr>
          <w:fldChar w:fldCharType="separate"/>
        </w:r>
        <w:r w:rsidR="00383DBC">
          <w:rPr>
            <w:webHidden/>
          </w:rPr>
          <w:t>158</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3" w:history="1">
        <w:r w:rsidR="005A657A" w:rsidRPr="003B4798">
          <w:rPr>
            <w:rStyle w:val="Hyperlink"/>
          </w:rPr>
          <w:t>8.4.22.</w:t>
        </w:r>
        <w:r w:rsidR="005A657A">
          <w:rPr>
            <w:rFonts w:asciiTheme="minorHAnsi" w:eastAsiaTheme="minorEastAsia" w:hAnsiTheme="minorHAnsi" w:cstheme="minorBidi"/>
            <w:sz w:val="22"/>
            <w:szCs w:val="22"/>
          </w:rPr>
          <w:tab/>
        </w:r>
        <w:r w:rsidR="005A657A" w:rsidRPr="003B4798">
          <w:rPr>
            <w:rStyle w:val="Hyperlink"/>
          </w:rPr>
          <w:t>Administration Application: Welcome Page</w:t>
        </w:r>
        <w:r w:rsidR="005A657A">
          <w:rPr>
            <w:webHidden/>
          </w:rPr>
          <w:tab/>
        </w:r>
        <w:r w:rsidR="005A657A">
          <w:rPr>
            <w:webHidden/>
          </w:rPr>
          <w:fldChar w:fldCharType="begin"/>
        </w:r>
        <w:r w:rsidR="005A657A">
          <w:rPr>
            <w:webHidden/>
          </w:rPr>
          <w:instrText xml:space="preserve"> PAGEREF _Toc400536923 \h </w:instrText>
        </w:r>
        <w:r w:rsidR="005A657A">
          <w:rPr>
            <w:webHidden/>
          </w:rPr>
        </w:r>
        <w:r w:rsidR="005A657A">
          <w:rPr>
            <w:webHidden/>
          </w:rPr>
          <w:fldChar w:fldCharType="separate"/>
        </w:r>
        <w:r w:rsidR="00383DBC">
          <w:rPr>
            <w:webHidden/>
          </w:rPr>
          <w:t>159</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4" w:history="1">
        <w:r w:rsidR="005A657A" w:rsidRPr="003B4798">
          <w:rPr>
            <w:rStyle w:val="Hyperlink"/>
          </w:rPr>
          <w:t>8.4.23.</w:t>
        </w:r>
        <w:r w:rsidR="005A657A">
          <w:rPr>
            <w:rFonts w:asciiTheme="minorHAnsi" w:eastAsiaTheme="minorEastAsia" w:hAnsiTheme="minorHAnsi" w:cstheme="minorBidi"/>
            <w:sz w:val="22"/>
            <w:szCs w:val="22"/>
          </w:rPr>
          <w:tab/>
        </w:r>
        <w:r w:rsidR="005A657A" w:rsidRPr="003B4798">
          <w:rPr>
            <w:rStyle w:val="Hyperlink"/>
          </w:rPr>
          <w:t>Administration Application: User Account List Page</w:t>
        </w:r>
        <w:r w:rsidR="005A657A">
          <w:rPr>
            <w:webHidden/>
          </w:rPr>
          <w:tab/>
        </w:r>
        <w:r w:rsidR="005A657A">
          <w:rPr>
            <w:webHidden/>
          </w:rPr>
          <w:fldChar w:fldCharType="begin"/>
        </w:r>
        <w:r w:rsidR="005A657A">
          <w:rPr>
            <w:webHidden/>
          </w:rPr>
          <w:instrText xml:space="preserve"> PAGEREF _Toc400536924 \h </w:instrText>
        </w:r>
        <w:r w:rsidR="005A657A">
          <w:rPr>
            <w:webHidden/>
          </w:rPr>
        </w:r>
        <w:r w:rsidR="005A657A">
          <w:rPr>
            <w:webHidden/>
          </w:rPr>
          <w:fldChar w:fldCharType="separate"/>
        </w:r>
        <w:r w:rsidR="00383DBC">
          <w:rPr>
            <w:webHidden/>
          </w:rPr>
          <w:t>160</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5" w:history="1">
        <w:r w:rsidR="005A657A" w:rsidRPr="003B4798">
          <w:rPr>
            <w:rStyle w:val="Hyperlink"/>
          </w:rPr>
          <w:t>8.4.24.</w:t>
        </w:r>
        <w:r w:rsidR="005A657A">
          <w:rPr>
            <w:rFonts w:asciiTheme="minorHAnsi" w:eastAsiaTheme="minorEastAsia" w:hAnsiTheme="minorHAnsi" w:cstheme="minorBidi"/>
            <w:sz w:val="22"/>
            <w:szCs w:val="22"/>
          </w:rPr>
          <w:tab/>
        </w:r>
        <w:r w:rsidR="005A657A" w:rsidRPr="003B4798">
          <w:rPr>
            <w:rStyle w:val="Hyperlink"/>
          </w:rPr>
          <w:t>Administration Application: User Account Creation Page</w:t>
        </w:r>
        <w:r w:rsidR="005A657A">
          <w:rPr>
            <w:webHidden/>
          </w:rPr>
          <w:tab/>
        </w:r>
        <w:r w:rsidR="005A657A">
          <w:rPr>
            <w:webHidden/>
          </w:rPr>
          <w:fldChar w:fldCharType="begin"/>
        </w:r>
        <w:r w:rsidR="005A657A">
          <w:rPr>
            <w:webHidden/>
          </w:rPr>
          <w:instrText xml:space="preserve"> PAGEREF _Toc400536925 \h </w:instrText>
        </w:r>
        <w:r w:rsidR="005A657A">
          <w:rPr>
            <w:webHidden/>
          </w:rPr>
        </w:r>
        <w:r w:rsidR="005A657A">
          <w:rPr>
            <w:webHidden/>
          </w:rPr>
          <w:fldChar w:fldCharType="separate"/>
        </w:r>
        <w:r w:rsidR="00383DBC">
          <w:rPr>
            <w:webHidden/>
          </w:rPr>
          <w:t>161</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6" w:history="1">
        <w:r w:rsidR="005A657A" w:rsidRPr="003B4798">
          <w:rPr>
            <w:rStyle w:val="Hyperlink"/>
          </w:rPr>
          <w:t>8.4.25.</w:t>
        </w:r>
        <w:r w:rsidR="005A657A">
          <w:rPr>
            <w:rFonts w:asciiTheme="minorHAnsi" w:eastAsiaTheme="minorEastAsia" w:hAnsiTheme="minorHAnsi" w:cstheme="minorBidi"/>
            <w:sz w:val="22"/>
            <w:szCs w:val="22"/>
          </w:rPr>
          <w:tab/>
        </w:r>
        <w:r w:rsidR="005A657A" w:rsidRPr="003B4798">
          <w:rPr>
            <w:rStyle w:val="Hyperlink"/>
          </w:rPr>
          <w:t>Administration Application: Change Password Page</w:t>
        </w:r>
        <w:r w:rsidR="005A657A">
          <w:rPr>
            <w:webHidden/>
          </w:rPr>
          <w:tab/>
        </w:r>
        <w:r w:rsidR="005A657A">
          <w:rPr>
            <w:webHidden/>
          </w:rPr>
          <w:fldChar w:fldCharType="begin"/>
        </w:r>
        <w:r w:rsidR="005A657A">
          <w:rPr>
            <w:webHidden/>
          </w:rPr>
          <w:instrText xml:space="preserve"> PAGEREF _Toc400536926 \h </w:instrText>
        </w:r>
        <w:r w:rsidR="005A657A">
          <w:rPr>
            <w:webHidden/>
          </w:rPr>
        </w:r>
        <w:r w:rsidR="005A657A">
          <w:rPr>
            <w:webHidden/>
          </w:rPr>
          <w:fldChar w:fldCharType="separate"/>
        </w:r>
        <w:r w:rsidR="00383DBC">
          <w:rPr>
            <w:webHidden/>
          </w:rPr>
          <w:t>162</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7" w:history="1">
        <w:r w:rsidR="005A657A" w:rsidRPr="003B4798">
          <w:rPr>
            <w:rStyle w:val="Hyperlink"/>
          </w:rPr>
          <w:t>8.4.26.</w:t>
        </w:r>
        <w:r w:rsidR="005A657A">
          <w:rPr>
            <w:rFonts w:asciiTheme="minorHAnsi" w:eastAsiaTheme="minorEastAsia" w:hAnsiTheme="minorHAnsi" w:cstheme="minorBidi"/>
            <w:sz w:val="22"/>
            <w:szCs w:val="22"/>
          </w:rPr>
          <w:tab/>
        </w:r>
        <w:r w:rsidR="005A657A" w:rsidRPr="003B4798">
          <w:rPr>
            <w:rStyle w:val="Hyperlink"/>
          </w:rPr>
          <w:t>Administration Application: Change Temporary Page</w:t>
        </w:r>
        <w:r w:rsidR="005A657A">
          <w:rPr>
            <w:webHidden/>
          </w:rPr>
          <w:tab/>
        </w:r>
        <w:r w:rsidR="005A657A">
          <w:rPr>
            <w:webHidden/>
          </w:rPr>
          <w:fldChar w:fldCharType="begin"/>
        </w:r>
        <w:r w:rsidR="005A657A">
          <w:rPr>
            <w:webHidden/>
          </w:rPr>
          <w:instrText xml:space="preserve"> PAGEREF _Toc400536927 \h </w:instrText>
        </w:r>
        <w:r w:rsidR="005A657A">
          <w:rPr>
            <w:webHidden/>
          </w:rPr>
        </w:r>
        <w:r w:rsidR="005A657A">
          <w:rPr>
            <w:webHidden/>
          </w:rPr>
          <w:fldChar w:fldCharType="separate"/>
        </w:r>
        <w:r w:rsidR="00383DBC">
          <w:rPr>
            <w:webHidden/>
          </w:rPr>
          <w:t>163</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8" w:history="1">
        <w:r w:rsidR="005A657A" w:rsidRPr="003B4798">
          <w:rPr>
            <w:rStyle w:val="Hyperlink"/>
          </w:rPr>
          <w:t>8.4.27.</w:t>
        </w:r>
        <w:r w:rsidR="005A657A">
          <w:rPr>
            <w:rFonts w:asciiTheme="minorHAnsi" w:eastAsiaTheme="minorEastAsia" w:hAnsiTheme="minorHAnsi" w:cstheme="minorBidi"/>
            <w:sz w:val="22"/>
            <w:szCs w:val="22"/>
          </w:rPr>
          <w:tab/>
        </w:r>
        <w:r w:rsidR="005A657A" w:rsidRPr="003B4798">
          <w:rPr>
            <w:rStyle w:val="Hyperlink"/>
          </w:rPr>
          <w:t>Administration Application: Change Profile Page</w:t>
        </w:r>
        <w:r w:rsidR="005A657A">
          <w:rPr>
            <w:webHidden/>
          </w:rPr>
          <w:tab/>
        </w:r>
        <w:r w:rsidR="005A657A">
          <w:rPr>
            <w:webHidden/>
          </w:rPr>
          <w:fldChar w:fldCharType="begin"/>
        </w:r>
        <w:r w:rsidR="005A657A">
          <w:rPr>
            <w:webHidden/>
          </w:rPr>
          <w:instrText xml:space="preserve"> PAGEREF _Toc400536928 \h </w:instrText>
        </w:r>
        <w:r w:rsidR="005A657A">
          <w:rPr>
            <w:webHidden/>
          </w:rPr>
        </w:r>
        <w:r w:rsidR="005A657A">
          <w:rPr>
            <w:webHidden/>
          </w:rPr>
          <w:fldChar w:fldCharType="separate"/>
        </w:r>
        <w:r w:rsidR="00383DBC">
          <w:rPr>
            <w:webHidden/>
          </w:rPr>
          <w:t>164</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29" w:history="1">
        <w:r w:rsidR="005A657A" w:rsidRPr="003B4798">
          <w:rPr>
            <w:rStyle w:val="Hyperlink"/>
          </w:rPr>
          <w:t>8.4.28.</w:t>
        </w:r>
        <w:r w:rsidR="005A657A">
          <w:rPr>
            <w:rFonts w:asciiTheme="minorHAnsi" w:eastAsiaTheme="minorEastAsia" w:hAnsiTheme="minorHAnsi" w:cstheme="minorBidi"/>
            <w:sz w:val="22"/>
            <w:szCs w:val="22"/>
          </w:rPr>
          <w:tab/>
        </w:r>
        <w:r w:rsidR="005A657A" w:rsidRPr="003B4798">
          <w:rPr>
            <w:rStyle w:val="Hyperlink"/>
          </w:rPr>
          <w:t>Administration Application: Edit Account Information Page</w:t>
        </w:r>
        <w:r w:rsidR="005A657A">
          <w:rPr>
            <w:webHidden/>
          </w:rPr>
          <w:tab/>
        </w:r>
        <w:r w:rsidR="005A657A">
          <w:rPr>
            <w:webHidden/>
          </w:rPr>
          <w:fldChar w:fldCharType="begin"/>
        </w:r>
        <w:r w:rsidR="005A657A">
          <w:rPr>
            <w:webHidden/>
          </w:rPr>
          <w:instrText xml:space="preserve"> PAGEREF _Toc400536929 \h </w:instrText>
        </w:r>
        <w:r w:rsidR="005A657A">
          <w:rPr>
            <w:webHidden/>
          </w:rPr>
        </w:r>
        <w:r w:rsidR="005A657A">
          <w:rPr>
            <w:webHidden/>
          </w:rPr>
          <w:fldChar w:fldCharType="separate"/>
        </w:r>
        <w:r w:rsidR="00383DBC">
          <w:rPr>
            <w:webHidden/>
          </w:rPr>
          <w:t>165</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30" w:history="1">
        <w:r w:rsidR="005A657A" w:rsidRPr="003B4798">
          <w:rPr>
            <w:rStyle w:val="Hyperlink"/>
          </w:rPr>
          <w:t>8.4.29.</w:t>
        </w:r>
        <w:r w:rsidR="005A657A">
          <w:rPr>
            <w:rFonts w:asciiTheme="minorHAnsi" w:eastAsiaTheme="minorEastAsia" w:hAnsiTheme="minorHAnsi" w:cstheme="minorBidi"/>
            <w:sz w:val="22"/>
            <w:szCs w:val="22"/>
          </w:rPr>
          <w:tab/>
        </w:r>
        <w:r w:rsidR="005A657A" w:rsidRPr="003B4798">
          <w:rPr>
            <w:rStyle w:val="Hyperlink"/>
          </w:rPr>
          <w:t>Administration Application: Audit Log Page</w:t>
        </w:r>
        <w:r w:rsidR="005A657A">
          <w:rPr>
            <w:webHidden/>
          </w:rPr>
          <w:tab/>
        </w:r>
        <w:r w:rsidR="005A657A">
          <w:rPr>
            <w:webHidden/>
          </w:rPr>
          <w:fldChar w:fldCharType="begin"/>
        </w:r>
        <w:r w:rsidR="005A657A">
          <w:rPr>
            <w:webHidden/>
          </w:rPr>
          <w:instrText xml:space="preserve"> PAGEREF _Toc400536930 \h </w:instrText>
        </w:r>
        <w:r w:rsidR="005A657A">
          <w:rPr>
            <w:webHidden/>
          </w:rPr>
        </w:r>
        <w:r w:rsidR="005A657A">
          <w:rPr>
            <w:webHidden/>
          </w:rPr>
          <w:fldChar w:fldCharType="separate"/>
        </w:r>
        <w:r w:rsidR="00383DBC">
          <w:rPr>
            <w:webHidden/>
          </w:rPr>
          <w:t>166</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31" w:history="1">
        <w:r w:rsidR="005A657A" w:rsidRPr="003B4798">
          <w:rPr>
            <w:rStyle w:val="Hyperlink"/>
          </w:rPr>
          <w:t>8.4.30.</w:t>
        </w:r>
        <w:r w:rsidR="005A657A">
          <w:rPr>
            <w:rFonts w:asciiTheme="minorHAnsi" w:eastAsiaTheme="minorEastAsia" w:hAnsiTheme="minorHAnsi" w:cstheme="minorBidi"/>
            <w:sz w:val="22"/>
            <w:szCs w:val="22"/>
          </w:rPr>
          <w:tab/>
        </w:r>
        <w:r w:rsidR="005A657A" w:rsidRPr="003B4798">
          <w:rPr>
            <w:rStyle w:val="Hyperlink"/>
          </w:rPr>
          <w:t>Administration Application: View Audit Details Page</w:t>
        </w:r>
        <w:r w:rsidR="005A657A">
          <w:rPr>
            <w:webHidden/>
          </w:rPr>
          <w:tab/>
        </w:r>
        <w:r w:rsidR="005A657A">
          <w:rPr>
            <w:webHidden/>
          </w:rPr>
          <w:fldChar w:fldCharType="begin"/>
        </w:r>
        <w:r w:rsidR="005A657A">
          <w:rPr>
            <w:webHidden/>
          </w:rPr>
          <w:instrText xml:space="preserve"> PAGEREF _Toc400536931 \h </w:instrText>
        </w:r>
        <w:r w:rsidR="005A657A">
          <w:rPr>
            <w:webHidden/>
          </w:rPr>
        </w:r>
        <w:r w:rsidR="005A657A">
          <w:rPr>
            <w:webHidden/>
          </w:rPr>
          <w:fldChar w:fldCharType="separate"/>
        </w:r>
        <w:r w:rsidR="00383DBC">
          <w:rPr>
            <w:webHidden/>
          </w:rPr>
          <w:t>167</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32" w:history="1">
        <w:r w:rsidR="005A657A" w:rsidRPr="003B4798">
          <w:rPr>
            <w:rStyle w:val="Hyperlink"/>
          </w:rPr>
          <w:t>8.4.31.</w:t>
        </w:r>
        <w:r w:rsidR="005A657A">
          <w:rPr>
            <w:rFonts w:asciiTheme="minorHAnsi" w:eastAsiaTheme="minorEastAsia" w:hAnsiTheme="minorHAnsi" w:cstheme="minorBidi"/>
            <w:sz w:val="22"/>
            <w:szCs w:val="22"/>
          </w:rPr>
          <w:tab/>
        </w:r>
        <w:r w:rsidR="005A657A" w:rsidRPr="003B4798">
          <w:rPr>
            <w:rStyle w:val="Hyperlink"/>
          </w:rPr>
          <w:t>Administration Application: Message Log Listing Page</w:t>
        </w:r>
        <w:r w:rsidR="005A657A">
          <w:rPr>
            <w:webHidden/>
          </w:rPr>
          <w:tab/>
        </w:r>
        <w:r w:rsidR="005A657A">
          <w:rPr>
            <w:webHidden/>
          </w:rPr>
          <w:fldChar w:fldCharType="begin"/>
        </w:r>
        <w:r w:rsidR="005A657A">
          <w:rPr>
            <w:webHidden/>
          </w:rPr>
          <w:instrText xml:space="preserve"> PAGEREF _Toc400536932 \h </w:instrText>
        </w:r>
        <w:r w:rsidR="005A657A">
          <w:rPr>
            <w:webHidden/>
          </w:rPr>
        </w:r>
        <w:r w:rsidR="005A657A">
          <w:rPr>
            <w:webHidden/>
          </w:rPr>
          <w:fldChar w:fldCharType="separate"/>
        </w:r>
        <w:r w:rsidR="00383DBC">
          <w:rPr>
            <w:webHidden/>
          </w:rPr>
          <w:t>168</w:t>
        </w:r>
        <w:r w:rsidR="005A657A">
          <w:rPr>
            <w:webHidden/>
          </w:rPr>
          <w:fldChar w:fldCharType="end"/>
        </w:r>
      </w:hyperlink>
    </w:p>
    <w:p w:rsidR="005A657A" w:rsidRDefault="007116FF">
      <w:pPr>
        <w:pStyle w:val="TOC3"/>
        <w:rPr>
          <w:rFonts w:asciiTheme="minorHAnsi" w:eastAsiaTheme="minorEastAsia" w:hAnsiTheme="minorHAnsi" w:cstheme="minorBidi"/>
          <w:sz w:val="22"/>
          <w:szCs w:val="22"/>
        </w:rPr>
      </w:pPr>
      <w:hyperlink w:anchor="_Toc400536933" w:history="1">
        <w:r w:rsidR="005A657A" w:rsidRPr="003B4798">
          <w:rPr>
            <w:rStyle w:val="Hyperlink"/>
          </w:rPr>
          <w:t>8.4.32.</w:t>
        </w:r>
        <w:r w:rsidR="005A657A">
          <w:rPr>
            <w:rFonts w:asciiTheme="minorHAnsi" w:eastAsiaTheme="minorEastAsia" w:hAnsiTheme="minorHAnsi" w:cstheme="minorBidi"/>
            <w:sz w:val="22"/>
            <w:szCs w:val="22"/>
          </w:rPr>
          <w:tab/>
        </w:r>
        <w:r w:rsidR="005A657A" w:rsidRPr="003B4798">
          <w:rPr>
            <w:rStyle w:val="Hyperlink"/>
          </w:rPr>
          <w:t>Administration Application: Clinical Model Information Page</w:t>
        </w:r>
        <w:r w:rsidR="005A657A">
          <w:rPr>
            <w:webHidden/>
          </w:rPr>
          <w:tab/>
        </w:r>
        <w:r w:rsidR="005A657A">
          <w:rPr>
            <w:webHidden/>
          </w:rPr>
          <w:fldChar w:fldCharType="begin"/>
        </w:r>
        <w:r w:rsidR="005A657A">
          <w:rPr>
            <w:webHidden/>
          </w:rPr>
          <w:instrText xml:space="preserve"> PAGEREF _Toc400536933 \h </w:instrText>
        </w:r>
        <w:r w:rsidR="005A657A">
          <w:rPr>
            <w:webHidden/>
          </w:rPr>
        </w:r>
        <w:r w:rsidR="005A657A">
          <w:rPr>
            <w:webHidden/>
          </w:rPr>
          <w:fldChar w:fldCharType="separate"/>
        </w:r>
        <w:r w:rsidR="00383DBC">
          <w:rPr>
            <w:webHidden/>
          </w:rPr>
          <w:t>169</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934" w:history="1">
        <w:r w:rsidR="005A657A" w:rsidRPr="003B4798">
          <w:rPr>
            <w:rStyle w:val="Hyperlink"/>
          </w:rPr>
          <w:t>9.</w:t>
        </w:r>
        <w:r w:rsidR="005A657A">
          <w:rPr>
            <w:rFonts w:asciiTheme="minorHAnsi" w:eastAsiaTheme="minorEastAsia" w:hAnsiTheme="minorHAnsi" w:cstheme="minorBidi"/>
            <w:sz w:val="22"/>
            <w:szCs w:val="22"/>
          </w:rPr>
          <w:tab/>
        </w:r>
        <w:r w:rsidR="005A657A" w:rsidRPr="003B4798">
          <w:rPr>
            <w:rStyle w:val="Hyperlink"/>
          </w:rPr>
          <w:t>System Integrity Controls</w:t>
        </w:r>
        <w:r w:rsidR="005A657A">
          <w:rPr>
            <w:webHidden/>
          </w:rPr>
          <w:tab/>
        </w:r>
        <w:r w:rsidR="005A657A">
          <w:rPr>
            <w:webHidden/>
          </w:rPr>
          <w:fldChar w:fldCharType="begin"/>
        </w:r>
        <w:r w:rsidR="005A657A">
          <w:rPr>
            <w:webHidden/>
          </w:rPr>
          <w:instrText xml:space="preserve"> PAGEREF _Toc400536934 \h </w:instrText>
        </w:r>
        <w:r w:rsidR="005A657A">
          <w:rPr>
            <w:webHidden/>
          </w:rPr>
        </w:r>
        <w:r w:rsidR="005A657A">
          <w:rPr>
            <w:webHidden/>
          </w:rPr>
          <w:fldChar w:fldCharType="separate"/>
        </w:r>
        <w:r w:rsidR="00383DBC">
          <w:rPr>
            <w:webHidden/>
          </w:rPr>
          <w:t>170</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935" w:history="1">
        <w:r w:rsidR="005A657A" w:rsidRPr="003B4798">
          <w:rPr>
            <w:rStyle w:val="Hyperlink"/>
          </w:rPr>
          <w:t>10.</w:t>
        </w:r>
        <w:r w:rsidR="005A657A">
          <w:rPr>
            <w:rFonts w:asciiTheme="minorHAnsi" w:eastAsiaTheme="minorEastAsia" w:hAnsiTheme="minorHAnsi" w:cstheme="minorBidi"/>
            <w:sz w:val="22"/>
            <w:szCs w:val="22"/>
          </w:rPr>
          <w:tab/>
        </w:r>
        <w:r w:rsidR="005A657A" w:rsidRPr="003B4798">
          <w:rPr>
            <w:rStyle w:val="Hyperlink"/>
          </w:rPr>
          <w:t>Appendix A</w:t>
        </w:r>
        <w:r w:rsidR="005A657A">
          <w:rPr>
            <w:webHidden/>
          </w:rPr>
          <w:tab/>
        </w:r>
        <w:r w:rsidR="005A657A">
          <w:rPr>
            <w:webHidden/>
          </w:rPr>
          <w:fldChar w:fldCharType="begin"/>
        </w:r>
        <w:r w:rsidR="005A657A">
          <w:rPr>
            <w:webHidden/>
          </w:rPr>
          <w:instrText xml:space="preserve"> PAGEREF _Toc400536935 \h </w:instrText>
        </w:r>
        <w:r w:rsidR="005A657A">
          <w:rPr>
            <w:webHidden/>
          </w:rPr>
        </w:r>
        <w:r w:rsidR="005A657A">
          <w:rPr>
            <w:webHidden/>
          </w:rPr>
          <w:fldChar w:fldCharType="separate"/>
        </w:r>
        <w:r w:rsidR="00383DBC">
          <w:rPr>
            <w:webHidden/>
          </w:rPr>
          <w:t>171</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936" w:history="1">
        <w:r w:rsidR="005A657A" w:rsidRPr="003B4798">
          <w:rPr>
            <w:rStyle w:val="Hyperlink"/>
          </w:rPr>
          <w:t>10.1.</w:t>
        </w:r>
        <w:r w:rsidR="005A657A">
          <w:rPr>
            <w:rFonts w:asciiTheme="minorHAnsi" w:eastAsiaTheme="minorEastAsia" w:hAnsiTheme="minorHAnsi" w:cstheme="minorBidi"/>
            <w:sz w:val="22"/>
            <w:szCs w:val="22"/>
          </w:rPr>
          <w:tab/>
        </w:r>
        <w:r w:rsidR="005A657A" w:rsidRPr="003B4798">
          <w:rPr>
            <w:rStyle w:val="Hyperlink"/>
          </w:rPr>
          <w:t>Requirements Traceability Matrix</w:t>
        </w:r>
        <w:r w:rsidR="005A657A">
          <w:rPr>
            <w:webHidden/>
          </w:rPr>
          <w:tab/>
        </w:r>
        <w:r w:rsidR="005A657A">
          <w:rPr>
            <w:webHidden/>
          </w:rPr>
          <w:fldChar w:fldCharType="begin"/>
        </w:r>
        <w:r w:rsidR="005A657A">
          <w:rPr>
            <w:webHidden/>
          </w:rPr>
          <w:instrText xml:space="preserve"> PAGEREF _Toc400536936 \h </w:instrText>
        </w:r>
        <w:r w:rsidR="005A657A">
          <w:rPr>
            <w:webHidden/>
          </w:rPr>
        </w:r>
        <w:r w:rsidR="005A657A">
          <w:rPr>
            <w:webHidden/>
          </w:rPr>
          <w:fldChar w:fldCharType="separate"/>
        </w:r>
        <w:r w:rsidR="00383DBC">
          <w:rPr>
            <w:webHidden/>
          </w:rPr>
          <w:t>171</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937" w:history="1">
        <w:r w:rsidR="005A657A" w:rsidRPr="003B4798">
          <w:rPr>
            <w:rStyle w:val="Hyperlink"/>
          </w:rPr>
          <w:t>10.2.</w:t>
        </w:r>
        <w:r w:rsidR="005A657A">
          <w:rPr>
            <w:rFonts w:asciiTheme="minorHAnsi" w:eastAsiaTheme="minorEastAsia" w:hAnsiTheme="minorHAnsi" w:cstheme="minorBidi"/>
            <w:sz w:val="22"/>
            <w:szCs w:val="22"/>
          </w:rPr>
          <w:tab/>
        </w:r>
        <w:r w:rsidR="005A657A" w:rsidRPr="003B4798">
          <w:rPr>
            <w:rStyle w:val="Hyperlink"/>
          </w:rPr>
          <w:t>Packaging and Installation</w:t>
        </w:r>
        <w:r w:rsidR="005A657A">
          <w:rPr>
            <w:webHidden/>
          </w:rPr>
          <w:tab/>
        </w:r>
        <w:r w:rsidR="005A657A">
          <w:rPr>
            <w:webHidden/>
          </w:rPr>
          <w:fldChar w:fldCharType="begin"/>
        </w:r>
        <w:r w:rsidR="005A657A">
          <w:rPr>
            <w:webHidden/>
          </w:rPr>
          <w:instrText xml:space="preserve"> PAGEREF _Toc400536937 \h </w:instrText>
        </w:r>
        <w:r w:rsidR="005A657A">
          <w:rPr>
            <w:webHidden/>
          </w:rPr>
        </w:r>
        <w:r w:rsidR="005A657A">
          <w:rPr>
            <w:webHidden/>
          </w:rPr>
          <w:fldChar w:fldCharType="separate"/>
        </w:r>
        <w:r w:rsidR="00383DBC">
          <w:rPr>
            <w:webHidden/>
          </w:rPr>
          <w:t>171</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938" w:history="1">
        <w:r w:rsidR="005A657A" w:rsidRPr="003B4798">
          <w:rPr>
            <w:rStyle w:val="Hyperlink"/>
          </w:rPr>
          <w:t>10.3.</w:t>
        </w:r>
        <w:r w:rsidR="005A657A">
          <w:rPr>
            <w:rFonts w:asciiTheme="minorHAnsi" w:eastAsiaTheme="minorEastAsia" w:hAnsiTheme="minorHAnsi" w:cstheme="minorBidi"/>
            <w:sz w:val="22"/>
            <w:szCs w:val="22"/>
          </w:rPr>
          <w:tab/>
        </w:r>
        <w:r w:rsidR="005A657A" w:rsidRPr="003B4798">
          <w:rPr>
            <w:rStyle w:val="Hyperlink"/>
          </w:rPr>
          <w:t>Design Metrics</w:t>
        </w:r>
        <w:r w:rsidR="005A657A">
          <w:rPr>
            <w:webHidden/>
          </w:rPr>
          <w:tab/>
        </w:r>
        <w:r w:rsidR="005A657A">
          <w:rPr>
            <w:webHidden/>
          </w:rPr>
          <w:fldChar w:fldCharType="begin"/>
        </w:r>
        <w:r w:rsidR="005A657A">
          <w:rPr>
            <w:webHidden/>
          </w:rPr>
          <w:instrText xml:space="preserve"> PAGEREF _Toc400536938 \h </w:instrText>
        </w:r>
        <w:r w:rsidR="005A657A">
          <w:rPr>
            <w:webHidden/>
          </w:rPr>
        </w:r>
        <w:r w:rsidR="005A657A">
          <w:rPr>
            <w:webHidden/>
          </w:rPr>
          <w:fldChar w:fldCharType="separate"/>
        </w:r>
        <w:r w:rsidR="00383DBC">
          <w:rPr>
            <w:webHidden/>
          </w:rPr>
          <w:t>171</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939" w:history="1">
        <w:r w:rsidR="005A657A" w:rsidRPr="003B4798">
          <w:rPr>
            <w:rStyle w:val="Hyperlink"/>
          </w:rPr>
          <w:t>10.4.</w:t>
        </w:r>
        <w:r w:rsidR="005A657A">
          <w:rPr>
            <w:rFonts w:asciiTheme="minorHAnsi" w:eastAsiaTheme="minorEastAsia" w:hAnsiTheme="minorHAnsi" w:cstheme="minorBidi"/>
            <w:sz w:val="22"/>
            <w:szCs w:val="22"/>
          </w:rPr>
          <w:tab/>
        </w:r>
        <w:r w:rsidR="005A657A" w:rsidRPr="003B4798">
          <w:rPr>
            <w:rStyle w:val="Hyperlink"/>
          </w:rPr>
          <w:t>Glossary of Terms</w:t>
        </w:r>
        <w:r w:rsidR="005A657A">
          <w:rPr>
            <w:webHidden/>
          </w:rPr>
          <w:tab/>
        </w:r>
        <w:r w:rsidR="005A657A">
          <w:rPr>
            <w:webHidden/>
          </w:rPr>
          <w:fldChar w:fldCharType="begin"/>
        </w:r>
        <w:r w:rsidR="005A657A">
          <w:rPr>
            <w:webHidden/>
          </w:rPr>
          <w:instrText xml:space="preserve"> PAGEREF _Toc400536939 \h </w:instrText>
        </w:r>
        <w:r w:rsidR="005A657A">
          <w:rPr>
            <w:webHidden/>
          </w:rPr>
        </w:r>
        <w:r w:rsidR="005A657A">
          <w:rPr>
            <w:webHidden/>
          </w:rPr>
          <w:fldChar w:fldCharType="separate"/>
        </w:r>
        <w:r w:rsidR="00383DBC">
          <w:rPr>
            <w:webHidden/>
          </w:rPr>
          <w:t>171</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940" w:history="1">
        <w:r w:rsidR="005A657A" w:rsidRPr="003B4798">
          <w:rPr>
            <w:rStyle w:val="Hyperlink"/>
          </w:rPr>
          <w:t>10.5.</w:t>
        </w:r>
        <w:r w:rsidR="005A657A">
          <w:rPr>
            <w:rFonts w:asciiTheme="minorHAnsi" w:eastAsiaTheme="minorEastAsia" w:hAnsiTheme="minorHAnsi" w:cstheme="minorBidi"/>
            <w:sz w:val="22"/>
            <w:szCs w:val="22"/>
          </w:rPr>
          <w:tab/>
        </w:r>
        <w:r w:rsidR="005A657A" w:rsidRPr="003B4798">
          <w:rPr>
            <w:rStyle w:val="Hyperlink"/>
          </w:rPr>
          <w:t>Required Technical Documents</w:t>
        </w:r>
        <w:r w:rsidR="005A657A">
          <w:rPr>
            <w:webHidden/>
          </w:rPr>
          <w:tab/>
        </w:r>
        <w:r w:rsidR="005A657A">
          <w:rPr>
            <w:webHidden/>
          </w:rPr>
          <w:fldChar w:fldCharType="begin"/>
        </w:r>
        <w:r w:rsidR="005A657A">
          <w:rPr>
            <w:webHidden/>
          </w:rPr>
          <w:instrText xml:space="preserve"> PAGEREF _Toc400536940 \h </w:instrText>
        </w:r>
        <w:r w:rsidR="005A657A">
          <w:rPr>
            <w:webHidden/>
          </w:rPr>
        </w:r>
        <w:r w:rsidR="005A657A">
          <w:rPr>
            <w:webHidden/>
          </w:rPr>
          <w:fldChar w:fldCharType="separate"/>
        </w:r>
        <w:r w:rsidR="00383DBC">
          <w:rPr>
            <w:webHidden/>
          </w:rPr>
          <w:t>171</w:t>
        </w:r>
        <w:r w:rsidR="005A657A">
          <w:rPr>
            <w:webHidden/>
          </w:rPr>
          <w:fldChar w:fldCharType="end"/>
        </w:r>
      </w:hyperlink>
    </w:p>
    <w:p w:rsidR="005A657A" w:rsidRDefault="007116FF">
      <w:pPr>
        <w:pStyle w:val="TOC2"/>
        <w:rPr>
          <w:rFonts w:asciiTheme="minorHAnsi" w:eastAsiaTheme="minorEastAsia" w:hAnsiTheme="minorHAnsi" w:cstheme="minorBidi"/>
          <w:sz w:val="22"/>
          <w:szCs w:val="22"/>
        </w:rPr>
      </w:pPr>
      <w:hyperlink w:anchor="_Toc400536941" w:history="1">
        <w:r w:rsidR="005A657A" w:rsidRPr="003B4798">
          <w:rPr>
            <w:rStyle w:val="Hyperlink"/>
          </w:rPr>
          <w:t>10.6.</w:t>
        </w:r>
        <w:r w:rsidR="005A657A">
          <w:rPr>
            <w:rFonts w:asciiTheme="minorHAnsi" w:eastAsiaTheme="minorEastAsia" w:hAnsiTheme="minorHAnsi" w:cstheme="minorBidi"/>
            <w:sz w:val="22"/>
            <w:szCs w:val="22"/>
          </w:rPr>
          <w:tab/>
        </w:r>
        <w:r w:rsidR="005A657A" w:rsidRPr="003B4798">
          <w:rPr>
            <w:rStyle w:val="Hyperlink"/>
          </w:rPr>
          <w:t>Definitions, Acronyms and Abbreviations</w:t>
        </w:r>
        <w:r w:rsidR="005A657A">
          <w:rPr>
            <w:webHidden/>
          </w:rPr>
          <w:tab/>
        </w:r>
        <w:r w:rsidR="005A657A">
          <w:rPr>
            <w:webHidden/>
          </w:rPr>
          <w:fldChar w:fldCharType="begin"/>
        </w:r>
        <w:r w:rsidR="005A657A">
          <w:rPr>
            <w:webHidden/>
          </w:rPr>
          <w:instrText xml:space="preserve"> PAGEREF _Toc400536941 \h </w:instrText>
        </w:r>
        <w:r w:rsidR="005A657A">
          <w:rPr>
            <w:webHidden/>
          </w:rPr>
        </w:r>
        <w:r w:rsidR="005A657A">
          <w:rPr>
            <w:webHidden/>
          </w:rPr>
          <w:fldChar w:fldCharType="separate"/>
        </w:r>
        <w:r w:rsidR="00383DBC">
          <w:rPr>
            <w:webHidden/>
          </w:rPr>
          <w:t>172</w:t>
        </w:r>
        <w:r w:rsidR="005A657A">
          <w:rPr>
            <w:webHidden/>
          </w:rPr>
          <w:fldChar w:fldCharType="end"/>
        </w:r>
      </w:hyperlink>
    </w:p>
    <w:p w:rsidR="005A657A" w:rsidRDefault="007116FF">
      <w:pPr>
        <w:pStyle w:val="TOC1"/>
        <w:rPr>
          <w:rFonts w:asciiTheme="minorHAnsi" w:eastAsiaTheme="minorEastAsia" w:hAnsiTheme="minorHAnsi" w:cstheme="minorBidi"/>
          <w:sz w:val="22"/>
          <w:szCs w:val="22"/>
        </w:rPr>
      </w:pPr>
      <w:hyperlink w:anchor="_Toc400536942" w:history="1">
        <w:r w:rsidR="005A657A" w:rsidRPr="003B4798">
          <w:rPr>
            <w:rStyle w:val="Hyperlink"/>
          </w:rPr>
          <w:t>Attachment A - Approval Signatures</w:t>
        </w:r>
        <w:r w:rsidR="005A657A">
          <w:rPr>
            <w:webHidden/>
          </w:rPr>
          <w:tab/>
        </w:r>
        <w:r w:rsidR="005A657A">
          <w:rPr>
            <w:webHidden/>
          </w:rPr>
          <w:fldChar w:fldCharType="begin"/>
        </w:r>
        <w:r w:rsidR="005A657A">
          <w:rPr>
            <w:webHidden/>
          </w:rPr>
          <w:instrText xml:space="preserve"> PAGEREF _Toc400536942 \h </w:instrText>
        </w:r>
        <w:r w:rsidR="005A657A">
          <w:rPr>
            <w:webHidden/>
          </w:rPr>
        </w:r>
        <w:r w:rsidR="005A657A">
          <w:rPr>
            <w:webHidden/>
          </w:rPr>
          <w:fldChar w:fldCharType="separate"/>
        </w:r>
        <w:r w:rsidR="00383DBC">
          <w:rPr>
            <w:webHidden/>
          </w:rPr>
          <w:t>174</w:t>
        </w:r>
        <w:r w:rsidR="005A657A">
          <w:rPr>
            <w:webHidden/>
          </w:rPr>
          <w:fldChar w:fldCharType="end"/>
        </w:r>
      </w:hyperlink>
    </w:p>
    <w:p w:rsidR="00753E6D" w:rsidRDefault="000A0907" w:rsidP="007F4EB0">
      <w:r w:rsidRPr="00E86C46">
        <w:fldChar w:fldCharType="end"/>
      </w:r>
    </w:p>
    <w:p w:rsidR="00753E6D" w:rsidRDefault="00753E6D" w:rsidP="000A0907"/>
    <w:p w:rsidR="00753E6D" w:rsidRDefault="00753E6D" w:rsidP="000A0907">
      <w:pPr>
        <w:sectPr w:rsidR="00753E6D" w:rsidSect="00EA7937">
          <w:footerReference w:type="first" r:id="rId17"/>
          <w:pgSz w:w="12240" w:h="15840"/>
          <w:pgMar w:top="1152" w:right="1440" w:bottom="1440" w:left="1440" w:header="720" w:footer="576" w:gutter="0"/>
          <w:pgNumType w:fmt="lowerRoman"/>
          <w:cols w:space="720"/>
          <w:docGrid w:linePitch="299"/>
        </w:sectPr>
      </w:pPr>
    </w:p>
    <w:p w:rsidR="000A0907" w:rsidRPr="00D67833" w:rsidRDefault="004F3A80" w:rsidP="0077676C">
      <w:pPr>
        <w:pStyle w:val="Heading1"/>
      </w:pPr>
      <w:bookmarkStart w:id="2" w:name="_Toc146698395"/>
      <w:bookmarkStart w:id="3" w:name="_Toc233175860"/>
      <w:bookmarkStart w:id="4" w:name="_Toc400536819"/>
      <w:bookmarkEnd w:id="0"/>
      <w:bookmarkEnd w:id="2"/>
      <w:r w:rsidRPr="00D67833">
        <w:lastRenderedPageBreak/>
        <w:t>Introduction</w:t>
      </w:r>
      <w:bookmarkStart w:id="5" w:name="_Toc9415722"/>
      <w:bookmarkEnd w:id="1"/>
      <w:bookmarkEnd w:id="3"/>
      <w:bookmarkEnd w:id="4"/>
    </w:p>
    <w:p w:rsidR="000B4E05" w:rsidRPr="00010C4D" w:rsidRDefault="000B4E05" w:rsidP="000B4E05">
      <w:pPr>
        <w:pStyle w:val="BodyText"/>
      </w:pPr>
      <w:r w:rsidRPr="00727CD1">
        <w:t>The Veterans Health Administration (VHA), within the Department of Veterans Affairs, is the agency responsible for delivery of health care to eligible Veterans. The VHA National Center for Health Promotion and Disease Prevention (NCP), a section of the Office of Patient Care Services within VHA, was established in 1995 to provide a central office for monitoring and improving VHA services related to health promotion and disease prevention</w:t>
      </w:r>
      <w:r>
        <w:t xml:space="preserve">. </w:t>
      </w:r>
      <w:r w:rsidRPr="00727CD1">
        <w:t xml:space="preserve">The NCP is charged with coordinating an administration-wide initiative to develop and implement a </w:t>
      </w:r>
      <w:r w:rsidR="002E716D">
        <w:t>Health</w:t>
      </w:r>
      <w:r w:rsidR="00F72BA1">
        <w:t>e</w:t>
      </w:r>
      <w:r w:rsidR="002E716D">
        <w:t>Living Assessment</w:t>
      </w:r>
      <w:r w:rsidRPr="00727CD1">
        <w:t xml:space="preserve"> (</w:t>
      </w:r>
      <w:r w:rsidR="002E716D">
        <w:t>HLA</w:t>
      </w:r>
      <w:r w:rsidRPr="00727CD1">
        <w:t>) for use by VA beneficiaries.  As the business owner of this initiative, NCP is working closely with designated representatives from the VHA Office of Health Information (VHA OHI) and VA Office of</w:t>
      </w:r>
      <w:r>
        <w:t xml:space="preserve"> </w:t>
      </w:r>
      <w:r w:rsidRPr="00727CD1">
        <w:rPr>
          <w:rFonts w:eastAsia="Helvetica"/>
        </w:rPr>
        <w:t>Information and Technology (VA OI&amp;T) to ensure an efficient acquisition and deployment proces</w:t>
      </w:r>
      <w:r>
        <w:rPr>
          <w:rFonts w:eastAsia="Helvetica"/>
        </w:rPr>
        <w:t>s.</w:t>
      </w:r>
    </w:p>
    <w:p w:rsidR="000B4E05" w:rsidRDefault="000B4E05" w:rsidP="000B4E05">
      <w:pPr>
        <w:pStyle w:val="BodyText"/>
      </w:pPr>
      <w:r w:rsidRPr="00727CD1">
        <w:t xml:space="preserve">Electronic </w:t>
      </w:r>
      <w:r w:rsidR="002E716D">
        <w:t>HLA</w:t>
      </w:r>
      <w:r w:rsidRPr="00727CD1">
        <w:t>s are tools that collect information directly from patients through the use of structured questionnaires that are presented to patients through an o</w:t>
      </w:r>
      <w:r>
        <w:t xml:space="preserve">nline/web portal or interface. </w:t>
      </w:r>
      <w:r w:rsidRPr="00727CD1">
        <w:t xml:space="preserve">The questions presented to patients often use skip patterns or branching logic to minimize respondent burden and control the flow and granularity of items presented.  Based on patient responses, </w:t>
      </w:r>
      <w:r w:rsidR="002E716D">
        <w:t>HLA</w:t>
      </w:r>
      <w:r w:rsidRPr="00727CD1">
        <w:t>s can provide tailored feedback about an individual’s health status, with specific recommended steps to improve hea</w:t>
      </w:r>
      <w:r>
        <w:t xml:space="preserve">lth. </w:t>
      </w:r>
      <w:r w:rsidRPr="00727CD1">
        <w:t xml:space="preserve">Core features of an </w:t>
      </w:r>
      <w:r w:rsidR="002E716D">
        <w:t>HLA</w:t>
      </w:r>
      <w:r w:rsidRPr="00727CD1">
        <w:t xml:space="preserve"> include assessment of personal information, past medical and surgical history, medications, family history, health behaviors, a</w:t>
      </w:r>
      <w:r>
        <w:t xml:space="preserve">nd receipt of preventive care. </w:t>
      </w:r>
      <w:r w:rsidRPr="00727CD1">
        <w:t>Elements also desirable include information of self-care management for common chronic conditions such as diabetes and heart disease, health risks relevant to the elderly (such as fall risk), and readiness-to-change for health behaviors that increase patient r</w:t>
      </w:r>
      <w:r>
        <w:t xml:space="preserve">isk for disease and/or injury. </w:t>
      </w:r>
    </w:p>
    <w:p w:rsidR="000B4E05" w:rsidRDefault="000B4E05" w:rsidP="000B4E05">
      <w:pPr>
        <w:pStyle w:val="BodyText"/>
      </w:pPr>
      <w:r>
        <w:t xml:space="preserve">The core of this </w:t>
      </w:r>
      <w:r w:rsidR="002E716D">
        <w:t>HLA</w:t>
      </w:r>
      <w:r>
        <w:t xml:space="preserve"> system is Expert-24’s COTS software suite that is used to power several prominent healthcare organizations in the U.S. such as WebMD, the Mayo Foundation, and Group Health. The system uses </w:t>
      </w:r>
      <w:r w:rsidR="002E716D">
        <w:t>HLA</w:t>
      </w:r>
      <w:r>
        <w:t xml:space="preserve"> content authored with the Expert-24 technology based on Microsoft Visio tools. The content is stored within a database.The data is supplied from an Expert-24 data web service to a VA custom front-end web application.This approach provides flexibility and unlimited customization. Since the system is data and model driven, the </w:t>
      </w:r>
      <w:r w:rsidR="002E716D">
        <w:t>HLA</w:t>
      </w:r>
      <w:r>
        <w:t xml:space="preserve"> content can be changed without requiring any changes to web application code. </w:t>
      </w:r>
    </w:p>
    <w:p w:rsidR="000A0907" w:rsidRPr="00D67833" w:rsidRDefault="00753E6D" w:rsidP="0077676C">
      <w:pPr>
        <w:pStyle w:val="Heading2"/>
      </w:pPr>
      <w:bookmarkStart w:id="6" w:name="_Toc153349"/>
      <w:bookmarkStart w:id="7" w:name="_Toc1202563"/>
      <w:bookmarkStart w:id="8" w:name="_Toc66891802"/>
      <w:bookmarkStart w:id="9" w:name="_Toc400536820"/>
      <w:r>
        <w:t>Purpose of this D</w:t>
      </w:r>
      <w:r w:rsidR="000A0907" w:rsidRPr="00D67833">
        <w:t>ocument</w:t>
      </w:r>
      <w:bookmarkEnd w:id="6"/>
      <w:bookmarkEnd w:id="7"/>
      <w:bookmarkEnd w:id="8"/>
      <w:bookmarkEnd w:id="9"/>
    </w:p>
    <w:p w:rsidR="000A0907" w:rsidRDefault="000A0907" w:rsidP="000B4E05">
      <w:pPr>
        <w:pStyle w:val="BodyText"/>
      </w:pPr>
      <w:r>
        <w:t xml:space="preserve">The purpose of this document is to describe in sufficient detail how the proposed system is to be constructed. The System Design Document translates the Requirement Specifications into a document from which the developers can create the actual system. </w:t>
      </w:r>
    </w:p>
    <w:p w:rsidR="000B4E05" w:rsidRDefault="000B4E05" w:rsidP="000B4E05">
      <w:pPr>
        <w:pStyle w:val="BodyText"/>
      </w:pPr>
      <w:r>
        <w:t xml:space="preserve">This document identifies </w:t>
      </w:r>
      <w:r w:rsidRPr="00727CD1">
        <w:t xml:space="preserve">the </w:t>
      </w:r>
      <w:r>
        <w:t xml:space="preserve">system architecture consisting of the </w:t>
      </w:r>
      <w:r w:rsidRPr="00727CD1">
        <w:t xml:space="preserve">hardware infrastructure </w:t>
      </w:r>
      <w:r>
        <w:t xml:space="preserve">and top-level software </w:t>
      </w:r>
      <w:r w:rsidRPr="00727CD1">
        <w:t xml:space="preserve">required to support the </w:t>
      </w:r>
      <w:r>
        <w:t xml:space="preserve">various instances of the </w:t>
      </w:r>
      <w:r w:rsidR="002E716D">
        <w:t>HLA</w:t>
      </w:r>
      <w:r w:rsidRPr="00727CD1">
        <w:t xml:space="preserve"> </w:t>
      </w:r>
      <w:r>
        <w:t xml:space="preserve">system </w:t>
      </w:r>
      <w:r w:rsidRPr="00727CD1">
        <w:t>in a VA environment</w:t>
      </w:r>
      <w:r>
        <w:t xml:space="preserve">. It describes all system instances used in the development lifecycle of the system. This document includes specifications for </w:t>
      </w:r>
      <w:r w:rsidRPr="00727CD1">
        <w:t>all hardware, such as application servers, web servers, data ba</w:t>
      </w:r>
      <w:r>
        <w:t xml:space="preserve">se servers, and storage devices. </w:t>
      </w:r>
    </w:p>
    <w:p w:rsidR="000B4E05" w:rsidRDefault="000B4E05" w:rsidP="000B4E05">
      <w:pPr>
        <w:pStyle w:val="BodyText"/>
      </w:pPr>
      <w:r>
        <w:t xml:space="preserve">Furthermore, the document identifies the system communication and interface components, as well as a design for the custom </w:t>
      </w:r>
      <w:r w:rsidR="002E716D">
        <w:t>HLA</w:t>
      </w:r>
      <w:r>
        <w:t xml:space="preserve"> application.</w:t>
      </w:r>
    </w:p>
    <w:p w:rsidR="000A0907" w:rsidRPr="00E86C46" w:rsidRDefault="000A0907" w:rsidP="0077676C">
      <w:pPr>
        <w:pStyle w:val="Heading2"/>
      </w:pPr>
      <w:bookmarkStart w:id="10" w:name="_Toc66891804"/>
      <w:bookmarkStart w:id="11" w:name="_Toc400536821"/>
      <w:r w:rsidRPr="00E86C46">
        <w:lastRenderedPageBreak/>
        <w:t>Identification</w:t>
      </w:r>
      <w:bookmarkEnd w:id="10"/>
      <w:bookmarkEnd w:id="11"/>
    </w:p>
    <w:p w:rsidR="000A0907" w:rsidRPr="00E86C46" w:rsidRDefault="000A0907" w:rsidP="0077676C">
      <w:pPr>
        <w:pStyle w:val="Heading2"/>
      </w:pPr>
      <w:bookmarkStart w:id="12" w:name="_Toc66891805"/>
      <w:bookmarkStart w:id="13" w:name="_Toc400536822"/>
      <w:r w:rsidRPr="00E86C46">
        <w:t>Scope</w:t>
      </w:r>
      <w:bookmarkEnd w:id="12"/>
      <w:bookmarkEnd w:id="13"/>
    </w:p>
    <w:p w:rsidR="00CA2348" w:rsidRPr="00CA2348" w:rsidRDefault="008F27EA" w:rsidP="00CA2348">
      <w:pPr>
        <w:rPr>
          <w:rFonts w:cs="Arial"/>
          <w:b/>
          <w:sz w:val="20"/>
          <w:szCs w:val="20"/>
        </w:rPr>
      </w:pPr>
      <w:r w:rsidRPr="00CA2348">
        <w:rPr>
          <w:rFonts w:cs="Arial"/>
          <w:b/>
          <w:sz w:val="20"/>
          <w:szCs w:val="20"/>
        </w:rPr>
        <w:t>Table 1 Scope Inclusions</w:t>
      </w:r>
    </w:p>
    <w:tbl>
      <w:tblPr>
        <w:tblW w:w="9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9405"/>
      </w:tblGrid>
      <w:tr w:rsidR="000A0907" w:rsidRPr="009A3BE5" w:rsidTr="0077676C">
        <w:trPr>
          <w:cantSplit/>
          <w:jc w:val="center"/>
        </w:trPr>
        <w:tc>
          <w:tcPr>
            <w:tcW w:w="9405" w:type="dxa"/>
            <w:shd w:val="clear" w:color="auto" w:fill="365F91" w:themeFill="accent1" w:themeFillShade="BF"/>
          </w:tcPr>
          <w:p w:rsidR="000A0907" w:rsidRPr="009A3BE5" w:rsidRDefault="000A0907" w:rsidP="00707702">
            <w:pPr>
              <w:pStyle w:val="TableHeading"/>
            </w:pPr>
            <w:r w:rsidRPr="009A3BE5">
              <w:t>Includes</w:t>
            </w:r>
          </w:p>
        </w:tc>
      </w:tr>
      <w:tr w:rsidR="000A0907" w:rsidRPr="009A3BE5" w:rsidTr="008D626B">
        <w:trPr>
          <w:cantSplit/>
          <w:jc w:val="center"/>
        </w:trPr>
        <w:tc>
          <w:tcPr>
            <w:tcW w:w="9405" w:type="dxa"/>
          </w:tcPr>
          <w:p w:rsidR="000A0907" w:rsidRPr="009A3BE5" w:rsidRDefault="00803490" w:rsidP="00803490">
            <w:pPr>
              <w:pStyle w:val="TableText"/>
            </w:pPr>
            <w:r>
              <w:t>Hardware, software and custom application needed to run the VA customized Expert-24 application, including notification/reporting services used by My HealtheVet/CPRS.</w:t>
            </w:r>
          </w:p>
        </w:tc>
      </w:tr>
    </w:tbl>
    <w:p w:rsidR="00CA2348" w:rsidRPr="00CA2348" w:rsidRDefault="008F27EA" w:rsidP="00CA2348">
      <w:pPr>
        <w:pStyle w:val="Caption"/>
      </w:pPr>
      <w:r>
        <w:t>Table 2 Scope Exclusion</w:t>
      </w:r>
    </w:p>
    <w:tbl>
      <w:tblPr>
        <w:tblW w:w="9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9405"/>
      </w:tblGrid>
      <w:tr w:rsidR="000A0907" w:rsidRPr="009A3BE5" w:rsidTr="0077676C">
        <w:trPr>
          <w:cantSplit/>
          <w:jc w:val="center"/>
        </w:trPr>
        <w:tc>
          <w:tcPr>
            <w:tcW w:w="9405" w:type="dxa"/>
            <w:shd w:val="clear" w:color="auto" w:fill="365F91" w:themeFill="accent1" w:themeFillShade="BF"/>
          </w:tcPr>
          <w:p w:rsidR="000A0907" w:rsidRPr="009A3BE5" w:rsidRDefault="000A0907" w:rsidP="00707702">
            <w:pPr>
              <w:pStyle w:val="TableHeading"/>
            </w:pPr>
            <w:r w:rsidRPr="009A3BE5">
              <w:t>Excludes</w:t>
            </w:r>
          </w:p>
        </w:tc>
      </w:tr>
      <w:tr w:rsidR="000A0907" w:rsidRPr="009A3BE5" w:rsidTr="008D626B">
        <w:trPr>
          <w:cantSplit/>
          <w:jc w:val="center"/>
        </w:trPr>
        <w:tc>
          <w:tcPr>
            <w:tcW w:w="9405" w:type="dxa"/>
          </w:tcPr>
          <w:p w:rsidR="000A0907" w:rsidRPr="009A3BE5" w:rsidRDefault="00803490" w:rsidP="00362462">
            <w:pPr>
              <w:pStyle w:val="TableText"/>
            </w:pPr>
            <w:r>
              <w:t xml:space="preserve">Hardware, software and custom applications needed for </w:t>
            </w:r>
            <w:r w:rsidR="00362462">
              <w:t xml:space="preserve">web service(s) at </w:t>
            </w:r>
            <w:r>
              <w:t>My HealtheVet</w:t>
            </w:r>
            <w:r w:rsidR="00D679E5">
              <w:t xml:space="preserve"> (MHV)</w:t>
            </w:r>
            <w:r>
              <w:t>/</w:t>
            </w:r>
            <w:r w:rsidR="00D679E5">
              <w:t xml:space="preserve">Master veteran Index (MVI)/Medical </w:t>
            </w:r>
            <w:r w:rsidR="00362462">
              <w:t xml:space="preserve">Domain </w:t>
            </w:r>
            <w:r w:rsidR="00D679E5">
              <w:t>W</w:t>
            </w:r>
            <w:r w:rsidR="00362462">
              <w:t>eb Services (MDWS)</w:t>
            </w:r>
            <w:r w:rsidR="00D679E5">
              <w:t xml:space="preserve"> </w:t>
            </w:r>
            <w:r>
              <w:t xml:space="preserve">that will support the </w:t>
            </w:r>
            <w:r w:rsidR="002E716D">
              <w:t>HLA</w:t>
            </w:r>
            <w:r>
              <w:t xml:space="preserve"> system</w:t>
            </w:r>
          </w:p>
        </w:tc>
      </w:tr>
    </w:tbl>
    <w:p w:rsidR="000A0907" w:rsidRPr="00E86C46" w:rsidRDefault="000A0907" w:rsidP="0077676C">
      <w:pPr>
        <w:pStyle w:val="Heading2"/>
      </w:pPr>
      <w:bookmarkStart w:id="14" w:name="_Toc66891806"/>
      <w:bookmarkStart w:id="15" w:name="_Toc400536823"/>
      <w:r w:rsidRPr="00E86C46">
        <w:t>Relationship to Other Plans</w:t>
      </w:r>
      <w:bookmarkEnd w:id="14"/>
      <w:bookmarkEnd w:id="15"/>
      <w:r w:rsidRPr="00E86C4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2"/>
        <w:gridCol w:w="1016"/>
        <w:gridCol w:w="3143"/>
      </w:tblGrid>
      <w:tr w:rsidR="00391EE1" w:rsidTr="005A657A">
        <w:tc>
          <w:tcPr>
            <w:tcW w:w="5302" w:type="dxa"/>
            <w:shd w:val="clear" w:color="auto" w:fill="365F91" w:themeFill="accent1" w:themeFillShade="BF"/>
          </w:tcPr>
          <w:p w:rsidR="00391EE1" w:rsidRPr="001773C0" w:rsidRDefault="00391EE1" w:rsidP="00707702">
            <w:pPr>
              <w:pStyle w:val="TableHeading"/>
            </w:pPr>
            <w:r w:rsidRPr="001773C0">
              <w:t>Document</w:t>
            </w:r>
          </w:p>
        </w:tc>
        <w:tc>
          <w:tcPr>
            <w:tcW w:w="1016" w:type="dxa"/>
            <w:shd w:val="clear" w:color="auto" w:fill="365F91" w:themeFill="accent1" w:themeFillShade="BF"/>
          </w:tcPr>
          <w:p w:rsidR="00391EE1" w:rsidRPr="001773C0" w:rsidRDefault="00391EE1" w:rsidP="00707702">
            <w:pPr>
              <w:pStyle w:val="TableHeading"/>
            </w:pPr>
            <w:r w:rsidRPr="001773C0">
              <w:t>Version</w:t>
            </w:r>
          </w:p>
        </w:tc>
        <w:tc>
          <w:tcPr>
            <w:tcW w:w="3143" w:type="dxa"/>
            <w:shd w:val="clear" w:color="auto" w:fill="365F91" w:themeFill="accent1" w:themeFillShade="BF"/>
          </w:tcPr>
          <w:p w:rsidR="00391EE1" w:rsidRPr="001773C0" w:rsidRDefault="00391EE1" w:rsidP="00707702">
            <w:pPr>
              <w:pStyle w:val="TableHeading"/>
            </w:pPr>
            <w:r w:rsidRPr="001773C0">
              <w:t>Relationship</w:t>
            </w:r>
          </w:p>
        </w:tc>
      </w:tr>
      <w:tr w:rsidR="00391EE1" w:rsidTr="005A657A">
        <w:tc>
          <w:tcPr>
            <w:tcW w:w="5302" w:type="dxa"/>
            <w:shd w:val="clear" w:color="auto" w:fill="auto"/>
          </w:tcPr>
          <w:p w:rsidR="00391EE1" w:rsidRPr="00F5295E" w:rsidRDefault="002E716D" w:rsidP="00D67833">
            <w:pPr>
              <w:pStyle w:val="TableText"/>
              <w:rPr>
                <w:bCs/>
              </w:rPr>
            </w:pPr>
            <w:r>
              <w:rPr>
                <w:bCs/>
              </w:rPr>
              <w:t>HLA</w:t>
            </w:r>
            <w:r w:rsidR="00391EE1" w:rsidRPr="00F5295E">
              <w:rPr>
                <w:bCs/>
              </w:rPr>
              <w:t xml:space="preserve"> Requirements Specification Document</w:t>
            </w:r>
          </w:p>
        </w:tc>
        <w:tc>
          <w:tcPr>
            <w:tcW w:w="1016" w:type="dxa"/>
            <w:shd w:val="clear" w:color="auto" w:fill="auto"/>
          </w:tcPr>
          <w:p w:rsidR="00391EE1" w:rsidRDefault="00861B36" w:rsidP="00D67833">
            <w:pPr>
              <w:pStyle w:val="TableText"/>
            </w:pPr>
            <w:r>
              <w:t>3.</w:t>
            </w:r>
            <w:r w:rsidR="0091205E">
              <w:t>6</w:t>
            </w:r>
          </w:p>
        </w:tc>
        <w:tc>
          <w:tcPr>
            <w:tcW w:w="3143" w:type="dxa"/>
            <w:shd w:val="clear" w:color="auto" w:fill="auto"/>
          </w:tcPr>
          <w:p w:rsidR="00391EE1" w:rsidRDefault="00D5566F" w:rsidP="00D67833">
            <w:pPr>
              <w:pStyle w:val="TableText"/>
            </w:pPr>
            <w:r>
              <w:t xml:space="preserve">System </w:t>
            </w:r>
            <w:r w:rsidR="00D77439">
              <w:t xml:space="preserve"> Requirements</w:t>
            </w:r>
          </w:p>
        </w:tc>
      </w:tr>
      <w:tr w:rsidR="00D77439" w:rsidTr="005A657A">
        <w:tc>
          <w:tcPr>
            <w:tcW w:w="5302" w:type="dxa"/>
            <w:shd w:val="clear" w:color="auto" w:fill="auto"/>
          </w:tcPr>
          <w:p w:rsidR="00D77439" w:rsidRPr="00113266" w:rsidRDefault="002E716D" w:rsidP="00D67833">
            <w:pPr>
              <w:pStyle w:val="TableText"/>
            </w:pPr>
            <w:r>
              <w:t>Healthy Living Assessment</w:t>
            </w:r>
            <w:r w:rsidR="00D77439">
              <w:t xml:space="preserve"> (</w:t>
            </w:r>
            <w:r>
              <w:t>HLA</w:t>
            </w:r>
            <w:r w:rsidR="00D77439">
              <w:t>) Core System – System Security Plan</w:t>
            </w:r>
          </w:p>
        </w:tc>
        <w:tc>
          <w:tcPr>
            <w:tcW w:w="1016" w:type="dxa"/>
            <w:shd w:val="clear" w:color="auto" w:fill="auto"/>
          </w:tcPr>
          <w:p w:rsidR="00D77439" w:rsidRDefault="00D77439" w:rsidP="00D67833">
            <w:pPr>
              <w:pStyle w:val="TableText"/>
            </w:pPr>
            <w:r>
              <w:t>1.0</w:t>
            </w:r>
          </w:p>
        </w:tc>
        <w:tc>
          <w:tcPr>
            <w:tcW w:w="3143" w:type="dxa"/>
            <w:shd w:val="clear" w:color="auto" w:fill="auto"/>
          </w:tcPr>
          <w:p w:rsidR="00D77439" w:rsidRDefault="00D5566F" w:rsidP="00D67833">
            <w:pPr>
              <w:pStyle w:val="TableText"/>
            </w:pPr>
            <w:r>
              <w:t xml:space="preserve">System </w:t>
            </w:r>
            <w:r w:rsidR="00D77439">
              <w:t>Security</w:t>
            </w:r>
            <w:r>
              <w:t xml:space="preserve"> Planning</w:t>
            </w:r>
          </w:p>
        </w:tc>
      </w:tr>
      <w:tr w:rsidR="00D5566F" w:rsidTr="005A657A">
        <w:tc>
          <w:tcPr>
            <w:tcW w:w="5302" w:type="dxa"/>
            <w:shd w:val="clear" w:color="auto" w:fill="auto"/>
          </w:tcPr>
          <w:p w:rsidR="00D5566F" w:rsidRDefault="002E716D" w:rsidP="00D67833">
            <w:pPr>
              <w:pStyle w:val="TableText"/>
            </w:pPr>
            <w:r>
              <w:t>Healthy Living Assessment</w:t>
            </w:r>
            <w:r w:rsidR="00D5566F">
              <w:t xml:space="preserve"> (</w:t>
            </w:r>
            <w:r>
              <w:t>HLA</w:t>
            </w:r>
            <w:r w:rsidR="00D5566F">
              <w:t>) Core System – Risk Assessment Plan</w:t>
            </w:r>
          </w:p>
        </w:tc>
        <w:tc>
          <w:tcPr>
            <w:tcW w:w="1016" w:type="dxa"/>
            <w:shd w:val="clear" w:color="auto" w:fill="auto"/>
          </w:tcPr>
          <w:p w:rsidR="00D5566F" w:rsidRDefault="00D5566F" w:rsidP="00D67833">
            <w:pPr>
              <w:pStyle w:val="TableText"/>
            </w:pPr>
            <w:r>
              <w:t>1.0</w:t>
            </w:r>
          </w:p>
        </w:tc>
        <w:tc>
          <w:tcPr>
            <w:tcW w:w="3143" w:type="dxa"/>
            <w:shd w:val="clear" w:color="auto" w:fill="auto"/>
          </w:tcPr>
          <w:p w:rsidR="00D5566F" w:rsidRDefault="00D5566F" w:rsidP="00D67833">
            <w:pPr>
              <w:pStyle w:val="TableText"/>
            </w:pPr>
            <w:r>
              <w:t>System Security Planning</w:t>
            </w:r>
          </w:p>
        </w:tc>
      </w:tr>
      <w:tr w:rsidR="00D5566F" w:rsidTr="005A657A">
        <w:tc>
          <w:tcPr>
            <w:tcW w:w="5302" w:type="dxa"/>
            <w:shd w:val="clear" w:color="auto" w:fill="auto"/>
          </w:tcPr>
          <w:p w:rsidR="00D5566F" w:rsidRDefault="002E716D" w:rsidP="00D67833">
            <w:pPr>
              <w:pStyle w:val="TableText"/>
            </w:pPr>
            <w:r>
              <w:t>Healthy Living Assessment</w:t>
            </w:r>
            <w:r w:rsidR="00D5566F">
              <w:t xml:space="preserve"> (</w:t>
            </w:r>
            <w:r>
              <w:t>HLA</w:t>
            </w:r>
            <w:r w:rsidR="00D5566F">
              <w:t>) Core System – Incident Reponse Plan</w:t>
            </w:r>
          </w:p>
        </w:tc>
        <w:tc>
          <w:tcPr>
            <w:tcW w:w="1016" w:type="dxa"/>
            <w:shd w:val="clear" w:color="auto" w:fill="auto"/>
          </w:tcPr>
          <w:p w:rsidR="00D5566F" w:rsidRDefault="00D5566F" w:rsidP="00D67833">
            <w:pPr>
              <w:pStyle w:val="TableText"/>
            </w:pPr>
            <w:r>
              <w:t>1.0</w:t>
            </w:r>
          </w:p>
        </w:tc>
        <w:tc>
          <w:tcPr>
            <w:tcW w:w="3143" w:type="dxa"/>
            <w:shd w:val="clear" w:color="auto" w:fill="auto"/>
          </w:tcPr>
          <w:p w:rsidR="00D5566F" w:rsidRDefault="00D5566F" w:rsidP="00D67833">
            <w:pPr>
              <w:pStyle w:val="TableText"/>
            </w:pPr>
            <w:r>
              <w:t>System Security Planning</w:t>
            </w:r>
          </w:p>
        </w:tc>
      </w:tr>
      <w:tr w:rsidR="00D77439" w:rsidTr="005A657A">
        <w:tc>
          <w:tcPr>
            <w:tcW w:w="5302" w:type="dxa"/>
            <w:shd w:val="clear" w:color="auto" w:fill="auto"/>
          </w:tcPr>
          <w:p w:rsidR="00D77439" w:rsidRDefault="002E716D" w:rsidP="00D67833">
            <w:pPr>
              <w:pStyle w:val="TableText"/>
            </w:pPr>
            <w:r>
              <w:t>Healthy Living Assessment</w:t>
            </w:r>
            <w:r w:rsidR="00D77439">
              <w:t xml:space="preserve"> (</w:t>
            </w:r>
            <w:r>
              <w:t>HLA</w:t>
            </w:r>
            <w:r w:rsidR="00D77439">
              <w:t>) Core System – Configuration Management Plan</w:t>
            </w:r>
          </w:p>
        </w:tc>
        <w:tc>
          <w:tcPr>
            <w:tcW w:w="1016" w:type="dxa"/>
            <w:shd w:val="clear" w:color="auto" w:fill="auto"/>
          </w:tcPr>
          <w:p w:rsidR="00D77439" w:rsidRDefault="00D77439" w:rsidP="00D67833">
            <w:pPr>
              <w:pStyle w:val="TableText"/>
            </w:pPr>
            <w:r>
              <w:t>1.0</w:t>
            </w:r>
          </w:p>
        </w:tc>
        <w:tc>
          <w:tcPr>
            <w:tcW w:w="3143" w:type="dxa"/>
            <w:shd w:val="clear" w:color="auto" w:fill="auto"/>
          </w:tcPr>
          <w:p w:rsidR="00D77439" w:rsidRDefault="00D5566F" w:rsidP="00D67833">
            <w:pPr>
              <w:pStyle w:val="TableText"/>
            </w:pPr>
            <w:r>
              <w:t>Configuration Management</w:t>
            </w:r>
          </w:p>
        </w:tc>
      </w:tr>
    </w:tbl>
    <w:p w:rsidR="000A0907" w:rsidRPr="00E86C46" w:rsidRDefault="000A0907" w:rsidP="0077676C">
      <w:pPr>
        <w:pStyle w:val="Heading2"/>
      </w:pPr>
      <w:bookmarkStart w:id="16" w:name="_Toc65322737"/>
      <w:bookmarkStart w:id="17" w:name="_Toc66891808"/>
      <w:bookmarkStart w:id="18" w:name="_Toc400536824"/>
      <w:r w:rsidRPr="00E86C46">
        <w:t>Methodology, Tools, and Techniques</w:t>
      </w:r>
      <w:bookmarkEnd w:id="16"/>
      <w:bookmarkEnd w:id="17"/>
      <w:bookmarkEnd w:id="18"/>
      <w:r w:rsidRPr="00E86C46">
        <w:t xml:space="preserve"> </w:t>
      </w:r>
    </w:p>
    <w:p w:rsidR="00861B36" w:rsidRDefault="00861B36" w:rsidP="00861B36">
      <w:pPr>
        <w:pStyle w:val="BodyText"/>
      </w:pPr>
      <w:r>
        <w:t xml:space="preserve">The </w:t>
      </w:r>
      <w:r w:rsidR="002E716D">
        <w:t>HLA</w:t>
      </w:r>
      <w:r>
        <w:t xml:space="preserve"> project uses the following tools:</w:t>
      </w:r>
    </w:p>
    <w:p w:rsidR="00861B36" w:rsidRPr="004C6A48" w:rsidRDefault="00861B36" w:rsidP="004C6A48">
      <w:pPr>
        <w:pStyle w:val="ListBullet"/>
      </w:pPr>
      <w:r w:rsidRPr="004C6A48">
        <w:t>Rational Requirements Composer (RRC) to develop requirements, specifically Use Case Spectifications and Wireframes</w:t>
      </w:r>
    </w:p>
    <w:p w:rsidR="00861B36" w:rsidRDefault="00861B36" w:rsidP="004C6A48">
      <w:pPr>
        <w:pStyle w:val="ListBullet"/>
      </w:pPr>
      <w:r>
        <w:t xml:space="preserve">Rational Quality Manager (RQM) to </w:t>
      </w:r>
      <w:r w:rsidR="00C65772">
        <w:t>plan and manage testing.</w:t>
      </w:r>
    </w:p>
    <w:p w:rsidR="00861B36" w:rsidRDefault="00861B36" w:rsidP="004C6A48">
      <w:pPr>
        <w:pStyle w:val="ListBullet"/>
      </w:pPr>
      <w:r>
        <w:t>Rational Team Concert (RTC) to plan development activities and monitor progress, as well a for Source Code Control (SCC). RTC integrates with RRC and RQM, such that many activities and artifacts can be linked. This provides traceability from requirements through to test results.</w:t>
      </w:r>
    </w:p>
    <w:p w:rsidR="00861B36" w:rsidRDefault="00C65772" w:rsidP="004C6A48">
      <w:pPr>
        <w:pStyle w:val="ListBullet"/>
      </w:pPr>
      <w:r>
        <w:t>Microsoft Sharepoint to maintain version tracking of various documents, such as the Requirement Specification Document (RSD), Configuration Management Pro</w:t>
      </w:r>
      <w:r w:rsidR="00207B9B">
        <w:t>c</w:t>
      </w:r>
      <w:r>
        <w:t>edures  and Subsystem Design documents.</w:t>
      </w:r>
    </w:p>
    <w:p w:rsidR="00C65772" w:rsidRDefault="00C65772" w:rsidP="004C6A48">
      <w:pPr>
        <w:pStyle w:val="ListBullet"/>
      </w:pPr>
      <w:r>
        <w:t>Microsoft Word to maintain the various documents</w:t>
      </w:r>
    </w:p>
    <w:p w:rsidR="00C65772" w:rsidRDefault="00C65772" w:rsidP="004C6A48">
      <w:pPr>
        <w:pStyle w:val="ListBullet"/>
      </w:pPr>
      <w:r>
        <w:lastRenderedPageBreak/>
        <w:t>Microsoft Visio to maintain UML (and other) diagrams in support of the various documents.</w:t>
      </w:r>
    </w:p>
    <w:p w:rsidR="000A0907" w:rsidRPr="00E86C46" w:rsidRDefault="000A0907" w:rsidP="0077676C">
      <w:pPr>
        <w:pStyle w:val="Heading2"/>
      </w:pPr>
      <w:bookmarkStart w:id="19" w:name="_Toc66891809"/>
      <w:bookmarkStart w:id="20" w:name="_Toc400536825"/>
      <w:r w:rsidRPr="00E86C46">
        <w:t>Policies, Directives and Procedures</w:t>
      </w:r>
      <w:bookmarkEnd w:id="19"/>
      <w:bookmarkEnd w:id="20"/>
    </w:p>
    <w:p w:rsidR="007A43CB" w:rsidRPr="0095218E" w:rsidRDefault="007A43CB" w:rsidP="007A43CB">
      <w:pPr>
        <w:pStyle w:val="BodyText"/>
      </w:pPr>
      <w:bookmarkStart w:id="21" w:name="_Toc66891820"/>
      <w:bookmarkStart w:id="22" w:name="_Toc235257934"/>
      <w:r w:rsidRPr="0095218E">
        <w:t xml:space="preserve">The following </w:t>
      </w:r>
      <w:r>
        <w:t>policies apply to the hardware infrastructure:</w:t>
      </w:r>
    </w:p>
    <w:p w:rsidR="00C50911" w:rsidRDefault="00C50911" w:rsidP="004C6A48">
      <w:pPr>
        <w:pStyle w:val="ListBullet"/>
      </w:pPr>
      <w:r>
        <w:t>OIT Infrastructure Standards</w:t>
      </w:r>
    </w:p>
    <w:p w:rsidR="00C50911" w:rsidRDefault="00C50911" w:rsidP="004C6A48">
      <w:pPr>
        <w:pStyle w:val="ListBullet"/>
      </w:pPr>
      <w:r>
        <w:t>OIT System Engineering and Design Review (SEDR) process</w:t>
      </w:r>
    </w:p>
    <w:p w:rsidR="00C50911" w:rsidRDefault="00C50911" w:rsidP="004C6A48">
      <w:pPr>
        <w:pStyle w:val="ListBullet"/>
      </w:pPr>
      <w:r>
        <w:t>Enterprise Architecture</w:t>
      </w:r>
    </w:p>
    <w:p w:rsidR="00C50911" w:rsidRDefault="00C50911" w:rsidP="004C6A48">
      <w:pPr>
        <w:pStyle w:val="ListBullet"/>
      </w:pPr>
      <w:r>
        <w:t>One-VA TRM</w:t>
      </w:r>
    </w:p>
    <w:p w:rsidR="00E177A2" w:rsidRPr="00624D93" w:rsidRDefault="00E177A2" w:rsidP="0077676C">
      <w:pPr>
        <w:pStyle w:val="Heading2"/>
      </w:pPr>
      <w:bookmarkStart w:id="23" w:name="_Toc400536826"/>
      <w:r w:rsidRPr="00624D93">
        <w:t>Constraints</w:t>
      </w:r>
      <w:bookmarkEnd w:id="21"/>
      <w:bookmarkEnd w:id="22"/>
      <w:bookmarkEnd w:id="23"/>
    </w:p>
    <w:p w:rsidR="007A43CB" w:rsidRDefault="007A43CB" w:rsidP="007A43CB">
      <w:pPr>
        <w:pStyle w:val="BodyText"/>
      </w:pPr>
      <w:bookmarkStart w:id="24" w:name="_Toc153366"/>
      <w:bookmarkStart w:id="25" w:name="_Toc1202572"/>
      <w:r w:rsidRPr="00BB0A7A">
        <w:t xml:space="preserve">The </w:t>
      </w:r>
      <w:r w:rsidR="001F5A86">
        <w:t>pre</w:t>
      </w:r>
      <w:r>
        <w:t>selected</w:t>
      </w:r>
      <w:r w:rsidRPr="00BB0A7A">
        <w:t xml:space="preserve"> COTS </w:t>
      </w:r>
      <w:r w:rsidR="002E716D">
        <w:t>HLA</w:t>
      </w:r>
      <w:r w:rsidRPr="00BB0A7A">
        <w:t xml:space="preserve"> solution provided by Expert-24 </w:t>
      </w:r>
      <w:r>
        <w:t xml:space="preserve">must </w:t>
      </w:r>
      <w:r w:rsidRPr="00BB0A7A">
        <w:t>be deployed on the Microsoft Server 2008 platform, as it requires the .NET Framework. Furthermore, it depends on using a Microsoft SQL Server 2008.</w:t>
      </w:r>
    </w:p>
    <w:p w:rsidR="007A43CB" w:rsidRDefault="007A43CB" w:rsidP="007A43CB">
      <w:pPr>
        <w:pStyle w:val="BodyText"/>
      </w:pPr>
      <w:r>
        <w:t xml:space="preserve">Any </w:t>
      </w:r>
      <w:r w:rsidRPr="000C7197">
        <w:t xml:space="preserve">hardware selected </w:t>
      </w:r>
      <w:r>
        <w:t xml:space="preserve">for the Windows Server platforms must be </w:t>
      </w:r>
      <w:r w:rsidRPr="000C7197">
        <w:t xml:space="preserve">listed in the Cluster Solutions section of the Microsoft Hardware Compatibility List (HCL), which can be found at </w:t>
      </w:r>
      <w:hyperlink r:id="rId18" w:history="1">
        <w:r w:rsidRPr="000C7197">
          <w:rPr>
            <w:rStyle w:val="Hyperlink"/>
          </w:rPr>
          <w:t>http://www.windowsservercatalog.com/</w:t>
        </w:r>
      </w:hyperlink>
      <w:r>
        <w:t xml:space="preserve">. </w:t>
      </w:r>
    </w:p>
    <w:p w:rsidR="007A43CB" w:rsidRPr="00AA54A4" w:rsidRDefault="007A43CB" w:rsidP="007A43CB">
      <w:pPr>
        <w:pStyle w:val="BodyText"/>
      </w:pPr>
      <w:r>
        <w:t xml:space="preserve">Likewise when using virtualization for the Windows Server Platforms, hardware must be validated using the Microsoft Windows Server validation Program, which can be found at </w:t>
      </w:r>
      <w:hyperlink r:id="rId19" w:history="1">
        <w:r w:rsidRPr="00545001">
          <w:rPr>
            <w:rStyle w:val="Hyperlink"/>
          </w:rPr>
          <w:t>http://windowsservercatalog.com/svvp.aspx?svvppage=svvp.htm</w:t>
        </w:r>
      </w:hyperlink>
    </w:p>
    <w:p w:rsidR="00E177A2" w:rsidRDefault="00E177A2" w:rsidP="0077676C">
      <w:pPr>
        <w:pStyle w:val="Heading2"/>
      </w:pPr>
      <w:bookmarkStart w:id="26" w:name="_Toc295806706"/>
      <w:bookmarkStart w:id="27" w:name="_Toc377963196"/>
      <w:bookmarkStart w:id="28" w:name="_Toc208846072"/>
      <w:bookmarkStart w:id="29" w:name="_Toc235257935"/>
      <w:bookmarkStart w:id="30" w:name="_Toc400536827"/>
      <w:bookmarkEnd w:id="24"/>
      <w:bookmarkEnd w:id="25"/>
      <w:r w:rsidRPr="00624D93">
        <w:t>Design Trade-offs</w:t>
      </w:r>
      <w:bookmarkEnd w:id="26"/>
      <w:bookmarkEnd w:id="27"/>
      <w:bookmarkEnd w:id="28"/>
      <w:bookmarkEnd w:id="29"/>
      <w:bookmarkEnd w:id="30"/>
    </w:p>
    <w:p w:rsidR="005E4C6D" w:rsidRDefault="005E4C6D" w:rsidP="005E4C6D">
      <w:pPr>
        <w:pStyle w:val="BodyText"/>
      </w:pPr>
      <w:r>
        <w:t>The following design trade-off</w:t>
      </w:r>
      <w:r w:rsidR="004C474C">
        <w:t>s</w:t>
      </w:r>
      <w:r>
        <w:t xml:space="preserve"> have been made:</w:t>
      </w:r>
    </w:p>
    <w:p w:rsidR="00B132A4" w:rsidRPr="005E4C6D" w:rsidRDefault="00A05B57" w:rsidP="004C6A48">
      <w:pPr>
        <w:pStyle w:val="ListBullet"/>
      </w:pPr>
      <w:r w:rsidRPr="005E4C6D">
        <w:t xml:space="preserve">The web application code will use </w:t>
      </w:r>
      <w:r w:rsidR="005E4C6D">
        <w:t xml:space="preserve">JPA, the Java </w:t>
      </w:r>
      <w:r w:rsidRPr="005E4C6D">
        <w:t xml:space="preserve">object-relational mapping (ORM) that is part of the Java EE standard. ORM is a programming technique for converting data between </w:t>
      </w:r>
      <w:r w:rsidR="00B132A4" w:rsidRPr="005E4C6D">
        <w:t xml:space="preserve">the </w:t>
      </w:r>
      <w:r w:rsidR="004C474C" w:rsidRPr="005E4C6D">
        <w:t>incomp</w:t>
      </w:r>
      <w:r w:rsidR="004C474C">
        <w:t>a</w:t>
      </w:r>
      <w:r w:rsidR="004C474C" w:rsidRPr="005E4C6D">
        <w:t>tible</w:t>
      </w:r>
      <w:r w:rsidR="00B132A4" w:rsidRPr="005E4C6D">
        <w:t xml:space="preserve"> type systems of object-oriented language (</w:t>
      </w:r>
      <w:r w:rsidR="004C474C" w:rsidRPr="005E4C6D">
        <w:t>here: Java</w:t>
      </w:r>
      <w:r w:rsidR="00B132A4" w:rsidRPr="005E4C6D">
        <w:t xml:space="preserve">) and the </w:t>
      </w:r>
      <w:r w:rsidRPr="005E4C6D">
        <w:t xml:space="preserve">relational </w:t>
      </w:r>
      <w:r w:rsidR="00B132A4" w:rsidRPr="005E4C6D">
        <w:t>query language</w:t>
      </w:r>
      <w:r w:rsidRPr="005E4C6D">
        <w:t xml:space="preserve">. Compared to traditional techniques of exchange between an object-oriented language and a relational database, ORM often reduces the amount </w:t>
      </w:r>
      <w:r w:rsidR="005E4C6D" w:rsidRPr="005E4C6D">
        <w:t xml:space="preserve">and the complexity of the code </w:t>
      </w:r>
      <w:r w:rsidRPr="005E4C6D">
        <w:t>that needs to be written</w:t>
      </w:r>
      <w:r w:rsidR="00B132A4" w:rsidRPr="005E4C6D">
        <w:t xml:space="preserve">. </w:t>
      </w:r>
      <w:r w:rsidR="005E4C6D" w:rsidRPr="005E4C6D">
        <w:t>ORMs also prevent SQL Injection attacks by default</w:t>
      </w:r>
      <w:r w:rsidR="00CF00CD">
        <w:t xml:space="preserve"> (when not using native queries)</w:t>
      </w:r>
      <w:r w:rsidR="005E4C6D" w:rsidRPr="005E4C6D">
        <w:t xml:space="preserve">. </w:t>
      </w:r>
      <w:r w:rsidR="00B132A4" w:rsidRPr="005E4C6D">
        <w:t xml:space="preserve">A disadvantage of ORMs (JPA) is that it cannot </w:t>
      </w:r>
      <w:r w:rsidR="00CF00CD">
        <w:t xml:space="preserve">always </w:t>
      </w:r>
      <w:r w:rsidR="00B132A4" w:rsidRPr="005E4C6D">
        <w:t xml:space="preserve">utilize highly optimized database-specific </w:t>
      </w:r>
      <w:r w:rsidR="005E4C6D" w:rsidRPr="005E4C6D">
        <w:t>capabilities, such that performance may not be optimal. In this ca</w:t>
      </w:r>
      <w:r w:rsidR="005E4C6D">
        <w:t>s</w:t>
      </w:r>
      <w:r w:rsidR="005E4C6D" w:rsidRPr="005E4C6D">
        <w:t>e, t</w:t>
      </w:r>
      <w:r w:rsidR="00B132A4" w:rsidRPr="005E4C6D">
        <w:t xml:space="preserve">he added simplicity of </w:t>
      </w:r>
      <w:r w:rsidR="005E4C6D" w:rsidRPr="005E4C6D">
        <w:t xml:space="preserve">an ORM </w:t>
      </w:r>
      <w:r w:rsidR="00B132A4" w:rsidRPr="005E4C6D">
        <w:t>outweighs possible performance reduction</w:t>
      </w:r>
      <w:r w:rsidR="005E4C6D" w:rsidRPr="005E4C6D">
        <w:t>.</w:t>
      </w:r>
    </w:p>
    <w:p w:rsidR="005E4C6D" w:rsidRPr="005E4C6D" w:rsidRDefault="005E4C6D" w:rsidP="004C6A48">
      <w:pPr>
        <w:pStyle w:val="ListBullet"/>
      </w:pPr>
      <w:r w:rsidRPr="005E4C6D">
        <w:t>The web application will use Spring framework (core, security and MVC) for inversion of control</w:t>
      </w:r>
      <w:r>
        <w:t xml:space="preserve">. </w:t>
      </w:r>
      <w:r w:rsidR="004C474C">
        <w:t>Inversions</w:t>
      </w:r>
      <w:r>
        <w:t xml:space="preserve"> of control techniques </w:t>
      </w:r>
      <w:r w:rsidR="00696EFD">
        <w:t>help build code that is highly decoupled.</w:t>
      </w:r>
    </w:p>
    <w:p w:rsidR="001825CD" w:rsidRPr="005E4C6D" w:rsidRDefault="005E4C6D" w:rsidP="004C6A48">
      <w:pPr>
        <w:pStyle w:val="ListBullet"/>
      </w:pPr>
      <w:r>
        <w:t xml:space="preserve">The web application </w:t>
      </w:r>
      <w:r w:rsidR="004C474C">
        <w:t>will</w:t>
      </w:r>
      <w:r>
        <w:t xml:space="preserve"> u</w:t>
      </w:r>
      <w:r w:rsidR="001825CD" w:rsidRPr="005E4C6D">
        <w:t>se tag libraries</w:t>
      </w:r>
      <w:r>
        <w:t xml:space="preserve"> to generate most of its web output. Tag libraries may </w:t>
      </w:r>
      <w:r w:rsidR="001825CD" w:rsidRPr="005E4C6D">
        <w:t xml:space="preserve">increase cost of generating </w:t>
      </w:r>
      <w:r>
        <w:t xml:space="preserve">the </w:t>
      </w:r>
      <w:r w:rsidR="001825CD" w:rsidRPr="005E4C6D">
        <w:t>output, but</w:t>
      </w:r>
      <w:r>
        <w:t xml:space="preserve"> can help to </w:t>
      </w:r>
      <w:r w:rsidR="001825CD" w:rsidRPr="005E4C6D">
        <w:t>ensure consisten</w:t>
      </w:r>
      <w:r>
        <w:t>cy and eas</w:t>
      </w:r>
      <w:r w:rsidR="00F3497F">
        <w:t>e</w:t>
      </w:r>
      <w:r>
        <w:t xml:space="preserve"> of maintainability (specifically</w:t>
      </w:r>
      <w:r w:rsidR="00F3497F">
        <w:t>,</w:t>
      </w:r>
      <w:r>
        <w:t xml:space="preserve"> fixing problems in the tag library will fix the problem </w:t>
      </w:r>
      <w:r w:rsidR="001825CD" w:rsidRPr="005E4C6D">
        <w:t>across the entire code base</w:t>
      </w:r>
      <w:r>
        <w:t>).</w:t>
      </w:r>
    </w:p>
    <w:p w:rsidR="00E177A2" w:rsidRPr="00624D93" w:rsidRDefault="00E177A2" w:rsidP="0077676C">
      <w:pPr>
        <w:pStyle w:val="Heading2"/>
      </w:pPr>
      <w:bookmarkStart w:id="31" w:name="_Toc153360"/>
      <w:bookmarkStart w:id="32" w:name="_Toc1202583"/>
      <w:bookmarkStart w:id="33" w:name="_Toc66891829"/>
      <w:bookmarkStart w:id="34" w:name="_Toc235257936"/>
      <w:bookmarkStart w:id="35" w:name="_Toc400536828"/>
      <w:r w:rsidRPr="00624D93">
        <w:lastRenderedPageBreak/>
        <w:t>User Characteristics</w:t>
      </w:r>
      <w:bookmarkEnd w:id="31"/>
      <w:bookmarkEnd w:id="32"/>
      <w:bookmarkEnd w:id="33"/>
      <w:bookmarkEnd w:id="34"/>
      <w:bookmarkEnd w:id="35"/>
    </w:p>
    <w:p w:rsidR="00E177A2" w:rsidRPr="00C65772" w:rsidRDefault="00C65772" w:rsidP="00C65772">
      <w:pPr>
        <w:pStyle w:val="BodyText"/>
        <w:rPr>
          <w:i/>
        </w:rPr>
      </w:pPr>
      <w:r>
        <w:t xml:space="preserve">The user community consists mainly of veterans that may or may not be patients at a VA Medical Center </w:t>
      </w:r>
      <w:r w:rsidR="004C474C">
        <w:t>(VAMC</w:t>
      </w:r>
      <w:r>
        <w:t xml:space="preserve">). These users will access the system through the veteran’s health care portal MyHealtheVet (MHV). The </w:t>
      </w:r>
      <w:r w:rsidR="00E177A2" w:rsidRPr="00C65772">
        <w:t xml:space="preserve">proficiency </w:t>
      </w:r>
      <w:r>
        <w:t xml:space="preserve">of this user base </w:t>
      </w:r>
      <w:r w:rsidR="00E177A2" w:rsidRPr="00C65772">
        <w:t xml:space="preserve">with software systems </w:t>
      </w:r>
      <w:r>
        <w:t xml:space="preserve">ranges from near illiterate to very </w:t>
      </w:r>
      <w:r w:rsidRPr="00C65772">
        <w:t>competent</w:t>
      </w:r>
      <w:r>
        <w:t>.</w:t>
      </w:r>
    </w:p>
    <w:p w:rsidR="00E177A2" w:rsidRPr="00624D93" w:rsidRDefault="00E177A2" w:rsidP="0077676C">
      <w:pPr>
        <w:pStyle w:val="Heading3"/>
      </w:pPr>
      <w:bookmarkStart w:id="36" w:name="_Toc153361"/>
      <w:bookmarkStart w:id="37" w:name="_Toc1202584"/>
      <w:bookmarkStart w:id="38" w:name="_Toc66891830"/>
      <w:bookmarkStart w:id="39" w:name="_Toc235257937"/>
      <w:bookmarkStart w:id="40" w:name="_Toc400536829"/>
      <w:r w:rsidRPr="00624D93">
        <w:t>User Problem Statement</w:t>
      </w:r>
      <w:bookmarkEnd w:id="36"/>
      <w:bookmarkEnd w:id="37"/>
      <w:bookmarkEnd w:id="38"/>
      <w:bookmarkEnd w:id="39"/>
      <w:bookmarkEnd w:id="40"/>
    </w:p>
    <w:p w:rsidR="00C37BF1" w:rsidRDefault="00C37BF1" w:rsidP="00C37BF1">
      <w:pPr>
        <w:pStyle w:val="BodyText"/>
      </w:pPr>
      <w:r>
        <w:t>Patients need to have a tool that allows them to assess their health risks themselves, perform what-if analysis on the assessment results, and share those results with their health care teams.</w:t>
      </w:r>
    </w:p>
    <w:p w:rsidR="00C37BF1" w:rsidRDefault="00C40D5A" w:rsidP="00AB303C">
      <w:pPr>
        <w:pStyle w:val="BodyText"/>
      </w:pPr>
      <w:r>
        <w:t>In addition, t</w:t>
      </w:r>
      <w:r w:rsidR="00C37BF1">
        <w:t xml:space="preserve">he current VA electronic health records do not include lifestyle information such as alcohol use and dieting habits.  Users need that data to be added to their records.  </w:t>
      </w:r>
    </w:p>
    <w:p w:rsidR="00E177A2" w:rsidRPr="00624D93" w:rsidRDefault="00E177A2" w:rsidP="0077676C">
      <w:pPr>
        <w:pStyle w:val="Heading3"/>
      </w:pPr>
      <w:bookmarkStart w:id="41" w:name="_Toc357147855"/>
      <w:bookmarkStart w:id="42" w:name="_Toc153362"/>
      <w:bookmarkStart w:id="43" w:name="_Toc1202585"/>
      <w:bookmarkStart w:id="44" w:name="_Toc66891831"/>
      <w:bookmarkStart w:id="45" w:name="_Toc235257938"/>
      <w:bookmarkStart w:id="46" w:name="_Toc400536830"/>
      <w:bookmarkEnd w:id="41"/>
      <w:r w:rsidRPr="00624D93">
        <w:t>User Objectives</w:t>
      </w:r>
      <w:bookmarkEnd w:id="42"/>
      <w:bookmarkEnd w:id="43"/>
      <w:bookmarkEnd w:id="44"/>
      <w:bookmarkEnd w:id="45"/>
      <w:bookmarkEnd w:id="46"/>
    </w:p>
    <w:p w:rsidR="00AB303C" w:rsidRPr="00433D09" w:rsidRDefault="00AB303C" w:rsidP="004C6A48">
      <w:pPr>
        <w:pStyle w:val="ListBullet"/>
      </w:pPr>
      <w:r w:rsidRPr="00433D09">
        <w:t>Veteran’s Experience &amp; Information</w:t>
      </w:r>
    </w:p>
    <w:p w:rsidR="00AB303C" w:rsidRPr="00433D09" w:rsidRDefault="00AB303C" w:rsidP="004C6A48">
      <w:pPr>
        <w:pStyle w:val="ListBullet"/>
      </w:pPr>
      <w:r w:rsidRPr="00433D09">
        <w:t xml:space="preserve">Provision of Patient Summary Report </w:t>
      </w:r>
    </w:p>
    <w:p w:rsidR="00AB303C" w:rsidRPr="00433D09" w:rsidRDefault="00AB303C" w:rsidP="004C6A48">
      <w:pPr>
        <w:pStyle w:val="ListBullet"/>
      </w:pPr>
      <w:r w:rsidRPr="00433D09">
        <w:t>Increase Awareness of Personal Risk Factors</w:t>
      </w:r>
    </w:p>
    <w:p w:rsidR="00AB303C" w:rsidRPr="00433D09" w:rsidRDefault="00AB303C" w:rsidP="004C6A48">
      <w:pPr>
        <w:pStyle w:val="ListBullet"/>
      </w:pPr>
      <w:r w:rsidRPr="00433D09">
        <w:t>Actions for Maintaining/Improving Health</w:t>
      </w:r>
    </w:p>
    <w:p w:rsidR="00AB303C" w:rsidRPr="00EA7937" w:rsidRDefault="00AB303C" w:rsidP="004C6A48">
      <w:pPr>
        <w:pStyle w:val="ListBullet"/>
      </w:pPr>
      <w:r w:rsidRPr="00EA7937">
        <w:t>Providing Sensitive Health Info to VHA</w:t>
      </w:r>
    </w:p>
    <w:p w:rsidR="00AB303C" w:rsidRPr="00EA7937" w:rsidRDefault="00AB303C" w:rsidP="004C6A48">
      <w:pPr>
        <w:pStyle w:val="ListBullet"/>
      </w:pPr>
      <w:r w:rsidRPr="00EA7937">
        <w:t>Establishing Collaborative Health-Related Goals &amp; Monitoring Progress</w:t>
      </w:r>
    </w:p>
    <w:p w:rsidR="0091205E" w:rsidRPr="00EA7937" w:rsidRDefault="0091205E" w:rsidP="0077676C">
      <w:pPr>
        <w:pStyle w:val="Heading2"/>
      </w:pPr>
      <w:bookmarkStart w:id="47" w:name="_Toc400536831"/>
      <w:r w:rsidRPr="00EA7937">
        <w:t>Document References</w:t>
      </w:r>
      <w:bookmarkEnd w:id="47"/>
    </w:p>
    <w:p w:rsidR="00D678A6" w:rsidRDefault="002E716D" w:rsidP="004C6A48">
      <w:pPr>
        <w:pStyle w:val="ListBullet"/>
      </w:pPr>
      <w:r>
        <w:t>HLA</w:t>
      </w:r>
      <w:r w:rsidR="00D678A6">
        <w:t xml:space="preserve"> Development Manual</w:t>
      </w:r>
    </w:p>
    <w:p w:rsidR="0091205E" w:rsidRDefault="002E716D" w:rsidP="004C6A48">
      <w:pPr>
        <w:pStyle w:val="ListBullet"/>
      </w:pPr>
      <w:r>
        <w:t>HLA</w:t>
      </w:r>
      <w:r w:rsidR="00D678A6">
        <w:t xml:space="preserve"> Requirements Traceability Matrix</w:t>
      </w:r>
    </w:p>
    <w:p w:rsidR="000661BC" w:rsidRDefault="002E716D" w:rsidP="004C6A48">
      <w:pPr>
        <w:pStyle w:val="ListBullet"/>
      </w:pPr>
      <w:r>
        <w:t>HLA</w:t>
      </w:r>
      <w:r w:rsidR="000661BC">
        <w:t xml:space="preserve"> Installation Instructions document</w:t>
      </w:r>
    </w:p>
    <w:p w:rsidR="00B6026F" w:rsidRDefault="002E716D" w:rsidP="004C6A48">
      <w:pPr>
        <w:pStyle w:val="ListBullet"/>
      </w:pPr>
      <w:r>
        <w:t>HLA</w:t>
      </w:r>
      <w:r w:rsidR="00B6026F" w:rsidRPr="00152423">
        <w:t xml:space="preserve"> Framework Subsystem Design</w:t>
      </w:r>
    </w:p>
    <w:p w:rsidR="00B6026F" w:rsidRDefault="002E716D" w:rsidP="004C6A48">
      <w:pPr>
        <w:pStyle w:val="ListBullet"/>
      </w:pPr>
      <w:r>
        <w:t>HLA</w:t>
      </w:r>
      <w:r w:rsidR="00B6026F">
        <w:t xml:space="preserve"> User Authentication Subsystem Design</w:t>
      </w:r>
    </w:p>
    <w:p w:rsidR="00B6026F" w:rsidRDefault="002E716D" w:rsidP="004C6A48">
      <w:pPr>
        <w:pStyle w:val="ListBullet"/>
      </w:pPr>
      <w:r>
        <w:t>HLA</w:t>
      </w:r>
      <w:r w:rsidR="00B6026F">
        <w:t xml:space="preserve"> Assess Health Risks Subsystem Design</w:t>
      </w:r>
    </w:p>
    <w:p w:rsidR="00B6026F" w:rsidRPr="00F27426" w:rsidRDefault="002E716D" w:rsidP="004C6A48">
      <w:pPr>
        <w:pStyle w:val="ListBullet"/>
      </w:pPr>
      <w:r>
        <w:t>HLA</w:t>
      </w:r>
      <w:r w:rsidR="00B6026F">
        <w:t xml:space="preserve"> </w:t>
      </w:r>
      <w:r w:rsidR="00B6026F" w:rsidRPr="00F27426">
        <w:t>PDF Report Generation Subsystem Design</w:t>
      </w:r>
    </w:p>
    <w:p w:rsidR="00B6026F" w:rsidRDefault="002E716D" w:rsidP="004C6A48">
      <w:pPr>
        <w:pStyle w:val="ListBullet"/>
      </w:pPr>
      <w:r>
        <w:t>HLA</w:t>
      </w:r>
      <w:r w:rsidR="00B6026F">
        <w:t xml:space="preserve"> </w:t>
      </w:r>
      <w:r w:rsidR="00B6026F" w:rsidRPr="008E7E69">
        <w:t>Summary</w:t>
      </w:r>
      <w:r w:rsidR="00B6026F">
        <w:t xml:space="preserve"> Report Subsystem Design</w:t>
      </w:r>
    </w:p>
    <w:p w:rsidR="003027A5" w:rsidRDefault="002E716D" w:rsidP="004C6A48">
      <w:pPr>
        <w:pStyle w:val="ListBullet"/>
      </w:pPr>
      <w:r>
        <w:t>HLA</w:t>
      </w:r>
      <w:r w:rsidR="003027A5">
        <w:t xml:space="preserve"> Health Care Team Report Subsystem Design</w:t>
      </w:r>
    </w:p>
    <w:p w:rsidR="00B6026F" w:rsidRDefault="002E716D" w:rsidP="004C6A48">
      <w:pPr>
        <w:pStyle w:val="ListBullet"/>
      </w:pPr>
      <w:r>
        <w:t>HLA</w:t>
      </w:r>
      <w:r w:rsidR="00B6026F">
        <w:t xml:space="preserve"> Integration Subsystem Design</w:t>
      </w:r>
    </w:p>
    <w:p w:rsidR="00B6026F" w:rsidRDefault="002E716D" w:rsidP="004C6A48">
      <w:pPr>
        <w:pStyle w:val="ListBullet"/>
      </w:pPr>
      <w:r>
        <w:t>HLA</w:t>
      </w:r>
      <w:r w:rsidR="00B6026F">
        <w:t xml:space="preserve"> User Management Subsystem Design</w:t>
      </w:r>
    </w:p>
    <w:p w:rsidR="00B6026F" w:rsidRDefault="002E716D" w:rsidP="004C6A48">
      <w:pPr>
        <w:pStyle w:val="ListBullet"/>
      </w:pPr>
      <w:r>
        <w:t>HLA</w:t>
      </w:r>
      <w:r w:rsidR="00B6026F">
        <w:t xml:space="preserve"> Auditing Subsystem Design</w:t>
      </w:r>
    </w:p>
    <w:p w:rsidR="00B6026F" w:rsidRDefault="002E716D" w:rsidP="004C6A48">
      <w:pPr>
        <w:pStyle w:val="ListBullet"/>
      </w:pPr>
      <w:r>
        <w:t>HLA</w:t>
      </w:r>
      <w:r w:rsidR="00B6026F">
        <w:t xml:space="preserve"> Analytics Subsystem Design</w:t>
      </w:r>
    </w:p>
    <w:p w:rsidR="003E6495" w:rsidRDefault="003E6495" w:rsidP="004C6A48">
      <w:pPr>
        <w:pStyle w:val="ListBullet"/>
      </w:pPr>
      <w:r w:rsidRPr="00F27426">
        <w:t>MVI-</w:t>
      </w:r>
      <w:r w:rsidR="002E716D">
        <w:t>HLA</w:t>
      </w:r>
      <w:r w:rsidRPr="00F27426">
        <w:t xml:space="preserve"> Integration System Design Document</w:t>
      </w:r>
    </w:p>
    <w:p w:rsidR="004A4843" w:rsidRPr="005A657A" w:rsidRDefault="004A4843" w:rsidP="0077676C">
      <w:pPr>
        <w:pStyle w:val="Heading1"/>
      </w:pPr>
      <w:bookmarkStart w:id="48" w:name="_Toc366660213"/>
      <w:bookmarkStart w:id="49" w:name="_Toc366661109"/>
      <w:bookmarkStart w:id="50" w:name="_Toc366661225"/>
      <w:bookmarkStart w:id="51" w:name="_Toc366745587"/>
      <w:bookmarkStart w:id="52" w:name="_Toc366851420"/>
      <w:bookmarkStart w:id="53" w:name="_Toc400536832"/>
      <w:bookmarkStart w:id="54" w:name="OLE_LINK1"/>
      <w:bookmarkStart w:id="55" w:name="OLE_LINK4"/>
      <w:bookmarkStart w:id="56" w:name="_Toc1202562"/>
      <w:bookmarkStart w:id="57" w:name="_Toc523282950"/>
      <w:bookmarkStart w:id="58" w:name="_Toc66891812"/>
      <w:bookmarkEnd w:id="48"/>
      <w:bookmarkEnd w:id="49"/>
      <w:bookmarkEnd w:id="50"/>
      <w:bookmarkEnd w:id="51"/>
      <w:bookmarkEnd w:id="52"/>
      <w:r w:rsidRPr="005A657A">
        <w:lastRenderedPageBreak/>
        <w:t>Background</w:t>
      </w:r>
      <w:bookmarkEnd w:id="53"/>
    </w:p>
    <w:p w:rsidR="007A43CB" w:rsidRPr="005A657A" w:rsidRDefault="007A43CB" w:rsidP="0077676C">
      <w:pPr>
        <w:pStyle w:val="Heading2"/>
      </w:pPr>
      <w:bookmarkStart w:id="59" w:name="_Toc310426831"/>
      <w:bookmarkStart w:id="60" w:name="_Toc400536833"/>
      <w:bookmarkStart w:id="61" w:name="_Toc219728908"/>
      <w:bookmarkStart w:id="62" w:name="_Toc221116643"/>
      <w:bookmarkStart w:id="63" w:name="_Toc221189666"/>
      <w:bookmarkStart w:id="64" w:name="_Toc221200525"/>
      <w:bookmarkStart w:id="65" w:name="_Toc221291812"/>
      <w:bookmarkStart w:id="66" w:name="_Toc222032943"/>
      <w:bookmarkStart w:id="67" w:name="_Toc235501520"/>
      <w:r w:rsidRPr="005A657A">
        <w:t>Project Increments</w:t>
      </w:r>
      <w:bookmarkEnd w:id="59"/>
      <w:bookmarkEnd w:id="60"/>
    </w:p>
    <w:p w:rsidR="005A657A" w:rsidRDefault="005A657A" w:rsidP="005A657A">
      <w:pPr>
        <w:pStyle w:val="BodyText"/>
      </w:pPr>
      <w:r>
        <w:t>The project will be implemented in 1 increment. The following is the planned scope for Increment #1:</w:t>
      </w:r>
    </w:p>
    <w:p w:rsidR="005A657A" w:rsidRPr="00961BB8" w:rsidRDefault="005A657A" w:rsidP="005A657A">
      <w:pPr>
        <w:pStyle w:val="ListNumber"/>
        <w:numPr>
          <w:ilvl w:val="0"/>
          <w:numId w:val="29"/>
        </w:numPr>
      </w:pPr>
      <w:r w:rsidRPr="00961BB8">
        <w:t>Improved data capture from VistA</w:t>
      </w:r>
    </w:p>
    <w:p w:rsidR="005A657A" w:rsidRPr="00961BB8" w:rsidRDefault="005A657A" w:rsidP="005A657A">
      <w:pPr>
        <w:pStyle w:val="ListNumber"/>
        <w:numPr>
          <w:ilvl w:val="0"/>
          <w:numId w:val="29"/>
        </w:numPr>
      </w:pPr>
      <w:r w:rsidRPr="00961BB8">
        <w:t xml:space="preserve">Capture of VA facility information </w:t>
      </w:r>
    </w:p>
    <w:p w:rsidR="005A657A" w:rsidRPr="00961BB8" w:rsidRDefault="005A657A" w:rsidP="005A657A">
      <w:pPr>
        <w:pStyle w:val="ListNumber"/>
        <w:numPr>
          <w:ilvl w:val="0"/>
          <w:numId w:val="29"/>
        </w:numPr>
      </w:pPr>
      <w:r w:rsidRPr="00961BB8">
        <w:t xml:space="preserve">Redesign of existing Summary and Health Care Team reports </w:t>
      </w:r>
    </w:p>
    <w:p w:rsidR="005A657A" w:rsidRPr="00961BB8" w:rsidRDefault="005A657A" w:rsidP="005A657A">
      <w:pPr>
        <w:pStyle w:val="ListNumber"/>
        <w:numPr>
          <w:ilvl w:val="0"/>
          <w:numId w:val="29"/>
        </w:numPr>
      </w:pPr>
      <w:r w:rsidRPr="00961BB8">
        <w:t>Addition of clinical and Secure Messaging reports</w:t>
      </w:r>
    </w:p>
    <w:p w:rsidR="005A657A" w:rsidRPr="00961BB8" w:rsidRDefault="005A657A" w:rsidP="005A657A">
      <w:pPr>
        <w:pStyle w:val="ListNumber"/>
        <w:numPr>
          <w:ilvl w:val="0"/>
          <w:numId w:val="29"/>
        </w:numPr>
      </w:pPr>
      <w:r w:rsidRPr="00961BB8">
        <w:t>Migration of the reporting database to the Corporate Data Warehouse</w:t>
      </w:r>
    </w:p>
    <w:p w:rsidR="005A657A" w:rsidRPr="00961BB8" w:rsidRDefault="005A657A" w:rsidP="005A657A">
      <w:pPr>
        <w:pStyle w:val="ListNumber"/>
        <w:numPr>
          <w:ilvl w:val="0"/>
          <w:numId w:val="29"/>
        </w:numPr>
      </w:pPr>
      <w:r w:rsidRPr="00961BB8">
        <w:t>Responsive design methodology to access the HLA on portable devices</w:t>
      </w:r>
    </w:p>
    <w:p w:rsidR="00B73B29" w:rsidRDefault="00B73B29" w:rsidP="0077676C">
      <w:pPr>
        <w:pStyle w:val="Heading2"/>
      </w:pPr>
      <w:bookmarkStart w:id="68" w:name="_Toc400536834"/>
      <w:r>
        <w:t>Overview of the System</w:t>
      </w:r>
      <w:bookmarkEnd w:id="61"/>
      <w:bookmarkEnd w:id="62"/>
      <w:bookmarkEnd w:id="63"/>
      <w:bookmarkEnd w:id="64"/>
      <w:bookmarkEnd w:id="65"/>
      <w:bookmarkEnd w:id="66"/>
      <w:bookmarkEnd w:id="67"/>
      <w:bookmarkEnd w:id="68"/>
    </w:p>
    <w:p w:rsidR="007A43CB" w:rsidRDefault="007A43CB" w:rsidP="007A43CB">
      <w:pPr>
        <w:pStyle w:val="BodyText"/>
      </w:pPr>
      <w:bookmarkStart w:id="69" w:name="_Toc221116644"/>
      <w:bookmarkStart w:id="70" w:name="_Toc221189667"/>
      <w:bookmarkStart w:id="71" w:name="_Toc221200526"/>
      <w:bookmarkStart w:id="72" w:name="_Toc221291813"/>
      <w:bookmarkStart w:id="73" w:name="_Toc222032944"/>
      <w:bookmarkStart w:id="74" w:name="_Toc235501521"/>
      <w:bookmarkStart w:id="75" w:name="_Toc219728909"/>
      <w:r>
        <w:t xml:space="preserve">The </w:t>
      </w:r>
      <w:r w:rsidR="002E716D">
        <w:t>HLA</w:t>
      </w:r>
      <w:r>
        <w:t xml:space="preserve"> system will have the following business functions that will be implemented throughout the </w:t>
      </w:r>
      <w:r w:rsidR="004D6DA4">
        <w:t>a</w:t>
      </w:r>
      <w:r>
        <w:t>forementioned increments</w:t>
      </w:r>
    </w:p>
    <w:p w:rsidR="00D67833" w:rsidRPr="00D67833" w:rsidRDefault="007A43CB" w:rsidP="004C6A48">
      <w:pPr>
        <w:pStyle w:val="ListBullet"/>
      </w:pPr>
      <w:r w:rsidRPr="00D67833">
        <w:t xml:space="preserve">Online </w:t>
      </w:r>
      <w:r w:rsidR="002E716D" w:rsidRPr="00D67833">
        <w:t>Healthy Living Assessment</w:t>
      </w:r>
    </w:p>
    <w:p w:rsidR="00CF00CD" w:rsidRPr="00D67833" w:rsidRDefault="007A43CB" w:rsidP="004C6A48">
      <w:pPr>
        <w:pStyle w:val="ListBullet"/>
      </w:pPr>
      <w:r w:rsidRPr="00D67833">
        <w:t xml:space="preserve">Users of the My HealtheVet (MHV) system can assess their health risks online. </w:t>
      </w:r>
      <w:r w:rsidR="00CF00CD" w:rsidRPr="00D67833">
        <w:t>The questionnaire will be prepopulated with health Information from 3 different sources:</w:t>
      </w:r>
    </w:p>
    <w:p w:rsidR="00CF00CD" w:rsidRDefault="00DB6683" w:rsidP="004C6A48">
      <w:pPr>
        <w:pStyle w:val="ListBullet"/>
      </w:pPr>
      <w:r>
        <w:t>Previous health assessments will provide self-entered health information.</w:t>
      </w:r>
    </w:p>
    <w:p w:rsidR="00CF00CD" w:rsidRDefault="00CF00CD" w:rsidP="004C6A48">
      <w:pPr>
        <w:pStyle w:val="ListBullet"/>
      </w:pPr>
      <w:r>
        <w:t xml:space="preserve">The Personal Health Record (eVault, the MHV repository) </w:t>
      </w:r>
      <w:r w:rsidR="007A43CB">
        <w:t xml:space="preserve">will </w:t>
      </w:r>
      <w:r>
        <w:t xml:space="preserve">provide self-entered health </w:t>
      </w:r>
      <w:r w:rsidR="007A43CB">
        <w:t xml:space="preserve">information </w:t>
      </w:r>
    </w:p>
    <w:p w:rsidR="00CF00CD" w:rsidRDefault="00CF00CD" w:rsidP="004C6A48">
      <w:pPr>
        <w:pStyle w:val="ListBullet"/>
      </w:pPr>
      <w:r w:rsidRPr="00CF00CD">
        <w:t xml:space="preserve">The </w:t>
      </w:r>
      <w:r w:rsidR="00DB6683">
        <w:t xml:space="preserve">VA Electronic Health Record, the </w:t>
      </w:r>
      <w:r w:rsidRPr="00D67833">
        <w:t>Veterans Health Information Systems and Technology Architecture (VistA)</w:t>
      </w:r>
      <w:r w:rsidR="00DB6683" w:rsidRPr="00D67833">
        <w:t>,</w:t>
      </w:r>
      <w:r w:rsidRPr="00D67833">
        <w:t xml:space="preserve"> </w:t>
      </w:r>
      <w:r>
        <w:t>will provide health information</w:t>
      </w:r>
      <w:r w:rsidR="00DB6683">
        <w:t xml:space="preserve"> recorded by VA health care teams</w:t>
      </w:r>
      <w:r>
        <w:t xml:space="preserve">. </w:t>
      </w:r>
    </w:p>
    <w:p w:rsidR="007A43CB" w:rsidRDefault="007A43CB" w:rsidP="004C6A48">
      <w:pPr>
        <w:pStyle w:val="ListBullet"/>
      </w:pPr>
      <w:r>
        <w:t xml:space="preserve">The users will be provided with a </w:t>
      </w:r>
      <w:r w:rsidR="002E716D">
        <w:t>Healthy Living Assessment</w:t>
      </w:r>
      <w:r>
        <w:t xml:space="preserve"> report after completing the </w:t>
      </w:r>
      <w:r w:rsidR="002E716D">
        <w:t>HLA</w:t>
      </w:r>
      <w:r>
        <w:t xml:space="preserve"> questions.</w:t>
      </w:r>
    </w:p>
    <w:p w:rsidR="007A43CB" w:rsidRDefault="007A43CB" w:rsidP="004C6A48">
      <w:pPr>
        <w:pStyle w:val="ListBullet"/>
        <w:rPr>
          <w:noProof/>
        </w:rPr>
      </w:pPr>
      <w:r w:rsidRPr="00C21A1F">
        <w:rPr>
          <w:noProof/>
        </w:rPr>
        <w:t xml:space="preserve">Modification of </w:t>
      </w:r>
      <w:r w:rsidR="002E716D">
        <w:rPr>
          <w:noProof/>
        </w:rPr>
        <w:t>HLA</w:t>
      </w:r>
      <w:r w:rsidRPr="00C21A1F">
        <w:rPr>
          <w:noProof/>
        </w:rPr>
        <w:t xml:space="preserve"> </w:t>
      </w:r>
      <w:r w:rsidR="00653187">
        <w:rPr>
          <w:noProof/>
        </w:rPr>
        <w:t>Clinical Model</w:t>
      </w:r>
    </w:p>
    <w:p w:rsidR="00CF00CD" w:rsidRDefault="007A43CB" w:rsidP="004C6A48">
      <w:pPr>
        <w:pStyle w:val="ListBullet"/>
      </w:pPr>
      <w:r>
        <w:t xml:space="preserve">Clinicians can modify all the </w:t>
      </w:r>
      <w:r w:rsidR="002E716D">
        <w:t>HLA</w:t>
      </w:r>
      <w:r>
        <w:t xml:space="preserve"> questions and branching logic using </w:t>
      </w:r>
      <w:r w:rsidRPr="00C21A1F">
        <w:rPr>
          <w:noProof/>
        </w:rPr>
        <w:t xml:space="preserve">the Expert-24 </w:t>
      </w:r>
      <w:r>
        <w:t>authoring tool</w:t>
      </w:r>
      <w:r w:rsidR="00653187">
        <w:t>set</w:t>
      </w:r>
      <w:r>
        <w:t xml:space="preserve">. </w:t>
      </w:r>
    </w:p>
    <w:p w:rsidR="007A43CB" w:rsidRDefault="00CF00CD" w:rsidP="004C6A48">
      <w:pPr>
        <w:pStyle w:val="ListBullet"/>
        <w:rPr>
          <w:noProof/>
        </w:rPr>
      </w:pPr>
      <w:r>
        <w:t xml:space="preserve">Note that </w:t>
      </w:r>
      <w:r>
        <w:rPr>
          <w:noProof/>
        </w:rPr>
        <w:t>t</w:t>
      </w:r>
      <w:r w:rsidR="007A43CB" w:rsidRPr="00C21A1F">
        <w:rPr>
          <w:noProof/>
        </w:rPr>
        <w:t xml:space="preserve">hese changes can be made in </w:t>
      </w:r>
      <w:r w:rsidR="00653187">
        <w:rPr>
          <w:noProof/>
        </w:rPr>
        <w:t xml:space="preserve">a special staging </w:t>
      </w:r>
      <w:r w:rsidR="007A43CB" w:rsidRPr="00C21A1F">
        <w:rPr>
          <w:noProof/>
        </w:rPr>
        <w:t xml:space="preserve">environment without any application code changes. </w:t>
      </w:r>
      <w:r w:rsidR="00653187">
        <w:rPr>
          <w:noProof/>
        </w:rPr>
        <w:t xml:space="preserve">Authors can use the Expert-24 AssetBuilder application to generate an database update script, after completion of testing the changes to the clinical model. </w:t>
      </w:r>
      <w:r w:rsidR="007A43CB" w:rsidRPr="00C21A1F">
        <w:rPr>
          <w:noProof/>
        </w:rPr>
        <w:t xml:space="preserve">As testing is completed the changes are </w:t>
      </w:r>
      <w:r w:rsidR="00653187">
        <w:rPr>
          <w:noProof/>
        </w:rPr>
        <w:t>prom</w:t>
      </w:r>
      <w:r>
        <w:rPr>
          <w:noProof/>
        </w:rPr>
        <w:t>o</w:t>
      </w:r>
      <w:r w:rsidR="00653187">
        <w:rPr>
          <w:noProof/>
        </w:rPr>
        <w:t xml:space="preserve">ted to </w:t>
      </w:r>
      <w:r w:rsidR="007A43CB" w:rsidRPr="00C21A1F">
        <w:rPr>
          <w:noProof/>
        </w:rPr>
        <w:t>the appropriate pre-production environments, before applying it to the production environment. A Configuration Manager or DBA updates the database of the various environments with the generated update scripts.</w:t>
      </w:r>
      <w:r w:rsidR="007A43CB">
        <w:rPr>
          <w:noProof/>
        </w:rPr>
        <w:t xml:space="preserve"> </w:t>
      </w:r>
    </w:p>
    <w:p w:rsidR="007A43CB" w:rsidRPr="00D77A69" w:rsidRDefault="007A43CB" w:rsidP="004C6A48">
      <w:pPr>
        <w:pStyle w:val="ListBullet"/>
        <w:rPr>
          <w:noProof/>
        </w:rPr>
      </w:pPr>
      <w:r w:rsidRPr="00D77A69">
        <w:rPr>
          <w:noProof/>
        </w:rPr>
        <w:t xml:space="preserve">Modification of Patient Feedback </w:t>
      </w:r>
    </w:p>
    <w:p w:rsidR="007A43CB" w:rsidRDefault="007A43CB" w:rsidP="004C6A48">
      <w:pPr>
        <w:pStyle w:val="ListBullet"/>
        <w:rPr>
          <w:noProof/>
        </w:rPr>
      </w:pPr>
      <w:r w:rsidRPr="005D62E0">
        <w:rPr>
          <w:noProof/>
        </w:rPr>
        <w:lastRenderedPageBreak/>
        <w:t xml:space="preserve">Patient feedback can also be updated using the Expert-24 </w:t>
      </w:r>
      <w:r w:rsidR="00653187">
        <w:rPr>
          <w:noProof/>
        </w:rPr>
        <w:t>toolset</w:t>
      </w:r>
      <w:r>
        <w:rPr>
          <w:noProof/>
        </w:rPr>
        <w:t xml:space="preserve">. </w:t>
      </w:r>
      <w:r w:rsidRPr="005D62E0">
        <w:rPr>
          <w:noProof/>
        </w:rPr>
        <w:t xml:space="preserve">This process is similar to the process of modifying </w:t>
      </w:r>
      <w:r w:rsidR="002E716D">
        <w:rPr>
          <w:noProof/>
        </w:rPr>
        <w:t>HLA</w:t>
      </w:r>
      <w:r>
        <w:rPr>
          <w:noProof/>
        </w:rPr>
        <w:t xml:space="preserve"> </w:t>
      </w:r>
      <w:r w:rsidR="00653187">
        <w:rPr>
          <w:noProof/>
        </w:rPr>
        <w:t>clinical model</w:t>
      </w:r>
      <w:r w:rsidRPr="005D62E0">
        <w:rPr>
          <w:noProof/>
        </w:rPr>
        <w:t>.</w:t>
      </w:r>
    </w:p>
    <w:p w:rsidR="00B0444A" w:rsidRDefault="00B73B29" w:rsidP="0077676C">
      <w:pPr>
        <w:pStyle w:val="Heading2"/>
      </w:pPr>
      <w:bookmarkStart w:id="76" w:name="_Toc400536835"/>
      <w:r>
        <w:t>Overview of the Business Process</w:t>
      </w:r>
      <w:bookmarkEnd w:id="69"/>
      <w:bookmarkEnd w:id="70"/>
      <w:bookmarkEnd w:id="71"/>
      <w:bookmarkEnd w:id="72"/>
      <w:bookmarkEnd w:id="73"/>
      <w:bookmarkEnd w:id="74"/>
      <w:r w:rsidRPr="00113266">
        <w:rPr>
          <w:i/>
          <w:color w:val="0000FF"/>
        </w:rPr>
        <w:t>.</w:t>
      </w:r>
      <w:bookmarkEnd w:id="76"/>
    </w:p>
    <w:p w:rsidR="00B0444A" w:rsidRDefault="00B0444A" w:rsidP="009F129B">
      <w:pPr>
        <w:pStyle w:val="Caption"/>
      </w:pPr>
      <w:bookmarkStart w:id="77" w:name="_Ref235332334"/>
      <w:bookmarkStart w:id="78" w:name="_Toc222032979"/>
      <w:bookmarkStart w:id="79" w:name="_Toc221201087"/>
      <w:bookmarkStart w:id="80" w:name="_Toc221189838"/>
      <w:bookmarkStart w:id="81" w:name="_Toc235501645"/>
      <w:r>
        <w:t xml:space="preserve">Figure </w:t>
      </w:r>
      <w:r w:rsidR="007116FF">
        <w:fldChar w:fldCharType="begin"/>
      </w:r>
      <w:r w:rsidR="007116FF">
        <w:instrText xml:space="preserve"> SEQ Figure \* ARABIC </w:instrText>
      </w:r>
      <w:r w:rsidR="007116FF">
        <w:fldChar w:fldCharType="separate"/>
      </w:r>
      <w:r w:rsidR="00383DBC">
        <w:rPr>
          <w:noProof/>
        </w:rPr>
        <w:t>1</w:t>
      </w:r>
      <w:r w:rsidR="007116FF">
        <w:rPr>
          <w:noProof/>
        </w:rPr>
        <w:fldChar w:fldCharType="end"/>
      </w:r>
      <w:bookmarkEnd w:id="77"/>
      <w:r>
        <w:t xml:space="preserve"> </w:t>
      </w:r>
      <w:r w:rsidR="00362462">
        <w:t xml:space="preserve">Authoring </w:t>
      </w:r>
      <w:r>
        <w:t xml:space="preserve">Processes </w:t>
      </w:r>
      <w:bookmarkEnd w:id="78"/>
      <w:bookmarkEnd w:id="79"/>
      <w:bookmarkEnd w:id="80"/>
      <w:r>
        <w:t>Diagram</w:t>
      </w:r>
      <w:bookmarkEnd w:id="81"/>
    </w:p>
    <w:p w:rsidR="00E7285E" w:rsidRDefault="006F3A6D" w:rsidP="00075285">
      <w:r>
        <w:rPr>
          <w:noProof/>
        </w:rPr>
        <w:drawing>
          <wp:inline distT="0" distB="0" distL="0" distR="0" wp14:anchorId="2E9CE446" wp14:editId="53EE19BC">
            <wp:extent cx="5943600" cy="2225040"/>
            <wp:effectExtent l="0" t="0" r="0" b="3810"/>
            <wp:docPr id="2" name="Picture 2" descr="BizProcess-ContentAuth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zProcess-ContentAuthor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rsidR="00362462" w:rsidRDefault="00362462" w:rsidP="00362462">
      <w:pPr>
        <w:pStyle w:val="Caption"/>
      </w:pPr>
      <w:r>
        <w:t xml:space="preserve">Figure </w:t>
      </w:r>
      <w:r w:rsidR="007116FF">
        <w:fldChar w:fldCharType="begin"/>
      </w:r>
      <w:r w:rsidR="007116FF">
        <w:instrText xml:space="preserve"> SEQ Figure \* ARABIC </w:instrText>
      </w:r>
      <w:r w:rsidR="007116FF">
        <w:fldChar w:fldCharType="separate"/>
      </w:r>
      <w:r w:rsidR="00383DBC">
        <w:rPr>
          <w:noProof/>
        </w:rPr>
        <w:t>2</w:t>
      </w:r>
      <w:r w:rsidR="007116FF">
        <w:rPr>
          <w:noProof/>
        </w:rPr>
        <w:fldChar w:fldCharType="end"/>
      </w:r>
      <w:r>
        <w:t xml:space="preserve"> Business Processes Diagram</w:t>
      </w:r>
    </w:p>
    <w:p w:rsidR="00E7285E" w:rsidRPr="00E7285E" w:rsidRDefault="006F3A6D" w:rsidP="00075285">
      <w:r>
        <w:rPr>
          <w:noProof/>
        </w:rPr>
        <w:drawing>
          <wp:inline distT="0" distB="0" distL="0" distR="0" wp14:anchorId="705E25FF" wp14:editId="66E4ACA2">
            <wp:extent cx="5935980" cy="1661160"/>
            <wp:effectExtent l="0" t="0" r="7620" b="0"/>
            <wp:docPr id="3" name="Picture 3" descr="BizProcess-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zProcess-Assess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noFill/>
                    <a:ln>
                      <a:noFill/>
                    </a:ln>
                  </pic:spPr>
                </pic:pic>
              </a:graphicData>
            </a:graphic>
          </wp:inline>
        </w:drawing>
      </w:r>
    </w:p>
    <w:p w:rsidR="00B0444A" w:rsidRPr="00DD2785" w:rsidRDefault="00B0444A" w:rsidP="00B0444A">
      <w:pPr>
        <w:pStyle w:val="Caption"/>
      </w:pPr>
      <w:bookmarkStart w:id="82" w:name="_Ref232586541"/>
      <w:bookmarkStart w:id="83" w:name="_Toc222032890"/>
      <w:bookmarkStart w:id="84" w:name="_Ref235333232"/>
      <w:bookmarkStart w:id="85" w:name="_Toc235501748"/>
      <w:r>
        <w:t xml:space="preserve">Table </w:t>
      </w:r>
      <w:r w:rsidR="005E7F89">
        <w:t>3</w:t>
      </w:r>
      <w:bookmarkEnd w:id="82"/>
      <w:r>
        <w:t xml:space="preserve"> Business Processes</w:t>
      </w:r>
      <w:bookmarkEnd w:id="83"/>
      <w:bookmarkEnd w:id="84"/>
      <w:bookmarkEnd w:id="85"/>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4"/>
        <w:gridCol w:w="1692"/>
        <w:gridCol w:w="1082"/>
        <w:gridCol w:w="1620"/>
        <w:gridCol w:w="3690"/>
      </w:tblGrid>
      <w:tr w:rsidR="002A10FF" w:rsidRPr="00075285" w:rsidTr="0077676C">
        <w:tc>
          <w:tcPr>
            <w:tcW w:w="1384" w:type="dxa"/>
            <w:shd w:val="clear" w:color="auto" w:fill="365F91" w:themeFill="accent1" w:themeFillShade="BF"/>
            <w:vAlign w:val="bottom"/>
          </w:tcPr>
          <w:p w:rsidR="00B73B29" w:rsidRPr="00075285" w:rsidRDefault="00B73B29" w:rsidP="00707702">
            <w:pPr>
              <w:pStyle w:val="TableHeading"/>
            </w:pPr>
            <w:r w:rsidRPr="00075285">
              <w:t>Business Process ID</w:t>
            </w:r>
          </w:p>
        </w:tc>
        <w:tc>
          <w:tcPr>
            <w:tcW w:w="1692" w:type="dxa"/>
            <w:shd w:val="clear" w:color="auto" w:fill="365F91" w:themeFill="accent1" w:themeFillShade="BF"/>
            <w:vAlign w:val="bottom"/>
          </w:tcPr>
          <w:p w:rsidR="00B73B29" w:rsidRPr="00075285" w:rsidRDefault="00B73B29" w:rsidP="00707702">
            <w:pPr>
              <w:pStyle w:val="TableHeading"/>
            </w:pPr>
            <w:r w:rsidRPr="00075285">
              <w:t>Business Process Name</w:t>
            </w:r>
          </w:p>
        </w:tc>
        <w:tc>
          <w:tcPr>
            <w:tcW w:w="1082" w:type="dxa"/>
            <w:shd w:val="clear" w:color="auto" w:fill="365F91" w:themeFill="accent1" w:themeFillShade="BF"/>
            <w:vAlign w:val="bottom"/>
          </w:tcPr>
          <w:p w:rsidR="00B73B29" w:rsidRPr="00075285" w:rsidRDefault="00B73B29" w:rsidP="00707702">
            <w:pPr>
              <w:pStyle w:val="TableHeading"/>
            </w:pPr>
            <w:r w:rsidRPr="00075285">
              <w:t>Type</w:t>
            </w:r>
          </w:p>
        </w:tc>
        <w:tc>
          <w:tcPr>
            <w:tcW w:w="1620" w:type="dxa"/>
            <w:shd w:val="clear" w:color="auto" w:fill="365F91" w:themeFill="accent1" w:themeFillShade="BF"/>
            <w:vAlign w:val="bottom"/>
          </w:tcPr>
          <w:p w:rsidR="00B73B29" w:rsidRPr="00075285" w:rsidRDefault="00B73B29" w:rsidP="00707702">
            <w:pPr>
              <w:pStyle w:val="TableHeading"/>
            </w:pPr>
            <w:r w:rsidRPr="00075285">
              <w:t>Owner</w:t>
            </w:r>
          </w:p>
        </w:tc>
        <w:tc>
          <w:tcPr>
            <w:tcW w:w="3690" w:type="dxa"/>
            <w:shd w:val="clear" w:color="auto" w:fill="365F91" w:themeFill="accent1" w:themeFillShade="BF"/>
            <w:vAlign w:val="bottom"/>
          </w:tcPr>
          <w:p w:rsidR="00B73B29" w:rsidRPr="00075285" w:rsidRDefault="00B73B29" w:rsidP="00707702">
            <w:pPr>
              <w:pStyle w:val="TableHeading"/>
            </w:pPr>
            <w:r w:rsidRPr="00075285">
              <w:t>Description</w:t>
            </w:r>
          </w:p>
        </w:tc>
      </w:tr>
      <w:tr w:rsidR="002A10FF" w:rsidRPr="00D67833" w:rsidTr="00D67833">
        <w:tc>
          <w:tcPr>
            <w:tcW w:w="1384" w:type="dxa"/>
          </w:tcPr>
          <w:p w:rsidR="002A10FF" w:rsidRPr="00D67833" w:rsidRDefault="00E7285E" w:rsidP="00D67833">
            <w:pPr>
              <w:pStyle w:val="TableText"/>
            </w:pPr>
            <w:r w:rsidRPr="00D67833">
              <w:t xml:space="preserve">1 </w:t>
            </w:r>
          </w:p>
        </w:tc>
        <w:tc>
          <w:tcPr>
            <w:tcW w:w="1692" w:type="dxa"/>
          </w:tcPr>
          <w:p w:rsidR="002A10FF" w:rsidRPr="00D67833" w:rsidRDefault="002A10FF" w:rsidP="00D67833">
            <w:pPr>
              <w:pStyle w:val="TableText"/>
            </w:pPr>
            <w:r w:rsidRPr="00D67833">
              <w:t>Content Authoring</w:t>
            </w:r>
            <w:r w:rsidR="001C1F24" w:rsidRPr="00D67833">
              <w:t xml:space="preserve"> Flow</w:t>
            </w:r>
          </w:p>
        </w:tc>
        <w:tc>
          <w:tcPr>
            <w:tcW w:w="1082" w:type="dxa"/>
          </w:tcPr>
          <w:p w:rsidR="002A10FF" w:rsidRPr="00D67833" w:rsidRDefault="002A10FF" w:rsidP="00D67833">
            <w:pPr>
              <w:pStyle w:val="TableText"/>
            </w:pPr>
            <w:r w:rsidRPr="00D67833">
              <w:t xml:space="preserve">Existing  </w:t>
            </w:r>
          </w:p>
        </w:tc>
        <w:tc>
          <w:tcPr>
            <w:tcW w:w="1620" w:type="dxa"/>
          </w:tcPr>
          <w:p w:rsidR="002A10FF" w:rsidRPr="00D67833" w:rsidRDefault="002A10FF" w:rsidP="00D67833">
            <w:pPr>
              <w:pStyle w:val="TableText"/>
            </w:pPr>
            <w:r w:rsidRPr="00D67833">
              <w:t xml:space="preserve">VA Content Authoring Expert </w:t>
            </w:r>
          </w:p>
        </w:tc>
        <w:tc>
          <w:tcPr>
            <w:tcW w:w="3690" w:type="dxa"/>
          </w:tcPr>
          <w:p w:rsidR="002A10FF" w:rsidRPr="00D67833" w:rsidRDefault="002A10FF" w:rsidP="00D67833">
            <w:pPr>
              <w:pStyle w:val="TableText"/>
            </w:pPr>
            <w:r w:rsidRPr="00D67833">
              <w:t>The Content Authoring Expert makes changes to the c</w:t>
            </w:r>
            <w:r w:rsidR="005D0C41" w:rsidRPr="00D67833">
              <w:t>ontent, using the Expert-24 content authoring tool</w:t>
            </w:r>
            <w:r w:rsidRPr="00D67833">
              <w:t>.</w:t>
            </w:r>
            <w:r w:rsidR="005D0C41" w:rsidRPr="00D67833">
              <w:t xml:space="preserve">  When changes are complete, the Content Authoring Expert generates update scripts.  The Content</w:t>
            </w:r>
            <w:r w:rsidRPr="00D67833">
              <w:t xml:space="preserve">  </w:t>
            </w:r>
            <w:r w:rsidR="005D0C41" w:rsidRPr="00D67833">
              <w:t xml:space="preserve"> Database Administrator then applies the scripts to the content database. </w:t>
            </w:r>
          </w:p>
          <w:p w:rsidR="00362462" w:rsidRPr="00D67833" w:rsidRDefault="00362462" w:rsidP="00D67833">
            <w:pPr>
              <w:pStyle w:val="TableText"/>
            </w:pPr>
            <w:r w:rsidRPr="00D67833">
              <w:t>Note that business flow does NOT occur in the production system.</w:t>
            </w:r>
          </w:p>
        </w:tc>
      </w:tr>
      <w:tr w:rsidR="00E7285E" w:rsidRPr="00D67833" w:rsidTr="00D67833">
        <w:tc>
          <w:tcPr>
            <w:tcW w:w="1384" w:type="dxa"/>
          </w:tcPr>
          <w:p w:rsidR="00E7285E" w:rsidRPr="00D67833" w:rsidRDefault="00E7285E" w:rsidP="00D67833">
            <w:pPr>
              <w:pStyle w:val="TableText"/>
            </w:pPr>
            <w:r w:rsidRPr="00D67833">
              <w:t>2</w:t>
            </w:r>
          </w:p>
        </w:tc>
        <w:tc>
          <w:tcPr>
            <w:tcW w:w="1692" w:type="dxa"/>
          </w:tcPr>
          <w:p w:rsidR="00E7285E" w:rsidRPr="00D67833" w:rsidDel="002A10FF" w:rsidRDefault="00E7285E" w:rsidP="00D67833">
            <w:pPr>
              <w:pStyle w:val="TableText"/>
            </w:pPr>
            <w:r w:rsidRPr="00D67833">
              <w:t>Assessment Flow</w:t>
            </w:r>
          </w:p>
        </w:tc>
        <w:tc>
          <w:tcPr>
            <w:tcW w:w="1082" w:type="dxa"/>
          </w:tcPr>
          <w:p w:rsidR="00E7285E" w:rsidRPr="00D67833" w:rsidRDefault="00E7285E" w:rsidP="00D67833">
            <w:pPr>
              <w:pStyle w:val="TableText"/>
            </w:pPr>
            <w:r w:rsidRPr="00D67833">
              <w:t xml:space="preserve">Existing  </w:t>
            </w:r>
          </w:p>
        </w:tc>
        <w:tc>
          <w:tcPr>
            <w:tcW w:w="1620" w:type="dxa"/>
          </w:tcPr>
          <w:p w:rsidR="00E7285E" w:rsidRPr="00D67833" w:rsidRDefault="00E7285E" w:rsidP="00D67833">
            <w:pPr>
              <w:pStyle w:val="TableText"/>
            </w:pPr>
            <w:r w:rsidRPr="00D67833">
              <w:t>VA Patient</w:t>
            </w:r>
          </w:p>
        </w:tc>
        <w:tc>
          <w:tcPr>
            <w:tcW w:w="3690" w:type="dxa"/>
          </w:tcPr>
          <w:p w:rsidR="00E7285E" w:rsidRPr="00D67833" w:rsidRDefault="00E7285E" w:rsidP="00D67833">
            <w:pPr>
              <w:pStyle w:val="TableText"/>
            </w:pPr>
            <w:r w:rsidRPr="00D67833">
              <w:t>The VA patient takes an assessment.</w:t>
            </w:r>
          </w:p>
        </w:tc>
      </w:tr>
    </w:tbl>
    <w:p w:rsidR="00B73B29" w:rsidRPr="007334F4" w:rsidRDefault="00B73B29" w:rsidP="0077676C">
      <w:pPr>
        <w:pStyle w:val="Heading2"/>
        <w:rPr>
          <w:rStyle w:val="BodyTextChar"/>
          <w:sz w:val="32"/>
        </w:rPr>
      </w:pPr>
      <w:bookmarkStart w:id="86" w:name="_Toc221116655"/>
      <w:bookmarkStart w:id="87" w:name="_Toc221189678"/>
      <w:bookmarkStart w:id="88" w:name="_Toc221200537"/>
      <w:bookmarkStart w:id="89" w:name="_Toc221291824"/>
      <w:bookmarkStart w:id="90" w:name="_Toc222032955"/>
      <w:bookmarkStart w:id="91" w:name="_Toc235501522"/>
      <w:bookmarkStart w:id="92" w:name="_Toc400536836"/>
      <w:bookmarkStart w:id="93" w:name="_Toc221116645"/>
      <w:bookmarkStart w:id="94" w:name="_Toc221189668"/>
      <w:bookmarkStart w:id="95" w:name="_Toc221200527"/>
      <w:bookmarkStart w:id="96" w:name="_Toc221291814"/>
      <w:bookmarkStart w:id="97" w:name="_Toc222032945"/>
      <w:r w:rsidRPr="007334F4">
        <w:rPr>
          <w:rStyle w:val="BodyTextChar"/>
          <w:sz w:val="32"/>
        </w:rPr>
        <w:lastRenderedPageBreak/>
        <w:t>Business Benefits</w:t>
      </w:r>
      <w:bookmarkEnd w:id="86"/>
      <w:bookmarkEnd w:id="87"/>
      <w:bookmarkEnd w:id="88"/>
      <w:bookmarkEnd w:id="89"/>
      <w:bookmarkEnd w:id="90"/>
      <w:bookmarkEnd w:id="91"/>
      <w:bookmarkEnd w:id="92"/>
      <w:r w:rsidRPr="007334F4">
        <w:rPr>
          <w:rStyle w:val="BodyTextChar"/>
          <w:sz w:val="32"/>
        </w:rPr>
        <w:t xml:space="preserve"> </w:t>
      </w:r>
    </w:p>
    <w:p w:rsidR="000000FA" w:rsidRPr="00075285" w:rsidRDefault="000000FA" w:rsidP="00B73B29">
      <w:r>
        <w:t xml:space="preserve">The content authoring approach provides flexibility and unlimited customization. Since the system is data and model driven, the </w:t>
      </w:r>
      <w:r w:rsidR="002E716D">
        <w:t>HLA</w:t>
      </w:r>
      <w:r>
        <w:t xml:space="preserve"> content can be changed without requiring any changes to web application code.  Assessments are taken by patients and provide </w:t>
      </w:r>
      <w:r w:rsidRPr="00727CD1">
        <w:t xml:space="preserve">tailored </w:t>
      </w:r>
      <w:r>
        <w:t>feedback to the NCP about patients’</w:t>
      </w:r>
      <w:r w:rsidRPr="00727CD1">
        <w:t xml:space="preserve"> health status, with specific recommended steps to improve hea</w:t>
      </w:r>
      <w:r>
        <w:t>lth.</w:t>
      </w:r>
    </w:p>
    <w:p w:rsidR="00B73B29" w:rsidRPr="00F70087" w:rsidRDefault="00B73B29" w:rsidP="0077676C">
      <w:pPr>
        <w:pStyle w:val="Heading2"/>
        <w:rPr>
          <w:rFonts w:eastAsia="MS Mincho"/>
        </w:rPr>
      </w:pPr>
      <w:bookmarkStart w:id="98" w:name="_Toc234683542"/>
      <w:bookmarkStart w:id="99" w:name="_Toc234684298"/>
      <w:bookmarkStart w:id="100" w:name="_Toc234684382"/>
      <w:bookmarkStart w:id="101" w:name="_Toc234903824"/>
      <w:bookmarkStart w:id="102" w:name="_Toc234943382"/>
      <w:bookmarkStart w:id="103" w:name="_Toc235501523"/>
      <w:bookmarkStart w:id="104" w:name="_Toc400536837"/>
      <w:bookmarkEnd w:id="98"/>
      <w:bookmarkEnd w:id="99"/>
      <w:bookmarkEnd w:id="100"/>
      <w:bookmarkEnd w:id="101"/>
      <w:bookmarkEnd w:id="102"/>
      <w:r w:rsidRPr="00F70087">
        <w:rPr>
          <w:rFonts w:eastAsia="MS Mincho"/>
        </w:rPr>
        <w:t>Assumptions, and Constraints</w:t>
      </w:r>
      <w:bookmarkEnd w:id="93"/>
      <w:bookmarkEnd w:id="94"/>
      <w:bookmarkEnd w:id="95"/>
      <w:bookmarkEnd w:id="96"/>
      <w:bookmarkEnd w:id="97"/>
      <w:bookmarkEnd w:id="103"/>
      <w:bookmarkEnd w:id="104"/>
    </w:p>
    <w:p w:rsidR="00B73B29" w:rsidRPr="00953462" w:rsidRDefault="00B73B29" w:rsidP="00953462">
      <w:pPr>
        <w:pStyle w:val="BodyText"/>
        <w:rPr>
          <w:rStyle w:val="BodyTextChar"/>
        </w:rPr>
      </w:pPr>
      <w:r w:rsidRPr="00953462">
        <w:rPr>
          <w:rStyle w:val="BodyTextChar"/>
        </w:rPr>
        <w:t xml:space="preserve">This section describes </w:t>
      </w:r>
      <w:r w:rsidR="00953462">
        <w:rPr>
          <w:rStyle w:val="BodyTextChar"/>
        </w:rPr>
        <w:t>any</w:t>
      </w:r>
      <w:r w:rsidRPr="00953462">
        <w:rPr>
          <w:rStyle w:val="BodyTextChar"/>
        </w:rPr>
        <w:t xml:space="preserve"> assumption</w:t>
      </w:r>
      <w:r w:rsidR="00A743A1">
        <w:rPr>
          <w:rStyle w:val="BodyTextChar"/>
        </w:rPr>
        <w:t>s, and constraints that impact</w:t>
      </w:r>
      <w:r w:rsidRPr="00953462">
        <w:rPr>
          <w:rStyle w:val="BodyTextChar"/>
        </w:rPr>
        <w:t xml:space="preserve"> the design of the system.</w:t>
      </w:r>
    </w:p>
    <w:p w:rsidR="00B73B29" w:rsidRPr="00EA7937" w:rsidRDefault="00B73B29" w:rsidP="0077676C">
      <w:pPr>
        <w:pStyle w:val="Heading3"/>
      </w:pPr>
      <w:bookmarkStart w:id="105" w:name="_Toc221116647"/>
      <w:bookmarkStart w:id="106" w:name="_Toc221189670"/>
      <w:bookmarkStart w:id="107" w:name="_Toc221200529"/>
      <w:bookmarkStart w:id="108" w:name="_Toc221291816"/>
      <w:bookmarkStart w:id="109" w:name="_Toc222032947"/>
      <w:bookmarkStart w:id="110" w:name="_Toc235501524"/>
      <w:bookmarkStart w:id="111" w:name="_Ref307229498"/>
      <w:bookmarkStart w:id="112" w:name="_Ref307229509"/>
      <w:bookmarkStart w:id="113" w:name="_Toc400536838"/>
      <w:r w:rsidRPr="00EA7937">
        <w:t>Design Assumptions</w:t>
      </w:r>
      <w:bookmarkEnd w:id="105"/>
      <w:bookmarkEnd w:id="106"/>
      <w:bookmarkEnd w:id="107"/>
      <w:bookmarkEnd w:id="108"/>
      <w:bookmarkEnd w:id="109"/>
      <w:bookmarkEnd w:id="110"/>
      <w:bookmarkEnd w:id="111"/>
      <w:bookmarkEnd w:id="112"/>
      <w:bookmarkEnd w:id="113"/>
    </w:p>
    <w:p w:rsidR="007D1E2D" w:rsidRPr="00953462" w:rsidRDefault="007D1E2D" w:rsidP="007D1E2D">
      <w:pPr>
        <w:pStyle w:val="BodyText"/>
        <w:rPr>
          <w:rStyle w:val="BodyTextChar"/>
        </w:rPr>
      </w:pPr>
      <w:r w:rsidRPr="00953462">
        <w:rPr>
          <w:rStyle w:val="BodyTextChar"/>
        </w:rPr>
        <w:t xml:space="preserve">This section describes </w:t>
      </w:r>
      <w:r>
        <w:rPr>
          <w:rStyle w:val="BodyTextChar"/>
        </w:rPr>
        <w:t>any</w:t>
      </w:r>
      <w:r w:rsidRPr="00953462">
        <w:rPr>
          <w:rStyle w:val="BodyTextChar"/>
        </w:rPr>
        <w:t xml:space="preserve"> assumption</w:t>
      </w:r>
      <w:r>
        <w:rPr>
          <w:rStyle w:val="BodyTextChar"/>
        </w:rPr>
        <w:t>s that impact</w:t>
      </w:r>
      <w:r w:rsidRPr="00953462">
        <w:rPr>
          <w:rStyle w:val="BodyTextChar"/>
        </w:rPr>
        <w:t xml:space="preserve"> the </w:t>
      </w:r>
      <w:r>
        <w:rPr>
          <w:rStyle w:val="BodyTextChar"/>
        </w:rPr>
        <w:t xml:space="preserve">design of the hardware infrastructure </w:t>
      </w:r>
      <w:r w:rsidRPr="00953462">
        <w:rPr>
          <w:rStyle w:val="BodyTextChar"/>
        </w:rPr>
        <w:t>of the system.</w:t>
      </w:r>
    </w:p>
    <w:p w:rsidR="005B233D" w:rsidRPr="00EA7937" w:rsidRDefault="00774817" w:rsidP="0077676C">
      <w:pPr>
        <w:pStyle w:val="Heading3"/>
        <w:rPr>
          <w:rStyle w:val="BodyTextChar"/>
          <w:rFonts w:eastAsiaTheme="majorEastAsia"/>
          <w:sz w:val="28"/>
        </w:rPr>
      </w:pPr>
      <w:bookmarkStart w:id="114" w:name="_Toc400536839"/>
      <w:r w:rsidRPr="00EA7937">
        <w:rPr>
          <w:rStyle w:val="BodyTextChar"/>
          <w:rFonts w:eastAsiaTheme="majorEastAsia"/>
          <w:sz w:val="28"/>
        </w:rPr>
        <w:t xml:space="preserve">System </w:t>
      </w:r>
      <w:r w:rsidR="00D22309" w:rsidRPr="00EA7937">
        <w:rPr>
          <w:rStyle w:val="BodyTextChar"/>
          <w:rFonts w:eastAsiaTheme="majorEastAsia"/>
          <w:sz w:val="28"/>
        </w:rPr>
        <w:t xml:space="preserve">Load </w:t>
      </w:r>
      <w:r w:rsidRPr="00EA7937">
        <w:rPr>
          <w:rStyle w:val="BodyTextChar"/>
          <w:rFonts w:eastAsiaTheme="majorEastAsia"/>
          <w:sz w:val="28"/>
        </w:rPr>
        <w:t>Assumption</w:t>
      </w:r>
      <w:r w:rsidR="00375547" w:rsidRPr="00EA7937">
        <w:rPr>
          <w:rStyle w:val="BodyTextChar"/>
          <w:rFonts w:eastAsiaTheme="majorEastAsia"/>
          <w:sz w:val="28"/>
        </w:rPr>
        <w:t>s</w:t>
      </w:r>
      <w:bookmarkEnd w:id="114"/>
    </w:p>
    <w:p w:rsidR="00A67687" w:rsidRPr="003B7802" w:rsidRDefault="00A67687" w:rsidP="00A67687">
      <w:r w:rsidRPr="003B7802">
        <w:t xml:space="preserve">The targeted user community for the </w:t>
      </w:r>
      <w:r w:rsidR="002E716D">
        <w:t>HLA</w:t>
      </w:r>
      <w:r w:rsidRPr="003B7802">
        <w:t xml:space="preserve"> will be Basic, Advanced, and Premium members of MHV. Below are the aggregate FY2014 through Q22017 total usage estimates provided by the </w:t>
      </w:r>
      <w:r w:rsidR="002E716D">
        <w:t>HLA</w:t>
      </w:r>
      <w:r w:rsidRPr="003B7802">
        <w:t xml:space="preserve"> Business Owner (NCP) on the total number of </w:t>
      </w:r>
      <w:r w:rsidR="002E716D">
        <w:t>HLA</w:t>
      </w:r>
      <w:r w:rsidRPr="003B7802">
        <w:t>’s taken along with the month-over-month details in the table below it.</w:t>
      </w:r>
    </w:p>
    <w:p w:rsidR="00A67687" w:rsidRPr="003B7802" w:rsidRDefault="00A67687" w:rsidP="00EA7937">
      <w:pPr>
        <w:tabs>
          <w:tab w:val="right" w:pos="4320"/>
        </w:tabs>
        <w:ind w:left="360"/>
      </w:pPr>
      <w:r w:rsidRPr="003B7802">
        <w:t>Total FY2014</w:t>
      </w:r>
      <w:r w:rsidR="00EA7937">
        <w:tab/>
      </w:r>
      <w:r w:rsidRPr="003B7802">
        <w:t xml:space="preserve">61,476 </w:t>
      </w:r>
    </w:p>
    <w:p w:rsidR="00A67687" w:rsidRPr="003B7802" w:rsidRDefault="00A67687" w:rsidP="00EA7937">
      <w:pPr>
        <w:tabs>
          <w:tab w:val="right" w:pos="4320"/>
        </w:tabs>
        <w:ind w:left="360"/>
      </w:pPr>
      <w:r w:rsidRPr="003B7802">
        <w:t>Total FY2015</w:t>
      </w:r>
      <w:r w:rsidR="00EA7937">
        <w:tab/>
      </w:r>
      <w:r w:rsidRPr="003B7802">
        <w:t xml:space="preserve">101,837 </w:t>
      </w:r>
    </w:p>
    <w:p w:rsidR="00A67687" w:rsidRPr="003B7802" w:rsidRDefault="00A67687" w:rsidP="00EA7937">
      <w:pPr>
        <w:tabs>
          <w:tab w:val="right" w:pos="4320"/>
        </w:tabs>
        <w:ind w:left="360"/>
      </w:pPr>
      <w:r w:rsidRPr="003B7802">
        <w:t>Total FY2016</w:t>
      </w:r>
      <w:r w:rsidR="00EA7937">
        <w:tab/>
      </w:r>
      <w:r w:rsidRPr="003B7802">
        <w:t xml:space="preserve">96,375 </w:t>
      </w:r>
    </w:p>
    <w:p w:rsidR="00A67687" w:rsidRPr="003B7802" w:rsidRDefault="00A67687" w:rsidP="00EA7937">
      <w:pPr>
        <w:tabs>
          <w:tab w:val="right" w:pos="4320"/>
        </w:tabs>
        <w:ind w:left="360"/>
      </w:pPr>
      <w:r w:rsidRPr="003B7802">
        <w:t>Total FY2017-Q1-2</w:t>
      </w:r>
      <w:r w:rsidR="00EA7937">
        <w:tab/>
      </w:r>
      <w:r w:rsidRPr="003B7802">
        <w:t xml:space="preserve">48,097 </w:t>
      </w:r>
    </w:p>
    <w:p w:rsidR="00A67687" w:rsidRPr="003B7802" w:rsidRDefault="00A67687" w:rsidP="00EA7937">
      <w:pPr>
        <w:tabs>
          <w:tab w:val="right" w:pos="4320"/>
        </w:tabs>
        <w:ind w:left="360"/>
        <w:rPr>
          <w:b/>
          <w:bCs/>
        </w:rPr>
      </w:pPr>
      <w:r w:rsidRPr="003B7802">
        <w:rPr>
          <w:b/>
          <w:bCs/>
        </w:rPr>
        <w:t>Total</w:t>
      </w:r>
      <w:r w:rsidR="00EA7937">
        <w:rPr>
          <w:b/>
          <w:bCs/>
        </w:rPr>
        <w:tab/>
      </w:r>
      <w:r w:rsidRPr="003B7802">
        <w:rPr>
          <w:b/>
          <w:bCs/>
        </w:rPr>
        <w:t>307,785</w:t>
      </w:r>
    </w:p>
    <w:p w:rsidR="00A67687" w:rsidRPr="00EA7937" w:rsidRDefault="00A67687" w:rsidP="00EA7937"/>
    <w:p w:rsidR="00A67687" w:rsidRPr="00EA7937" w:rsidRDefault="006F3A6D" w:rsidP="00EA7937">
      <w:r>
        <w:rPr>
          <w:noProof/>
        </w:rPr>
        <w:lastRenderedPageBreak/>
        <w:drawing>
          <wp:inline distT="0" distB="0" distL="0" distR="0" wp14:anchorId="6DBFAC93" wp14:editId="6D4C688E">
            <wp:extent cx="1630680" cy="6027420"/>
            <wp:effectExtent l="0" t="0" r="7620" b="0"/>
            <wp:docPr id="4" name="Picture 1" descr="cid:image003.png@01CF2EF3.3A71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CF2EF3.3A71543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1630680" cy="6027420"/>
                    </a:xfrm>
                    <a:prstGeom prst="rect">
                      <a:avLst/>
                    </a:prstGeom>
                    <a:noFill/>
                    <a:ln>
                      <a:noFill/>
                    </a:ln>
                  </pic:spPr>
                </pic:pic>
              </a:graphicData>
            </a:graphic>
          </wp:inline>
        </w:drawing>
      </w:r>
    </w:p>
    <w:p w:rsidR="00A67687" w:rsidRPr="003B7802" w:rsidRDefault="00A67687" w:rsidP="0077676C">
      <w:pPr>
        <w:pStyle w:val="Heading3"/>
      </w:pPr>
      <w:bookmarkStart w:id="115" w:name="_Toc400536840"/>
      <w:r w:rsidRPr="003B7802">
        <w:t xml:space="preserve">Expected Impact on Network Infrastructure base on NCP-Forecasted </w:t>
      </w:r>
      <w:r w:rsidR="002E716D">
        <w:t>HLA</w:t>
      </w:r>
      <w:r w:rsidRPr="003B7802">
        <w:t xml:space="preserve"> Usage</w:t>
      </w:r>
      <w:bookmarkEnd w:id="115"/>
    </w:p>
    <w:p w:rsidR="00A67687" w:rsidRPr="00EA7937" w:rsidRDefault="00A67687" w:rsidP="004C6A48">
      <w:pPr>
        <w:pStyle w:val="ListBullet"/>
      </w:pPr>
      <w:r w:rsidRPr="00EA7937">
        <w:t>NCP-supplied a peak figure of 13,767 assessments over a 30-day period</w:t>
      </w:r>
    </w:p>
    <w:p w:rsidR="00A67687" w:rsidRPr="00EA7937" w:rsidRDefault="00A67687" w:rsidP="004C6A48">
      <w:pPr>
        <w:pStyle w:val="ListBullet"/>
      </w:pPr>
      <w:r w:rsidRPr="00EA7937">
        <w:t>Assume that a majority will be entered in an 8 hour day (east coast)</w:t>
      </w:r>
    </w:p>
    <w:p w:rsidR="00A67687" w:rsidRPr="00EA7937" w:rsidRDefault="00A67687" w:rsidP="004C6A48">
      <w:pPr>
        <w:pStyle w:val="ListBullet"/>
      </w:pPr>
      <w:r w:rsidRPr="00EA7937">
        <w:t xml:space="preserve">30 * 8 = 240 hours </w:t>
      </w:r>
    </w:p>
    <w:p w:rsidR="00A67687" w:rsidRPr="00EA7937" w:rsidRDefault="00A67687" w:rsidP="004C6A48">
      <w:pPr>
        <w:pStyle w:val="ListBullet"/>
      </w:pPr>
      <w:r w:rsidRPr="00EA7937">
        <w:t>240 * 3600 = 864000 seconds</w:t>
      </w:r>
    </w:p>
    <w:p w:rsidR="00A67687" w:rsidRPr="00EA7937" w:rsidRDefault="00A67687" w:rsidP="004C6A48">
      <w:pPr>
        <w:pStyle w:val="ListBullet"/>
      </w:pPr>
      <w:r w:rsidRPr="00EA7937">
        <w:t>13767/864000 = 0.0159340277777778 assessments started per second</w:t>
      </w:r>
    </w:p>
    <w:p w:rsidR="00A67687" w:rsidRPr="00EA7937" w:rsidRDefault="00A67687" w:rsidP="004C6A48">
      <w:pPr>
        <w:pStyle w:val="ListBullet"/>
      </w:pPr>
      <w:r w:rsidRPr="00EA7937">
        <w:t>Time spent taking a survey = 25 min = 1,500 seconds</w:t>
      </w:r>
    </w:p>
    <w:p w:rsidR="00A67687" w:rsidRPr="00EA7937" w:rsidRDefault="00A67687" w:rsidP="004C6A48">
      <w:pPr>
        <w:pStyle w:val="ListBullet"/>
      </w:pPr>
      <w:r w:rsidRPr="00EA7937">
        <w:lastRenderedPageBreak/>
        <w:t>Little's Law states: The average number of customers in a queuing system N is equal to the average arrival rate of customers to that system λ, times the average time spent in that system T</w:t>
      </w:r>
    </w:p>
    <w:p w:rsidR="00A67687" w:rsidRPr="00EA7937" w:rsidRDefault="00A67687" w:rsidP="004C6A48">
      <w:pPr>
        <w:pStyle w:val="ListBullet"/>
      </w:pPr>
      <w:r w:rsidRPr="00EA7937">
        <w:t>Average number of concurrent users = 0.0159340277777778 * 1500 =  23.9</w:t>
      </w:r>
    </w:p>
    <w:p w:rsidR="00A67687" w:rsidRPr="00EA7937" w:rsidRDefault="00A67687" w:rsidP="004C6A48">
      <w:pPr>
        <w:pStyle w:val="ListBullet"/>
      </w:pPr>
      <w:r w:rsidRPr="00EA7937">
        <w:t>Rule of thumb: peak = 4 * average = 4 * 23.9 = 95.6 or 96 concurrent users</w:t>
      </w:r>
    </w:p>
    <w:p w:rsidR="00A67687" w:rsidRPr="00EA7937" w:rsidRDefault="00A67687" w:rsidP="004C6A48">
      <w:pPr>
        <w:pStyle w:val="ListBullet"/>
      </w:pPr>
      <w:r w:rsidRPr="00EA7937">
        <w:t>150 concurrent users can be accomplished with 2/3 of production’s hardware</w:t>
      </w:r>
    </w:p>
    <w:p w:rsidR="00A67687" w:rsidRPr="003B7802" w:rsidRDefault="00A67687" w:rsidP="00A67687">
      <w:r w:rsidRPr="003B7802">
        <w:t xml:space="preserve">From the perspective of the VA Telecom WAN group that conducted the System Engineering Design Review (SEDR) for the </w:t>
      </w:r>
      <w:r w:rsidR="002E716D">
        <w:t>HLA</w:t>
      </w:r>
      <w:r w:rsidRPr="003B7802">
        <w:t xml:space="preserve">, only if the number of concurrent users reaches 50K would the </w:t>
      </w:r>
      <w:r w:rsidR="002E716D">
        <w:t>HLA</w:t>
      </w:r>
      <w:r w:rsidRPr="003B7802">
        <w:t xml:space="preserve"> strain the network infrastructure. </w:t>
      </w:r>
    </w:p>
    <w:p w:rsidR="00B5107F" w:rsidRPr="006E37EF" w:rsidRDefault="00B5107F" w:rsidP="0077676C">
      <w:pPr>
        <w:pStyle w:val="Heading3"/>
      </w:pPr>
      <w:bookmarkStart w:id="116" w:name="_Toc400536841"/>
      <w:r w:rsidRPr="006E37EF">
        <w:t xml:space="preserve">Concurrent User </w:t>
      </w:r>
      <w:r w:rsidR="004C474C" w:rsidRPr="006E37EF">
        <w:t>Capacity</w:t>
      </w:r>
      <w:r w:rsidRPr="006E37EF">
        <w:t xml:space="preserve"> of  the Expert-24 COTS </w:t>
      </w:r>
      <w:r w:rsidR="00EE14FD">
        <w:t>Application</w:t>
      </w:r>
      <w:r>
        <w:t>**</w:t>
      </w:r>
      <w:bookmarkEnd w:id="116"/>
    </w:p>
    <w:p w:rsidR="00B5107F" w:rsidRPr="0077676C" w:rsidRDefault="007D1E2D" w:rsidP="0077676C">
      <w:r w:rsidRPr="0077676C">
        <w:t xml:space="preserve">Expert-24 COTS </w:t>
      </w:r>
      <w:r w:rsidR="00EE14FD" w:rsidRPr="0077676C">
        <w:t xml:space="preserve">application </w:t>
      </w:r>
      <w:r w:rsidRPr="0077676C">
        <w:t>with standard hardware configuration is guaranteed to work with 3</w:t>
      </w:r>
      <w:r w:rsidR="00EE14FD" w:rsidRPr="0077676C">
        <w:t>,</w:t>
      </w:r>
      <w:r w:rsidRPr="0077676C">
        <w:t>000 concurrent users. That is, 3000 users concurrently completing a survey, with a average number of 200 questions, in 1 hour. Note that performance tests that Expert-24 routinely carries out on a non-customized system with the standard hardware configuration have shown the system can handle 15</w:t>
      </w:r>
      <w:r w:rsidR="00EE14FD" w:rsidRPr="0077676C">
        <w:t>,</w:t>
      </w:r>
      <w:r w:rsidRPr="0077676C">
        <w:t>000 – 17</w:t>
      </w:r>
      <w:r w:rsidR="00EE14FD" w:rsidRPr="0077676C">
        <w:t>,</w:t>
      </w:r>
      <w:r w:rsidRPr="0077676C">
        <w:t>000 concurrent users</w:t>
      </w:r>
    </w:p>
    <w:p w:rsidR="00B5107F" w:rsidRPr="006E37EF" w:rsidRDefault="00EE14FD" w:rsidP="00EA7937">
      <w:pPr>
        <w:pStyle w:val="Note"/>
      </w:pPr>
      <w:r>
        <w:t xml:space="preserve">The information in section 2.5.4 </w:t>
      </w:r>
      <w:r w:rsidR="00B5107F">
        <w:t xml:space="preserve">was provided at he beginning of the project based on </w:t>
      </w:r>
      <w:r>
        <w:t>a</w:t>
      </w:r>
      <w:r w:rsidR="00B5107F">
        <w:t xml:space="preserve"> non-customized version of the Expert-24 COTS </w:t>
      </w:r>
      <w:r>
        <w:t>application</w:t>
      </w:r>
      <w:r w:rsidR="00B5107F">
        <w:t xml:space="preserve"> which has over the course of the project has undergone significant customizations to meet the needs of the veteran population. Based on the assum</w:t>
      </w:r>
      <w:r>
        <w:t>p</w:t>
      </w:r>
      <w:r w:rsidR="00B5107F">
        <w:t>tions in Section 2.5.</w:t>
      </w:r>
      <w:r>
        <w:t>3, the customized version of the Expert-24 COTS application will meet the expected usage and load capacity.</w:t>
      </w:r>
    </w:p>
    <w:p w:rsidR="007D1E2D" w:rsidRDefault="007D1E2D" w:rsidP="0077676C">
      <w:pPr>
        <w:pStyle w:val="Heading3"/>
      </w:pPr>
      <w:bookmarkStart w:id="117" w:name="_Ref307566360"/>
      <w:bookmarkStart w:id="118" w:name="_Ref307566372"/>
      <w:bookmarkStart w:id="119" w:name="_Ref307566381"/>
      <w:bookmarkStart w:id="120" w:name="_Toc310426835"/>
      <w:bookmarkStart w:id="121" w:name="_Toc400536842"/>
      <w:r>
        <w:t>Environments</w:t>
      </w:r>
      <w:bookmarkEnd w:id="117"/>
      <w:bookmarkEnd w:id="118"/>
      <w:bookmarkEnd w:id="119"/>
      <w:bookmarkEnd w:id="120"/>
      <w:bookmarkEnd w:id="121"/>
    </w:p>
    <w:p w:rsidR="007D1E2D" w:rsidRDefault="007D1E2D" w:rsidP="007D1E2D">
      <w:pPr>
        <w:pStyle w:val="BodyText"/>
      </w:pPr>
      <w:r>
        <w:t>It is assumed that the following environments will be used through the lifecycle of the system::</w:t>
      </w:r>
    </w:p>
    <w:p w:rsidR="007D1E2D" w:rsidRPr="00EA7937" w:rsidRDefault="007D1E2D" w:rsidP="004C6A48">
      <w:pPr>
        <w:pStyle w:val="ListBullet"/>
      </w:pPr>
      <w:r w:rsidRPr="00EA7937">
        <w:t xml:space="preserve">Integration – An environment </w:t>
      </w:r>
      <w:r w:rsidR="008522C0" w:rsidRPr="00EA7937">
        <w:t xml:space="preserve">used </w:t>
      </w:r>
      <w:r w:rsidRPr="00EA7937">
        <w:t>developer testing of system and system interfaces. There need to be 2 instances of the integration environment</w:t>
      </w:r>
      <w:r w:rsidR="008522C0" w:rsidRPr="00EA7937">
        <w:t xml:space="preserve">. This </w:t>
      </w:r>
      <w:r w:rsidRPr="00EA7937">
        <w:t xml:space="preserve">environment </w:t>
      </w:r>
      <w:r w:rsidR="008522C0" w:rsidRPr="00EA7937">
        <w:t xml:space="preserve">always </w:t>
      </w:r>
      <w:r w:rsidRPr="00EA7937">
        <w:t xml:space="preserve">contains the </w:t>
      </w:r>
      <w:r w:rsidR="008522C0" w:rsidRPr="00EA7937">
        <w:t xml:space="preserve">latest </w:t>
      </w:r>
      <w:r w:rsidRPr="00EA7937">
        <w:t>development version for the next release.</w:t>
      </w:r>
    </w:p>
    <w:p w:rsidR="007D1E2D" w:rsidRPr="00EA7937" w:rsidRDefault="007D1E2D" w:rsidP="004C6A48">
      <w:pPr>
        <w:pStyle w:val="ListBullet"/>
      </w:pPr>
      <w:r w:rsidRPr="00EA7937">
        <w:t xml:space="preserve">Test - </w:t>
      </w:r>
      <w:r w:rsidR="004C474C" w:rsidRPr="00EA7937">
        <w:t>S</w:t>
      </w:r>
      <w:r w:rsidRPr="00EA7937">
        <w:t>upport SQA testing of the entire system</w:t>
      </w:r>
      <w:r w:rsidR="008522C0" w:rsidRPr="00EA7937">
        <w:t>. This environment contains the latest development version of the system that was submitted for testing.</w:t>
      </w:r>
    </w:p>
    <w:p w:rsidR="008522C0" w:rsidRPr="00EA7937" w:rsidRDefault="008522C0" w:rsidP="004C6A48">
      <w:pPr>
        <w:pStyle w:val="ListBullet"/>
      </w:pPr>
      <w:r w:rsidRPr="00EA7937">
        <w:t>Authoring –</w:t>
      </w:r>
      <w:r w:rsidR="004C474C" w:rsidRPr="00EA7937">
        <w:t xml:space="preserve"> </w:t>
      </w:r>
      <w:r w:rsidRPr="00EA7937">
        <w:t xml:space="preserve">An environment that runs the latest </w:t>
      </w:r>
      <w:r w:rsidR="00653187" w:rsidRPr="00EA7937">
        <w:t xml:space="preserve">development cycle </w:t>
      </w:r>
      <w:r w:rsidR="004C474C" w:rsidRPr="00EA7937">
        <w:t>release</w:t>
      </w:r>
      <w:r w:rsidR="00653187" w:rsidRPr="00EA7937">
        <w:t xml:space="preserve"> version that was promoted from the Test environment. This environment is used to modify the </w:t>
      </w:r>
      <w:r w:rsidR="004B3795" w:rsidRPr="00EA7937">
        <w:t xml:space="preserve">clinical </w:t>
      </w:r>
      <w:r w:rsidR="009872FD" w:rsidRPr="00EA7937">
        <w:t xml:space="preserve">model </w:t>
      </w:r>
      <w:r w:rsidR="00653187" w:rsidRPr="00EA7937">
        <w:t xml:space="preserve">using the Expert-24 authoring </w:t>
      </w:r>
      <w:r w:rsidR="004C474C" w:rsidRPr="00EA7937">
        <w:t>tool set</w:t>
      </w:r>
      <w:r w:rsidR="00653187" w:rsidRPr="00EA7937">
        <w:t>.</w:t>
      </w:r>
    </w:p>
    <w:p w:rsidR="007D1E2D" w:rsidRPr="00EA7937" w:rsidRDefault="007D1E2D" w:rsidP="004C6A48">
      <w:pPr>
        <w:pStyle w:val="ListBullet"/>
      </w:pPr>
      <w:r w:rsidRPr="00EA7937">
        <w:t>Pre-Production - Support User Acceptance and performance testing of the entire system.</w:t>
      </w:r>
    </w:p>
    <w:p w:rsidR="007D1E2D" w:rsidRPr="00EA7937" w:rsidRDefault="007D1E2D" w:rsidP="004C6A48">
      <w:pPr>
        <w:pStyle w:val="ListBullet"/>
      </w:pPr>
      <w:r w:rsidRPr="00EA7937">
        <w:t>Production</w:t>
      </w:r>
      <w:r w:rsidR="00D77439" w:rsidRPr="00EA7937">
        <w:t xml:space="preserve"> – The live system.</w:t>
      </w:r>
    </w:p>
    <w:p w:rsidR="007D1E2D" w:rsidRDefault="007D1E2D" w:rsidP="007D1E2D">
      <w:pPr>
        <w:pStyle w:val="BodyText"/>
      </w:pPr>
      <w:r>
        <w:t xml:space="preserve">The Pre-Production, IV&amp;V and Test environments are considered </w:t>
      </w:r>
      <w:r w:rsidRPr="00984354">
        <w:rPr>
          <w:i/>
        </w:rPr>
        <w:t>production-identical</w:t>
      </w:r>
      <w:r>
        <w:t xml:space="preserve"> environments and </w:t>
      </w:r>
      <w:r w:rsidRPr="00984354">
        <w:t xml:space="preserve">must have </w:t>
      </w:r>
      <w:r>
        <w:t>architectures</w:t>
      </w:r>
      <w:r w:rsidRPr="00984354">
        <w:t xml:space="preserve"> that are</w:t>
      </w:r>
      <w:r>
        <w:rPr>
          <w:i/>
        </w:rPr>
        <w:t xml:space="preserve"> identical </w:t>
      </w:r>
      <w:r w:rsidRPr="00984354">
        <w:t>to the Production environment</w:t>
      </w:r>
      <w:r>
        <w:t xml:space="preserve">. This means that all components of hardware infrastructure must be the same. However, clusters may be scaled down from the actual production configuration. That is, the number of instances in a cluster and/or the hardware resources assigned to an instance in a cluster may be reduced. </w:t>
      </w:r>
    </w:p>
    <w:p w:rsidR="007D1E2D" w:rsidRDefault="007D1E2D" w:rsidP="007D1E2D">
      <w:pPr>
        <w:pStyle w:val="BodyText"/>
      </w:pPr>
      <w:r>
        <w:lastRenderedPageBreak/>
        <w:t>In production-identical environments the number of instances in a cluster should be at least 2. These environments must have an identical architecture in order to provide a valid testing platform. E.g. clustering can introduce subtle problems that should be detected as early as possible in pre-production environments. Other environments may use further reduced configurations, such a single-node clusters and/or combining components on a machine.</w:t>
      </w:r>
    </w:p>
    <w:p w:rsidR="00B73B29" w:rsidRPr="007D1E2D" w:rsidRDefault="00B73B29" w:rsidP="0077676C">
      <w:pPr>
        <w:pStyle w:val="Heading2"/>
        <w:rPr>
          <w:rStyle w:val="BodyTextChar"/>
          <w:sz w:val="32"/>
          <w:szCs w:val="28"/>
        </w:rPr>
      </w:pPr>
      <w:bookmarkStart w:id="122" w:name="_Toc221116648"/>
      <w:bookmarkStart w:id="123" w:name="_Toc221189671"/>
      <w:bookmarkStart w:id="124" w:name="_Toc221200530"/>
      <w:bookmarkStart w:id="125" w:name="_Toc221291817"/>
      <w:bookmarkStart w:id="126" w:name="_Toc222032948"/>
      <w:bookmarkStart w:id="127" w:name="_Toc235501525"/>
      <w:bookmarkStart w:id="128" w:name="_Toc400536843"/>
      <w:r w:rsidRPr="007D1E2D">
        <w:rPr>
          <w:rStyle w:val="BodyTextChar"/>
          <w:sz w:val="32"/>
          <w:szCs w:val="28"/>
        </w:rPr>
        <w:t>Design Constraints</w:t>
      </w:r>
      <w:bookmarkEnd w:id="122"/>
      <w:bookmarkEnd w:id="123"/>
      <w:bookmarkEnd w:id="124"/>
      <w:bookmarkEnd w:id="125"/>
      <w:bookmarkEnd w:id="126"/>
      <w:bookmarkEnd w:id="127"/>
      <w:bookmarkEnd w:id="128"/>
    </w:p>
    <w:p w:rsidR="00607130" w:rsidRDefault="00607130" w:rsidP="00607130">
      <w:pPr>
        <w:pStyle w:val="BodyText"/>
        <w:rPr>
          <w:rStyle w:val="BodyTextChar"/>
        </w:rPr>
      </w:pPr>
      <w:r>
        <w:rPr>
          <w:rStyle w:val="BodyTextChar"/>
        </w:rPr>
        <w:t>The commercial product as provided by Expert-24 has driven the choise of the database and the operating system for several of the (virtual) machine</w:t>
      </w:r>
      <w:r w:rsidR="00773D16">
        <w:rPr>
          <w:rStyle w:val="BodyTextChar"/>
        </w:rPr>
        <w:t>s</w:t>
      </w:r>
      <w:r>
        <w:rPr>
          <w:rStyle w:val="BodyTextChar"/>
        </w:rPr>
        <w:t xml:space="preserve"> used in the system. The Expert-24 COTS requires a Microsoft SQL Server database (2008 R2) running on Microsoft Server </w:t>
      </w:r>
      <w:r w:rsidR="00B16F67">
        <w:rPr>
          <w:rStyle w:val="BodyTextChar"/>
        </w:rPr>
        <w:t>(2008 R2) operating system.</w:t>
      </w:r>
    </w:p>
    <w:p w:rsidR="00B16F67" w:rsidRDefault="00B16F67" w:rsidP="00607130">
      <w:pPr>
        <w:pStyle w:val="BodyText"/>
        <w:rPr>
          <w:rStyle w:val="BodyTextChar"/>
        </w:rPr>
      </w:pPr>
      <w:r>
        <w:rPr>
          <w:rStyle w:val="BodyTextChar"/>
        </w:rPr>
        <w:t>The customization of the front-end is being developed using Java</w:t>
      </w:r>
      <w:r w:rsidR="004C474C">
        <w:rPr>
          <w:rStyle w:val="BodyTextChar"/>
        </w:rPr>
        <w:t xml:space="preserve"> </w:t>
      </w:r>
      <w:r>
        <w:rPr>
          <w:rStyle w:val="BodyTextChar"/>
        </w:rPr>
        <w:t>EE. The front-end development uses WebLogic Server to deploy the applications, because no other Java</w:t>
      </w:r>
      <w:r w:rsidR="001F5A86">
        <w:rPr>
          <w:rStyle w:val="BodyTextChar"/>
        </w:rPr>
        <w:t xml:space="preserve"> Ente</w:t>
      </w:r>
      <w:r w:rsidR="000E53B8">
        <w:rPr>
          <w:rStyle w:val="BodyTextChar"/>
        </w:rPr>
        <w:t>r</w:t>
      </w:r>
      <w:r w:rsidR="001F5A86">
        <w:rPr>
          <w:rStyle w:val="BodyTextChar"/>
        </w:rPr>
        <w:t xml:space="preserve">prise Edition (or Java </w:t>
      </w:r>
      <w:r>
        <w:rPr>
          <w:rStyle w:val="BodyTextChar"/>
        </w:rPr>
        <w:t>EE</w:t>
      </w:r>
      <w:r w:rsidR="001F5A86">
        <w:rPr>
          <w:rStyle w:val="BodyTextChar"/>
        </w:rPr>
        <w:t>)</w:t>
      </w:r>
      <w:r>
        <w:rPr>
          <w:rStyle w:val="BodyTextChar"/>
        </w:rPr>
        <w:t xml:space="preserve"> container has been approved by the TRM. </w:t>
      </w:r>
      <w:r w:rsidR="00773D16">
        <w:rPr>
          <w:rStyle w:val="BodyTextChar"/>
        </w:rPr>
        <w:t xml:space="preserve">  </w:t>
      </w:r>
      <w:r>
        <w:rPr>
          <w:rStyle w:val="BodyTextChar"/>
        </w:rPr>
        <w:t>Apache TomCat</w:t>
      </w:r>
      <w:r w:rsidR="00773D16">
        <w:rPr>
          <w:rStyle w:val="BodyTextChar"/>
        </w:rPr>
        <w:t>,</w:t>
      </w:r>
      <w:r>
        <w:rPr>
          <w:rStyle w:val="BodyTextChar"/>
        </w:rPr>
        <w:t xml:space="preserve"> also approved on the TRM, provides an insufficient subset of the Java</w:t>
      </w:r>
      <w:r w:rsidR="004C474C">
        <w:rPr>
          <w:rStyle w:val="BodyTextChar"/>
        </w:rPr>
        <w:t xml:space="preserve"> </w:t>
      </w:r>
      <w:r>
        <w:rPr>
          <w:rStyle w:val="BodyTextChar"/>
        </w:rPr>
        <w:t>EE standard.</w:t>
      </w:r>
    </w:p>
    <w:p w:rsidR="00EA7937" w:rsidRDefault="00EA7937" w:rsidP="00EA7937">
      <w:pPr>
        <w:pStyle w:val="Note"/>
        <w:rPr>
          <w:rStyle w:val="BodyTextChar"/>
        </w:rPr>
      </w:pPr>
      <w:r>
        <w:rPr>
          <w:rStyle w:val="BodyTextChar"/>
        </w:rPr>
        <w:t>Although Microsoft .NET Framework may have been a more obvious choice, at the time of the project start this technology had not yet been approved on the Technical Reference Manual (TRM).</w:t>
      </w:r>
    </w:p>
    <w:p w:rsidR="00B73B29" w:rsidRPr="007D1E2D" w:rsidRDefault="00B73B29" w:rsidP="0077676C">
      <w:pPr>
        <w:pStyle w:val="Heading2"/>
      </w:pPr>
      <w:bookmarkStart w:id="129" w:name="_Toc221116649"/>
      <w:bookmarkStart w:id="130" w:name="_Toc221189672"/>
      <w:bookmarkStart w:id="131" w:name="_Toc221200531"/>
      <w:bookmarkStart w:id="132" w:name="_Toc221291818"/>
      <w:bookmarkStart w:id="133" w:name="_Toc222032949"/>
      <w:bookmarkStart w:id="134" w:name="_Toc235501526"/>
      <w:bookmarkStart w:id="135" w:name="_Toc400536844"/>
      <w:r w:rsidRPr="007D1E2D">
        <w:t>Overview of the Significant Requirements</w:t>
      </w:r>
      <w:bookmarkEnd w:id="75"/>
      <w:bookmarkEnd w:id="129"/>
      <w:bookmarkEnd w:id="130"/>
      <w:bookmarkEnd w:id="131"/>
      <w:bookmarkEnd w:id="132"/>
      <w:bookmarkEnd w:id="133"/>
      <w:bookmarkEnd w:id="134"/>
      <w:bookmarkEnd w:id="135"/>
      <w:r w:rsidRPr="007D1E2D">
        <w:t xml:space="preserve"> </w:t>
      </w:r>
    </w:p>
    <w:p w:rsidR="00B73B29" w:rsidRDefault="00B73B29" w:rsidP="0077676C">
      <w:pPr>
        <w:pStyle w:val="Heading3"/>
      </w:pPr>
      <w:bookmarkStart w:id="136" w:name="_Toc357147868"/>
      <w:bookmarkStart w:id="137" w:name="_Toc219728910"/>
      <w:bookmarkStart w:id="138" w:name="_Toc221116650"/>
      <w:bookmarkStart w:id="139" w:name="_Toc221189673"/>
      <w:bookmarkStart w:id="140" w:name="_Toc221200532"/>
      <w:bookmarkStart w:id="141" w:name="_Toc221291819"/>
      <w:bookmarkStart w:id="142" w:name="_Toc222032950"/>
      <w:bookmarkStart w:id="143" w:name="_Toc235501527"/>
      <w:bookmarkStart w:id="144" w:name="_Toc400536845"/>
      <w:bookmarkEnd w:id="136"/>
      <w:r>
        <w:t>Overview of Significant Functional Requirements</w:t>
      </w:r>
      <w:bookmarkEnd w:id="137"/>
      <w:bookmarkEnd w:id="138"/>
      <w:bookmarkEnd w:id="139"/>
      <w:bookmarkEnd w:id="140"/>
      <w:bookmarkEnd w:id="141"/>
      <w:bookmarkEnd w:id="142"/>
      <w:bookmarkEnd w:id="143"/>
      <w:bookmarkEnd w:id="144"/>
    </w:p>
    <w:p w:rsidR="00B0444A" w:rsidRDefault="00B0444A" w:rsidP="00B0444A">
      <w:pPr>
        <w:pStyle w:val="Caption"/>
      </w:pPr>
      <w:bookmarkStart w:id="145" w:name="_Ref235340480"/>
      <w:bookmarkStart w:id="146" w:name="_Toc222032891"/>
      <w:bookmarkStart w:id="147" w:name="_Toc235501749"/>
      <w:r>
        <w:t xml:space="preserve">Table </w:t>
      </w:r>
      <w:bookmarkEnd w:id="145"/>
      <w:r w:rsidR="008B01B8">
        <w:t>4</w:t>
      </w:r>
      <w:r>
        <w:t xml:space="preserve"> Functional Requirements</w:t>
      </w:r>
      <w:bookmarkEnd w:id="146"/>
      <w:bookmarkEnd w:id="147"/>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465"/>
        <w:gridCol w:w="2610"/>
        <w:gridCol w:w="5573"/>
      </w:tblGrid>
      <w:tr w:rsidR="00B73B29" w:rsidRPr="004C474C" w:rsidTr="0077676C">
        <w:trPr>
          <w:cantSplit/>
          <w:tblHeader/>
        </w:trPr>
        <w:tc>
          <w:tcPr>
            <w:tcW w:w="146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4C474C" w:rsidRDefault="00B73B29" w:rsidP="00707702">
            <w:pPr>
              <w:pStyle w:val="TableHeading"/>
            </w:pPr>
            <w:r w:rsidRPr="004C474C">
              <w:t>ID</w:t>
            </w:r>
            <w:r w:rsidR="00E5670A" w:rsidRPr="004C474C">
              <w:t>s</w:t>
            </w:r>
          </w:p>
        </w:tc>
        <w:tc>
          <w:tcPr>
            <w:tcW w:w="26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4C474C" w:rsidRDefault="00B73B29" w:rsidP="00707702">
            <w:pPr>
              <w:pStyle w:val="TableHeading"/>
            </w:pPr>
            <w:r w:rsidRPr="004C474C">
              <w:t>Specific Requirement / Synopsis</w:t>
            </w:r>
          </w:p>
        </w:tc>
        <w:tc>
          <w:tcPr>
            <w:tcW w:w="5573"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4C474C" w:rsidRDefault="00B73B29" w:rsidP="00707702">
            <w:pPr>
              <w:pStyle w:val="TableHeading"/>
            </w:pPr>
            <w:r w:rsidRPr="004C474C">
              <w:t>Requirement</w:t>
            </w:r>
          </w:p>
        </w:tc>
      </w:tr>
      <w:tr w:rsidR="00DD3F8A" w:rsidRPr="004C474C" w:rsidTr="00F5295E">
        <w:tblPrEx>
          <w:tblCellMar>
            <w:top w:w="43" w:type="dxa"/>
            <w:bottom w:w="43" w:type="dxa"/>
          </w:tblCellMar>
        </w:tblPrEx>
        <w:tc>
          <w:tcPr>
            <w:tcW w:w="9648" w:type="dxa"/>
            <w:gridSpan w:val="3"/>
            <w:shd w:val="clear" w:color="auto" w:fill="F2F2F2"/>
          </w:tcPr>
          <w:p w:rsidR="00DD3F8A" w:rsidRPr="004C474C" w:rsidRDefault="00DD3F8A" w:rsidP="00EA7937">
            <w:pPr>
              <w:pStyle w:val="TableText"/>
              <w:rPr>
                <w:i/>
              </w:rPr>
            </w:pPr>
            <w:r w:rsidRPr="004C474C">
              <w:rPr>
                <w:i/>
              </w:rPr>
              <w:t xml:space="preserve">Accessibility </w:t>
            </w:r>
          </w:p>
        </w:tc>
      </w:tr>
      <w:tr w:rsidR="00DD3F8A"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bookmarkStart w:id="148" w:name="_Toc219728911"/>
            <w:bookmarkStart w:id="149" w:name="_Toc221116651"/>
            <w:bookmarkStart w:id="150" w:name="_Toc221189674"/>
            <w:bookmarkStart w:id="151" w:name="_Toc221200533"/>
            <w:bookmarkStart w:id="152" w:name="_Toc221291820"/>
            <w:bookmarkStart w:id="153" w:name="_Toc222032951"/>
            <w:bookmarkStart w:id="154" w:name="_Toc235501528"/>
            <w:r w:rsidRPr="004C474C">
              <w:t>DES-01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Section 508 Compliance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 xml:space="preserve">The </w:t>
            </w:r>
            <w:r w:rsidR="002E716D">
              <w:t>HLA</w:t>
            </w:r>
            <w:r w:rsidRPr="004C474C">
              <w:t xml:space="preserve"> </w:t>
            </w:r>
            <w:r w:rsidR="004D782A" w:rsidRPr="004C474C">
              <w:t xml:space="preserve">System </w:t>
            </w:r>
            <w:r w:rsidRPr="004C474C">
              <w:t xml:space="preserve">shall adhere to all Section 508 requirements as referenced in the PWS or Attachment #6.  </w:t>
            </w:r>
          </w:p>
        </w:tc>
      </w:tr>
      <w:tr w:rsidR="00DD3F8A" w:rsidRPr="004C474C" w:rsidTr="00F5295E">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DD3F8A" w:rsidRPr="004C474C" w:rsidRDefault="00DD3F8A" w:rsidP="00EA7937">
            <w:pPr>
              <w:pStyle w:val="TableText"/>
              <w:rPr>
                <w:i/>
              </w:rPr>
            </w:pPr>
            <w:r w:rsidRPr="004C474C">
              <w:rPr>
                <w:i/>
              </w:rPr>
              <w:t>Business Rules</w:t>
            </w:r>
          </w:p>
        </w:tc>
      </w:tr>
      <w:tr w:rsidR="00DD3F8A"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BR-02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Demographics to be unchanged</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 xml:space="preserve">The </w:t>
            </w:r>
            <w:r w:rsidR="002E716D">
              <w:t>HLA</w:t>
            </w:r>
            <w:r w:rsidR="004D782A" w:rsidRPr="004C474C">
              <w:t xml:space="preserve"> S</w:t>
            </w:r>
            <w:r w:rsidRPr="004C474C">
              <w:t xml:space="preserve">ystem shall not allow a User who has been through IPA or proofed against the MPI to change or manipulate any demographic information being pulled from any external data source within that database on the </w:t>
            </w:r>
            <w:r w:rsidR="002E716D">
              <w:t>HLA</w:t>
            </w:r>
            <w:r w:rsidRPr="004C474C">
              <w:t>.</w:t>
            </w:r>
          </w:p>
        </w:tc>
      </w:tr>
      <w:tr w:rsidR="00DD3F8A"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BR-03</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Pre-Population Precedence Based on Rules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4D782A" w:rsidP="00EA7937">
            <w:pPr>
              <w:pStyle w:val="TableText"/>
            </w:pPr>
            <w:r w:rsidRPr="004C474C">
              <w:t xml:space="preserve">The </w:t>
            </w:r>
            <w:r w:rsidR="002E716D">
              <w:t>HLA</w:t>
            </w:r>
            <w:r w:rsidRPr="004C474C">
              <w:t xml:space="preserve"> System shall pre-populate answers to assessments from data sources (VistA, MHV SEI, and previous assessments) based on a defined set of rules</w:t>
            </w:r>
            <w:r w:rsidR="00DD3F8A" w:rsidRPr="004C474C">
              <w:t>.</w:t>
            </w:r>
          </w:p>
        </w:tc>
      </w:tr>
      <w:tr w:rsidR="00DD3F8A"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BR-04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2E716D" w:rsidP="00EA7937">
            <w:pPr>
              <w:pStyle w:val="TableText"/>
            </w:pPr>
            <w:r>
              <w:t>HLA</w:t>
            </w:r>
            <w:r w:rsidR="00DD3F8A" w:rsidRPr="004C474C">
              <w:t xml:space="preserve"> Only Imports Data From Other Systems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 xml:space="preserve">The </w:t>
            </w:r>
            <w:r w:rsidR="002E716D">
              <w:t>HLA</w:t>
            </w:r>
            <w:r w:rsidR="004D782A" w:rsidRPr="004C474C">
              <w:t xml:space="preserve"> System</w:t>
            </w:r>
            <w:r w:rsidRPr="004C474C">
              <w:t xml:space="preserve"> is not expected to send any changes in patient demographic or clinical information back to other VA systems beyond the reports</w:t>
            </w:r>
          </w:p>
        </w:tc>
      </w:tr>
      <w:tr w:rsidR="00DD3F8A" w:rsidRPr="004C474C" w:rsidTr="00F5295E">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DD3F8A" w:rsidRPr="004C474C" w:rsidRDefault="00DD3F8A" w:rsidP="0077676C">
            <w:pPr>
              <w:pStyle w:val="TableText"/>
              <w:keepNext/>
              <w:rPr>
                <w:i/>
              </w:rPr>
            </w:pPr>
            <w:r w:rsidRPr="004C474C">
              <w:rPr>
                <w:i/>
              </w:rPr>
              <w:lastRenderedPageBreak/>
              <w:t>Design Constraints</w:t>
            </w:r>
          </w:p>
        </w:tc>
      </w:tr>
      <w:tr w:rsidR="00DD3F8A"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DC-02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MPI Remains Authoritative for identity traits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 xml:space="preserve">Data from the </w:t>
            </w:r>
            <w:r w:rsidR="002E716D">
              <w:t>HLA</w:t>
            </w:r>
            <w:r w:rsidR="004D782A" w:rsidRPr="004C474C">
              <w:t xml:space="preserve"> System</w:t>
            </w:r>
            <w:r w:rsidRPr="004C474C">
              <w:t xml:space="preserve"> cannot flow back to the MPI, as the MPI is the authoritative source for patient identity traits.  </w:t>
            </w:r>
          </w:p>
        </w:tc>
      </w:tr>
      <w:tr w:rsidR="00DD3F8A"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DC-04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Section 508 Compliance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DD3F8A" w:rsidRPr="004C474C" w:rsidRDefault="00DD3F8A" w:rsidP="00EA7937">
            <w:pPr>
              <w:pStyle w:val="TableText"/>
            </w:pPr>
            <w:r w:rsidRPr="004C474C">
              <w:t xml:space="preserve">The </w:t>
            </w:r>
            <w:r w:rsidR="002E716D">
              <w:t>HLA</w:t>
            </w:r>
            <w:r w:rsidRPr="004C474C">
              <w:t xml:space="preserve"> </w:t>
            </w:r>
            <w:r w:rsidR="004D782A" w:rsidRPr="004C474C">
              <w:t xml:space="preserve">System </w:t>
            </w:r>
            <w:r w:rsidRPr="004C474C">
              <w:t xml:space="preserve">shall adhere to all Section 508 requirements as referenced in the PWS or Attachment #6.  </w:t>
            </w:r>
          </w:p>
        </w:tc>
      </w:tr>
      <w:tr w:rsidR="00DD3F8A" w:rsidRPr="004C474C" w:rsidTr="00F5295E">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DD3F8A" w:rsidRPr="004C474C" w:rsidRDefault="00DD3F8A" w:rsidP="00EA7937">
            <w:pPr>
              <w:pStyle w:val="TableText"/>
              <w:rPr>
                <w:i/>
              </w:rPr>
            </w:pPr>
            <w:r w:rsidRPr="004C474C">
              <w:rPr>
                <w:i/>
              </w:rPr>
              <w:t>Documentation</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t>DOC-01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t>Learn About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t xml:space="preserve">The </w:t>
            </w:r>
            <w:r w:rsidR="002E716D">
              <w:t>HLA</w:t>
            </w:r>
            <w:r w:rsidR="004D782A" w:rsidRPr="004C474C">
              <w:t xml:space="preserve"> S</w:t>
            </w:r>
            <w:r w:rsidRPr="004C474C">
              <w:t xml:space="preserve">ystem shall provide “Learn About” text which will explain the basics of the </w:t>
            </w:r>
            <w:r w:rsidR="002E716D">
              <w:t>HLA</w:t>
            </w:r>
            <w:r w:rsidRPr="004C474C">
              <w:t xml:space="preserve"> and its purpose. This will be consistent with other “Learn About” text found in MHV.</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t>DOC-02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t>Help</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t xml:space="preserve">The </w:t>
            </w:r>
            <w:r w:rsidR="002E716D">
              <w:t>HLA</w:t>
            </w:r>
            <w:r w:rsidR="004D782A" w:rsidRPr="004C474C">
              <w:t xml:space="preserve"> S</w:t>
            </w:r>
            <w:r w:rsidRPr="004C474C">
              <w:t xml:space="preserve">ystem shall provide a “Help” button that will provide additional information on every screen which will explain the basics of how to navigate through an assessment. This will address only the navigation and how to use the application. Any further help regarding the content of the </w:t>
            </w:r>
            <w:r w:rsidR="002E716D">
              <w:t>HLA</w:t>
            </w:r>
            <w:r w:rsidRPr="004C474C">
              <w:t xml:space="preserve"> will be provided within the </w:t>
            </w:r>
            <w:r w:rsidR="002E716D">
              <w:t>HLA</w:t>
            </w:r>
            <w:r w:rsidRPr="004C474C">
              <w:t xml:space="preserve"> itself. </w:t>
            </w:r>
          </w:p>
        </w:tc>
      </w:tr>
      <w:tr w:rsidR="00B56E98" w:rsidRPr="004C474C" w:rsidTr="00F5295E">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B56E98" w:rsidRPr="004C474C" w:rsidRDefault="00B56E98" w:rsidP="00EA7937">
            <w:pPr>
              <w:pStyle w:val="TableText"/>
              <w:rPr>
                <w:i/>
              </w:rPr>
            </w:pPr>
            <w:r w:rsidRPr="004C474C">
              <w:rPr>
                <w:i/>
              </w:rPr>
              <w:t>System Access</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ACC-01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2E716D" w:rsidP="00EA7937">
            <w:pPr>
              <w:pStyle w:val="TableText"/>
            </w:pPr>
            <w:r>
              <w:rPr>
                <w:color w:val="000000"/>
              </w:rPr>
              <w:t>HLA</w:t>
            </w:r>
            <w:r w:rsidR="00B56E98" w:rsidRPr="004C474C">
              <w:rPr>
                <w:color w:val="000000"/>
              </w:rPr>
              <w:t xml:space="preserve"> in Separate Window</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Pr="004C474C">
              <w:rPr>
                <w:color w:val="000000"/>
              </w:rPr>
              <w:t xml:space="preserve"> application shall open in a separate window from the MHV window.</w:t>
            </w:r>
            <w:r w:rsidR="004D782A" w:rsidRPr="004C474C">
              <w:rPr>
                <w:color w:val="000000"/>
              </w:rPr>
              <w:t xml:space="preserve"> </w:t>
            </w:r>
            <w:r w:rsidRPr="004C474C">
              <w:rPr>
                <w:color w:val="000000"/>
              </w:rPr>
              <w:t xml:space="preserve">When the user ends an assessment, either through completing it or terminating it, the user shall </w:t>
            </w:r>
            <w:r w:rsidRPr="004C474C">
              <w:rPr>
                <w:i/>
                <w:color w:val="000000"/>
              </w:rPr>
              <w:t>not be</w:t>
            </w:r>
            <w:r w:rsidRPr="004C474C">
              <w:rPr>
                <w:color w:val="000000"/>
              </w:rPr>
              <w:t xml:space="preserve"> required to log back into the MHV application to access other MHV tools or resources.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ACC-02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Signon – With MHV interface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4D782A" w:rsidRPr="004C474C">
              <w:rPr>
                <w:color w:val="000000"/>
              </w:rPr>
              <w:t xml:space="preserve"> S</w:t>
            </w:r>
            <w:r w:rsidRPr="004C474C">
              <w:rPr>
                <w:color w:val="000000"/>
              </w:rPr>
              <w:t xml:space="preserve">ystem shall receive a request to access the </w:t>
            </w:r>
            <w:r w:rsidR="002E716D">
              <w:rPr>
                <w:color w:val="000000"/>
              </w:rPr>
              <w:t>HLA</w:t>
            </w:r>
            <w:r w:rsidRPr="004C474C">
              <w:rPr>
                <w:color w:val="000000"/>
              </w:rPr>
              <w:t xml:space="preserve"> system which includes the credentials/authentication information from MHV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ACC-03</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User Type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5D5B1C" w:rsidRPr="004C474C" w:rsidRDefault="005D5B1C" w:rsidP="00EA7937">
            <w:pPr>
              <w:pStyle w:val="TableText"/>
              <w:rPr>
                <w:color w:val="000000"/>
              </w:rPr>
            </w:pPr>
            <w:r w:rsidRPr="004C474C">
              <w:rPr>
                <w:color w:val="000000"/>
              </w:rPr>
              <w:t xml:space="preserve">The </w:t>
            </w:r>
            <w:r w:rsidR="002E716D">
              <w:rPr>
                <w:color w:val="000000"/>
              </w:rPr>
              <w:t>HLA</w:t>
            </w:r>
            <w:r w:rsidRPr="004C474C">
              <w:rPr>
                <w:color w:val="000000"/>
              </w:rPr>
              <w:t xml:space="preserve"> System shall determine the access level of the Patient.  </w:t>
            </w:r>
          </w:p>
          <w:p w:rsidR="005D5B1C" w:rsidRPr="004C474C" w:rsidRDefault="005D5B1C" w:rsidP="00EA7937">
            <w:pPr>
              <w:pStyle w:val="TableText"/>
              <w:rPr>
                <w:color w:val="000000"/>
              </w:rPr>
            </w:pPr>
            <w:r w:rsidRPr="004C474C">
              <w:rPr>
                <w:color w:val="000000"/>
              </w:rPr>
              <w:br/>
              <w:t>Premium User – In-Person Authenticated (IPA) or Online Authenticated users who are both veterans enrolled at a VA health care facility and registered as a VHA patient in My Health</w:t>
            </w:r>
            <w:r w:rsidRPr="004C474C">
              <w:rPr>
                <w:i/>
                <w:color w:val="000000"/>
              </w:rPr>
              <w:t>e</w:t>
            </w:r>
            <w:r w:rsidRPr="004C474C">
              <w:rPr>
                <w:color w:val="000000"/>
              </w:rPr>
              <w:t xml:space="preserve">Vet (pre-populate demographics from MVI/locked MHV identity traits, pre-populate other data from prior </w:t>
            </w:r>
            <w:r w:rsidR="002E716D">
              <w:rPr>
                <w:color w:val="000000"/>
              </w:rPr>
              <w:t>HLA</w:t>
            </w:r>
            <w:r w:rsidRPr="004C474C">
              <w:rPr>
                <w:color w:val="000000"/>
              </w:rPr>
              <w:t xml:space="preserve">s, self-entered MHV Personal Health Record data, VistA extracts from MHV Personal Health Record). </w:t>
            </w:r>
          </w:p>
          <w:p w:rsidR="005D5B1C" w:rsidRPr="004C474C" w:rsidRDefault="005D5B1C" w:rsidP="00EA7937">
            <w:pPr>
              <w:pStyle w:val="TableText"/>
              <w:rPr>
                <w:color w:val="000000"/>
              </w:rPr>
            </w:pPr>
          </w:p>
          <w:p w:rsidR="00B56E98" w:rsidRPr="004C474C" w:rsidRDefault="005D5B1C" w:rsidP="00EA7937">
            <w:pPr>
              <w:pStyle w:val="TableText"/>
              <w:rPr>
                <w:rFonts w:eastAsia="MS Mincho"/>
              </w:rPr>
            </w:pPr>
            <w:r w:rsidRPr="004C474C">
              <w:rPr>
                <w:color w:val="000000"/>
              </w:rPr>
              <w:t>Non-Premium User – Holds an account in MHV, but is not necessarily a VHA patient or a Veteran (pre-populate demographics from self-entered MHV identity traits, pre-populate other data from self-entered MHV Personal Health Record, no data pre-population from VistA extracts.)</w:t>
            </w:r>
            <w:r w:rsidR="00B56E98" w:rsidRPr="004C474C">
              <w:rPr>
                <w:color w:val="000000"/>
              </w:rPr>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ACC-04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User Type Determines Access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Access to functionality shall be determined by user type: User Type, vs. Health Care Team member vs. Content </w:t>
            </w:r>
            <w:r w:rsidRPr="004C474C">
              <w:rPr>
                <w:color w:val="000000"/>
              </w:rPr>
              <w:lastRenderedPageBreak/>
              <w:t xml:space="preserve">Expert vs. Business Administrator vs. IT Administrator </w:t>
            </w:r>
            <w:r w:rsidRPr="004C474C">
              <w:rPr>
                <w:i/>
                <w:color w:val="000000"/>
              </w:rPr>
              <w:t>(please see Definitions Section)</w:t>
            </w:r>
            <w:r w:rsidRPr="004C474C">
              <w:rPr>
                <w:color w:val="000000"/>
              </w:rPr>
              <w:t>.</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lastRenderedPageBreak/>
              <w:t>ACC-05</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User Profile Maintained</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A User Profile shall be managed by the </w:t>
            </w:r>
            <w:r w:rsidR="002E716D">
              <w:rPr>
                <w:color w:val="000000"/>
              </w:rPr>
              <w:t>HLA</w:t>
            </w:r>
            <w:r w:rsidRPr="004C474C">
              <w:rPr>
                <w:color w:val="000000"/>
              </w:rPr>
              <w:t xml:space="preserve"> system for each User. This account will include login credentials and essential user characteristics such as gender and birthdate, as well as the user type</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ACC-06</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User Type Change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5D5B1C" w:rsidRPr="004C474C">
              <w:rPr>
                <w:color w:val="000000"/>
              </w:rPr>
              <w:t xml:space="preserve"> S</w:t>
            </w:r>
            <w:r w:rsidRPr="004C474C">
              <w:rPr>
                <w:color w:val="000000"/>
              </w:rPr>
              <w:t>ystem shall provide for a change in User Type – such as a Veteran becoming an IPAed User after having previously completed an assessment as MPI-Proofed or MHV User.</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ACC-10</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2E716D" w:rsidP="00EA7937">
            <w:pPr>
              <w:pStyle w:val="TableText"/>
            </w:pPr>
            <w:r>
              <w:rPr>
                <w:color w:val="000000"/>
              </w:rPr>
              <w:t>HLA</w:t>
            </w:r>
            <w:r w:rsidR="00B56E98" w:rsidRPr="004C474C">
              <w:rPr>
                <w:color w:val="000000"/>
              </w:rPr>
              <w:t xml:space="preserve"> Welcome Page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w:t>
            </w:r>
            <w:r w:rsidR="005D5B1C" w:rsidRPr="004C474C">
              <w:rPr>
                <w:color w:val="000000"/>
              </w:rPr>
              <w:t>n</w:t>
            </w:r>
            <w:r w:rsidRPr="004C474C">
              <w:rPr>
                <w:color w:val="000000"/>
              </w:rPr>
              <w:t xml:space="preserve"> </w:t>
            </w:r>
            <w:r w:rsidR="002E716D">
              <w:rPr>
                <w:color w:val="000000"/>
              </w:rPr>
              <w:t>HLA</w:t>
            </w:r>
            <w:r w:rsidRPr="004C474C">
              <w:rPr>
                <w:color w:val="000000"/>
              </w:rPr>
              <w:t xml:space="preserve"> </w:t>
            </w:r>
            <w:r w:rsidR="005D5B1C" w:rsidRPr="004C474C">
              <w:rPr>
                <w:color w:val="000000"/>
              </w:rPr>
              <w:t>S</w:t>
            </w:r>
            <w:r w:rsidRPr="004C474C">
              <w:rPr>
                <w:color w:val="000000"/>
              </w:rPr>
              <w:t xml:space="preserve">ystem “Welcome Page” shall be provided which will give access to a history of assessments taken, quick links to start or continue an assessment, access to an explanation of the </w:t>
            </w:r>
            <w:r w:rsidR="002E716D">
              <w:rPr>
                <w:color w:val="000000"/>
              </w:rPr>
              <w:t>HLA</w:t>
            </w:r>
            <w:r w:rsidRPr="004C474C">
              <w:rPr>
                <w:color w:val="000000"/>
              </w:rPr>
              <w:t xml:space="preserve"> tool, a brief explanation of how to complete it, and a link to terms and conditions. </w:t>
            </w:r>
          </w:p>
        </w:tc>
      </w:tr>
      <w:tr w:rsidR="00B56E98" w:rsidRPr="004C474C" w:rsidTr="00F5295E">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B56E98" w:rsidRPr="004C474C" w:rsidRDefault="00B56E98" w:rsidP="00EA7937">
            <w:pPr>
              <w:pStyle w:val="TableText"/>
              <w:rPr>
                <w:i/>
              </w:rPr>
            </w:pPr>
            <w:r w:rsidRPr="004C474C">
              <w:rPr>
                <w:i/>
              </w:rPr>
              <w:t>Assessments</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MNG-01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View List of Existing Completed or Started Assessments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5D5B1C" w:rsidRPr="004C474C">
              <w:rPr>
                <w:color w:val="000000"/>
              </w:rPr>
              <w:t xml:space="preserve"> S</w:t>
            </w:r>
            <w:r w:rsidRPr="004C474C">
              <w:rPr>
                <w:color w:val="000000"/>
              </w:rPr>
              <w:t xml:space="preserve">ystem shall allow the User to see a list of existing Assessments previously completed (ever) or started within the previous (x) (x = system setting – currently 30) days for that User.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MNG-02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Distinguish Incomplete Assessment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In the list of assessments provided, the </w:t>
            </w:r>
            <w:r w:rsidR="002E716D">
              <w:rPr>
                <w:color w:val="000000"/>
              </w:rPr>
              <w:t>HLA</w:t>
            </w:r>
            <w:r w:rsidR="005D5B1C" w:rsidRPr="004C474C">
              <w:rPr>
                <w:color w:val="000000"/>
              </w:rPr>
              <w:t xml:space="preserve"> S</w:t>
            </w:r>
            <w:r w:rsidRPr="004C474C">
              <w:rPr>
                <w:color w:val="000000"/>
              </w:rPr>
              <w:t xml:space="preserve">ystem shall allow the User to distinguish between completed and </w:t>
            </w:r>
            <w:r w:rsidR="004C474C" w:rsidRPr="004C474C">
              <w:rPr>
                <w:color w:val="000000"/>
              </w:rPr>
              <w:t>incomplete</w:t>
            </w:r>
            <w:r w:rsidRPr="004C474C">
              <w:rPr>
                <w:color w:val="000000"/>
              </w:rPr>
              <w:t xml:space="preserve"> assessments</w:t>
            </w:r>
            <w:r w:rsidR="004C474C">
              <w:rPr>
                <w:color w:val="000000"/>
              </w:rPr>
              <w:t>.</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MNG-03</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Take  New Assessment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5D5B1C" w:rsidRPr="004C474C">
              <w:rPr>
                <w:color w:val="000000"/>
              </w:rPr>
              <w:t xml:space="preserve"> S</w:t>
            </w:r>
            <w:r w:rsidRPr="004C474C">
              <w:rPr>
                <w:color w:val="000000"/>
              </w:rPr>
              <w:t xml:space="preserve">ystem shall allow the User to take a new assessment.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MNG-04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Singular Incomplete Assessment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5D5B1C" w:rsidP="00EA7937">
            <w:pPr>
              <w:pStyle w:val="TableText"/>
            </w:pPr>
            <w:r w:rsidRPr="004C474C">
              <w:rPr>
                <w:color w:val="000000"/>
              </w:rPr>
              <w:t xml:space="preserve">The </w:t>
            </w:r>
            <w:r w:rsidR="002E716D">
              <w:rPr>
                <w:color w:val="000000"/>
              </w:rPr>
              <w:t>HLA</w:t>
            </w:r>
            <w:r w:rsidRPr="004C474C">
              <w:rPr>
                <w:color w:val="000000"/>
              </w:rPr>
              <w:t xml:space="preserve"> System shall enable the user to select to continue an incomplete assessment (which has not expired) or start a new assessment. Thus, only one incomplete assessment shall be allowed at a time</w:t>
            </w:r>
            <w:r w:rsidR="00B56E98" w:rsidRPr="004C474C">
              <w:rPr>
                <w:color w:val="000000"/>
              </w:rPr>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MNG-05</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984495" w:rsidP="00EA7937">
            <w:pPr>
              <w:pStyle w:val="TableText"/>
            </w:pPr>
            <w:r>
              <w:rPr>
                <w:color w:val="000000"/>
              </w:rPr>
              <w:t xml:space="preserve">MHV Personal Health Record </w:t>
            </w:r>
            <w:r w:rsidR="00B56E98" w:rsidRPr="004C474C">
              <w:rPr>
                <w:color w:val="000000"/>
              </w:rPr>
              <w:t>Pre-Population</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5D5B1C" w:rsidRPr="004C474C">
              <w:rPr>
                <w:color w:val="000000"/>
              </w:rPr>
              <w:t xml:space="preserve"> S</w:t>
            </w:r>
            <w:r w:rsidRPr="004C474C">
              <w:rPr>
                <w:color w:val="000000"/>
              </w:rPr>
              <w:t xml:space="preserve">ystem shall utilize the most current information available through MHV to pre-populate selected data fields. Business rules and logic for every data element will be determined to handle conflicts between self-entered and extracted data.  </w:t>
            </w:r>
            <w:r w:rsidR="005D5B1C" w:rsidRPr="004C474C">
              <w:rPr>
                <w:color w:val="000000"/>
              </w:rPr>
              <w:t xml:space="preserve">The </w:t>
            </w:r>
            <w:r w:rsidR="002E716D">
              <w:rPr>
                <w:color w:val="000000"/>
              </w:rPr>
              <w:t>HLA</w:t>
            </w:r>
            <w:r w:rsidR="005D5B1C" w:rsidRPr="004C474C">
              <w:rPr>
                <w:color w:val="000000"/>
              </w:rPr>
              <w:t xml:space="preserve"> System shall enable the users to change pre-populated data (with the exception of demographics). Data elements that were pre-populated with extract from CPRS and not changed by the user will retain designation as “CPRS data” to distinguish it from self-entered data</w:t>
            </w:r>
            <w:r w:rsidRPr="004C474C">
              <w:rPr>
                <w:color w:val="000000"/>
              </w:rPr>
              <w:t xml:space="preserve">.  </w:t>
            </w:r>
            <w:r w:rsidRPr="004C474C">
              <w:rPr>
                <w:color w:val="000000"/>
              </w:rPr>
              <w:br/>
            </w:r>
            <w:r w:rsidRPr="004C474C">
              <w:rPr>
                <w:i/>
              </w:rPr>
              <w:t xml:space="preserve">(The specific data that will be exchanged will certainly include sex and birthdate. Further information to be drawn from MHV into the </w:t>
            </w:r>
            <w:r w:rsidR="002E716D">
              <w:rPr>
                <w:i/>
              </w:rPr>
              <w:t>HLA</w:t>
            </w:r>
            <w:r w:rsidRPr="004C474C">
              <w:rPr>
                <w:i/>
              </w:rPr>
              <w:t xml:space="preserve"> will be based on the content customization and availability of data through MHV</w:t>
            </w:r>
            <w:r w:rsidRPr="004C474C">
              <w:rPr>
                <w:i/>
                <w:color w:val="002060"/>
              </w:rPr>
              <w:t>.</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lastRenderedPageBreak/>
              <w:t>MNG-06</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Copying Previous Assessment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When a User chooses to take a new assessment, and one or more previous assessments exist, the </w:t>
            </w:r>
            <w:r w:rsidR="002E716D">
              <w:rPr>
                <w:color w:val="000000"/>
              </w:rPr>
              <w:t>HLA</w:t>
            </w:r>
            <w:r w:rsidR="005D5B1C" w:rsidRPr="004C474C">
              <w:rPr>
                <w:color w:val="000000"/>
              </w:rPr>
              <w:t xml:space="preserve"> S</w:t>
            </w:r>
            <w:r w:rsidRPr="004C474C">
              <w:rPr>
                <w:color w:val="000000"/>
              </w:rPr>
              <w:t>ystem will retrieve the most recent selected health history information gathered from (a) previous assessment(s) to pre</w:t>
            </w:r>
            <w:r w:rsidR="005D5B1C" w:rsidRPr="004C474C">
              <w:rPr>
                <w:color w:val="000000"/>
              </w:rPr>
              <w:t>-</w:t>
            </w:r>
            <w:r w:rsidRPr="004C474C">
              <w:rPr>
                <w:color w:val="000000"/>
              </w:rPr>
              <w:t>populate the newly-created assessment. Thus, health-history answers (such as medical and family history) would not need to be reentered, but could simply be reviewed for accuracy and changed where necessary.</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MNG-07</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2E716D" w:rsidP="00EA7937">
            <w:pPr>
              <w:pStyle w:val="TableText"/>
            </w:pPr>
            <w:r>
              <w:rPr>
                <w:color w:val="000000"/>
              </w:rPr>
              <w:t>HLA</w:t>
            </w:r>
            <w:r w:rsidR="00B56E98" w:rsidRPr="004C474C">
              <w:rPr>
                <w:color w:val="000000"/>
              </w:rPr>
              <w:t xml:space="preserve"> Precedence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When copying a previous assessment the</w:t>
            </w:r>
            <w:r w:rsidR="005D5B1C" w:rsidRPr="004C474C">
              <w:rPr>
                <w:color w:val="000000"/>
              </w:rPr>
              <w:t xml:space="preserve"> </w:t>
            </w:r>
            <w:r w:rsidR="002E716D">
              <w:rPr>
                <w:color w:val="000000"/>
              </w:rPr>
              <w:t>HLA</w:t>
            </w:r>
            <w:r w:rsidR="005D5B1C" w:rsidRPr="004C474C">
              <w:rPr>
                <w:color w:val="000000"/>
              </w:rPr>
              <w:t xml:space="preserve"> S</w:t>
            </w:r>
            <w:r w:rsidRPr="004C474C">
              <w:rPr>
                <w:color w:val="000000"/>
              </w:rPr>
              <w:t>ystem shall determine precedence for which data to use to pre</w:t>
            </w:r>
            <w:r w:rsidR="005D5B1C" w:rsidRPr="004C474C">
              <w:rPr>
                <w:color w:val="000000"/>
              </w:rPr>
              <w:t>-</w:t>
            </w:r>
            <w:r w:rsidRPr="004C474C">
              <w:rPr>
                <w:color w:val="000000"/>
              </w:rPr>
              <w:t>populate on a per-asset basis based on a set of business rules managed by the Business Administrator.</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MNG-08</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Resume Assessment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5D5B1C" w:rsidRPr="004C474C">
              <w:rPr>
                <w:color w:val="000000"/>
              </w:rPr>
              <w:t xml:space="preserve"> S</w:t>
            </w:r>
            <w:r w:rsidRPr="004C474C">
              <w:rPr>
                <w:color w:val="000000"/>
              </w:rPr>
              <w:t xml:space="preserve">ystem shall allow the User to select an assessment that is marked as “Incomplete” and open that assessment for completion, provided that the Incomplete Assessment is less than (x+1) days old. The User will be given a choice of whether to continue an incomplete assessment (which has not expired) or starting a new assessment. </w:t>
            </w:r>
            <w:r w:rsidRPr="004C474C">
              <w:t>The screen that will be given to the User is the last screen displayed when they exited the last session.</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MNG-09</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View Summary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5D5B1C" w:rsidRPr="004C474C">
              <w:rPr>
                <w:color w:val="000000"/>
              </w:rPr>
              <w:t xml:space="preserve"> S</w:t>
            </w:r>
            <w:r w:rsidRPr="004C474C">
              <w:rPr>
                <w:color w:val="000000"/>
              </w:rPr>
              <w:t xml:space="preserve">ystem shall </w:t>
            </w:r>
            <w:r w:rsidR="005D5B1C" w:rsidRPr="004C474C">
              <w:rPr>
                <w:color w:val="000000"/>
              </w:rPr>
              <w:t xml:space="preserve">enable </w:t>
            </w:r>
            <w:r w:rsidRPr="004C474C">
              <w:rPr>
                <w:color w:val="000000"/>
              </w:rPr>
              <w:t>the User to select any assessment from a list of completed assessments and view the Summary report associated with it.</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MNG-10</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Interact With Summary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5D5B1C" w:rsidP="00EA7937">
            <w:pPr>
              <w:pStyle w:val="TableText"/>
            </w:pPr>
            <w:r w:rsidRPr="004C474C">
              <w:rPr>
                <w:color w:val="000000"/>
              </w:rPr>
              <w:t xml:space="preserve">The </w:t>
            </w:r>
            <w:r w:rsidR="002E716D">
              <w:rPr>
                <w:color w:val="000000"/>
              </w:rPr>
              <w:t>HLA</w:t>
            </w:r>
            <w:r w:rsidRPr="004C474C">
              <w:rPr>
                <w:color w:val="000000"/>
              </w:rPr>
              <w:t xml:space="preserve"> S</w:t>
            </w:r>
            <w:r w:rsidR="00B56E98" w:rsidRPr="004C474C">
              <w:rPr>
                <w:color w:val="000000"/>
              </w:rPr>
              <w:t xml:space="preserve">ystem shall </w:t>
            </w:r>
            <w:r w:rsidRPr="004C474C">
              <w:rPr>
                <w:color w:val="000000"/>
              </w:rPr>
              <w:t>enable the user to recalculate the health risks on the summary report</w:t>
            </w:r>
            <w:r w:rsidR="00B56E98" w:rsidRPr="004C474C">
              <w:rPr>
                <w:color w:val="000000"/>
              </w:rPr>
              <w:t>. This shall include effect on various health risks/calculations if one or more recommendations are followed.</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MNG-11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View Assessment  Full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F76D5A" w:rsidRPr="004C474C">
              <w:rPr>
                <w:color w:val="000000"/>
              </w:rPr>
              <w:t xml:space="preserve"> S</w:t>
            </w:r>
            <w:r w:rsidRPr="004C474C">
              <w:rPr>
                <w:color w:val="000000"/>
              </w:rPr>
              <w:t xml:space="preserve">ystem shall </w:t>
            </w:r>
            <w:r w:rsidR="005D5B1C" w:rsidRPr="004C474C">
              <w:rPr>
                <w:color w:val="000000"/>
              </w:rPr>
              <w:t>enable the user to view a full report associated with a selected completed assessment</w:t>
            </w:r>
            <w:r w:rsidRPr="004C474C">
              <w:rPr>
                <w:color w:val="000000"/>
              </w:rPr>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MNG-12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Delete Assessment – Incomplete &gt; x Days  </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F76D5A" w:rsidP="00EA7937">
            <w:pPr>
              <w:pStyle w:val="TableText"/>
            </w:pPr>
            <w:r w:rsidRPr="004C474C">
              <w:rPr>
                <w:color w:val="000000"/>
              </w:rPr>
              <w:t xml:space="preserve">The </w:t>
            </w:r>
            <w:r w:rsidR="002E716D">
              <w:rPr>
                <w:color w:val="000000"/>
              </w:rPr>
              <w:t>HLA</w:t>
            </w:r>
            <w:r w:rsidRPr="004C474C">
              <w:rPr>
                <w:color w:val="000000"/>
              </w:rPr>
              <w:t xml:space="preserve"> System shall delete incomplete assessment 30 days after initiation. The User will be notified that this deletion has occurred when they enter the </w:t>
            </w:r>
            <w:r w:rsidR="002E716D">
              <w:rPr>
                <w:color w:val="000000"/>
              </w:rPr>
              <w:t>HLA</w:t>
            </w:r>
            <w:r w:rsidRPr="004C474C">
              <w:rPr>
                <w:color w:val="000000"/>
              </w:rPr>
              <w:t xml:space="preserve"> System</w:t>
            </w:r>
            <w:r w:rsidR="00B56E98" w:rsidRPr="004C474C">
              <w:rPr>
                <w:color w:val="000000"/>
              </w:rPr>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MNG-13</w:t>
            </w:r>
            <w:r w:rsidR="00F76D5A" w:rsidRPr="004C474C">
              <w:rPr>
                <w:color w:val="000000"/>
              </w:rPr>
              <w:t xml:space="preserve"> **</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Archive Assessment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F76D5A" w:rsidP="00EA7937">
            <w:pPr>
              <w:pStyle w:val="TableText"/>
            </w:pPr>
            <w:r w:rsidRPr="004C474C">
              <w:rPr>
                <w:color w:val="000000"/>
              </w:rPr>
              <w:t xml:space="preserve">The </w:t>
            </w:r>
            <w:r w:rsidR="002E716D">
              <w:rPr>
                <w:color w:val="000000"/>
              </w:rPr>
              <w:t>HLA</w:t>
            </w:r>
            <w:r w:rsidRPr="004C474C">
              <w:rPr>
                <w:color w:val="000000"/>
              </w:rPr>
              <w:t xml:space="preserve"> System shall enable a user to archive a completed assessment on the active assessment list</w:t>
            </w:r>
            <w:r w:rsidR="00B56E98" w:rsidRPr="004C474C">
              <w:rPr>
                <w:color w:val="000000"/>
              </w:rPr>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MNG-14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Print &amp; Save Assessment From List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F76D5A" w:rsidRPr="004C474C">
              <w:rPr>
                <w:color w:val="000000"/>
              </w:rPr>
              <w:t xml:space="preserve"> S</w:t>
            </w:r>
            <w:r w:rsidRPr="004C474C">
              <w:rPr>
                <w:color w:val="000000"/>
              </w:rPr>
              <w:t xml:space="preserve">ystem shall provide the option for the User to print or save the User reports from a selected complete assessment from the View Assessment History list.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MNG-15</w:t>
            </w:r>
            <w:r w:rsidR="00F76D5A" w:rsidRPr="004C474C">
              <w:rPr>
                <w:color w:val="000000"/>
              </w:rPr>
              <w:t xml:space="preserve"> **</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Restore Archived Assessment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F76D5A" w:rsidP="00EA7937">
            <w:pPr>
              <w:pStyle w:val="TableText"/>
            </w:pPr>
            <w:r w:rsidRPr="004C474C">
              <w:rPr>
                <w:color w:val="000000"/>
              </w:rPr>
              <w:t xml:space="preserve">The </w:t>
            </w:r>
            <w:r w:rsidR="002E716D">
              <w:rPr>
                <w:color w:val="000000"/>
              </w:rPr>
              <w:t>HLA</w:t>
            </w:r>
            <w:r w:rsidRPr="004C474C">
              <w:rPr>
                <w:color w:val="000000"/>
              </w:rPr>
              <w:t xml:space="preserve"> System shall enable the user to restore an archived assessment to active status</w:t>
            </w:r>
            <w:r w:rsidR="00B56E98" w:rsidRPr="004C474C">
              <w:rPr>
                <w:color w:val="000000"/>
              </w:rPr>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MNG-16</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Identity Info Unchanged for IPA’d Users </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F76D5A" w:rsidRPr="004C474C">
              <w:rPr>
                <w:color w:val="000000"/>
              </w:rPr>
              <w:t xml:space="preserve"> S</w:t>
            </w:r>
            <w:r w:rsidRPr="004C474C">
              <w:rPr>
                <w:color w:val="000000"/>
              </w:rPr>
              <w:t xml:space="preserve">ystem shall not allow any identity information (such as name or birthdate) interfaced from IPA’d or MPI’d patients to be manipulated or changed.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SRV-01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F76D5A" w:rsidP="00EA7937">
            <w:pPr>
              <w:pStyle w:val="TableText"/>
            </w:pPr>
            <w:r w:rsidRPr="004C474C">
              <w:rPr>
                <w:color w:val="000000"/>
              </w:rPr>
              <w:t>User’s Progress Displayed</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7A43F1" w:rsidP="00EA7937">
            <w:pPr>
              <w:pStyle w:val="TableText"/>
            </w:pPr>
            <w:r w:rsidRPr="004C474C">
              <w:t xml:space="preserve">The </w:t>
            </w:r>
            <w:r w:rsidR="002E716D">
              <w:t>HLA</w:t>
            </w:r>
            <w:r w:rsidRPr="004C474C">
              <w:t xml:space="preserve"> System shall display the user’s progress though </w:t>
            </w:r>
            <w:r w:rsidRPr="004C474C">
              <w:lastRenderedPageBreak/>
              <w:t>the assessment</w:t>
            </w:r>
            <w:r w:rsidR="00B56E98" w:rsidRPr="004C474C">
              <w:rPr>
                <w:color w:val="000000"/>
              </w:rPr>
              <w:t>.</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lastRenderedPageBreak/>
              <w:t>SRV-02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Questions Presented to User</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t xml:space="preserve">The </w:t>
            </w:r>
            <w:r w:rsidR="002E716D">
              <w:t>HLA</w:t>
            </w:r>
            <w:r w:rsidR="007A43F1" w:rsidRPr="004C474C">
              <w:t xml:space="preserve"> S</w:t>
            </w:r>
            <w:r w:rsidRPr="004C474C">
              <w:t xml:space="preserve">ystem shall provide questions for the User to answer. The questions, answers, and conclusions presented to the User shall be driven by the </w:t>
            </w:r>
            <w:r w:rsidR="002E716D">
              <w:t>HLA</w:t>
            </w:r>
            <w:r w:rsidRPr="004C474C">
              <w:t xml:space="preserve"> content specification </w:t>
            </w:r>
            <w:r w:rsidR="004C474C" w:rsidRPr="004C474C">
              <w:t>and branching</w:t>
            </w:r>
            <w:r w:rsidRPr="004C474C">
              <w:t xml:space="preserve"> logic specified in the </w:t>
            </w:r>
            <w:r w:rsidR="002E716D">
              <w:t>HLA</w:t>
            </w:r>
            <w:r w:rsidRPr="004C474C">
              <w:t xml:space="preserve"> content.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SRV-03</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Questions Presented Until Assessment Fulfilled </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7A43F1" w:rsidP="00EA7937">
            <w:pPr>
              <w:pStyle w:val="TableText"/>
            </w:pPr>
            <w:r w:rsidRPr="004C474C">
              <w:t xml:space="preserve">The </w:t>
            </w:r>
            <w:r w:rsidR="002E716D">
              <w:t>HLA</w:t>
            </w:r>
            <w:r w:rsidRPr="004C474C">
              <w:t xml:space="preserve"> System shall present questions until no more questions remain</w:t>
            </w:r>
            <w:r w:rsidR="00B56E98" w:rsidRPr="004C474C">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SRV-04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Assessment Question Types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rPr>
                <w:color w:val="000000"/>
              </w:rPr>
            </w:pPr>
            <w:r w:rsidRPr="004C474C">
              <w:rPr>
                <w:color w:val="000000"/>
              </w:rPr>
              <w:t>The system shall present the following types of questions:</w:t>
            </w:r>
          </w:p>
          <w:p w:rsidR="00B56E98" w:rsidRPr="004C474C" w:rsidRDefault="00B56E98" w:rsidP="00EA7937">
            <w:pPr>
              <w:pStyle w:val="TableText"/>
              <w:rPr>
                <w:color w:val="000000"/>
              </w:rPr>
            </w:pPr>
            <w:r w:rsidRPr="004C474C">
              <w:rPr>
                <w:color w:val="000000"/>
              </w:rPr>
              <w:t>Single Answer</w:t>
            </w:r>
          </w:p>
          <w:p w:rsidR="00B56E98" w:rsidRPr="004C474C" w:rsidRDefault="00B56E98" w:rsidP="00EA7937">
            <w:pPr>
              <w:pStyle w:val="TableText"/>
              <w:rPr>
                <w:color w:val="000000"/>
              </w:rPr>
            </w:pPr>
            <w:r w:rsidRPr="004C474C">
              <w:rPr>
                <w:color w:val="000000"/>
              </w:rPr>
              <w:t>Multiple Answer</w:t>
            </w:r>
          </w:p>
          <w:p w:rsidR="00B56E98" w:rsidRPr="004C474C" w:rsidRDefault="00B56E98" w:rsidP="00EA7937">
            <w:pPr>
              <w:pStyle w:val="TableText"/>
              <w:rPr>
                <w:color w:val="000000"/>
              </w:rPr>
            </w:pPr>
            <w:r w:rsidRPr="004C474C">
              <w:rPr>
                <w:color w:val="000000"/>
              </w:rPr>
              <w:t>User Entry</w:t>
            </w:r>
          </w:p>
          <w:p w:rsidR="00B56E98" w:rsidRPr="004C474C" w:rsidRDefault="00B56E98" w:rsidP="00EA7937">
            <w:pPr>
              <w:pStyle w:val="TableText"/>
              <w:rPr>
                <w:color w:val="000000"/>
              </w:rPr>
            </w:pPr>
            <w:r w:rsidRPr="004C474C">
              <w:rPr>
                <w:color w:val="000000"/>
              </w:rPr>
              <w:t>Table of Single-Answer Questions</w:t>
            </w:r>
          </w:p>
          <w:p w:rsidR="00B56E98" w:rsidRPr="004C474C" w:rsidRDefault="007A43F1" w:rsidP="00EA7937">
            <w:pPr>
              <w:pStyle w:val="TableText"/>
              <w:rPr>
                <w:color w:val="000000"/>
              </w:rPr>
            </w:pPr>
            <w:r w:rsidRPr="004C474C">
              <w:rPr>
                <w:color w:val="000000"/>
              </w:rPr>
              <w:t>Table of Multiple-Answer Questions</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SRV-05</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Question – Single Answer</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7A43F1" w:rsidP="00EA7937">
            <w:pPr>
              <w:pStyle w:val="TableText"/>
            </w:pPr>
            <w:r w:rsidRPr="004C474C">
              <w:rPr>
                <w:color w:val="000000"/>
              </w:rPr>
              <w:t xml:space="preserve">The </w:t>
            </w:r>
            <w:r w:rsidR="002E716D">
              <w:rPr>
                <w:color w:val="000000"/>
              </w:rPr>
              <w:t>HLA</w:t>
            </w:r>
            <w:r w:rsidRPr="004C474C">
              <w:rPr>
                <w:color w:val="000000"/>
              </w:rPr>
              <w:t xml:space="preserve"> System shall require the user to select one response to a single-answer question</w:t>
            </w:r>
            <w:r w:rsidR="00B56E98" w:rsidRPr="004C474C">
              <w:rPr>
                <w:color w:val="000000"/>
              </w:rPr>
              <w:t xml:space="preserve">. </w:t>
            </w:r>
          </w:p>
        </w:tc>
      </w:tr>
      <w:tr w:rsidR="00B56E98" w:rsidRPr="004C474C" w:rsidTr="004C474C">
        <w:tblPrEx>
          <w:tblCellMar>
            <w:top w:w="43" w:type="dxa"/>
            <w:bottom w:w="43" w:type="dxa"/>
          </w:tblCellMar>
        </w:tblPrEx>
        <w:trPr>
          <w:trHeight w:val="802"/>
        </w:trPr>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SRV-06</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Question – Multiple Answer</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7A43F1" w:rsidP="00EA7937">
            <w:pPr>
              <w:pStyle w:val="TableText"/>
              <w:rPr>
                <w:color w:val="000000"/>
              </w:rPr>
            </w:pPr>
            <w:r w:rsidRPr="004C474C">
              <w:rPr>
                <w:color w:val="000000"/>
              </w:rPr>
              <w:t xml:space="preserve">The </w:t>
            </w:r>
            <w:r w:rsidR="002E716D">
              <w:rPr>
                <w:color w:val="000000"/>
              </w:rPr>
              <w:t>HLA</w:t>
            </w:r>
            <w:r w:rsidRPr="004C474C">
              <w:rPr>
                <w:color w:val="000000"/>
              </w:rPr>
              <w:t xml:space="preserve"> System shall enable the user to select multiple responses for a multiple answer question</w:t>
            </w:r>
            <w:r w:rsidR="004C474C">
              <w:rPr>
                <w:color w:val="000000"/>
              </w:rPr>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SRV-07</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Question – User Entry</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7A43F1" w:rsidP="00EA7937">
            <w:pPr>
              <w:pStyle w:val="TableText"/>
            </w:pPr>
            <w:r w:rsidRPr="004C474C">
              <w:rPr>
                <w:color w:val="000000"/>
              </w:rPr>
              <w:t xml:space="preserve">The </w:t>
            </w:r>
            <w:r w:rsidR="002E716D">
              <w:rPr>
                <w:color w:val="000000"/>
              </w:rPr>
              <w:t>HLA</w:t>
            </w:r>
            <w:r w:rsidRPr="004C474C">
              <w:rPr>
                <w:color w:val="000000"/>
              </w:rPr>
              <w:t xml:space="preserve"> System shall require the user to enter information for a user entry question</w:t>
            </w:r>
            <w:r w:rsidR="00B56E98" w:rsidRPr="004C474C">
              <w:rPr>
                <w:color w:val="000000"/>
              </w:rPr>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SRV-08</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Question – Table: Exclusive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7A43F1" w:rsidP="00EA7937">
            <w:pPr>
              <w:pStyle w:val="TableText"/>
            </w:pPr>
            <w:r w:rsidRPr="004C474C">
              <w:rPr>
                <w:bCs/>
                <w:color w:val="000000"/>
              </w:rPr>
              <w:t xml:space="preserve">The </w:t>
            </w:r>
            <w:r w:rsidR="002E716D">
              <w:rPr>
                <w:bCs/>
                <w:color w:val="000000"/>
              </w:rPr>
              <w:t>HLA</w:t>
            </w:r>
            <w:r w:rsidRPr="004C474C">
              <w:rPr>
                <w:bCs/>
                <w:color w:val="000000"/>
              </w:rPr>
              <w:t xml:space="preserve"> System shall require the user to select one response for a table of single answer questions</w:t>
            </w:r>
            <w:r w:rsidR="00B56E98" w:rsidRPr="004C474C">
              <w:rPr>
                <w:color w:val="000000"/>
              </w:rPr>
              <w:t>.</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SRV-09</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Question – Table: Non-exclusive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7A43F1" w:rsidP="00EA7937">
            <w:pPr>
              <w:pStyle w:val="TableText"/>
            </w:pPr>
            <w:r w:rsidRPr="004C474C">
              <w:rPr>
                <w:color w:val="000000"/>
              </w:rPr>
              <w:t xml:space="preserve">The </w:t>
            </w:r>
            <w:r w:rsidR="002E716D">
              <w:rPr>
                <w:color w:val="000000"/>
              </w:rPr>
              <w:t>HLA</w:t>
            </w:r>
            <w:r w:rsidRPr="004C474C">
              <w:rPr>
                <w:color w:val="000000"/>
              </w:rPr>
              <w:t xml:space="preserve"> System shall enable the user to select multiple responses for a table of multiple-answer questions</w:t>
            </w:r>
            <w:r w:rsidR="00B56E98" w:rsidRPr="004C474C">
              <w:rPr>
                <w:color w:val="000000"/>
              </w:rPr>
              <w:t>.</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SRV-10</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Explanation Display</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7A43F1" w:rsidP="00EA7937">
            <w:pPr>
              <w:pStyle w:val="TableText"/>
            </w:pPr>
            <w:r w:rsidRPr="004C474C">
              <w:rPr>
                <w:color w:val="000000"/>
              </w:rPr>
              <w:t xml:space="preserve">The </w:t>
            </w:r>
            <w:r w:rsidR="002E716D">
              <w:rPr>
                <w:color w:val="000000"/>
              </w:rPr>
              <w:t>HLA</w:t>
            </w:r>
            <w:r w:rsidRPr="004C474C">
              <w:rPr>
                <w:color w:val="000000"/>
              </w:rPr>
              <w:t xml:space="preserve"> System shall display an indicator when more information is available on a particular question, answer or conclusion</w:t>
            </w:r>
            <w:r w:rsidR="00B56E98" w:rsidRPr="004C474C">
              <w:rPr>
                <w:color w:val="000000"/>
              </w:rPr>
              <w:t xml:space="preserve">. When selected, the resulting text will inform the User about the nature of this question/answer/conclusion.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SRV-11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Navigation Through Questions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ystem shall present to the User all questions which comprise a complete assessment. This should include the ability to navigate through “Next” or “</w:t>
            </w:r>
            <w:r w:rsidR="004C474C" w:rsidRPr="004C474C">
              <w:rPr>
                <w:color w:val="000000"/>
              </w:rPr>
              <w:t>Back</w:t>
            </w:r>
            <w:r w:rsidR="004C474C">
              <w:rPr>
                <w:color w:val="000000"/>
              </w:rPr>
              <w:t>”</w:t>
            </w:r>
            <w:r w:rsidR="004C474C" w:rsidRPr="004C474C">
              <w:rPr>
                <w:color w:val="000000"/>
              </w:rPr>
              <w:t xml:space="preserve"> questions</w:t>
            </w:r>
            <w:r w:rsidRPr="004C474C">
              <w:rPr>
                <w:color w:val="000000"/>
              </w:rPr>
              <w:t xml:space="preserv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SRV-12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Reviewing Answers Prior to Completing</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When all questions have been answered, the </w:t>
            </w:r>
            <w:r w:rsidR="002E716D">
              <w:rPr>
                <w:color w:val="000000"/>
              </w:rPr>
              <w:t>HLA</w:t>
            </w:r>
            <w:r w:rsidR="00A25D34" w:rsidRPr="004C474C">
              <w:rPr>
                <w:color w:val="000000"/>
              </w:rPr>
              <w:t xml:space="preserve"> S</w:t>
            </w:r>
            <w:r w:rsidRPr="004C474C">
              <w:rPr>
                <w:color w:val="000000"/>
              </w:rPr>
              <w:t>ystem shall give the User a chance to review questions/answers that have been given. The User shall be allowed to open a selected question and change the answer. When the User chooses to change an answer to a question he/she will only be required to answer that question, and related questions in the question group, before being returned to the “Review Questions &amp; Answers” page.</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SRV-13</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Assessment Completeness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 xml:space="preserve">ystem shall allow the assessment to be annotated “Complete” if, and only if, all required questions/answers are completed. Required questions will be determined by </w:t>
            </w:r>
            <w:r w:rsidRPr="004C474C">
              <w:rPr>
                <w:color w:val="000000"/>
              </w:rPr>
              <w:lastRenderedPageBreak/>
              <w:t>the Business Administrator.</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lastRenderedPageBreak/>
              <w:t>SRV-14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Marking Assessment as Complete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Upon reviewing questions/answers the User shall be asked whether to “Submit Assessment and Receive Report”. An appropriate warning shall be given that the answers to questions can no longer be changed after this is done.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SRV-15</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Non-Changeable Fields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 xml:space="preserve">ystem shall not allow any of the following identity information from in-person-authenticated (IPAed) or MPI-Proofed Users to be manipulated or changed: name, sex or birthdate.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SRV-16</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Questions can be ”prefer not to answer”</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ystem shall provide the capability for users to answer “prefer not to answer” on selected, highly sensitive items (e.g., sexual behaviors). The CCGW will indicate which questions will offer “prefer not to answer” as a reply, in consultation with Expert-24.</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SRV-17</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Save &amp; Exit Assessment </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 xml:space="preserve">ystem shall allow the User to select a “Save &amp; Exit” option provided on the screen. This will allow the User to return to complete an assessment at a later date. The </w:t>
            </w:r>
            <w:r w:rsidR="002E716D">
              <w:rPr>
                <w:color w:val="000000"/>
              </w:rPr>
              <w:t>HLA</w:t>
            </w:r>
            <w:r w:rsidR="00A25D34" w:rsidRPr="004C474C">
              <w:rPr>
                <w:color w:val="000000"/>
              </w:rPr>
              <w:t xml:space="preserve"> S</w:t>
            </w:r>
            <w:r w:rsidRPr="004C474C">
              <w:rPr>
                <w:color w:val="000000"/>
              </w:rPr>
              <w:t>ystem will check to make sure the current question is correctly filled out (e.g. answered and within range) (see also: SRV-11). After the User exits the assessment, the assessment is listed as an incomplete assessment on the list of assessments for that User.</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SRV-18</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Consistency of Assessment Place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 xml:space="preserve">ystem shall keep track of the last-displayed question set which needs to be answered by the User. </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SRV-19</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Current Questioned Stored Upon Exit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If the User should choose to “Exit</w:t>
            </w:r>
            <w:r w:rsidR="004C474C" w:rsidRPr="004C474C">
              <w:rPr>
                <w:color w:val="000000"/>
              </w:rPr>
              <w:t>” the</w:t>
            </w:r>
            <w:r w:rsidRPr="004C474C">
              <w:rPr>
                <w:color w:val="000000"/>
              </w:rPr>
              <w:t xml:space="preserve"> assessment, the </w:t>
            </w:r>
            <w:r w:rsidR="002E716D">
              <w:rPr>
                <w:color w:val="000000"/>
              </w:rPr>
              <w:t>HLA</w:t>
            </w:r>
            <w:r w:rsidR="00A25D34" w:rsidRPr="004C474C">
              <w:rPr>
                <w:color w:val="000000"/>
              </w:rPr>
              <w:t xml:space="preserve"> S</w:t>
            </w:r>
            <w:r w:rsidRPr="004C474C">
              <w:rPr>
                <w:color w:val="000000"/>
              </w:rPr>
              <w:t>ystem shall store the “current question” and the state of the assessment traversal – which includes all of the answers to questions previously posed and the “logic branching” of the conditional and other questions needed to complete the assessment. Any changes made in the browser/client will not be saved (see also: SRV-17).</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SRV-20</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Resume Assessment At Current Question</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When the User comes back to the assessment the “current question” will be presented for answering and the “assessment traversal” shall be resumed.</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SRV-21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Valid Ranges for  Fill-In Fields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ystem shall provide for validity checking of fill-in fields (such as blood pressure, height &amp; weight) and prompt the User to re-enter value if outside of valid range. (Relates to SRV-07)</w:t>
            </w:r>
          </w:p>
        </w:tc>
      </w:tr>
      <w:tr w:rsidR="00B56E98" w:rsidRPr="004C474C" w:rsidTr="005D5B1C">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SRV-22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’BACK’ Does Not Commit Current Answers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A25D34" w:rsidP="00EA7937">
            <w:pPr>
              <w:pStyle w:val="TableText"/>
            </w:pPr>
            <w:r w:rsidRPr="004C474C">
              <w:rPr>
                <w:color w:val="000000"/>
              </w:rPr>
              <w:t xml:space="preserve">The </w:t>
            </w:r>
            <w:r w:rsidR="002E716D">
              <w:rPr>
                <w:color w:val="000000"/>
              </w:rPr>
              <w:t>HLA</w:t>
            </w:r>
            <w:r w:rsidRPr="004C474C">
              <w:rPr>
                <w:color w:val="000000"/>
              </w:rPr>
              <w:t xml:space="preserve"> System shall display a notice warning the loss of entered information on the current screen with the use of the browser back option. The </w:t>
            </w:r>
            <w:r w:rsidR="002E716D">
              <w:rPr>
                <w:color w:val="000000"/>
              </w:rPr>
              <w:t>HLA</w:t>
            </w:r>
            <w:r w:rsidRPr="004C474C">
              <w:rPr>
                <w:color w:val="000000"/>
              </w:rPr>
              <w:t xml:space="preserve"> System shall provide an option to return the user to the current screen</w:t>
            </w:r>
            <w:r w:rsidR="00B56E98" w:rsidRPr="004C474C">
              <w:rPr>
                <w:color w:val="000000"/>
              </w:rPr>
              <w:t xml:space="preserve">. </w:t>
            </w:r>
          </w:p>
        </w:tc>
      </w:tr>
      <w:tr w:rsidR="00B56E98" w:rsidRPr="004C474C" w:rsidTr="00F5295E">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B56E98" w:rsidRPr="004C474C" w:rsidRDefault="00B56E98" w:rsidP="0077676C">
            <w:pPr>
              <w:pStyle w:val="TableText"/>
              <w:keepNext/>
              <w:rPr>
                <w:i/>
              </w:rPr>
            </w:pPr>
            <w:r w:rsidRPr="004C474C">
              <w:rPr>
                <w:i/>
              </w:rPr>
              <w:lastRenderedPageBreak/>
              <w:t>Reporting</w:t>
            </w:r>
          </w:p>
        </w:tc>
      </w:tr>
      <w:tr w:rsidR="00B56E9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REP-01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Generate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 xml:space="preserve">ystem shall provide the ability to generate a report, customized from the COTS </w:t>
            </w:r>
            <w:r w:rsidR="002E716D">
              <w:rPr>
                <w:color w:val="000000"/>
              </w:rPr>
              <w:t>HLA</w:t>
            </w:r>
            <w:r w:rsidRPr="004C474C">
              <w:rPr>
                <w:color w:val="000000"/>
              </w:rPr>
              <w:t xml:space="preserve"> report for the VHA, including items such as health risks, educational content links, and recommended follow-up options if, and only if, the assessment is marked “Complete”. (Please see REP-12, REP-13 &amp; REP-14)</w:t>
            </w:r>
          </w:p>
        </w:tc>
      </w:tr>
      <w:tr w:rsidR="00B56E9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REP-02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Interact with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B56E98" w:rsidRPr="004C474C" w:rsidRDefault="00B56E98" w:rsidP="00EA7937">
            <w:pPr>
              <w:pStyle w:val="TableText"/>
            </w:pPr>
            <w:r w:rsidRPr="004C474C">
              <w:rPr>
                <w:color w:val="000000"/>
              </w:rPr>
              <w:t>The User shall be able to view the report and utilize the User interactive portions of the report if, and only if, the assessment is marked “Complete”.</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REP-04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Once Shared There is No Unshare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 xml:space="preserve">Once the Veteran has chosen to share a completed assessment with the Healthcare Team and submitted the assessment, the Veteran will no longer have the option of not sharing that completed assessment. </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REP-05</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Print – Patient Reports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 xml:space="preserve">ystem shall allow the User to print each of the available reports. </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REP-06</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 xml:space="preserve">Save Patient Reports </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ystem shall to allow the User to save each of the available reports to his/her own location for future reference.</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REP-07</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Non-VHA Patients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 xml:space="preserve">The </w:t>
            </w:r>
            <w:r w:rsidR="002E716D">
              <w:rPr>
                <w:color w:val="000000"/>
              </w:rPr>
              <w:t>HLA</w:t>
            </w:r>
            <w:r w:rsidR="00A25D34" w:rsidRPr="004C474C">
              <w:rPr>
                <w:color w:val="000000"/>
              </w:rPr>
              <w:t xml:space="preserve"> S</w:t>
            </w:r>
            <w:r w:rsidRPr="004C474C">
              <w:rPr>
                <w:color w:val="000000"/>
              </w:rPr>
              <w:t xml:space="preserve">ystem shall provide non-VA enrolled patient a tailored feedback report based on their age, sex, and self-reported condition, but no information will be interfaced with other systems. </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REP-08</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Text-</w:t>
            </w:r>
            <w:r w:rsidR="00A25D34" w:rsidRPr="004C474C">
              <w:rPr>
                <w:color w:val="000000"/>
              </w:rPr>
              <w:t>based Secure Messaging</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t xml:space="preserve">For Users that are MHV-authenticated, enrolled in Secure Messaging, and who opt to share an assessment with their healthcare team, the </w:t>
            </w:r>
            <w:r w:rsidR="002E716D">
              <w:t>HLA</w:t>
            </w:r>
            <w:r w:rsidR="00A25D34" w:rsidRPr="004C474C">
              <w:t xml:space="preserve"> S</w:t>
            </w:r>
            <w:r w:rsidRPr="004C474C">
              <w:t xml:space="preserve">ystem shall send the results of the </w:t>
            </w:r>
            <w:r w:rsidR="002E716D">
              <w:t>HLA</w:t>
            </w:r>
            <w:r w:rsidRPr="004C474C">
              <w:t xml:space="preserve"> taken as a Healthcare Team Report (HCTR) in the form of a Secure Message (SM) to the triage groups (aka, healthcare teams). The triage groups access the HCTR sent as an SM through CPRS and sign it as a progress note in the </w:t>
            </w:r>
            <w:r w:rsidR="002E716D">
              <w:t>HLA</w:t>
            </w:r>
            <w:r w:rsidRPr="004C474C">
              <w:t xml:space="preserve"> users’ Electronic Health Record.</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REP-09</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A25D34" w:rsidP="00EA7937">
            <w:pPr>
              <w:pStyle w:val="TableText"/>
              <w:rPr>
                <w:color w:val="000000"/>
              </w:rPr>
            </w:pPr>
            <w:r w:rsidRPr="004C474C">
              <w:rPr>
                <w:color w:val="000000"/>
              </w:rPr>
              <w:t>PDF-based Secure Message Report Attachment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 xml:space="preserve">The healthcare team report shall be generated in a PDF version to include graphics. </w:t>
            </w:r>
          </w:p>
          <w:p w:rsidR="00203768" w:rsidRPr="004C474C" w:rsidRDefault="00203768" w:rsidP="00EA7937">
            <w:pPr>
              <w:pStyle w:val="TableText"/>
            </w:pP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REP-10</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Patient Reports Available to Healthcare Team</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rPr>
                <w:color w:val="000000"/>
              </w:rPr>
            </w:pPr>
            <w:r w:rsidRPr="004C474C">
              <w:rPr>
                <w:color w:val="000000"/>
              </w:rPr>
              <w:t xml:space="preserve">When IPAed and Secure Messaging Enrolled Users share assessments with their healthcare team, the healthcare team shall be have access to each of the reports available to the user.  </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REP-12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E716D" w:rsidP="00EA7937">
            <w:pPr>
              <w:pStyle w:val="TableText"/>
            </w:pPr>
            <w:r>
              <w:rPr>
                <w:color w:val="000000"/>
              </w:rPr>
              <w:t>HLA</w:t>
            </w:r>
            <w:r w:rsidR="00203768" w:rsidRPr="004C474C">
              <w:rPr>
                <w:color w:val="000000"/>
              </w:rPr>
              <w:t xml:space="preserve"> Summary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A25D34" w:rsidP="00EA7937">
            <w:pPr>
              <w:pStyle w:val="TableText"/>
            </w:pPr>
            <w:r w:rsidRPr="004C474C">
              <w:rPr>
                <w:color w:val="000000"/>
              </w:rPr>
              <w:t xml:space="preserve">The </w:t>
            </w:r>
            <w:r w:rsidR="002E716D">
              <w:rPr>
                <w:color w:val="000000"/>
              </w:rPr>
              <w:t>HLA</w:t>
            </w:r>
            <w:r w:rsidRPr="004C474C">
              <w:rPr>
                <w:color w:val="000000"/>
              </w:rPr>
              <w:t xml:space="preserve"> System shall enable the user to access the Summary Report for each completed assessment</w:t>
            </w:r>
            <w:r w:rsidR="00203768" w:rsidRPr="004C474C">
              <w:rPr>
                <w:color w:val="000000"/>
              </w:rPr>
              <w:t xml:space="preserve">. This </w:t>
            </w:r>
            <w:r w:rsidR="002E716D">
              <w:rPr>
                <w:color w:val="000000"/>
              </w:rPr>
              <w:t>HLA</w:t>
            </w:r>
            <w:r w:rsidR="00203768" w:rsidRPr="004C474C">
              <w:rPr>
                <w:color w:val="000000"/>
              </w:rPr>
              <w:t xml:space="preserve"> Summary Report will include sections determined by the CCGW which provide information about health status, disease risks, recommendations for health behavior changes </w:t>
            </w:r>
            <w:r w:rsidR="00203768" w:rsidRPr="004C474C">
              <w:rPr>
                <w:color w:val="000000"/>
              </w:rPr>
              <w:lastRenderedPageBreak/>
              <w:t>and immediate follow</w:t>
            </w:r>
            <w:r w:rsidRPr="004C474C">
              <w:rPr>
                <w:color w:val="000000"/>
              </w:rPr>
              <w:t>-</w:t>
            </w:r>
            <w:r w:rsidR="00203768" w:rsidRPr="004C474C">
              <w:rPr>
                <w:color w:val="000000"/>
              </w:rPr>
              <w:t xml:space="preserve">up. </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lastRenderedPageBreak/>
              <w:t>REP-13</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E716D" w:rsidP="00EA7937">
            <w:pPr>
              <w:pStyle w:val="TableText"/>
            </w:pPr>
            <w:r>
              <w:rPr>
                <w:color w:val="000000"/>
              </w:rPr>
              <w:t>HLA</w:t>
            </w:r>
            <w:r w:rsidR="00203768" w:rsidRPr="004C474C">
              <w:rPr>
                <w:color w:val="000000"/>
              </w:rPr>
              <w:t xml:space="preserve"> Full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A25D34" w:rsidP="00EA7937">
            <w:pPr>
              <w:pStyle w:val="TableText"/>
            </w:pPr>
            <w:r w:rsidRPr="004C474C">
              <w:rPr>
                <w:color w:val="000000"/>
              </w:rPr>
              <w:t xml:space="preserve">The </w:t>
            </w:r>
            <w:r w:rsidR="002E716D">
              <w:rPr>
                <w:color w:val="000000"/>
              </w:rPr>
              <w:t>HLA</w:t>
            </w:r>
            <w:r w:rsidRPr="004C474C">
              <w:rPr>
                <w:color w:val="000000"/>
              </w:rPr>
              <w:t xml:space="preserve"> System shall enable the user to access the Full Report for each completed assessment</w:t>
            </w:r>
            <w:r w:rsidR="00203768" w:rsidRPr="004C474C">
              <w:rPr>
                <w:color w:val="000000"/>
              </w:rPr>
              <w:t xml:space="preserve">. This Full Report will provide more in-depth information on a number of the sections provided in the </w:t>
            </w:r>
            <w:r w:rsidR="002E716D">
              <w:rPr>
                <w:color w:val="000000"/>
              </w:rPr>
              <w:t>HLA</w:t>
            </w:r>
            <w:r w:rsidR="00203768" w:rsidRPr="004C474C">
              <w:rPr>
                <w:color w:val="000000"/>
              </w:rPr>
              <w:t xml:space="preserve"> Summary Report (see REP-12). The information that will be included in the </w:t>
            </w:r>
            <w:r w:rsidR="002E716D">
              <w:rPr>
                <w:color w:val="000000"/>
              </w:rPr>
              <w:t>HLA</w:t>
            </w:r>
            <w:r w:rsidR="00203768" w:rsidRPr="004C474C">
              <w:rPr>
                <w:color w:val="000000"/>
              </w:rPr>
              <w:t xml:space="preserve"> Full Report will be determined by the CCGW.</w:t>
            </w:r>
          </w:p>
        </w:tc>
      </w:tr>
      <w:tr w:rsidR="00203768" w:rsidRPr="004C474C" w:rsidTr="00F5295E">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203768" w:rsidRPr="004C474C" w:rsidRDefault="00203768" w:rsidP="00EA7937">
            <w:pPr>
              <w:pStyle w:val="TableText"/>
              <w:rPr>
                <w:i/>
              </w:rPr>
            </w:pPr>
            <w:r w:rsidRPr="004C474C">
              <w:rPr>
                <w:i/>
              </w:rPr>
              <w:t>Analytics</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ANA-02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Assessment Report Type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 xml:space="preserve">The </w:t>
            </w:r>
            <w:r w:rsidR="002E716D">
              <w:t>HLA</w:t>
            </w:r>
            <w:r w:rsidRPr="004C474C">
              <w:t xml:space="preserve"> System shall provide the capability to create assessment activity report</w:t>
            </w:r>
            <w:r w:rsidR="00203768" w:rsidRPr="004C474C">
              <w:t>.</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ANA-03</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User Report Type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 xml:space="preserve">The </w:t>
            </w:r>
            <w:r w:rsidR="002E716D">
              <w:t>HLA</w:t>
            </w:r>
            <w:r w:rsidRPr="004C474C">
              <w:t xml:space="preserve"> System shall provide the capability to create user account report</w:t>
            </w:r>
            <w:r w:rsidR="00203768" w:rsidRPr="004C474C">
              <w:t>.</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ANA-04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Report Filter Criteria</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 xml:space="preserve">The </w:t>
            </w:r>
            <w:r w:rsidR="002E716D">
              <w:t>HLA</w:t>
            </w:r>
            <w:r w:rsidRPr="004C474C">
              <w:t xml:space="preserve"> System shall provide the capability to select filter criteria to restrict the results on a report</w:t>
            </w:r>
            <w:r w:rsidR="00203768" w:rsidRPr="004C474C">
              <w:t>.</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ANA-05</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Report Grouping Criteria</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 xml:space="preserve">The </w:t>
            </w:r>
            <w:r w:rsidR="002E716D">
              <w:t>HLA</w:t>
            </w:r>
            <w:r w:rsidRPr="004C474C">
              <w:t xml:space="preserve"> System shall provide the capability to select criteria used to group the results on the report.</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ANA-0</w:t>
            </w:r>
            <w:r w:rsidR="00814D17" w:rsidRPr="004C474C">
              <w:t>6</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User Start New Report from Existing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 xml:space="preserve">The </w:t>
            </w:r>
            <w:r w:rsidR="002E716D">
              <w:t>HLA</w:t>
            </w:r>
            <w:r w:rsidRPr="004C474C">
              <w:t xml:space="preserve"> System shall provide the capability to start a new report specification from an existing report</w:t>
            </w:r>
            <w:r w:rsidR="00203768" w:rsidRPr="004C474C">
              <w:t>.</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w:t>
            </w:r>
            <w:r w:rsidR="00814D17" w:rsidRPr="004C474C">
              <w:t>1</w:t>
            </w:r>
            <w:r w:rsidRPr="004C474C">
              <w:t>0</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Generate an On-Demand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The user shall have the ability to generate a scheduled report from a report specification</w:t>
            </w:r>
            <w:r w:rsidR="00203768" w:rsidRPr="004C474C">
              <w:t>.</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ANA-11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View Report History</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 xml:space="preserve">The </w:t>
            </w:r>
            <w:r w:rsidR="002E716D">
              <w:t>HLA</w:t>
            </w:r>
            <w:r w:rsidRPr="004C474C">
              <w:t xml:space="preserve"> System shall provide the capability to view a list of generated reports</w:t>
            </w:r>
            <w:r w:rsidR="00203768" w:rsidRPr="004C474C">
              <w:t>.</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ANA-12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View Generated Report Details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 xml:space="preserve">The </w:t>
            </w:r>
            <w:r w:rsidR="002E716D">
              <w:t>HLA</w:t>
            </w:r>
            <w:r w:rsidRPr="004C474C">
              <w:t xml:space="preserve"> System shall provide the capability to view a report details after it has been successfully generated</w:t>
            </w:r>
            <w:r w:rsidR="00203768" w:rsidRPr="004C474C">
              <w:t>.</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ANA-13</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View On-Demand Generated Report</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 xml:space="preserve">Once a report has been generated, the </w:t>
            </w:r>
            <w:r w:rsidR="002E716D">
              <w:t>HLA</w:t>
            </w:r>
            <w:r w:rsidRPr="004C474C">
              <w:t xml:space="preserve"> System shall provide the capability to view the generated report</w:t>
            </w:r>
            <w:r w:rsidR="00203768" w:rsidRPr="004C474C">
              <w:t>.</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t>ANA-22</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Data extract shall include assessment start date timestamp</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814D17" w:rsidP="00EA7937">
            <w:pPr>
              <w:pStyle w:val="TableText"/>
            </w:pPr>
            <w:r w:rsidRPr="004C474C">
              <w:t>The extract shall include the date timestamp the assessment was started for each included assessment</w:t>
            </w:r>
            <w:r w:rsidR="00203768" w:rsidRPr="004C474C">
              <w:t>.</w:t>
            </w:r>
          </w:p>
        </w:tc>
      </w:tr>
      <w:tr w:rsidR="00203768" w:rsidRPr="004C474C" w:rsidTr="00FC7802">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203768" w:rsidRPr="004C474C" w:rsidRDefault="00203768" w:rsidP="00EA7937">
            <w:pPr>
              <w:pStyle w:val="TableText"/>
              <w:rPr>
                <w:i/>
              </w:rPr>
            </w:pPr>
            <w:r w:rsidRPr="004C474C">
              <w:rPr>
                <w:i/>
              </w:rPr>
              <w:t>Program Administration</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ADMIN-04</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IT Administrator Application</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 xml:space="preserve">The </w:t>
            </w:r>
            <w:r w:rsidR="002E716D">
              <w:rPr>
                <w:color w:val="000000"/>
              </w:rPr>
              <w:t>HLA</w:t>
            </w:r>
            <w:r w:rsidR="00814D17" w:rsidRPr="004C474C">
              <w:rPr>
                <w:color w:val="000000"/>
              </w:rPr>
              <w:t xml:space="preserve"> S</w:t>
            </w:r>
            <w:r w:rsidRPr="004C474C">
              <w:rPr>
                <w:color w:val="000000"/>
              </w:rPr>
              <w:t xml:space="preserve">ystem shall provide an IT Administrator application for system administration capabilities. </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ADMIN-05</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E716D" w:rsidP="00EA7937">
            <w:pPr>
              <w:pStyle w:val="TableText"/>
            </w:pPr>
            <w:r>
              <w:rPr>
                <w:color w:val="000000"/>
              </w:rPr>
              <w:t>HLA</w:t>
            </w:r>
            <w:r w:rsidR="00203768" w:rsidRPr="004C474C">
              <w:rPr>
                <w:color w:val="000000"/>
              </w:rPr>
              <w:t xml:space="preserve"> Analytics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 xml:space="preserve">The </w:t>
            </w:r>
            <w:r w:rsidR="002E716D">
              <w:rPr>
                <w:color w:val="000000"/>
              </w:rPr>
              <w:t>HLA</w:t>
            </w:r>
            <w:r w:rsidR="00814D17" w:rsidRPr="004C474C">
              <w:rPr>
                <w:color w:val="000000"/>
              </w:rPr>
              <w:t xml:space="preserve"> S</w:t>
            </w:r>
            <w:r w:rsidRPr="004C474C">
              <w:rPr>
                <w:color w:val="000000"/>
              </w:rPr>
              <w:t xml:space="preserve">ystem shall allow building population-level reports of </w:t>
            </w:r>
            <w:r w:rsidR="002E716D">
              <w:rPr>
                <w:color w:val="000000"/>
              </w:rPr>
              <w:t>HLA</w:t>
            </w:r>
            <w:r w:rsidRPr="004C474C">
              <w:rPr>
                <w:color w:val="000000"/>
              </w:rPr>
              <w:t xml:space="preserve"> data from a permanent data repository.  Report generation will be provided through a portal with a menu of standardized reports and the capability to generate ad</w:t>
            </w:r>
            <w:r w:rsidR="00814D17" w:rsidRPr="004C474C">
              <w:rPr>
                <w:color w:val="000000"/>
              </w:rPr>
              <w:t>-</w:t>
            </w:r>
            <w:r w:rsidRPr="004C474C">
              <w:rPr>
                <w:color w:val="000000"/>
              </w:rPr>
              <w:t xml:space="preserve">hoc reports. </w:t>
            </w:r>
          </w:p>
        </w:tc>
      </w:tr>
      <w:tr w:rsidR="00203768" w:rsidRPr="004C474C" w:rsidTr="00F5295E">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203768" w:rsidRPr="004C474C" w:rsidRDefault="00203768" w:rsidP="00EA7937">
            <w:pPr>
              <w:pStyle w:val="TableText"/>
              <w:rPr>
                <w:i/>
              </w:rPr>
            </w:pPr>
            <w:r w:rsidRPr="004C474C">
              <w:rPr>
                <w:i/>
              </w:rPr>
              <w:t>User Interface</w:t>
            </w:r>
          </w:p>
        </w:tc>
      </w:tr>
      <w:tr w:rsidR="00203768"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UI-01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t xml:space="preserve">User Friendly Error </w:t>
            </w:r>
            <w:r w:rsidRPr="004C474C">
              <w:rPr>
                <w:color w:val="000000"/>
              </w:rPr>
              <w:lastRenderedPageBreak/>
              <w:t>Messaging</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03768" w:rsidRPr="004C474C" w:rsidRDefault="00203768" w:rsidP="00EA7937">
            <w:pPr>
              <w:pStyle w:val="TableText"/>
            </w:pPr>
            <w:r w:rsidRPr="004C474C">
              <w:rPr>
                <w:color w:val="000000"/>
              </w:rPr>
              <w:lastRenderedPageBreak/>
              <w:t xml:space="preserve">Any error messaging provided by the </w:t>
            </w:r>
            <w:r w:rsidR="002E716D">
              <w:rPr>
                <w:color w:val="000000"/>
              </w:rPr>
              <w:t>HLA</w:t>
            </w:r>
            <w:r w:rsidRPr="004C474C">
              <w:rPr>
                <w:color w:val="000000"/>
              </w:rPr>
              <w:t xml:space="preserve"> </w:t>
            </w:r>
            <w:r w:rsidR="00814D17" w:rsidRPr="004C474C">
              <w:rPr>
                <w:color w:val="000000"/>
              </w:rPr>
              <w:t>S</w:t>
            </w:r>
            <w:r w:rsidRPr="004C474C">
              <w:rPr>
                <w:color w:val="000000"/>
              </w:rPr>
              <w:t xml:space="preserve">ystem shall be </w:t>
            </w:r>
            <w:r w:rsidRPr="004C474C">
              <w:rPr>
                <w:color w:val="000000"/>
              </w:rPr>
              <w:lastRenderedPageBreak/>
              <w:t xml:space="preserve">reviewed and approved by the business owner (NCP) for appropriateness of language (consistent with the language principles utilized in the </w:t>
            </w:r>
            <w:r w:rsidR="002E716D">
              <w:rPr>
                <w:color w:val="000000"/>
              </w:rPr>
              <w:t>HLA</w:t>
            </w:r>
            <w:r w:rsidRPr="004C474C">
              <w:rPr>
                <w:color w:val="000000"/>
              </w:rPr>
              <w:t xml:space="preserve"> assessment itself). </w:t>
            </w:r>
          </w:p>
        </w:tc>
      </w:tr>
      <w:tr w:rsidR="002D0B76" w:rsidRPr="004C474C" w:rsidTr="002D0BAF">
        <w:tblPrEx>
          <w:tblCellMar>
            <w:top w:w="43" w:type="dxa"/>
            <w:bottom w:w="43" w:type="dxa"/>
          </w:tblCellMar>
        </w:tblPrEx>
        <w:tc>
          <w:tcPr>
            <w:tcW w:w="9648" w:type="dxa"/>
            <w:gridSpan w:val="3"/>
            <w:tcBorders>
              <w:top w:val="single" w:sz="4" w:space="0" w:color="auto"/>
              <w:left w:val="single" w:sz="4" w:space="0" w:color="auto"/>
              <w:bottom w:val="single" w:sz="4" w:space="0" w:color="auto"/>
              <w:right w:val="single" w:sz="4" w:space="0" w:color="auto"/>
            </w:tcBorders>
            <w:shd w:val="clear" w:color="auto" w:fill="F2F2F2"/>
          </w:tcPr>
          <w:p w:rsidR="002D0B76" w:rsidRPr="004C474C" w:rsidRDefault="002D0B76" w:rsidP="00EA7937">
            <w:pPr>
              <w:pStyle w:val="TableText"/>
              <w:rPr>
                <w:i/>
              </w:rPr>
            </w:pPr>
            <w:r w:rsidRPr="004C474C">
              <w:rPr>
                <w:i/>
              </w:rPr>
              <w:lastRenderedPageBreak/>
              <w:t>User Interface</w:t>
            </w:r>
          </w:p>
        </w:tc>
      </w:tr>
      <w:tr w:rsidR="002D0B76" w:rsidRPr="004C474C" w:rsidTr="002D0BAF">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pPr>
            <w:r w:rsidRPr="004C474C">
              <w:rPr>
                <w:color w:val="000000"/>
              </w:rPr>
              <w:t>INT-01</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pPr>
            <w:r w:rsidRPr="004C474C">
              <w:rPr>
                <w:color w:val="000000"/>
              </w:rPr>
              <w:t>Utilizing Secure Messaging APIs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pPr>
            <w:r w:rsidRPr="004C474C">
              <w:t xml:space="preserve">The </w:t>
            </w:r>
            <w:r w:rsidR="002E716D">
              <w:t>HLA</w:t>
            </w:r>
            <w:r w:rsidRPr="004C474C">
              <w:t xml:space="preserve"> Core System</w:t>
            </w:r>
            <w:r w:rsidRPr="004C474C" w:rsidDel="00206B67">
              <w:t xml:space="preserve"> </w:t>
            </w:r>
            <w:r w:rsidRPr="004C474C">
              <w:t>shall integrate with Secure Messaging to utilize its APIs to transmit the Healthcare Team Report as a secure message and PDF report as referenced in REP-08 and REP-09.</w:t>
            </w:r>
          </w:p>
        </w:tc>
      </w:tr>
      <w:tr w:rsidR="002D0B76"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INT-05</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Assessment Reminders</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 xml:space="preserve">The </w:t>
            </w:r>
            <w:r w:rsidR="002E716D">
              <w:rPr>
                <w:color w:val="000000"/>
              </w:rPr>
              <w:t>HLA</w:t>
            </w:r>
            <w:r w:rsidRPr="004C474C">
              <w:rPr>
                <w:color w:val="000000"/>
              </w:rPr>
              <w:t xml:space="preserve"> System shall utilize an MHV email notification mechanism to enable email reminders and notifications to be sent to MHV members that have begun a or completed a minimum of one </w:t>
            </w:r>
            <w:r w:rsidR="002E716D">
              <w:rPr>
                <w:color w:val="000000"/>
              </w:rPr>
              <w:t>HLA</w:t>
            </w:r>
            <w:r w:rsidRPr="004C474C">
              <w:rPr>
                <w:color w:val="000000"/>
              </w:rPr>
              <w:t xml:space="preserve"> as defined in the following user stories:</w:t>
            </w:r>
          </w:p>
          <w:p w:rsidR="002D0B76" w:rsidRPr="004C474C" w:rsidRDefault="002D0B76" w:rsidP="00EA7937">
            <w:pPr>
              <w:pStyle w:val="TableText"/>
              <w:rPr>
                <w:color w:val="000000"/>
              </w:rPr>
            </w:pPr>
          </w:p>
          <w:p w:rsidR="002D0B76" w:rsidRPr="004C474C" w:rsidRDefault="002D0B76" w:rsidP="00EA7937">
            <w:pPr>
              <w:pStyle w:val="TableText"/>
              <w:rPr>
                <w:color w:val="000000"/>
              </w:rPr>
            </w:pPr>
            <w:r w:rsidRPr="004C474C">
              <w:rPr>
                <w:color w:val="000000"/>
              </w:rPr>
              <w:t xml:space="preserve">“As a Basic, Advanced, or Premium MHV member, I shall receive email notifications to remind me that I must complete an </w:t>
            </w:r>
            <w:r w:rsidR="002E716D">
              <w:rPr>
                <w:color w:val="000000"/>
              </w:rPr>
              <w:t>HLA</w:t>
            </w:r>
            <w:r w:rsidRPr="004C474C">
              <w:rPr>
                <w:color w:val="000000"/>
              </w:rPr>
              <w:t xml:space="preserve"> that I have started and to inform me that it will expire 30 days from when I first started the </w:t>
            </w:r>
            <w:r w:rsidR="002E716D">
              <w:rPr>
                <w:color w:val="000000"/>
              </w:rPr>
              <w:t>HLA</w:t>
            </w:r>
            <w:r w:rsidRPr="004C474C">
              <w:rPr>
                <w:color w:val="000000"/>
              </w:rPr>
              <w:t>.”</w:t>
            </w:r>
          </w:p>
          <w:p w:rsidR="002D0B76" w:rsidRPr="004C474C" w:rsidRDefault="002D0B76" w:rsidP="00EA7937">
            <w:pPr>
              <w:pStyle w:val="TableText"/>
              <w:rPr>
                <w:color w:val="000000"/>
              </w:rPr>
            </w:pPr>
          </w:p>
          <w:p w:rsidR="002D0B76" w:rsidRPr="004C474C" w:rsidRDefault="002D0B76" w:rsidP="00EA7937">
            <w:pPr>
              <w:pStyle w:val="TableText"/>
              <w:rPr>
                <w:color w:val="000000"/>
              </w:rPr>
            </w:pPr>
            <w:r w:rsidRPr="004C474C">
              <w:rPr>
                <w:color w:val="000000"/>
              </w:rPr>
              <w:t xml:space="preserve">“As a Basic, Advanced, or Premium MHV member, I shall receive periodic email reminders to take a new </w:t>
            </w:r>
            <w:r w:rsidR="002E716D">
              <w:rPr>
                <w:color w:val="000000"/>
              </w:rPr>
              <w:t>HLA</w:t>
            </w:r>
            <w:r w:rsidRPr="004C474C">
              <w:rPr>
                <w:color w:val="000000"/>
              </w:rPr>
              <w:t xml:space="preserve"> after a period of time has lapsed since I last took an </w:t>
            </w:r>
            <w:r w:rsidR="002E716D">
              <w:rPr>
                <w:color w:val="000000"/>
              </w:rPr>
              <w:t>HLA</w:t>
            </w:r>
            <w:r w:rsidRPr="004C474C">
              <w:rPr>
                <w:color w:val="000000"/>
              </w:rPr>
              <w:t>.”</w:t>
            </w:r>
          </w:p>
        </w:tc>
      </w:tr>
      <w:tr w:rsidR="002D0B76"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INT-06</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Interface Flexibility</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 xml:space="preserve">The </w:t>
            </w:r>
            <w:r w:rsidR="002E716D">
              <w:rPr>
                <w:color w:val="000000"/>
              </w:rPr>
              <w:t>HLA</w:t>
            </w:r>
            <w:r w:rsidRPr="004C474C">
              <w:rPr>
                <w:color w:val="000000"/>
              </w:rPr>
              <w:t xml:space="preserve"> System should have a flexible interface capability such that any back-end system interface requirements changes or additions that may come up in the future can be accomplished efficiently.</w:t>
            </w:r>
          </w:p>
        </w:tc>
      </w:tr>
      <w:tr w:rsidR="002D0B76"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INT-07 **</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CPRS View Alert Notification</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 xml:space="preserve">The </w:t>
            </w:r>
            <w:r w:rsidR="002E716D">
              <w:rPr>
                <w:color w:val="000000"/>
              </w:rPr>
              <w:t>HLA</w:t>
            </w:r>
            <w:r w:rsidRPr="004C474C">
              <w:rPr>
                <w:color w:val="000000"/>
              </w:rPr>
              <w:t xml:space="preserve"> System shall provide CPRS View Alert Notifications for events such as  indicating an assessment has been completed for a IPAed User &amp;/or other such assessment events as indicated by the CCGW (see </w:t>
            </w:r>
            <w:r w:rsidRPr="004C474C">
              <w:t>BR-01 – e-Triggers</w:t>
            </w:r>
            <w:r w:rsidRPr="004C474C">
              <w:rPr>
                <w:color w:val="000000"/>
              </w:rPr>
              <w:t>).</w:t>
            </w:r>
          </w:p>
        </w:tc>
      </w:tr>
      <w:tr w:rsidR="002D0B76"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INT-08</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System Open from MHV</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t xml:space="preserve">The </w:t>
            </w:r>
            <w:r w:rsidR="002E716D">
              <w:t>HLA</w:t>
            </w:r>
            <w:r w:rsidRPr="004C474C">
              <w:t xml:space="preserve"> System shall open from the MHV portal in a separate window.</w:t>
            </w:r>
          </w:p>
        </w:tc>
      </w:tr>
      <w:tr w:rsidR="002D0B76"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INT-09</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Keeping MHV Login Active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pPr>
            <w:r w:rsidRPr="004C474C">
              <w:t xml:space="preserve">The </w:t>
            </w:r>
            <w:r w:rsidR="002E716D">
              <w:t>HLA</w:t>
            </w:r>
            <w:r w:rsidRPr="004C474C">
              <w:t xml:space="preserve"> System shall keep a MHV session running in the background to allow the user access to MHV portal without having to log in to MHV again provided the </w:t>
            </w:r>
            <w:r w:rsidR="002E716D">
              <w:t>HLA</w:t>
            </w:r>
            <w:r w:rsidRPr="004C474C">
              <w:t xml:space="preserve"> session has not yet expired.</w:t>
            </w:r>
          </w:p>
        </w:tc>
      </w:tr>
      <w:tr w:rsidR="002D0B76" w:rsidRPr="004C474C" w:rsidTr="00A25D34">
        <w:tblPrEx>
          <w:tblCellMar>
            <w:top w:w="43" w:type="dxa"/>
            <w:bottom w:w="43" w:type="dxa"/>
          </w:tblCellMar>
        </w:tblPrEx>
        <w:tc>
          <w:tcPr>
            <w:tcW w:w="1465"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INT-10</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rPr>
                <w:color w:val="000000"/>
              </w:rPr>
            </w:pPr>
            <w:r w:rsidRPr="004C474C">
              <w:rPr>
                <w:color w:val="000000"/>
              </w:rPr>
              <w:t xml:space="preserve">One </w:t>
            </w:r>
            <w:r w:rsidR="002E716D">
              <w:rPr>
                <w:color w:val="000000"/>
              </w:rPr>
              <w:t>HLA</w:t>
            </w:r>
            <w:r w:rsidRPr="004C474C">
              <w:rPr>
                <w:color w:val="000000"/>
              </w:rPr>
              <w:t xml:space="preserve"> Session at a Time</w:t>
            </w:r>
          </w:p>
        </w:tc>
        <w:tc>
          <w:tcPr>
            <w:tcW w:w="5573" w:type="dxa"/>
            <w:tcBorders>
              <w:top w:val="single" w:sz="4" w:space="0" w:color="auto"/>
              <w:left w:val="single" w:sz="4" w:space="0" w:color="auto"/>
              <w:bottom w:val="single" w:sz="4" w:space="0" w:color="auto"/>
              <w:right w:val="single" w:sz="4" w:space="0" w:color="auto"/>
            </w:tcBorders>
            <w:shd w:val="clear" w:color="auto" w:fill="auto"/>
          </w:tcPr>
          <w:p w:rsidR="002D0B76" w:rsidRPr="004C474C" w:rsidRDefault="002D0B76" w:rsidP="00EA7937">
            <w:pPr>
              <w:pStyle w:val="TableText"/>
            </w:pPr>
            <w:r w:rsidRPr="004C474C">
              <w:t xml:space="preserve">One login session / </w:t>
            </w:r>
            <w:r w:rsidR="002E716D">
              <w:t>HLA</w:t>
            </w:r>
            <w:r w:rsidRPr="004C474C">
              <w:t xml:space="preserve"> window for any use account open at one time. Thus, if a user account has an active login session and another request for a </w:t>
            </w:r>
            <w:r w:rsidR="002E716D">
              <w:t>HLA</w:t>
            </w:r>
            <w:r w:rsidRPr="004C474C">
              <w:t xml:space="preserve"> login for the same account is received the first login session will be logged out. If the user tries to go back to the first login session they will be given a “session logged out” message.</w:t>
            </w:r>
          </w:p>
        </w:tc>
      </w:tr>
    </w:tbl>
    <w:p w:rsidR="00A25D34" w:rsidRDefault="00A25D34" w:rsidP="00A25D34">
      <w:r>
        <w:t>** De-scoped from project, not implemented.</w:t>
      </w:r>
    </w:p>
    <w:p w:rsidR="00B73B29" w:rsidRDefault="00B73B29" w:rsidP="0077676C">
      <w:pPr>
        <w:pStyle w:val="Heading3"/>
      </w:pPr>
      <w:bookmarkStart w:id="155" w:name="_Toc400536846"/>
      <w:r>
        <w:lastRenderedPageBreak/>
        <w:t>Functional Workload and Functional Performance Requirements</w:t>
      </w:r>
      <w:bookmarkEnd w:id="148"/>
      <w:bookmarkEnd w:id="149"/>
      <w:bookmarkEnd w:id="150"/>
      <w:bookmarkEnd w:id="151"/>
      <w:bookmarkEnd w:id="152"/>
      <w:bookmarkEnd w:id="153"/>
      <w:bookmarkEnd w:id="154"/>
      <w:bookmarkEnd w:id="155"/>
    </w:p>
    <w:p w:rsidR="00B0444A" w:rsidRPr="00D9427A" w:rsidRDefault="00B0444A" w:rsidP="004C6A48">
      <w:pPr>
        <w:pStyle w:val="Caption"/>
        <w:rPr>
          <w:rStyle w:val="BodyTextChar"/>
        </w:rPr>
      </w:pPr>
      <w:bookmarkStart w:id="156" w:name="_Ref235340931"/>
      <w:bookmarkStart w:id="157" w:name="_Toc222032892"/>
      <w:bookmarkStart w:id="158" w:name="_Toc235501750"/>
      <w:r>
        <w:t xml:space="preserve">Table </w:t>
      </w:r>
      <w:bookmarkEnd w:id="156"/>
      <w:r w:rsidR="008B01B8">
        <w:t>5</w:t>
      </w:r>
      <w:r>
        <w:t xml:space="preserve"> Workload and Performance Requirements</w:t>
      </w:r>
      <w:bookmarkEnd w:id="157"/>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545"/>
        <w:gridCol w:w="4950"/>
        <w:gridCol w:w="2095"/>
      </w:tblGrid>
      <w:tr w:rsidR="005D40FE" w:rsidTr="00984495">
        <w:trPr>
          <w:cantSplit/>
          <w:tblHeader/>
        </w:trPr>
        <w:tc>
          <w:tcPr>
            <w:tcW w:w="254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D40FE" w:rsidRPr="001773C0" w:rsidRDefault="005D40FE" w:rsidP="00707702">
            <w:pPr>
              <w:pStyle w:val="TableHeading"/>
            </w:pPr>
            <w:r w:rsidRPr="001773C0">
              <w:t>ID</w:t>
            </w:r>
          </w:p>
        </w:tc>
        <w:tc>
          <w:tcPr>
            <w:tcW w:w="495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D40FE" w:rsidRPr="001773C0" w:rsidRDefault="005D40FE" w:rsidP="00707702">
            <w:pPr>
              <w:pStyle w:val="TableHeading"/>
            </w:pPr>
            <w:r w:rsidRPr="001773C0">
              <w:t>Requirement</w:t>
            </w:r>
          </w:p>
        </w:tc>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rsidR="005D40FE" w:rsidRPr="001773C0" w:rsidRDefault="005D40FE" w:rsidP="00707702">
            <w:pPr>
              <w:pStyle w:val="TableHeading"/>
            </w:pPr>
            <w:r>
              <w:t>Maximum Acceptable Response Delay</w:t>
            </w:r>
          </w:p>
        </w:tc>
      </w:tr>
      <w:tr w:rsidR="005D40FE" w:rsidRPr="00984495" w:rsidTr="00984495">
        <w:tblPrEx>
          <w:tblCellMar>
            <w:top w:w="43" w:type="dxa"/>
            <w:bottom w:w="43" w:type="dxa"/>
          </w:tblCellMar>
        </w:tblPrEx>
        <w:tc>
          <w:tcPr>
            <w:tcW w:w="2545" w:type="dxa"/>
            <w:shd w:val="clear" w:color="auto" w:fill="auto"/>
          </w:tcPr>
          <w:p w:rsidR="005D40FE" w:rsidRPr="00984495" w:rsidRDefault="005D40FE" w:rsidP="00984495">
            <w:pPr>
              <w:pStyle w:val="TableText"/>
              <w:rPr>
                <w:rStyle w:val="BodyTextChar"/>
                <w:sz w:val="22"/>
                <w:szCs w:val="22"/>
              </w:rPr>
            </w:pPr>
            <w:r w:rsidRPr="00984495">
              <w:rPr>
                <w:rStyle w:val="BodyTextChar"/>
                <w:sz w:val="22"/>
                <w:szCs w:val="22"/>
              </w:rPr>
              <w:t>No spec</w:t>
            </w:r>
            <w:r w:rsidR="00B0076B" w:rsidRPr="00984495">
              <w:rPr>
                <w:rStyle w:val="BodyTextChar"/>
                <w:sz w:val="22"/>
                <w:szCs w:val="22"/>
              </w:rPr>
              <w:t>ific IDs</w:t>
            </w:r>
            <w:r w:rsidRPr="00984495">
              <w:rPr>
                <w:rStyle w:val="BodyTextChar"/>
                <w:sz w:val="22"/>
                <w:szCs w:val="22"/>
              </w:rPr>
              <w:t>.  These are in the Performance Specifications section of the Functional Requirement Document.</w:t>
            </w:r>
          </w:p>
        </w:tc>
        <w:tc>
          <w:tcPr>
            <w:tcW w:w="4950" w:type="dxa"/>
            <w:shd w:val="clear" w:color="auto" w:fill="auto"/>
          </w:tcPr>
          <w:p w:rsidR="005D40FE" w:rsidRPr="00984495" w:rsidRDefault="005D40FE" w:rsidP="00984495">
            <w:pPr>
              <w:pStyle w:val="TableText"/>
              <w:rPr>
                <w:rStyle w:val="BodyTextChar"/>
                <w:sz w:val="22"/>
                <w:szCs w:val="22"/>
              </w:rPr>
            </w:pPr>
            <w:r w:rsidRPr="00984495">
              <w:t>Mouse click; pointer movement; window movement or resizing; key press; button press; drawing gesture; other user-input event involving hand-eye coordination</w:t>
            </w:r>
          </w:p>
        </w:tc>
        <w:tc>
          <w:tcPr>
            <w:tcW w:w="2095" w:type="dxa"/>
          </w:tcPr>
          <w:p w:rsidR="001F2439" w:rsidRPr="00984495" w:rsidRDefault="001F2439" w:rsidP="00984495">
            <w:pPr>
              <w:pStyle w:val="TableText"/>
            </w:pPr>
            <w:r w:rsidRPr="00984495">
              <w:t xml:space="preserve">0.1 second (100 milliseconds) </w:t>
            </w:r>
          </w:p>
          <w:p w:rsidR="005D40FE" w:rsidRPr="00984495" w:rsidRDefault="005D40FE" w:rsidP="00984495">
            <w:pPr>
              <w:pStyle w:val="TableText"/>
            </w:pPr>
          </w:p>
        </w:tc>
      </w:tr>
      <w:tr w:rsidR="001F2439" w:rsidRPr="00984495" w:rsidTr="00984495">
        <w:tblPrEx>
          <w:tblCellMar>
            <w:top w:w="43" w:type="dxa"/>
            <w:bottom w:w="43" w:type="dxa"/>
          </w:tblCellMar>
        </w:tblPrEx>
        <w:tc>
          <w:tcPr>
            <w:tcW w:w="2545" w:type="dxa"/>
            <w:shd w:val="clear" w:color="auto" w:fill="auto"/>
          </w:tcPr>
          <w:p w:rsidR="001F2439" w:rsidRPr="00984495" w:rsidDel="005D40FE" w:rsidRDefault="001F2439" w:rsidP="00984495">
            <w:pPr>
              <w:pStyle w:val="TableText"/>
              <w:rPr>
                <w:rStyle w:val="BodyTextChar"/>
                <w:sz w:val="22"/>
                <w:szCs w:val="22"/>
              </w:rPr>
            </w:pPr>
          </w:p>
        </w:tc>
        <w:tc>
          <w:tcPr>
            <w:tcW w:w="4950" w:type="dxa"/>
            <w:shd w:val="clear" w:color="auto" w:fill="auto"/>
          </w:tcPr>
          <w:p w:rsidR="001F2439" w:rsidRPr="00984495" w:rsidRDefault="001F2439" w:rsidP="00984495">
            <w:pPr>
              <w:pStyle w:val="TableText"/>
            </w:pPr>
            <w:r w:rsidRPr="00984495">
              <w:t xml:space="preserve">Displaying progress indicators; completing ordinary user commands (for example, closing a dialog box); completing background tasks (for example, reformatting a table) </w:t>
            </w:r>
          </w:p>
        </w:tc>
        <w:tc>
          <w:tcPr>
            <w:tcW w:w="2095" w:type="dxa"/>
          </w:tcPr>
          <w:p w:rsidR="001F2439" w:rsidRPr="00984495" w:rsidRDefault="001F2439" w:rsidP="00984495">
            <w:pPr>
              <w:pStyle w:val="TableText"/>
            </w:pPr>
            <w:r w:rsidRPr="00984495">
              <w:t xml:space="preserve">1.0 second </w:t>
            </w:r>
          </w:p>
          <w:p w:rsidR="001F2439" w:rsidRPr="00984495" w:rsidRDefault="001F2439" w:rsidP="00984495">
            <w:pPr>
              <w:pStyle w:val="TableText"/>
            </w:pPr>
          </w:p>
        </w:tc>
      </w:tr>
      <w:tr w:rsidR="001F2439" w:rsidRPr="00984495" w:rsidTr="00984495">
        <w:tblPrEx>
          <w:tblCellMar>
            <w:top w:w="43" w:type="dxa"/>
            <w:bottom w:w="43" w:type="dxa"/>
          </w:tblCellMar>
        </w:tblPrEx>
        <w:tc>
          <w:tcPr>
            <w:tcW w:w="2545" w:type="dxa"/>
            <w:shd w:val="clear" w:color="auto" w:fill="auto"/>
          </w:tcPr>
          <w:p w:rsidR="001F2439" w:rsidRPr="00984495" w:rsidDel="005D40FE" w:rsidRDefault="001F2439" w:rsidP="00984495">
            <w:pPr>
              <w:pStyle w:val="TableText"/>
              <w:rPr>
                <w:rStyle w:val="BodyTextChar"/>
                <w:sz w:val="22"/>
                <w:szCs w:val="22"/>
              </w:rPr>
            </w:pPr>
          </w:p>
        </w:tc>
        <w:tc>
          <w:tcPr>
            <w:tcW w:w="4950" w:type="dxa"/>
            <w:shd w:val="clear" w:color="auto" w:fill="auto"/>
          </w:tcPr>
          <w:p w:rsidR="001F2439" w:rsidRPr="00984495" w:rsidRDefault="001F2439" w:rsidP="00984495">
            <w:pPr>
              <w:pStyle w:val="TableText"/>
            </w:pPr>
            <w:r w:rsidRPr="00984495">
              <w:t xml:space="preserve">Displaying a graph or anything else that a typical user would expect to take time (for example, displaying a new list of all a company's financial transactions for an accounting period) </w:t>
            </w:r>
          </w:p>
        </w:tc>
        <w:tc>
          <w:tcPr>
            <w:tcW w:w="2095" w:type="dxa"/>
          </w:tcPr>
          <w:p w:rsidR="001F2439" w:rsidRPr="00984495" w:rsidRDefault="001F2439" w:rsidP="00984495">
            <w:pPr>
              <w:pStyle w:val="TableText"/>
            </w:pPr>
            <w:r w:rsidRPr="00984495">
              <w:t xml:space="preserve">10.0 seconds </w:t>
            </w:r>
          </w:p>
          <w:p w:rsidR="001F2439" w:rsidRPr="00984495" w:rsidRDefault="001F2439" w:rsidP="00984495">
            <w:pPr>
              <w:pStyle w:val="TableText"/>
            </w:pPr>
          </w:p>
        </w:tc>
      </w:tr>
      <w:tr w:rsidR="001F2439" w:rsidRPr="00984495" w:rsidTr="00984495">
        <w:tblPrEx>
          <w:tblCellMar>
            <w:top w:w="43" w:type="dxa"/>
            <w:bottom w:w="43" w:type="dxa"/>
          </w:tblCellMar>
        </w:tblPrEx>
        <w:tc>
          <w:tcPr>
            <w:tcW w:w="2545" w:type="dxa"/>
            <w:shd w:val="clear" w:color="auto" w:fill="auto"/>
          </w:tcPr>
          <w:p w:rsidR="001F2439" w:rsidRPr="00984495" w:rsidDel="005D40FE" w:rsidRDefault="001F2439" w:rsidP="00984495">
            <w:pPr>
              <w:pStyle w:val="TableText"/>
              <w:rPr>
                <w:rStyle w:val="BodyTextChar"/>
                <w:sz w:val="22"/>
                <w:szCs w:val="22"/>
              </w:rPr>
            </w:pPr>
          </w:p>
        </w:tc>
        <w:tc>
          <w:tcPr>
            <w:tcW w:w="4950" w:type="dxa"/>
            <w:shd w:val="clear" w:color="auto" w:fill="auto"/>
          </w:tcPr>
          <w:p w:rsidR="001F2439" w:rsidRPr="00984495" w:rsidRDefault="001F2439" w:rsidP="00984495">
            <w:pPr>
              <w:pStyle w:val="TableText"/>
            </w:pPr>
            <w:r w:rsidRPr="00984495">
              <w:t xml:space="preserve">Accepting and processing all user input to any task </w:t>
            </w:r>
          </w:p>
        </w:tc>
        <w:tc>
          <w:tcPr>
            <w:tcW w:w="2095" w:type="dxa"/>
          </w:tcPr>
          <w:p w:rsidR="001F2439" w:rsidRPr="00984495" w:rsidRDefault="001F2439" w:rsidP="00984495">
            <w:pPr>
              <w:pStyle w:val="TableText"/>
            </w:pPr>
            <w:r w:rsidRPr="00984495">
              <w:t xml:space="preserve">10.0 seconds </w:t>
            </w:r>
          </w:p>
        </w:tc>
      </w:tr>
    </w:tbl>
    <w:p w:rsidR="00E3609E" w:rsidRPr="00E3609E" w:rsidRDefault="00E3609E" w:rsidP="00E3609E">
      <w:pPr>
        <w:pStyle w:val="BodyText"/>
      </w:pPr>
      <w:bookmarkStart w:id="159" w:name="_Toc219728912"/>
      <w:bookmarkStart w:id="160" w:name="_Toc221116652"/>
      <w:bookmarkStart w:id="161" w:name="_Toc221189675"/>
      <w:bookmarkStart w:id="162" w:name="_Toc221200534"/>
      <w:bookmarkStart w:id="163" w:name="_Toc221291821"/>
      <w:bookmarkStart w:id="164" w:name="_Toc222032952"/>
      <w:bookmarkStart w:id="165" w:name="_Toc235501529"/>
    </w:p>
    <w:p w:rsidR="00B73B29" w:rsidRDefault="00B73B29" w:rsidP="0077676C">
      <w:pPr>
        <w:pStyle w:val="Heading3"/>
      </w:pPr>
      <w:bookmarkStart w:id="166" w:name="_Toc400536847"/>
      <w:r>
        <w:t>Operational Requirements</w:t>
      </w:r>
      <w:bookmarkEnd w:id="159"/>
      <w:bookmarkEnd w:id="160"/>
      <w:bookmarkEnd w:id="161"/>
      <w:bookmarkEnd w:id="162"/>
      <w:bookmarkEnd w:id="163"/>
      <w:bookmarkEnd w:id="164"/>
      <w:bookmarkEnd w:id="165"/>
      <w:bookmarkEnd w:id="166"/>
    </w:p>
    <w:p w:rsidR="00B0444A" w:rsidRPr="00D9427A" w:rsidRDefault="00B0444A" w:rsidP="00B0444A">
      <w:pPr>
        <w:pStyle w:val="Caption"/>
        <w:rPr>
          <w:rStyle w:val="BodyTextChar"/>
        </w:rPr>
      </w:pPr>
      <w:bookmarkStart w:id="167" w:name="_Ref235340960"/>
      <w:bookmarkStart w:id="168" w:name="_Toc222032893"/>
      <w:bookmarkStart w:id="169" w:name="_Toc235501751"/>
      <w:r>
        <w:t xml:space="preserve">Table </w:t>
      </w:r>
      <w:bookmarkEnd w:id="167"/>
      <w:r w:rsidR="008B01B8">
        <w:t>6</w:t>
      </w:r>
      <w:r>
        <w:t xml:space="preserve"> Operational Requirements</w:t>
      </w:r>
      <w:bookmarkEnd w:id="168"/>
      <w:bookmarkEnd w:id="169"/>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779"/>
        <w:gridCol w:w="7786"/>
      </w:tblGrid>
      <w:tr w:rsidR="00B73B29" w:rsidTr="0077676C">
        <w:trPr>
          <w:cantSplit/>
          <w:tblHeader/>
        </w:trPr>
        <w:tc>
          <w:tcPr>
            <w:tcW w:w="177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1773C0" w:rsidRDefault="00B73B29" w:rsidP="00707702">
            <w:pPr>
              <w:pStyle w:val="TableHeading"/>
            </w:pPr>
            <w:bookmarkStart w:id="170" w:name="OLE_LINK2"/>
            <w:r w:rsidRPr="001773C0">
              <w:t>ID</w:t>
            </w:r>
          </w:p>
        </w:tc>
        <w:tc>
          <w:tcPr>
            <w:tcW w:w="7786"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1773C0" w:rsidRDefault="00B73B29" w:rsidP="00707702">
            <w:pPr>
              <w:pStyle w:val="TableHeading"/>
            </w:pPr>
            <w:r w:rsidRPr="001773C0">
              <w:t>Requirement</w:t>
            </w:r>
          </w:p>
        </w:tc>
      </w:tr>
      <w:tr w:rsidR="00B73B29" w:rsidRPr="00984495" w:rsidTr="00433D09">
        <w:tblPrEx>
          <w:tblCellMar>
            <w:top w:w="43" w:type="dxa"/>
            <w:bottom w:w="43" w:type="dxa"/>
          </w:tblCellMar>
        </w:tblPrEx>
        <w:tc>
          <w:tcPr>
            <w:tcW w:w="1779" w:type="dxa"/>
            <w:shd w:val="clear" w:color="auto" w:fill="auto"/>
          </w:tcPr>
          <w:p w:rsidR="00B73B29" w:rsidRPr="00984495" w:rsidRDefault="009C233E" w:rsidP="00984495">
            <w:pPr>
              <w:pStyle w:val="TableText"/>
              <w:rPr>
                <w:rStyle w:val="BodyTextChar"/>
                <w:sz w:val="22"/>
                <w:szCs w:val="22"/>
              </w:rPr>
            </w:pPr>
            <w:r w:rsidRPr="00984495">
              <w:rPr>
                <w:rStyle w:val="BodyTextChar"/>
                <w:sz w:val="22"/>
                <w:szCs w:val="22"/>
              </w:rPr>
              <w:t>N/A</w:t>
            </w:r>
          </w:p>
        </w:tc>
        <w:tc>
          <w:tcPr>
            <w:tcW w:w="7786" w:type="dxa"/>
            <w:shd w:val="clear" w:color="auto" w:fill="auto"/>
          </w:tcPr>
          <w:p w:rsidR="00B73B29" w:rsidRPr="00984495" w:rsidRDefault="00B73B29" w:rsidP="00984495">
            <w:pPr>
              <w:pStyle w:val="TableText"/>
              <w:rPr>
                <w:rStyle w:val="BodyTextChar"/>
                <w:sz w:val="22"/>
                <w:szCs w:val="22"/>
              </w:rPr>
            </w:pPr>
          </w:p>
        </w:tc>
      </w:tr>
    </w:tbl>
    <w:p w:rsidR="00E3609E" w:rsidRPr="00EA7937" w:rsidRDefault="00E3609E" w:rsidP="00EA7937">
      <w:bookmarkStart w:id="171" w:name="_Toc219728913"/>
      <w:bookmarkStart w:id="172" w:name="_Toc221116653"/>
      <w:bookmarkStart w:id="173" w:name="_Toc221189676"/>
      <w:bookmarkStart w:id="174" w:name="_Toc221200535"/>
      <w:bookmarkStart w:id="175" w:name="_Toc221291822"/>
      <w:bookmarkStart w:id="176" w:name="_Toc222032953"/>
      <w:bookmarkStart w:id="177" w:name="_Toc235501530"/>
      <w:bookmarkEnd w:id="170"/>
    </w:p>
    <w:p w:rsidR="00B73B29" w:rsidRDefault="00B73B29" w:rsidP="0077676C">
      <w:pPr>
        <w:pStyle w:val="Heading3"/>
      </w:pPr>
      <w:bookmarkStart w:id="178" w:name="_Toc400536848"/>
      <w:r>
        <w:t>Overview of the Technical Requirements</w:t>
      </w:r>
      <w:bookmarkEnd w:id="171"/>
      <w:bookmarkEnd w:id="172"/>
      <w:bookmarkEnd w:id="173"/>
      <w:bookmarkEnd w:id="174"/>
      <w:bookmarkEnd w:id="175"/>
      <w:bookmarkEnd w:id="176"/>
      <w:bookmarkEnd w:id="177"/>
      <w:bookmarkEnd w:id="178"/>
    </w:p>
    <w:p w:rsidR="00B0444A" w:rsidRPr="00DB71CF" w:rsidRDefault="00B0444A" w:rsidP="00B0444A">
      <w:pPr>
        <w:pStyle w:val="Caption"/>
      </w:pPr>
      <w:bookmarkStart w:id="179" w:name="_Ref235341036"/>
      <w:bookmarkStart w:id="180" w:name="_Toc222032894"/>
      <w:bookmarkStart w:id="181" w:name="_Toc235501752"/>
      <w:r>
        <w:t xml:space="preserve">Table </w:t>
      </w:r>
      <w:bookmarkEnd w:id="179"/>
      <w:r w:rsidR="008B01B8">
        <w:t>7</w:t>
      </w:r>
      <w:r>
        <w:t xml:space="preserve"> Technical Requirements</w:t>
      </w:r>
      <w:bookmarkStart w:id="182" w:name="OLE_LINK3"/>
      <w:bookmarkEnd w:id="180"/>
      <w:bookmarkEnd w:id="181"/>
      <w:bookmarkEnd w:id="182"/>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779"/>
        <w:gridCol w:w="7786"/>
      </w:tblGrid>
      <w:tr w:rsidR="00EA7937" w:rsidTr="0077676C">
        <w:trPr>
          <w:cantSplit/>
          <w:tblHeader/>
        </w:trPr>
        <w:tc>
          <w:tcPr>
            <w:tcW w:w="177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A7937" w:rsidRPr="001773C0" w:rsidRDefault="00EA7937" w:rsidP="00707702">
            <w:pPr>
              <w:pStyle w:val="TableHeading"/>
            </w:pPr>
            <w:bookmarkStart w:id="183" w:name="_Toc219728914"/>
            <w:bookmarkStart w:id="184" w:name="_Toc221116654"/>
            <w:bookmarkStart w:id="185" w:name="_Toc221189677"/>
            <w:bookmarkStart w:id="186" w:name="_Toc221200536"/>
            <w:bookmarkStart w:id="187" w:name="_Toc221291823"/>
            <w:bookmarkStart w:id="188" w:name="_Toc222032954"/>
            <w:bookmarkStart w:id="189" w:name="_Toc235501531"/>
            <w:r w:rsidRPr="001773C0">
              <w:t>ID</w:t>
            </w:r>
          </w:p>
        </w:tc>
        <w:tc>
          <w:tcPr>
            <w:tcW w:w="7786"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A7937" w:rsidRPr="001773C0" w:rsidRDefault="00EA7937" w:rsidP="00707702">
            <w:pPr>
              <w:pStyle w:val="TableHeading"/>
            </w:pPr>
            <w:r w:rsidRPr="001773C0">
              <w:t>Requirement</w:t>
            </w:r>
          </w:p>
        </w:tc>
      </w:tr>
      <w:tr w:rsidR="00EA7937" w:rsidRPr="00984495" w:rsidTr="004C6A48">
        <w:tblPrEx>
          <w:tblCellMar>
            <w:top w:w="43" w:type="dxa"/>
            <w:bottom w:w="43" w:type="dxa"/>
          </w:tblCellMar>
        </w:tblPrEx>
        <w:tc>
          <w:tcPr>
            <w:tcW w:w="1779" w:type="dxa"/>
            <w:shd w:val="clear" w:color="auto" w:fill="auto"/>
          </w:tcPr>
          <w:p w:rsidR="00EA7937" w:rsidRPr="00984495" w:rsidRDefault="00EA7937" w:rsidP="00984495">
            <w:pPr>
              <w:pStyle w:val="TableText"/>
              <w:rPr>
                <w:rStyle w:val="BodyTextChar"/>
                <w:sz w:val="22"/>
                <w:szCs w:val="22"/>
              </w:rPr>
            </w:pPr>
            <w:r w:rsidRPr="00984495">
              <w:rPr>
                <w:rStyle w:val="BodyTextChar"/>
                <w:sz w:val="22"/>
                <w:szCs w:val="22"/>
              </w:rPr>
              <w:t>N/A</w:t>
            </w:r>
          </w:p>
        </w:tc>
        <w:tc>
          <w:tcPr>
            <w:tcW w:w="7786" w:type="dxa"/>
            <w:shd w:val="clear" w:color="auto" w:fill="auto"/>
          </w:tcPr>
          <w:p w:rsidR="00EA7937" w:rsidRPr="00984495" w:rsidRDefault="00EA7937" w:rsidP="00984495">
            <w:pPr>
              <w:pStyle w:val="TableText"/>
              <w:rPr>
                <w:rStyle w:val="BodyTextChar"/>
                <w:sz w:val="22"/>
                <w:szCs w:val="22"/>
              </w:rPr>
            </w:pPr>
          </w:p>
        </w:tc>
      </w:tr>
    </w:tbl>
    <w:p w:rsidR="00E14CB9" w:rsidRPr="00EA7937" w:rsidRDefault="00E14CB9" w:rsidP="00EA7937"/>
    <w:p w:rsidR="00E14CB9" w:rsidRDefault="007D1E2D" w:rsidP="00B61C14">
      <w:pPr>
        <w:pStyle w:val="BodyText"/>
        <w:keepNext/>
      </w:pPr>
      <w:r>
        <w:t xml:space="preserve">The project is 100% compliant with the VA Enterprise Architecture. The following major compliant </w:t>
      </w:r>
      <w:r w:rsidR="00AB3ECD">
        <w:t>technologies</w:t>
      </w:r>
      <w:r>
        <w:t xml:space="preserve"> are in use: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4276"/>
        <w:gridCol w:w="3298"/>
        <w:gridCol w:w="2016"/>
      </w:tblGrid>
      <w:tr w:rsidR="00AB3ECD" w:rsidTr="0077676C">
        <w:trPr>
          <w:cantSplit/>
          <w:tblHeader/>
        </w:trPr>
        <w:tc>
          <w:tcPr>
            <w:tcW w:w="4276"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AB3ECD" w:rsidRPr="001773C0" w:rsidRDefault="00AB3ECD" w:rsidP="00707702">
            <w:pPr>
              <w:pStyle w:val="TableHeading"/>
            </w:pPr>
            <w:r w:rsidRPr="001773C0">
              <w:t>Technology</w:t>
            </w:r>
          </w:p>
        </w:tc>
        <w:tc>
          <w:tcPr>
            <w:tcW w:w="329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AB3ECD" w:rsidRPr="001773C0" w:rsidRDefault="00AB3ECD" w:rsidP="00707702">
            <w:pPr>
              <w:pStyle w:val="TableHeading"/>
            </w:pPr>
            <w:r w:rsidRPr="001773C0">
              <w:t>One-VA TRM Desicion</w:t>
            </w:r>
          </w:p>
        </w:tc>
        <w:tc>
          <w:tcPr>
            <w:tcW w:w="2016"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AB3ECD" w:rsidRPr="001773C0" w:rsidRDefault="00AB3ECD" w:rsidP="00707702">
            <w:pPr>
              <w:pStyle w:val="TableHeading"/>
            </w:pPr>
            <w:r w:rsidRPr="001773C0">
              <w:t>Decision Date</w:t>
            </w:r>
          </w:p>
        </w:tc>
      </w:tr>
      <w:tr w:rsidR="00AB3ECD" w:rsidTr="0077676C">
        <w:tblPrEx>
          <w:tblCellMar>
            <w:top w:w="43" w:type="dxa"/>
            <w:bottom w:w="43" w:type="dxa"/>
          </w:tblCellMar>
        </w:tblPrEx>
        <w:tc>
          <w:tcPr>
            <w:tcW w:w="4276" w:type="dxa"/>
            <w:shd w:val="clear" w:color="auto" w:fill="F2F2F2"/>
          </w:tcPr>
          <w:p w:rsidR="00AB3ECD" w:rsidRPr="001773C0" w:rsidRDefault="00AB3ECD" w:rsidP="00B61C14">
            <w:pPr>
              <w:pStyle w:val="TableText"/>
            </w:pPr>
            <w:r w:rsidRPr="001773C0">
              <w:t>Windows Server 2008</w:t>
            </w:r>
          </w:p>
        </w:tc>
        <w:tc>
          <w:tcPr>
            <w:tcW w:w="3298" w:type="dxa"/>
            <w:shd w:val="clear" w:color="auto" w:fill="auto"/>
          </w:tcPr>
          <w:p w:rsidR="00AB3ECD" w:rsidRDefault="00AB3ECD" w:rsidP="00B61C14">
            <w:pPr>
              <w:pStyle w:val="TableText"/>
            </w:pPr>
            <w:r w:rsidRPr="001773C0">
              <w:t>Approved for general use.</w:t>
            </w:r>
          </w:p>
        </w:tc>
        <w:tc>
          <w:tcPr>
            <w:tcW w:w="2016" w:type="dxa"/>
            <w:shd w:val="clear" w:color="auto" w:fill="auto"/>
          </w:tcPr>
          <w:p w:rsidR="00AB3ECD" w:rsidRDefault="00AB3ECD" w:rsidP="00B61C14">
            <w:pPr>
              <w:pStyle w:val="TableText"/>
            </w:pPr>
            <w:r>
              <w:t>09/17/2008</w:t>
            </w:r>
          </w:p>
        </w:tc>
      </w:tr>
      <w:tr w:rsidR="00AB3ECD" w:rsidTr="0077676C">
        <w:tblPrEx>
          <w:tblCellMar>
            <w:top w:w="43" w:type="dxa"/>
            <w:bottom w:w="43" w:type="dxa"/>
          </w:tblCellMar>
        </w:tblPrEx>
        <w:tc>
          <w:tcPr>
            <w:tcW w:w="4276" w:type="dxa"/>
            <w:shd w:val="clear" w:color="auto" w:fill="F2F2F2"/>
          </w:tcPr>
          <w:p w:rsidR="00AB3ECD" w:rsidRPr="001773C0" w:rsidRDefault="00AB3ECD" w:rsidP="00B61C14">
            <w:pPr>
              <w:pStyle w:val="TableText"/>
            </w:pPr>
            <w:r w:rsidRPr="001773C0">
              <w:t>Windows SQL Server 2008</w:t>
            </w:r>
          </w:p>
        </w:tc>
        <w:tc>
          <w:tcPr>
            <w:tcW w:w="3298" w:type="dxa"/>
            <w:shd w:val="clear" w:color="auto" w:fill="auto"/>
          </w:tcPr>
          <w:p w:rsidR="00AB3ECD" w:rsidRPr="00AB3ECD" w:rsidRDefault="00AB3ECD" w:rsidP="00B61C14">
            <w:pPr>
              <w:pStyle w:val="TableText"/>
            </w:pPr>
            <w:r w:rsidRPr="001773C0">
              <w:t>Approved for general use.</w:t>
            </w:r>
          </w:p>
        </w:tc>
        <w:tc>
          <w:tcPr>
            <w:tcW w:w="2016" w:type="dxa"/>
            <w:shd w:val="clear" w:color="auto" w:fill="auto"/>
          </w:tcPr>
          <w:p w:rsidR="00AB3ECD" w:rsidRDefault="00AB3ECD" w:rsidP="00B61C14">
            <w:pPr>
              <w:pStyle w:val="TableText"/>
            </w:pPr>
            <w:r>
              <w:t>08/17/2011</w:t>
            </w:r>
          </w:p>
        </w:tc>
      </w:tr>
      <w:tr w:rsidR="00C02203" w:rsidTr="0077676C">
        <w:tblPrEx>
          <w:tblCellMar>
            <w:top w:w="43" w:type="dxa"/>
            <w:bottom w:w="43" w:type="dxa"/>
          </w:tblCellMar>
        </w:tblPrEx>
        <w:tc>
          <w:tcPr>
            <w:tcW w:w="4276" w:type="dxa"/>
            <w:shd w:val="clear" w:color="auto" w:fill="F2F2F2"/>
          </w:tcPr>
          <w:p w:rsidR="00C02203" w:rsidRPr="001773C0" w:rsidRDefault="00C02203" w:rsidP="00B61C14">
            <w:pPr>
              <w:pStyle w:val="TableText"/>
            </w:pPr>
            <w:r w:rsidRPr="001773C0">
              <w:t>Microsoft .NET Framework</w:t>
            </w:r>
          </w:p>
        </w:tc>
        <w:tc>
          <w:tcPr>
            <w:tcW w:w="3298" w:type="dxa"/>
            <w:shd w:val="clear" w:color="auto" w:fill="auto"/>
          </w:tcPr>
          <w:p w:rsidR="00C02203" w:rsidRPr="001773C0" w:rsidRDefault="006E16C3" w:rsidP="00B61C14">
            <w:pPr>
              <w:pStyle w:val="TableText"/>
            </w:pPr>
            <w:r w:rsidRPr="001773C0">
              <w:t xml:space="preserve">Approved </w:t>
            </w:r>
            <w:r w:rsidR="00C02203" w:rsidRPr="001773C0">
              <w:t>for general use.</w:t>
            </w:r>
          </w:p>
        </w:tc>
        <w:tc>
          <w:tcPr>
            <w:tcW w:w="2016" w:type="dxa"/>
            <w:shd w:val="clear" w:color="auto" w:fill="auto"/>
          </w:tcPr>
          <w:p w:rsidR="00C02203" w:rsidRDefault="00C02203" w:rsidP="00B61C14">
            <w:pPr>
              <w:pStyle w:val="TableText"/>
            </w:pPr>
            <w:r>
              <w:t>09/2</w:t>
            </w:r>
            <w:r w:rsidR="00FB000C">
              <w:t>9</w:t>
            </w:r>
            <w:r>
              <w:t>/2011</w:t>
            </w:r>
          </w:p>
        </w:tc>
      </w:tr>
      <w:tr w:rsidR="00AB3ECD" w:rsidTr="0077676C">
        <w:tblPrEx>
          <w:tblCellMar>
            <w:top w:w="43" w:type="dxa"/>
            <w:bottom w:w="43" w:type="dxa"/>
          </w:tblCellMar>
        </w:tblPrEx>
        <w:tc>
          <w:tcPr>
            <w:tcW w:w="4276" w:type="dxa"/>
            <w:shd w:val="clear" w:color="auto" w:fill="F2F2F2"/>
          </w:tcPr>
          <w:p w:rsidR="00AB3ECD" w:rsidRPr="001773C0" w:rsidRDefault="00AB3ECD" w:rsidP="00B61C14">
            <w:pPr>
              <w:pStyle w:val="TableText"/>
            </w:pPr>
            <w:r w:rsidRPr="001773C0">
              <w:lastRenderedPageBreak/>
              <w:t>Oracle WebLogic Server</w:t>
            </w:r>
          </w:p>
        </w:tc>
        <w:tc>
          <w:tcPr>
            <w:tcW w:w="3298" w:type="dxa"/>
            <w:shd w:val="clear" w:color="auto" w:fill="auto"/>
          </w:tcPr>
          <w:p w:rsidR="00AB3ECD" w:rsidRDefault="00AB3ECD" w:rsidP="00B61C14">
            <w:pPr>
              <w:pStyle w:val="TableText"/>
            </w:pPr>
            <w:r w:rsidRPr="001773C0">
              <w:t>Approved for general use.</w:t>
            </w:r>
          </w:p>
        </w:tc>
        <w:tc>
          <w:tcPr>
            <w:tcW w:w="2016" w:type="dxa"/>
            <w:shd w:val="clear" w:color="auto" w:fill="auto"/>
          </w:tcPr>
          <w:p w:rsidR="00AB3ECD" w:rsidRDefault="00AB3ECD" w:rsidP="00B61C14">
            <w:pPr>
              <w:pStyle w:val="TableText"/>
            </w:pPr>
            <w:r>
              <w:t>09/17/2008</w:t>
            </w:r>
          </w:p>
        </w:tc>
      </w:tr>
      <w:tr w:rsidR="00AB3ECD" w:rsidTr="0077676C">
        <w:tblPrEx>
          <w:tblCellMar>
            <w:top w:w="43" w:type="dxa"/>
            <w:bottom w:w="43" w:type="dxa"/>
          </w:tblCellMar>
        </w:tblPrEx>
        <w:tc>
          <w:tcPr>
            <w:tcW w:w="4276" w:type="dxa"/>
            <w:shd w:val="clear" w:color="auto" w:fill="F2F2F2"/>
          </w:tcPr>
          <w:p w:rsidR="00AB3ECD" w:rsidRPr="001773C0" w:rsidRDefault="00AB3ECD" w:rsidP="00B61C14">
            <w:pPr>
              <w:pStyle w:val="TableText"/>
            </w:pPr>
            <w:r w:rsidRPr="001773C0">
              <w:t>Red Hat Enterprise Linux</w:t>
            </w:r>
          </w:p>
        </w:tc>
        <w:tc>
          <w:tcPr>
            <w:tcW w:w="3298" w:type="dxa"/>
            <w:shd w:val="clear" w:color="auto" w:fill="auto"/>
          </w:tcPr>
          <w:p w:rsidR="00AB3ECD" w:rsidRDefault="00AB3ECD" w:rsidP="00B61C14">
            <w:pPr>
              <w:pStyle w:val="TableText"/>
            </w:pPr>
            <w:r w:rsidRPr="001773C0">
              <w:t>Approved for general use.</w:t>
            </w:r>
          </w:p>
        </w:tc>
        <w:tc>
          <w:tcPr>
            <w:tcW w:w="2016" w:type="dxa"/>
            <w:shd w:val="clear" w:color="auto" w:fill="auto"/>
          </w:tcPr>
          <w:p w:rsidR="00AB3ECD" w:rsidRDefault="00AB3ECD" w:rsidP="00B61C14">
            <w:pPr>
              <w:pStyle w:val="TableText"/>
            </w:pPr>
            <w:r>
              <w:t>09/17/2008</w:t>
            </w:r>
          </w:p>
        </w:tc>
      </w:tr>
      <w:tr w:rsidR="00274D72" w:rsidTr="0077676C">
        <w:tblPrEx>
          <w:tblCellMar>
            <w:top w:w="43" w:type="dxa"/>
            <w:bottom w:w="43" w:type="dxa"/>
          </w:tblCellMar>
        </w:tblPrEx>
        <w:tc>
          <w:tcPr>
            <w:tcW w:w="4276" w:type="dxa"/>
            <w:shd w:val="clear" w:color="auto" w:fill="F2F2F2"/>
          </w:tcPr>
          <w:p w:rsidR="00274D72" w:rsidRPr="001773C0" w:rsidRDefault="00274D72" w:rsidP="00B61C14">
            <w:pPr>
              <w:pStyle w:val="TableText"/>
            </w:pPr>
            <w:r>
              <w:t>Expert-24</w:t>
            </w:r>
          </w:p>
        </w:tc>
        <w:tc>
          <w:tcPr>
            <w:tcW w:w="3298" w:type="dxa"/>
            <w:shd w:val="clear" w:color="auto" w:fill="auto"/>
          </w:tcPr>
          <w:p w:rsidR="00274D72" w:rsidRPr="001773C0" w:rsidRDefault="00274D72" w:rsidP="00B61C14">
            <w:pPr>
              <w:pStyle w:val="TableText"/>
            </w:pPr>
            <w:r>
              <w:t>Approved for general use.</w:t>
            </w:r>
          </w:p>
        </w:tc>
        <w:tc>
          <w:tcPr>
            <w:tcW w:w="2016" w:type="dxa"/>
            <w:shd w:val="clear" w:color="auto" w:fill="auto"/>
          </w:tcPr>
          <w:p w:rsidR="00274D72" w:rsidRDefault="00274D72" w:rsidP="00B61C14">
            <w:pPr>
              <w:pStyle w:val="TableText"/>
            </w:pPr>
            <w:r>
              <w:t>05/31/2013</w:t>
            </w:r>
          </w:p>
        </w:tc>
      </w:tr>
      <w:tr w:rsidR="00274D72" w:rsidTr="0077676C">
        <w:tblPrEx>
          <w:tblCellMar>
            <w:top w:w="43" w:type="dxa"/>
            <w:bottom w:w="43" w:type="dxa"/>
          </w:tblCellMar>
        </w:tblPrEx>
        <w:tc>
          <w:tcPr>
            <w:tcW w:w="4276" w:type="dxa"/>
            <w:shd w:val="clear" w:color="auto" w:fill="F2F2F2"/>
          </w:tcPr>
          <w:p w:rsidR="00274D72" w:rsidRPr="001773C0" w:rsidRDefault="00274D72" w:rsidP="00B61C14">
            <w:pPr>
              <w:pStyle w:val="TableText"/>
            </w:pPr>
            <w:r w:rsidRPr="001773C0">
              <w:t>Spring Framework Core</w:t>
            </w:r>
          </w:p>
        </w:tc>
        <w:tc>
          <w:tcPr>
            <w:tcW w:w="3298" w:type="dxa"/>
            <w:shd w:val="clear" w:color="auto" w:fill="auto"/>
          </w:tcPr>
          <w:p w:rsidR="00274D72" w:rsidRPr="001773C0" w:rsidRDefault="00274D72" w:rsidP="00B61C14">
            <w:pPr>
              <w:pStyle w:val="TableText"/>
            </w:pPr>
            <w:r w:rsidRPr="001773C0">
              <w:t>Approved for general use.</w:t>
            </w:r>
          </w:p>
        </w:tc>
        <w:tc>
          <w:tcPr>
            <w:tcW w:w="2016" w:type="dxa"/>
            <w:shd w:val="clear" w:color="auto" w:fill="auto"/>
          </w:tcPr>
          <w:p w:rsidR="00274D72" w:rsidRDefault="00274D72" w:rsidP="00B61C14">
            <w:pPr>
              <w:pStyle w:val="TableText"/>
            </w:pPr>
            <w:r>
              <w:t>01/07/2009</w:t>
            </w:r>
          </w:p>
        </w:tc>
      </w:tr>
      <w:tr w:rsidR="00274D72" w:rsidTr="0077676C">
        <w:tblPrEx>
          <w:tblCellMar>
            <w:top w:w="43" w:type="dxa"/>
            <w:bottom w:w="43" w:type="dxa"/>
          </w:tblCellMar>
        </w:tblPrEx>
        <w:tc>
          <w:tcPr>
            <w:tcW w:w="4276" w:type="dxa"/>
            <w:shd w:val="clear" w:color="auto" w:fill="F2F2F2"/>
          </w:tcPr>
          <w:p w:rsidR="00274D72" w:rsidRPr="001773C0" w:rsidRDefault="00274D72" w:rsidP="00B61C14">
            <w:pPr>
              <w:pStyle w:val="TableText"/>
            </w:pPr>
            <w:r w:rsidRPr="001773C0">
              <w:t>Spring Framework Security</w:t>
            </w:r>
          </w:p>
        </w:tc>
        <w:tc>
          <w:tcPr>
            <w:tcW w:w="3298" w:type="dxa"/>
            <w:shd w:val="clear" w:color="auto" w:fill="auto"/>
          </w:tcPr>
          <w:p w:rsidR="00274D72" w:rsidRPr="001773C0" w:rsidRDefault="00274D72" w:rsidP="00B61C14">
            <w:pPr>
              <w:pStyle w:val="TableText"/>
            </w:pPr>
            <w:r w:rsidRPr="001773C0">
              <w:t>Approved for general use.</w:t>
            </w:r>
          </w:p>
        </w:tc>
        <w:tc>
          <w:tcPr>
            <w:tcW w:w="2016" w:type="dxa"/>
            <w:shd w:val="clear" w:color="auto" w:fill="auto"/>
          </w:tcPr>
          <w:p w:rsidR="00274D72" w:rsidRDefault="00274D72" w:rsidP="00B61C14">
            <w:pPr>
              <w:pStyle w:val="TableText"/>
            </w:pPr>
            <w:r>
              <w:t>08/17/2011</w:t>
            </w:r>
          </w:p>
        </w:tc>
      </w:tr>
      <w:tr w:rsidR="00274D72" w:rsidTr="0077676C">
        <w:tblPrEx>
          <w:tblCellMar>
            <w:top w:w="43" w:type="dxa"/>
            <w:bottom w:w="43" w:type="dxa"/>
          </w:tblCellMar>
        </w:tblPrEx>
        <w:tc>
          <w:tcPr>
            <w:tcW w:w="4276" w:type="dxa"/>
            <w:shd w:val="clear" w:color="auto" w:fill="F2F2F2"/>
          </w:tcPr>
          <w:p w:rsidR="00274D72" w:rsidRPr="001773C0" w:rsidRDefault="00274D72" w:rsidP="00B61C14">
            <w:pPr>
              <w:pStyle w:val="TableText"/>
            </w:pPr>
            <w:r w:rsidRPr="001773C0">
              <w:t>Hibernate Core</w:t>
            </w:r>
          </w:p>
        </w:tc>
        <w:tc>
          <w:tcPr>
            <w:tcW w:w="3298" w:type="dxa"/>
            <w:shd w:val="clear" w:color="auto" w:fill="auto"/>
          </w:tcPr>
          <w:p w:rsidR="00274D72" w:rsidRPr="001773C0" w:rsidRDefault="00274D72" w:rsidP="00B61C14">
            <w:pPr>
              <w:pStyle w:val="TableText"/>
            </w:pPr>
            <w:r w:rsidRPr="001773C0">
              <w:t>Approved for general use.</w:t>
            </w:r>
          </w:p>
        </w:tc>
        <w:tc>
          <w:tcPr>
            <w:tcW w:w="2016" w:type="dxa"/>
            <w:shd w:val="clear" w:color="auto" w:fill="auto"/>
          </w:tcPr>
          <w:p w:rsidR="00274D72" w:rsidRDefault="00274D72" w:rsidP="00B61C14">
            <w:pPr>
              <w:pStyle w:val="TableText"/>
            </w:pPr>
            <w:r>
              <w:t>09/17/2008</w:t>
            </w:r>
          </w:p>
        </w:tc>
      </w:tr>
      <w:tr w:rsidR="00274D72" w:rsidTr="0077676C">
        <w:tblPrEx>
          <w:tblCellMar>
            <w:top w:w="43" w:type="dxa"/>
            <w:bottom w:w="43" w:type="dxa"/>
          </w:tblCellMar>
        </w:tblPrEx>
        <w:tc>
          <w:tcPr>
            <w:tcW w:w="4276" w:type="dxa"/>
            <w:shd w:val="clear" w:color="auto" w:fill="F2F2F2"/>
          </w:tcPr>
          <w:p w:rsidR="00274D72" w:rsidRPr="001773C0" w:rsidRDefault="00274D72" w:rsidP="00B61C14">
            <w:pPr>
              <w:pStyle w:val="TableText"/>
            </w:pPr>
            <w:r w:rsidRPr="001773C0">
              <w:t>Apache Ant</w:t>
            </w:r>
          </w:p>
        </w:tc>
        <w:tc>
          <w:tcPr>
            <w:tcW w:w="3298" w:type="dxa"/>
            <w:shd w:val="clear" w:color="auto" w:fill="auto"/>
          </w:tcPr>
          <w:p w:rsidR="00274D72" w:rsidRPr="001773C0" w:rsidRDefault="00274D72" w:rsidP="00B61C14">
            <w:pPr>
              <w:pStyle w:val="TableText"/>
            </w:pPr>
            <w:r w:rsidRPr="001773C0">
              <w:t>Approved.</w:t>
            </w:r>
          </w:p>
        </w:tc>
        <w:tc>
          <w:tcPr>
            <w:tcW w:w="2016" w:type="dxa"/>
            <w:shd w:val="clear" w:color="auto" w:fill="auto"/>
          </w:tcPr>
          <w:p w:rsidR="00274D72" w:rsidRDefault="00274D72" w:rsidP="00B61C14">
            <w:pPr>
              <w:pStyle w:val="TableText"/>
            </w:pPr>
            <w:r>
              <w:t>06/20/2011</w:t>
            </w:r>
          </w:p>
        </w:tc>
      </w:tr>
      <w:tr w:rsidR="00274D72" w:rsidTr="0077676C">
        <w:tblPrEx>
          <w:tblCellMar>
            <w:top w:w="43" w:type="dxa"/>
            <w:bottom w:w="43" w:type="dxa"/>
          </w:tblCellMar>
        </w:tblPrEx>
        <w:tc>
          <w:tcPr>
            <w:tcW w:w="4276" w:type="dxa"/>
            <w:shd w:val="clear" w:color="auto" w:fill="F2F2F2"/>
          </w:tcPr>
          <w:p w:rsidR="00274D72" w:rsidRPr="001773C0" w:rsidRDefault="00274D72" w:rsidP="00B61C14">
            <w:pPr>
              <w:pStyle w:val="TableText"/>
            </w:pPr>
            <w:r>
              <w:t>Apache FOP</w:t>
            </w:r>
          </w:p>
        </w:tc>
        <w:tc>
          <w:tcPr>
            <w:tcW w:w="3298" w:type="dxa"/>
            <w:shd w:val="clear" w:color="auto" w:fill="auto"/>
          </w:tcPr>
          <w:p w:rsidR="00274D72" w:rsidRPr="0001441C" w:rsidRDefault="00274D72" w:rsidP="00B61C14">
            <w:pPr>
              <w:pStyle w:val="TableText"/>
            </w:pPr>
            <w:r>
              <w:t xml:space="preserve">Approved for </w:t>
            </w:r>
            <w:r w:rsidRPr="0001441C">
              <w:t>general use.</w:t>
            </w:r>
          </w:p>
        </w:tc>
        <w:tc>
          <w:tcPr>
            <w:tcW w:w="2016" w:type="dxa"/>
            <w:shd w:val="clear" w:color="auto" w:fill="auto"/>
          </w:tcPr>
          <w:p w:rsidR="00274D72" w:rsidRDefault="00274D72" w:rsidP="00B61C14">
            <w:pPr>
              <w:pStyle w:val="TableText"/>
            </w:pPr>
            <w:r>
              <w:t>10/25/2011</w:t>
            </w:r>
          </w:p>
        </w:tc>
      </w:tr>
      <w:tr w:rsidR="00274D72" w:rsidTr="0077676C">
        <w:tblPrEx>
          <w:tblCellMar>
            <w:top w:w="43" w:type="dxa"/>
            <w:bottom w:w="43" w:type="dxa"/>
          </w:tblCellMar>
        </w:tblPrEx>
        <w:tc>
          <w:tcPr>
            <w:tcW w:w="4276" w:type="dxa"/>
            <w:shd w:val="clear" w:color="auto" w:fill="F2F2F2"/>
          </w:tcPr>
          <w:p w:rsidR="00274D72" w:rsidRPr="00C67B3D" w:rsidRDefault="00274D72" w:rsidP="00B61C14">
            <w:pPr>
              <w:pStyle w:val="TableText"/>
            </w:pPr>
            <w:r w:rsidRPr="00F5295E">
              <w:t>i-</w:t>
            </w:r>
            <w:r>
              <w:t>T</w:t>
            </w:r>
            <w:r w:rsidRPr="00F5295E">
              <w:t>ext Core</w:t>
            </w:r>
          </w:p>
        </w:tc>
        <w:tc>
          <w:tcPr>
            <w:tcW w:w="3298" w:type="dxa"/>
            <w:shd w:val="clear" w:color="auto" w:fill="auto"/>
          </w:tcPr>
          <w:p w:rsidR="00274D72" w:rsidRDefault="00274D72" w:rsidP="00B61C14">
            <w:pPr>
              <w:pStyle w:val="TableText"/>
            </w:pPr>
            <w:r>
              <w:t xml:space="preserve">Approved for </w:t>
            </w:r>
            <w:r w:rsidRPr="0001441C">
              <w:t>general use.</w:t>
            </w:r>
          </w:p>
        </w:tc>
        <w:tc>
          <w:tcPr>
            <w:tcW w:w="2016" w:type="dxa"/>
            <w:shd w:val="clear" w:color="auto" w:fill="auto"/>
          </w:tcPr>
          <w:p w:rsidR="00274D72" w:rsidRDefault="00274D72" w:rsidP="00B61C14">
            <w:pPr>
              <w:pStyle w:val="TableText"/>
            </w:pPr>
            <w:r>
              <w:t>01/31/2012</w:t>
            </w:r>
          </w:p>
        </w:tc>
      </w:tr>
    </w:tbl>
    <w:p w:rsidR="0077676C" w:rsidRDefault="0077676C" w:rsidP="0077676C"/>
    <w:p w:rsidR="00B73B29" w:rsidRPr="0077676C" w:rsidRDefault="00B73B29" w:rsidP="0077676C">
      <w:pPr>
        <w:pStyle w:val="Heading3"/>
      </w:pPr>
      <w:bookmarkStart w:id="190" w:name="_Toc400536849"/>
      <w:r w:rsidRPr="0077676C">
        <w:t>Overview of the Security or Privacy Requirements</w:t>
      </w:r>
      <w:bookmarkEnd w:id="183"/>
      <w:bookmarkEnd w:id="184"/>
      <w:bookmarkEnd w:id="185"/>
      <w:bookmarkEnd w:id="186"/>
      <w:bookmarkEnd w:id="187"/>
      <w:bookmarkEnd w:id="188"/>
      <w:bookmarkEnd w:id="189"/>
      <w:bookmarkEnd w:id="190"/>
    </w:p>
    <w:p w:rsidR="00E56653" w:rsidRPr="00B61C14" w:rsidRDefault="00E56653" w:rsidP="00B61C14">
      <w:r w:rsidRPr="00B61C14">
        <w:t>The system shall adhere to all VA and VHA security requirements. Cross-cutting security requirements are contained in the VA Enterprise Requirements Repository (ERR).  The system shall comply with all applicable VA and VHA security requirements.</w:t>
      </w:r>
    </w:p>
    <w:p w:rsidR="00B0444A" w:rsidRDefault="00B0444A" w:rsidP="00B73B29">
      <w:pPr>
        <w:rPr>
          <w:rStyle w:val="BodyTextChar"/>
        </w:rPr>
      </w:pPr>
      <w:bookmarkStart w:id="191" w:name="_Ref235341057"/>
      <w:bookmarkStart w:id="192" w:name="_Toc222032895"/>
      <w:bookmarkStart w:id="193" w:name="_Toc235501753"/>
      <w:r>
        <w:t xml:space="preserve">Table </w:t>
      </w:r>
      <w:r w:rsidR="008B01B8">
        <w:t>8</w:t>
      </w:r>
      <w:bookmarkEnd w:id="191"/>
      <w:r>
        <w:t xml:space="preserve"> Security Requirements</w:t>
      </w:r>
      <w:bookmarkEnd w:id="192"/>
      <w:bookmarkEnd w:id="193"/>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375"/>
        <w:gridCol w:w="8190"/>
      </w:tblGrid>
      <w:tr w:rsidR="00B73B29" w:rsidTr="00984495">
        <w:trPr>
          <w:cantSplit/>
          <w:tblHeader/>
        </w:trPr>
        <w:tc>
          <w:tcPr>
            <w:tcW w:w="137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1773C0" w:rsidRDefault="00B73B29" w:rsidP="00707702">
            <w:pPr>
              <w:pStyle w:val="TableHeading"/>
            </w:pPr>
            <w:r w:rsidRPr="001773C0">
              <w:t>ID</w:t>
            </w:r>
          </w:p>
        </w:tc>
        <w:tc>
          <w:tcPr>
            <w:tcW w:w="819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1773C0" w:rsidRDefault="00B73B29" w:rsidP="00707702">
            <w:pPr>
              <w:pStyle w:val="TableHeading"/>
            </w:pPr>
            <w:r w:rsidRPr="001773C0">
              <w:t>Requirement</w:t>
            </w:r>
          </w:p>
        </w:tc>
      </w:tr>
      <w:tr w:rsidR="00B73B29" w:rsidRPr="00984495" w:rsidTr="00984495">
        <w:tblPrEx>
          <w:tblCellMar>
            <w:top w:w="43" w:type="dxa"/>
            <w:bottom w:w="43" w:type="dxa"/>
          </w:tblCellMar>
        </w:tblPrEx>
        <w:tc>
          <w:tcPr>
            <w:tcW w:w="1375" w:type="dxa"/>
            <w:shd w:val="clear" w:color="auto" w:fill="auto"/>
          </w:tcPr>
          <w:p w:rsidR="00B73B29" w:rsidRPr="00984495" w:rsidRDefault="00415A7E" w:rsidP="00984495">
            <w:pPr>
              <w:pStyle w:val="TableText"/>
              <w:rPr>
                <w:rStyle w:val="BodyTextChar"/>
                <w:sz w:val="22"/>
                <w:szCs w:val="22"/>
              </w:rPr>
            </w:pPr>
            <w:r w:rsidRPr="00984495">
              <w:rPr>
                <w:rStyle w:val="BodyTextChar"/>
                <w:sz w:val="22"/>
                <w:szCs w:val="22"/>
              </w:rPr>
              <w:t>N/A</w:t>
            </w:r>
          </w:p>
        </w:tc>
        <w:tc>
          <w:tcPr>
            <w:tcW w:w="8190" w:type="dxa"/>
            <w:shd w:val="clear" w:color="auto" w:fill="auto"/>
          </w:tcPr>
          <w:p w:rsidR="00B73B29" w:rsidRPr="00984495" w:rsidRDefault="00653187" w:rsidP="00984495">
            <w:pPr>
              <w:pStyle w:val="TableText"/>
              <w:rPr>
                <w:rStyle w:val="BodyTextChar"/>
                <w:sz w:val="22"/>
                <w:szCs w:val="22"/>
              </w:rPr>
            </w:pPr>
            <w:r w:rsidRPr="00984495">
              <w:rPr>
                <w:rStyle w:val="BodyTextChar"/>
                <w:sz w:val="22"/>
                <w:szCs w:val="22"/>
              </w:rPr>
              <w:t xml:space="preserve">Please review the </w:t>
            </w:r>
            <w:r w:rsidR="002E716D" w:rsidRPr="00984495">
              <w:rPr>
                <w:rStyle w:val="BodyTextChar"/>
                <w:sz w:val="22"/>
                <w:szCs w:val="22"/>
              </w:rPr>
              <w:t>HLA</w:t>
            </w:r>
            <w:r w:rsidRPr="00984495">
              <w:rPr>
                <w:rStyle w:val="BodyTextChar"/>
                <w:sz w:val="22"/>
                <w:szCs w:val="22"/>
              </w:rPr>
              <w:t xml:space="preserve"> Core and Cloud Services , as well as the Terremark Security Plans</w:t>
            </w:r>
          </w:p>
        </w:tc>
      </w:tr>
    </w:tbl>
    <w:p w:rsidR="0072630D" w:rsidRPr="00075285" w:rsidRDefault="0072630D" w:rsidP="00113266">
      <w:bookmarkStart w:id="194" w:name="_Ref235332096"/>
      <w:bookmarkStart w:id="195" w:name="_Toc235501532"/>
      <w:r>
        <w:t>T</w:t>
      </w:r>
      <w:r w:rsidRPr="00075285">
        <w:t xml:space="preserve">his project </w:t>
      </w:r>
      <w:r>
        <w:t xml:space="preserve">is </w:t>
      </w:r>
      <w:r w:rsidRPr="00075285">
        <w:t xml:space="preserve">in compliance with the VA Certification and Accreditation </w:t>
      </w:r>
      <w:r w:rsidRPr="0072630D">
        <w:t>(C&amp;A) process</w:t>
      </w:r>
      <w:r>
        <w:t>.</w:t>
      </w:r>
    </w:p>
    <w:p w:rsidR="00B73B29" w:rsidRDefault="00B73B29" w:rsidP="0077676C">
      <w:pPr>
        <w:pStyle w:val="Heading3"/>
      </w:pPr>
      <w:bookmarkStart w:id="196" w:name="_Toc400536850"/>
      <w:r>
        <w:t>System Criticality and High Availability Requirements</w:t>
      </w:r>
      <w:bookmarkEnd w:id="194"/>
      <w:bookmarkEnd w:id="195"/>
      <w:bookmarkEnd w:id="196"/>
    </w:p>
    <w:p w:rsidR="008A18B0" w:rsidRDefault="008A18B0" w:rsidP="008A18B0">
      <w:pPr>
        <w:pStyle w:val="BodyText"/>
      </w:pPr>
      <w:r>
        <w:t>The system is not a mission critical system. It provides health guidelines. The following targets have been established for the system:</w:t>
      </w:r>
    </w:p>
    <w:p w:rsidR="008A18B0" w:rsidRDefault="008A18B0" w:rsidP="004C6A48">
      <w:pPr>
        <w:pStyle w:val="ListBullet"/>
      </w:pPr>
      <w:r>
        <w:t>RPO (Recovery Point Objective) of 24 hours</w:t>
      </w:r>
    </w:p>
    <w:p w:rsidR="008A18B0" w:rsidRDefault="008A18B0" w:rsidP="004C6A48">
      <w:pPr>
        <w:pStyle w:val="ListBullet"/>
      </w:pPr>
      <w:r>
        <w:t xml:space="preserve">RTO (Recovery Time Objective) of 30 days. </w:t>
      </w:r>
    </w:p>
    <w:p w:rsidR="00B73B29" w:rsidRDefault="00B73B29" w:rsidP="0077676C">
      <w:pPr>
        <w:pStyle w:val="Heading3"/>
      </w:pPr>
      <w:bookmarkStart w:id="197" w:name="_Ref235331686"/>
      <w:bookmarkStart w:id="198" w:name="_Toc235501535"/>
      <w:bookmarkStart w:id="199" w:name="_Toc400536851"/>
      <w:r>
        <w:t>Special Device Requirements</w:t>
      </w:r>
      <w:bookmarkEnd w:id="197"/>
      <w:bookmarkEnd w:id="198"/>
      <w:bookmarkEnd w:id="199"/>
    </w:p>
    <w:p w:rsidR="00B73B29" w:rsidRPr="006607DF" w:rsidRDefault="006607DF" w:rsidP="006607DF">
      <w:pPr>
        <w:pStyle w:val="BodyText"/>
        <w:rPr>
          <w:rStyle w:val="BodyTextChar"/>
        </w:rPr>
      </w:pPr>
      <w:r w:rsidRPr="006607DF">
        <w:rPr>
          <w:rStyle w:val="BodyTextChar"/>
        </w:rPr>
        <w:t>N/A</w:t>
      </w:r>
    </w:p>
    <w:p w:rsidR="00B73B29" w:rsidRDefault="00B73B29" w:rsidP="0077676C">
      <w:pPr>
        <w:pStyle w:val="Heading2"/>
      </w:pPr>
      <w:bookmarkStart w:id="200" w:name="_Toc235501536"/>
      <w:bookmarkStart w:id="201" w:name="_Toc400536852"/>
      <w:r>
        <w:t>Legacy System Retirement</w:t>
      </w:r>
      <w:bookmarkEnd w:id="200"/>
      <w:bookmarkEnd w:id="201"/>
    </w:p>
    <w:p w:rsidR="00B0444A" w:rsidRPr="004B6073" w:rsidRDefault="00B0444A" w:rsidP="00B0444A">
      <w:pPr>
        <w:pStyle w:val="Caption"/>
      </w:pPr>
      <w:bookmarkStart w:id="202" w:name="_Ref235341239"/>
      <w:bookmarkStart w:id="203" w:name="_Toc235501754"/>
      <w:r>
        <w:t xml:space="preserve">Table </w:t>
      </w:r>
      <w:bookmarkEnd w:id="202"/>
      <w:r w:rsidR="009338FD">
        <w:t>9 Proposed</w:t>
      </w:r>
      <w:r>
        <w:t xml:space="preserve"> Legacy Retirements</w:t>
      </w:r>
      <w:bookmarkEnd w:id="203"/>
    </w:p>
    <w:tbl>
      <w:tblPr>
        <w:tblW w:w="9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3222"/>
        <w:gridCol w:w="3222"/>
        <w:gridCol w:w="3222"/>
      </w:tblGrid>
      <w:tr w:rsidR="00B73B29" w:rsidRPr="00C25412" w:rsidTr="0077676C">
        <w:trPr>
          <w:cantSplit/>
          <w:trHeight w:val="590"/>
          <w:tblHeader/>
        </w:trPr>
        <w:tc>
          <w:tcPr>
            <w:tcW w:w="3222"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1773C0" w:rsidRDefault="00B73B29" w:rsidP="0077676C">
            <w:pPr>
              <w:pStyle w:val="TableHeading"/>
              <w:keepNext/>
            </w:pPr>
            <w:r w:rsidRPr="001773C0">
              <w:t>Legacy System or Legacy System Component</w:t>
            </w:r>
          </w:p>
        </w:tc>
        <w:tc>
          <w:tcPr>
            <w:tcW w:w="3222"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1773C0" w:rsidRDefault="00B73B29" w:rsidP="0077676C">
            <w:pPr>
              <w:pStyle w:val="TableHeading"/>
              <w:keepNext/>
            </w:pPr>
            <w:r w:rsidRPr="001773C0">
              <w:t xml:space="preserve">Retired or Workload Reduced </w:t>
            </w:r>
          </w:p>
        </w:tc>
        <w:tc>
          <w:tcPr>
            <w:tcW w:w="3222"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73B29" w:rsidRPr="001773C0" w:rsidRDefault="00B73B29" w:rsidP="0077676C">
            <w:pPr>
              <w:pStyle w:val="TableHeading"/>
              <w:keepNext/>
            </w:pPr>
            <w:r w:rsidRPr="001773C0">
              <w:t>If Workload Reduced – How Much</w:t>
            </w:r>
          </w:p>
        </w:tc>
      </w:tr>
      <w:tr w:rsidR="00B73B29" w:rsidRPr="00C25412" w:rsidTr="001773C0">
        <w:tblPrEx>
          <w:tblCellMar>
            <w:top w:w="43" w:type="dxa"/>
            <w:bottom w:w="43" w:type="dxa"/>
          </w:tblCellMar>
        </w:tblPrEx>
        <w:trPr>
          <w:trHeight w:val="304"/>
        </w:trPr>
        <w:tc>
          <w:tcPr>
            <w:tcW w:w="3222" w:type="dxa"/>
            <w:shd w:val="clear" w:color="auto" w:fill="auto"/>
          </w:tcPr>
          <w:p w:rsidR="00B73B29" w:rsidRPr="00C25412" w:rsidRDefault="006607DF" w:rsidP="00B61C14">
            <w:pPr>
              <w:pStyle w:val="TableText"/>
            </w:pPr>
            <w:r>
              <w:t>N/A</w:t>
            </w:r>
          </w:p>
        </w:tc>
        <w:tc>
          <w:tcPr>
            <w:tcW w:w="3222" w:type="dxa"/>
            <w:shd w:val="clear" w:color="auto" w:fill="auto"/>
          </w:tcPr>
          <w:p w:rsidR="00B73B29" w:rsidRPr="00C25412" w:rsidRDefault="00B73B29" w:rsidP="00B61C14">
            <w:pPr>
              <w:pStyle w:val="TableText"/>
            </w:pPr>
          </w:p>
        </w:tc>
        <w:tc>
          <w:tcPr>
            <w:tcW w:w="3222" w:type="dxa"/>
            <w:shd w:val="clear" w:color="auto" w:fill="auto"/>
          </w:tcPr>
          <w:p w:rsidR="00B73B29" w:rsidRPr="00C25412" w:rsidRDefault="00B73B29" w:rsidP="00B61C14">
            <w:pPr>
              <w:pStyle w:val="TableText"/>
            </w:pPr>
          </w:p>
        </w:tc>
      </w:tr>
    </w:tbl>
    <w:p w:rsidR="005543B5" w:rsidRDefault="005543B5" w:rsidP="0077676C">
      <w:pPr>
        <w:pStyle w:val="Heading1"/>
      </w:pPr>
      <w:bookmarkStart w:id="204" w:name="_Toc235501537"/>
      <w:bookmarkStart w:id="205" w:name="_Toc400536853"/>
      <w:bookmarkEnd w:id="54"/>
      <w:bookmarkEnd w:id="55"/>
      <w:r>
        <w:lastRenderedPageBreak/>
        <w:t>Conceptual Design</w:t>
      </w:r>
      <w:bookmarkEnd w:id="204"/>
      <w:bookmarkEnd w:id="205"/>
    </w:p>
    <w:p w:rsidR="005543B5" w:rsidRDefault="005543B5" w:rsidP="0077676C">
      <w:pPr>
        <w:pStyle w:val="Heading2"/>
      </w:pPr>
      <w:bookmarkStart w:id="206" w:name="_Toc235501538"/>
      <w:bookmarkStart w:id="207" w:name="_Toc400536854"/>
      <w:r>
        <w:t>Conceptual Application Design</w:t>
      </w:r>
      <w:bookmarkEnd w:id="206"/>
      <w:bookmarkEnd w:id="207"/>
    </w:p>
    <w:p w:rsidR="005543B5" w:rsidRDefault="005543B5" w:rsidP="0077676C">
      <w:pPr>
        <w:pStyle w:val="Heading3"/>
      </w:pPr>
      <w:bookmarkStart w:id="208" w:name="_Toc219728916"/>
      <w:bookmarkStart w:id="209" w:name="_Toc221116657"/>
      <w:bookmarkStart w:id="210" w:name="_Toc221189680"/>
      <w:bookmarkStart w:id="211" w:name="_Toc221200539"/>
      <w:bookmarkStart w:id="212" w:name="_Toc221291826"/>
      <w:bookmarkStart w:id="213" w:name="_Toc222032957"/>
      <w:bookmarkStart w:id="214" w:name="_Ref232590702"/>
      <w:bookmarkStart w:id="215" w:name="_Ref232590711"/>
      <w:bookmarkStart w:id="216" w:name="_Ref235379142"/>
      <w:bookmarkStart w:id="217" w:name="_Toc235501539"/>
      <w:bookmarkStart w:id="218" w:name="_Toc400536855"/>
      <w:r>
        <w:t>Application Context</w:t>
      </w:r>
      <w:bookmarkEnd w:id="208"/>
      <w:bookmarkEnd w:id="209"/>
      <w:bookmarkEnd w:id="210"/>
      <w:bookmarkEnd w:id="211"/>
      <w:bookmarkEnd w:id="212"/>
      <w:bookmarkEnd w:id="213"/>
      <w:bookmarkEnd w:id="214"/>
      <w:bookmarkEnd w:id="215"/>
      <w:bookmarkEnd w:id="216"/>
      <w:bookmarkEnd w:id="217"/>
      <w:bookmarkEnd w:id="218"/>
    </w:p>
    <w:p w:rsidR="00984495" w:rsidRPr="00984495" w:rsidRDefault="00984495" w:rsidP="00984495">
      <w:pPr>
        <w:pStyle w:val="Caption"/>
      </w:pPr>
      <w:r>
        <w:t xml:space="preserve">Figure </w:t>
      </w:r>
      <w:r w:rsidR="007116FF">
        <w:fldChar w:fldCharType="begin"/>
      </w:r>
      <w:r w:rsidR="007116FF">
        <w:instrText xml:space="preserve"> SEQ Figure \* ARABIC </w:instrText>
      </w:r>
      <w:r w:rsidR="007116FF">
        <w:fldChar w:fldCharType="separate"/>
      </w:r>
      <w:r w:rsidR="00383DBC">
        <w:rPr>
          <w:noProof/>
        </w:rPr>
        <w:t>3</w:t>
      </w:r>
      <w:r w:rsidR="007116FF">
        <w:rPr>
          <w:noProof/>
        </w:rPr>
        <w:fldChar w:fldCharType="end"/>
      </w:r>
      <w:r>
        <w:t xml:space="preserve"> Application Context Diagram</w:t>
      </w:r>
    </w:p>
    <w:p w:rsidR="00A00CD9" w:rsidRDefault="007A56D7" w:rsidP="00A00CD9">
      <w:r>
        <w:object w:dxaOrig="6890" w:dyaOrig="4874" w14:anchorId="4D172C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1pt;height:243.8pt" o:ole="">
            <v:imagedata r:id="rId24" o:title=""/>
          </v:shape>
          <o:OLEObject Type="Embed" ProgID="Visio.Drawing.11" ShapeID="_x0000_i1025" DrawAspect="Content" ObjectID="_1474808863" r:id="rId25"/>
        </w:object>
      </w:r>
      <w:bookmarkStart w:id="219" w:name="_Ref221118344"/>
      <w:bookmarkStart w:id="220" w:name="_Toc221189839"/>
      <w:bookmarkStart w:id="221" w:name="_Toc221201088"/>
      <w:bookmarkStart w:id="222" w:name="_Toc222032980"/>
      <w:bookmarkStart w:id="223" w:name="_Toc235501646"/>
    </w:p>
    <w:bookmarkEnd w:id="219"/>
    <w:bookmarkEnd w:id="220"/>
    <w:bookmarkEnd w:id="221"/>
    <w:bookmarkEnd w:id="222"/>
    <w:bookmarkEnd w:id="223"/>
    <w:p w:rsidR="00D5566F" w:rsidRDefault="00A00CD9" w:rsidP="00113266">
      <w:pPr>
        <w:pStyle w:val="BodyText"/>
      </w:pPr>
      <w:r>
        <w:t xml:space="preserve">The </w:t>
      </w:r>
      <w:r w:rsidR="002E716D">
        <w:t>HLA</w:t>
      </w:r>
      <w:r w:rsidR="00C1488C">
        <w:t xml:space="preserve"> </w:t>
      </w:r>
      <w:r>
        <w:t xml:space="preserve">system </w:t>
      </w:r>
      <w:r w:rsidR="00C1488C">
        <w:t>is i</w:t>
      </w:r>
      <w:r w:rsidR="00C1488C" w:rsidRPr="00113266">
        <w:rPr>
          <w:rStyle w:val="BodyTextChar"/>
        </w:rPr>
        <w:t>n</w:t>
      </w:r>
      <w:r w:rsidR="00C1488C">
        <w:t xml:space="preserve">tegrated into My </w:t>
      </w:r>
      <w:r w:rsidR="00C1488C" w:rsidRPr="00CF00CD">
        <w:t>Health</w:t>
      </w:r>
      <w:r w:rsidR="00C1488C" w:rsidRPr="00113266">
        <w:t>e</w:t>
      </w:r>
      <w:r w:rsidR="00C1488C">
        <w:t xml:space="preserve">Vet </w:t>
      </w:r>
      <w:r w:rsidR="00D5566F">
        <w:t xml:space="preserve">(MHV) </w:t>
      </w:r>
      <w:r w:rsidR="00C1488C">
        <w:t xml:space="preserve">portal for Veteran-type users. These users can use the </w:t>
      </w:r>
      <w:r w:rsidR="002E716D">
        <w:t>HLA</w:t>
      </w:r>
      <w:r w:rsidR="00C1488C">
        <w:t xml:space="preserve"> system </w:t>
      </w:r>
      <w:r w:rsidR="00D5566F">
        <w:t xml:space="preserve">via </w:t>
      </w:r>
      <w:r w:rsidR="00C1488C">
        <w:t>the portal, once authenticated</w:t>
      </w:r>
      <w:r w:rsidR="00D5566F">
        <w:t xml:space="preserve"> without the further need to provide credentials</w:t>
      </w:r>
      <w:r w:rsidR="00C1488C">
        <w:t xml:space="preserve">. </w:t>
      </w:r>
      <w:r w:rsidR="00D5566F">
        <w:t xml:space="preserve">Once connected to the </w:t>
      </w:r>
      <w:r w:rsidR="002E716D">
        <w:t>HLA</w:t>
      </w:r>
      <w:r w:rsidR="00D5566F">
        <w:t xml:space="preserve"> system the Veteran-type users are connected to the </w:t>
      </w:r>
      <w:r w:rsidR="002E716D">
        <w:t>HLA</w:t>
      </w:r>
      <w:r w:rsidR="00D5566F">
        <w:t xml:space="preserve"> system directly. </w:t>
      </w:r>
      <w:r w:rsidR="00C1488C">
        <w:t>Organizational type users, Administrators and Analysts, interact with the system directly</w:t>
      </w:r>
      <w:r w:rsidR="00D5566F">
        <w:t xml:space="preserve"> and be authenticated</w:t>
      </w:r>
      <w:r w:rsidR="00C1488C">
        <w:t>. All u</w:t>
      </w:r>
      <w:r w:rsidR="006607DF">
        <w:t>sers</w:t>
      </w:r>
      <w:r>
        <w:t xml:space="preserve"> interact with the system via a web-based application interface. </w:t>
      </w:r>
    </w:p>
    <w:p w:rsidR="00A00CD9" w:rsidRDefault="00D5566F" w:rsidP="00113266">
      <w:pPr>
        <w:pStyle w:val="BodyText"/>
      </w:pPr>
      <w:r>
        <w:t xml:space="preserve">Any time an MHV user connects to </w:t>
      </w:r>
      <w:r w:rsidR="002E716D">
        <w:t>HLA</w:t>
      </w:r>
      <w:r>
        <w:t xml:space="preserve"> through MHV, the latest MHV account information is shared with </w:t>
      </w:r>
      <w:r w:rsidR="002E716D">
        <w:t>HLA</w:t>
      </w:r>
      <w:r>
        <w:t xml:space="preserve">. In the case </w:t>
      </w:r>
      <w:r w:rsidR="004C474C">
        <w:t>of premium</w:t>
      </w:r>
      <w:r>
        <w:t xml:space="preserve"> account MHV users, </w:t>
      </w:r>
      <w:r w:rsidR="002E716D">
        <w:t>HLA</w:t>
      </w:r>
      <w:r>
        <w:t xml:space="preserve"> will retrieve the most recent applicable identity information from the Master Veteran Index (MVI). This information includes a list of the patient’s identity at a list of treatment facilities.</w:t>
      </w:r>
    </w:p>
    <w:p w:rsidR="00D5566F" w:rsidRDefault="00D5566F" w:rsidP="00113266">
      <w:pPr>
        <w:pStyle w:val="BodyText"/>
      </w:pPr>
      <w:r>
        <w:t xml:space="preserve">When a user performs a </w:t>
      </w:r>
      <w:r w:rsidR="002E716D">
        <w:t>Healthy Living Assessment</w:t>
      </w:r>
      <w:r>
        <w:t xml:space="preserve">, health information is retrieved from </w:t>
      </w:r>
      <w:r w:rsidR="005D2BD0">
        <w:t xml:space="preserve">the Personal Health Record of the user. That is, eVault, the health repository maintained by MHV.  In the case of premium account MHV users, health data is also retrieved from the Electronic Health Record. That is, the </w:t>
      </w:r>
      <w:r w:rsidR="005D2BD0" w:rsidRPr="00113266">
        <w:rPr>
          <w:bCs/>
        </w:rPr>
        <w:t xml:space="preserve">Veterans Health Information </w:t>
      </w:r>
      <w:r w:rsidR="005D2BD0" w:rsidRPr="00113266">
        <w:t>Systems</w:t>
      </w:r>
      <w:r w:rsidR="005D2BD0" w:rsidRPr="00113266">
        <w:rPr>
          <w:bCs/>
        </w:rPr>
        <w:t xml:space="preserve"> and Technology Architecture (VistA)</w:t>
      </w:r>
      <w:r w:rsidR="005D2BD0">
        <w:rPr>
          <w:bCs/>
        </w:rPr>
        <w:t>. Information in VistA is accessed to the unified interface provided by the Medical Domain Web Services (MDWS). The information provided by MVI determines for which treatment facilities to retrieve health data.</w:t>
      </w:r>
    </w:p>
    <w:p w:rsidR="005543B5" w:rsidRDefault="000A38E2" w:rsidP="000A38E2">
      <w:pPr>
        <w:pStyle w:val="Caption"/>
      </w:pPr>
      <w:bookmarkStart w:id="224" w:name="_Toc398300839"/>
      <w:r>
        <w:lastRenderedPageBreak/>
        <w:t xml:space="preserve">Table </w:t>
      </w:r>
      <w:r w:rsidR="007116FF">
        <w:fldChar w:fldCharType="begin"/>
      </w:r>
      <w:r w:rsidR="007116FF">
        <w:instrText xml:space="preserve"> SEQ Table \* ARABIC </w:instrText>
      </w:r>
      <w:r w:rsidR="007116FF">
        <w:fldChar w:fldCharType="separate"/>
      </w:r>
      <w:r w:rsidR="00383DBC">
        <w:rPr>
          <w:noProof/>
        </w:rPr>
        <w:t>1</w:t>
      </w:r>
      <w:r w:rsidR="007116FF">
        <w:rPr>
          <w:noProof/>
        </w:rPr>
        <w:fldChar w:fldCharType="end"/>
      </w:r>
      <w:r>
        <w:t xml:space="preserve">  </w:t>
      </w:r>
      <w:r w:rsidRPr="00486DCF">
        <w:t>Application Context Description</w:t>
      </w:r>
      <w:bookmarkEnd w:id="224"/>
    </w:p>
    <w:tbl>
      <w:tblPr>
        <w:tblW w:w="10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115" w:type="dxa"/>
          <w:bottom w:w="58" w:type="dxa"/>
          <w:right w:w="115" w:type="dxa"/>
        </w:tblCellMar>
        <w:tblLook w:val="04A0" w:firstRow="1" w:lastRow="0" w:firstColumn="1" w:lastColumn="0" w:noHBand="0" w:noVBand="1"/>
      </w:tblPr>
      <w:tblGrid>
        <w:gridCol w:w="1195"/>
        <w:gridCol w:w="90"/>
        <w:gridCol w:w="1260"/>
        <w:gridCol w:w="309"/>
        <w:gridCol w:w="1329"/>
        <w:gridCol w:w="2223"/>
        <w:gridCol w:w="999"/>
        <w:gridCol w:w="1285"/>
        <w:gridCol w:w="155"/>
        <w:gridCol w:w="1253"/>
      </w:tblGrid>
      <w:tr w:rsidR="005543B5" w:rsidRPr="00D371AA" w:rsidTr="0077676C">
        <w:tc>
          <w:tcPr>
            <w:tcW w:w="1195" w:type="dxa"/>
            <w:shd w:val="clear" w:color="auto" w:fill="365F91" w:themeFill="accent1" w:themeFillShade="BF"/>
          </w:tcPr>
          <w:p w:rsidR="005543B5" w:rsidRPr="00D371AA" w:rsidRDefault="005543B5" w:rsidP="00984495">
            <w:pPr>
              <w:pStyle w:val="TableHeading"/>
              <w:keepNext/>
            </w:pPr>
          </w:p>
        </w:tc>
        <w:tc>
          <w:tcPr>
            <w:tcW w:w="8903" w:type="dxa"/>
            <w:gridSpan w:val="9"/>
            <w:shd w:val="clear" w:color="auto" w:fill="365F91" w:themeFill="accent1" w:themeFillShade="BF"/>
          </w:tcPr>
          <w:p w:rsidR="005543B5" w:rsidRPr="00D96CA4" w:rsidRDefault="005543B5" w:rsidP="00707702">
            <w:pPr>
              <w:pStyle w:val="TableHeading"/>
            </w:pPr>
            <w:r w:rsidRPr="00D96CA4">
              <w:t>Objects</w:t>
            </w:r>
          </w:p>
        </w:tc>
      </w:tr>
      <w:tr w:rsidR="00C1488C" w:rsidRPr="00D371AA" w:rsidTr="0077676C">
        <w:tc>
          <w:tcPr>
            <w:tcW w:w="1195" w:type="dxa"/>
            <w:shd w:val="clear" w:color="auto" w:fill="365F91" w:themeFill="accent1" w:themeFillShade="BF"/>
          </w:tcPr>
          <w:p w:rsidR="005543B5" w:rsidRPr="00D371AA" w:rsidRDefault="005543B5" w:rsidP="00707702">
            <w:pPr>
              <w:pStyle w:val="TableHeading"/>
            </w:pPr>
            <w:r>
              <w:t>ID</w:t>
            </w:r>
          </w:p>
        </w:tc>
        <w:tc>
          <w:tcPr>
            <w:tcW w:w="1350" w:type="dxa"/>
            <w:gridSpan w:val="2"/>
            <w:shd w:val="clear" w:color="auto" w:fill="365F91" w:themeFill="accent1" w:themeFillShade="BF"/>
          </w:tcPr>
          <w:p w:rsidR="005543B5" w:rsidRPr="00D371AA" w:rsidRDefault="005543B5" w:rsidP="00707702">
            <w:pPr>
              <w:pStyle w:val="TableHeading"/>
            </w:pPr>
            <w:r w:rsidRPr="00D371AA">
              <w:t>Name</w:t>
            </w:r>
          </w:p>
        </w:tc>
        <w:tc>
          <w:tcPr>
            <w:tcW w:w="4860" w:type="dxa"/>
            <w:gridSpan w:val="4"/>
            <w:shd w:val="clear" w:color="auto" w:fill="365F91" w:themeFill="accent1" w:themeFillShade="BF"/>
          </w:tcPr>
          <w:p w:rsidR="005543B5" w:rsidRPr="00D371AA" w:rsidRDefault="005543B5" w:rsidP="00707702">
            <w:pPr>
              <w:pStyle w:val="TableHeading"/>
            </w:pPr>
            <w:r w:rsidRPr="00D371AA">
              <w:t>Description</w:t>
            </w:r>
          </w:p>
        </w:tc>
        <w:tc>
          <w:tcPr>
            <w:tcW w:w="1440" w:type="dxa"/>
            <w:gridSpan w:val="2"/>
            <w:shd w:val="clear" w:color="auto" w:fill="365F91" w:themeFill="accent1" w:themeFillShade="BF"/>
          </w:tcPr>
          <w:p w:rsidR="005543B5" w:rsidRPr="00D371AA" w:rsidRDefault="005543B5" w:rsidP="00707702">
            <w:pPr>
              <w:pStyle w:val="TableHeading"/>
            </w:pPr>
            <w:r>
              <w:t>Interface Name</w:t>
            </w:r>
          </w:p>
        </w:tc>
        <w:tc>
          <w:tcPr>
            <w:tcW w:w="1253" w:type="dxa"/>
            <w:shd w:val="clear" w:color="auto" w:fill="365F91" w:themeFill="accent1" w:themeFillShade="BF"/>
          </w:tcPr>
          <w:p w:rsidR="005543B5" w:rsidRDefault="005543B5" w:rsidP="00707702">
            <w:pPr>
              <w:pStyle w:val="TableHeading"/>
            </w:pPr>
            <w:r>
              <w:t>Interface System</w:t>
            </w:r>
          </w:p>
        </w:tc>
      </w:tr>
      <w:tr w:rsidR="00C1488C" w:rsidRPr="00D371AA" w:rsidTr="00113266">
        <w:tc>
          <w:tcPr>
            <w:tcW w:w="1195" w:type="dxa"/>
            <w:shd w:val="clear" w:color="auto" w:fill="FFFFFF"/>
          </w:tcPr>
          <w:p w:rsidR="007A56D7" w:rsidRDefault="007A56D7" w:rsidP="000A38E2">
            <w:pPr>
              <w:pStyle w:val="TableText"/>
              <w:rPr>
                <w:rFonts w:cs="Arial"/>
              </w:rPr>
            </w:pPr>
            <w:r>
              <w:rPr>
                <w:rFonts w:cs="Arial"/>
              </w:rPr>
              <w:t>MHV</w:t>
            </w:r>
          </w:p>
        </w:tc>
        <w:tc>
          <w:tcPr>
            <w:tcW w:w="1350" w:type="dxa"/>
            <w:gridSpan w:val="2"/>
            <w:shd w:val="clear" w:color="auto" w:fill="FFFFFF"/>
          </w:tcPr>
          <w:p w:rsidR="007A56D7" w:rsidRPr="00113266" w:rsidRDefault="007A56D7" w:rsidP="000A38E2">
            <w:pPr>
              <w:pStyle w:val="TableText"/>
              <w:rPr>
                <w:rFonts w:cs="Arial"/>
                <w:i/>
              </w:rPr>
            </w:pPr>
            <w:r w:rsidRPr="00113266">
              <w:t>My</w:t>
            </w:r>
            <w:r>
              <w:t xml:space="preserve"> </w:t>
            </w:r>
            <w:r w:rsidRPr="00113266">
              <w:t>HealtheVet</w:t>
            </w:r>
          </w:p>
        </w:tc>
        <w:tc>
          <w:tcPr>
            <w:tcW w:w="4860" w:type="dxa"/>
            <w:gridSpan w:val="4"/>
            <w:shd w:val="clear" w:color="auto" w:fill="FFFFFF"/>
          </w:tcPr>
          <w:p w:rsidR="007A56D7" w:rsidRDefault="007A56D7" w:rsidP="000A38E2">
            <w:pPr>
              <w:pStyle w:val="TableText"/>
            </w:pPr>
            <w:r>
              <w:t>My Health</w:t>
            </w:r>
            <w:r>
              <w:rPr>
                <w:rStyle w:val="mhv-e"/>
              </w:rPr>
              <w:t>e</w:t>
            </w:r>
            <w:r>
              <w:t>Vet (MHV) is the VA's Personal Health Record. It was designed for Veterans, active duty Servicemembers, their dependents and caregivers. My Health</w:t>
            </w:r>
            <w:r>
              <w:rPr>
                <w:rStyle w:val="mhv-e"/>
              </w:rPr>
              <w:t>e</w:t>
            </w:r>
            <w:r>
              <w:t xml:space="preserve">Vet helps them partner with their health care team(s). </w:t>
            </w:r>
          </w:p>
          <w:p w:rsidR="007A56D7" w:rsidRPr="00D371AA" w:rsidRDefault="007A56D7" w:rsidP="000A38E2">
            <w:pPr>
              <w:pStyle w:val="TableText"/>
              <w:rPr>
                <w:rFonts w:cs="Arial"/>
              </w:rPr>
            </w:pPr>
            <w:r>
              <w:t xml:space="preserve">The role of MHV is to provide authenticated users the opportunity to use </w:t>
            </w:r>
            <w:r w:rsidR="002E716D">
              <w:t>HLA</w:t>
            </w:r>
            <w:r>
              <w:t xml:space="preserve"> to assess the statoe of their health</w:t>
            </w:r>
          </w:p>
        </w:tc>
        <w:tc>
          <w:tcPr>
            <w:tcW w:w="1440" w:type="dxa"/>
            <w:gridSpan w:val="2"/>
            <w:shd w:val="clear" w:color="auto" w:fill="FFFFFF"/>
          </w:tcPr>
          <w:p w:rsidR="007A56D7" w:rsidRDefault="006351E7" w:rsidP="000A38E2">
            <w:pPr>
              <w:pStyle w:val="TableText"/>
              <w:rPr>
                <w:rFonts w:cs="Arial"/>
              </w:rPr>
            </w:pPr>
            <w:r>
              <w:rPr>
                <w:rFonts w:cs="Arial"/>
              </w:rPr>
              <w:t>N/A</w:t>
            </w:r>
          </w:p>
        </w:tc>
        <w:tc>
          <w:tcPr>
            <w:tcW w:w="1253" w:type="dxa"/>
            <w:shd w:val="clear" w:color="auto" w:fill="FFFFFF"/>
          </w:tcPr>
          <w:p w:rsidR="007A56D7" w:rsidRDefault="004E0ADD" w:rsidP="000A38E2">
            <w:pPr>
              <w:pStyle w:val="TableText"/>
              <w:rPr>
                <w:rFonts w:cs="Arial"/>
              </w:rPr>
            </w:pPr>
            <w:r>
              <w:rPr>
                <w:rFonts w:cs="Arial"/>
              </w:rPr>
              <w:t>MHV</w:t>
            </w:r>
          </w:p>
        </w:tc>
      </w:tr>
      <w:tr w:rsidR="007A56D7" w:rsidRPr="00D371AA" w:rsidTr="00113266">
        <w:tc>
          <w:tcPr>
            <w:tcW w:w="1195" w:type="dxa"/>
            <w:shd w:val="clear" w:color="auto" w:fill="FFFFFF"/>
          </w:tcPr>
          <w:p w:rsidR="007A56D7" w:rsidRDefault="007A56D7" w:rsidP="000A38E2">
            <w:pPr>
              <w:pStyle w:val="TableText"/>
              <w:rPr>
                <w:rFonts w:cs="Arial"/>
              </w:rPr>
            </w:pPr>
            <w:r>
              <w:rPr>
                <w:rFonts w:cs="Arial"/>
              </w:rPr>
              <w:t>MVI</w:t>
            </w:r>
          </w:p>
        </w:tc>
        <w:tc>
          <w:tcPr>
            <w:tcW w:w="1350" w:type="dxa"/>
            <w:gridSpan w:val="2"/>
            <w:shd w:val="clear" w:color="auto" w:fill="FFFFFF"/>
          </w:tcPr>
          <w:p w:rsidR="007A56D7" w:rsidRPr="00CF00CD" w:rsidRDefault="007A56D7" w:rsidP="000A38E2">
            <w:pPr>
              <w:pStyle w:val="TableText"/>
            </w:pPr>
            <w:r>
              <w:t>Master Veteran Index</w:t>
            </w:r>
          </w:p>
        </w:tc>
        <w:tc>
          <w:tcPr>
            <w:tcW w:w="4860" w:type="dxa"/>
            <w:gridSpan w:val="4"/>
            <w:shd w:val="clear" w:color="auto" w:fill="FFFFFF"/>
          </w:tcPr>
          <w:p w:rsidR="007A56D7" w:rsidRPr="00904A2D" w:rsidRDefault="00C1488C" w:rsidP="000A38E2">
            <w:pPr>
              <w:pStyle w:val="TableText"/>
            </w:pPr>
            <w:r w:rsidRPr="000E53B8">
              <w:t>MVI provides identity services for within the VA</w:t>
            </w:r>
          </w:p>
          <w:p w:rsidR="00C1488C" w:rsidRDefault="00632095" w:rsidP="000A38E2">
            <w:pPr>
              <w:pStyle w:val="TableText"/>
            </w:pPr>
            <w:r w:rsidRPr="00F5295E">
              <w:rPr>
                <w:color w:val="000000"/>
              </w:rPr>
              <w:t>A</w:t>
            </w:r>
            <w:r w:rsidR="00C1488C" w:rsidRPr="00F5295E">
              <w:rPr>
                <w:color w:val="000000"/>
              </w:rPr>
              <w:t xml:space="preserve">ll </w:t>
            </w:r>
            <w:r w:rsidRPr="00F5295E">
              <w:rPr>
                <w:color w:val="000000"/>
              </w:rPr>
              <w:t xml:space="preserve">VA </w:t>
            </w:r>
            <w:r w:rsidR="00C1488C" w:rsidRPr="00F5295E">
              <w:rPr>
                <w:color w:val="000000"/>
              </w:rPr>
              <w:t xml:space="preserve">applications </w:t>
            </w:r>
            <w:r w:rsidRPr="00F5295E">
              <w:rPr>
                <w:color w:val="000000"/>
              </w:rPr>
              <w:t>are required to obtain identity information from MVI to</w:t>
            </w:r>
            <w:r w:rsidR="000E0CDD" w:rsidRPr="00F5295E">
              <w:rPr>
                <w:color w:val="000000"/>
              </w:rPr>
              <w:t xml:space="preserve"> </w:t>
            </w:r>
            <w:r w:rsidR="00C1488C" w:rsidRPr="00F5295E">
              <w:rPr>
                <w:color w:val="000000"/>
              </w:rPr>
              <w:t>ensure that references to the identity of Veterans and their beneficiaries are reflected accurately and appropriate levels of security protecting the identities, information, and interests of the VA stakeholders</w:t>
            </w:r>
            <w:r w:rsidR="00C1488C" w:rsidRPr="00C1488C">
              <w:rPr>
                <w:color w:val="000000"/>
              </w:rPr>
              <w:t xml:space="preserve"> are implemented</w:t>
            </w:r>
            <w:r>
              <w:rPr>
                <w:color w:val="000000"/>
              </w:rPr>
              <w:t>.</w:t>
            </w:r>
          </w:p>
        </w:tc>
        <w:tc>
          <w:tcPr>
            <w:tcW w:w="1440" w:type="dxa"/>
            <w:gridSpan w:val="2"/>
            <w:shd w:val="clear" w:color="auto" w:fill="FFFFFF"/>
          </w:tcPr>
          <w:p w:rsidR="007A56D7" w:rsidRDefault="006351E7" w:rsidP="000A38E2">
            <w:pPr>
              <w:pStyle w:val="TableText"/>
              <w:rPr>
                <w:rFonts w:cs="Arial"/>
              </w:rPr>
            </w:pPr>
            <w:r>
              <w:rPr>
                <w:rFonts w:cs="Arial"/>
              </w:rPr>
              <w:t>VAAFI</w:t>
            </w:r>
          </w:p>
        </w:tc>
        <w:tc>
          <w:tcPr>
            <w:tcW w:w="1253" w:type="dxa"/>
            <w:shd w:val="clear" w:color="auto" w:fill="FFFFFF"/>
          </w:tcPr>
          <w:p w:rsidR="007A56D7" w:rsidRDefault="004E0ADD" w:rsidP="000A38E2">
            <w:pPr>
              <w:pStyle w:val="TableText"/>
              <w:rPr>
                <w:rFonts w:cs="Arial"/>
              </w:rPr>
            </w:pPr>
            <w:r>
              <w:rPr>
                <w:rFonts w:cs="Arial"/>
              </w:rPr>
              <w:t>MVI</w:t>
            </w:r>
          </w:p>
        </w:tc>
      </w:tr>
      <w:tr w:rsidR="00C1488C" w:rsidRPr="00D371AA" w:rsidTr="00113266">
        <w:tc>
          <w:tcPr>
            <w:tcW w:w="1195" w:type="dxa"/>
            <w:shd w:val="clear" w:color="auto" w:fill="FFFFFF"/>
          </w:tcPr>
          <w:p w:rsidR="00C1488C" w:rsidRDefault="00632095" w:rsidP="000A38E2">
            <w:pPr>
              <w:pStyle w:val="TableText"/>
              <w:rPr>
                <w:rFonts w:cs="Arial"/>
              </w:rPr>
            </w:pPr>
            <w:r>
              <w:rPr>
                <w:rFonts w:cs="Arial"/>
              </w:rPr>
              <w:t>MDWS</w:t>
            </w:r>
          </w:p>
        </w:tc>
        <w:tc>
          <w:tcPr>
            <w:tcW w:w="1350" w:type="dxa"/>
            <w:gridSpan w:val="2"/>
            <w:shd w:val="clear" w:color="auto" w:fill="FFFFFF"/>
          </w:tcPr>
          <w:p w:rsidR="00C1488C" w:rsidRDefault="00632095" w:rsidP="000A38E2">
            <w:pPr>
              <w:pStyle w:val="TableText"/>
            </w:pPr>
            <w:r>
              <w:t>Medical Domain Web Services</w:t>
            </w:r>
          </w:p>
        </w:tc>
        <w:tc>
          <w:tcPr>
            <w:tcW w:w="4860" w:type="dxa"/>
            <w:gridSpan w:val="4"/>
            <w:shd w:val="clear" w:color="auto" w:fill="FFFFFF"/>
          </w:tcPr>
          <w:p w:rsidR="00C1488C" w:rsidRDefault="00632095" w:rsidP="000A38E2">
            <w:pPr>
              <w:pStyle w:val="TableText"/>
            </w:pPr>
            <w:r>
              <w:t xml:space="preserve">Medical Domain Web Services (MDWS) (pronounced meadows) is a suite of Service Oriented Architecture (SOA) middle-tier web services that exposes medical domain functionality, Medical Domain Objects (MDO). MDWS is equipped with the capacity to virtualize any legacy Veterans Health Information Systems and Technology Architecture (VistA) Remote Procedure Call (RPC) as a web service. </w:t>
            </w:r>
            <w:r w:rsidR="004E0ADD">
              <w:t xml:space="preserve">The </w:t>
            </w:r>
            <w:r>
              <w:t>web service</w:t>
            </w:r>
            <w:r w:rsidR="004E0ADD">
              <w:t>(s)</w:t>
            </w:r>
            <w:r>
              <w:t xml:space="preserve"> uses Simple Object Access Protocol (SOAP).</w:t>
            </w:r>
          </w:p>
        </w:tc>
        <w:tc>
          <w:tcPr>
            <w:tcW w:w="1440" w:type="dxa"/>
            <w:gridSpan w:val="2"/>
            <w:shd w:val="clear" w:color="auto" w:fill="FFFFFF"/>
          </w:tcPr>
          <w:p w:rsidR="00C1488C" w:rsidRDefault="004E0ADD" w:rsidP="000A38E2">
            <w:pPr>
              <w:pStyle w:val="TableText"/>
              <w:rPr>
                <w:rFonts w:cs="Arial"/>
              </w:rPr>
            </w:pPr>
            <w:r>
              <w:rPr>
                <w:rFonts w:cs="Arial"/>
              </w:rPr>
              <w:t>E</w:t>
            </w:r>
            <w:r w:rsidR="006351E7">
              <w:rPr>
                <w:rFonts w:cs="Arial"/>
              </w:rPr>
              <w:t>m</w:t>
            </w:r>
            <w:r>
              <w:rPr>
                <w:rFonts w:cs="Arial"/>
              </w:rPr>
              <w:t>rSvc</w:t>
            </w:r>
          </w:p>
        </w:tc>
        <w:tc>
          <w:tcPr>
            <w:tcW w:w="1253" w:type="dxa"/>
            <w:shd w:val="clear" w:color="auto" w:fill="FFFFFF"/>
          </w:tcPr>
          <w:p w:rsidR="00C1488C" w:rsidRDefault="004E0ADD" w:rsidP="000A38E2">
            <w:pPr>
              <w:pStyle w:val="TableText"/>
              <w:rPr>
                <w:rFonts w:cs="Arial"/>
              </w:rPr>
            </w:pPr>
            <w:r>
              <w:rPr>
                <w:rFonts w:cs="Arial"/>
              </w:rPr>
              <w:t>MHV</w:t>
            </w:r>
          </w:p>
        </w:tc>
      </w:tr>
      <w:tr w:rsidR="005543B5" w:rsidRPr="00D371AA" w:rsidTr="00113266">
        <w:trPr>
          <w:trHeight w:val="343"/>
        </w:trPr>
        <w:tc>
          <w:tcPr>
            <w:tcW w:w="1195" w:type="dxa"/>
            <w:shd w:val="clear" w:color="auto" w:fill="D9D9D9"/>
          </w:tcPr>
          <w:p w:rsidR="005543B5" w:rsidRDefault="005543B5" w:rsidP="000A38E2">
            <w:pPr>
              <w:pStyle w:val="TableText"/>
              <w:rPr>
                <w:rFonts w:cs="Arial"/>
                <w:color w:val="FFFFFF"/>
              </w:rPr>
            </w:pPr>
          </w:p>
        </w:tc>
        <w:tc>
          <w:tcPr>
            <w:tcW w:w="8903" w:type="dxa"/>
            <w:gridSpan w:val="9"/>
            <w:shd w:val="clear" w:color="auto" w:fill="D9D9D9"/>
          </w:tcPr>
          <w:p w:rsidR="005543B5" w:rsidRPr="00D96CA4" w:rsidRDefault="005543B5" w:rsidP="000A38E2">
            <w:pPr>
              <w:pStyle w:val="TableText"/>
              <w:rPr>
                <w:rFonts w:cs="Arial"/>
              </w:rPr>
            </w:pPr>
            <w:r w:rsidRPr="00D96CA4">
              <w:rPr>
                <w:rFonts w:cs="Arial"/>
              </w:rPr>
              <w:t xml:space="preserve">Interfaces External to </w:t>
            </w:r>
            <w:r w:rsidR="00D04AC5">
              <w:rPr>
                <w:rFonts w:cs="Arial"/>
              </w:rPr>
              <w:t>OIT</w:t>
            </w:r>
          </w:p>
        </w:tc>
      </w:tr>
      <w:tr w:rsidR="00C1488C" w:rsidRPr="00D371AA" w:rsidTr="00113266">
        <w:tc>
          <w:tcPr>
            <w:tcW w:w="1195" w:type="dxa"/>
            <w:shd w:val="clear" w:color="auto" w:fill="D9D9D9"/>
          </w:tcPr>
          <w:p w:rsidR="005543B5" w:rsidRDefault="005543B5" w:rsidP="000A38E2">
            <w:pPr>
              <w:pStyle w:val="TableText"/>
              <w:rPr>
                <w:rFonts w:cs="Arial"/>
              </w:rPr>
            </w:pPr>
            <w:r>
              <w:rPr>
                <w:rFonts w:cs="Arial"/>
              </w:rPr>
              <w:t>ID</w:t>
            </w:r>
          </w:p>
        </w:tc>
        <w:tc>
          <w:tcPr>
            <w:tcW w:w="1659" w:type="dxa"/>
            <w:gridSpan w:val="3"/>
            <w:shd w:val="clear" w:color="auto" w:fill="D9D9D9"/>
          </w:tcPr>
          <w:p w:rsidR="005543B5" w:rsidRPr="00D371AA" w:rsidRDefault="005543B5" w:rsidP="000A38E2">
            <w:pPr>
              <w:pStyle w:val="TableText"/>
              <w:rPr>
                <w:rFonts w:cs="Arial"/>
              </w:rPr>
            </w:pPr>
            <w:r>
              <w:rPr>
                <w:rFonts w:cs="Arial"/>
              </w:rPr>
              <w:t xml:space="preserve">Interface </w:t>
            </w:r>
            <w:r w:rsidRPr="00D371AA">
              <w:rPr>
                <w:rFonts w:cs="Arial"/>
              </w:rPr>
              <w:t>Name</w:t>
            </w:r>
          </w:p>
        </w:tc>
        <w:tc>
          <w:tcPr>
            <w:tcW w:w="1329" w:type="dxa"/>
            <w:shd w:val="clear" w:color="auto" w:fill="D9D9D9"/>
          </w:tcPr>
          <w:p w:rsidR="005543B5" w:rsidRPr="00D371AA" w:rsidRDefault="005543B5" w:rsidP="000A38E2">
            <w:pPr>
              <w:pStyle w:val="TableText"/>
              <w:rPr>
                <w:rFonts w:cs="Arial"/>
              </w:rPr>
            </w:pPr>
            <w:r w:rsidRPr="00D371AA">
              <w:rPr>
                <w:rFonts w:cs="Arial"/>
              </w:rPr>
              <w:t>Related Object</w:t>
            </w:r>
          </w:p>
        </w:tc>
        <w:tc>
          <w:tcPr>
            <w:tcW w:w="2223" w:type="dxa"/>
            <w:shd w:val="clear" w:color="auto" w:fill="D9D9D9"/>
          </w:tcPr>
          <w:p w:rsidR="005543B5" w:rsidRPr="00D371AA" w:rsidRDefault="005543B5" w:rsidP="000A38E2">
            <w:pPr>
              <w:pStyle w:val="TableText"/>
              <w:rPr>
                <w:rFonts w:cs="Arial"/>
              </w:rPr>
            </w:pPr>
            <w:r>
              <w:rPr>
                <w:rFonts w:cs="Arial"/>
              </w:rPr>
              <w:t>Input Messages</w:t>
            </w:r>
          </w:p>
        </w:tc>
        <w:tc>
          <w:tcPr>
            <w:tcW w:w="2284" w:type="dxa"/>
            <w:gridSpan w:val="2"/>
            <w:shd w:val="clear" w:color="auto" w:fill="D9D9D9"/>
          </w:tcPr>
          <w:p w:rsidR="005543B5" w:rsidRPr="00D371AA" w:rsidRDefault="005543B5" w:rsidP="000A38E2">
            <w:pPr>
              <w:pStyle w:val="TableText"/>
              <w:rPr>
                <w:rFonts w:cs="Arial"/>
              </w:rPr>
            </w:pPr>
            <w:r>
              <w:rPr>
                <w:rFonts w:cs="Arial"/>
              </w:rPr>
              <w:t>Output Messages</w:t>
            </w:r>
          </w:p>
        </w:tc>
        <w:tc>
          <w:tcPr>
            <w:tcW w:w="1408" w:type="dxa"/>
            <w:gridSpan w:val="2"/>
            <w:shd w:val="clear" w:color="auto" w:fill="D9D9D9"/>
          </w:tcPr>
          <w:p w:rsidR="005543B5" w:rsidRDefault="005543B5" w:rsidP="000A38E2">
            <w:pPr>
              <w:pStyle w:val="TableText"/>
              <w:rPr>
                <w:rFonts w:cs="Arial"/>
              </w:rPr>
            </w:pPr>
            <w:r>
              <w:rPr>
                <w:rFonts w:cs="Arial"/>
              </w:rPr>
              <w:t>External Party</w:t>
            </w:r>
          </w:p>
        </w:tc>
      </w:tr>
      <w:tr w:rsidR="00AF0193" w:rsidRPr="00D371AA" w:rsidTr="00113266">
        <w:trPr>
          <w:trHeight w:val="332"/>
        </w:trPr>
        <w:tc>
          <w:tcPr>
            <w:tcW w:w="10098" w:type="dxa"/>
            <w:gridSpan w:val="10"/>
            <w:tcBorders>
              <w:bottom w:val="single" w:sz="4" w:space="0" w:color="000000"/>
            </w:tcBorders>
          </w:tcPr>
          <w:p w:rsidR="00AF0193" w:rsidRPr="00944278" w:rsidRDefault="00944278" w:rsidP="000A38E2">
            <w:pPr>
              <w:pStyle w:val="TableText"/>
              <w:rPr>
                <w:i/>
              </w:rPr>
            </w:pPr>
            <w:r>
              <w:rPr>
                <w:i/>
              </w:rPr>
              <w:t>No Interfaces external to OIT</w:t>
            </w:r>
          </w:p>
        </w:tc>
      </w:tr>
      <w:tr w:rsidR="005543B5" w:rsidRPr="00D371AA" w:rsidTr="00F5295E">
        <w:tc>
          <w:tcPr>
            <w:tcW w:w="1285" w:type="dxa"/>
            <w:gridSpan w:val="2"/>
            <w:shd w:val="clear" w:color="auto" w:fill="D9D9D9"/>
          </w:tcPr>
          <w:p w:rsidR="005543B5" w:rsidRDefault="005543B5" w:rsidP="000A38E2">
            <w:pPr>
              <w:pStyle w:val="TableText"/>
              <w:rPr>
                <w:rFonts w:cs="Arial"/>
                <w:color w:val="FFFFFF"/>
              </w:rPr>
            </w:pPr>
          </w:p>
        </w:tc>
        <w:tc>
          <w:tcPr>
            <w:tcW w:w="8813" w:type="dxa"/>
            <w:gridSpan w:val="8"/>
            <w:shd w:val="clear" w:color="auto" w:fill="D9D9D9"/>
          </w:tcPr>
          <w:p w:rsidR="005543B5" w:rsidRPr="00D96CA4" w:rsidRDefault="005543B5" w:rsidP="000A38E2">
            <w:pPr>
              <w:pStyle w:val="TableText"/>
              <w:rPr>
                <w:rFonts w:cs="Arial"/>
              </w:rPr>
            </w:pPr>
            <w:r w:rsidRPr="00D96CA4">
              <w:rPr>
                <w:rFonts w:cs="Arial"/>
              </w:rPr>
              <w:t xml:space="preserve">Interfaces Internal to </w:t>
            </w:r>
            <w:r w:rsidR="00D04AC5">
              <w:rPr>
                <w:rFonts w:cs="Arial"/>
              </w:rPr>
              <w:t>OIT</w:t>
            </w:r>
          </w:p>
        </w:tc>
      </w:tr>
      <w:tr w:rsidR="00C1488C" w:rsidRPr="00D371AA" w:rsidTr="00F5295E">
        <w:tc>
          <w:tcPr>
            <w:tcW w:w="1285" w:type="dxa"/>
            <w:gridSpan w:val="2"/>
            <w:shd w:val="clear" w:color="auto" w:fill="D9D9D9"/>
          </w:tcPr>
          <w:p w:rsidR="005543B5" w:rsidRDefault="005543B5" w:rsidP="000A38E2">
            <w:pPr>
              <w:pStyle w:val="TableText"/>
              <w:rPr>
                <w:rFonts w:cs="Arial"/>
              </w:rPr>
            </w:pPr>
            <w:r>
              <w:rPr>
                <w:rFonts w:cs="Arial"/>
              </w:rPr>
              <w:t>ID</w:t>
            </w:r>
          </w:p>
        </w:tc>
        <w:tc>
          <w:tcPr>
            <w:tcW w:w="1569" w:type="dxa"/>
            <w:gridSpan w:val="2"/>
            <w:shd w:val="clear" w:color="auto" w:fill="D9D9D9"/>
          </w:tcPr>
          <w:p w:rsidR="005543B5" w:rsidRPr="00D371AA" w:rsidRDefault="005543B5" w:rsidP="000A38E2">
            <w:pPr>
              <w:pStyle w:val="TableText"/>
              <w:rPr>
                <w:rFonts w:cs="Arial"/>
              </w:rPr>
            </w:pPr>
            <w:r>
              <w:rPr>
                <w:rFonts w:cs="Arial"/>
              </w:rPr>
              <w:t>Interface</w:t>
            </w:r>
            <w:r w:rsidRPr="00D371AA">
              <w:rPr>
                <w:rFonts w:cs="Arial"/>
              </w:rPr>
              <w:t xml:space="preserve"> Name</w:t>
            </w:r>
          </w:p>
        </w:tc>
        <w:tc>
          <w:tcPr>
            <w:tcW w:w="1329" w:type="dxa"/>
            <w:shd w:val="clear" w:color="auto" w:fill="D9D9D9"/>
          </w:tcPr>
          <w:p w:rsidR="005543B5" w:rsidRPr="00D371AA" w:rsidRDefault="005543B5" w:rsidP="000A38E2">
            <w:pPr>
              <w:pStyle w:val="TableText"/>
              <w:rPr>
                <w:rFonts w:cs="Arial"/>
              </w:rPr>
            </w:pPr>
            <w:r w:rsidRPr="00D371AA">
              <w:rPr>
                <w:rFonts w:cs="Arial"/>
              </w:rPr>
              <w:t>Related Object</w:t>
            </w:r>
          </w:p>
        </w:tc>
        <w:tc>
          <w:tcPr>
            <w:tcW w:w="2223" w:type="dxa"/>
            <w:shd w:val="clear" w:color="auto" w:fill="D9D9D9"/>
          </w:tcPr>
          <w:p w:rsidR="005543B5" w:rsidRPr="00D371AA" w:rsidRDefault="005543B5" w:rsidP="000A38E2">
            <w:pPr>
              <w:pStyle w:val="TableText"/>
              <w:rPr>
                <w:rFonts w:cs="Arial"/>
              </w:rPr>
            </w:pPr>
            <w:r>
              <w:rPr>
                <w:rFonts w:cs="Arial"/>
              </w:rPr>
              <w:t>Input Messages</w:t>
            </w:r>
          </w:p>
        </w:tc>
        <w:tc>
          <w:tcPr>
            <w:tcW w:w="2284" w:type="dxa"/>
            <w:gridSpan w:val="2"/>
            <w:shd w:val="clear" w:color="auto" w:fill="D9D9D9"/>
          </w:tcPr>
          <w:p w:rsidR="005543B5" w:rsidRPr="00D371AA" w:rsidRDefault="005543B5" w:rsidP="000A38E2">
            <w:pPr>
              <w:pStyle w:val="TableText"/>
              <w:rPr>
                <w:rFonts w:cs="Arial"/>
              </w:rPr>
            </w:pPr>
            <w:r>
              <w:rPr>
                <w:rFonts w:cs="Arial"/>
              </w:rPr>
              <w:t>Output Messages</w:t>
            </w:r>
          </w:p>
        </w:tc>
        <w:tc>
          <w:tcPr>
            <w:tcW w:w="1408" w:type="dxa"/>
            <w:gridSpan w:val="2"/>
            <w:shd w:val="clear" w:color="auto" w:fill="D9D9D9"/>
          </w:tcPr>
          <w:p w:rsidR="005543B5" w:rsidRDefault="005543B5" w:rsidP="000A38E2">
            <w:pPr>
              <w:pStyle w:val="TableText"/>
              <w:rPr>
                <w:rFonts w:cs="Arial"/>
              </w:rPr>
            </w:pPr>
            <w:r>
              <w:rPr>
                <w:rFonts w:cs="Arial"/>
              </w:rPr>
              <w:t>Other CBP Party</w:t>
            </w:r>
          </w:p>
        </w:tc>
      </w:tr>
      <w:tr w:rsidR="00C1488C" w:rsidRPr="00D371AA" w:rsidTr="00F5295E">
        <w:tc>
          <w:tcPr>
            <w:tcW w:w="1285" w:type="dxa"/>
            <w:gridSpan w:val="2"/>
            <w:shd w:val="clear" w:color="auto" w:fill="FFFFFF"/>
          </w:tcPr>
          <w:p w:rsidR="00C1488C" w:rsidRDefault="006351E7" w:rsidP="000A38E2">
            <w:pPr>
              <w:pStyle w:val="TableText"/>
              <w:rPr>
                <w:rFonts w:cs="Arial"/>
              </w:rPr>
            </w:pPr>
            <w:r>
              <w:rPr>
                <w:rFonts w:cs="Arial"/>
              </w:rPr>
              <w:t>Session</w:t>
            </w:r>
          </w:p>
        </w:tc>
        <w:tc>
          <w:tcPr>
            <w:tcW w:w="1569" w:type="dxa"/>
            <w:gridSpan w:val="2"/>
            <w:shd w:val="clear" w:color="auto" w:fill="FFFFFF"/>
          </w:tcPr>
          <w:p w:rsidR="00C1488C" w:rsidRDefault="006351E7" w:rsidP="000A38E2">
            <w:pPr>
              <w:pStyle w:val="TableText"/>
              <w:rPr>
                <w:rFonts w:cs="Arial"/>
              </w:rPr>
            </w:pPr>
            <w:r>
              <w:rPr>
                <w:rFonts w:cs="Arial"/>
              </w:rPr>
              <w:t>MHV</w:t>
            </w:r>
          </w:p>
        </w:tc>
        <w:tc>
          <w:tcPr>
            <w:tcW w:w="1329" w:type="dxa"/>
            <w:shd w:val="clear" w:color="auto" w:fill="FFFFFF"/>
          </w:tcPr>
          <w:p w:rsidR="00C1488C" w:rsidRPr="00D371AA" w:rsidRDefault="00754ADB" w:rsidP="000A38E2">
            <w:pPr>
              <w:pStyle w:val="TableText"/>
              <w:rPr>
                <w:rFonts w:cs="Arial"/>
              </w:rPr>
            </w:pPr>
            <w:r>
              <w:rPr>
                <w:rFonts w:cs="Arial"/>
              </w:rPr>
              <w:t>MHV</w:t>
            </w:r>
          </w:p>
        </w:tc>
        <w:tc>
          <w:tcPr>
            <w:tcW w:w="2223" w:type="dxa"/>
            <w:shd w:val="clear" w:color="auto" w:fill="FFFFFF"/>
          </w:tcPr>
          <w:p w:rsidR="00C1488C" w:rsidRDefault="00C1488C" w:rsidP="000A38E2">
            <w:pPr>
              <w:pStyle w:val="TableText"/>
              <w:rPr>
                <w:rFonts w:cs="Arial"/>
              </w:rPr>
            </w:pPr>
            <w:r>
              <w:rPr>
                <w:rFonts w:cs="Arial"/>
              </w:rPr>
              <w:t>Identity</w:t>
            </w:r>
            <w:r w:rsidR="00754ADB">
              <w:rPr>
                <w:rFonts w:cs="Arial"/>
              </w:rPr>
              <w:t xml:space="preserve"> </w:t>
            </w:r>
            <w:r>
              <w:rPr>
                <w:rFonts w:cs="Arial"/>
              </w:rPr>
              <w:t>Information</w:t>
            </w:r>
          </w:p>
        </w:tc>
        <w:tc>
          <w:tcPr>
            <w:tcW w:w="2284" w:type="dxa"/>
            <w:gridSpan w:val="2"/>
            <w:shd w:val="clear" w:color="auto" w:fill="FFFFFF"/>
          </w:tcPr>
          <w:p w:rsidR="00C1488C" w:rsidRDefault="00C1488C" w:rsidP="000A38E2">
            <w:pPr>
              <w:pStyle w:val="TableText"/>
              <w:rPr>
                <w:rFonts w:cs="Arial"/>
              </w:rPr>
            </w:pPr>
            <w:r>
              <w:rPr>
                <w:rFonts w:cs="Arial"/>
              </w:rPr>
              <w:t>Session</w:t>
            </w:r>
            <w:r w:rsidR="00E2542C">
              <w:rPr>
                <w:rFonts w:cs="Arial"/>
              </w:rPr>
              <w:t xml:space="preserve"> Information + Self-entered Health </w:t>
            </w:r>
            <w:r w:rsidR="00754ADB">
              <w:rPr>
                <w:rFonts w:cs="Arial"/>
              </w:rPr>
              <w:t xml:space="preserve"> </w:t>
            </w:r>
            <w:r>
              <w:rPr>
                <w:rFonts w:cs="Arial"/>
              </w:rPr>
              <w:t>Information</w:t>
            </w:r>
          </w:p>
        </w:tc>
        <w:tc>
          <w:tcPr>
            <w:tcW w:w="1408" w:type="dxa"/>
            <w:gridSpan w:val="2"/>
            <w:shd w:val="clear" w:color="auto" w:fill="FFFFFF"/>
          </w:tcPr>
          <w:p w:rsidR="00C1488C" w:rsidRDefault="00C1488C" w:rsidP="000A38E2">
            <w:pPr>
              <w:pStyle w:val="TableText"/>
              <w:rPr>
                <w:rFonts w:cs="Arial"/>
              </w:rPr>
            </w:pPr>
            <w:r>
              <w:rPr>
                <w:rFonts w:cs="Arial"/>
              </w:rPr>
              <w:t>-</w:t>
            </w:r>
          </w:p>
        </w:tc>
      </w:tr>
      <w:tr w:rsidR="00C1488C" w:rsidRPr="00D371AA" w:rsidTr="00F5295E">
        <w:tc>
          <w:tcPr>
            <w:tcW w:w="1285" w:type="dxa"/>
            <w:gridSpan w:val="2"/>
            <w:shd w:val="clear" w:color="auto" w:fill="FFFFFF"/>
          </w:tcPr>
          <w:p w:rsidR="00C1488C" w:rsidRPr="00904A2D" w:rsidRDefault="00EE082E" w:rsidP="000A38E2">
            <w:pPr>
              <w:pStyle w:val="TableText"/>
              <w:rPr>
                <w:rFonts w:cs="Arial"/>
              </w:rPr>
            </w:pPr>
            <w:r w:rsidRPr="00F5295E">
              <w:t>PRPA_IN201305UV</w:t>
            </w:r>
          </w:p>
        </w:tc>
        <w:tc>
          <w:tcPr>
            <w:tcW w:w="1569" w:type="dxa"/>
            <w:gridSpan w:val="2"/>
            <w:shd w:val="clear" w:color="auto" w:fill="FFFFFF"/>
          </w:tcPr>
          <w:p w:rsidR="00C1488C" w:rsidRPr="00904A2D" w:rsidRDefault="00EE082E" w:rsidP="000A38E2">
            <w:pPr>
              <w:pStyle w:val="TableText"/>
              <w:rPr>
                <w:rFonts w:cs="Arial"/>
              </w:rPr>
            </w:pPr>
            <w:r w:rsidRPr="00F5295E">
              <w:t xml:space="preserve">Retrieve Person Composite call Corresponding </w:t>
            </w:r>
            <w:r w:rsidRPr="00F5295E">
              <w:lastRenderedPageBreak/>
              <w:t>IDs</w:t>
            </w:r>
          </w:p>
        </w:tc>
        <w:tc>
          <w:tcPr>
            <w:tcW w:w="1329" w:type="dxa"/>
            <w:shd w:val="clear" w:color="auto" w:fill="FFFFFF"/>
          </w:tcPr>
          <w:p w:rsidR="00C1488C" w:rsidRDefault="00754ADB" w:rsidP="000A38E2">
            <w:pPr>
              <w:pStyle w:val="TableText"/>
              <w:rPr>
                <w:rFonts w:cs="Arial"/>
              </w:rPr>
            </w:pPr>
            <w:r>
              <w:rPr>
                <w:rFonts w:cs="Arial"/>
              </w:rPr>
              <w:lastRenderedPageBreak/>
              <w:t>MVI</w:t>
            </w:r>
          </w:p>
        </w:tc>
        <w:tc>
          <w:tcPr>
            <w:tcW w:w="2223" w:type="dxa"/>
            <w:shd w:val="clear" w:color="auto" w:fill="FFFFFF"/>
          </w:tcPr>
          <w:p w:rsidR="00C1488C" w:rsidRPr="00F5295E" w:rsidRDefault="00E2542C" w:rsidP="000A38E2">
            <w:pPr>
              <w:pStyle w:val="TableText"/>
            </w:pPr>
            <w:r>
              <w:t>Correlation</w:t>
            </w:r>
            <w:r w:rsidRPr="00F5295E">
              <w:t xml:space="preserve"> Information</w:t>
            </w:r>
          </w:p>
        </w:tc>
        <w:tc>
          <w:tcPr>
            <w:tcW w:w="2284" w:type="dxa"/>
            <w:gridSpan w:val="2"/>
            <w:shd w:val="clear" w:color="auto" w:fill="FFFFFF"/>
          </w:tcPr>
          <w:p w:rsidR="00C1488C" w:rsidRPr="00F5295E" w:rsidRDefault="00714317" w:rsidP="000A38E2">
            <w:pPr>
              <w:pStyle w:val="TableText"/>
              <w:rPr>
                <w:rFonts w:cs="Arial"/>
              </w:rPr>
            </w:pPr>
            <w:r w:rsidRPr="00F5295E">
              <w:t>Identity Traits</w:t>
            </w:r>
            <w:r>
              <w:t xml:space="preserve"> + Source IDs of visited facilities</w:t>
            </w:r>
          </w:p>
        </w:tc>
        <w:tc>
          <w:tcPr>
            <w:tcW w:w="1408" w:type="dxa"/>
            <w:gridSpan w:val="2"/>
            <w:shd w:val="clear" w:color="auto" w:fill="FFFFFF"/>
          </w:tcPr>
          <w:p w:rsidR="00C1488C" w:rsidRDefault="00754ADB" w:rsidP="000A38E2">
            <w:pPr>
              <w:pStyle w:val="TableText"/>
              <w:rPr>
                <w:rFonts w:cs="Arial"/>
              </w:rPr>
            </w:pPr>
            <w:r>
              <w:rPr>
                <w:rFonts w:cs="Arial"/>
              </w:rPr>
              <w:t>-</w:t>
            </w:r>
          </w:p>
        </w:tc>
      </w:tr>
      <w:tr w:rsidR="00C1488C" w:rsidRPr="00D371AA" w:rsidTr="00F5295E">
        <w:tc>
          <w:tcPr>
            <w:tcW w:w="1285" w:type="dxa"/>
            <w:gridSpan w:val="2"/>
            <w:shd w:val="clear" w:color="auto" w:fill="FFFFFF"/>
          </w:tcPr>
          <w:p w:rsidR="00C1488C" w:rsidRPr="006351E7" w:rsidRDefault="00754ADB" w:rsidP="000A38E2">
            <w:pPr>
              <w:pStyle w:val="TableText"/>
              <w:rPr>
                <w:rFonts w:cs="Arial"/>
              </w:rPr>
            </w:pPr>
            <w:r w:rsidRPr="000E53B8">
              <w:rPr>
                <w:rFonts w:cs="Arial"/>
              </w:rPr>
              <w:lastRenderedPageBreak/>
              <w:t>E</w:t>
            </w:r>
            <w:r w:rsidR="000E0CDD" w:rsidRPr="00904A2D">
              <w:rPr>
                <w:rFonts w:cs="Arial"/>
              </w:rPr>
              <w:t>m</w:t>
            </w:r>
            <w:r w:rsidRPr="00CB4435">
              <w:rPr>
                <w:rFonts w:cs="Arial"/>
              </w:rPr>
              <w:t>rSvc</w:t>
            </w:r>
          </w:p>
        </w:tc>
        <w:tc>
          <w:tcPr>
            <w:tcW w:w="1569" w:type="dxa"/>
            <w:gridSpan w:val="2"/>
            <w:shd w:val="clear" w:color="auto" w:fill="FFFFFF"/>
          </w:tcPr>
          <w:p w:rsidR="00C1488C" w:rsidRPr="006351E7" w:rsidRDefault="005D2BD0" w:rsidP="000A38E2">
            <w:pPr>
              <w:pStyle w:val="TableText"/>
              <w:rPr>
                <w:rFonts w:cs="Arial"/>
              </w:rPr>
            </w:pPr>
            <w:r w:rsidRPr="006351E7">
              <w:rPr>
                <w:rFonts w:cs="Arial"/>
              </w:rPr>
              <w:t>E</w:t>
            </w:r>
            <w:r w:rsidR="000E0CDD" w:rsidRPr="006351E7">
              <w:rPr>
                <w:rFonts w:cs="Arial"/>
              </w:rPr>
              <w:t>m</w:t>
            </w:r>
            <w:r w:rsidRPr="006351E7">
              <w:rPr>
                <w:rFonts w:cs="Arial"/>
              </w:rPr>
              <w:t>rSvc</w:t>
            </w:r>
          </w:p>
        </w:tc>
        <w:tc>
          <w:tcPr>
            <w:tcW w:w="1329" w:type="dxa"/>
            <w:shd w:val="clear" w:color="auto" w:fill="FFFFFF"/>
          </w:tcPr>
          <w:p w:rsidR="00C1488C" w:rsidRDefault="00754ADB" w:rsidP="000A38E2">
            <w:pPr>
              <w:pStyle w:val="TableText"/>
              <w:rPr>
                <w:rFonts w:cs="Arial"/>
              </w:rPr>
            </w:pPr>
            <w:r>
              <w:rPr>
                <w:rFonts w:cs="Arial"/>
              </w:rPr>
              <w:t>MDWS</w:t>
            </w:r>
          </w:p>
        </w:tc>
        <w:tc>
          <w:tcPr>
            <w:tcW w:w="2223" w:type="dxa"/>
            <w:shd w:val="clear" w:color="auto" w:fill="FFFFFF"/>
          </w:tcPr>
          <w:p w:rsidR="00C1488C" w:rsidRDefault="00C1488C" w:rsidP="000A38E2">
            <w:pPr>
              <w:pStyle w:val="TableText"/>
              <w:rPr>
                <w:rFonts w:cs="Arial"/>
              </w:rPr>
            </w:pPr>
          </w:p>
        </w:tc>
        <w:tc>
          <w:tcPr>
            <w:tcW w:w="2284" w:type="dxa"/>
            <w:gridSpan w:val="2"/>
            <w:shd w:val="clear" w:color="auto" w:fill="FFFFFF"/>
          </w:tcPr>
          <w:p w:rsidR="00754ADB" w:rsidRDefault="00754ADB" w:rsidP="000A38E2">
            <w:pPr>
              <w:pStyle w:val="TableText"/>
            </w:pPr>
            <w:r>
              <w:t>connect</w:t>
            </w:r>
          </w:p>
          <w:p w:rsidR="00754ADB" w:rsidRDefault="00754ADB" w:rsidP="000A38E2">
            <w:pPr>
              <w:pStyle w:val="TableText"/>
            </w:pPr>
            <w:r>
              <w:t>login</w:t>
            </w:r>
          </w:p>
          <w:p w:rsidR="00754ADB" w:rsidRDefault="00754ADB" w:rsidP="000A38E2">
            <w:pPr>
              <w:pStyle w:val="TableText"/>
            </w:pPr>
            <w:r>
              <w:t xml:space="preserve">select </w:t>
            </w:r>
          </w:p>
          <w:p w:rsidR="00754ADB" w:rsidRDefault="00754ADB" w:rsidP="000A38E2">
            <w:pPr>
              <w:pStyle w:val="TableText"/>
            </w:pPr>
            <w:r>
              <w:t xml:space="preserve">setupMultiSiteQuery </w:t>
            </w:r>
          </w:p>
          <w:p w:rsidR="00754ADB" w:rsidRDefault="00754ADB" w:rsidP="000A38E2">
            <w:pPr>
              <w:pStyle w:val="TableText"/>
            </w:pPr>
            <w:r>
              <w:t>getLatestVitalSigns</w:t>
            </w:r>
          </w:p>
          <w:p w:rsidR="00754ADB" w:rsidRDefault="00754ADB" w:rsidP="000A38E2">
            <w:pPr>
              <w:pStyle w:val="TableText"/>
            </w:pPr>
            <w:r>
              <w:t>getChemHemReportsSimple</w:t>
            </w:r>
          </w:p>
          <w:p w:rsidR="00C1488C" w:rsidRPr="00801618" w:rsidRDefault="00754ADB" w:rsidP="000A38E2">
            <w:pPr>
              <w:pStyle w:val="TableText"/>
            </w:pPr>
            <w:r>
              <w:t>disconnect</w:t>
            </w:r>
          </w:p>
        </w:tc>
        <w:tc>
          <w:tcPr>
            <w:tcW w:w="1408" w:type="dxa"/>
            <w:gridSpan w:val="2"/>
            <w:shd w:val="clear" w:color="auto" w:fill="FFFFFF"/>
          </w:tcPr>
          <w:p w:rsidR="00C1488C" w:rsidRDefault="00754ADB" w:rsidP="000A38E2">
            <w:pPr>
              <w:pStyle w:val="TableText"/>
              <w:rPr>
                <w:rFonts w:cs="Arial"/>
              </w:rPr>
            </w:pPr>
            <w:r>
              <w:rPr>
                <w:rFonts w:cs="Arial"/>
              </w:rPr>
              <w:t>-</w:t>
            </w:r>
          </w:p>
        </w:tc>
      </w:tr>
      <w:tr w:rsidR="005543B5" w:rsidRPr="00D371AA" w:rsidTr="00F5295E">
        <w:tc>
          <w:tcPr>
            <w:tcW w:w="1285" w:type="dxa"/>
            <w:gridSpan w:val="2"/>
            <w:shd w:val="clear" w:color="auto" w:fill="D9D9D9"/>
          </w:tcPr>
          <w:p w:rsidR="005543B5" w:rsidRDefault="005543B5" w:rsidP="000A38E2">
            <w:pPr>
              <w:pStyle w:val="TableText"/>
              <w:rPr>
                <w:rFonts w:cs="Arial"/>
                <w:color w:val="FFFFFF"/>
              </w:rPr>
            </w:pPr>
          </w:p>
        </w:tc>
        <w:tc>
          <w:tcPr>
            <w:tcW w:w="8813" w:type="dxa"/>
            <w:gridSpan w:val="8"/>
            <w:shd w:val="clear" w:color="auto" w:fill="D9D9D9"/>
          </w:tcPr>
          <w:p w:rsidR="005543B5" w:rsidRPr="00D96CA4" w:rsidRDefault="005543B5" w:rsidP="000A38E2">
            <w:pPr>
              <w:pStyle w:val="TableText"/>
              <w:rPr>
                <w:rFonts w:cs="Arial"/>
              </w:rPr>
            </w:pPr>
            <w:r w:rsidRPr="00D96CA4">
              <w:rPr>
                <w:rFonts w:cs="Arial"/>
              </w:rPr>
              <w:t>Externally Shared Data Stores</w:t>
            </w:r>
          </w:p>
        </w:tc>
      </w:tr>
      <w:tr w:rsidR="00C1488C" w:rsidRPr="00D371AA" w:rsidTr="00F5295E">
        <w:tc>
          <w:tcPr>
            <w:tcW w:w="1285" w:type="dxa"/>
            <w:gridSpan w:val="2"/>
            <w:shd w:val="clear" w:color="auto" w:fill="D9D9D9"/>
          </w:tcPr>
          <w:p w:rsidR="005543B5" w:rsidRPr="00D371AA" w:rsidRDefault="005543B5" w:rsidP="000A38E2">
            <w:pPr>
              <w:pStyle w:val="TableText"/>
              <w:rPr>
                <w:rFonts w:cs="Arial"/>
              </w:rPr>
            </w:pPr>
            <w:r>
              <w:rPr>
                <w:rFonts w:cs="Arial"/>
              </w:rPr>
              <w:t>ID</w:t>
            </w:r>
          </w:p>
        </w:tc>
        <w:tc>
          <w:tcPr>
            <w:tcW w:w="1569" w:type="dxa"/>
            <w:gridSpan w:val="2"/>
            <w:shd w:val="clear" w:color="auto" w:fill="D9D9D9"/>
          </w:tcPr>
          <w:p w:rsidR="005543B5" w:rsidRPr="00D371AA" w:rsidRDefault="005543B5" w:rsidP="000A38E2">
            <w:pPr>
              <w:pStyle w:val="TableText"/>
              <w:rPr>
                <w:rFonts w:cs="Arial"/>
              </w:rPr>
            </w:pPr>
            <w:r w:rsidRPr="00D371AA">
              <w:rPr>
                <w:rFonts w:cs="Arial"/>
              </w:rPr>
              <w:t>Name</w:t>
            </w:r>
          </w:p>
        </w:tc>
        <w:tc>
          <w:tcPr>
            <w:tcW w:w="1329" w:type="dxa"/>
            <w:shd w:val="clear" w:color="auto" w:fill="D9D9D9"/>
          </w:tcPr>
          <w:p w:rsidR="005543B5" w:rsidRPr="00D371AA" w:rsidRDefault="005543B5" w:rsidP="000A38E2">
            <w:pPr>
              <w:pStyle w:val="TableText"/>
              <w:rPr>
                <w:rFonts w:cs="Arial"/>
              </w:rPr>
            </w:pPr>
            <w:r w:rsidRPr="00D371AA">
              <w:rPr>
                <w:rFonts w:cs="Arial"/>
              </w:rPr>
              <w:t>Data Stored</w:t>
            </w:r>
          </w:p>
        </w:tc>
        <w:tc>
          <w:tcPr>
            <w:tcW w:w="2223" w:type="dxa"/>
            <w:shd w:val="clear" w:color="auto" w:fill="D9D9D9"/>
          </w:tcPr>
          <w:p w:rsidR="005543B5" w:rsidRDefault="005543B5" w:rsidP="000A38E2">
            <w:pPr>
              <w:pStyle w:val="TableText"/>
              <w:rPr>
                <w:rFonts w:cs="Arial"/>
              </w:rPr>
            </w:pPr>
            <w:r>
              <w:rPr>
                <w:rFonts w:cs="Arial"/>
              </w:rPr>
              <w:t>Owner</w:t>
            </w:r>
          </w:p>
        </w:tc>
        <w:tc>
          <w:tcPr>
            <w:tcW w:w="2284" w:type="dxa"/>
            <w:gridSpan w:val="2"/>
            <w:shd w:val="clear" w:color="auto" w:fill="D9D9D9"/>
          </w:tcPr>
          <w:p w:rsidR="005543B5" w:rsidRPr="00D371AA" w:rsidRDefault="005543B5" w:rsidP="000A38E2">
            <w:pPr>
              <w:pStyle w:val="TableText"/>
              <w:rPr>
                <w:rFonts w:cs="Arial"/>
              </w:rPr>
            </w:pPr>
            <w:r>
              <w:rPr>
                <w:rFonts w:cs="Arial"/>
              </w:rPr>
              <w:t>Access</w:t>
            </w:r>
          </w:p>
        </w:tc>
        <w:tc>
          <w:tcPr>
            <w:tcW w:w="1408" w:type="dxa"/>
            <w:gridSpan w:val="2"/>
            <w:shd w:val="clear" w:color="auto" w:fill="D9D9D9"/>
          </w:tcPr>
          <w:p w:rsidR="005543B5" w:rsidRDefault="005543B5" w:rsidP="000A38E2">
            <w:pPr>
              <w:pStyle w:val="TableText"/>
              <w:rPr>
                <w:rFonts w:cs="Arial"/>
              </w:rPr>
            </w:pPr>
          </w:p>
        </w:tc>
      </w:tr>
      <w:tr w:rsidR="00AF0193" w:rsidRPr="00D371AA" w:rsidTr="00113266">
        <w:tc>
          <w:tcPr>
            <w:tcW w:w="10098" w:type="dxa"/>
            <w:gridSpan w:val="10"/>
          </w:tcPr>
          <w:p w:rsidR="00AF0193" w:rsidRPr="008D626B" w:rsidRDefault="00AF0193" w:rsidP="000A38E2">
            <w:pPr>
              <w:pStyle w:val="TableText"/>
              <w:rPr>
                <w:i/>
              </w:rPr>
            </w:pPr>
            <w:r>
              <w:rPr>
                <w:i/>
              </w:rPr>
              <w:t>N</w:t>
            </w:r>
            <w:r w:rsidR="008D626B">
              <w:rPr>
                <w:i/>
              </w:rPr>
              <w:t>o Externally Shared Data Stores</w:t>
            </w:r>
          </w:p>
        </w:tc>
      </w:tr>
    </w:tbl>
    <w:p w:rsidR="005543B5" w:rsidRDefault="005543B5" w:rsidP="0077676C">
      <w:pPr>
        <w:pStyle w:val="Heading3"/>
      </w:pPr>
      <w:bookmarkStart w:id="225" w:name="_Toc221116658"/>
      <w:bookmarkStart w:id="226" w:name="_Toc221189681"/>
      <w:bookmarkStart w:id="227" w:name="_Toc221200540"/>
      <w:bookmarkStart w:id="228" w:name="_Toc221291827"/>
      <w:bookmarkStart w:id="229" w:name="_Toc222032958"/>
      <w:bookmarkStart w:id="230" w:name="_Toc235501540"/>
      <w:bookmarkStart w:id="231" w:name="_Toc400536856"/>
      <w:r>
        <w:t>High Level Application Design</w:t>
      </w:r>
      <w:bookmarkEnd w:id="225"/>
      <w:bookmarkEnd w:id="226"/>
      <w:bookmarkEnd w:id="227"/>
      <w:bookmarkEnd w:id="228"/>
      <w:bookmarkEnd w:id="229"/>
      <w:bookmarkEnd w:id="230"/>
      <w:bookmarkEnd w:id="231"/>
    </w:p>
    <w:p w:rsidR="00984495" w:rsidRPr="00984495" w:rsidRDefault="00984495" w:rsidP="00984495">
      <w:pPr>
        <w:pStyle w:val="Caption"/>
      </w:pPr>
      <w:bookmarkStart w:id="232" w:name="_Toc221189840"/>
      <w:bookmarkStart w:id="233" w:name="_Toc221201089"/>
      <w:bookmarkStart w:id="234" w:name="_Toc222032981"/>
      <w:bookmarkStart w:id="235" w:name="_Toc235501647"/>
      <w:r>
        <w:t xml:space="preserve">Figure </w:t>
      </w:r>
      <w:r w:rsidR="007116FF">
        <w:fldChar w:fldCharType="begin"/>
      </w:r>
      <w:r w:rsidR="007116FF">
        <w:instrText xml:space="preserve"> SEQ Figure \* ARABIC </w:instrText>
      </w:r>
      <w:r w:rsidR="007116FF">
        <w:fldChar w:fldCharType="separate"/>
      </w:r>
      <w:r w:rsidR="00383DBC">
        <w:rPr>
          <w:noProof/>
        </w:rPr>
        <w:t>4</w:t>
      </w:r>
      <w:r w:rsidR="007116FF">
        <w:rPr>
          <w:noProof/>
        </w:rPr>
        <w:fldChar w:fldCharType="end"/>
      </w:r>
      <w:r>
        <w:t xml:space="preserve"> High Level Application Design</w:t>
      </w:r>
      <w:bookmarkEnd w:id="232"/>
      <w:bookmarkEnd w:id="233"/>
      <w:bookmarkEnd w:id="234"/>
      <w:bookmarkEnd w:id="235"/>
    </w:p>
    <w:p w:rsidR="005543B5" w:rsidRDefault="003F31B0" w:rsidP="005543B5">
      <w:r>
        <w:object w:dxaOrig="14172" w:dyaOrig="8374" w14:anchorId="4D172CFF">
          <v:shape id="_x0000_i1026" type="#_x0000_t75" style="width:467.75pt;height:276.1pt" o:ole="">
            <v:imagedata r:id="rId26" o:title=""/>
          </v:shape>
          <o:OLEObject Type="Embed" ProgID="Visio.Drawing.11" ShapeID="_x0000_i1026" DrawAspect="Content" ObjectID="_1474808864" r:id="rId27"/>
        </w:object>
      </w:r>
      <w:r w:rsidR="004E0ADD" w:rsidDel="004E0ADD">
        <w:t xml:space="preserve"> </w:t>
      </w:r>
    </w:p>
    <w:p w:rsidR="00A00CD9" w:rsidRPr="0050761F" w:rsidRDefault="00A00CD9" w:rsidP="00A00CD9">
      <w:pPr>
        <w:pStyle w:val="Caption"/>
      </w:pPr>
    </w:p>
    <w:p w:rsidR="005543B5" w:rsidRPr="00F53BA6" w:rsidRDefault="005543B5" w:rsidP="005543B5">
      <w:pPr>
        <w:rPr>
          <w:rStyle w:val="BodyTextChar"/>
          <w:color w:val="FF0000"/>
        </w:rPr>
        <w:sectPr w:rsidR="005543B5" w:rsidRPr="00F53BA6" w:rsidSect="00EA7937">
          <w:headerReference w:type="even" r:id="rId28"/>
          <w:headerReference w:type="default" r:id="rId29"/>
          <w:pgSz w:w="12240" w:h="15840"/>
          <w:pgMar w:top="1152" w:right="1440" w:bottom="1440" w:left="1440" w:header="720" w:footer="666" w:gutter="0"/>
          <w:pgNumType w:start="1"/>
          <w:cols w:space="720"/>
        </w:sectPr>
      </w:pPr>
    </w:p>
    <w:p w:rsidR="005543B5" w:rsidRPr="000563A8" w:rsidRDefault="005543B5" w:rsidP="00430A49">
      <w:pPr>
        <w:pStyle w:val="Caption"/>
        <w:rPr>
          <w:rStyle w:val="BodyTextChar"/>
        </w:rPr>
      </w:pPr>
      <w:bookmarkStart w:id="236" w:name="_Ref235358615"/>
      <w:bookmarkStart w:id="237" w:name="_Toc221189841"/>
      <w:bookmarkStart w:id="238" w:name="_Toc221201090"/>
      <w:bookmarkStart w:id="239" w:name="_Toc222032982"/>
      <w:bookmarkStart w:id="240" w:name="_Toc235501756"/>
      <w:r>
        <w:lastRenderedPageBreak/>
        <w:t xml:space="preserve">Table </w:t>
      </w:r>
      <w:bookmarkEnd w:id="236"/>
      <w:r w:rsidR="008B01B8">
        <w:t>11</w:t>
      </w:r>
      <w:r w:rsidRPr="008D2215">
        <w:t xml:space="preserve"> </w:t>
      </w:r>
      <w:r>
        <w:t>Objects in the High Level Application Design</w:t>
      </w:r>
      <w:bookmarkEnd w:id="237"/>
      <w:bookmarkEnd w:id="238"/>
      <w:bookmarkEnd w:id="239"/>
      <w:bookmarkEnd w:id="240"/>
    </w:p>
    <w:tbl>
      <w:tblPr>
        <w:tblW w:w="172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5" w:type="dxa"/>
          <w:left w:w="115" w:type="dxa"/>
          <w:bottom w:w="115" w:type="dxa"/>
          <w:right w:w="115" w:type="dxa"/>
        </w:tblCellMar>
        <w:tblLook w:val="04A0" w:firstRow="1" w:lastRow="0" w:firstColumn="1" w:lastColumn="0" w:noHBand="0" w:noVBand="1"/>
      </w:tblPr>
      <w:tblGrid>
        <w:gridCol w:w="2520"/>
        <w:gridCol w:w="1890"/>
        <w:gridCol w:w="4140"/>
        <w:gridCol w:w="1668"/>
        <w:gridCol w:w="1932"/>
        <w:gridCol w:w="1530"/>
        <w:gridCol w:w="1530"/>
        <w:gridCol w:w="2041"/>
      </w:tblGrid>
      <w:tr w:rsidR="005543B5" w:rsidRPr="00D371AA" w:rsidTr="0077676C">
        <w:trPr>
          <w:tblHeader/>
        </w:trPr>
        <w:tc>
          <w:tcPr>
            <w:tcW w:w="17251" w:type="dxa"/>
            <w:gridSpan w:val="8"/>
            <w:shd w:val="clear" w:color="auto" w:fill="365F91" w:themeFill="accent1" w:themeFillShade="BF"/>
          </w:tcPr>
          <w:p w:rsidR="005543B5" w:rsidRPr="00D96CA4" w:rsidRDefault="005543B5" w:rsidP="00707702">
            <w:pPr>
              <w:pStyle w:val="TableHeading"/>
            </w:pPr>
            <w:r w:rsidRPr="00D96CA4">
              <w:t>Objects</w:t>
            </w:r>
          </w:p>
        </w:tc>
      </w:tr>
      <w:tr w:rsidR="00B65178" w:rsidRPr="00D371AA" w:rsidTr="0077676C">
        <w:trPr>
          <w:tblHeader/>
        </w:trPr>
        <w:tc>
          <w:tcPr>
            <w:tcW w:w="2520" w:type="dxa"/>
            <w:shd w:val="clear" w:color="auto" w:fill="365F91" w:themeFill="accent1" w:themeFillShade="BF"/>
            <w:vAlign w:val="bottom"/>
          </w:tcPr>
          <w:p w:rsidR="00B65178" w:rsidRPr="00D371AA" w:rsidRDefault="00B65178" w:rsidP="00707702">
            <w:pPr>
              <w:pStyle w:val="TableHeading"/>
            </w:pPr>
            <w:r w:rsidRPr="00D371AA">
              <w:t>Name</w:t>
            </w:r>
          </w:p>
        </w:tc>
        <w:tc>
          <w:tcPr>
            <w:tcW w:w="1890" w:type="dxa"/>
            <w:shd w:val="clear" w:color="auto" w:fill="365F91" w:themeFill="accent1" w:themeFillShade="BF"/>
            <w:vAlign w:val="bottom"/>
          </w:tcPr>
          <w:p w:rsidR="00B65178" w:rsidRPr="00D371AA" w:rsidRDefault="00B65178" w:rsidP="00707702">
            <w:pPr>
              <w:pStyle w:val="TableHeading"/>
            </w:pPr>
            <w:r>
              <w:t>ID</w:t>
            </w:r>
          </w:p>
        </w:tc>
        <w:tc>
          <w:tcPr>
            <w:tcW w:w="4140" w:type="dxa"/>
            <w:shd w:val="clear" w:color="auto" w:fill="365F91" w:themeFill="accent1" w:themeFillShade="BF"/>
            <w:vAlign w:val="bottom"/>
          </w:tcPr>
          <w:p w:rsidR="00B65178" w:rsidRPr="00D371AA" w:rsidRDefault="00B65178" w:rsidP="00707702">
            <w:pPr>
              <w:pStyle w:val="TableHeading"/>
            </w:pPr>
            <w:r w:rsidRPr="00D371AA">
              <w:t>Description</w:t>
            </w:r>
          </w:p>
        </w:tc>
        <w:tc>
          <w:tcPr>
            <w:tcW w:w="1668" w:type="dxa"/>
            <w:shd w:val="clear" w:color="auto" w:fill="365F91" w:themeFill="accent1" w:themeFillShade="BF"/>
            <w:vAlign w:val="bottom"/>
          </w:tcPr>
          <w:p w:rsidR="00B65178" w:rsidRPr="00D371AA" w:rsidRDefault="00B65178" w:rsidP="00707702">
            <w:pPr>
              <w:pStyle w:val="TableHeading"/>
            </w:pPr>
            <w:r>
              <w:t>External Interface Name</w:t>
            </w:r>
          </w:p>
        </w:tc>
        <w:tc>
          <w:tcPr>
            <w:tcW w:w="1932" w:type="dxa"/>
            <w:shd w:val="clear" w:color="auto" w:fill="365F91" w:themeFill="accent1" w:themeFillShade="BF"/>
            <w:vAlign w:val="bottom"/>
          </w:tcPr>
          <w:p w:rsidR="00B65178" w:rsidRDefault="00B65178" w:rsidP="00707702">
            <w:pPr>
              <w:pStyle w:val="TableHeading"/>
            </w:pPr>
            <w:r>
              <w:t>External Interface ID</w:t>
            </w:r>
          </w:p>
        </w:tc>
        <w:tc>
          <w:tcPr>
            <w:tcW w:w="1530" w:type="dxa"/>
            <w:shd w:val="clear" w:color="auto" w:fill="365F91" w:themeFill="accent1" w:themeFillShade="BF"/>
            <w:vAlign w:val="bottom"/>
          </w:tcPr>
          <w:p w:rsidR="00B65178" w:rsidRDefault="00B65178" w:rsidP="00707702">
            <w:pPr>
              <w:pStyle w:val="TableHeading"/>
            </w:pPr>
            <w:r>
              <w:t>Internal Interface Name</w:t>
            </w:r>
          </w:p>
        </w:tc>
        <w:tc>
          <w:tcPr>
            <w:tcW w:w="1530" w:type="dxa"/>
            <w:shd w:val="clear" w:color="auto" w:fill="365F91" w:themeFill="accent1" w:themeFillShade="BF"/>
            <w:vAlign w:val="bottom"/>
          </w:tcPr>
          <w:p w:rsidR="00B65178" w:rsidRDefault="00B65178" w:rsidP="00707702">
            <w:pPr>
              <w:pStyle w:val="TableHeading"/>
            </w:pPr>
            <w:r>
              <w:t>Internal Interface ID</w:t>
            </w:r>
          </w:p>
        </w:tc>
        <w:tc>
          <w:tcPr>
            <w:tcW w:w="2041" w:type="dxa"/>
            <w:shd w:val="clear" w:color="auto" w:fill="365F91" w:themeFill="accent1" w:themeFillShade="BF"/>
            <w:vAlign w:val="bottom"/>
          </w:tcPr>
          <w:p w:rsidR="00B65178" w:rsidRDefault="00B65178" w:rsidP="00707702">
            <w:pPr>
              <w:pStyle w:val="TableHeading"/>
            </w:pPr>
            <w:r>
              <w:t xml:space="preserve">SDP Sections 1&amp;2 </w:t>
            </w:r>
          </w:p>
        </w:tc>
      </w:tr>
      <w:tr w:rsidR="00B65178" w:rsidRPr="00D371AA" w:rsidTr="000A38E2">
        <w:tc>
          <w:tcPr>
            <w:tcW w:w="2520" w:type="dxa"/>
          </w:tcPr>
          <w:p w:rsidR="00B65178" w:rsidRPr="00430A49" w:rsidRDefault="002E716D" w:rsidP="000A38E2">
            <w:pPr>
              <w:pStyle w:val="TableText"/>
            </w:pPr>
            <w:r>
              <w:t>HLA</w:t>
            </w:r>
            <w:r w:rsidR="00B65178" w:rsidRPr="00430A49">
              <w:t xml:space="preserve"> Main Application</w:t>
            </w:r>
          </w:p>
        </w:tc>
        <w:tc>
          <w:tcPr>
            <w:tcW w:w="1890" w:type="dxa"/>
          </w:tcPr>
          <w:p w:rsidR="00B65178" w:rsidRPr="00430A49" w:rsidRDefault="002E716D" w:rsidP="000A38E2">
            <w:pPr>
              <w:pStyle w:val="TableText"/>
            </w:pPr>
            <w:r>
              <w:t>HLA</w:t>
            </w:r>
            <w:r w:rsidR="00B65178" w:rsidRPr="00430A49">
              <w:noBreakHyphen/>
              <w:t>MAIN</w:t>
            </w:r>
            <w:r w:rsidR="002353D9">
              <w:t>-APP</w:t>
            </w:r>
          </w:p>
        </w:tc>
        <w:tc>
          <w:tcPr>
            <w:tcW w:w="4140" w:type="dxa"/>
          </w:tcPr>
          <w:p w:rsidR="00B65178" w:rsidRPr="00430A49" w:rsidRDefault="00B65178" w:rsidP="000A38E2">
            <w:pPr>
              <w:pStyle w:val="TableText"/>
            </w:pPr>
            <w:r w:rsidRPr="00430A49">
              <w:t>Provide a web-based user interface to the end-users of the system.</w:t>
            </w:r>
          </w:p>
          <w:p w:rsidR="00B65178" w:rsidRPr="00430A49" w:rsidRDefault="00B65178" w:rsidP="000A38E2">
            <w:pPr>
              <w:pStyle w:val="TableText"/>
            </w:pPr>
            <w:r w:rsidRPr="00430A49">
              <w:t>Allows Veterans to take a survey assess their health risks</w:t>
            </w:r>
          </w:p>
        </w:tc>
        <w:tc>
          <w:tcPr>
            <w:tcW w:w="1668" w:type="dxa"/>
          </w:tcPr>
          <w:p w:rsidR="00B65178" w:rsidRPr="00430A49" w:rsidRDefault="002E716D" w:rsidP="000A38E2">
            <w:pPr>
              <w:pStyle w:val="TableText"/>
            </w:pPr>
            <w:r>
              <w:t>HLA</w:t>
            </w:r>
            <w:r w:rsidR="00B65178" w:rsidRPr="00430A49">
              <w:t>-main</w:t>
            </w:r>
          </w:p>
        </w:tc>
        <w:tc>
          <w:tcPr>
            <w:tcW w:w="1932" w:type="dxa"/>
            <w:shd w:val="clear" w:color="auto" w:fill="FFFFFF"/>
          </w:tcPr>
          <w:p w:rsidR="00B65178" w:rsidRPr="00430A49" w:rsidRDefault="002E716D" w:rsidP="000A38E2">
            <w:pPr>
              <w:pStyle w:val="TableText"/>
            </w:pPr>
            <w:r>
              <w:t>HLA</w:t>
            </w:r>
            <w:r w:rsidR="00B65178" w:rsidRPr="00430A49">
              <w:t>-MAIN-WEB</w:t>
            </w:r>
          </w:p>
        </w:tc>
        <w:tc>
          <w:tcPr>
            <w:tcW w:w="1530" w:type="dxa"/>
            <w:shd w:val="clear" w:color="auto" w:fill="FFFFFF"/>
          </w:tcPr>
          <w:p w:rsidR="00B65178" w:rsidRPr="00430A49" w:rsidRDefault="00B65178" w:rsidP="000A38E2">
            <w:pPr>
              <w:pStyle w:val="TableText"/>
            </w:pPr>
            <w:r w:rsidRPr="00430A49">
              <w:t>-</w:t>
            </w:r>
          </w:p>
        </w:tc>
        <w:tc>
          <w:tcPr>
            <w:tcW w:w="1530" w:type="dxa"/>
            <w:shd w:val="clear" w:color="auto" w:fill="FFFFFF"/>
          </w:tcPr>
          <w:p w:rsidR="00B65178" w:rsidRPr="00430A49" w:rsidRDefault="00B65178" w:rsidP="000A38E2">
            <w:pPr>
              <w:pStyle w:val="TableText"/>
            </w:pPr>
            <w:r w:rsidRPr="00430A49">
              <w:t>-</w:t>
            </w:r>
          </w:p>
        </w:tc>
        <w:tc>
          <w:tcPr>
            <w:tcW w:w="2041" w:type="dxa"/>
            <w:shd w:val="clear" w:color="auto" w:fill="FFFFFF"/>
          </w:tcPr>
          <w:p w:rsidR="00B65178" w:rsidRPr="00430A49" w:rsidRDefault="00B65178" w:rsidP="000A38E2">
            <w:pPr>
              <w:pStyle w:val="TableText"/>
            </w:pPr>
            <w:r w:rsidRPr="00430A49">
              <w:t>[Approved]</w:t>
            </w:r>
          </w:p>
        </w:tc>
      </w:tr>
      <w:tr w:rsidR="00B65178" w:rsidRPr="00D371AA" w:rsidTr="000A38E2">
        <w:tc>
          <w:tcPr>
            <w:tcW w:w="2520" w:type="dxa"/>
          </w:tcPr>
          <w:p w:rsidR="00B65178" w:rsidRPr="00430A49" w:rsidRDefault="002E716D" w:rsidP="000A38E2">
            <w:pPr>
              <w:pStyle w:val="TableText"/>
            </w:pPr>
            <w:r>
              <w:t>HLA</w:t>
            </w:r>
            <w:r w:rsidR="00B65178" w:rsidRPr="00430A49">
              <w:t xml:space="preserve"> Admin Application</w:t>
            </w:r>
          </w:p>
        </w:tc>
        <w:tc>
          <w:tcPr>
            <w:tcW w:w="1890" w:type="dxa"/>
          </w:tcPr>
          <w:p w:rsidR="00B65178" w:rsidRPr="00430A49" w:rsidRDefault="002E716D" w:rsidP="000A38E2">
            <w:pPr>
              <w:pStyle w:val="TableText"/>
            </w:pPr>
            <w:r>
              <w:t>HLA</w:t>
            </w:r>
            <w:r w:rsidR="00B65178" w:rsidRPr="00430A49">
              <w:noBreakHyphen/>
              <w:t>ADMIN</w:t>
            </w:r>
            <w:r w:rsidR="002353D9">
              <w:t>-APP</w:t>
            </w:r>
          </w:p>
        </w:tc>
        <w:tc>
          <w:tcPr>
            <w:tcW w:w="4140" w:type="dxa"/>
          </w:tcPr>
          <w:p w:rsidR="00B65178" w:rsidRPr="00430A49" w:rsidRDefault="00B65178" w:rsidP="000A38E2">
            <w:pPr>
              <w:pStyle w:val="TableText"/>
            </w:pPr>
            <w:r w:rsidRPr="00430A49">
              <w:t>Provides a web-based user interface to the administrative users of the system</w:t>
            </w:r>
          </w:p>
          <w:p w:rsidR="00B65178" w:rsidRPr="00430A49" w:rsidRDefault="00B65178" w:rsidP="000A38E2">
            <w:pPr>
              <w:pStyle w:val="TableText"/>
            </w:pPr>
            <w:r w:rsidRPr="00430A49">
              <w:t>Allows Administrators to execute administrative functions</w:t>
            </w:r>
          </w:p>
        </w:tc>
        <w:tc>
          <w:tcPr>
            <w:tcW w:w="1668" w:type="dxa"/>
          </w:tcPr>
          <w:p w:rsidR="00B65178" w:rsidRPr="00430A49" w:rsidRDefault="002E716D" w:rsidP="000A38E2">
            <w:pPr>
              <w:pStyle w:val="TableText"/>
            </w:pPr>
            <w:r>
              <w:t>HLA</w:t>
            </w:r>
            <w:r w:rsidR="00B65178" w:rsidRPr="00430A49">
              <w:t>-admin</w:t>
            </w:r>
          </w:p>
        </w:tc>
        <w:tc>
          <w:tcPr>
            <w:tcW w:w="1932" w:type="dxa"/>
            <w:shd w:val="clear" w:color="auto" w:fill="FFFFFF"/>
          </w:tcPr>
          <w:p w:rsidR="00B65178" w:rsidRPr="00430A49" w:rsidRDefault="002E716D" w:rsidP="000A38E2">
            <w:pPr>
              <w:pStyle w:val="TableText"/>
            </w:pPr>
            <w:r>
              <w:t>HLA</w:t>
            </w:r>
            <w:r w:rsidR="00B65178" w:rsidRPr="00430A49">
              <w:t>-ADMIN-WEB</w:t>
            </w:r>
          </w:p>
        </w:tc>
        <w:tc>
          <w:tcPr>
            <w:tcW w:w="1530" w:type="dxa"/>
            <w:shd w:val="clear" w:color="auto" w:fill="FFFFFF"/>
          </w:tcPr>
          <w:p w:rsidR="00B65178" w:rsidRPr="00430A49" w:rsidRDefault="00B65178" w:rsidP="000A38E2">
            <w:pPr>
              <w:pStyle w:val="TableText"/>
            </w:pPr>
            <w:r w:rsidRPr="00430A49">
              <w:t>-</w:t>
            </w:r>
          </w:p>
        </w:tc>
        <w:tc>
          <w:tcPr>
            <w:tcW w:w="1530" w:type="dxa"/>
            <w:shd w:val="clear" w:color="auto" w:fill="FFFFFF"/>
          </w:tcPr>
          <w:p w:rsidR="00B65178" w:rsidRPr="00430A49" w:rsidRDefault="00B65178" w:rsidP="000A38E2">
            <w:pPr>
              <w:pStyle w:val="TableText"/>
            </w:pPr>
            <w:r w:rsidRPr="00430A49">
              <w:t>-</w:t>
            </w:r>
          </w:p>
        </w:tc>
        <w:tc>
          <w:tcPr>
            <w:tcW w:w="2041" w:type="dxa"/>
            <w:shd w:val="clear" w:color="auto" w:fill="FFFFFF"/>
          </w:tcPr>
          <w:p w:rsidR="00B65178" w:rsidRPr="00430A49" w:rsidRDefault="002353D9" w:rsidP="000A38E2">
            <w:pPr>
              <w:pStyle w:val="TableText"/>
            </w:pPr>
            <w:r>
              <w:t>[</w:t>
            </w:r>
            <w:r w:rsidR="003F31B0">
              <w:t>Approved</w:t>
            </w:r>
            <w:r>
              <w:t>]</w:t>
            </w:r>
          </w:p>
        </w:tc>
      </w:tr>
      <w:tr w:rsidR="002353D9" w:rsidRPr="00D371AA" w:rsidTr="000A38E2">
        <w:tc>
          <w:tcPr>
            <w:tcW w:w="2520" w:type="dxa"/>
          </w:tcPr>
          <w:p w:rsidR="002353D9" w:rsidRPr="00430A49" w:rsidRDefault="002E716D" w:rsidP="000A38E2">
            <w:pPr>
              <w:pStyle w:val="TableText"/>
            </w:pPr>
            <w:r>
              <w:t>HLA</w:t>
            </w:r>
            <w:r w:rsidR="002353D9">
              <w:t xml:space="preserve"> Analytics Application</w:t>
            </w:r>
          </w:p>
        </w:tc>
        <w:tc>
          <w:tcPr>
            <w:tcW w:w="1890" w:type="dxa"/>
          </w:tcPr>
          <w:p w:rsidR="002353D9" w:rsidRPr="00430A49" w:rsidRDefault="002E716D" w:rsidP="000A38E2">
            <w:pPr>
              <w:pStyle w:val="TableText"/>
            </w:pPr>
            <w:r>
              <w:t>HLA</w:t>
            </w:r>
            <w:r w:rsidR="002353D9">
              <w:t>-ANALYTICS-APP</w:t>
            </w:r>
          </w:p>
        </w:tc>
        <w:tc>
          <w:tcPr>
            <w:tcW w:w="4140" w:type="dxa"/>
          </w:tcPr>
          <w:p w:rsidR="002353D9" w:rsidRPr="00430A49" w:rsidRDefault="002353D9" w:rsidP="000A38E2">
            <w:pPr>
              <w:pStyle w:val="TableText"/>
            </w:pPr>
            <w:r w:rsidRPr="00430A49">
              <w:t xml:space="preserve">Provides a web-based user interface to the </w:t>
            </w:r>
            <w:r>
              <w:t xml:space="preserve">NCP analysts. </w:t>
            </w:r>
            <w:r w:rsidRPr="00430A49">
              <w:t xml:space="preserve">Allows </w:t>
            </w:r>
            <w:r>
              <w:t xml:space="preserve">users </w:t>
            </w:r>
            <w:r w:rsidRPr="00430A49">
              <w:t xml:space="preserve">to </w:t>
            </w:r>
            <w:r>
              <w:t>create population–base analysis reports</w:t>
            </w:r>
            <w:r w:rsidR="00F9339E">
              <w:t xml:space="preserve"> and to save data extracts</w:t>
            </w:r>
            <w:r w:rsidR="00926D15">
              <w:t>. The reports contain no information about individual users or  assessments, but aggregated results. Users under 18 or over 89 years old are excluded from the results.</w:t>
            </w:r>
            <w:r w:rsidR="00F9339E">
              <w:t xml:space="preserve">  The extracts contain information for individual </w:t>
            </w:r>
            <w:r w:rsidR="00B037EA">
              <w:t xml:space="preserve">anonymized </w:t>
            </w:r>
            <w:r w:rsidR="00F9339E">
              <w:t>assessments and users.</w:t>
            </w:r>
          </w:p>
        </w:tc>
        <w:tc>
          <w:tcPr>
            <w:tcW w:w="1668" w:type="dxa"/>
          </w:tcPr>
          <w:p w:rsidR="002353D9" w:rsidRPr="00430A49" w:rsidRDefault="002E716D" w:rsidP="000A38E2">
            <w:pPr>
              <w:pStyle w:val="TableText"/>
            </w:pPr>
            <w:r>
              <w:t>HLA</w:t>
            </w:r>
            <w:r w:rsidR="002353D9">
              <w:t>-analytics</w:t>
            </w:r>
          </w:p>
        </w:tc>
        <w:tc>
          <w:tcPr>
            <w:tcW w:w="1932" w:type="dxa"/>
            <w:shd w:val="clear" w:color="auto" w:fill="FFFFFF"/>
          </w:tcPr>
          <w:p w:rsidR="002353D9" w:rsidRPr="00430A49" w:rsidRDefault="002E716D" w:rsidP="000A38E2">
            <w:pPr>
              <w:pStyle w:val="TableText"/>
            </w:pPr>
            <w:r>
              <w:t>HLA</w:t>
            </w:r>
            <w:r w:rsidR="002353D9">
              <w:t>-ANALYTICS-WEB</w:t>
            </w:r>
          </w:p>
        </w:tc>
        <w:tc>
          <w:tcPr>
            <w:tcW w:w="1530" w:type="dxa"/>
            <w:shd w:val="clear" w:color="auto" w:fill="FFFFFF"/>
          </w:tcPr>
          <w:p w:rsidR="002353D9" w:rsidRPr="00430A49" w:rsidRDefault="002353D9" w:rsidP="000A38E2">
            <w:pPr>
              <w:pStyle w:val="TableText"/>
            </w:pPr>
            <w:r>
              <w:t>-</w:t>
            </w:r>
          </w:p>
        </w:tc>
        <w:tc>
          <w:tcPr>
            <w:tcW w:w="1530" w:type="dxa"/>
            <w:shd w:val="clear" w:color="auto" w:fill="FFFFFF"/>
          </w:tcPr>
          <w:p w:rsidR="002353D9" w:rsidRPr="00430A49" w:rsidRDefault="002353D9" w:rsidP="000A38E2">
            <w:pPr>
              <w:pStyle w:val="TableText"/>
            </w:pPr>
            <w:r>
              <w:t>-</w:t>
            </w:r>
          </w:p>
        </w:tc>
        <w:tc>
          <w:tcPr>
            <w:tcW w:w="2041" w:type="dxa"/>
            <w:shd w:val="clear" w:color="auto" w:fill="FFFFFF"/>
          </w:tcPr>
          <w:p w:rsidR="002353D9" w:rsidRPr="00430A49" w:rsidRDefault="002353D9" w:rsidP="000A38E2">
            <w:pPr>
              <w:pStyle w:val="TableText"/>
            </w:pPr>
            <w:r>
              <w:t>[</w:t>
            </w:r>
            <w:r w:rsidR="003F31B0">
              <w:t>Approved</w:t>
            </w:r>
            <w:r>
              <w:t>]</w:t>
            </w:r>
          </w:p>
        </w:tc>
      </w:tr>
      <w:tr w:rsidR="003F31B0" w:rsidRPr="00D371AA" w:rsidTr="000A38E2">
        <w:tc>
          <w:tcPr>
            <w:tcW w:w="2520" w:type="dxa"/>
          </w:tcPr>
          <w:p w:rsidR="003F31B0" w:rsidRDefault="002E716D" w:rsidP="000A38E2">
            <w:pPr>
              <w:pStyle w:val="TableText"/>
            </w:pPr>
            <w:r>
              <w:t>HLA</w:t>
            </w:r>
            <w:r w:rsidR="003F31B0">
              <w:t xml:space="preserve"> Integration Application</w:t>
            </w:r>
          </w:p>
        </w:tc>
        <w:tc>
          <w:tcPr>
            <w:tcW w:w="1890" w:type="dxa"/>
          </w:tcPr>
          <w:p w:rsidR="003F31B0" w:rsidRDefault="002E716D" w:rsidP="000A38E2">
            <w:pPr>
              <w:pStyle w:val="TableText"/>
            </w:pPr>
            <w:r>
              <w:t>HLA</w:t>
            </w:r>
            <w:r w:rsidR="003F31B0">
              <w:t>-INTEGRATION-APP</w:t>
            </w:r>
          </w:p>
        </w:tc>
        <w:tc>
          <w:tcPr>
            <w:tcW w:w="4140" w:type="dxa"/>
          </w:tcPr>
          <w:p w:rsidR="003F31B0" w:rsidRDefault="003F31B0" w:rsidP="000A38E2">
            <w:pPr>
              <w:pStyle w:val="TableText"/>
            </w:pPr>
            <w:r>
              <w:t xml:space="preserve">Provides web service for MHV to connect to </w:t>
            </w:r>
            <w:r w:rsidR="002E716D">
              <w:t>HLA</w:t>
            </w:r>
            <w:r>
              <w:t>. Also provides the capabilities to connect to to MVI to obtain identity traits for (IAM) authenticated users, as well as obtain health records from ViatA</w:t>
            </w:r>
          </w:p>
        </w:tc>
        <w:tc>
          <w:tcPr>
            <w:tcW w:w="1668" w:type="dxa"/>
          </w:tcPr>
          <w:p w:rsidR="003F31B0" w:rsidRDefault="002E716D" w:rsidP="000A38E2">
            <w:pPr>
              <w:pStyle w:val="TableText"/>
            </w:pPr>
            <w:r>
              <w:t>HLA</w:t>
            </w:r>
            <w:r w:rsidR="003F31B0">
              <w:t>-integration</w:t>
            </w:r>
          </w:p>
        </w:tc>
        <w:tc>
          <w:tcPr>
            <w:tcW w:w="1932" w:type="dxa"/>
            <w:shd w:val="clear" w:color="auto" w:fill="FFFFFF"/>
          </w:tcPr>
          <w:p w:rsidR="003F31B0" w:rsidRDefault="002E716D" w:rsidP="000A38E2">
            <w:pPr>
              <w:pStyle w:val="TableText"/>
            </w:pPr>
            <w:r>
              <w:t>HLA</w:t>
            </w:r>
            <w:r w:rsidR="003F31B0">
              <w:t>-INTEGRATION-WEB</w:t>
            </w:r>
          </w:p>
        </w:tc>
        <w:tc>
          <w:tcPr>
            <w:tcW w:w="1530" w:type="dxa"/>
            <w:shd w:val="clear" w:color="auto" w:fill="FFFFFF"/>
          </w:tcPr>
          <w:p w:rsidR="003F31B0" w:rsidRDefault="003F31B0" w:rsidP="000A38E2">
            <w:pPr>
              <w:pStyle w:val="TableText"/>
            </w:pPr>
            <w:r>
              <w:t>-</w:t>
            </w:r>
          </w:p>
        </w:tc>
        <w:tc>
          <w:tcPr>
            <w:tcW w:w="1530" w:type="dxa"/>
            <w:shd w:val="clear" w:color="auto" w:fill="FFFFFF"/>
          </w:tcPr>
          <w:p w:rsidR="003F31B0" w:rsidRDefault="003F31B0" w:rsidP="000A38E2">
            <w:pPr>
              <w:pStyle w:val="TableText"/>
            </w:pPr>
            <w:r>
              <w:t>-</w:t>
            </w:r>
          </w:p>
        </w:tc>
        <w:tc>
          <w:tcPr>
            <w:tcW w:w="2041" w:type="dxa"/>
            <w:shd w:val="clear" w:color="auto" w:fill="FFFFFF"/>
          </w:tcPr>
          <w:p w:rsidR="003F31B0" w:rsidRDefault="003F31B0" w:rsidP="000A38E2">
            <w:pPr>
              <w:pStyle w:val="TableText"/>
            </w:pPr>
            <w:r>
              <w:t>[Approved]</w:t>
            </w:r>
          </w:p>
        </w:tc>
      </w:tr>
      <w:tr w:rsidR="002353D9" w:rsidRPr="00D371AA" w:rsidTr="000A38E2">
        <w:tc>
          <w:tcPr>
            <w:tcW w:w="2520" w:type="dxa"/>
          </w:tcPr>
          <w:p w:rsidR="002353D9" w:rsidRPr="00430A49" w:rsidRDefault="002353D9" w:rsidP="000A38E2">
            <w:pPr>
              <w:pStyle w:val="TableText"/>
            </w:pPr>
            <w:r>
              <w:lastRenderedPageBreak/>
              <w:t>Sync Process</w:t>
            </w:r>
          </w:p>
        </w:tc>
        <w:tc>
          <w:tcPr>
            <w:tcW w:w="1890" w:type="dxa"/>
          </w:tcPr>
          <w:p w:rsidR="002353D9" w:rsidRPr="00430A49" w:rsidRDefault="002E716D" w:rsidP="000A38E2">
            <w:pPr>
              <w:pStyle w:val="TableText"/>
            </w:pPr>
            <w:r>
              <w:t>HLA</w:t>
            </w:r>
            <w:r w:rsidR="002353D9">
              <w:t>-</w:t>
            </w:r>
            <w:r w:rsidR="00BB6C85">
              <w:t xml:space="preserve"> </w:t>
            </w:r>
            <w:r w:rsidR="002353D9">
              <w:t>SYNC</w:t>
            </w:r>
          </w:p>
        </w:tc>
        <w:tc>
          <w:tcPr>
            <w:tcW w:w="4140" w:type="dxa"/>
          </w:tcPr>
          <w:p w:rsidR="002353D9" w:rsidRPr="00430A49" w:rsidRDefault="002353D9" w:rsidP="000A38E2">
            <w:pPr>
              <w:pStyle w:val="TableText"/>
            </w:pPr>
            <w:r>
              <w:t xml:space="preserve">A background process that pushes </w:t>
            </w:r>
            <w:r w:rsidR="002E716D">
              <w:t>HLA</w:t>
            </w:r>
            <w:r>
              <w:t xml:space="preserve"> Assessment and User Information to the </w:t>
            </w:r>
            <w:r w:rsidR="002E716D">
              <w:t>HLA</w:t>
            </w:r>
            <w:r>
              <w:t xml:space="preserve"> Analytics Data Store. During this transfer of information all identifying information is removed and/or anonymized</w:t>
            </w:r>
          </w:p>
        </w:tc>
        <w:tc>
          <w:tcPr>
            <w:tcW w:w="1668" w:type="dxa"/>
          </w:tcPr>
          <w:p w:rsidR="002353D9" w:rsidRPr="00430A49" w:rsidRDefault="002353D9" w:rsidP="000A38E2">
            <w:pPr>
              <w:pStyle w:val="TableText"/>
            </w:pPr>
            <w:r>
              <w:t>-</w:t>
            </w:r>
          </w:p>
        </w:tc>
        <w:tc>
          <w:tcPr>
            <w:tcW w:w="1932" w:type="dxa"/>
            <w:shd w:val="clear" w:color="auto" w:fill="FFFFFF"/>
          </w:tcPr>
          <w:p w:rsidR="002353D9" w:rsidRPr="00430A49" w:rsidRDefault="002353D9" w:rsidP="000A38E2">
            <w:pPr>
              <w:pStyle w:val="TableText"/>
            </w:pPr>
            <w:r>
              <w:t>-</w:t>
            </w:r>
          </w:p>
        </w:tc>
        <w:tc>
          <w:tcPr>
            <w:tcW w:w="1530" w:type="dxa"/>
            <w:shd w:val="clear" w:color="auto" w:fill="FFFFFF"/>
          </w:tcPr>
          <w:p w:rsidR="002353D9" w:rsidRPr="00430A49" w:rsidRDefault="002353D9" w:rsidP="000A38E2">
            <w:pPr>
              <w:pStyle w:val="TableText"/>
            </w:pPr>
            <w:r>
              <w:t>-</w:t>
            </w:r>
          </w:p>
        </w:tc>
        <w:tc>
          <w:tcPr>
            <w:tcW w:w="1530" w:type="dxa"/>
            <w:shd w:val="clear" w:color="auto" w:fill="FFFFFF"/>
          </w:tcPr>
          <w:p w:rsidR="002353D9" w:rsidRPr="00430A49" w:rsidRDefault="002353D9" w:rsidP="000A38E2">
            <w:pPr>
              <w:pStyle w:val="TableText"/>
            </w:pPr>
            <w:r>
              <w:t>-</w:t>
            </w:r>
          </w:p>
        </w:tc>
        <w:tc>
          <w:tcPr>
            <w:tcW w:w="2041" w:type="dxa"/>
            <w:shd w:val="clear" w:color="auto" w:fill="FFFFFF"/>
          </w:tcPr>
          <w:p w:rsidR="002353D9" w:rsidRDefault="002353D9" w:rsidP="000A38E2">
            <w:pPr>
              <w:pStyle w:val="TableText"/>
            </w:pPr>
          </w:p>
        </w:tc>
      </w:tr>
      <w:tr w:rsidR="00B65178" w:rsidRPr="00D371AA" w:rsidTr="000A38E2">
        <w:tc>
          <w:tcPr>
            <w:tcW w:w="2520" w:type="dxa"/>
          </w:tcPr>
          <w:p w:rsidR="00B65178" w:rsidRPr="00430A49" w:rsidRDefault="00B65178" w:rsidP="000A38E2">
            <w:pPr>
              <w:pStyle w:val="TableText"/>
            </w:pPr>
            <w:r w:rsidRPr="00430A49">
              <w:t>Traversal Engine</w:t>
            </w:r>
          </w:p>
        </w:tc>
        <w:tc>
          <w:tcPr>
            <w:tcW w:w="1890" w:type="dxa"/>
          </w:tcPr>
          <w:p w:rsidR="00B65178" w:rsidRPr="00430A49" w:rsidRDefault="00B65178" w:rsidP="000A38E2">
            <w:pPr>
              <w:pStyle w:val="TableText"/>
            </w:pPr>
            <w:r w:rsidRPr="00430A49">
              <w:t>DATA</w:t>
            </w:r>
            <w:r w:rsidRPr="00430A49">
              <w:noBreakHyphen/>
              <w:t>SERVICE</w:t>
            </w:r>
          </w:p>
        </w:tc>
        <w:tc>
          <w:tcPr>
            <w:tcW w:w="4140" w:type="dxa"/>
          </w:tcPr>
          <w:p w:rsidR="00B65178" w:rsidRPr="00430A49" w:rsidRDefault="00B65178" w:rsidP="000A38E2">
            <w:pPr>
              <w:pStyle w:val="TableText"/>
            </w:pPr>
            <w:r w:rsidRPr="00430A49">
              <w:t>Expert-24 COTS survey traversal engine</w:t>
            </w:r>
          </w:p>
          <w:p w:rsidR="00B65178" w:rsidRPr="00430A49" w:rsidRDefault="00B65178" w:rsidP="000A38E2">
            <w:pPr>
              <w:pStyle w:val="TableText"/>
            </w:pPr>
            <w:r w:rsidRPr="00430A49">
              <w:t>Provides a means start or continue and traverse a health risk survey</w:t>
            </w:r>
          </w:p>
        </w:tc>
        <w:tc>
          <w:tcPr>
            <w:tcW w:w="1668" w:type="dxa"/>
          </w:tcPr>
          <w:p w:rsidR="00B65178" w:rsidRPr="00430A49" w:rsidRDefault="00B65178" w:rsidP="000A38E2">
            <w:pPr>
              <w:pStyle w:val="TableText"/>
            </w:pPr>
            <w:r w:rsidRPr="00430A49">
              <w:t>-</w:t>
            </w:r>
          </w:p>
        </w:tc>
        <w:tc>
          <w:tcPr>
            <w:tcW w:w="1932" w:type="dxa"/>
            <w:shd w:val="clear" w:color="auto" w:fill="FFFFFF"/>
          </w:tcPr>
          <w:p w:rsidR="00B65178" w:rsidRPr="00430A49" w:rsidRDefault="00B65178" w:rsidP="000A38E2">
            <w:pPr>
              <w:pStyle w:val="TableText"/>
            </w:pPr>
            <w:r w:rsidRPr="00430A49">
              <w:t>-</w:t>
            </w:r>
          </w:p>
        </w:tc>
        <w:tc>
          <w:tcPr>
            <w:tcW w:w="1530" w:type="dxa"/>
            <w:shd w:val="clear" w:color="auto" w:fill="FFFFFF"/>
          </w:tcPr>
          <w:p w:rsidR="00B65178" w:rsidRPr="00430A49" w:rsidRDefault="00B65178" w:rsidP="000A38E2">
            <w:pPr>
              <w:pStyle w:val="TableText"/>
            </w:pPr>
            <w:r w:rsidRPr="00430A49">
              <w:t>Data Service</w:t>
            </w:r>
          </w:p>
        </w:tc>
        <w:tc>
          <w:tcPr>
            <w:tcW w:w="1530" w:type="dxa"/>
            <w:shd w:val="clear" w:color="auto" w:fill="FFFFFF"/>
          </w:tcPr>
          <w:p w:rsidR="00B65178" w:rsidRPr="00430A49" w:rsidRDefault="00B65178" w:rsidP="000A38E2">
            <w:pPr>
              <w:pStyle w:val="TableText"/>
            </w:pPr>
            <w:r w:rsidRPr="00430A49">
              <w:t>DATA-SERVICE</w:t>
            </w:r>
          </w:p>
        </w:tc>
        <w:tc>
          <w:tcPr>
            <w:tcW w:w="2041" w:type="dxa"/>
            <w:shd w:val="clear" w:color="auto" w:fill="FFFFFF"/>
          </w:tcPr>
          <w:p w:rsidR="00B65178" w:rsidRPr="00430A49" w:rsidRDefault="002353D9" w:rsidP="000A38E2">
            <w:pPr>
              <w:pStyle w:val="TableText"/>
            </w:pPr>
            <w:r>
              <w:t>-</w:t>
            </w:r>
          </w:p>
        </w:tc>
      </w:tr>
      <w:tr w:rsidR="00B65178" w:rsidRPr="00D371AA" w:rsidTr="000A38E2">
        <w:tc>
          <w:tcPr>
            <w:tcW w:w="2520" w:type="dxa"/>
          </w:tcPr>
          <w:p w:rsidR="00B65178" w:rsidRPr="00430A49" w:rsidRDefault="00B65178" w:rsidP="000A38E2">
            <w:pPr>
              <w:pStyle w:val="TableText"/>
            </w:pPr>
            <w:r w:rsidRPr="00430A49">
              <w:t>Authoring Service</w:t>
            </w:r>
          </w:p>
        </w:tc>
        <w:tc>
          <w:tcPr>
            <w:tcW w:w="1890" w:type="dxa"/>
          </w:tcPr>
          <w:p w:rsidR="00B65178" w:rsidRPr="00430A49" w:rsidRDefault="00B65178" w:rsidP="000A38E2">
            <w:pPr>
              <w:pStyle w:val="TableText"/>
            </w:pPr>
            <w:r w:rsidRPr="00430A49">
              <w:t>BUILDER-SERVICE</w:t>
            </w:r>
          </w:p>
        </w:tc>
        <w:tc>
          <w:tcPr>
            <w:tcW w:w="4140" w:type="dxa"/>
          </w:tcPr>
          <w:p w:rsidR="00B65178" w:rsidRPr="00430A49" w:rsidRDefault="00B65178" w:rsidP="000A38E2">
            <w:pPr>
              <w:pStyle w:val="TableText"/>
            </w:pPr>
            <w:r w:rsidRPr="00430A49">
              <w:t>Expert-24 COTS authoring service</w:t>
            </w:r>
          </w:p>
          <w:p w:rsidR="00B65178" w:rsidRPr="00430A49" w:rsidRDefault="00B65178" w:rsidP="000A38E2">
            <w:pPr>
              <w:pStyle w:val="TableText"/>
            </w:pPr>
            <w:r w:rsidRPr="00430A49">
              <w:t>Provides a means to author the content using the Expert-24 authoring tools</w:t>
            </w:r>
          </w:p>
          <w:p w:rsidR="00430A49" w:rsidRPr="00430A49" w:rsidRDefault="00430A49" w:rsidP="000A38E2">
            <w:pPr>
              <w:pStyle w:val="TableText"/>
              <w:rPr>
                <w:i/>
              </w:rPr>
            </w:pPr>
            <w:r w:rsidRPr="00430A49">
              <w:rPr>
                <w:i/>
              </w:rPr>
              <w:t>This component is used in pre-production environments ONLY.</w:t>
            </w:r>
          </w:p>
        </w:tc>
        <w:tc>
          <w:tcPr>
            <w:tcW w:w="1668" w:type="dxa"/>
          </w:tcPr>
          <w:p w:rsidR="00B65178" w:rsidRPr="00430A49" w:rsidRDefault="00B65178" w:rsidP="000A38E2">
            <w:pPr>
              <w:pStyle w:val="TableText"/>
            </w:pPr>
            <w:r w:rsidRPr="00430A49">
              <w:t>-</w:t>
            </w:r>
          </w:p>
        </w:tc>
        <w:tc>
          <w:tcPr>
            <w:tcW w:w="1932" w:type="dxa"/>
            <w:shd w:val="clear" w:color="auto" w:fill="FFFFFF"/>
          </w:tcPr>
          <w:p w:rsidR="00B65178" w:rsidRPr="00430A49" w:rsidRDefault="00B65178" w:rsidP="000A38E2">
            <w:pPr>
              <w:pStyle w:val="TableText"/>
            </w:pPr>
            <w:r w:rsidRPr="00430A49">
              <w:t>-</w:t>
            </w:r>
          </w:p>
        </w:tc>
        <w:tc>
          <w:tcPr>
            <w:tcW w:w="1530" w:type="dxa"/>
            <w:shd w:val="clear" w:color="auto" w:fill="FFFFFF"/>
          </w:tcPr>
          <w:p w:rsidR="00B65178" w:rsidRPr="00430A49" w:rsidRDefault="00B65178" w:rsidP="000A38E2">
            <w:pPr>
              <w:pStyle w:val="TableText"/>
            </w:pPr>
            <w:r w:rsidRPr="00430A49">
              <w:t>Builder Service</w:t>
            </w:r>
          </w:p>
        </w:tc>
        <w:tc>
          <w:tcPr>
            <w:tcW w:w="1530" w:type="dxa"/>
            <w:shd w:val="clear" w:color="auto" w:fill="FFFFFF"/>
          </w:tcPr>
          <w:p w:rsidR="00B65178" w:rsidRPr="00430A49" w:rsidRDefault="00B65178" w:rsidP="000A38E2">
            <w:pPr>
              <w:pStyle w:val="TableText"/>
            </w:pPr>
            <w:r w:rsidRPr="00430A49">
              <w:t>BUILDER-SERVICE</w:t>
            </w:r>
          </w:p>
        </w:tc>
        <w:tc>
          <w:tcPr>
            <w:tcW w:w="2041" w:type="dxa"/>
            <w:shd w:val="clear" w:color="auto" w:fill="FFFFFF"/>
          </w:tcPr>
          <w:p w:rsidR="00B65178" w:rsidRPr="00430A49" w:rsidRDefault="002353D9" w:rsidP="000A38E2">
            <w:pPr>
              <w:pStyle w:val="TableText"/>
            </w:pPr>
            <w:r>
              <w:t>-</w:t>
            </w:r>
          </w:p>
        </w:tc>
      </w:tr>
    </w:tbl>
    <w:p w:rsidR="00B65178" w:rsidRDefault="00B65178"/>
    <w:tbl>
      <w:tblPr>
        <w:tblW w:w="17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5" w:type="dxa"/>
          <w:left w:w="115" w:type="dxa"/>
          <w:bottom w:w="115" w:type="dxa"/>
          <w:right w:w="115" w:type="dxa"/>
        </w:tblCellMar>
        <w:tblLook w:val="04A0" w:firstRow="1" w:lastRow="0" w:firstColumn="1" w:lastColumn="0" w:noHBand="0" w:noVBand="1"/>
      </w:tblPr>
      <w:tblGrid>
        <w:gridCol w:w="2055"/>
        <w:gridCol w:w="2271"/>
        <w:gridCol w:w="5490"/>
        <w:gridCol w:w="3077"/>
        <w:gridCol w:w="4416"/>
      </w:tblGrid>
      <w:tr w:rsidR="005543B5" w:rsidRPr="000A38E2" w:rsidTr="0077676C">
        <w:trPr>
          <w:tblHeader/>
        </w:trPr>
        <w:tc>
          <w:tcPr>
            <w:tcW w:w="17309" w:type="dxa"/>
            <w:gridSpan w:val="5"/>
            <w:shd w:val="clear" w:color="auto" w:fill="365F91" w:themeFill="accent1" w:themeFillShade="BF"/>
          </w:tcPr>
          <w:p w:rsidR="005543B5" w:rsidRPr="000A38E2" w:rsidRDefault="005543B5" w:rsidP="00707702">
            <w:pPr>
              <w:pStyle w:val="TableHeading"/>
            </w:pPr>
            <w:r w:rsidRPr="000A38E2">
              <w:t>Internal Data Stores</w:t>
            </w:r>
          </w:p>
        </w:tc>
      </w:tr>
      <w:tr w:rsidR="00BB6C85" w:rsidRPr="000A38E2" w:rsidTr="0077676C">
        <w:trPr>
          <w:tblHeader/>
        </w:trPr>
        <w:tc>
          <w:tcPr>
            <w:tcW w:w="2058" w:type="dxa"/>
            <w:shd w:val="clear" w:color="auto" w:fill="365F91" w:themeFill="accent1" w:themeFillShade="BF"/>
          </w:tcPr>
          <w:p w:rsidR="005543B5" w:rsidRPr="000A38E2" w:rsidRDefault="005543B5" w:rsidP="00707702">
            <w:pPr>
              <w:pStyle w:val="TableHeading"/>
            </w:pPr>
            <w:r w:rsidRPr="000A38E2">
              <w:t>Name</w:t>
            </w:r>
          </w:p>
        </w:tc>
        <w:tc>
          <w:tcPr>
            <w:tcW w:w="2223" w:type="dxa"/>
            <w:shd w:val="clear" w:color="auto" w:fill="365F91" w:themeFill="accent1" w:themeFillShade="BF"/>
          </w:tcPr>
          <w:p w:rsidR="005543B5" w:rsidRPr="000A38E2" w:rsidRDefault="005543B5" w:rsidP="00707702">
            <w:pPr>
              <w:pStyle w:val="TableHeading"/>
            </w:pPr>
            <w:r w:rsidRPr="000A38E2">
              <w:t>ID</w:t>
            </w:r>
          </w:p>
        </w:tc>
        <w:tc>
          <w:tcPr>
            <w:tcW w:w="5512" w:type="dxa"/>
            <w:shd w:val="clear" w:color="auto" w:fill="365F91" w:themeFill="accent1" w:themeFillShade="BF"/>
          </w:tcPr>
          <w:p w:rsidR="005543B5" w:rsidRPr="000A38E2" w:rsidRDefault="005543B5" w:rsidP="00707702">
            <w:pPr>
              <w:pStyle w:val="TableHeading"/>
            </w:pPr>
            <w:r w:rsidRPr="000A38E2">
              <w:t>Data Stored</w:t>
            </w:r>
          </w:p>
        </w:tc>
        <w:tc>
          <w:tcPr>
            <w:tcW w:w="3084" w:type="dxa"/>
            <w:shd w:val="clear" w:color="auto" w:fill="365F91" w:themeFill="accent1" w:themeFillShade="BF"/>
          </w:tcPr>
          <w:p w:rsidR="005543B5" w:rsidRPr="000A38E2" w:rsidRDefault="005543B5" w:rsidP="00707702">
            <w:pPr>
              <w:pStyle w:val="TableHeading"/>
            </w:pPr>
            <w:r w:rsidRPr="000A38E2">
              <w:t>Steward</w:t>
            </w:r>
          </w:p>
        </w:tc>
        <w:tc>
          <w:tcPr>
            <w:tcW w:w="4432" w:type="dxa"/>
            <w:shd w:val="clear" w:color="auto" w:fill="365F91" w:themeFill="accent1" w:themeFillShade="BF"/>
          </w:tcPr>
          <w:p w:rsidR="005543B5" w:rsidRPr="000A38E2" w:rsidRDefault="005543B5" w:rsidP="00707702">
            <w:pPr>
              <w:pStyle w:val="TableHeading"/>
            </w:pPr>
            <w:r w:rsidRPr="000A38E2">
              <w:t>Access</w:t>
            </w:r>
          </w:p>
        </w:tc>
      </w:tr>
      <w:tr w:rsidR="00BB6C85" w:rsidRPr="000A38E2" w:rsidTr="000A38E2">
        <w:tc>
          <w:tcPr>
            <w:tcW w:w="2058" w:type="dxa"/>
          </w:tcPr>
          <w:p w:rsidR="005543B5" w:rsidRPr="000A38E2" w:rsidRDefault="002E716D" w:rsidP="000A38E2">
            <w:pPr>
              <w:pStyle w:val="TableText"/>
            </w:pPr>
            <w:r w:rsidRPr="000A38E2">
              <w:t>HLA</w:t>
            </w:r>
            <w:r w:rsidR="00184CF4" w:rsidRPr="000A38E2">
              <w:t xml:space="preserve"> Application Information</w:t>
            </w:r>
          </w:p>
        </w:tc>
        <w:tc>
          <w:tcPr>
            <w:tcW w:w="2223" w:type="dxa"/>
          </w:tcPr>
          <w:p w:rsidR="005C5716" w:rsidRPr="000A38E2" w:rsidRDefault="002E716D" w:rsidP="000A38E2">
            <w:pPr>
              <w:pStyle w:val="TableText"/>
            </w:pPr>
            <w:r w:rsidRPr="000A38E2">
              <w:t>HLA</w:t>
            </w:r>
            <w:r w:rsidR="008321FA" w:rsidRPr="000A38E2">
              <w:noBreakHyphen/>
            </w:r>
            <w:r w:rsidR="009965D0" w:rsidRPr="000A38E2">
              <w:t>APPLICATION</w:t>
            </w:r>
            <w:r w:rsidR="001F192B" w:rsidRPr="000A38E2">
              <w:t>-DB</w:t>
            </w:r>
          </w:p>
        </w:tc>
        <w:tc>
          <w:tcPr>
            <w:tcW w:w="5512" w:type="dxa"/>
          </w:tcPr>
          <w:p w:rsidR="005543B5" w:rsidRPr="000A38E2" w:rsidRDefault="0095426C" w:rsidP="000A38E2">
            <w:pPr>
              <w:pStyle w:val="TableText"/>
            </w:pPr>
            <w:r w:rsidRPr="000A38E2">
              <w:t xml:space="preserve">Data store containing application level information, such as user </w:t>
            </w:r>
            <w:r w:rsidR="00413AC3" w:rsidRPr="000A38E2">
              <w:t xml:space="preserve">information </w:t>
            </w:r>
            <w:r w:rsidRPr="000A38E2">
              <w:t>and roles</w:t>
            </w:r>
            <w:r w:rsidR="00413AC3" w:rsidRPr="000A38E2">
              <w:t>,</w:t>
            </w:r>
            <w:r w:rsidRPr="000A38E2">
              <w:t xml:space="preserve"> and associates users with surveys stored in the </w:t>
            </w:r>
            <w:r w:rsidR="002E716D" w:rsidRPr="000A38E2">
              <w:t>HLA</w:t>
            </w:r>
            <w:r w:rsidRPr="000A38E2">
              <w:t xml:space="preserve"> Content &amp; Traversal information data store.</w:t>
            </w:r>
          </w:p>
        </w:tc>
        <w:tc>
          <w:tcPr>
            <w:tcW w:w="3084" w:type="dxa"/>
          </w:tcPr>
          <w:p w:rsidR="005543B5" w:rsidRPr="000A38E2" w:rsidRDefault="002E716D" w:rsidP="000A38E2">
            <w:pPr>
              <w:pStyle w:val="TableText"/>
            </w:pPr>
            <w:r w:rsidRPr="000A38E2">
              <w:t>HLA</w:t>
            </w:r>
            <w:r w:rsidR="00B65178" w:rsidRPr="000A38E2">
              <w:t>-MAIN</w:t>
            </w:r>
            <w:r w:rsidR="001F192B" w:rsidRPr="000A38E2">
              <w:t>-APP</w:t>
            </w:r>
            <w:r w:rsidR="00B65178" w:rsidRPr="000A38E2">
              <w:t xml:space="preserve">, </w:t>
            </w:r>
            <w:r w:rsidRPr="000A38E2">
              <w:t>HLA</w:t>
            </w:r>
            <w:r w:rsidR="00B65178" w:rsidRPr="000A38E2">
              <w:t>-ADMIN</w:t>
            </w:r>
            <w:r w:rsidR="001F192B" w:rsidRPr="000A38E2">
              <w:t xml:space="preserve">-APP, </w:t>
            </w:r>
            <w:r w:rsidRPr="000A38E2">
              <w:t>HLA</w:t>
            </w:r>
            <w:r w:rsidR="001F192B" w:rsidRPr="000A38E2">
              <w:t>-INTEGRATION-APP</w:t>
            </w:r>
          </w:p>
        </w:tc>
        <w:tc>
          <w:tcPr>
            <w:tcW w:w="4432" w:type="dxa"/>
          </w:tcPr>
          <w:p w:rsidR="00A00CD9" w:rsidRPr="000A38E2" w:rsidRDefault="00A00CD9" w:rsidP="000A38E2">
            <w:pPr>
              <w:pStyle w:val="TableText"/>
            </w:pPr>
            <w:r w:rsidRPr="000A38E2">
              <w:t>Creates, reads, updates and deletes user account information</w:t>
            </w:r>
          </w:p>
          <w:p w:rsidR="00A00CD9" w:rsidRPr="000A38E2" w:rsidRDefault="00A00CD9" w:rsidP="000A38E2">
            <w:pPr>
              <w:pStyle w:val="TableText"/>
            </w:pPr>
            <w:r w:rsidRPr="000A38E2">
              <w:t>Creates, reads, updates and (possibly) deletes traversal ID information</w:t>
            </w:r>
          </w:p>
        </w:tc>
      </w:tr>
      <w:tr w:rsidR="00BB6C85" w:rsidRPr="000A38E2" w:rsidTr="000A38E2">
        <w:tc>
          <w:tcPr>
            <w:tcW w:w="2058" w:type="dxa"/>
          </w:tcPr>
          <w:p w:rsidR="00184CF4" w:rsidRPr="000A38E2" w:rsidRDefault="002E716D" w:rsidP="000A38E2">
            <w:pPr>
              <w:pStyle w:val="TableText"/>
            </w:pPr>
            <w:r w:rsidRPr="000A38E2">
              <w:t>HLA</w:t>
            </w:r>
            <w:r w:rsidR="00184CF4" w:rsidRPr="000A38E2">
              <w:t xml:space="preserve"> Content &amp; </w:t>
            </w:r>
            <w:r w:rsidR="00184CF4" w:rsidRPr="000A38E2">
              <w:lastRenderedPageBreak/>
              <w:t>Traversal Information</w:t>
            </w:r>
          </w:p>
        </w:tc>
        <w:tc>
          <w:tcPr>
            <w:tcW w:w="2223" w:type="dxa"/>
          </w:tcPr>
          <w:p w:rsidR="005C5716" w:rsidRPr="000A38E2" w:rsidRDefault="002E716D" w:rsidP="000A38E2">
            <w:pPr>
              <w:pStyle w:val="TableText"/>
            </w:pPr>
            <w:r w:rsidRPr="000A38E2">
              <w:lastRenderedPageBreak/>
              <w:t>HLA</w:t>
            </w:r>
            <w:r w:rsidR="008321FA" w:rsidRPr="000A38E2">
              <w:noBreakHyphen/>
            </w:r>
            <w:r w:rsidR="009965D0" w:rsidRPr="000A38E2">
              <w:t>EXPERT</w:t>
            </w:r>
            <w:r w:rsidR="001F192B" w:rsidRPr="000A38E2">
              <w:t>-DB</w:t>
            </w:r>
          </w:p>
        </w:tc>
        <w:tc>
          <w:tcPr>
            <w:tcW w:w="5512" w:type="dxa"/>
          </w:tcPr>
          <w:p w:rsidR="00184CF4" w:rsidRPr="000A38E2" w:rsidRDefault="0095426C" w:rsidP="000A38E2">
            <w:pPr>
              <w:pStyle w:val="TableText"/>
            </w:pPr>
            <w:r w:rsidRPr="000A38E2">
              <w:t xml:space="preserve">Data store consisting of an Expert-24 COTS database that </w:t>
            </w:r>
            <w:r w:rsidRPr="000A38E2">
              <w:lastRenderedPageBreak/>
              <w:t xml:space="preserve">stores the questions and branching logic of </w:t>
            </w:r>
            <w:r w:rsidR="002E716D" w:rsidRPr="000A38E2">
              <w:t>HLA</w:t>
            </w:r>
            <w:r w:rsidRPr="000A38E2">
              <w:t xml:space="preserve"> surveys, as well as particular survey instances</w:t>
            </w:r>
          </w:p>
        </w:tc>
        <w:tc>
          <w:tcPr>
            <w:tcW w:w="3084" w:type="dxa"/>
          </w:tcPr>
          <w:p w:rsidR="00184CF4" w:rsidRPr="000A38E2" w:rsidRDefault="00B65178" w:rsidP="000A38E2">
            <w:pPr>
              <w:pStyle w:val="TableText"/>
            </w:pPr>
            <w:r w:rsidRPr="000A38E2">
              <w:lastRenderedPageBreak/>
              <w:t>DATA-SERVICE</w:t>
            </w:r>
          </w:p>
        </w:tc>
        <w:tc>
          <w:tcPr>
            <w:tcW w:w="4432" w:type="dxa"/>
          </w:tcPr>
          <w:p w:rsidR="00A00CD9" w:rsidRPr="000A38E2" w:rsidRDefault="00A00CD9" w:rsidP="000A38E2">
            <w:pPr>
              <w:pStyle w:val="TableText"/>
            </w:pPr>
            <w:r w:rsidRPr="000A38E2">
              <w:t xml:space="preserve">Creates, reads and updates </w:t>
            </w:r>
            <w:r w:rsidR="00BB6C85" w:rsidRPr="000A38E2">
              <w:t xml:space="preserve">assessment </w:t>
            </w:r>
            <w:r w:rsidRPr="000A38E2">
              <w:t xml:space="preserve">traversal </w:t>
            </w:r>
            <w:r w:rsidRPr="000A38E2">
              <w:lastRenderedPageBreak/>
              <w:t>information</w:t>
            </w:r>
          </w:p>
          <w:p w:rsidR="00184CF4" w:rsidRPr="000A38E2" w:rsidRDefault="00A00CD9" w:rsidP="000A38E2">
            <w:pPr>
              <w:pStyle w:val="TableText"/>
            </w:pPr>
            <w:r w:rsidRPr="000A38E2">
              <w:t>Reads survey content information</w:t>
            </w:r>
          </w:p>
        </w:tc>
      </w:tr>
      <w:tr w:rsidR="00BB6C85" w:rsidRPr="000A38E2" w:rsidTr="000A38E2">
        <w:tc>
          <w:tcPr>
            <w:tcW w:w="2058" w:type="dxa"/>
          </w:tcPr>
          <w:p w:rsidR="00377086" w:rsidRPr="000A38E2" w:rsidRDefault="002E716D" w:rsidP="000A38E2">
            <w:pPr>
              <w:pStyle w:val="TableText"/>
            </w:pPr>
            <w:r w:rsidRPr="000A38E2">
              <w:lastRenderedPageBreak/>
              <w:t>HLA</w:t>
            </w:r>
            <w:r w:rsidR="00377086" w:rsidRPr="000A38E2">
              <w:t xml:space="preserve"> Infrastructure Information</w:t>
            </w:r>
          </w:p>
        </w:tc>
        <w:tc>
          <w:tcPr>
            <w:tcW w:w="2223" w:type="dxa"/>
          </w:tcPr>
          <w:p w:rsidR="00377086" w:rsidRPr="000A38E2" w:rsidRDefault="002E716D" w:rsidP="000A38E2">
            <w:pPr>
              <w:pStyle w:val="TableText"/>
            </w:pPr>
            <w:r w:rsidRPr="000A38E2">
              <w:t>HLA</w:t>
            </w:r>
            <w:r w:rsidR="00377086" w:rsidRPr="000A38E2">
              <w:t>-INFRASTRUCTURE</w:t>
            </w:r>
            <w:r w:rsidR="001F192B" w:rsidRPr="000A38E2">
              <w:t>-DB</w:t>
            </w:r>
          </w:p>
        </w:tc>
        <w:tc>
          <w:tcPr>
            <w:tcW w:w="5512" w:type="dxa"/>
          </w:tcPr>
          <w:p w:rsidR="00377086" w:rsidRPr="000A38E2" w:rsidRDefault="00377086" w:rsidP="000A38E2">
            <w:pPr>
              <w:pStyle w:val="TableText"/>
            </w:pPr>
            <w:r w:rsidRPr="000A38E2">
              <w:t>Data store containing all user account, audit</w:t>
            </w:r>
            <w:r w:rsidR="00BB6C85" w:rsidRPr="000A38E2">
              <w:t xml:space="preserve"> log</w:t>
            </w:r>
            <w:r w:rsidRPr="000A38E2">
              <w:t xml:space="preserve"> and message </w:t>
            </w:r>
            <w:r w:rsidR="00BB6C85" w:rsidRPr="000A38E2">
              <w:t xml:space="preserve">log </w:t>
            </w:r>
            <w:r w:rsidRPr="000A38E2">
              <w:t>information</w:t>
            </w:r>
          </w:p>
        </w:tc>
        <w:tc>
          <w:tcPr>
            <w:tcW w:w="3084" w:type="dxa"/>
          </w:tcPr>
          <w:p w:rsidR="00377086" w:rsidRPr="000A38E2" w:rsidRDefault="002E716D" w:rsidP="000A38E2">
            <w:pPr>
              <w:pStyle w:val="TableText"/>
            </w:pPr>
            <w:r w:rsidRPr="000A38E2">
              <w:t>HLA</w:t>
            </w:r>
            <w:r w:rsidR="00BB6C85" w:rsidRPr="000A38E2">
              <w:t>-ADMIN</w:t>
            </w:r>
            <w:r w:rsidR="001F192B" w:rsidRPr="000A38E2">
              <w:t>-APP</w:t>
            </w:r>
          </w:p>
        </w:tc>
        <w:tc>
          <w:tcPr>
            <w:tcW w:w="4432" w:type="dxa"/>
          </w:tcPr>
          <w:p w:rsidR="00377086" w:rsidRPr="000A38E2" w:rsidRDefault="00BB6C85" w:rsidP="000A38E2">
            <w:pPr>
              <w:pStyle w:val="TableText"/>
            </w:pPr>
            <w:r w:rsidRPr="000A38E2">
              <w:t xml:space="preserve">Creates, reads and updates user account information, reads audit and message log information </w:t>
            </w:r>
          </w:p>
        </w:tc>
      </w:tr>
      <w:tr w:rsidR="00377086" w:rsidRPr="000A38E2" w:rsidTr="000A38E2">
        <w:tc>
          <w:tcPr>
            <w:tcW w:w="2058" w:type="dxa"/>
          </w:tcPr>
          <w:p w:rsidR="00377086" w:rsidRPr="000A38E2" w:rsidRDefault="002E716D" w:rsidP="000A38E2">
            <w:pPr>
              <w:pStyle w:val="TableText"/>
            </w:pPr>
            <w:r w:rsidRPr="000A38E2">
              <w:t>HLA</w:t>
            </w:r>
            <w:r w:rsidR="00BB6C85" w:rsidRPr="000A38E2">
              <w:t xml:space="preserve"> </w:t>
            </w:r>
            <w:r w:rsidR="00377086" w:rsidRPr="000A38E2">
              <w:t>Analytics Information</w:t>
            </w:r>
          </w:p>
        </w:tc>
        <w:tc>
          <w:tcPr>
            <w:tcW w:w="2223" w:type="dxa"/>
          </w:tcPr>
          <w:p w:rsidR="00377086" w:rsidRPr="000A38E2" w:rsidRDefault="002E716D" w:rsidP="000A38E2">
            <w:pPr>
              <w:pStyle w:val="TableText"/>
            </w:pPr>
            <w:r w:rsidRPr="000A38E2">
              <w:t>HLA</w:t>
            </w:r>
            <w:r w:rsidR="00377086" w:rsidRPr="000A38E2">
              <w:noBreakHyphen/>
              <w:t>ANALYTICS</w:t>
            </w:r>
            <w:r w:rsidR="001F192B" w:rsidRPr="000A38E2">
              <w:t>-DB</w:t>
            </w:r>
          </w:p>
        </w:tc>
        <w:tc>
          <w:tcPr>
            <w:tcW w:w="5512" w:type="dxa"/>
          </w:tcPr>
          <w:p w:rsidR="00377086" w:rsidRPr="000A38E2" w:rsidRDefault="00BB6C85" w:rsidP="000A38E2">
            <w:pPr>
              <w:pStyle w:val="TableText"/>
            </w:pPr>
            <w:r w:rsidRPr="000A38E2">
              <w:t>Datastore containing an anonymized copy of assessment and user account information.</w:t>
            </w:r>
          </w:p>
          <w:p w:rsidR="00BB6C85" w:rsidRPr="000A38E2" w:rsidRDefault="00BB6C85" w:rsidP="000A38E2">
            <w:pPr>
              <w:pStyle w:val="TableText"/>
            </w:pPr>
            <w:r w:rsidRPr="000A38E2">
              <w:t>Also contain population-based report information.</w:t>
            </w:r>
          </w:p>
        </w:tc>
        <w:tc>
          <w:tcPr>
            <w:tcW w:w="3084" w:type="dxa"/>
          </w:tcPr>
          <w:p w:rsidR="00377086" w:rsidRPr="000A38E2" w:rsidRDefault="002E716D" w:rsidP="000A38E2">
            <w:pPr>
              <w:pStyle w:val="TableText"/>
            </w:pPr>
            <w:r w:rsidRPr="000A38E2">
              <w:t>HLA</w:t>
            </w:r>
            <w:r w:rsidR="00BB6C85" w:rsidRPr="000A38E2">
              <w:t xml:space="preserve">-SYNC, </w:t>
            </w:r>
            <w:r w:rsidRPr="000A38E2">
              <w:t>HLA</w:t>
            </w:r>
            <w:r w:rsidR="00BB6C85" w:rsidRPr="000A38E2">
              <w:t>-ANALYTICS</w:t>
            </w:r>
            <w:r w:rsidR="001F192B" w:rsidRPr="000A38E2">
              <w:t>-APP</w:t>
            </w:r>
          </w:p>
        </w:tc>
        <w:tc>
          <w:tcPr>
            <w:tcW w:w="4432" w:type="dxa"/>
          </w:tcPr>
          <w:p w:rsidR="00BB6C85" w:rsidRPr="000A38E2" w:rsidRDefault="00BB6C85" w:rsidP="000A38E2">
            <w:pPr>
              <w:pStyle w:val="TableText"/>
            </w:pPr>
            <w:r w:rsidRPr="000A38E2">
              <w:t>Creates and reads anonymized assessment and user information.</w:t>
            </w:r>
          </w:p>
          <w:p w:rsidR="00377086" w:rsidRPr="000A38E2" w:rsidRDefault="00BB6C85" w:rsidP="000A38E2">
            <w:pPr>
              <w:pStyle w:val="TableText"/>
            </w:pPr>
            <w:r w:rsidRPr="000A38E2">
              <w:t>Creates, reads and updates reports created based on the assessment and user information</w:t>
            </w:r>
          </w:p>
        </w:tc>
      </w:tr>
    </w:tbl>
    <w:p w:rsidR="005543B5" w:rsidRPr="00F53BA6" w:rsidRDefault="005543B5" w:rsidP="005543B5">
      <w:pPr>
        <w:pStyle w:val="Caption"/>
        <w:sectPr w:rsidR="005543B5" w:rsidRPr="00F53BA6" w:rsidSect="008D626B">
          <w:headerReference w:type="even" r:id="rId30"/>
          <w:headerReference w:type="default" r:id="rId31"/>
          <w:pgSz w:w="20160" w:h="12240" w:orient="landscape" w:code="5"/>
          <w:pgMar w:top="1440" w:right="1440" w:bottom="1440" w:left="1152" w:header="720" w:footer="360" w:gutter="0"/>
          <w:cols w:space="720"/>
          <w:docGrid w:linePitch="326"/>
        </w:sectPr>
      </w:pPr>
    </w:p>
    <w:p w:rsidR="005543B5" w:rsidRPr="00727B1E" w:rsidRDefault="005543B5" w:rsidP="0077676C">
      <w:pPr>
        <w:pStyle w:val="Heading3"/>
        <w:rPr>
          <w:rStyle w:val="BodyTextChar"/>
          <w:sz w:val="28"/>
          <w:szCs w:val="28"/>
        </w:rPr>
      </w:pPr>
      <w:bookmarkStart w:id="241" w:name="_Toc221116659"/>
      <w:bookmarkStart w:id="242" w:name="_Toc221189682"/>
      <w:bookmarkStart w:id="243" w:name="_Toc221200541"/>
      <w:bookmarkStart w:id="244" w:name="_Toc221291828"/>
      <w:bookmarkStart w:id="245" w:name="_Toc222032959"/>
      <w:bookmarkStart w:id="246" w:name="_Toc235501541"/>
      <w:bookmarkStart w:id="247" w:name="_Toc400536857"/>
      <w:r w:rsidRPr="00727B1E">
        <w:rPr>
          <w:rStyle w:val="BodyTextChar"/>
          <w:sz w:val="28"/>
          <w:szCs w:val="28"/>
        </w:rPr>
        <w:lastRenderedPageBreak/>
        <w:t>Application Locations</w:t>
      </w:r>
      <w:bookmarkEnd w:id="241"/>
      <w:bookmarkEnd w:id="242"/>
      <w:bookmarkEnd w:id="243"/>
      <w:bookmarkEnd w:id="244"/>
      <w:bookmarkEnd w:id="245"/>
      <w:bookmarkEnd w:id="246"/>
      <w:bookmarkEnd w:id="247"/>
    </w:p>
    <w:p w:rsidR="005543B5" w:rsidRDefault="005543B5" w:rsidP="005543B5">
      <w:pPr>
        <w:pStyle w:val="Caption"/>
      </w:pPr>
      <w:bookmarkStart w:id="248" w:name="_Ref235358703"/>
      <w:bookmarkStart w:id="249" w:name="_Toc222032898"/>
      <w:bookmarkStart w:id="250" w:name="_Toc235501757"/>
      <w:r>
        <w:t xml:space="preserve">Table </w:t>
      </w:r>
      <w:bookmarkEnd w:id="248"/>
      <w:r w:rsidR="008B01B8">
        <w:t xml:space="preserve">12 </w:t>
      </w:r>
      <w:r>
        <w:t>Application Locations</w:t>
      </w:r>
      <w:bookmarkEnd w:id="249"/>
      <w:bookmarkEnd w:id="250"/>
    </w:p>
    <w:tbl>
      <w:tblPr>
        <w:tblW w:w="9591"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671"/>
        <w:gridCol w:w="2700"/>
        <w:gridCol w:w="2340"/>
        <w:gridCol w:w="1880"/>
      </w:tblGrid>
      <w:tr w:rsidR="005543B5" w:rsidRPr="004F7C7D" w:rsidTr="00984495">
        <w:trPr>
          <w:cantSplit/>
          <w:tblHeader/>
        </w:trPr>
        <w:tc>
          <w:tcPr>
            <w:tcW w:w="267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Application Component</w:t>
            </w:r>
          </w:p>
        </w:tc>
        <w:tc>
          <w:tcPr>
            <w:tcW w:w="270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Description</w:t>
            </w:r>
          </w:p>
        </w:tc>
        <w:tc>
          <w:tcPr>
            <w:tcW w:w="234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Location at Which Component is Run</w:t>
            </w:r>
          </w:p>
        </w:tc>
        <w:tc>
          <w:tcPr>
            <w:tcW w:w="188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Type</w:t>
            </w:r>
          </w:p>
        </w:tc>
      </w:tr>
      <w:tr w:rsidR="005543B5" w:rsidRPr="004F7C7D" w:rsidTr="00984495">
        <w:tblPrEx>
          <w:tblCellMar>
            <w:top w:w="43" w:type="dxa"/>
            <w:bottom w:w="43" w:type="dxa"/>
          </w:tblCellMar>
        </w:tblPrEx>
        <w:tc>
          <w:tcPr>
            <w:tcW w:w="2671" w:type="dxa"/>
            <w:shd w:val="clear" w:color="auto" w:fill="auto"/>
          </w:tcPr>
          <w:p w:rsidR="005543B5" w:rsidRPr="004F7C7D" w:rsidRDefault="002E716D" w:rsidP="004F7C7D">
            <w:pPr>
              <w:pStyle w:val="TableText"/>
            </w:pPr>
            <w:r w:rsidRPr="004F7C7D">
              <w:t>HLA</w:t>
            </w:r>
            <w:r w:rsidR="006138AA" w:rsidRPr="004F7C7D">
              <w:t>-MAIN</w:t>
            </w:r>
            <w:r w:rsidR="001F192B" w:rsidRPr="004F7C7D">
              <w:t>-APP</w:t>
            </w:r>
          </w:p>
        </w:tc>
        <w:tc>
          <w:tcPr>
            <w:tcW w:w="2700" w:type="dxa"/>
            <w:shd w:val="clear" w:color="auto" w:fill="auto"/>
          </w:tcPr>
          <w:p w:rsidR="005543B5" w:rsidRPr="004F7C7D" w:rsidRDefault="002E716D" w:rsidP="004F7C7D">
            <w:pPr>
              <w:pStyle w:val="TableText"/>
            </w:pPr>
            <w:r w:rsidRPr="004F7C7D">
              <w:t>HLA</w:t>
            </w:r>
            <w:r w:rsidR="006C4A87" w:rsidRPr="004F7C7D">
              <w:t xml:space="preserve"> Application deployed to Oracle WebLogic Application </w:t>
            </w:r>
            <w:r w:rsidR="006138AA" w:rsidRPr="004F7C7D">
              <w:t xml:space="preserve">Server running </w:t>
            </w:r>
            <w:r w:rsidR="006C4A87" w:rsidRPr="004F7C7D">
              <w:t>on a Linux host</w:t>
            </w:r>
          </w:p>
        </w:tc>
        <w:tc>
          <w:tcPr>
            <w:tcW w:w="2340" w:type="dxa"/>
            <w:shd w:val="clear" w:color="auto" w:fill="auto"/>
          </w:tcPr>
          <w:p w:rsidR="005543B5" w:rsidRPr="004F7C7D" w:rsidRDefault="00926D15" w:rsidP="004F7C7D">
            <w:pPr>
              <w:pStyle w:val="TableText"/>
            </w:pPr>
            <w:r w:rsidRPr="004F7C7D">
              <w:t>Private VA-cloud at Terremark</w:t>
            </w:r>
          </w:p>
        </w:tc>
        <w:tc>
          <w:tcPr>
            <w:tcW w:w="1880" w:type="dxa"/>
            <w:shd w:val="clear" w:color="auto" w:fill="auto"/>
          </w:tcPr>
          <w:p w:rsidR="005543B5" w:rsidRPr="004F7C7D" w:rsidRDefault="005543B5" w:rsidP="004F7C7D">
            <w:pPr>
              <w:pStyle w:val="TableText"/>
            </w:pPr>
            <w:r w:rsidRPr="004F7C7D">
              <w:t xml:space="preserve">Presentation </w:t>
            </w:r>
            <w:r w:rsidR="006C4A87" w:rsidRPr="004F7C7D">
              <w:t xml:space="preserve">and Business </w:t>
            </w:r>
            <w:r w:rsidRPr="004F7C7D">
              <w:t>Logic</w:t>
            </w:r>
          </w:p>
        </w:tc>
      </w:tr>
      <w:tr w:rsidR="008663FD" w:rsidRPr="004F7C7D" w:rsidTr="00984495">
        <w:tblPrEx>
          <w:tblCellMar>
            <w:top w:w="43" w:type="dxa"/>
            <w:bottom w:w="43" w:type="dxa"/>
          </w:tblCellMar>
        </w:tblPrEx>
        <w:tc>
          <w:tcPr>
            <w:tcW w:w="2671" w:type="dxa"/>
            <w:shd w:val="clear" w:color="auto" w:fill="auto"/>
          </w:tcPr>
          <w:p w:rsidR="008663FD" w:rsidRPr="004F7C7D" w:rsidRDefault="002E716D" w:rsidP="004F7C7D">
            <w:pPr>
              <w:pStyle w:val="TableText"/>
            </w:pPr>
            <w:r w:rsidRPr="004F7C7D">
              <w:t>HLA</w:t>
            </w:r>
            <w:r w:rsidR="008663FD" w:rsidRPr="004F7C7D">
              <w:t>-ADMIN</w:t>
            </w:r>
            <w:r w:rsidR="001F192B" w:rsidRPr="004F7C7D">
              <w:t>-APP</w:t>
            </w:r>
          </w:p>
        </w:tc>
        <w:tc>
          <w:tcPr>
            <w:tcW w:w="2700" w:type="dxa"/>
            <w:shd w:val="clear" w:color="auto" w:fill="auto"/>
          </w:tcPr>
          <w:p w:rsidR="008663FD" w:rsidRPr="004F7C7D" w:rsidRDefault="002E716D" w:rsidP="004F7C7D">
            <w:pPr>
              <w:pStyle w:val="TableText"/>
            </w:pPr>
            <w:r w:rsidRPr="004F7C7D">
              <w:t>HLA</w:t>
            </w:r>
            <w:r w:rsidR="008663FD" w:rsidRPr="004F7C7D">
              <w:t xml:space="preserve"> Application deployed to Oracle WebLogic Application Server running on a Linux host</w:t>
            </w:r>
          </w:p>
        </w:tc>
        <w:tc>
          <w:tcPr>
            <w:tcW w:w="2340" w:type="dxa"/>
            <w:shd w:val="clear" w:color="auto" w:fill="auto"/>
          </w:tcPr>
          <w:p w:rsidR="008663FD" w:rsidRPr="004F7C7D" w:rsidDel="008663FD" w:rsidRDefault="00926D15" w:rsidP="004F7C7D">
            <w:pPr>
              <w:pStyle w:val="TableText"/>
            </w:pPr>
            <w:r w:rsidRPr="004F7C7D">
              <w:t>Private VA-cloud at Terremark</w:t>
            </w:r>
          </w:p>
        </w:tc>
        <w:tc>
          <w:tcPr>
            <w:tcW w:w="1880" w:type="dxa"/>
            <w:shd w:val="clear" w:color="auto" w:fill="auto"/>
          </w:tcPr>
          <w:p w:rsidR="008663FD" w:rsidRPr="004F7C7D" w:rsidRDefault="008663FD" w:rsidP="004F7C7D">
            <w:pPr>
              <w:pStyle w:val="TableText"/>
            </w:pPr>
            <w:r w:rsidRPr="004F7C7D">
              <w:t>Presentation and Business Logic</w:t>
            </w:r>
          </w:p>
        </w:tc>
      </w:tr>
      <w:tr w:rsidR="008663FD" w:rsidRPr="004F7C7D" w:rsidTr="00984495">
        <w:tblPrEx>
          <w:tblCellMar>
            <w:top w:w="43" w:type="dxa"/>
            <w:bottom w:w="43" w:type="dxa"/>
          </w:tblCellMar>
        </w:tblPrEx>
        <w:tc>
          <w:tcPr>
            <w:tcW w:w="2671" w:type="dxa"/>
            <w:shd w:val="clear" w:color="auto" w:fill="auto"/>
          </w:tcPr>
          <w:p w:rsidR="008663FD" w:rsidRPr="004F7C7D" w:rsidRDefault="002E716D" w:rsidP="004F7C7D">
            <w:pPr>
              <w:pStyle w:val="TableText"/>
            </w:pPr>
            <w:r w:rsidRPr="004F7C7D">
              <w:t>HLA</w:t>
            </w:r>
            <w:r w:rsidR="008663FD" w:rsidRPr="004F7C7D">
              <w:t>-ANALYTICS</w:t>
            </w:r>
            <w:r w:rsidR="001F192B" w:rsidRPr="004F7C7D">
              <w:t>-APP</w:t>
            </w:r>
          </w:p>
        </w:tc>
        <w:tc>
          <w:tcPr>
            <w:tcW w:w="2700" w:type="dxa"/>
            <w:shd w:val="clear" w:color="auto" w:fill="auto"/>
          </w:tcPr>
          <w:p w:rsidR="008663FD" w:rsidRPr="004F7C7D" w:rsidRDefault="002E716D" w:rsidP="004F7C7D">
            <w:pPr>
              <w:pStyle w:val="TableText"/>
            </w:pPr>
            <w:r w:rsidRPr="004F7C7D">
              <w:t>HLA</w:t>
            </w:r>
            <w:r w:rsidR="008663FD" w:rsidRPr="004F7C7D">
              <w:t xml:space="preserve"> Application deployed to Oracle WebLogic Application Server running on a Linux host</w:t>
            </w:r>
          </w:p>
        </w:tc>
        <w:tc>
          <w:tcPr>
            <w:tcW w:w="2340" w:type="dxa"/>
            <w:shd w:val="clear" w:color="auto" w:fill="auto"/>
          </w:tcPr>
          <w:p w:rsidR="008663FD" w:rsidRPr="004F7C7D" w:rsidDel="008663FD" w:rsidRDefault="00926D15" w:rsidP="004F7C7D">
            <w:pPr>
              <w:pStyle w:val="TableText"/>
            </w:pPr>
            <w:r w:rsidRPr="004F7C7D">
              <w:t>Private VA-cloud at Terremark</w:t>
            </w:r>
          </w:p>
        </w:tc>
        <w:tc>
          <w:tcPr>
            <w:tcW w:w="1880" w:type="dxa"/>
            <w:shd w:val="clear" w:color="auto" w:fill="auto"/>
          </w:tcPr>
          <w:p w:rsidR="008663FD" w:rsidRPr="004F7C7D" w:rsidRDefault="008663FD" w:rsidP="004F7C7D">
            <w:pPr>
              <w:pStyle w:val="TableText"/>
            </w:pPr>
            <w:r w:rsidRPr="004F7C7D">
              <w:t>Presentation and Business Logic</w:t>
            </w:r>
          </w:p>
        </w:tc>
      </w:tr>
      <w:tr w:rsidR="001F192B" w:rsidRPr="004F7C7D" w:rsidTr="00984495">
        <w:tblPrEx>
          <w:tblCellMar>
            <w:top w:w="43" w:type="dxa"/>
            <w:bottom w:w="43" w:type="dxa"/>
          </w:tblCellMar>
        </w:tblPrEx>
        <w:tc>
          <w:tcPr>
            <w:tcW w:w="2671" w:type="dxa"/>
            <w:shd w:val="clear" w:color="auto" w:fill="auto"/>
          </w:tcPr>
          <w:p w:rsidR="001F192B" w:rsidRPr="004F7C7D" w:rsidDel="001F192B" w:rsidRDefault="002E716D" w:rsidP="004F7C7D">
            <w:pPr>
              <w:pStyle w:val="TableText"/>
            </w:pPr>
            <w:r w:rsidRPr="004F7C7D">
              <w:t>HLA</w:t>
            </w:r>
            <w:r w:rsidR="001F192B" w:rsidRPr="004F7C7D">
              <w:t>-INTEGRATION-APP</w:t>
            </w:r>
          </w:p>
        </w:tc>
        <w:tc>
          <w:tcPr>
            <w:tcW w:w="2700" w:type="dxa"/>
            <w:shd w:val="clear" w:color="auto" w:fill="auto"/>
          </w:tcPr>
          <w:p w:rsidR="001F192B" w:rsidRPr="004F7C7D" w:rsidRDefault="002E716D" w:rsidP="004F7C7D">
            <w:pPr>
              <w:pStyle w:val="TableText"/>
            </w:pPr>
            <w:r w:rsidRPr="004F7C7D">
              <w:t>HLA</w:t>
            </w:r>
            <w:r w:rsidR="001F192B" w:rsidRPr="004F7C7D">
              <w:t xml:space="preserve"> Application deployed to Oracle WebLogic Application Server running on a Linux host</w:t>
            </w:r>
          </w:p>
        </w:tc>
        <w:tc>
          <w:tcPr>
            <w:tcW w:w="2340" w:type="dxa"/>
            <w:shd w:val="clear" w:color="auto" w:fill="auto"/>
          </w:tcPr>
          <w:p w:rsidR="001F192B" w:rsidRPr="004F7C7D" w:rsidRDefault="001F192B" w:rsidP="004F7C7D">
            <w:pPr>
              <w:pStyle w:val="TableText"/>
            </w:pPr>
            <w:r w:rsidRPr="004F7C7D">
              <w:t>Private VA-cloud at Terremark</w:t>
            </w:r>
          </w:p>
        </w:tc>
        <w:tc>
          <w:tcPr>
            <w:tcW w:w="1880" w:type="dxa"/>
            <w:shd w:val="clear" w:color="auto" w:fill="auto"/>
          </w:tcPr>
          <w:p w:rsidR="001F192B" w:rsidRPr="004F7C7D" w:rsidRDefault="001F192B" w:rsidP="004F7C7D">
            <w:pPr>
              <w:pStyle w:val="TableText"/>
            </w:pPr>
            <w:r w:rsidRPr="004F7C7D">
              <w:t>Integration and Business Logic</w:t>
            </w:r>
          </w:p>
        </w:tc>
      </w:tr>
      <w:tr w:rsidR="008663FD" w:rsidRPr="004F7C7D" w:rsidTr="00984495">
        <w:tblPrEx>
          <w:tblCellMar>
            <w:top w:w="43" w:type="dxa"/>
            <w:bottom w:w="43" w:type="dxa"/>
          </w:tblCellMar>
        </w:tblPrEx>
        <w:tc>
          <w:tcPr>
            <w:tcW w:w="2671" w:type="dxa"/>
            <w:shd w:val="clear" w:color="auto" w:fill="auto"/>
          </w:tcPr>
          <w:p w:rsidR="008663FD" w:rsidRPr="004F7C7D" w:rsidRDefault="001F192B" w:rsidP="004F7C7D">
            <w:pPr>
              <w:pStyle w:val="TableText"/>
            </w:pPr>
            <w:r w:rsidRPr="004F7C7D">
              <w:t>DATA-SERVICE</w:t>
            </w:r>
          </w:p>
        </w:tc>
        <w:tc>
          <w:tcPr>
            <w:tcW w:w="2700" w:type="dxa"/>
            <w:shd w:val="clear" w:color="auto" w:fill="auto"/>
          </w:tcPr>
          <w:p w:rsidR="008663FD" w:rsidRPr="004F7C7D" w:rsidRDefault="008663FD" w:rsidP="004F7C7D">
            <w:pPr>
              <w:pStyle w:val="TableText"/>
            </w:pPr>
            <w:r w:rsidRPr="004F7C7D">
              <w:t>Expert-24 COTS Application  deployed on a WindowsServer host</w:t>
            </w:r>
          </w:p>
        </w:tc>
        <w:tc>
          <w:tcPr>
            <w:tcW w:w="2340" w:type="dxa"/>
            <w:shd w:val="clear" w:color="auto" w:fill="auto"/>
          </w:tcPr>
          <w:p w:rsidR="008663FD" w:rsidRPr="004F7C7D" w:rsidRDefault="00926D15" w:rsidP="004F7C7D">
            <w:pPr>
              <w:pStyle w:val="TableText"/>
            </w:pPr>
            <w:r w:rsidRPr="004F7C7D">
              <w:t>Private VA-cloud at Terremark</w:t>
            </w:r>
          </w:p>
        </w:tc>
        <w:tc>
          <w:tcPr>
            <w:tcW w:w="1880" w:type="dxa"/>
            <w:shd w:val="clear" w:color="auto" w:fill="auto"/>
          </w:tcPr>
          <w:p w:rsidR="008663FD" w:rsidRPr="004F7C7D" w:rsidRDefault="008663FD" w:rsidP="004F7C7D">
            <w:pPr>
              <w:pStyle w:val="TableText"/>
            </w:pPr>
            <w:r w:rsidRPr="004F7C7D">
              <w:t>Business Logic</w:t>
            </w:r>
          </w:p>
        </w:tc>
      </w:tr>
      <w:tr w:rsidR="001F192B" w:rsidRPr="004F7C7D" w:rsidTr="00984495">
        <w:tblPrEx>
          <w:tblCellMar>
            <w:top w:w="43" w:type="dxa"/>
            <w:bottom w:w="43" w:type="dxa"/>
          </w:tblCellMar>
        </w:tblPrEx>
        <w:tc>
          <w:tcPr>
            <w:tcW w:w="2671" w:type="dxa"/>
            <w:shd w:val="clear" w:color="auto" w:fill="auto"/>
          </w:tcPr>
          <w:p w:rsidR="001F192B" w:rsidRPr="004F7C7D" w:rsidRDefault="002E716D" w:rsidP="004F7C7D">
            <w:pPr>
              <w:pStyle w:val="TableText"/>
            </w:pPr>
            <w:r w:rsidRPr="004F7C7D">
              <w:t>HLA</w:t>
            </w:r>
            <w:r w:rsidR="001F192B" w:rsidRPr="004F7C7D">
              <w:t>- SYNC</w:t>
            </w:r>
          </w:p>
        </w:tc>
        <w:tc>
          <w:tcPr>
            <w:tcW w:w="2700" w:type="dxa"/>
            <w:shd w:val="clear" w:color="auto" w:fill="auto"/>
          </w:tcPr>
          <w:p w:rsidR="001F192B" w:rsidRPr="004F7C7D" w:rsidRDefault="001F192B" w:rsidP="004F7C7D">
            <w:pPr>
              <w:pStyle w:val="TableText"/>
            </w:pPr>
            <w:r w:rsidRPr="004F7C7D">
              <w:t>Cron job deployed on a Linux host</w:t>
            </w:r>
          </w:p>
        </w:tc>
        <w:tc>
          <w:tcPr>
            <w:tcW w:w="2340" w:type="dxa"/>
            <w:shd w:val="clear" w:color="auto" w:fill="auto"/>
          </w:tcPr>
          <w:p w:rsidR="001F192B" w:rsidRPr="004F7C7D" w:rsidRDefault="001F192B" w:rsidP="004F7C7D">
            <w:pPr>
              <w:pStyle w:val="TableText"/>
            </w:pPr>
            <w:r w:rsidRPr="004F7C7D">
              <w:t>Private VA-cloud at Terremark</w:t>
            </w:r>
          </w:p>
        </w:tc>
        <w:tc>
          <w:tcPr>
            <w:tcW w:w="1880" w:type="dxa"/>
            <w:shd w:val="clear" w:color="auto" w:fill="auto"/>
          </w:tcPr>
          <w:p w:rsidR="001F192B" w:rsidRPr="004F7C7D" w:rsidRDefault="001F192B" w:rsidP="004F7C7D">
            <w:pPr>
              <w:pStyle w:val="TableText"/>
            </w:pPr>
            <w:r w:rsidRPr="004F7C7D">
              <w:t>Business Logic</w:t>
            </w:r>
          </w:p>
        </w:tc>
      </w:tr>
      <w:tr w:rsidR="001F192B" w:rsidRPr="004F7C7D" w:rsidTr="00984495">
        <w:tblPrEx>
          <w:tblCellMar>
            <w:top w:w="43" w:type="dxa"/>
            <w:bottom w:w="43" w:type="dxa"/>
          </w:tblCellMar>
        </w:tblPrEx>
        <w:tc>
          <w:tcPr>
            <w:tcW w:w="2671" w:type="dxa"/>
            <w:shd w:val="clear" w:color="auto" w:fill="auto"/>
          </w:tcPr>
          <w:p w:rsidR="001F192B" w:rsidRPr="004F7C7D" w:rsidRDefault="002E716D" w:rsidP="004F7C7D">
            <w:pPr>
              <w:pStyle w:val="TableText"/>
            </w:pPr>
            <w:r w:rsidRPr="004F7C7D">
              <w:t>HLA</w:t>
            </w:r>
            <w:r w:rsidR="001F192B" w:rsidRPr="004F7C7D">
              <w:t>-EXPERT-DB</w:t>
            </w:r>
          </w:p>
        </w:tc>
        <w:tc>
          <w:tcPr>
            <w:tcW w:w="2700" w:type="dxa"/>
            <w:shd w:val="clear" w:color="auto" w:fill="auto"/>
          </w:tcPr>
          <w:p w:rsidR="001F192B" w:rsidRPr="004F7C7D" w:rsidRDefault="001F192B" w:rsidP="004F7C7D">
            <w:pPr>
              <w:pStyle w:val="TableText"/>
            </w:pPr>
            <w:r w:rsidRPr="004F7C7D">
              <w:t>Expert-24 COTS SQL Server Database with Customizations Applied  deployed on a WindowsServer host</w:t>
            </w:r>
          </w:p>
        </w:tc>
        <w:tc>
          <w:tcPr>
            <w:tcW w:w="2340" w:type="dxa"/>
            <w:shd w:val="clear" w:color="auto" w:fill="auto"/>
          </w:tcPr>
          <w:p w:rsidR="001F192B" w:rsidRPr="004F7C7D" w:rsidRDefault="001F192B" w:rsidP="004F7C7D">
            <w:pPr>
              <w:pStyle w:val="TableText"/>
            </w:pPr>
            <w:r w:rsidRPr="004F7C7D">
              <w:t>Private VA-cloud at Terremark</w:t>
            </w:r>
          </w:p>
        </w:tc>
        <w:tc>
          <w:tcPr>
            <w:tcW w:w="1880" w:type="dxa"/>
            <w:shd w:val="clear" w:color="auto" w:fill="auto"/>
          </w:tcPr>
          <w:p w:rsidR="001F192B" w:rsidRPr="004F7C7D" w:rsidRDefault="001F192B" w:rsidP="004F7C7D">
            <w:pPr>
              <w:pStyle w:val="TableText"/>
            </w:pPr>
            <w:r w:rsidRPr="004F7C7D">
              <w:t xml:space="preserve">Persistence </w:t>
            </w:r>
          </w:p>
        </w:tc>
      </w:tr>
      <w:tr w:rsidR="001F192B" w:rsidRPr="004F7C7D" w:rsidTr="00984495">
        <w:tblPrEx>
          <w:tblCellMar>
            <w:top w:w="43" w:type="dxa"/>
            <w:bottom w:w="43" w:type="dxa"/>
          </w:tblCellMar>
        </w:tblPrEx>
        <w:tc>
          <w:tcPr>
            <w:tcW w:w="2671" w:type="dxa"/>
            <w:shd w:val="clear" w:color="auto" w:fill="auto"/>
          </w:tcPr>
          <w:p w:rsidR="001F192B" w:rsidRPr="004F7C7D" w:rsidRDefault="002E716D" w:rsidP="004F7C7D">
            <w:pPr>
              <w:pStyle w:val="TableText"/>
            </w:pPr>
            <w:r w:rsidRPr="004F7C7D">
              <w:t>HLA</w:t>
            </w:r>
            <w:r w:rsidR="001F192B" w:rsidRPr="004F7C7D">
              <w:t>-APPLICATION-DB</w:t>
            </w:r>
          </w:p>
        </w:tc>
        <w:tc>
          <w:tcPr>
            <w:tcW w:w="2700" w:type="dxa"/>
            <w:shd w:val="clear" w:color="auto" w:fill="auto"/>
          </w:tcPr>
          <w:p w:rsidR="001F192B" w:rsidRPr="004F7C7D" w:rsidRDefault="001F192B" w:rsidP="004F7C7D">
            <w:pPr>
              <w:pStyle w:val="TableText"/>
            </w:pPr>
            <w:r w:rsidRPr="004F7C7D">
              <w:t>Custom Application Server Database deployed on a WindowsServer host</w:t>
            </w:r>
          </w:p>
        </w:tc>
        <w:tc>
          <w:tcPr>
            <w:tcW w:w="2340" w:type="dxa"/>
            <w:shd w:val="clear" w:color="auto" w:fill="auto"/>
          </w:tcPr>
          <w:p w:rsidR="001F192B" w:rsidRPr="004F7C7D" w:rsidRDefault="001F192B" w:rsidP="004F7C7D">
            <w:pPr>
              <w:pStyle w:val="TableText"/>
            </w:pPr>
            <w:r w:rsidRPr="004F7C7D">
              <w:t>Private VA-cloud at Terremark</w:t>
            </w:r>
          </w:p>
        </w:tc>
        <w:tc>
          <w:tcPr>
            <w:tcW w:w="1880" w:type="dxa"/>
            <w:shd w:val="clear" w:color="auto" w:fill="auto"/>
          </w:tcPr>
          <w:p w:rsidR="001F192B" w:rsidRPr="004F7C7D" w:rsidRDefault="001F192B" w:rsidP="004F7C7D">
            <w:pPr>
              <w:pStyle w:val="TableText"/>
            </w:pPr>
            <w:r w:rsidRPr="004F7C7D">
              <w:t>Persistence</w:t>
            </w:r>
          </w:p>
        </w:tc>
      </w:tr>
      <w:tr w:rsidR="001F192B" w:rsidRPr="004F7C7D" w:rsidTr="00984495">
        <w:tblPrEx>
          <w:tblCellMar>
            <w:top w:w="43" w:type="dxa"/>
            <w:bottom w:w="43" w:type="dxa"/>
          </w:tblCellMar>
        </w:tblPrEx>
        <w:tc>
          <w:tcPr>
            <w:tcW w:w="2671" w:type="dxa"/>
            <w:shd w:val="clear" w:color="auto" w:fill="auto"/>
          </w:tcPr>
          <w:p w:rsidR="001F192B" w:rsidRPr="004F7C7D" w:rsidRDefault="002E716D" w:rsidP="004F7C7D">
            <w:pPr>
              <w:pStyle w:val="TableText"/>
            </w:pPr>
            <w:r w:rsidRPr="004F7C7D">
              <w:t>HLA</w:t>
            </w:r>
            <w:r w:rsidR="001F192B" w:rsidRPr="004F7C7D">
              <w:t>-ANALYTICS-DB</w:t>
            </w:r>
          </w:p>
        </w:tc>
        <w:tc>
          <w:tcPr>
            <w:tcW w:w="2700" w:type="dxa"/>
            <w:shd w:val="clear" w:color="auto" w:fill="auto"/>
          </w:tcPr>
          <w:p w:rsidR="001F192B" w:rsidRPr="004F7C7D" w:rsidRDefault="001F192B" w:rsidP="004F7C7D">
            <w:pPr>
              <w:pStyle w:val="TableText"/>
            </w:pPr>
            <w:r w:rsidRPr="004F7C7D">
              <w:t>Custom Application Server Database deployed on a WindowsServer host</w:t>
            </w:r>
          </w:p>
        </w:tc>
        <w:tc>
          <w:tcPr>
            <w:tcW w:w="2340" w:type="dxa"/>
            <w:shd w:val="clear" w:color="auto" w:fill="auto"/>
          </w:tcPr>
          <w:p w:rsidR="001F192B" w:rsidRPr="004F7C7D" w:rsidRDefault="001F192B" w:rsidP="004F7C7D">
            <w:pPr>
              <w:pStyle w:val="TableText"/>
            </w:pPr>
            <w:r w:rsidRPr="004F7C7D">
              <w:t>Private VA-cloud at Terremark</w:t>
            </w:r>
          </w:p>
        </w:tc>
        <w:tc>
          <w:tcPr>
            <w:tcW w:w="1880" w:type="dxa"/>
            <w:shd w:val="clear" w:color="auto" w:fill="auto"/>
          </w:tcPr>
          <w:p w:rsidR="001F192B" w:rsidRPr="004F7C7D" w:rsidRDefault="001F192B" w:rsidP="004F7C7D">
            <w:pPr>
              <w:pStyle w:val="TableText"/>
            </w:pPr>
            <w:r w:rsidRPr="004F7C7D">
              <w:t>Persistence</w:t>
            </w:r>
          </w:p>
        </w:tc>
      </w:tr>
      <w:tr w:rsidR="001F192B" w:rsidRPr="004F7C7D" w:rsidTr="00984495">
        <w:tblPrEx>
          <w:tblCellMar>
            <w:top w:w="43" w:type="dxa"/>
            <w:bottom w:w="43" w:type="dxa"/>
          </w:tblCellMar>
        </w:tblPrEx>
        <w:tc>
          <w:tcPr>
            <w:tcW w:w="2671" w:type="dxa"/>
            <w:shd w:val="clear" w:color="auto" w:fill="auto"/>
          </w:tcPr>
          <w:p w:rsidR="001F192B" w:rsidRPr="004F7C7D" w:rsidRDefault="002E716D" w:rsidP="004F7C7D">
            <w:pPr>
              <w:pStyle w:val="TableText"/>
            </w:pPr>
            <w:r w:rsidRPr="004F7C7D">
              <w:t>HLA</w:t>
            </w:r>
            <w:r w:rsidR="001F192B" w:rsidRPr="004F7C7D">
              <w:t>-INFRASTRUCTURE-DB</w:t>
            </w:r>
          </w:p>
        </w:tc>
        <w:tc>
          <w:tcPr>
            <w:tcW w:w="2700" w:type="dxa"/>
            <w:shd w:val="clear" w:color="auto" w:fill="auto"/>
          </w:tcPr>
          <w:p w:rsidR="001F192B" w:rsidRPr="004F7C7D" w:rsidRDefault="001F192B" w:rsidP="004F7C7D">
            <w:pPr>
              <w:pStyle w:val="TableText"/>
            </w:pPr>
            <w:r w:rsidRPr="004F7C7D">
              <w:t>Custom Application Server Database deployed on a WindowsServer host</w:t>
            </w:r>
          </w:p>
        </w:tc>
        <w:tc>
          <w:tcPr>
            <w:tcW w:w="2340" w:type="dxa"/>
            <w:shd w:val="clear" w:color="auto" w:fill="auto"/>
          </w:tcPr>
          <w:p w:rsidR="001F192B" w:rsidRPr="004F7C7D" w:rsidRDefault="001F192B" w:rsidP="004F7C7D">
            <w:pPr>
              <w:pStyle w:val="TableText"/>
            </w:pPr>
            <w:r w:rsidRPr="004F7C7D">
              <w:t>Private VA-cloud at Terremark</w:t>
            </w:r>
          </w:p>
        </w:tc>
        <w:tc>
          <w:tcPr>
            <w:tcW w:w="1880" w:type="dxa"/>
            <w:shd w:val="clear" w:color="auto" w:fill="auto"/>
          </w:tcPr>
          <w:p w:rsidR="001F192B" w:rsidRPr="004F7C7D" w:rsidRDefault="001F192B" w:rsidP="004F7C7D">
            <w:pPr>
              <w:pStyle w:val="TableText"/>
            </w:pPr>
            <w:r w:rsidRPr="004F7C7D">
              <w:t>Persistence</w:t>
            </w:r>
          </w:p>
        </w:tc>
      </w:tr>
    </w:tbl>
    <w:p w:rsidR="005543B5" w:rsidRDefault="005543B5" w:rsidP="0077676C">
      <w:pPr>
        <w:pStyle w:val="Heading3"/>
      </w:pPr>
      <w:bookmarkStart w:id="251" w:name="_Toc221116660"/>
      <w:bookmarkStart w:id="252" w:name="_Toc221189683"/>
      <w:bookmarkStart w:id="253" w:name="_Toc221200542"/>
      <w:bookmarkStart w:id="254" w:name="_Toc221291829"/>
      <w:bookmarkStart w:id="255" w:name="_Toc222032960"/>
      <w:bookmarkStart w:id="256" w:name="_Toc235501542"/>
      <w:bookmarkStart w:id="257" w:name="_Toc400536858"/>
      <w:r>
        <w:lastRenderedPageBreak/>
        <w:t>Application Users</w:t>
      </w:r>
      <w:bookmarkEnd w:id="251"/>
      <w:bookmarkEnd w:id="252"/>
      <w:bookmarkEnd w:id="253"/>
      <w:bookmarkEnd w:id="254"/>
      <w:bookmarkEnd w:id="255"/>
      <w:bookmarkEnd w:id="256"/>
      <w:bookmarkEnd w:id="257"/>
    </w:p>
    <w:p w:rsidR="005543B5" w:rsidRPr="00E914C6" w:rsidRDefault="005543B5" w:rsidP="005543B5">
      <w:pPr>
        <w:pStyle w:val="Caption"/>
      </w:pPr>
      <w:bookmarkStart w:id="258" w:name="_Ref235358785"/>
      <w:bookmarkStart w:id="259" w:name="_Toc222032899"/>
      <w:bookmarkStart w:id="260" w:name="_Toc235501758"/>
      <w:bookmarkStart w:id="261" w:name="_Toc398300840"/>
      <w:r>
        <w:t xml:space="preserve">Table </w:t>
      </w:r>
      <w:bookmarkEnd w:id="258"/>
      <w:r w:rsidR="007F4EB0">
        <w:t xml:space="preserve">13 </w:t>
      </w:r>
      <w:r>
        <w:t>Application Users</w:t>
      </w:r>
      <w:bookmarkEnd w:id="259"/>
      <w:bookmarkEnd w:id="260"/>
      <w:bookmarkEnd w:id="261"/>
    </w:p>
    <w:tbl>
      <w:tblPr>
        <w:tblW w:w="96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700"/>
        <w:gridCol w:w="3510"/>
        <w:gridCol w:w="3420"/>
      </w:tblGrid>
      <w:tr w:rsidR="005543B5" w:rsidRPr="00D96CA4" w:rsidTr="00984495">
        <w:trPr>
          <w:cantSplit/>
          <w:tblHeader/>
        </w:trPr>
        <w:tc>
          <w:tcPr>
            <w:tcW w:w="270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1773C0" w:rsidRDefault="005543B5" w:rsidP="00707702">
            <w:pPr>
              <w:pStyle w:val="TableHeading"/>
            </w:pPr>
            <w:r w:rsidRPr="001773C0">
              <w:t>Application Component</w:t>
            </w:r>
          </w:p>
        </w:tc>
        <w:tc>
          <w:tcPr>
            <w:tcW w:w="35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1773C0" w:rsidRDefault="005543B5" w:rsidP="00707702">
            <w:pPr>
              <w:pStyle w:val="TableHeading"/>
            </w:pPr>
            <w:r w:rsidRPr="001773C0">
              <w:t>Location</w:t>
            </w:r>
          </w:p>
        </w:tc>
        <w:tc>
          <w:tcPr>
            <w:tcW w:w="342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1773C0" w:rsidRDefault="005543B5" w:rsidP="00707702">
            <w:pPr>
              <w:pStyle w:val="TableHeading"/>
            </w:pPr>
            <w:r w:rsidRPr="001773C0">
              <w:t>User</w:t>
            </w:r>
          </w:p>
        </w:tc>
      </w:tr>
      <w:tr w:rsidR="005543B5" w:rsidRPr="006E37EF" w:rsidTr="00984495">
        <w:tblPrEx>
          <w:tblCellMar>
            <w:top w:w="43" w:type="dxa"/>
            <w:bottom w:w="43" w:type="dxa"/>
          </w:tblCellMar>
        </w:tblPrEx>
        <w:tc>
          <w:tcPr>
            <w:tcW w:w="2700" w:type="dxa"/>
            <w:shd w:val="clear" w:color="auto" w:fill="auto"/>
          </w:tcPr>
          <w:p w:rsidR="005543B5" w:rsidRPr="005B4607" w:rsidRDefault="002E716D" w:rsidP="004F7C7D">
            <w:pPr>
              <w:pStyle w:val="TableText"/>
            </w:pPr>
            <w:r>
              <w:rPr>
                <w:i/>
              </w:rPr>
              <w:t>HLA</w:t>
            </w:r>
            <w:r w:rsidR="006C4A87" w:rsidRPr="001773C0">
              <w:rPr>
                <w:i/>
              </w:rPr>
              <w:t xml:space="preserve"> </w:t>
            </w:r>
            <w:r w:rsidR="008663FD">
              <w:rPr>
                <w:i/>
              </w:rPr>
              <w:t xml:space="preserve">Main </w:t>
            </w:r>
            <w:r w:rsidR="006C4A87" w:rsidRPr="001773C0">
              <w:rPr>
                <w:i/>
              </w:rPr>
              <w:t>Application</w:t>
            </w:r>
          </w:p>
        </w:tc>
        <w:tc>
          <w:tcPr>
            <w:tcW w:w="3510" w:type="dxa"/>
            <w:shd w:val="clear" w:color="auto" w:fill="auto"/>
          </w:tcPr>
          <w:p w:rsidR="005543B5" w:rsidRPr="005B4607" w:rsidRDefault="002E76B7" w:rsidP="004F7C7D">
            <w:pPr>
              <w:pStyle w:val="TableText"/>
            </w:pPr>
            <w:r>
              <w:t>Internet (anywhere)</w:t>
            </w:r>
          </w:p>
        </w:tc>
        <w:tc>
          <w:tcPr>
            <w:tcW w:w="3420" w:type="dxa"/>
            <w:shd w:val="clear" w:color="auto" w:fill="auto"/>
          </w:tcPr>
          <w:p w:rsidR="006C4A87" w:rsidRPr="006E37EF" w:rsidRDefault="00D4095B" w:rsidP="004F7C7D">
            <w:pPr>
              <w:pStyle w:val="TableText"/>
              <w:rPr>
                <w:lang w:val="de-DE"/>
              </w:rPr>
            </w:pPr>
            <w:r w:rsidRPr="006E37EF">
              <w:rPr>
                <w:lang w:val="de-DE"/>
              </w:rPr>
              <w:t xml:space="preserve">MHV User (Anyone / </w:t>
            </w:r>
            <w:r w:rsidR="006C4A87" w:rsidRPr="006E37EF">
              <w:rPr>
                <w:lang w:val="de-DE"/>
              </w:rPr>
              <w:t>Veteran</w:t>
            </w:r>
            <w:r w:rsidR="00502F1A" w:rsidRPr="006E37EF">
              <w:rPr>
                <w:lang w:val="de-DE"/>
              </w:rPr>
              <w:t xml:space="preserve"> /</w:t>
            </w:r>
            <w:r w:rsidR="002E76B7" w:rsidRPr="006E37EF">
              <w:rPr>
                <w:lang w:val="de-DE"/>
              </w:rPr>
              <w:t xml:space="preserve"> </w:t>
            </w:r>
            <w:r w:rsidR="00502F1A" w:rsidRPr="006E37EF">
              <w:rPr>
                <w:lang w:val="de-DE"/>
              </w:rPr>
              <w:t>VAMC Patient</w:t>
            </w:r>
            <w:r w:rsidRPr="006E37EF">
              <w:rPr>
                <w:lang w:val="de-DE"/>
              </w:rPr>
              <w:t>)</w:t>
            </w:r>
            <w:r w:rsidR="00502F1A" w:rsidRPr="006E37EF">
              <w:rPr>
                <w:lang w:val="de-DE"/>
              </w:rPr>
              <w:t xml:space="preserve"> </w:t>
            </w:r>
          </w:p>
        </w:tc>
      </w:tr>
      <w:tr w:rsidR="00C95D02" w:rsidRPr="005B4607" w:rsidTr="00984495">
        <w:tblPrEx>
          <w:tblCellMar>
            <w:top w:w="43" w:type="dxa"/>
            <w:bottom w:w="43" w:type="dxa"/>
          </w:tblCellMar>
        </w:tblPrEx>
        <w:tc>
          <w:tcPr>
            <w:tcW w:w="2700" w:type="dxa"/>
            <w:shd w:val="clear" w:color="auto" w:fill="auto"/>
          </w:tcPr>
          <w:p w:rsidR="00C95D02" w:rsidRPr="001773C0" w:rsidRDefault="002E716D" w:rsidP="004F7C7D">
            <w:pPr>
              <w:pStyle w:val="TableText"/>
              <w:rPr>
                <w:i/>
              </w:rPr>
            </w:pPr>
            <w:r>
              <w:rPr>
                <w:i/>
              </w:rPr>
              <w:t>HLA</w:t>
            </w:r>
            <w:r w:rsidR="00C95D02" w:rsidRPr="001773C0">
              <w:rPr>
                <w:i/>
              </w:rPr>
              <w:t xml:space="preserve"> </w:t>
            </w:r>
            <w:r w:rsidR="008663FD">
              <w:rPr>
                <w:i/>
              </w:rPr>
              <w:t xml:space="preserve">Admin </w:t>
            </w:r>
            <w:r w:rsidR="00C95D02" w:rsidRPr="001773C0">
              <w:rPr>
                <w:i/>
              </w:rPr>
              <w:t>Application</w:t>
            </w:r>
          </w:p>
        </w:tc>
        <w:tc>
          <w:tcPr>
            <w:tcW w:w="3510" w:type="dxa"/>
            <w:shd w:val="clear" w:color="auto" w:fill="auto"/>
          </w:tcPr>
          <w:p w:rsidR="00C95D02" w:rsidRDefault="001F192B" w:rsidP="004F7C7D">
            <w:pPr>
              <w:pStyle w:val="TableText"/>
            </w:pPr>
            <w:r>
              <w:t>Local network at private VA-cloud at  Terremark</w:t>
            </w:r>
          </w:p>
        </w:tc>
        <w:tc>
          <w:tcPr>
            <w:tcW w:w="3420" w:type="dxa"/>
            <w:shd w:val="clear" w:color="auto" w:fill="auto"/>
          </w:tcPr>
          <w:p w:rsidR="00C95D02" w:rsidRPr="006607DF" w:rsidRDefault="001F192B" w:rsidP="004F7C7D">
            <w:pPr>
              <w:pStyle w:val="TableText"/>
            </w:pPr>
            <w:r>
              <w:t xml:space="preserve">System </w:t>
            </w:r>
            <w:r w:rsidR="008663FD">
              <w:t xml:space="preserve"> </w:t>
            </w:r>
            <w:r w:rsidR="00C95D02" w:rsidRPr="006607DF">
              <w:t>Administrator</w:t>
            </w:r>
          </w:p>
        </w:tc>
      </w:tr>
      <w:tr w:rsidR="008663FD" w:rsidRPr="005B4607" w:rsidTr="00984495">
        <w:tblPrEx>
          <w:tblCellMar>
            <w:top w:w="43" w:type="dxa"/>
            <w:bottom w:w="43" w:type="dxa"/>
          </w:tblCellMar>
        </w:tblPrEx>
        <w:tc>
          <w:tcPr>
            <w:tcW w:w="2700" w:type="dxa"/>
            <w:shd w:val="clear" w:color="auto" w:fill="auto"/>
          </w:tcPr>
          <w:p w:rsidR="008663FD" w:rsidRPr="001773C0" w:rsidRDefault="002E716D" w:rsidP="004F7C7D">
            <w:pPr>
              <w:pStyle w:val="TableText"/>
              <w:rPr>
                <w:i/>
              </w:rPr>
            </w:pPr>
            <w:r>
              <w:rPr>
                <w:i/>
              </w:rPr>
              <w:t>HLA</w:t>
            </w:r>
            <w:r w:rsidR="008663FD" w:rsidRPr="001773C0">
              <w:rPr>
                <w:i/>
              </w:rPr>
              <w:t xml:space="preserve"> </w:t>
            </w:r>
            <w:r w:rsidR="008663FD">
              <w:rPr>
                <w:i/>
              </w:rPr>
              <w:t>Analytics</w:t>
            </w:r>
            <w:r w:rsidR="008663FD" w:rsidRPr="001773C0">
              <w:rPr>
                <w:i/>
              </w:rPr>
              <w:t>Application</w:t>
            </w:r>
          </w:p>
        </w:tc>
        <w:tc>
          <w:tcPr>
            <w:tcW w:w="3510" w:type="dxa"/>
            <w:shd w:val="clear" w:color="auto" w:fill="auto"/>
          </w:tcPr>
          <w:p w:rsidR="008663FD" w:rsidDel="008663FD" w:rsidRDefault="008663FD" w:rsidP="004F7C7D">
            <w:pPr>
              <w:pStyle w:val="TableText"/>
            </w:pPr>
            <w:r>
              <w:t>VA Network</w:t>
            </w:r>
          </w:p>
        </w:tc>
        <w:tc>
          <w:tcPr>
            <w:tcW w:w="3420" w:type="dxa"/>
            <w:shd w:val="clear" w:color="auto" w:fill="auto"/>
          </w:tcPr>
          <w:p w:rsidR="008663FD" w:rsidRPr="006607DF" w:rsidRDefault="008663FD" w:rsidP="004F7C7D">
            <w:pPr>
              <w:pStyle w:val="TableText"/>
            </w:pPr>
            <w:r>
              <w:t>(NCP) Analyst</w:t>
            </w:r>
          </w:p>
        </w:tc>
      </w:tr>
    </w:tbl>
    <w:p w:rsidR="005543B5" w:rsidRDefault="005543B5" w:rsidP="0077676C">
      <w:pPr>
        <w:pStyle w:val="Heading2"/>
      </w:pPr>
      <w:bookmarkStart w:id="262" w:name="_Toc219728917"/>
      <w:bookmarkStart w:id="263" w:name="_Toc221116666"/>
      <w:bookmarkStart w:id="264" w:name="_Toc221189689"/>
      <w:bookmarkStart w:id="265" w:name="_Toc221200548"/>
      <w:bookmarkStart w:id="266" w:name="_Toc221291835"/>
      <w:bookmarkStart w:id="267" w:name="_Toc222032966"/>
      <w:bookmarkStart w:id="268" w:name="_Toc235501543"/>
      <w:bookmarkStart w:id="269" w:name="_Toc400536859"/>
      <w:r>
        <w:t>Conceptual Data Design</w:t>
      </w:r>
      <w:bookmarkEnd w:id="262"/>
      <w:bookmarkEnd w:id="263"/>
      <w:bookmarkEnd w:id="264"/>
      <w:bookmarkEnd w:id="265"/>
      <w:bookmarkEnd w:id="266"/>
      <w:bookmarkEnd w:id="267"/>
      <w:bookmarkEnd w:id="268"/>
      <w:bookmarkEnd w:id="269"/>
    </w:p>
    <w:p w:rsidR="005543B5" w:rsidRDefault="005543B5" w:rsidP="0077676C">
      <w:pPr>
        <w:pStyle w:val="Heading3"/>
      </w:pPr>
      <w:bookmarkStart w:id="270" w:name="_Toc221116668"/>
      <w:bookmarkStart w:id="271" w:name="_Toc221189691"/>
      <w:bookmarkStart w:id="272" w:name="_Toc221200550"/>
      <w:bookmarkStart w:id="273" w:name="_Toc221291837"/>
      <w:bookmarkStart w:id="274" w:name="_Toc222032968"/>
      <w:bookmarkStart w:id="275" w:name="_Toc235501544"/>
      <w:bookmarkStart w:id="276" w:name="_Toc400536860"/>
      <w:r>
        <w:t>Project Conceptual Data Model</w:t>
      </w:r>
      <w:bookmarkEnd w:id="270"/>
      <w:bookmarkEnd w:id="271"/>
      <w:bookmarkEnd w:id="272"/>
      <w:bookmarkEnd w:id="273"/>
      <w:bookmarkEnd w:id="274"/>
      <w:bookmarkEnd w:id="275"/>
      <w:bookmarkEnd w:id="276"/>
    </w:p>
    <w:p w:rsidR="00240CB5" w:rsidRDefault="00240CB5" w:rsidP="00113266">
      <w:pPr>
        <w:pStyle w:val="BodyText"/>
      </w:pPr>
      <w:r>
        <w:t xml:space="preserve">The following diagram describes </w:t>
      </w:r>
      <w:r w:rsidR="008A542D">
        <w:t>t</w:t>
      </w:r>
      <w:r>
        <w:t xml:space="preserve">he conceptual data model of the project. This does not include the data model of the </w:t>
      </w:r>
      <w:r w:rsidR="002E716D">
        <w:t>HLA</w:t>
      </w:r>
      <w:r>
        <w:t>-</w:t>
      </w:r>
      <w:r w:rsidR="00DB17A3">
        <w:t xml:space="preserve">EXPERT </w:t>
      </w:r>
      <w:r>
        <w:t>data store (i.e. the Expert-24 (COTS) data</w:t>
      </w:r>
      <w:r w:rsidR="006A0D92">
        <w:t>base schem</w:t>
      </w:r>
      <w:r>
        <w:t>a)</w:t>
      </w:r>
      <w:r w:rsidR="00DB17A3">
        <w:t>, as this is a COTS product and should be considered a black box.</w:t>
      </w:r>
    </w:p>
    <w:p w:rsidR="00984495" w:rsidRPr="00984495" w:rsidRDefault="00984495" w:rsidP="00984495">
      <w:pPr>
        <w:pStyle w:val="Caption"/>
        <w:rPr>
          <w:sz w:val="24"/>
          <w:szCs w:val="24"/>
        </w:rPr>
      </w:pPr>
      <w:bookmarkStart w:id="277" w:name="_Ref235359030"/>
      <w:bookmarkStart w:id="278" w:name="_Ref235359255"/>
      <w:bookmarkStart w:id="279" w:name="_Toc235501648"/>
      <w:r>
        <w:t xml:space="preserve">Figure </w:t>
      </w:r>
      <w:bookmarkEnd w:id="277"/>
      <w:r>
        <w:t>4 Project Conceptual Data Model</w:t>
      </w:r>
      <w:bookmarkEnd w:id="278"/>
      <w:bookmarkEnd w:id="279"/>
    </w:p>
    <w:p w:rsidR="00A52EEF" w:rsidRDefault="006F3A6D" w:rsidP="005543B5">
      <w:bookmarkStart w:id="280" w:name="_Toc221189843"/>
      <w:bookmarkStart w:id="281" w:name="_Toc221201092"/>
      <w:bookmarkStart w:id="282" w:name="_Toc222032984"/>
      <w:r>
        <w:rPr>
          <w:noProof/>
        </w:rPr>
        <w:drawing>
          <wp:inline distT="0" distB="0" distL="0" distR="0" wp14:anchorId="31869167" wp14:editId="1284FA3B">
            <wp:extent cx="5943600" cy="2499360"/>
            <wp:effectExtent l="0" t="0" r="0" b="0"/>
            <wp:docPr id="7" name="Picture 7" descr="conceptual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ceptualData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rsidR="005543B5" w:rsidRDefault="005543B5" w:rsidP="0077676C">
      <w:pPr>
        <w:pStyle w:val="Heading3"/>
      </w:pPr>
      <w:bookmarkStart w:id="283" w:name="_Toc234903848"/>
      <w:bookmarkStart w:id="284" w:name="_Toc234943406"/>
      <w:bookmarkStart w:id="285" w:name="_Toc234903850"/>
      <w:bookmarkStart w:id="286" w:name="_Toc234943408"/>
      <w:bookmarkStart w:id="287" w:name="_Toc234903852"/>
      <w:bookmarkStart w:id="288" w:name="_Toc234943410"/>
      <w:bookmarkStart w:id="289" w:name="_Toc234903875"/>
      <w:bookmarkStart w:id="290" w:name="_Toc234943433"/>
      <w:bookmarkStart w:id="291" w:name="_Toc221116671"/>
      <w:bookmarkStart w:id="292" w:name="_Toc221189694"/>
      <w:bookmarkStart w:id="293" w:name="_Toc221200553"/>
      <w:bookmarkStart w:id="294" w:name="_Toc221291840"/>
      <w:bookmarkStart w:id="295" w:name="_Toc222032971"/>
      <w:bookmarkStart w:id="296" w:name="_Toc235501546"/>
      <w:bookmarkStart w:id="297" w:name="_Toc400536861"/>
      <w:bookmarkEnd w:id="280"/>
      <w:bookmarkEnd w:id="281"/>
      <w:bookmarkEnd w:id="282"/>
      <w:bookmarkEnd w:id="283"/>
      <w:bookmarkEnd w:id="284"/>
      <w:bookmarkEnd w:id="285"/>
      <w:bookmarkEnd w:id="286"/>
      <w:bookmarkEnd w:id="287"/>
      <w:bookmarkEnd w:id="288"/>
      <w:bookmarkEnd w:id="289"/>
      <w:bookmarkEnd w:id="290"/>
      <w:r>
        <w:t>Database Information</w:t>
      </w:r>
      <w:bookmarkEnd w:id="291"/>
      <w:bookmarkEnd w:id="292"/>
      <w:bookmarkEnd w:id="293"/>
      <w:bookmarkEnd w:id="294"/>
      <w:bookmarkEnd w:id="295"/>
      <w:bookmarkEnd w:id="296"/>
      <w:bookmarkEnd w:id="297"/>
    </w:p>
    <w:p w:rsidR="00605741" w:rsidRDefault="003E0A9C" w:rsidP="005543B5">
      <w:pPr>
        <w:rPr>
          <w:rStyle w:val="BodyTextChar"/>
        </w:rPr>
      </w:pPr>
      <w:r>
        <w:rPr>
          <w:rStyle w:val="BodyTextChar"/>
        </w:rPr>
        <w:t>The following table identifies all databases that will be created as part of this effort.</w:t>
      </w:r>
    </w:p>
    <w:p w:rsidR="00605741" w:rsidRPr="0026333C" w:rsidRDefault="00605741" w:rsidP="00605741">
      <w:pPr>
        <w:pStyle w:val="Caption"/>
      </w:pPr>
      <w:bookmarkStart w:id="298" w:name="_Ref219898886"/>
      <w:bookmarkStart w:id="299" w:name="_Ref219898878"/>
      <w:bookmarkStart w:id="300" w:name="_Toc222032904"/>
      <w:bookmarkStart w:id="301" w:name="_Toc235501762"/>
      <w:r>
        <w:t xml:space="preserve">Table </w:t>
      </w:r>
      <w:bookmarkEnd w:id="298"/>
      <w:r w:rsidR="00366BCC">
        <w:t>14</w:t>
      </w:r>
      <w:r>
        <w:t xml:space="preserve"> Database Inventory</w:t>
      </w:r>
      <w:bookmarkStart w:id="302" w:name="EndofMeeting"/>
      <w:bookmarkEnd w:id="299"/>
      <w:bookmarkEnd w:id="300"/>
      <w:bookmarkEnd w:id="301"/>
      <w:bookmarkEnd w:id="302"/>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815"/>
        <w:gridCol w:w="3780"/>
        <w:gridCol w:w="1170"/>
        <w:gridCol w:w="1883"/>
      </w:tblGrid>
      <w:tr w:rsidR="00413AC3" w:rsidRPr="004F7C7D" w:rsidTr="00984495">
        <w:trPr>
          <w:cantSplit/>
          <w:tblHeader/>
        </w:trPr>
        <w:tc>
          <w:tcPr>
            <w:tcW w:w="281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Database Name</w:t>
            </w:r>
          </w:p>
        </w:tc>
        <w:tc>
          <w:tcPr>
            <w:tcW w:w="378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Description</w:t>
            </w:r>
          </w:p>
        </w:tc>
        <w:tc>
          <w:tcPr>
            <w:tcW w:w="117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Type</w:t>
            </w:r>
          </w:p>
        </w:tc>
        <w:tc>
          <w:tcPr>
            <w:tcW w:w="1883"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Steward</w:t>
            </w:r>
          </w:p>
        </w:tc>
      </w:tr>
      <w:tr w:rsidR="00413AC3" w:rsidRPr="004F7C7D" w:rsidTr="00984495">
        <w:tblPrEx>
          <w:tblCellMar>
            <w:top w:w="43" w:type="dxa"/>
            <w:bottom w:w="43" w:type="dxa"/>
          </w:tblCellMar>
        </w:tblPrEx>
        <w:tc>
          <w:tcPr>
            <w:tcW w:w="2815" w:type="dxa"/>
            <w:shd w:val="clear" w:color="auto" w:fill="auto"/>
          </w:tcPr>
          <w:p w:rsidR="00413AC3" w:rsidRPr="004F7C7D" w:rsidRDefault="002E716D" w:rsidP="004F7C7D">
            <w:pPr>
              <w:pStyle w:val="TableText"/>
            </w:pPr>
            <w:r w:rsidRPr="004F7C7D">
              <w:t>HLA</w:t>
            </w:r>
            <w:r w:rsidR="00413AC3" w:rsidRPr="004F7C7D">
              <w:t>-INFRASTRUCTURE</w:t>
            </w:r>
          </w:p>
        </w:tc>
        <w:tc>
          <w:tcPr>
            <w:tcW w:w="3780" w:type="dxa"/>
            <w:shd w:val="clear" w:color="auto" w:fill="auto"/>
          </w:tcPr>
          <w:p w:rsidR="00413AC3" w:rsidRPr="004F7C7D" w:rsidRDefault="00413AC3" w:rsidP="004F7C7D">
            <w:pPr>
              <w:pStyle w:val="TableText"/>
            </w:pPr>
            <w:r w:rsidRPr="004F7C7D">
              <w:t>Cont</w:t>
            </w:r>
            <w:r w:rsidR="008A542D" w:rsidRPr="004F7C7D">
              <w:t>a</w:t>
            </w:r>
            <w:r w:rsidRPr="004F7C7D">
              <w:t>ins all user account, user session tracking, audit log and message log information</w:t>
            </w:r>
          </w:p>
        </w:tc>
        <w:tc>
          <w:tcPr>
            <w:tcW w:w="1170" w:type="dxa"/>
            <w:shd w:val="clear" w:color="auto" w:fill="auto"/>
          </w:tcPr>
          <w:p w:rsidR="00413AC3" w:rsidRPr="004F7C7D" w:rsidRDefault="00413AC3" w:rsidP="004F7C7D">
            <w:pPr>
              <w:pStyle w:val="TableText"/>
            </w:pPr>
            <w:r w:rsidRPr="004F7C7D">
              <w:t>Create</w:t>
            </w:r>
          </w:p>
        </w:tc>
        <w:tc>
          <w:tcPr>
            <w:tcW w:w="1883" w:type="dxa"/>
            <w:shd w:val="clear" w:color="auto" w:fill="auto"/>
          </w:tcPr>
          <w:p w:rsidR="00413AC3" w:rsidRPr="004F7C7D" w:rsidRDefault="002E716D" w:rsidP="004F7C7D">
            <w:pPr>
              <w:pStyle w:val="TableText"/>
            </w:pPr>
            <w:r w:rsidRPr="004F7C7D">
              <w:t>HLA</w:t>
            </w:r>
            <w:r w:rsidR="00413AC3" w:rsidRPr="004F7C7D">
              <w:t xml:space="preserve"> Web Applicatiuons</w:t>
            </w:r>
          </w:p>
        </w:tc>
      </w:tr>
      <w:tr w:rsidR="00413AC3" w:rsidRPr="004F7C7D" w:rsidTr="00984495">
        <w:tblPrEx>
          <w:tblCellMar>
            <w:top w:w="43" w:type="dxa"/>
            <w:bottom w:w="43" w:type="dxa"/>
          </w:tblCellMar>
        </w:tblPrEx>
        <w:tc>
          <w:tcPr>
            <w:tcW w:w="2815" w:type="dxa"/>
            <w:shd w:val="clear" w:color="auto" w:fill="auto"/>
          </w:tcPr>
          <w:p w:rsidR="005543B5" w:rsidRPr="004F7C7D" w:rsidRDefault="002E716D" w:rsidP="004F7C7D">
            <w:pPr>
              <w:pStyle w:val="TableText"/>
            </w:pPr>
            <w:r w:rsidRPr="004F7C7D">
              <w:t>HLA</w:t>
            </w:r>
            <w:r w:rsidR="005C5716" w:rsidRPr="004F7C7D">
              <w:t>-</w:t>
            </w:r>
            <w:r w:rsidR="00D739E9" w:rsidRPr="004F7C7D">
              <w:t>APPLICATION</w:t>
            </w:r>
          </w:p>
        </w:tc>
        <w:tc>
          <w:tcPr>
            <w:tcW w:w="3780" w:type="dxa"/>
            <w:shd w:val="clear" w:color="auto" w:fill="auto"/>
          </w:tcPr>
          <w:p w:rsidR="005543B5" w:rsidRPr="004F7C7D" w:rsidRDefault="00C95D02" w:rsidP="004F7C7D">
            <w:pPr>
              <w:pStyle w:val="TableText"/>
            </w:pPr>
            <w:r w:rsidRPr="004F7C7D">
              <w:t xml:space="preserve">Contains </w:t>
            </w:r>
            <w:r w:rsidR="002E716D" w:rsidRPr="004F7C7D">
              <w:t>HLA</w:t>
            </w:r>
            <w:r w:rsidRPr="004F7C7D">
              <w:t xml:space="preserve"> application-level </w:t>
            </w:r>
            <w:r w:rsidR="00413AC3" w:rsidRPr="004F7C7D">
              <w:t xml:space="preserve">information, including user details and </w:t>
            </w:r>
            <w:r w:rsidR="00413AC3" w:rsidRPr="004F7C7D">
              <w:lastRenderedPageBreak/>
              <w:t xml:space="preserve">assessments </w:t>
            </w:r>
          </w:p>
        </w:tc>
        <w:tc>
          <w:tcPr>
            <w:tcW w:w="1170" w:type="dxa"/>
            <w:shd w:val="clear" w:color="auto" w:fill="auto"/>
          </w:tcPr>
          <w:p w:rsidR="005543B5" w:rsidRPr="004F7C7D" w:rsidRDefault="00C95D02" w:rsidP="004F7C7D">
            <w:pPr>
              <w:pStyle w:val="TableText"/>
            </w:pPr>
            <w:r w:rsidRPr="004F7C7D">
              <w:lastRenderedPageBreak/>
              <w:t>Create</w:t>
            </w:r>
          </w:p>
        </w:tc>
        <w:tc>
          <w:tcPr>
            <w:tcW w:w="1883" w:type="dxa"/>
            <w:shd w:val="clear" w:color="auto" w:fill="auto"/>
          </w:tcPr>
          <w:p w:rsidR="005543B5" w:rsidRPr="004F7C7D" w:rsidRDefault="002E716D" w:rsidP="004F7C7D">
            <w:pPr>
              <w:pStyle w:val="TableText"/>
            </w:pPr>
            <w:r w:rsidRPr="004F7C7D">
              <w:t>HLA</w:t>
            </w:r>
            <w:r w:rsidR="00C95D02" w:rsidRPr="004F7C7D">
              <w:t xml:space="preserve"> </w:t>
            </w:r>
            <w:r w:rsidR="00413AC3" w:rsidRPr="004F7C7D">
              <w:t xml:space="preserve">Main Web </w:t>
            </w:r>
            <w:r w:rsidR="005543B5" w:rsidRPr="004F7C7D">
              <w:t>Application</w:t>
            </w:r>
          </w:p>
        </w:tc>
      </w:tr>
      <w:tr w:rsidR="00413AC3" w:rsidRPr="004F7C7D" w:rsidTr="00984495">
        <w:tblPrEx>
          <w:tblCellMar>
            <w:top w:w="43" w:type="dxa"/>
            <w:bottom w:w="43" w:type="dxa"/>
          </w:tblCellMar>
        </w:tblPrEx>
        <w:tc>
          <w:tcPr>
            <w:tcW w:w="2815" w:type="dxa"/>
            <w:shd w:val="clear" w:color="auto" w:fill="auto"/>
          </w:tcPr>
          <w:p w:rsidR="00926D15" w:rsidRPr="004F7C7D" w:rsidRDefault="002E716D" w:rsidP="004F7C7D">
            <w:pPr>
              <w:pStyle w:val="TableText"/>
            </w:pPr>
            <w:r w:rsidRPr="004F7C7D">
              <w:lastRenderedPageBreak/>
              <w:t>HLA</w:t>
            </w:r>
            <w:r w:rsidR="00926D15" w:rsidRPr="004F7C7D">
              <w:noBreakHyphen/>
              <w:t>ANALYTICS</w:t>
            </w:r>
          </w:p>
        </w:tc>
        <w:tc>
          <w:tcPr>
            <w:tcW w:w="3780" w:type="dxa"/>
            <w:shd w:val="clear" w:color="auto" w:fill="auto"/>
          </w:tcPr>
          <w:p w:rsidR="00926D15" w:rsidRPr="004F7C7D" w:rsidRDefault="00926D15" w:rsidP="004F7C7D">
            <w:pPr>
              <w:pStyle w:val="TableText"/>
            </w:pPr>
            <w:r w:rsidRPr="004F7C7D">
              <w:t xml:space="preserve">Contains assessment and user information, copied from the </w:t>
            </w:r>
            <w:r w:rsidR="002E716D" w:rsidRPr="004F7C7D">
              <w:t>HLA</w:t>
            </w:r>
            <w:r w:rsidRPr="004F7C7D">
              <w:t>-APPLICATION, anonymized and optimized for querying</w:t>
            </w:r>
          </w:p>
          <w:p w:rsidR="00926D15" w:rsidRPr="004F7C7D" w:rsidRDefault="00926D15" w:rsidP="004F7C7D">
            <w:pPr>
              <w:pStyle w:val="TableText"/>
            </w:pPr>
            <w:r w:rsidRPr="004F7C7D">
              <w:t>Furthermore, contains reports (definition and results)</w:t>
            </w:r>
          </w:p>
        </w:tc>
        <w:tc>
          <w:tcPr>
            <w:tcW w:w="1170" w:type="dxa"/>
            <w:shd w:val="clear" w:color="auto" w:fill="auto"/>
          </w:tcPr>
          <w:p w:rsidR="00926D15" w:rsidRPr="004F7C7D" w:rsidRDefault="00926D15" w:rsidP="004F7C7D">
            <w:pPr>
              <w:pStyle w:val="TableText"/>
            </w:pPr>
            <w:r w:rsidRPr="004F7C7D">
              <w:t>Create</w:t>
            </w:r>
          </w:p>
        </w:tc>
        <w:tc>
          <w:tcPr>
            <w:tcW w:w="1883" w:type="dxa"/>
            <w:shd w:val="clear" w:color="auto" w:fill="auto"/>
          </w:tcPr>
          <w:p w:rsidR="00926D15" w:rsidRPr="004F7C7D" w:rsidRDefault="00926D15" w:rsidP="004F7C7D">
            <w:pPr>
              <w:pStyle w:val="TableText"/>
            </w:pPr>
            <w:r w:rsidRPr="004F7C7D">
              <w:t xml:space="preserve">Sync Process and </w:t>
            </w:r>
            <w:r w:rsidR="002E716D" w:rsidRPr="004F7C7D">
              <w:t>HLA</w:t>
            </w:r>
            <w:r w:rsidRPr="004F7C7D">
              <w:t xml:space="preserve"> Analytics Application</w:t>
            </w:r>
          </w:p>
        </w:tc>
      </w:tr>
      <w:tr w:rsidR="00413AC3" w:rsidRPr="004F7C7D" w:rsidTr="00984495">
        <w:tblPrEx>
          <w:tblCellMar>
            <w:top w:w="43" w:type="dxa"/>
            <w:bottom w:w="43" w:type="dxa"/>
          </w:tblCellMar>
        </w:tblPrEx>
        <w:tc>
          <w:tcPr>
            <w:tcW w:w="2815" w:type="dxa"/>
            <w:shd w:val="clear" w:color="auto" w:fill="auto"/>
          </w:tcPr>
          <w:p w:rsidR="00A00CD9" w:rsidRPr="004F7C7D" w:rsidRDefault="002E716D" w:rsidP="004F7C7D">
            <w:pPr>
              <w:pStyle w:val="TableText"/>
            </w:pPr>
            <w:r w:rsidRPr="004F7C7D">
              <w:t>HLA</w:t>
            </w:r>
            <w:r w:rsidR="005C5716" w:rsidRPr="004F7C7D">
              <w:t>-</w:t>
            </w:r>
            <w:r w:rsidR="00D739E9" w:rsidRPr="004F7C7D">
              <w:t>EXPERT</w:t>
            </w:r>
          </w:p>
        </w:tc>
        <w:tc>
          <w:tcPr>
            <w:tcW w:w="3780" w:type="dxa"/>
            <w:shd w:val="clear" w:color="auto" w:fill="auto"/>
          </w:tcPr>
          <w:p w:rsidR="00A00CD9" w:rsidRPr="004F7C7D" w:rsidRDefault="00A00CD9" w:rsidP="004F7C7D">
            <w:pPr>
              <w:pStyle w:val="TableText"/>
            </w:pPr>
            <w:r w:rsidRPr="004F7C7D">
              <w:t>Contains</w:t>
            </w:r>
            <w:r w:rsidR="005C5716" w:rsidRPr="004F7C7D">
              <w:t xml:space="preserve"> Expert-24 standard database with custom VA </w:t>
            </w:r>
            <w:r w:rsidR="002E716D" w:rsidRPr="004F7C7D">
              <w:t>HLA</w:t>
            </w:r>
            <w:r w:rsidR="005C5716" w:rsidRPr="004F7C7D">
              <w:t xml:space="preserve"> content and survey traversal information</w:t>
            </w:r>
          </w:p>
        </w:tc>
        <w:tc>
          <w:tcPr>
            <w:tcW w:w="1170" w:type="dxa"/>
            <w:shd w:val="clear" w:color="auto" w:fill="auto"/>
          </w:tcPr>
          <w:p w:rsidR="008321FA" w:rsidRPr="004F7C7D" w:rsidRDefault="008321FA" w:rsidP="004F7C7D">
            <w:pPr>
              <w:pStyle w:val="TableText"/>
            </w:pPr>
            <w:r w:rsidRPr="004F7C7D">
              <w:t>Modify</w:t>
            </w:r>
          </w:p>
          <w:p w:rsidR="00A00CD9" w:rsidRPr="004F7C7D" w:rsidRDefault="008321FA" w:rsidP="004F7C7D">
            <w:pPr>
              <w:pStyle w:val="TableText"/>
            </w:pPr>
            <w:r w:rsidRPr="004F7C7D">
              <w:t>(Custom</w:t>
            </w:r>
            <w:r w:rsidR="00D739E9" w:rsidRPr="004F7C7D">
              <w:t xml:space="preserve"> Content)</w:t>
            </w:r>
          </w:p>
        </w:tc>
        <w:tc>
          <w:tcPr>
            <w:tcW w:w="1883" w:type="dxa"/>
            <w:shd w:val="clear" w:color="auto" w:fill="auto"/>
          </w:tcPr>
          <w:p w:rsidR="00A00CD9" w:rsidRPr="004F7C7D" w:rsidRDefault="005C5716" w:rsidP="004F7C7D">
            <w:pPr>
              <w:pStyle w:val="TableText"/>
            </w:pPr>
            <w:r w:rsidRPr="004F7C7D">
              <w:t xml:space="preserve">Expert-24 Web </w:t>
            </w:r>
            <w:r w:rsidR="008A542D" w:rsidRPr="004F7C7D">
              <w:t xml:space="preserve">Service </w:t>
            </w:r>
          </w:p>
        </w:tc>
      </w:tr>
    </w:tbl>
    <w:p w:rsidR="005543B5" w:rsidRDefault="005543B5" w:rsidP="0077676C">
      <w:pPr>
        <w:pStyle w:val="Heading2"/>
      </w:pPr>
      <w:bookmarkStart w:id="303" w:name="_Toc221116672"/>
      <w:bookmarkStart w:id="304" w:name="_Toc221189695"/>
      <w:bookmarkStart w:id="305" w:name="_Toc221200554"/>
      <w:bookmarkStart w:id="306" w:name="_Toc221291841"/>
      <w:bookmarkStart w:id="307" w:name="_Toc222032972"/>
      <w:bookmarkStart w:id="308" w:name="_Toc235501547"/>
      <w:bookmarkStart w:id="309" w:name="_Toc400536862"/>
      <w:r>
        <w:t>Conceptual Infrastructure Design</w:t>
      </w:r>
      <w:bookmarkEnd w:id="303"/>
      <w:bookmarkEnd w:id="304"/>
      <w:bookmarkEnd w:id="305"/>
      <w:bookmarkEnd w:id="306"/>
      <w:bookmarkEnd w:id="307"/>
      <w:bookmarkEnd w:id="308"/>
      <w:bookmarkEnd w:id="309"/>
    </w:p>
    <w:p w:rsidR="005543B5" w:rsidRDefault="005543B5" w:rsidP="0077676C">
      <w:pPr>
        <w:pStyle w:val="Heading3"/>
      </w:pPr>
      <w:bookmarkStart w:id="310" w:name="_Toc221116662"/>
      <w:bookmarkStart w:id="311" w:name="_Toc221189685"/>
      <w:bookmarkStart w:id="312" w:name="_Toc221200544"/>
      <w:bookmarkStart w:id="313" w:name="_Toc221291831"/>
      <w:bookmarkStart w:id="314" w:name="_Toc222032962"/>
      <w:bookmarkStart w:id="315" w:name="_Toc235501549"/>
      <w:bookmarkStart w:id="316" w:name="_Toc400536863"/>
      <w:bookmarkStart w:id="317" w:name="_Toc221116673"/>
      <w:bookmarkStart w:id="318" w:name="_Toc221189697"/>
      <w:bookmarkStart w:id="319" w:name="_Toc221200556"/>
      <w:bookmarkStart w:id="320" w:name="_Toc221291843"/>
      <w:bookmarkStart w:id="321" w:name="_Toc222032974"/>
      <w:r>
        <w:t>System Criticality and High Availability</w:t>
      </w:r>
      <w:bookmarkEnd w:id="310"/>
      <w:bookmarkEnd w:id="311"/>
      <w:bookmarkEnd w:id="312"/>
      <w:bookmarkEnd w:id="313"/>
      <w:bookmarkEnd w:id="314"/>
      <w:bookmarkEnd w:id="315"/>
      <w:bookmarkEnd w:id="316"/>
      <w:r>
        <w:t xml:space="preserve"> </w:t>
      </w:r>
    </w:p>
    <w:p w:rsidR="005543B5" w:rsidRDefault="000653C2" w:rsidP="001F413D">
      <w:pPr>
        <w:pStyle w:val="BodyText"/>
        <w:rPr>
          <w:rStyle w:val="BodyTextChar"/>
        </w:rPr>
      </w:pPr>
      <w:r>
        <w:rPr>
          <w:rStyle w:val="BodyTextChar"/>
        </w:rPr>
        <w:t>The system is not mission c</w:t>
      </w:r>
      <w:r w:rsidR="0042772A">
        <w:rPr>
          <w:rStyle w:val="BodyTextChar"/>
        </w:rPr>
        <w:t>r</w:t>
      </w:r>
      <w:r>
        <w:rPr>
          <w:rStyle w:val="BodyTextChar"/>
        </w:rPr>
        <w:t xml:space="preserve">itical and high availability is not required. </w:t>
      </w:r>
      <w:r w:rsidR="001F413D" w:rsidRPr="001F413D">
        <w:rPr>
          <w:rStyle w:val="BodyTextChar"/>
        </w:rPr>
        <w:t xml:space="preserve">The approach towards </w:t>
      </w:r>
      <w:r w:rsidR="001F413D">
        <w:rPr>
          <w:rStyle w:val="BodyTextChar"/>
        </w:rPr>
        <w:t xml:space="preserve">availability and workload distribution is </w:t>
      </w:r>
      <w:r>
        <w:rPr>
          <w:rStyle w:val="BodyTextChar"/>
        </w:rPr>
        <w:t>handled by server clusters.</w:t>
      </w:r>
    </w:p>
    <w:p w:rsidR="001F413D" w:rsidRPr="001F413D" w:rsidRDefault="001F413D" w:rsidP="001F413D">
      <w:pPr>
        <w:pStyle w:val="BodyText"/>
        <w:rPr>
          <w:rStyle w:val="BodyTextChar"/>
        </w:rPr>
      </w:pPr>
      <w:r>
        <w:rPr>
          <w:rStyle w:val="BodyTextChar"/>
        </w:rPr>
        <w:t xml:space="preserve">Disaster recovery will be defined by </w:t>
      </w:r>
      <w:r w:rsidR="002E716D">
        <w:rPr>
          <w:rStyle w:val="BodyTextChar"/>
        </w:rPr>
        <w:t>HLA</w:t>
      </w:r>
      <w:r w:rsidR="00362462">
        <w:rPr>
          <w:rStyle w:val="BodyTextChar"/>
        </w:rPr>
        <w:t xml:space="preserve"> Cloud Services </w:t>
      </w:r>
      <w:r>
        <w:rPr>
          <w:rStyle w:val="BodyTextChar"/>
        </w:rPr>
        <w:t>using the following:</w:t>
      </w:r>
    </w:p>
    <w:p w:rsidR="001F413D" w:rsidRPr="000653C2" w:rsidRDefault="001F413D" w:rsidP="004C6A48">
      <w:pPr>
        <w:pStyle w:val="ListBullet"/>
      </w:pPr>
      <w:r w:rsidRPr="000653C2">
        <w:t>The Recovery Point Objective (RPO) is 24 hours</w:t>
      </w:r>
    </w:p>
    <w:p w:rsidR="001F413D" w:rsidRPr="000653C2" w:rsidRDefault="001F413D" w:rsidP="004C6A48">
      <w:pPr>
        <w:pStyle w:val="ListBullet"/>
      </w:pPr>
      <w:r w:rsidRPr="000653C2">
        <w:t>The Recovery Time Objective (RTO) is 30 days</w:t>
      </w:r>
    </w:p>
    <w:p w:rsidR="005543B5" w:rsidRDefault="005543B5" w:rsidP="0077676C">
      <w:pPr>
        <w:pStyle w:val="Heading3"/>
      </w:pPr>
      <w:bookmarkStart w:id="322" w:name="_Toc357147888"/>
      <w:bookmarkStart w:id="323" w:name="_Toc235501550"/>
      <w:bookmarkStart w:id="324" w:name="_Toc400536864"/>
      <w:bookmarkEnd w:id="322"/>
      <w:r>
        <w:t>Special Technology</w:t>
      </w:r>
      <w:bookmarkEnd w:id="317"/>
      <w:bookmarkEnd w:id="318"/>
      <w:bookmarkEnd w:id="319"/>
      <w:bookmarkEnd w:id="320"/>
      <w:bookmarkEnd w:id="321"/>
      <w:bookmarkEnd w:id="323"/>
      <w:bookmarkEnd w:id="324"/>
    </w:p>
    <w:p w:rsidR="003E0A9C" w:rsidRPr="003E0A9C" w:rsidRDefault="003E0A9C" w:rsidP="003E0A9C">
      <w:pPr>
        <w:pStyle w:val="BodyText"/>
      </w:pPr>
      <w:r w:rsidRPr="003E0A9C">
        <w:rPr>
          <w:rStyle w:val="BodyTextChar"/>
        </w:rPr>
        <w:t>The following tables describe the special technology used on this project.</w:t>
      </w:r>
    </w:p>
    <w:p w:rsidR="00605741" w:rsidRPr="001158F1" w:rsidRDefault="00605741" w:rsidP="00605741">
      <w:pPr>
        <w:pStyle w:val="Caption"/>
        <w:rPr>
          <w:i/>
        </w:rPr>
      </w:pPr>
      <w:bookmarkStart w:id="325" w:name="_Ref235371374"/>
      <w:bookmarkStart w:id="326" w:name="_Toc222032905"/>
      <w:bookmarkStart w:id="327" w:name="_Toc235501763"/>
      <w:r>
        <w:t xml:space="preserve">Table </w:t>
      </w:r>
      <w:r w:rsidR="00D4751F">
        <w:t>15</w:t>
      </w:r>
      <w:bookmarkEnd w:id="325"/>
      <w:r>
        <w:t xml:space="preserve"> Special Technology Requirements</w:t>
      </w:r>
      <w:bookmarkEnd w:id="326"/>
      <w:bookmarkEnd w:id="327"/>
    </w:p>
    <w:tbl>
      <w:tblPr>
        <w:tblW w:w="96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279"/>
        <w:gridCol w:w="3211"/>
        <w:gridCol w:w="2250"/>
        <w:gridCol w:w="1890"/>
      </w:tblGrid>
      <w:tr w:rsidR="005543B5" w:rsidRPr="004F7C7D" w:rsidTr="0077676C">
        <w:trPr>
          <w:cantSplit/>
          <w:tblHeader/>
        </w:trPr>
        <w:tc>
          <w:tcPr>
            <w:tcW w:w="227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Special Technology</w:t>
            </w:r>
          </w:p>
        </w:tc>
        <w:tc>
          <w:tcPr>
            <w:tcW w:w="321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Description</w:t>
            </w:r>
          </w:p>
        </w:tc>
        <w:tc>
          <w:tcPr>
            <w:tcW w:w="225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Notional Location</w:t>
            </w:r>
          </w:p>
        </w:tc>
        <w:tc>
          <w:tcPr>
            <w:tcW w:w="189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4F7C7D" w:rsidRDefault="005543B5" w:rsidP="00707702">
            <w:pPr>
              <w:pStyle w:val="TableHeading"/>
            </w:pPr>
            <w:r w:rsidRPr="004F7C7D">
              <w:t>TRM Status</w:t>
            </w:r>
          </w:p>
        </w:tc>
      </w:tr>
      <w:tr w:rsidR="005543B5" w:rsidRPr="004F7C7D" w:rsidTr="004F7C7D">
        <w:tblPrEx>
          <w:tblCellMar>
            <w:top w:w="43" w:type="dxa"/>
            <w:bottom w:w="43" w:type="dxa"/>
          </w:tblCellMar>
        </w:tblPrEx>
        <w:trPr>
          <w:cantSplit/>
        </w:trPr>
        <w:tc>
          <w:tcPr>
            <w:tcW w:w="2279" w:type="dxa"/>
            <w:shd w:val="clear" w:color="auto" w:fill="auto"/>
          </w:tcPr>
          <w:p w:rsidR="005543B5" w:rsidRPr="004F7C7D" w:rsidRDefault="003E0A9C" w:rsidP="004F7C7D">
            <w:pPr>
              <w:pStyle w:val="TableText"/>
            </w:pPr>
            <w:r w:rsidRPr="004F7C7D">
              <w:t xml:space="preserve">Expert-24 </w:t>
            </w:r>
            <w:r w:rsidR="00430A49" w:rsidRPr="004F7C7D">
              <w:t>Auth</w:t>
            </w:r>
            <w:r w:rsidR="00EF4F03" w:rsidRPr="004F7C7D">
              <w:t>o</w:t>
            </w:r>
            <w:r w:rsidR="00430A49" w:rsidRPr="004F7C7D">
              <w:t>ring tools</w:t>
            </w:r>
          </w:p>
        </w:tc>
        <w:tc>
          <w:tcPr>
            <w:tcW w:w="3211" w:type="dxa"/>
            <w:shd w:val="clear" w:color="auto" w:fill="auto"/>
          </w:tcPr>
          <w:p w:rsidR="00E834B1" w:rsidRPr="004F7C7D" w:rsidRDefault="001F413D" w:rsidP="004F7C7D">
            <w:pPr>
              <w:pStyle w:val="TableText"/>
            </w:pPr>
            <w:r w:rsidRPr="004F7C7D">
              <w:t>P</w:t>
            </w:r>
            <w:r w:rsidR="003E0A9C" w:rsidRPr="004F7C7D">
              <w:t xml:space="preserve">rovides the ability to specify </w:t>
            </w:r>
            <w:r w:rsidR="00430A49" w:rsidRPr="004F7C7D">
              <w:t xml:space="preserve">and test </w:t>
            </w:r>
            <w:r w:rsidR="003E0A9C" w:rsidRPr="004F7C7D">
              <w:t>(dynamic) questionnaire(s) build with its authoring tools</w:t>
            </w:r>
            <w:r w:rsidR="00430A49" w:rsidRPr="004F7C7D">
              <w:t>.</w:t>
            </w:r>
            <w:r w:rsidRPr="004F7C7D">
              <w:t xml:space="preserve"> </w:t>
            </w:r>
          </w:p>
          <w:p w:rsidR="00926D15" w:rsidRPr="004F7C7D" w:rsidRDefault="00926D15" w:rsidP="004F7C7D">
            <w:pPr>
              <w:pStyle w:val="TableText"/>
            </w:pPr>
            <w:r w:rsidRPr="004F7C7D">
              <w:t xml:space="preserve">NOTE: The authoring tools are </w:t>
            </w:r>
            <w:r w:rsidRPr="004F7C7D">
              <w:rPr>
                <w:u w:val="single"/>
              </w:rPr>
              <w:t>never</w:t>
            </w:r>
            <w:r w:rsidRPr="004F7C7D">
              <w:t xml:space="preserve"> used in the production system</w:t>
            </w:r>
          </w:p>
        </w:tc>
        <w:tc>
          <w:tcPr>
            <w:tcW w:w="2250" w:type="dxa"/>
            <w:shd w:val="clear" w:color="auto" w:fill="auto"/>
          </w:tcPr>
          <w:p w:rsidR="005543B5" w:rsidRPr="004F7C7D" w:rsidRDefault="00E834B1" w:rsidP="004F7C7D">
            <w:pPr>
              <w:pStyle w:val="TableText"/>
            </w:pPr>
            <w:r w:rsidRPr="004F7C7D">
              <w:t>Content Developer computer</w:t>
            </w:r>
          </w:p>
        </w:tc>
        <w:tc>
          <w:tcPr>
            <w:tcW w:w="1890" w:type="dxa"/>
            <w:shd w:val="clear" w:color="auto" w:fill="auto"/>
          </w:tcPr>
          <w:p w:rsidR="005543B5" w:rsidRPr="004F7C7D" w:rsidRDefault="00430A49" w:rsidP="004F7C7D">
            <w:pPr>
              <w:pStyle w:val="TableText"/>
            </w:pPr>
            <w:r w:rsidRPr="004F7C7D">
              <w:t>Approv</w:t>
            </w:r>
            <w:r w:rsidR="005B4D9B" w:rsidRPr="004F7C7D">
              <w:t>ed</w:t>
            </w:r>
          </w:p>
        </w:tc>
      </w:tr>
      <w:tr w:rsidR="00430A49" w:rsidRPr="004F7C7D" w:rsidTr="004F7C7D">
        <w:tblPrEx>
          <w:tblCellMar>
            <w:top w:w="43" w:type="dxa"/>
            <w:bottom w:w="43" w:type="dxa"/>
          </w:tblCellMar>
        </w:tblPrEx>
        <w:trPr>
          <w:cantSplit/>
        </w:trPr>
        <w:tc>
          <w:tcPr>
            <w:tcW w:w="2279" w:type="dxa"/>
            <w:shd w:val="clear" w:color="auto" w:fill="auto"/>
          </w:tcPr>
          <w:p w:rsidR="00430A49" w:rsidRPr="004F7C7D" w:rsidRDefault="00430A49" w:rsidP="004F7C7D">
            <w:pPr>
              <w:pStyle w:val="TableText"/>
            </w:pPr>
            <w:r w:rsidRPr="004F7C7D">
              <w:t>Expert-24 Runtime system</w:t>
            </w:r>
          </w:p>
        </w:tc>
        <w:tc>
          <w:tcPr>
            <w:tcW w:w="3211" w:type="dxa"/>
            <w:shd w:val="clear" w:color="auto" w:fill="auto"/>
          </w:tcPr>
          <w:p w:rsidR="00430A49" w:rsidRPr="004F7C7D" w:rsidRDefault="00430A49" w:rsidP="004F7C7D">
            <w:pPr>
              <w:pStyle w:val="TableText"/>
            </w:pPr>
            <w:r w:rsidRPr="004F7C7D">
              <w:t>Provides the ability to run through the questionnaire(s) via the web-service traversal engine API.</w:t>
            </w:r>
          </w:p>
          <w:p w:rsidR="00430A49" w:rsidRPr="004F7C7D" w:rsidRDefault="00430A49" w:rsidP="004F7C7D">
            <w:pPr>
              <w:pStyle w:val="TableText"/>
            </w:pPr>
            <w:r w:rsidRPr="004F7C7D">
              <w:t>The tool is build using the following TRM approved technologies:</w:t>
            </w:r>
          </w:p>
          <w:p w:rsidR="00430A49" w:rsidRPr="004F7C7D" w:rsidRDefault="00430A49" w:rsidP="004F7C7D">
            <w:pPr>
              <w:pStyle w:val="TableText"/>
            </w:pPr>
            <w:r w:rsidRPr="004F7C7D">
              <w:t>Microsoft .NET Framework</w:t>
            </w:r>
          </w:p>
          <w:p w:rsidR="00430A49" w:rsidRPr="004F7C7D" w:rsidRDefault="00430A49" w:rsidP="004F7C7D">
            <w:pPr>
              <w:pStyle w:val="TableText"/>
            </w:pPr>
            <w:r w:rsidRPr="004F7C7D">
              <w:t>Microsoft SQL Server</w:t>
            </w:r>
          </w:p>
        </w:tc>
        <w:tc>
          <w:tcPr>
            <w:tcW w:w="2250" w:type="dxa"/>
            <w:shd w:val="clear" w:color="auto" w:fill="auto"/>
          </w:tcPr>
          <w:p w:rsidR="00430A49" w:rsidRPr="004F7C7D" w:rsidRDefault="00430A49" w:rsidP="004F7C7D">
            <w:pPr>
              <w:pStyle w:val="TableText"/>
            </w:pPr>
            <w:r w:rsidRPr="004F7C7D">
              <w:t>Hosted System</w:t>
            </w:r>
          </w:p>
        </w:tc>
        <w:tc>
          <w:tcPr>
            <w:tcW w:w="1890" w:type="dxa"/>
            <w:shd w:val="clear" w:color="auto" w:fill="auto"/>
          </w:tcPr>
          <w:p w:rsidR="00430A49" w:rsidRPr="004F7C7D" w:rsidRDefault="00430A49" w:rsidP="004F7C7D">
            <w:pPr>
              <w:pStyle w:val="TableText"/>
            </w:pPr>
            <w:r w:rsidRPr="004F7C7D">
              <w:t>Approved</w:t>
            </w:r>
          </w:p>
        </w:tc>
      </w:tr>
    </w:tbl>
    <w:p w:rsidR="001F413D" w:rsidRDefault="001F413D" w:rsidP="001F413D">
      <w:pPr>
        <w:pStyle w:val="BodyText"/>
      </w:pPr>
      <w:bookmarkStart w:id="328" w:name="_Toc221116674"/>
      <w:bookmarkStart w:id="329" w:name="_Toc221189698"/>
      <w:bookmarkStart w:id="330" w:name="_Toc221200557"/>
      <w:bookmarkStart w:id="331" w:name="_Toc221291844"/>
      <w:bookmarkStart w:id="332" w:name="_Toc222032975"/>
      <w:bookmarkStart w:id="333" w:name="_Toc235501551"/>
    </w:p>
    <w:p w:rsidR="005543B5" w:rsidRDefault="005543B5" w:rsidP="0077676C">
      <w:pPr>
        <w:pStyle w:val="Heading3"/>
      </w:pPr>
      <w:bookmarkStart w:id="334" w:name="_Toc400536865"/>
      <w:r>
        <w:t>Technology Locations</w:t>
      </w:r>
      <w:bookmarkEnd w:id="328"/>
      <w:bookmarkEnd w:id="329"/>
      <w:bookmarkEnd w:id="330"/>
      <w:bookmarkEnd w:id="331"/>
      <w:bookmarkEnd w:id="332"/>
      <w:bookmarkEnd w:id="333"/>
      <w:bookmarkEnd w:id="334"/>
    </w:p>
    <w:p w:rsidR="00AC4F62" w:rsidRPr="00AC4F62" w:rsidRDefault="00AC4F62" w:rsidP="00AC4F62">
      <w:r>
        <w:t>The foll</w:t>
      </w:r>
      <w:r w:rsidR="00A96C5A">
        <w:t>owing table describes the techn</w:t>
      </w:r>
      <w:r>
        <w:t>ologies and the datacenter where they will be installed.</w:t>
      </w:r>
    </w:p>
    <w:p w:rsidR="00605741" w:rsidRDefault="00605741" w:rsidP="00605741">
      <w:pPr>
        <w:pStyle w:val="Caption"/>
      </w:pPr>
      <w:bookmarkStart w:id="335" w:name="_Ref219953629"/>
      <w:bookmarkStart w:id="336" w:name="_Toc222032906"/>
      <w:bookmarkStart w:id="337" w:name="_Toc235501764"/>
      <w:r>
        <w:t xml:space="preserve">Table </w:t>
      </w:r>
      <w:bookmarkEnd w:id="335"/>
      <w:r w:rsidR="00366BCC">
        <w:t>16</w:t>
      </w:r>
      <w:r>
        <w:t xml:space="preserve"> Technology Location</w:t>
      </w:r>
      <w:bookmarkEnd w:id="336"/>
      <w:bookmarkEnd w:id="337"/>
      <w:r w:rsidR="00D959CE">
        <w:t xml:space="preserve"> </w:t>
      </w:r>
    </w:p>
    <w:tbl>
      <w:tblPr>
        <w:tblW w:w="963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610"/>
        <w:gridCol w:w="2340"/>
        <w:gridCol w:w="4680"/>
      </w:tblGrid>
      <w:tr w:rsidR="005543B5" w:rsidRPr="00D96CA4" w:rsidTr="0077676C">
        <w:trPr>
          <w:cantSplit/>
          <w:tblHeader/>
        </w:trPr>
        <w:tc>
          <w:tcPr>
            <w:tcW w:w="26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1773C0" w:rsidRDefault="005543B5" w:rsidP="00707702">
            <w:pPr>
              <w:pStyle w:val="TableHeading"/>
            </w:pPr>
            <w:r w:rsidRPr="001773C0">
              <w:t>Technology Component</w:t>
            </w:r>
          </w:p>
        </w:tc>
        <w:tc>
          <w:tcPr>
            <w:tcW w:w="234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1773C0" w:rsidRDefault="005543B5" w:rsidP="00707702">
            <w:pPr>
              <w:pStyle w:val="TableHeading"/>
            </w:pPr>
            <w:r w:rsidRPr="001773C0">
              <w:t>Location</w:t>
            </w:r>
          </w:p>
        </w:tc>
        <w:tc>
          <w:tcPr>
            <w:tcW w:w="468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43B5" w:rsidRPr="001773C0" w:rsidRDefault="005543B5" w:rsidP="00707702">
            <w:pPr>
              <w:pStyle w:val="TableHeading"/>
            </w:pPr>
            <w:r w:rsidRPr="001773C0">
              <w:t>Usage</w:t>
            </w:r>
          </w:p>
        </w:tc>
      </w:tr>
      <w:tr w:rsidR="008321FA" w:rsidRPr="00D96CA4" w:rsidTr="00AF0687">
        <w:tblPrEx>
          <w:tblCellMar>
            <w:top w:w="43" w:type="dxa"/>
            <w:bottom w:w="43" w:type="dxa"/>
          </w:tblCellMar>
        </w:tblPrEx>
        <w:tc>
          <w:tcPr>
            <w:tcW w:w="9630" w:type="dxa"/>
            <w:gridSpan w:val="3"/>
            <w:shd w:val="clear" w:color="auto" w:fill="D9D9D9" w:themeFill="background1" w:themeFillShade="D9"/>
          </w:tcPr>
          <w:p w:rsidR="008321FA" w:rsidRPr="001773C0" w:rsidRDefault="008321FA" w:rsidP="00AF0687">
            <w:pPr>
              <w:pStyle w:val="TableText"/>
            </w:pPr>
            <w:r w:rsidRPr="001773C0">
              <w:t>Production</w:t>
            </w:r>
          </w:p>
        </w:tc>
      </w:tr>
      <w:tr w:rsidR="005543B5" w:rsidRPr="008F49A5" w:rsidTr="001773C0">
        <w:tblPrEx>
          <w:tblCellMar>
            <w:top w:w="43" w:type="dxa"/>
            <w:bottom w:w="43" w:type="dxa"/>
          </w:tblCellMar>
        </w:tblPrEx>
        <w:tc>
          <w:tcPr>
            <w:tcW w:w="2610" w:type="dxa"/>
            <w:shd w:val="clear" w:color="auto" w:fill="FFFFFF"/>
          </w:tcPr>
          <w:p w:rsidR="005543B5" w:rsidRPr="001773C0" w:rsidRDefault="006D3248" w:rsidP="004F7C7D">
            <w:pPr>
              <w:pStyle w:val="TableText"/>
            </w:pPr>
            <w:r w:rsidRPr="001773C0">
              <w:t xml:space="preserve">Oracle </w:t>
            </w:r>
            <w:r w:rsidR="009B70DA" w:rsidRPr="001773C0">
              <w:t>Web</w:t>
            </w:r>
            <w:r w:rsidRPr="001773C0">
              <w:t xml:space="preserve">Logic </w:t>
            </w:r>
            <w:r w:rsidR="009B70DA" w:rsidRPr="001773C0">
              <w:t xml:space="preserve"> </w:t>
            </w:r>
            <w:r w:rsidR="005543B5" w:rsidRPr="001773C0">
              <w:t>Application</w:t>
            </w:r>
            <w:r w:rsidRPr="001773C0">
              <w:t xml:space="preserve"> Server</w:t>
            </w:r>
          </w:p>
        </w:tc>
        <w:tc>
          <w:tcPr>
            <w:tcW w:w="2340" w:type="dxa"/>
            <w:shd w:val="clear" w:color="auto" w:fill="auto"/>
          </w:tcPr>
          <w:p w:rsidR="005543B5" w:rsidRPr="008F49A5" w:rsidRDefault="00926D15" w:rsidP="004F7C7D">
            <w:pPr>
              <w:pStyle w:val="TableText"/>
            </w:pPr>
            <w:r>
              <w:t xml:space="preserve">Private </w:t>
            </w:r>
            <w:r w:rsidR="002E716D">
              <w:t>HLA</w:t>
            </w:r>
            <w:r>
              <w:t xml:space="preserve"> Production VA-cloud at Terremark</w:t>
            </w:r>
          </w:p>
        </w:tc>
        <w:tc>
          <w:tcPr>
            <w:tcW w:w="4680" w:type="dxa"/>
            <w:shd w:val="clear" w:color="auto" w:fill="auto"/>
          </w:tcPr>
          <w:p w:rsidR="005543B5" w:rsidRPr="008F49A5" w:rsidRDefault="006D3248" w:rsidP="004F7C7D">
            <w:pPr>
              <w:pStyle w:val="TableText"/>
            </w:pPr>
            <w:r>
              <w:t xml:space="preserve">Provides platform to deploy custom </w:t>
            </w:r>
            <w:r w:rsidR="002E716D">
              <w:t>HLA</w:t>
            </w:r>
            <w:r>
              <w:t xml:space="preserve"> web application(s)</w:t>
            </w:r>
          </w:p>
        </w:tc>
      </w:tr>
      <w:tr w:rsidR="006D3248" w:rsidRPr="008F49A5" w:rsidTr="001773C0">
        <w:tblPrEx>
          <w:tblCellMar>
            <w:top w:w="43" w:type="dxa"/>
            <w:bottom w:w="43" w:type="dxa"/>
          </w:tblCellMar>
        </w:tblPrEx>
        <w:tc>
          <w:tcPr>
            <w:tcW w:w="2610" w:type="dxa"/>
            <w:shd w:val="clear" w:color="auto" w:fill="FFFFFF"/>
          </w:tcPr>
          <w:p w:rsidR="006D3248" w:rsidRPr="001773C0" w:rsidRDefault="006D3248" w:rsidP="004F7C7D">
            <w:pPr>
              <w:pStyle w:val="TableText"/>
            </w:pPr>
            <w:r w:rsidRPr="001773C0">
              <w:t>Expert-24 .NET Web Builder</w:t>
            </w:r>
          </w:p>
        </w:tc>
        <w:tc>
          <w:tcPr>
            <w:tcW w:w="2340" w:type="dxa"/>
            <w:shd w:val="clear" w:color="auto" w:fill="auto"/>
          </w:tcPr>
          <w:p w:rsidR="006D3248" w:rsidRPr="008F49A5" w:rsidRDefault="00926D15" w:rsidP="004F7C7D">
            <w:pPr>
              <w:pStyle w:val="TableText"/>
            </w:pPr>
            <w:r>
              <w:t xml:space="preserve">Private </w:t>
            </w:r>
            <w:r w:rsidR="002E716D">
              <w:t>HLA</w:t>
            </w:r>
            <w:r>
              <w:t xml:space="preserve"> Production VA-cloud at Terremark</w:t>
            </w:r>
          </w:p>
        </w:tc>
        <w:tc>
          <w:tcPr>
            <w:tcW w:w="4680" w:type="dxa"/>
            <w:shd w:val="clear" w:color="auto" w:fill="auto"/>
          </w:tcPr>
          <w:p w:rsidR="006D3248" w:rsidRPr="008F49A5" w:rsidRDefault="006D3248" w:rsidP="004F7C7D">
            <w:pPr>
              <w:pStyle w:val="TableText"/>
            </w:pPr>
            <w:r>
              <w:t>Provides API to traversal engine</w:t>
            </w:r>
          </w:p>
        </w:tc>
      </w:tr>
      <w:tr w:rsidR="005543B5" w:rsidRPr="008F49A5" w:rsidTr="001773C0">
        <w:tblPrEx>
          <w:tblCellMar>
            <w:top w:w="43" w:type="dxa"/>
            <w:bottom w:w="43" w:type="dxa"/>
          </w:tblCellMar>
        </w:tblPrEx>
        <w:tc>
          <w:tcPr>
            <w:tcW w:w="2610" w:type="dxa"/>
            <w:shd w:val="clear" w:color="auto" w:fill="FFFFFF"/>
          </w:tcPr>
          <w:p w:rsidR="005543B5" w:rsidRPr="001773C0" w:rsidRDefault="001F413D" w:rsidP="004F7C7D">
            <w:pPr>
              <w:pStyle w:val="TableText"/>
            </w:pPr>
            <w:r w:rsidRPr="001773C0">
              <w:t>Microsoft SQL Server</w:t>
            </w:r>
          </w:p>
        </w:tc>
        <w:tc>
          <w:tcPr>
            <w:tcW w:w="2340" w:type="dxa"/>
            <w:shd w:val="clear" w:color="auto" w:fill="auto"/>
          </w:tcPr>
          <w:p w:rsidR="005543B5" w:rsidRPr="008F49A5" w:rsidRDefault="00926D15" w:rsidP="004F7C7D">
            <w:pPr>
              <w:pStyle w:val="TableText"/>
            </w:pPr>
            <w:r>
              <w:t xml:space="preserve">Private </w:t>
            </w:r>
            <w:r w:rsidR="002E716D">
              <w:t>HLA</w:t>
            </w:r>
            <w:r>
              <w:t xml:space="preserve"> Production VA-cloud at Terremark</w:t>
            </w:r>
          </w:p>
        </w:tc>
        <w:tc>
          <w:tcPr>
            <w:tcW w:w="4680" w:type="dxa"/>
            <w:shd w:val="clear" w:color="auto" w:fill="auto"/>
          </w:tcPr>
          <w:p w:rsidR="005543B5" w:rsidRPr="008F49A5" w:rsidRDefault="006D3248" w:rsidP="004F7C7D">
            <w:pPr>
              <w:pStyle w:val="TableText"/>
            </w:pPr>
            <w:r>
              <w:t xml:space="preserve">Provides </w:t>
            </w:r>
            <w:r w:rsidR="001F413D">
              <w:t>persistence for 3 separate databases</w:t>
            </w:r>
          </w:p>
        </w:tc>
      </w:tr>
      <w:tr w:rsidR="00926D15" w:rsidRPr="001773C0" w:rsidTr="00D06EB0">
        <w:tblPrEx>
          <w:tblCellMar>
            <w:top w:w="43" w:type="dxa"/>
            <w:bottom w:w="43" w:type="dxa"/>
          </w:tblCellMar>
        </w:tblPrEx>
        <w:tc>
          <w:tcPr>
            <w:tcW w:w="9630" w:type="dxa"/>
            <w:gridSpan w:val="3"/>
            <w:shd w:val="clear" w:color="auto" w:fill="D9D9D9"/>
          </w:tcPr>
          <w:p w:rsidR="00926D15" w:rsidRPr="001773C0" w:rsidRDefault="00926D15" w:rsidP="004F7C7D">
            <w:pPr>
              <w:pStyle w:val="TableText"/>
            </w:pPr>
            <w:r w:rsidRPr="001773C0">
              <w:t xml:space="preserve">Pre-production, Test, Integration </w:t>
            </w:r>
            <w:r w:rsidR="00652A27">
              <w:t>&amp; Authoring</w:t>
            </w:r>
          </w:p>
        </w:tc>
      </w:tr>
      <w:tr w:rsidR="00926D15" w:rsidRPr="008F49A5" w:rsidTr="00D06EB0">
        <w:tblPrEx>
          <w:tblCellMar>
            <w:top w:w="43" w:type="dxa"/>
            <w:bottom w:w="43" w:type="dxa"/>
          </w:tblCellMar>
        </w:tblPrEx>
        <w:tc>
          <w:tcPr>
            <w:tcW w:w="2610" w:type="dxa"/>
            <w:shd w:val="clear" w:color="auto" w:fill="FFFFFF"/>
          </w:tcPr>
          <w:p w:rsidR="00926D15" w:rsidRPr="001773C0" w:rsidRDefault="00926D15" w:rsidP="004F7C7D">
            <w:pPr>
              <w:pStyle w:val="TableText"/>
            </w:pPr>
            <w:r w:rsidRPr="001773C0">
              <w:t>Oracle WebLogic  Application Server</w:t>
            </w:r>
          </w:p>
        </w:tc>
        <w:tc>
          <w:tcPr>
            <w:tcW w:w="2340" w:type="dxa"/>
            <w:shd w:val="clear" w:color="auto" w:fill="auto"/>
          </w:tcPr>
          <w:p w:rsidR="00926D15" w:rsidRPr="008F49A5" w:rsidRDefault="00926D15" w:rsidP="004F7C7D">
            <w:pPr>
              <w:pStyle w:val="TableText"/>
            </w:pPr>
            <w:r>
              <w:t xml:space="preserve">Individual Private </w:t>
            </w:r>
            <w:r w:rsidR="002E716D">
              <w:t>HLA</w:t>
            </w:r>
            <w:r w:rsidR="00652A27">
              <w:t xml:space="preserve"> PIE </w:t>
            </w:r>
            <w:r>
              <w:t>VA-cloud at Terremark</w:t>
            </w:r>
          </w:p>
        </w:tc>
        <w:tc>
          <w:tcPr>
            <w:tcW w:w="4680" w:type="dxa"/>
            <w:shd w:val="clear" w:color="auto" w:fill="auto"/>
          </w:tcPr>
          <w:p w:rsidR="00926D15" w:rsidRPr="008F49A5" w:rsidRDefault="00926D15" w:rsidP="004F7C7D">
            <w:pPr>
              <w:pStyle w:val="TableText"/>
            </w:pPr>
            <w:r>
              <w:t xml:space="preserve">Provides platform to deploy custom </w:t>
            </w:r>
            <w:r w:rsidR="002E716D">
              <w:t>HLA</w:t>
            </w:r>
            <w:r>
              <w:t xml:space="preserve"> web application(s)</w:t>
            </w:r>
          </w:p>
        </w:tc>
      </w:tr>
      <w:tr w:rsidR="00926D15" w:rsidRPr="008F49A5" w:rsidTr="00D06EB0">
        <w:tblPrEx>
          <w:tblCellMar>
            <w:top w:w="43" w:type="dxa"/>
            <w:bottom w:w="43" w:type="dxa"/>
          </w:tblCellMar>
        </w:tblPrEx>
        <w:tc>
          <w:tcPr>
            <w:tcW w:w="2610" w:type="dxa"/>
            <w:shd w:val="clear" w:color="auto" w:fill="FFFFFF"/>
          </w:tcPr>
          <w:p w:rsidR="00926D15" w:rsidRPr="001773C0" w:rsidRDefault="00926D15" w:rsidP="004F7C7D">
            <w:pPr>
              <w:pStyle w:val="TableText"/>
            </w:pPr>
            <w:r w:rsidRPr="001773C0">
              <w:t>Expert-24 .NET Web Builder</w:t>
            </w:r>
          </w:p>
        </w:tc>
        <w:tc>
          <w:tcPr>
            <w:tcW w:w="2340" w:type="dxa"/>
            <w:shd w:val="clear" w:color="auto" w:fill="auto"/>
          </w:tcPr>
          <w:p w:rsidR="00926D15" w:rsidRPr="008F49A5" w:rsidRDefault="00652A27" w:rsidP="004F7C7D">
            <w:pPr>
              <w:pStyle w:val="TableText"/>
            </w:pPr>
            <w:r>
              <w:t xml:space="preserve">Individual Private </w:t>
            </w:r>
            <w:r w:rsidR="002E716D">
              <w:t>HLA</w:t>
            </w:r>
            <w:r>
              <w:t xml:space="preserve"> PIE </w:t>
            </w:r>
            <w:r w:rsidR="00926D15">
              <w:t>VA-cloud at Terremark</w:t>
            </w:r>
          </w:p>
        </w:tc>
        <w:tc>
          <w:tcPr>
            <w:tcW w:w="4680" w:type="dxa"/>
            <w:shd w:val="clear" w:color="auto" w:fill="auto"/>
          </w:tcPr>
          <w:p w:rsidR="00926D15" w:rsidRPr="008F49A5" w:rsidRDefault="00926D15" w:rsidP="004F7C7D">
            <w:pPr>
              <w:pStyle w:val="TableText"/>
            </w:pPr>
            <w:r>
              <w:t>Provides API to traversal engine</w:t>
            </w:r>
          </w:p>
        </w:tc>
      </w:tr>
      <w:tr w:rsidR="00926D15" w:rsidRPr="008F49A5" w:rsidTr="00D06EB0">
        <w:tblPrEx>
          <w:tblCellMar>
            <w:top w:w="43" w:type="dxa"/>
            <w:bottom w:w="43" w:type="dxa"/>
          </w:tblCellMar>
        </w:tblPrEx>
        <w:tc>
          <w:tcPr>
            <w:tcW w:w="2610" w:type="dxa"/>
            <w:shd w:val="clear" w:color="auto" w:fill="FFFFFF"/>
          </w:tcPr>
          <w:p w:rsidR="00926D15" w:rsidRPr="001773C0" w:rsidRDefault="00926D15" w:rsidP="004F7C7D">
            <w:pPr>
              <w:pStyle w:val="TableText"/>
            </w:pPr>
            <w:r w:rsidRPr="001773C0">
              <w:t>Microsoft SQL Server</w:t>
            </w:r>
          </w:p>
        </w:tc>
        <w:tc>
          <w:tcPr>
            <w:tcW w:w="2340" w:type="dxa"/>
            <w:shd w:val="clear" w:color="auto" w:fill="auto"/>
          </w:tcPr>
          <w:p w:rsidR="00926D15" w:rsidRPr="008F49A5" w:rsidRDefault="00652A27" w:rsidP="004F7C7D">
            <w:pPr>
              <w:pStyle w:val="TableText"/>
            </w:pPr>
            <w:r>
              <w:t xml:space="preserve">Individual Private </w:t>
            </w:r>
            <w:r w:rsidR="002E716D">
              <w:t>HLA</w:t>
            </w:r>
            <w:r>
              <w:t xml:space="preserve"> PIE </w:t>
            </w:r>
            <w:r w:rsidR="00926D15">
              <w:t>VA-cloud at Terremark</w:t>
            </w:r>
          </w:p>
        </w:tc>
        <w:tc>
          <w:tcPr>
            <w:tcW w:w="4680" w:type="dxa"/>
            <w:shd w:val="clear" w:color="auto" w:fill="auto"/>
          </w:tcPr>
          <w:p w:rsidR="00926D15" w:rsidRPr="008F49A5" w:rsidRDefault="00926D15" w:rsidP="004F7C7D">
            <w:pPr>
              <w:pStyle w:val="TableText"/>
            </w:pPr>
            <w:r>
              <w:t>Provides persistence for 3 separate databases</w:t>
            </w:r>
          </w:p>
        </w:tc>
      </w:tr>
      <w:tr w:rsidR="008321FA" w:rsidRPr="00D96CA4" w:rsidTr="001773C0">
        <w:tblPrEx>
          <w:tblCellMar>
            <w:top w:w="43" w:type="dxa"/>
            <w:bottom w:w="43" w:type="dxa"/>
          </w:tblCellMar>
        </w:tblPrEx>
        <w:tc>
          <w:tcPr>
            <w:tcW w:w="9630" w:type="dxa"/>
            <w:gridSpan w:val="3"/>
            <w:shd w:val="clear" w:color="auto" w:fill="D9D9D9"/>
          </w:tcPr>
          <w:p w:rsidR="008321FA" w:rsidRPr="001773C0" w:rsidRDefault="00652A27" w:rsidP="004F7C7D">
            <w:pPr>
              <w:pStyle w:val="TableText"/>
            </w:pPr>
            <w:r>
              <w:t>Authoring</w:t>
            </w:r>
          </w:p>
        </w:tc>
      </w:tr>
      <w:tr w:rsidR="001F413D" w:rsidRPr="00D96CA4" w:rsidTr="001773C0">
        <w:tblPrEx>
          <w:tblCellMar>
            <w:top w:w="43" w:type="dxa"/>
            <w:bottom w:w="43" w:type="dxa"/>
          </w:tblCellMar>
        </w:tblPrEx>
        <w:tc>
          <w:tcPr>
            <w:tcW w:w="2610" w:type="dxa"/>
            <w:shd w:val="clear" w:color="auto" w:fill="FFFFFF"/>
          </w:tcPr>
          <w:p w:rsidR="001F413D" w:rsidRPr="001773C0" w:rsidRDefault="001F413D" w:rsidP="004F7C7D">
            <w:pPr>
              <w:pStyle w:val="TableText"/>
            </w:pPr>
            <w:r w:rsidRPr="001773C0">
              <w:t>Expert-24 Virtual Expert</w:t>
            </w:r>
          </w:p>
        </w:tc>
        <w:tc>
          <w:tcPr>
            <w:tcW w:w="2340" w:type="dxa"/>
            <w:shd w:val="clear" w:color="auto" w:fill="auto"/>
          </w:tcPr>
          <w:p w:rsidR="001F413D" w:rsidRDefault="00652A27" w:rsidP="004F7C7D">
            <w:pPr>
              <w:pStyle w:val="TableText"/>
            </w:pPr>
            <w:r>
              <w:t xml:space="preserve">Individual Private </w:t>
            </w:r>
            <w:r w:rsidR="002E716D">
              <w:t>HLA</w:t>
            </w:r>
            <w:r>
              <w:t xml:space="preserve"> PIE </w:t>
            </w:r>
            <w:r w:rsidR="00926D15">
              <w:t>VA-cloud at Terremark</w:t>
            </w:r>
          </w:p>
        </w:tc>
        <w:tc>
          <w:tcPr>
            <w:tcW w:w="4680" w:type="dxa"/>
            <w:shd w:val="clear" w:color="auto" w:fill="auto"/>
          </w:tcPr>
          <w:p w:rsidR="001F413D" w:rsidRDefault="001F413D" w:rsidP="004F7C7D">
            <w:pPr>
              <w:pStyle w:val="TableText"/>
            </w:pPr>
            <w:r>
              <w:t>Content validation tool (web application)</w:t>
            </w:r>
          </w:p>
        </w:tc>
      </w:tr>
      <w:tr w:rsidR="006D3248" w:rsidRPr="00D96CA4" w:rsidTr="001773C0">
        <w:tblPrEx>
          <w:tblCellMar>
            <w:top w:w="43" w:type="dxa"/>
            <w:bottom w:w="43" w:type="dxa"/>
          </w:tblCellMar>
        </w:tblPrEx>
        <w:tc>
          <w:tcPr>
            <w:tcW w:w="2610" w:type="dxa"/>
            <w:shd w:val="clear" w:color="auto" w:fill="FFFFFF"/>
          </w:tcPr>
          <w:p w:rsidR="006D3248" w:rsidRPr="001773C0" w:rsidRDefault="006D3248" w:rsidP="004F7C7D">
            <w:pPr>
              <w:pStyle w:val="TableText"/>
            </w:pPr>
            <w:r w:rsidRPr="001773C0">
              <w:t>Expert-24 Microsoft Visio plugin</w:t>
            </w:r>
          </w:p>
        </w:tc>
        <w:tc>
          <w:tcPr>
            <w:tcW w:w="2340" w:type="dxa"/>
            <w:shd w:val="clear" w:color="auto" w:fill="auto"/>
          </w:tcPr>
          <w:p w:rsidR="006D3248" w:rsidRPr="00D96CA4" w:rsidRDefault="006D3248" w:rsidP="004F7C7D">
            <w:pPr>
              <w:pStyle w:val="TableText"/>
            </w:pPr>
            <w:r>
              <w:t>Content Developer computer</w:t>
            </w:r>
          </w:p>
        </w:tc>
        <w:tc>
          <w:tcPr>
            <w:tcW w:w="4680" w:type="dxa"/>
            <w:shd w:val="clear" w:color="auto" w:fill="auto"/>
          </w:tcPr>
          <w:p w:rsidR="006D3248" w:rsidRPr="00D96CA4" w:rsidRDefault="006D3248" w:rsidP="004F7C7D">
            <w:pPr>
              <w:pStyle w:val="TableText"/>
            </w:pPr>
            <w:r>
              <w:t xml:space="preserve">Provides means to build branching logic part of </w:t>
            </w:r>
            <w:r w:rsidR="002E716D">
              <w:t>HLA</w:t>
            </w:r>
            <w:r>
              <w:t xml:space="preserve"> content</w:t>
            </w:r>
          </w:p>
        </w:tc>
      </w:tr>
      <w:tr w:rsidR="006D3248" w:rsidRPr="00D96CA4" w:rsidTr="001773C0">
        <w:tblPrEx>
          <w:tblCellMar>
            <w:top w:w="43" w:type="dxa"/>
            <w:bottom w:w="43" w:type="dxa"/>
          </w:tblCellMar>
        </w:tblPrEx>
        <w:tc>
          <w:tcPr>
            <w:tcW w:w="2610" w:type="dxa"/>
            <w:shd w:val="clear" w:color="auto" w:fill="FFFFFF"/>
          </w:tcPr>
          <w:p w:rsidR="006D3248" w:rsidRPr="001773C0" w:rsidRDefault="006D3248" w:rsidP="004F7C7D">
            <w:pPr>
              <w:pStyle w:val="TableText"/>
            </w:pPr>
            <w:r w:rsidRPr="001773C0">
              <w:t>Expert-24 Asset Builder</w:t>
            </w:r>
          </w:p>
        </w:tc>
        <w:tc>
          <w:tcPr>
            <w:tcW w:w="2340" w:type="dxa"/>
            <w:shd w:val="clear" w:color="auto" w:fill="auto"/>
          </w:tcPr>
          <w:p w:rsidR="006D3248" w:rsidRDefault="006D3248" w:rsidP="004F7C7D">
            <w:pPr>
              <w:pStyle w:val="TableText"/>
            </w:pPr>
            <w:r>
              <w:t>Content Developer Computer</w:t>
            </w:r>
          </w:p>
        </w:tc>
        <w:tc>
          <w:tcPr>
            <w:tcW w:w="4680" w:type="dxa"/>
            <w:shd w:val="clear" w:color="auto" w:fill="auto"/>
          </w:tcPr>
          <w:p w:rsidR="006D3248" w:rsidRPr="00D96CA4" w:rsidRDefault="006D3248" w:rsidP="004F7C7D">
            <w:pPr>
              <w:pStyle w:val="TableText"/>
            </w:pPr>
            <w:r>
              <w:t xml:space="preserve">Provides means to build question-answer part of </w:t>
            </w:r>
            <w:r w:rsidR="002E716D">
              <w:t>HLA</w:t>
            </w:r>
            <w:r>
              <w:t xml:space="preserve"> content</w:t>
            </w:r>
          </w:p>
        </w:tc>
      </w:tr>
      <w:tr w:rsidR="008321FA" w:rsidRPr="00D96CA4" w:rsidTr="001773C0">
        <w:tblPrEx>
          <w:tblCellMar>
            <w:top w:w="43" w:type="dxa"/>
            <w:bottom w:w="43" w:type="dxa"/>
          </w:tblCellMar>
        </w:tblPrEx>
        <w:tc>
          <w:tcPr>
            <w:tcW w:w="9630" w:type="dxa"/>
            <w:gridSpan w:val="3"/>
            <w:shd w:val="clear" w:color="auto" w:fill="D9D9D9"/>
          </w:tcPr>
          <w:p w:rsidR="008321FA" w:rsidRPr="001773C0" w:rsidRDefault="008321FA" w:rsidP="004F7C7D">
            <w:pPr>
              <w:pStyle w:val="TableText"/>
            </w:pPr>
            <w:r w:rsidRPr="001773C0">
              <w:t>Development</w:t>
            </w:r>
          </w:p>
        </w:tc>
      </w:tr>
      <w:tr w:rsidR="00A96C5A" w:rsidRPr="00D96CA4" w:rsidTr="001773C0">
        <w:tblPrEx>
          <w:tblCellMar>
            <w:top w:w="43" w:type="dxa"/>
            <w:bottom w:w="43" w:type="dxa"/>
          </w:tblCellMar>
        </w:tblPrEx>
        <w:tc>
          <w:tcPr>
            <w:tcW w:w="2610" w:type="dxa"/>
            <w:shd w:val="clear" w:color="auto" w:fill="FFFFFF"/>
          </w:tcPr>
          <w:p w:rsidR="00A96C5A" w:rsidRPr="001773C0" w:rsidRDefault="00A96C5A" w:rsidP="004F7C7D">
            <w:pPr>
              <w:pStyle w:val="TableText"/>
            </w:pPr>
            <w:r w:rsidRPr="001773C0">
              <w:t>Oracle WebLogic  Application Server</w:t>
            </w:r>
          </w:p>
        </w:tc>
        <w:tc>
          <w:tcPr>
            <w:tcW w:w="2340" w:type="dxa"/>
            <w:shd w:val="clear" w:color="auto" w:fill="auto"/>
          </w:tcPr>
          <w:p w:rsidR="00A96C5A" w:rsidRPr="008F49A5" w:rsidRDefault="00A96C5A" w:rsidP="004F7C7D">
            <w:pPr>
              <w:pStyle w:val="TableText"/>
            </w:pPr>
            <w:r>
              <w:t>Developer computer</w:t>
            </w:r>
          </w:p>
        </w:tc>
        <w:tc>
          <w:tcPr>
            <w:tcW w:w="4680" w:type="dxa"/>
            <w:shd w:val="clear" w:color="auto" w:fill="auto"/>
          </w:tcPr>
          <w:p w:rsidR="00A96C5A" w:rsidRPr="008F49A5" w:rsidRDefault="00A96C5A" w:rsidP="004F7C7D">
            <w:pPr>
              <w:pStyle w:val="TableText"/>
            </w:pPr>
            <w:r>
              <w:t xml:space="preserve">Provides platform to deploy custom </w:t>
            </w:r>
            <w:r w:rsidR="002E716D">
              <w:t>HLA</w:t>
            </w:r>
            <w:r>
              <w:t xml:space="preserve"> web application(s)</w:t>
            </w:r>
          </w:p>
        </w:tc>
      </w:tr>
      <w:tr w:rsidR="00A96C5A" w:rsidRPr="00D96CA4" w:rsidTr="001773C0">
        <w:tblPrEx>
          <w:tblCellMar>
            <w:top w:w="43" w:type="dxa"/>
            <w:bottom w:w="43" w:type="dxa"/>
          </w:tblCellMar>
        </w:tblPrEx>
        <w:tc>
          <w:tcPr>
            <w:tcW w:w="2610" w:type="dxa"/>
            <w:shd w:val="clear" w:color="auto" w:fill="FFFFFF"/>
          </w:tcPr>
          <w:p w:rsidR="00A96C5A" w:rsidRPr="001773C0" w:rsidRDefault="00A96C5A" w:rsidP="004F7C7D">
            <w:pPr>
              <w:pStyle w:val="TableText"/>
            </w:pPr>
            <w:r w:rsidRPr="001773C0">
              <w:t>Expert-24 .NET Web Builder</w:t>
            </w:r>
          </w:p>
        </w:tc>
        <w:tc>
          <w:tcPr>
            <w:tcW w:w="2340" w:type="dxa"/>
            <w:shd w:val="clear" w:color="auto" w:fill="auto"/>
          </w:tcPr>
          <w:p w:rsidR="00A96C5A" w:rsidRPr="008F49A5" w:rsidRDefault="00A96C5A" w:rsidP="004F7C7D">
            <w:pPr>
              <w:pStyle w:val="TableText"/>
            </w:pPr>
            <w:r>
              <w:t>Developer computer</w:t>
            </w:r>
          </w:p>
        </w:tc>
        <w:tc>
          <w:tcPr>
            <w:tcW w:w="4680" w:type="dxa"/>
            <w:shd w:val="clear" w:color="auto" w:fill="auto"/>
          </w:tcPr>
          <w:p w:rsidR="00A96C5A" w:rsidRPr="008F49A5" w:rsidRDefault="00A96C5A" w:rsidP="004F7C7D">
            <w:pPr>
              <w:pStyle w:val="TableText"/>
            </w:pPr>
            <w:r>
              <w:t>Provides API to traversal engine</w:t>
            </w:r>
          </w:p>
        </w:tc>
      </w:tr>
      <w:tr w:rsidR="00A96C5A" w:rsidRPr="00D96CA4" w:rsidTr="001773C0">
        <w:tblPrEx>
          <w:tblCellMar>
            <w:top w:w="43" w:type="dxa"/>
            <w:bottom w:w="43" w:type="dxa"/>
          </w:tblCellMar>
        </w:tblPrEx>
        <w:tc>
          <w:tcPr>
            <w:tcW w:w="2610" w:type="dxa"/>
            <w:shd w:val="clear" w:color="auto" w:fill="FFFFFF"/>
          </w:tcPr>
          <w:p w:rsidR="00A96C5A" w:rsidRPr="001773C0" w:rsidRDefault="00A96C5A" w:rsidP="004F7C7D">
            <w:pPr>
              <w:pStyle w:val="TableText"/>
            </w:pPr>
            <w:r w:rsidRPr="001773C0">
              <w:lastRenderedPageBreak/>
              <w:t>Microsoft SQL Server (Express)</w:t>
            </w:r>
          </w:p>
        </w:tc>
        <w:tc>
          <w:tcPr>
            <w:tcW w:w="2340" w:type="dxa"/>
            <w:shd w:val="clear" w:color="auto" w:fill="auto"/>
          </w:tcPr>
          <w:p w:rsidR="00A96C5A" w:rsidRPr="008F49A5" w:rsidRDefault="00A96C5A" w:rsidP="004F7C7D">
            <w:pPr>
              <w:pStyle w:val="TableText"/>
            </w:pPr>
            <w:r>
              <w:t>Developer computer</w:t>
            </w:r>
          </w:p>
        </w:tc>
        <w:tc>
          <w:tcPr>
            <w:tcW w:w="4680" w:type="dxa"/>
            <w:shd w:val="clear" w:color="auto" w:fill="auto"/>
          </w:tcPr>
          <w:p w:rsidR="00A96C5A" w:rsidRPr="008F49A5" w:rsidRDefault="00A96C5A" w:rsidP="004F7C7D">
            <w:pPr>
              <w:pStyle w:val="TableText"/>
            </w:pPr>
            <w:r>
              <w:t>Provides persistence for 3 separate databases</w:t>
            </w:r>
          </w:p>
        </w:tc>
      </w:tr>
    </w:tbl>
    <w:p w:rsidR="00D96CA4" w:rsidRPr="004F7C7D" w:rsidRDefault="00D96CA4" w:rsidP="004F7C7D">
      <w:bookmarkStart w:id="338" w:name="_Toc221116675"/>
      <w:bookmarkStart w:id="339" w:name="_Toc221189699"/>
      <w:bookmarkStart w:id="340" w:name="_Toc221200558"/>
      <w:bookmarkStart w:id="341" w:name="_Toc221291845"/>
      <w:bookmarkStart w:id="342" w:name="_Toc222032976"/>
      <w:bookmarkStart w:id="343" w:name="_Toc235501552"/>
    </w:p>
    <w:p w:rsidR="005543B5" w:rsidRDefault="005543B5" w:rsidP="0077676C">
      <w:pPr>
        <w:pStyle w:val="Heading3"/>
      </w:pPr>
      <w:bookmarkStart w:id="344" w:name="_Toc400536866"/>
      <w:r>
        <w:t>Conceptual Infrastructure Diagram</w:t>
      </w:r>
      <w:bookmarkEnd w:id="338"/>
      <w:bookmarkEnd w:id="339"/>
      <w:bookmarkEnd w:id="340"/>
      <w:bookmarkEnd w:id="341"/>
      <w:bookmarkEnd w:id="342"/>
      <w:bookmarkEnd w:id="343"/>
      <w:bookmarkEnd w:id="344"/>
    </w:p>
    <w:p w:rsidR="005543B5" w:rsidRPr="004F7C7D" w:rsidRDefault="005543B5" w:rsidP="00AF0687">
      <w:pPr>
        <w:pStyle w:val="Heading4"/>
      </w:pPr>
      <w:bookmarkStart w:id="345" w:name="_Toc221116676"/>
      <w:bookmarkStart w:id="346" w:name="_Toc221189700"/>
      <w:bookmarkStart w:id="347" w:name="_Toc221200559"/>
      <w:bookmarkStart w:id="348" w:name="_Toc221291846"/>
      <w:bookmarkStart w:id="349" w:name="_Toc222032977"/>
      <w:bookmarkStart w:id="350" w:name="_Toc235501553"/>
      <w:r w:rsidRPr="004F7C7D">
        <w:t>Location of Environments and External Interfaces</w:t>
      </w:r>
      <w:bookmarkEnd w:id="345"/>
      <w:bookmarkEnd w:id="346"/>
      <w:bookmarkEnd w:id="347"/>
      <w:bookmarkEnd w:id="348"/>
      <w:bookmarkEnd w:id="349"/>
      <w:bookmarkEnd w:id="350"/>
    </w:p>
    <w:p w:rsidR="00291C33" w:rsidRPr="004F7C7D" w:rsidRDefault="00291C33" w:rsidP="004F7C7D">
      <w:r w:rsidRPr="004F7C7D">
        <w:t xml:space="preserve">The system will consist of a single dedicated local network as described in the </w:t>
      </w:r>
      <w:r w:rsidR="004F7C7D">
        <w:t xml:space="preserve">following </w:t>
      </w:r>
      <w:r w:rsidRPr="004F7C7D">
        <w:t>diagram.</w:t>
      </w:r>
      <w:r w:rsidR="002B4732" w:rsidRPr="004F7C7D">
        <w:t xml:space="preserve"> </w:t>
      </w:r>
      <w:r w:rsidRPr="004F7C7D">
        <w:t>The system will be standalone and not attached to any external/other environments.</w:t>
      </w:r>
    </w:p>
    <w:p w:rsidR="00AF0687" w:rsidRDefault="00AF0687" w:rsidP="00AF0687">
      <w:pPr>
        <w:pStyle w:val="Caption"/>
        <w:rPr>
          <w:rStyle w:val="BodyTextChar"/>
        </w:rPr>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5</w:t>
      </w:r>
      <w:r w:rsidR="007116FF">
        <w:rPr>
          <w:noProof/>
        </w:rPr>
        <w:fldChar w:fldCharType="end"/>
      </w:r>
      <w:r>
        <w:t xml:space="preserve"> </w:t>
      </w:r>
      <w:r w:rsidRPr="00502BF3">
        <w:t>Conceptual Networks and Environments</w:t>
      </w:r>
    </w:p>
    <w:p w:rsidR="00BB6FD9" w:rsidRDefault="00A50C78" w:rsidP="00AF0687">
      <w:r>
        <w:object w:dxaOrig="11224" w:dyaOrig="11834" w14:anchorId="4D172D02">
          <v:shape id="_x0000_i1027" type="#_x0000_t75" style="width:467.25pt;height:493.1pt" o:ole="">
            <v:imagedata r:id="rId33" o:title=""/>
          </v:shape>
          <o:OLEObject Type="Embed" ProgID="Visio.Drawing.11" ShapeID="_x0000_i1027" DrawAspect="Content" ObjectID="_1474808865" r:id="rId34"/>
        </w:object>
      </w:r>
      <w:r w:rsidR="00C543D4" w:rsidDel="00652A27">
        <w:t xml:space="preserve"> </w:t>
      </w:r>
    </w:p>
    <w:p w:rsidR="00FC5827" w:rsidRDefault="00FC5827" w:rsidP="00AF0687">
      <w:pPr>
        <w:pStyle w:val="Heading4"/>
      </w:pPr>
      <w:bookmarkStart w:id="351" w:name="_Toc221116677"/>
      <w:bookmarkStart w:id="352" w:name="_Toc221189701"/>
      <w:bookmarkStart w:id="353" w:name="_Toc221200560"/>
      <w:bookmarkStart w:id="354" w:name="_Toc221291847"/>
      <w:bookmarkStart w:id="355" w:name="_Toc222032978"/>
      <w:bookmarkStart w:id="356" w:name="_Toc235501554"/>
      <w:bookmarkEnd w:id="56"/>
      <w:bookmarkEnd w:id="57"/>
      <w:bookmarkEnd w:id="58"/>
      <w:r>
        <w:lastRenderedPageBreak/>
        <w:t xml:space="preserve">Conceptual Production </w:t>
      </w:r>
      <w:r w:rsidR="002E716D">
        <w:t>HLA</w:t>
      </w:r>
      <w:r>
        <w:t xml:space="preserve"> Diagram</w:t>
      </w:r>
      <w:bookmarkEnd w:id="351"/>
      <w:bookmarkEnd w:id="352"/>
      <w:bookmarkEnd w:id="353"/>
      <w:bookmarkEnd w:id="354"/>
      <w:bookmarkEnd w:id="355"/>
      <w:bookmarkEnd w:id="356"/>
    </w:p>
    <w:p w:rsidR="00AF0687" w:rsidRDefault="00AF0687" w:rsidP="00AF0687">
      <w:pPr>
        <w:pStyle w:val="Caption"/>
        <w:rPr>
          <w:rStyle w:val="BodyTextChar"/>
        </w:rPr>
      </w:pPr>
      <w:r>
        <w:t xml:space="preserve">Figure </w:t>
      </w:r>
      <w:r w:rsidR="007116FF">
        <w:fldChar w:fldCharType="begin"/>
      </w:r>
      <w:r w:rsidR="007116FF">
        <w:instrText xml:space="preserve"> SEQ Figure \* ARABIC </w:instrText>
      </w:r>
      <w:r w:rsidR="007116FF">
        <w:fldChar w:fldCharType="separate"/>
      </w:r>
      <w:r w:rsidR="00383DBC">
        <w:rPr>
          <w:noProof/>
        </w:rPr>
        <w:t>6</w:t>
      </w:r>
      <w:r w:rsidR="007116FF">
        <w:rPr>
          <w:noProof/>
        </w:rPr>
        <w:fldChar w:fldCharType="end"/>
      </w:r>
      <w:r>
        <w:t xml:space="preserve"> Conceptual Production System Diagram</w:t>
      </w:r>
    </w:p>
    <w:p w:rsidR="00366BCC" w:rsidRDefault="006600C7" w:rsidP="00AF0687">
      <w:pPr>
        <w:keepNext/>
      </w:pPr>
      <w:r>
        <w:object w:dxaOrig="11605" w:dyaOrig="8011" w14:anchorId="4D172D03">
          <v:shape id="_x0000_i1028" type="#_x0000_t75" style="width:468.25pt;height:322.75pt" o:ole="">
            <v:imagedata r:id="rId35" o:title=""/>
          </v:shape>
          <o:OLEObject Type="Embed" ProgID="Visio.Drawing.11" ShapeID="_x0000_i1028" DrawAspect="Content" ObjectID="_1474808866" r:id="rId36"/>
        </w:object>
      </w:r>
      <w:r w:rsidDel="006600C7">
        <w:t xml:space="preserve"> </w:t>
      </w:r>
    </w:p>
    <w:p w:rsidR="006600C7" w:rsidRDefault="006600C7" w:rsidP="00AF0687">
      <w:pPr>
        <w:pStyle w:val="Heading4"/>
      </w:pPr>
      <w:r>
        <w:t xml:space="preserve">Conceptual Authoring (PIE) </w:t>
      </w:r>
      <w:r w:rsidR="002E716D">
        <w:t>HLA</w:t>
      </w:r>
      <w:r>
        <w:t xml:space="preserve"> Diagram</w:t>
      </w:r>
    </w:p>
    <w:p w:rsidR="00AF0687" w:rsidRDefault="00AF0687" w:rsidP="00AF0687">
      <w:pPr>
        <w:pStyle w:val="Caption"/>
      </w:pPr>
      <w:r>
        <w:t xml:space="preserve">Figure </w:t>
      </w:r>
      <w:r w:rsidR="007116FF">
        <w:fldChar w:fldCharType="begin"/>
      </w:r>
      <w:r w:rsidR="007116FF">
        <w:instrText xml:space="preserve"> SEQ Figure \* ARABIC </w:instrText>
      </w:r>
      <w:r w:rsidR="007116FF">
        <w:fldChar w:fldCharType="separate"/>
      </w:r>
      <w:r w:rsidR="00383DBC">
        <w:rPr>
          <w:noProof/>
        </w:rPr>
        <w:t>7</w:t>
      </w:r>
      <w:r w:rsidR="007116FF">
        <w:rPr>
          <w:noProof/>
        </w:rPr>
        <w:fldChar w:fldCharType="end"/>
      </w:r>
      <w:r>
        <w:t xml:space="preserve"> Conceptual Authoring System (PIE) Diagram</w:t>
      </w:r>
    </w:p>
    <w:p w:rsidR="006600C7" w:rsidRDefault="006600C7" w:rsidP="00113266">
      <w:pPr>
        <w:keepNext/>
      </w:pPr>
      <w:r>
        <w:object w:dxaOrig="12523" w:dyaOrig="4192" w14:anchorId="4D172D04">
          <v:shape id="_x0000_i1029" type="#_x0000_t75" style="width:467.75pt;height:156.4pt" o:ole="">
            <v:imagedata r:id="rId37" o:title=""/>
          </v:shape>
          <o:OLEObject Type="Embed" ProgID="Visio.Drawing.11" ShapeID="_x0000_i1029" DrawAspect="Content" ObjectID="_1474808867" r:id="rId38"/>
        </w:object>
      </w:r>
    </w:p>
    <w:p w:rsidR="006600C7" w:rsidRPr="00801618" w:rsidRDefault="006600C7" w:rsidP="00113266">
      <w:pPr>
        <w:pStyle w:val="BodyText"/>
      </w:pPr>
    </w:p>
    <w:p w:rsidR="000A0907" w:rsidRPr="00E86C46" w:rsidRDefault="000A0907" w:rsidP="0077676C">
      <w:pPr>
        <w:pStyle w:val="Heading1"/>
      </w:pPr>
      <w:bookmarkStart w:id="357" w:name="_Toc153364"/>
      <w:bookmarkStart w:id="358" w:name="_Toc454357047"/>
      <w:bookmarkStart w:id="359" w:name="_Toc1202587"/>
      <w:bookmarkStart w:id="360" w:name="_Toc66891848"/>
      <w:bookmarkStart w:id="361" w:name="_Toc400536867"/>
      <w:bookmarkEnd w:id="357"/>
      <w:r w:rsidRPr="00E86C46">
        <w:lastRenderedPageBreak/>
        <w:t xml:space="preserve">System </w:t>
      </w:r>
      <w:bookmarkEnd w:id="358"/>
      <w:bookmarkEnd w:id="359"/>
      <w:bookmarkEnd w:id="360"/>
      <w:r w:rsidRPr="00E86C46">
        <w:t>Architecture</w:t>
      </w:r>
      <w:bookmarkEnd w:id="361"/>
    </w:p>
    <w:p w:rsidR="000A0907" w:rsidRPr="00AE2AA1" w:rsidRDefault="000A0907" w:rsidP="0077676C">
      <w:pPr>
        <w:pStyle w:val="Heading2"/>
      </w:pPr>
      <w:bookmarkStart w:id="362" w:name="_Toc400536868"/>
      <w:r w:rsidRPr="00AE2AA1">
        <w:t>Hardware Architecture</w:t>
      </w:r>
      <w:bookmarkEnd w:id="362"/>
    </w:p>
    <w:p w:rsidR="00294BDB" w:rsidRDefault="00294BDB" w:rsidP="0077676C">
      <w:pPr>
        <w:pStyle w:val="Heading3"/>
      </w:pPr>
      <w:bookmarkStart w:id="363" w:name="_Ref307564348"/>
      <w:bookmarkStart w:id="364" w:name="_Ref307564353"/>
      <w:bookmarkStart w:id="365" w:name="_Toc310426837"/>
      <w:bookmarkStart w:id="366" w:name="_Toc400536869"/>
      <w:r w:rsidRPr="00AE2AA1">
        <w:t xml:space="preserve">Hardware </w:t>
      </w:r>
      <w:r>
        <w:t>Infrastructure Design</w:t>
      </w:r>
      <w:bookmarkEnd w:id="363"/>
      <w:bookmarkEnd w:id="364"/>
      <w:bookmarkEnd w:id="365"/>
      <w:bookmarkEnd w:id="366"/>
    </w:p>
    <w:p w:rsidR="00294BDB" w:rsidRDefault="00294BDB" w:rsidP="00294BDB">
      <w:pPr>
        <w:pStyle w:val="BodyText"/>
        <w:keepNext/>
        <w:keepLines/>
      </w:pPr>
      <w:r>
        <w:t>The hardware infrastructure consists of the following components for the production (and production-identical) environments:</w:t>
      </w:r>
    </w:p>
    <w:p w:rsidR="00AF0687" w:rsidRPr="005522E1" w:rsidRDefault="00AF0687" w:rsidP="00AF0687">
      <w:pPr>
        <w:pStyle w:val="Caption"/>
      </w:pPr>
      <w:bookmarkStart w:id="367" w:name="_Toc358795819"/>
      <w:r w:rsidRPr="005522E1">
        <w:t xml:space="preserve">Figure </w:t>
      </w:r>
      <w:r w:rsidR="007116FF">
        <w:fldChar w:fldCharType="begin"/>
      </w:r>
      <w:r w:rsidR="007116FF">
        <w:instrText xml:space="preserve"> SEQ Figure \* ARABIC </w:instrText>
      </w:r>
      <w:r w:rsidR="007116FF">
        <w:fldChar w:fldCharType="separate"/>
      </w:r>
      <w:r w:rsidR="00383DBC">
        <w:rPr>
          <w:noProof/>
        </w:rPr>
        <w:t>8</w:t>
      </w:r>
      <w:r w:rsidR="007116FF">
        <w:rPr>
          <w:noProof/>
        </w:rPr>
        <w:fldChar w:fldCharType="end"/>
      </w:r>
      <w:r w:rsidRPr="005522E1">
        <w:t xml:space="preserve">:  </w:t>
      </w:r>
      <w:r>
        <w:t>HLA</w:t>
      </w:r>
      <w:r w:rsidRPr="005522E1">
        <w:t xml:space="preserve"> Core System Hardware Configuration</w:t>
      </w:r>
      <w:bookmarkEnd w:id="367"/>
    </w:p>
    <w:p w:rsidR="00363779" w:rsidRPr="005522E1" w:rsidRDefault="00363779" w:rsidP="00363779">
      <w:pPr>
        <w:pBdr>
          <w:top w:val="single" w:sz="4" w:space="1" w:color="auto"/>
          <w:left w:val="single" w:sz="4" w:space="4" w:color="auto"/>
          <w:bottom w:val="single" w:sz="4" w:space="1" w:color="auto"/>
          <w:right w:val="single" w:sz="4" w:space="4" w:color="auto"/>
        </w:pBdr>
      </w:pPr>
      <w:r>
        <w:object w:dxaOrig="16524" w:dyaOrig="9271" w14:anchorId="4D172D05">
          <v:shape id="_x0000_i1030" type="#_x0000_t75" style="width:467.75pt;height:262.2pt" o:ole="">
            <v:imagedata r:id="rId39" o:title=""/>
          </v:shape>
          <o:OLEObject Type="Embed" ProgID="Visio.Drawing.11" ShapeID="_x0000_i1030" DrawAspect="Content" ObjectID="_1474808868" r:id="rId40"/>
        </w:object>
      </w:r>
      <w:r w:rsidRPr="005522E1">
        <w:t xml:space="preserve"> </w:t>
      </w:r>
    </w:p>
    <w:p w:rsidR="00363779" w:rsidRPr="000358F1" w:rsidRDefault="00363779" w:rsidP="00363779">
      <w:r>
        <w:t>Ideally all other environments have the same hardware configuration as the production environment. However, other environments typically do not require the same fail-over and high availability characteristics as the production environment.</w:t>
      </w:r>
    </w:p>
    <w:p w:rsidR="00363779" w:rsidRPr="00DF042E" w:rsidRDefault="00363779" w:rsidP="00363779">
      <w:pPr>
        <w:keepNext/>
      </w:pPr>
      <w:r w:rsidRPr="00DF042E">
        <w:t>Following are descriptions of the</w:t>
      </w:r>
      <w:r>
        <w:t xml:space="preserve"> </w:t>
      </w:r>
      <w:r w:rsidRPr="00DF042E">
        <w:t>components:</w:t>
      </w:r>
    </w:p>
    <w:p w:rsidR="00363779" w:rsidRPr="006E37EF" w:rsidRDefault="00363779" w:rsidP="004C6A48">
      <w:pPr>
        <w:pStyle w:val="ListBullet"/>
        <w:rPr>
          <w:rFonts w:eastAsia="MS Mincho"/>
          <w:lang w:eastAsia="en-GB"/>
        </w:rPr>
      </w:pPr>
      <w:r>
        <w:rPr>
          <w:rFonts w:eastAsia="MS Mincho"/>
          <w:lang w:eastAsia="en-GB"/>
        </w:rPr>
        <w:t xml:space="preserve">The </w:t>
      </w:r>
      <w:r w:rsidRPr="00AF0687">
        <w:rPr>
          <w:rFonts w:eastAsia="MS Mincho"/>
          <w:b/>
          <w:i/>
          <w:lang w:eastAsia="en-GB"/>
        </w:rPr>
        <w:t>Firewall</w:t>
      </w:r>
      <w:r w:rsidRPr="00AF0687">
        <w:rPr>
          <w:rFonts w:eastAsia="MS Mincho"/>
          <w:i/>
          <w:lang w:eastAsia="en-GB"/>
        </w:rPr>
        <w:t xml:space="preserve"> </w:t>
      </w:r>
      <w:r>
        <w:rPr>
          <w:rFonts w:eastAsia="MS Mincho"/>
          <w:lang w:eastAsia="en-GB"/>
        </w:rPr>
        <w:t>limits access to the Application Cluster as appropriate.  E</w:t>
      </w:r>
      <w:r>
        <w:t>ach server has its own firewall, limiting access to the server to the necessary traffic only (see Figure 6 below).</w:t>
      </w:r>
    </w:p>
    <w:p w:rsidR="00294BDB" w:rsidRDefault="00294BDB" w:rsidP="004C6A48">
      <w:pPr>
        <w:pStyle w:val="ListBullet"/>
      </w:pPr>
      <w:r>
        <w:t>A</w:t>
      </w:r>
      <w:r w:rsidRPr="008B5117">
        <w:rPr>
          <w:b/>
        </w:rPr>
        <w:t xml:space="preserve"> </w:t>
      </w:r>
      <w:r w:rsidRPr="00984495">
        <w:rPr>
          <w:b/>
          <w:i/>
        </w:rPr>
        <w:t>L</w:t>
      </w:r>
      <w:r w:rsidRPr="008B5117">
        <w:rPr>
          <w:b/>
          <w:i/>
        </w:rPr>
        <w:t>oad Balancer</w:t>
      </w:r>
      <w:r>
        <w:t xml:space="preserve"> that </w:t>
      </w:r>
      <w:r w:rsidR="00BB5050">
        <w:t xml:space="preserve">distributes the application workload across multiple application servers to </w:t>
      </w:r>
      <w:r w:rsidR="00E4121D">
        <w:t>achieve</w:t>
      </w:r>
      <w:r w:rsidR="00BB5050">
        <w:t xml:space="preserve"> such goals as optimal resource utilization, maximize throughput, minimize response time, and overload avoidance.</w:t>
      </w:r>
    </w:p>
    <w:p w:rsidR="00294BDB" w:rsidRDefault="00294BDB" w:rsidP="004C6A48">
      <w:pPr>
        <w:pStyle w:val="ListBullet"/>
      </w:pPr>
      <w:r>
        <w:t>An</w:t>
      </w:r>
      <w:r>
        <w:rPr>
          <w:i/>
        </w:rPr>
        <w:t xml:space="preserve"> </w:t>
      </w:r>
      <w:r w:rsidRPr="008B5117">
        <w:rPr>
          <w:b/>
          <w:i/>
        </w:rPr>
        <w:t xml:space="preserve">Application </w:t>
      </w:r>
      <w:r w:rsidR="00C51901">
        <w:rPr>
          <w:b/>
          <w:i/>
        </w:rPr>
        <w:t>Servers</w:t>
      </w:r>
      <w:r w:rsidR="00C51901">
        <w:t xml:space="preserve"> </w:t>
      </w:r>
      <w:r>
        <w:t xml:space="preserve">consisting of 2 nodes each hosting an instance of the </w:t>
      </w:r>
      <w:r w:rsidR="002E716D">
        <w:t>HLA</w:t>
      </w:r>
      <w:r>
        <w:t xml:space="preserve"> web application. </w:t>
      </w:r>
    </w:p>
    <w:p w:rsidR="00294BDB" w:rsidRDefault="00294BDB" w:rsidP="004C6A48">
      <w:pPr>
        <w:pStyle w:val="ListBullet"/>
      </w:pPr>
      <w:r>
        <w:lastRenderedPageBreak/>
        <w:t>An</w:t>
      </w:r>
      <w:r>
        <w:rPr>
          <w:i/>
        </w:rPr>
        <w:t xml:space="preserve"> </w:t>
      </w:r>
      <w:r w:rsidR="002E716D">
        <w:rPr>
          <w:b/>
          <w:i/>
        </w:rPr>
        <w:t>HLA</w:t>
      </w:r>
      <w:r w:rsidRPr="008B5117">
        <w:rPr>
          <w:b/>
          <w:i/>
        </w:rPr>
        <w:t xml:space="preserve"> </w:t>
      </w:r>
      <w:r>
        <w:rPr>
          <w:b/>
          <w:i/>
        </w:rPr>
        <w:t>Engine</w:t>
      </w:r>
      <w:r w:rsidRPr="008B5117">
        <w:rPr>
          <w:b/>
          <w:i/>
        </w:rPr>
        <w:t xml:space="preserve"> </w:t>
      </w:r>
      <w:r w:rsidR="00C51901">
        <w:rPr>
          <w:b/>
          <w:i/>
        </w:rPr>
        <w:t>Servers</w:t>
      </w:r>
      <w:r w:rsidR="00C51901">
        <w:t xml:space="preserve"> </w:t>
      </w:r>
      <w:r>
        <w:t xml:space="preserve">consists of 2 nodes each hosting an instance of the COTS </w:t>
      </w:r>
      <w:r w:rsidR="002E716D">
        <w:t>HLA</w:t>
      </w:r>
      <w:r>
        <w:t xml:space="preserve"> application. </w:t>
      </w:r>
      <w:r w:rsidR="00E4121D">
        <w:t>This application provides</w:t>
      </w:r>
      <w:r>
        <w:t xml:space="preserve"> an API in the form of a web service to the survey traversal stored in the </w:t>
      </w:r>
      <w:r w:rsidR="002E716D">
        <w:t>HLA</w:t>
      </w:r>
      <w:r>
        <w:t xml:space="preserve"> COTS Database instance.</w:t>
      </w:r>
    </w:p>
    <w:p w:rsidR="00294BDB" w:rsidRDefault="00E4121D" w:rsidP="004C6A48">
      <w:pPr>
        <w:pStyle w:val="ListBullet"/>
      </w:pPr>
      <w:r>
        <w:t>A</w:t>
      </w:r>
      <w:r w:rsidR="00294BDB">
        <w:t xml:space="preserve"> </w:t>
      </w:r>
      <w:r w:rsidR="00294BDB" w:rsidRPr="008B5117">
        <w:rPr>
          <w:b/>
          <w:i/>
        </w:rPr>
        <w:t xml:space="preserve">Database </w:t>
      </w:r>
      <w:r w:rsidR="00C51901">
        <w:rPr>
          <w:b/>
          <w:i/>
        </w:rPr>
        <w:t>Servers</w:t>
      </w:r>
      <w:r w:rsidR="00C51901">
        <w:t xml:space="preserve"> c</w:t>
      </w:r>
      <w:r w:rsidR="00294BDB">
        <w:t xml:space="preserve">onsists of </w:t>
      </w:r>
      <w:r w:rsidR="00C51901">
        <w:t>3</w:t>
      </w:r>
      <w:r w:rsidR="00294BDB">
        <w:t xml:space="preserve"> nodes each hosting an instance of a database management system. </w:t>
      </w:r>
    </w:p>
    <w:p w:rsidR="000A0907" w:rsidRPr="00AE2AA1" w:rsidRDefault="000A0907" w:rsidP="0077676C">
      <w:pPr>
        <w:pStyle w:val="Heading2"/>
      </w:pPr>
      <w:bookmarkStart w:id="368" w:name="_Toc307990690"/>
      <w:bookmarkStart w:id="369" w:name="_Toc66801739"/>
      <w:bookmarkStart w:id="370" w:name="_Toc400536870"/>
      <w:bookmarkEnd w:id="368"/>
      <w:r w:rsidRPr="00AE2AA1">
        <w:t>Software Architecture</w:t>
      </w:r>
      <w:bookmarkEnd w:id="369"/>
      <w:bookmarkEnd w:id="370"/>
    </w:p>
    <w:p w:rsidR="00E834B1" w:rsidRDefault="00E834B1" w:rsidP="0077676C">
      <w:pPr>
        <w:pStyle w:val="Heading3"/>
      </w:pPr>
      <w:bookmarkStart w:id="371" w:name="_Toc400536871"/>
      <w:r>
        <w:t>System Software</w:t>
      </w:r>
      <w:bookmarkEnd w:id="371"/>
    </w:p>
    <w:p w:rsidR="00395267" w:rsidRDefault="00395267" w:rsidP="00395267">
      <w:r>
        <w:t xml:space="preserve">The following </w:t>
      </w:r>
      <w:r w:rsidR="00E834B1">
        <w:t xml:space="preserve">system </w:t>
      </w:r>
      <w:r>
        <w:t xml:space="preserve">software </w:t>
      </w:r>
      <w:r w:rsidR="00E834B1">
        <w:t xml:space="preserve">is </w:t>
      </w:r>
      <w:r>
        <w:t>used:</w:t>
      </w:r>
    </w:p>
    <w:p w:rsidR="00395267" w:rsidRDefault="00395267" w:rsidP="00395267">
      <w:pPr>
        <w:pStyle w:val="Caption"/>
      </w:pPr>
      <w:bookmarkStart w:id="372" w:name="_Toc398300841"/>
      <w:r>
        <w:t xml:space="preserve">Table </w:t>
      </w:r>
      <w:r w:rsidR="007116FF">
        <w:fldChar w:fldCharType="begin"/>
      </w:r>
      <w:r w:rsidR="007116FF">
        <w:instrText xml:space="preserve"> SEQ Table \* ARABIC </w:instrText>
      </w:r>
      <w:r w:rsidR="007116FF">
        <w:fldChar w:fldCharType="separate"/>
      </w:r>
      <w:r w:rsidR="00383DBC">
        <w:rPr>
          <w:noProof/>
        </w:rPr>
        <w:t>2</w:t>
      </w:r>
      <w:r w:rsidR="007116FF">
        <w:rPr>
          <w:noProof/>
        </w:rPr>
        <w:fldChar w:fldCharType="end"/>
      </w:r>
      <w:r>
        <w:t xml:space="preserve"> </w:t>
      </w:r>
      <w:r w:rsidR="00E834B1">
        <w:t>–</w:t>
      </w:r>
      <w:r>
        <w:t xml:space="preserve"> </w:t>
      </w:r>
      <w:r w:rsidR="00E834B1">
        <w:t xml:space="preserve">System </w:t>
      </w:r>
      <w:r>
        <w:t>Software specifications</w:t>
      </w:r>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3510"/>
        <w:gridCol w:w="3978"/>
      </w:tblGrid>
      <w:tr w:rsidR="00395267" w:rsidRPr="0031449B" w:rsidTr="00984495">
        <w:tc>
          <w:tcPr>
            <w:tcW w:w="2088" w:type="dxa"/>
            <w:shd w:val="clear" w:color="auto" w:fill="365F91" w:themeFill="accent1" w:themeFillShade="BF"/>
          </w:tcPr>
          <w:p w:rsidR="00395267" w:rsidRPr="0031449B" w:rsidRDefault="00395267" w:rsidP="00707702">
            <w:pPr>
              <w:pStyle w:val="TableHeading"/>
            </w:pPr>
            <w:r>
              <w:t>Platform</w:t>
            </w:r>
          </w:p>
        </w:tc>
        <w:tc>
          <w:tcPr>
            <w:tcW w:w="3510" w:type="dxa"/>
            <w:shd w:val="clear" w:color="auto" w:fill="365F91" w:themeFill="accent1" w:themeFillShade="BF"/>
          </w:tcPr>
          <w:p w:rsidR="00395267" w:rsidRDefault="00395267" w:rsidP="00707702">
            <w:pPr>
              <w:pStyle w:val="TableHeading"/>
            </w:pPr>
            <w:r>
              <w:t>Operating System</w:t>
            </w:r>
          </w:p>
        </w:tc>
        <w:tc>
          <w:tcPr>
            <w:tcW w:w="3978" w:type="dxa"/>
            <w:shd w:val="clear" w:color="auto" w:fill="365F91" w:themeFill="accent1" w:themeFillShade="BF"/>
          </w:tcPr>
          <w:p w:rsidR="00395267" w:rsidRPr="0031449B" w:rsidRDefault="00395267" w:rsidP="00707702">
            <w:pPr>
              <w:pStyle w:val="TableHeading"/>
            </w:pPr>
            <w:r>
              <w:t>Software</w:t>
            </w:r>
          </w:p>
        </w:tc>
      </w:tr>
      <w:tr w:rsidR="00395267" w:rsidRPr="0031449B" w:rsidTr="00984495">
        <w:tc>
          <w:tcPr>
            <w:tcW w:w="2088" w:type="dxa"/>
            <w:shd w:val="clear" w:color="auto" w:fill="auto"/>
          </w:tcPr>
          <w:p w:rsidR="00395267" w:rsidRPr="0031449B" w:rsidRDefault="00395267" w:rsidP="004F7C7D">
            <w:pPr>
              <w:pStyle w:val="TableText"/>
            </w:pPr>
            <w:r w:rsidRPr="0031449B">
              <w:t xml:space="preserve">Application </w:t>
            </w:r>
            <w:r w:rsidR="00C51901">
              <w:t>Servers</w:t>
            </w:r>
          </w:p>
        </w:tc>
        <w:tc>
          <w:tcPr>
            <w:tcW w:w="3510" w:type="dxa"/>
            <w:shd w:val="clear" w:color="auto" w:fill="auto"/>
          </w:tcPr>
          <w:p w:rsidR="00395267" w:rsidRPr="0031449B" w:rsidRDefault="00395267" w:rsidP="004F7C7D">
            <w:pPr>
              <w:pStyle w:val="TableText"/>
            </w:pPr>
            <w:r w:rsidRPr="0031449B">
              <w:t>Red Hat Enterprise Linux 5.0</w:t>
            </w:r>
          </w:p>
        </w:tc>
        <w:tc>
          <w:tcPr>
            <w:tcW w:w="3978" w:type="dxa"/>
            <w:shd w:val="clear" w:color="auto" w:fill="auto"/>
          </w:tcPr>
          <w:p w:rsidR="00C51901" w:rsidRDefault="00C51901" w:rsidP="004F7C7D">
            <w:pPr>
              <w:pStyle w:val="TableText"/>
            </w:pPr>
            <w:r>
              <w:t>Apache Web Server</w:t>
            </w:r>
          </w:p>
          <w:p w:rsidR="00395267" w:rsidRPr="0031449B" w:rsidRDefault="00395267" w:rsidP="004F7C7D">
            <w:pPr>
              <w:pStyle w:val="TableText"/>
            </w:pPr>
            <w:r w:rsidRPr="0031449B">
              <w:t>Oracle WebLogic Server 11g Enterprise Edition</w:t>
            </w:r>
          </w:p>
        </w:tc>
      </w:tr>
      <w:tr w:rsidR="00395267" w:rsidRPr="0031449B" w:rsidTr="00984495">
        <w:tc>
          <w:tcPr>
            <w:tcW w:w="2088" w:type="dxa"/>
            <w:shd w:val="clear" w:color="auto" w:fill="auto"/>
          </w:tcPr>
          <w:p w:rsidR="00395267" w:rsidRPr="0031449B" w:rsidRDefault="002E716D" w:rsidP="004F7C7D">
            <w:pPr>
              <w:pStyle w:val="TableText"/>
            </w:pPr>
            <w:r>
              <w:t>HLA</w:t>
            </w:r>
            <w:r w:rsidR="00395267">
              <w:t xml:space="preserve"> COTS </w:t>
            </w:r>
            <w:r w:rsidR="00C51901">
              <w:t>Servers</w:t>
            </w:r>
          </w:p>
        </w:tc>
        <w:tc>
          <w:tcPr>
            <w:tcW w:w="3510" w:type="dxa"/>
            <w:shd w:val="clear" w:color="auto" w:fill="auto"/>
          </w:tcPr>
          <w:p w:rsidR="00395267" w:rsidRPr="0031449B" w:rsidRDefault="00395267" w:rsidP="004F7C7D">
            <w:pPr>
              <w:pStyle w:val="TableText"/>
            </w:pPr>
            <w:r w:rsidRPr="0031449B">
              <w:t>Windows Server 2008 Enterprise R2</w:t>
            </w:r>
          </w:p>
        </w:tc>
        <w:tc>
          <w:tcPr>
            <w:tcW w:w="3978" w:type="dxa"/>
            <w:shd w:val="clear" w:color="auto" w:fill="auto"/>
          </w:tcPr>
          <w:p w:rsidR="00395267" w:rsidRDefault="00395267" w:rsidP="004F7C7D">
            <w:pPr>
              <w:pStyle w:val="TableText"/>
            </w:pPr>
            <w:r>
              <w:t>Internet Information Services (IIS 7.5+)</w:t>
            </w:r>
          </w:p>
          <w:p w:rsidR="00395267" w:rsidRPr="0031449B" w:rsidRDefault="00395267" w:rsidP="004F7C7D">
            <w:pPr>
              <w:pStyle w:val="TableText"/>
            </w:pPr>
            <w:r w:rsidRPr="0031449B">
              <w:t>Expert-24 data web service</w:t>
            </w:r>
            <w:r>
              <w:t xml:space="preserve"> (.NET 3.5 SP1+)</w:t>
            </w:r>
          </w:p>
        </w:tc>
      </w:tr>
      <w:tr w:rsidR="00395267" w:rsidRPr="0031449B" w:rsidTr="00984495">
        <w:tc>
          <w:tcPr>
            <w:tcW w:w="2088" w:type="dxa"/>
            <w:shd w:val="clear" w:color="auto" w:fill="auto"/>
          </w:tcPr>
          <w:p w:rsidR="00395267" w:rsidRDefault="00395267" w:rsidP="004F7C7D">
            <w:pPr>
              <w:pStyle w:val="TableText"/>
            </w:pPr>
            <w:r w:rsidRPr="0031449B">
              <w:t xml:space="preserve">Database </w:t>
            </w:r>
            <w:r w:rsidR="00C51901">
              <w:t>Servers</w:t>
            </w:r>
          </w:p>
          <w:p w:rsidR="00395267" w:rsidRPr="0031449B" w:rsidRDefault="00395267" w:rsidP="004F7C7D">
            <w:pPr>
              <w:pStyle w:val="TableText"/>
            </w:pPr>
          </w:p>
        </w:tc>
        <w:tc>
          <w:tcPr>
            <w:tcW w:w="3510" w:type="dxa"/>
            <w:shd w:val="clear" w:color="auto" w:fill="auto"/>
          </w:tcPr>
          <w:p w:rsidR="00395267" w:rsidRPr="0031449B" w:rsidRDefault="00395267" w:rsidP="004F7C7D">
            <w:pPr>
              <w:pStyle w:val="TableText"/>
            </w:pPr>
            <w:r w:rsidRPr="0031449B">
              <w:t>Windows Server 2008 Enterprise R2</w:t>
            </w:r>
          </w:p>
        </w:tc>
        <w:tc>
          <w:tcPr>
            <w:tcW w:w="3978" w:type="dxa"/>
            <w:shd w:val="clear" w:color="auto" w:fill="auto"/>
          </w:tcPr>
          <w:p w:rsidR="00395267" w:rsidRPr="0031449B" w:rsidRDefault="00395267" w:rsidP="00984495">
            <w:pPr>
              <w:pStyle w:val="TableText"/>
            </w:pPr>
            <w:r w:rsidRPr="0031449B">
              <w:t>Microsoft SQL Server 2008 R2</w:t>
            </w:r>
            <w:r>
              <w:t xml:space="preserve"> Enterprise Edition</w:t>
            </w:r>
          </w:p>
        </w:tc>
      </w:tr>
      <w:tr w:rsidR="00984495" w:rsidRPr="00984495" w:rsidTr="00984495">
        <w:tc>
          <w:tcPr>
            <w:tcW w:w="9576" w:type="dxa"/>
            <w:gridSpan w:val="3"/>
            <w:shd w:val="clear" w:color="auto" w:fill="D9D9D9" w:themeFill="background1" w:themeFillShade="D9"/>
          </w:tcPr>
          <w:p w:rsidR="00984495" w:rsidRPr="00984495" w:rsidRDefault="00984495" w:rsidP="004F7C7D">
            <w:pPr>
              <w:pStyle w:val="TableText"/>
              <w:rPr>
                <w:sz w:val="20"/>
                <w:szCs w:val="20"/>
              </w:rPr>
            </w:pPr>
            <w:r w:rsidRPr="00984495">
              <w:rPr>
                <w:sz w:val="20"/>
                <w:szCs w:val="20"/>
              </w:rPr>
              <w:t>Note that environments other than production may use the Developer edition, which takes advantage of all the functionality in the premium Datacenter edition but is licensed only for development, test, and demo use.</w:t>
            </w:r>
          </w:p>
        </w:tc>
      </w:tr>
    </w:tbl>
    <w:p w:rsidR="00E834B1" w:rsidRDefault="00E834B1" w:rsidP="0077676C">
      <w:pPr>
        <w:pStyle w:val="Heading3"/>
      </w:pPr>
      <w:bookmarkStart w:id="373" w:name="_Toc400536872"/>
      <w:r>
        <w:t>Software Modules</w:t>
      </w:r>
      <w:bookmarkEnd w:id="373"/>
    </w:p>
    <w:p w:rsidR="00E834B1" w:rsidRDefault="00E834B1" w:rsidP="00E834B1">
      <w:pPr>
        <w:pStyle w:val="Caption"/>
      </w:pPr>
      <w:bookmarkStart w:id="374" w:name="_Toc398300842"/>
      <w:r>
        <w:t xml:space="preserve">Table </w:t>
      </w:r>
      <w:r w:rsidR="007116FF">
        <w:fldChar w:fldCharType="begin"/>
      </w:r>
      <w:r w:rsidR="007116FF">
        <w:instrText xml:space="preserve"> SEQ Table \* ARABIC </w:instrText>
      </w:r>
      <w:r w:rsidR="007116FF">
        <w:fldChar w:fldCharType="separate"/>
      </w:r>
      <w:r w:rsidR="00383DBC">
        <w:rPr>
          <w:noProof/>
        </w:rPr>
        <w:t>3</w:t>
      </w:r>
      <w:r w:rsidR="007116FF">
        <w:rPr>
          <w:noProof/>
        </w:rPr>
        <w:fldChar w:fldCharType="end"/>
      </w:r>
      <w:r>
        <w:t xml:space="preserve"> – System Software specifications</w:t>
      </w:r>
      <w:bookmarkEnd w:id="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185"/>
        <w:gridCol w:w="4860"/>
        <w:gridCol w:w="2531"/>
      </w:tblGrid>
      <w:tr w:rsidR="00E834B1" w:rsidRPr="0031449B" w:rsidTr="00AF0687">
        <w:trPr>
          <w:cantSplit/>
          <w:tblHeader/>
        </w:trPr>
        <w:tc>
          <w:tcPr>
            <w:tcW w:w="21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834B1" w:rsidRPr="0031449B" w:rsidRDefault="00E834B1" w:rsidP="00707702">
            <w:pPr>
              <w:pStyle w:val="TableHeading"/>
            </w:pPr>
            <w:r>
              <w:t>Module</w:t>
            </w:r>
          </w:p>
        </w:tc>
        <w:tc>
          <w:tcPr>
            <w:tcW w:w="48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834B1" w:rsidRDefault="00E834B1" w:rsidP="00707702">
            <w:pPr>
              <w:pStyle w:val="TableHeading"/>
            </w:pPr>
            <w:r>
              <w:t>Description</w:t>
            </w:r>
          </w:p>
        </w:tc>
        <w:tc>
          <w:tcPr>
            <w:tcW w:w="253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834B1" w:rsidRPr="0031449B" w:rsidRDefault="00E834B1" w:rsidP="00707702">
            <w:pPr>
              <w:pStyle w:val="TableHeading"/>
            </w:pPr>
            <w:r>
              <w:t>Platform</w:t>
            </w:r>
          </w:p>
        </w:tc>
      </w:tr>
      <w:tr w:rsidR="00E834B1" w:rsidRPr="0031449B" w:rsidTr="00FC7B81">
        <w:tblPrEx>
          <w:tblCellMar>
            <w:top w:w="43" w:type="dxa"/>
            <w:bottom w:w="43" w:type="dxa"/>
          </w:tblCellMar>
        </w:tblPrEx>
        <w:tc>
          <w:tcPr>
            <w:tcW w:w="2185" w:type="dxa"/>
            <w:shd w:val="clear" w:color="auto" w:fill="auto"/>
          </w:tcPr>
          <w:p w:rsidR="00E834B1" w:rsidRPr="0031449B" w:rsidRDefault="00FC7B81" w:rsidP="004F7C7D">
            <w:pPr>
              <w:pStyle w:val="TableText"/>
            </w:pPr>
            <w:r>
              <w:t>Main Application</w:t>
            </w:r>
          </w:p>
        </w:tc>
        <w:tc>
          <w:tcPr>
            <w:tcW w:w="4860" w:type="dxa"/>
            <w:shd w:val="clear" w:color="auto" w:fill="auto"/>
          </w:tcPr>
          <w:p w:rsidR="00E834B1" w:rsidRDefault="00FC7B81" w:rsidP="004F7C7D">
            <w:pPr>
              <w:pStyle w:val="TableText"/>
            </w:pPr>
            <w:r>
              <w:t>The main application provides the veter</w:t>
            </w:r>
            <w:r w:rsidR="00D25017">
              <w:t>a</w:t>
            </w:r>
            <w:r>
              <w:t>n-type user</w:t>
            </w:r>
            <w:r w:rsidR="00D25017">
              <w:t>s</w:t>
            </w:r>
            <w:r>
              <w:t xml:space="preserve"> with the ability to </w:t>
            </w:r>
            <w:r w:rsidR="00D25017">
              <w:t>asses</w:t>
            </w:r>
            <w:r w:rsidR="00C624A1">
              <w:t>s</w:t>
            </w:r>
            <w:r w:rsidR="00D25017">
              <w:t xml:space="preserve"> their health risk.</w:t>
            </w:r>
          </w:p>
          <w:p w:rsidR="00D25017" w:rsidRDefault="00D25017" w:rsidP="004F7C7D">
            <w:pPr>
              <w:pStyle w:val="TableText"/>
            </w:pPr>
            <w:r>
              <w:t>The main application consists</w:t>
            </w:r>
            <w:r w:rsidR="003248DA">
              <w:t xml:space="preserve"> of </w:t>
            </w:r>
            <w:r>
              <w:t xml:space="preserve"> the following components:</w:t>
            </w:r>
          </w:p>
          <w:p w:rsidR="00D25017" w:rsidRDefault="002E716D" w:rsidP="004F7C7D">
            <w:pPr>
              <w:pStyle w:val="TableText"/>
            </w:pPr>
            <w:r>
              <w:t>Healthy Living Assessment</w:t>
            </w:r>
          </w:p>
          <w:p w:rsidR="00D25017" w:rsidRDefault="00D25017" w:rsidP="004F7C7D">
            <w:pPr>
              <w:pStyle w:val="TableText"/>
            </w:pPr>
            <w:r>
              <w:t>User (Authentication, User Profile)</w:t>
            </w:r>
          </w:p>
          <w:p w:rsidR="00D25017" w:rsidRDefault="00D25017" w:rsidP="004F7C7D">
            <w:pPr>
              <w:pStyle w:val="TableText"/>
            </w:pPr>
            <w:r>
              <w:t>Reports (Summary</w:t>
            </w:r>
            <w:r w:rsidR="00162B9D">
              <w:t>,</w:t>
            </w:r>
            <w:r w:rsidR="00B10197">
              <w:t xml:space="preserve"> </w:t>
            </w:r>
            <w:r>
              <w:t>Full</w:t>
            </w:r>
            <w:r w:rsidR="005F0000">
              <w:t>,</w:t>
            </w:r>
            <w:r>
              <w:t xml:space="preserve"> </w:t>
            </w:r>
            <w:r w:rsidR="00162B9D">
              <w:t xml:space="preserve">and Health Care Team </w:t>
            </w:r>
            <w:r>
              <w:t>reports)</w:t>
            </w:r>
          </w:p>
          <w:p w:rsidR="00D25017" w:rsidRDefault="00D25017" w:rsidP="004F7C7D">
            <w:pPr>
              <w:pStyle w:val="TableText"/>
            </w:pPr>
            <w:r>
              <w:t xml:space="preserve">This application is deployed </w:t>
            </w:r>
            <w:r w:rsidR="000661BC">
              <w:t xml:space="preserve">into the </w:t>
            </w:r>
            <w:r w:rsidR="002E716D">
              <w:t>HLA</w:t>
            </w:r>
            <w:r w:rsidR="000661BC">
              <w:t xml:space="preserve"> WebLogic domain </w:t>
            </w:r>
            <w:r>
              <w:t xml:space="preserve">as a </w:t>
            </w:r>
            <w:r w:rsidR="00C51901">
              <w:t>W</w:t>
            </w:r>
            <w:r>
              <w:t xml:space="preserve">AR file </w:t>
            </w:r>
            <w:r w:rsidR="008A542D">
              <w:t>that is incorporated in an EAR file</w:t>
            </w:r>
          </w:p>
          <w:p w:rsidR="00152423" w:rsidRPr="0031449B" w:rsidRDefault="0065049C" w:rsidP="004F7C7D">
            <w:pPr>
              <w:pStyle w:val="TableText"/>
            </w:pPr>
            <w:r>
              <w:t>The code consists of Java EE code (Java classes, XML configuration files, XSL stylesheets, JSPs). The code is developed using the Eclipse IDE. The application is built using Apache Ant scripts.</w:t>
            </w:r>
          </w:p>
        </w:tc>
        <w:tc>
          <w:tcPr>
            <w:tcW w:w="2531" w:type="dxa"/>
            <w:shd w:val="clear" w:color="auto" w:fill="auto"/>
          </w:tcPr>
          <w:p w:rsidR="00E834B1" w:rsidRPr="0031449B" w:rsidRDefault="00E834B1" w:rsidP="004F7C7D">
            <w:pPr>
              <w:pStyle w:val="TableText"/>
            </w:pPr>
            <w:r w:rsidRPr="0031449B">
              <w:t xml:space="preserve">Application </w:t>
            </w:r>
            <w:r w:rsidR="00C51901">
              <w:t>Servers</w:t>
            </w:r>
          </w:p>
        </w:tc>
      </w:tr>
      <w:tr w:rsidR="001E6C9B" w:rsidRPr="0031449B" w:rsidTr="00FC7B81">
        <w:tblPrEx>
          <w:tblCellMar>
            <w:top w:w="43" w:type="dxa"/>
            <w:bottom w:w="43" w:type="dxa"/>
          </w:tblCellMar>
        </w:tblPrEx>
        <w:tc>
          <w:tcPr>
            <w:tcW w:w="2185" w:type="dxa"/>
            <w:shd w:val="clear" w:color="auto" w:fill="auto"/>
          </w:tcPr>
          <w:p w:rsidR="001E6C9B" w:rsidRPr="0031449B" w:rsidRDefault="00FC7B81" w:rsidP="004F7C7D">
            <w:pPr>
              <w:pStyle w:val="TableText"/>
            </w:pPr>
            <w:r>
              <w:t>Admin Application</w:t>
            </w:r>
          </w:p>
        </w:tc>
        <w:tc>
          <w:tcPr>
            <w:tcW w:w="4860" w:type="dxa"/>
            <w:shd w:val="clear" w:color="auto" w:fill="auto"/>
          </w:tcPr>
          <w:p w:rsidR="00152423" w:rsidRDefault="00D25017" w:rsidP="004F7C7D">
            <w:pPr>
              <w:pStyle w:val="TableText"/>
            </w:pPr>
            <w:r>
              <w:t xml:space="preserve">The admin application provides </w:t>
            </w:r>
            <w:r w:rsidR="0065049C">
              <w:t>administrative capabilities</w:t>
            </w:r>
            <w:r w:rsidR="00152423">
              <w:t xml:space="preserve">. </w:t>
            </w:r>
          </w:p>
          <w:p w:rsidR="00152423" w:rsidRDefault="00152423" w:rsidP="004F7C7D">
            <w:pPr>
              <w:pStyle w:val="TableText"/>
            </w:pPr>
            <w:r>
              <w:lastRenderedPageBreak/>
              <w:t>This consists of the following components:</w:t>
            </w:r>
          </w:p>
          <w:p w:rsidR="00C51901" w:rsidRDefault="00C51901" w:rsidP="004F7C7D">
            <w:pPr>
              <w:pStyle w:val="TableText"/>
            </w:pPr>
            <w:r>
              <w:t>User Management</w:t>
            </w:r>
          </w:p>
          <w:p w:rsidR="00C51901" w:rsidRDefault="00C51901" w:rsidP="004F7C7D">
            <w:pPr>
              <w:pStyle w:val="TableText"/>
            </w:pPr>
            <w:r>
              <w:t>Audit log review</w:t>
            </w:r>
          </w:p>
          <w:p w:rsidR="00C51901" w:rsidRDefault="00C51901" w:rsidP="004F7C7D">
            <w:pPr>
              <w:pStyle w:val="TableText"/>
            </w:pPr>
            <w:r>
              <w:t>C</w:t>
            </w:r>
            <w:r w:rsidR="0065049C">
              <w:t>ommunication</w:t>
            </w:r>
            <w:r>
              <w:t xml:space="preserve"> log review</w:t>
            </w:r>
          </w:p>
          <w:p w:rsidR="00D25017" w:rsidRDefault="00D25017" w:rsidP="004F7C7D">
            <w:pPr>
              <w:pStyle w:val="TableText"/>
            </w:pPr>
            <w:r>
              <w:t xml:space="preserve">This application is deployed </w:t>
            </w:r>
            <w:r w:rsidR="000661BC">
              <w:t xml:space="preserve">into the </w:t>
            </w:r>
            <w:r w:rsidR="002E716D">
              <w:t>HLA</w:t>
            </w:r>
            <w:r w:rsidR="000661BC">
              <w:t xml:space="preserve"> WebLogic domain </w:t>
            </w:r>
            <w:r>
              <w:t xml:space="preserve">as a </w:t>
            </w:r>
            <w:r w:rsidR="00C51901">
              <w:t xml:space="preserve">WAR </w:t>
            </w:r>
            <w:r>
              <w:t xml:space="preserve">file </w:t>
            </w:r>
            <w:r w:rsidR="008A542D">
              <w:t xml:space="preserve">that is incorporated in an EAR file </w:t>
            </w:r>
          </w:p>
          <w:p w:rsidR="0065049C" w:rsidRPr="0031449B" w:rsidRDefault="0065049C" w:rsidP="004F7C7D">
            <w:pPr>
              <w:pStyle w:val="TableText"/>
            </w:pPr>
            <w:r>
              <w:t>The code consists of Java EE code (Java classes, XML configuration files, XSL stylesheets, JSPs). The code is developed using the Eclipse IDE. The application is built using Apache Ant scripts.</w:t>
            </w:r>
          </w:p>
        </w:tc>
        <w:tc>
          <w:tcPr>
            <w:tcW w:w="2531" w:type="dxa"/>
            <w:shd w:val="clear" w:color="auto" w:fill="auto"/>
          </w:tcPr>
          <w:p w:rsidR="001E6C9B" w:rsidRDefault="001E6C9B" w:rsidP="004F7C7D">
            <w:pPr>
              <w:pStyle w:val="TableText"/>
            </w:pPr>
            <w:r w:rsidRPr="0031449B">
              <w:lastRenderedPageBreak/>
              <w:t xml:space="preserve">Application </w:t>
            </w:r>
            <w:r w:rsidR="00C51901">
              <w:t>Servers</w:t>
            </w:r>
          </w:p>
        </w:tc>
      </w:tr>
      <w:tr w:rsidR="00C51901" w:rsidRPr="0031449B" w:rsidTr="00FC7B81">
        <w:tblPrEx>
          <w:tblCellMar>
            <w:top w:w="43" w:type="dxa"/>
            <w:bottom w:w="43" w:type="dxa"/>
          </w:tblCellMar>
        </w:tblPrEx>
        <w:tc>
          <w:tcPr>
            <w:tcW w:w="2185" w:type="dxa"/>
            <w:shd w:val="clear" w:color="auto" w:fill="auto"/>
          </w:tcPr>
          <w:p w:rsidR="00C51901" w:rsidRDefault="00C51901" w:rsidP="004F7C7D">
            <w:pPr>
              <w:pStyle w:val="TableText"/>
            </w:pPr>
            <w:r>
              <w:lastRenderedPageBreak/>
              <w:t>Analytics Application</w:t>
            </w:r>
          </w:p>
        </w:tc>
        <w:tc>
          <w:tcPr>
            <w:tcW w:w="4860" w:type="dxa"/>
            <w:shd w:val="clear" w:color="auto" w:fill="auto"/>
          </w:tcPr>
          <w:p w:rsidR="00C51901" w:rsidRDefault="00C51901" w:rsidP="004F7C7D">
            <w:pPr>
              <w:pStyle w:val="TableText"/>
            </w:pPr>
            <w:r>
              <w:t xml:space="preserve">The </w:t>
            </w:r>
            <w:r w:rsidR="00020D8E">
              <w:t xml:space="preserve">analytics </w:t>
            </w:r>
            <w:r>
              <w:t xml:space="preserve">application provides </w:t>
            </w:r>
            <w:r w:rsidR="00020D8E">
              <w:t xml:space="preserve">analysis </w:t>
            </w:r>
            <w:r w:rsidR="00B45167">
              <w:t xml:space="preserve">reporting and data extraction </w:t>
            </w:r>
            <w:r>
              <w:t xml:space="preserve">capabilities. </w:t>
            </w:r>
          </w:p>
          <w:p w:rsidR="00C51901" w:rsidRDefault="00C51901" w:rsidP="004F7C7D">
            <w:pPr>
              <w:pStyle w:val="TableText"/>
            </w:pPr>
            <w:r>
              <w:t>This consists of the following components:</w:t>
            </w:r>
          </w:p>
          <w:p w:rsidR="00020D8E" w:rsidRDefault="00020D8E" w:rsidP="004F7C7D">
            <w:pPr>
              <w:pStyle w:val="TableText"/>
            </w:pPr>
            <w:r>
              <w:t>Report creation</w:t>
            </w:r>
          </w:p>
          <w:p w:rsidR="00020D8E" w:rsidRDefault="00B45167" w:rsidP="004F7C7D">
            <w:pPr>
              <w:pStyle w:val="TableText"/>
            </w:pPr>
            <w:r>
              <w:t>Data e</w:t>
            </w:r>
            <w:r w:rsidR="00020D8E">
              <w:t>xtract creation</w:t>
            </w:r>
          </w:p>
          <w:p w:rsidR="00C51901" w:rsidRDefault="00C51901" w:rsidP="004F7C7D">
            <w:pPr>
              <w:pStyle w:val="TableText"/>
            </w:pPr>
            <w:r>
              <w:t xml:space="preserve">This application is deployed </w:t>
            </w:r>
            <w:r w:rsidR="000661BC">
              <w:t xml:space="preserve">into the </w:t>
            </w:r>
            <w:r w:rsidR="002E716D">
              <w:t>HLA</w:t>
            </w:r>
            <w:r w:rsidR="000661BC">
              <w:t xml:space="preserve"> WebLogic domain </w:t>
            </w:r>
            <w:r>
              <w:t xml:space="preserve">as a WAR file </w:t>
            </w:r>
            <w:r w:rsidR="008A542D">
              <w:t xml:space="preserve">that is incorporated in an EAR file </w:t>
            </w:r>
          </w:p>
          <w:p w:rsidR="00C51901" w:rsidRDefault="00C51901" w:rsidP="004F7C7D">
            <w:pPr>
              <w:pStyle w:val="TableText"/>
            </w:pPr>
            <w:r>
              <w:t>The code consists of Java EE code (Java classes, XML configuration files, XSL stylesheets, JSPs). The code is developed using the Eclipse IDE. The application is built using Apache Ant scripts.</w:t>
            </w:r>
          </w:p>
        </w:tc>
        <w:tc>
          <w:tcPr>
            <w:tcW w:w="2531" w:type="dxa"/>
            <w:shd w:val="clear" w:color="auto" w:fill="auto"/>
          </w:tcPr>
          <w:p w:rsidR="00C51901" w:rsidRDefault="00C51901" w:rsidP="004F7C7D">
            <w:pPr>
              <w:pStyle w:val="TableText"/>
            </w:pPr>
            <w:r w:rsidRPr="0031449B">
              <w:t xml:space="preserve">Application </w:t>
            </w:r>
            <w:r>
              <w:t>Servers</w:t>
            </w:r>
          </w:p>
        </w:tc>
      </w:tr>
      <w:tr w:rsidR="008A542D" w:rsidRPr="0031449B" w:rsidTr="00FC7B81">
        <w:tblPrEx>
          <w:tblCellMar>
            <w:top w:w="43" w:type="dxa"/>
            <w:bottom w:w="43" w:type="dxa"/>
          </w:tblCellMar>
        </w:tblPrEx>
        <w:tc>
          <w:tcPr>
            <w:tcW w:w="2185" w:type="dxa"/>
            <w:shd w:val="clear" w:color="auto" w:fill="auto"/>
          </w:tcPr>
          <w:p w:rsidR="008A542D" w:rsidRDefault="008A542D" w:rsidP="004F7C7D">
            <w:pPr>
              <w:pStyle w:val="TableText"/>
            </w:pPr>
            <w:r>
              <w:t>Integration Application</w:t>
            </w:r>
          </w:p>
        </w:tc>
        <w:tc>
          <w:tcPr>
            <w:tcW w:w="4860" w:type="dxa"/>
            <w:shd w:val="clear" w:color="auto" w:fill="auto"/>
          </w:tcPr>
          <w:p w:rsidR="008A542D" w:rsidRDefault="008A542D" w:rsidP="004F7C7D">
            <w:pPr>
              <w:pStyle w:val="TableText"/>
            </w:pPr>
            <w:r>
              <w:t>The integration application provides integration services to the system:</w:t>
            </w:r>
          </w:p>
          <w:p w:rsidR="008A542D" w:rsidRDefault="008A542D" w:rsidP="004F7C7D">
            <w:pPr>
              <w:pStyle w:val="TableText"/>
            </w:pPr>
            <w:r>
              <w:t xml:space="preserve">service to external systems (MHV), as well as capabilities to integrate with other systems (MVI and VistA instances via MDWS). </w:t>
            </w:r>
          </w:p>
          <w:p w:rsidR="008A542D" w:rsidRDefault="008A542D" w:rsidP="004F7C7D">
            <w:pPr>
              <w:pStyle w:val="TableText"/>
            </w:pPr>
            <w:r>
              <w:t>This consists of the following components:</w:t>
            </w:r>
          </w:p>
          <w:p w:rsidR="008A542D" w:rsidRDefault="008A542D" w:rsidP="004F7C7D">
            <w:pPr>
              <w:pStyle w:val="TableText"/>
            </w:pPr>
            <w:r>
              <w:t>Accepting session creation requests from MHV</w:t>
            </w:r>
          </w:p>
          <w:p w:rsidR="008A542D" w:rsidRDefault="008A542D" w:rsidP="004F7C7D">
            <w:pPr>
              <w:pStyle w:val="TableText"/>
            </w:pPr>
            <w:r>
              <w:t>Retrieving identity trai</w:t>
            </w:r>
            <w:r w:rsidR="00020D8E">
              <w:t>t</w:t>
            </w:r>
            <w:r>
              <w:t>s and correlated facilities from MVI</w:t>
            </w:r>
          </w:p>
          <w:p w:rsidR="008A542D" w:rsidRDefault="008A542D" w:rsidP="004F7C7D">
            <w:pPr>
              <w:pStyle w:val="TableText"/>
            </w:pPr>
            <w:r>
              <w:t xml:space="preserve">Retrieving </w:t>
            </w:r>
            <w:r w:rsidR="000661BC">
              <w:t>health information from various VistA instances via MHV’s MDWS instance</w:t>
            </w:r>
          </w:p>
          <w:p w:rsidR="008A542D" w:rsidRDefault="008A542D" w:rsidP="004F7C7D">
            <w:pPr>
              <w:pStyle w:val="TableText"/>
            </w:pPr>
            <w:r>
              <w:t xml:space="preserve">This application is deployed </w:t>
            </w:r>
            <w:r w:rsidR="000661BC">
              <w:t xml:space="preserve">into the </w:t>
            </w:r>
            <w:r w:rsidR="002E716D">
              <w:t>HLA</w:t>
            </w:r>
            <w:r w:rsidR="000661BC">
              <w:t xml:space="preserve"> WebLogic domain </w:t>
            </w:r>
            <w:r>
              <w:t xml:space="preserve">as a WAR file </w:t>
            </w:r>
            <w:r w:rsidR="000661BC">
              <w:t xml:space="preserve">and an EJB JAR files </w:t>
            </w:r>
            <w:r>
              <w:t xml:space="preserve">that </w:t>
            </w:r>
            <w:r w:rsidR="000661BC">
              <w:t xml:space="preserve">are </w:t>
            </w:r>
            <w:r>
              <w:t>incorporated in an EAR file</w:t>
            </w:r>
            <w:r w:rsidR="000661BC">
              <w:t>. The services are exposed via JAX-WS as provided by the container.</w:t>
            </w:r>
          </w:p>
          <w:p w:rsidR="008A542D" w:rsidRDefault="008A542D" w:rsidP="004F7C7D">
            <w:pPr>
              <w:pStyle w:val="TableText"/>
            </w:pPr>
            <w:r>
              <w:t>The code consists of Java EE code (Java c</w:t>
            </w:r>
            <w:r w:rsidR="000661BC">
              <w:t>lasses, XML configuration files</w:t>
            </w:r>
            <w:r>
              <w:t>). The code is developed using the Eclipse IDE. The application is built using Apache Ant scripts.</w:t>
            </w:r>
          </w:p>
        </w:tc>
        <w:tc>
          <w:tcPr>
            <w:tcW w:w="2531" w:type="dxa"/>
            <w:shd w:val="clear" w:color="auto" w:fill="auto"/>
          </w:tcPr>
          <w:p w:rsidR="008A542D" w:rsidRDefault="008A542D" w:rsidP="004F7C7D">
            <w:pPr>
              <w:pStyle w:val="TableText"/>
            </w:pPr>
          </w:p>
        </w:tc>
      </w:tr>
      <w:tr w:rsidR="00C51901" w:rsidRPr="0031449B" w:rsidTr="00FC7B81">
        <w:tblPrEx>
          <w:tblCellMar>
            <w:top w:w="43" w:type="dxa"/>
            <w:bottom w:w="43" w:type="dxa"/>
          </w:tblCellMar>
        </w:tblPrEx>
        <w:tc>
          <w:tcPr>
            <w:tcW w:w="2185" w:type="dxa"/>
            <w:shd w:val="clear" w:color="auto" w:fill="auto"/>
          </w:tcPr>
          <w:p w:rsidR="00C51901" w:rsidRDefault="00C51901" w:rsidP="004F7C7D">
            <w:pPr>
              <w:pStyle w:val="TableText"/>
            </w:pPr>
            <w:r>
              <w:t>Application Database</w:t>
            </w:r>
          </w:p>
        </w:tc>
        <w:tc>
          <w:tcPr>
            <w:tcW w:w="4860" w:type="dxa"/>
            <w:shd w:val="clear" w:color="auto" w:fill="auto"/>
          </w:tcPr>
          <w:p w:rsidR="00C51901" w:rsidRDefault="00C51901" w:rsidP="004F7C7D">
            <w:pPr>
              <w:pStyle w:val="TableText"/>
            </w:pPr>
            <w:r>
              <w:t>The Application database supports both the Main and Admin applications.</w:t>
            </w:r>
          </w:p>
          <w:p w:rsidR="00C51901" w:rsidRDefault="00C51901" w:rsidP="004F7C7D">
            <w:pPr>
              <w:pStyle w:val="TableText"/>
            </w:pPr>
            <w:r>
              <w:t xml:space="preserve">This database is deployed into a Microsoft SQL </w:t>
            </w:r>
            <w:r>
              <w:lastRenderedPageBreak/>
              <w:t>Server instance.</w:t>
            </w:r>
          </w:p>
          <w:p w:rsidR="00C51901" w:rsidRPr="0031449B" w:rsidRDefault="00C51901" w:rsidP="004F7C7D">
            <w:pPr>
              <w:pStyle w:val="TableText"/>
            </w:pPr>
            <w:r>
              <w:t>The database is built by applying SQL DDL scripts to an empty baseline database. No specific database development tools are used to create the SQL scripts.</w:t>
            </w:r>
          </w:p>
        </w:tc>
        <w:tc>
          <w:tcPr>
            <w:tcW w:w="2531" w:type="dxa"/>
            <w:shd w:val="clear" w:color="auto" w:fill="auto"/>
          </w:tcPr>
          <w:p w:rsidR="00C51901" w:rsidRDefault="00C51901" w:rsidP="004F7C7D">
            <w:pPr>
              <w:pStyle w:val="TableText"/>
            </w:pPr>
            <w:r>
              <w:lastRenderedPageBreak/>
              <w:t>(Main) Database Servers</w:t>
            </w:r>
          </w:p>
        </w:tc>
      </w:tr>
      <w:tr w:rsidR="00C51901" w:rsidRPr="0031449B" w:rsidTr="00FC7B81">
        <w:tblPrEx>
          <w:tblCellMar>
            <w:top w:w="43" w:type="dxa"/>
            <w:bottom w:w="43" w:type="dxa"/>
          </w:tblCellMar>
        </w:tblPrEx>
        <w:tc>
          <w:tcPr>
            <w:tcW w:w="2185" w:type="dxa"/>
            <w:shd w:val="clear" w:color="auto" w:fill="auto"/>
          </w:tcPr>
          <w:p w:rsidR="00C51901" w:rsidRDefault="00C51901" w:rsidP="004F7C7D">
            <w:pPr>
              <w:pStyle w:val="TableText"/>
            </w:pPr>
            <w:r>
              <w:lastRenderedPageBreak/>
              <w:t>Analytics Database</w:t>
            </w:r>
          </w:p>
        </w:tc>
        <w:tc>
          <w:tcPr>
            <w:tcW w:w="4860" w:type="dxa"/>
            <w:shd w:val="clear" w:color="auto" w:fill="auto"/>
          </w:tcPr>
          <w:p w:rsidR="00C51901" w:rsidRDefault="00C51901" w:rsidP="004F7C7D">
            <w:pPr>
              <w:pStyle w:val="TableText"/>
            </w:pPr>
            <w:r>
              <w:t>The Analytics database supports the Analytics application.</w:t>
            </w:r>
          </w:p>
          <w:p w:rsidR="00C51901" w:rsidRDefault="00C51901" w:rsidP="004F7C7D">
            <w:pPr>
              <w:pStyle w:val="TableText"/>
            </w:pPr>
            <w:r>
              <w:t>This database is deployed into a Microsoft SQL Server instance.</w:t>
            </w:r>
          </w:p>
          <w:p w:rsidR="00C51901" w:rsidRDefault="00C51901" w:rsidP="004F7C7D">
            <w:pPr>
              <w:pStyle w:val="TableText"/>
            </w:pPr>
            <w:r>
              <w:t>The database is built by applying SQL DDL scripts to an empty baseline database. No specific database development tools are used to create the SQL scripts.</w:t>
            </w:r>
          </w:p>
        </w:tc>
        <w:tc>
          <w:tcPr>
            <w:tcW w:w="2531" w:type="dxa"/>
            <w:shd w:val="clear" w:color="auto" w:fill="auto"/>
          </w:tcPr>
          <w:p w:rsidR="00C51901" w:rsidRDefault="00C51901" w:rsidP="004F7C7D">
            <w:pPr>
              <w:pStyle w:val="TableText"/>
            </w:pPr>
            <w:r>
              <w:t>(Analytics) Database Server</w:t>
            </w:r>
          </w:p>
        </w:tc>
      </w:tr>
      <w:tr w:rsidR="00C51901" w:rsidRPr="0031449B" w:rsidTr="00FC7B81">
        <w:tblPrEx>
          <w:tblCellMar>
            <w:top w:w="43" w:type="dxa"/>
            <w:bottom w:w="43" w:type="dxa"/>
          </w:tblCellMar>
        </w:tblPrEx>
        <w:tc>
          <w:tcPr>
            <w:tcW w:w="2185" w:type="dxa"/>
            <w:shd w:val="clear" w:color="auto" w:fill="auto"/>
          </w:tcPr>
          <w:p w:rsidR="00C51901" w:rsidRPr="0031449B" w:rsidRDefault="00C51901" w:rsidP="004F7C7D">
            <w:pPr>
              <w:pStyle w:val="TableText"/>
            </w:pPr>
            <w:r>
              <w:t>Expert-24 Data Service (COTS)</w:t>
            </w:r>
          </w:p>
        </w:tc>
        <w:tc>
          <w:tcPr>
            <w:tcW w:w="4860" w:type="dxa"/>
            <w:shd w:val="clear" w:color="auto" w:fill="auto"/>
          </w:tcPr>
          <w:p w:rsidR="00C51901" w:rsidRDefault="00C51901" w:rsidP="004F7C7D">
            <w:pPr>
              <w:pStyle w:val="TableText"/>
            </w:pPr>
            <w:r>
              <w:t xml:space="preserve">The data service provides the run-time capability of the Expert-24 survey engine. It uses the survey content and survey instance information stored in the Expert-24 Database to create the underlying information for the survey process </w:t>
            </w:r>
          </w:p>
          <w:p w:rsidR="00C51901" w:rsidRPr="0031449B" w:rsidRDefault="00C51901" w:rsidP="004F7C7D">
            <w:pPr>
              <w:pStyle w:val="TableText"/>
            </w:pPr>
            <w:r>
              <w:t>This application is a .NET C# application deployed using IIS.</w:t>
            </w:r>
          </w:p>
        </w:tc>
        <w:tc>
          <w:tcPr>
            <w:tcW w:w="2531" w:type="dxa"/>
            <w:shd w:val="clear" w:color="auto" w:fill="auto"/>
          </w:tcPr>
          <w:p w:rsidR="00C51901" w:rsidRDefault="002E716D" w:rsidP="004F7C7D">
            <w:pPr>
              <w:pStyle w:val="TableText"/>
            </w:pPr>
            <w:r>
              <w:t>HLA</w:t>
            </w:r>
            <w:r w:rsidR="00C51901">
              <w:t xml:space="preserve"> COTS Servers</w:t>
            </w:r>
          </w:p>
        </w:tc>
      </w:tr>
      <w:tr w:rsidR="00C51901" w:rsidRPr="0031449B" w:rsidTr="00FC7B81">
        <w:tblPrEx>
          <w:tblCellMar>
            <w:top w:w="43" w:type="dxa"/>
            <w:bottom w:w="43" w:type="dxa"/>
          </w:tblCellMar>
        </w:tblPrEx>
        <w:tc>
          <w:tcPr>
            <w:tcW w:w="2185" w:type="dxa"/>
            <w:shd w:val="clear" w:color="auto" w:fill="auto"/>
          </w:tcPr>
          <w:p w:rsidR="00C51901" w:rsidRPr="0031449B" w:rsidRDefault="00C51901" w:rsidP="004F7C7D">
            <w:pPr>
              <w:pStyle w:val="TableText"/>
            </w:pPr>
            <w:r>
              <w:t>Expert-24 Database (COTS)</w:t>
            </w:r>
          </w:p>
        </w:tc>
        <w:tc>
          <w:tcPr>
            <w:tcW w:w="4860" w:type="dxa"/>
            <w:shd w:val="clear" w:color="auto" w:fill="auto"/>
          </w:tcPr>
          <w:p w:rsidR="00C51901" w:rsidRDefault="00C51901" w:rsidP="004F7C7D">
            <w:pPr>
              <w:pStyle w:val="TableText"/>
            </w:pPr>
            <w:r>
              <w:t>The Expert-24 database contains the survey content and survey instance information. The survey content is created using Expert-24’s authoring tools and defines the questions and answers and the flow through question sets  based on answers provided by a user.</w:t>
            </w:r>
          </w:p>
          <w:p w:rsidR="00C51901" w:rsidRDefault="00C51901" w:rsidP="004F7C7D">
            <w:pPr>
              <w:pStyle w:val="TableText"/>
            </w:pPr>
            <w:r>
              <w:t>This database is deployed into a Microsoft SQL Server instance.</w:t>
            </w:r>
          </w:p>
          <w:p w:rsidR="00C51901" w:rsidRPr="0031449B" w:rsidRDefault="00C51901" w:rsidP="004F7C7D">
            <w:pPr>
              <w:pStyle w:val="TableText"/>
            </w:pPr>
            <w:r>
              <w:t>The database is built using the COTS Expert-24 database as the baseline and applying the SQL scripts generated by the authoring tools to that baseline database.</w:t>
            </w:r>
          </w:p>
        </w:tc>
        <w:tc>
          <w:tcPr>
            <w:tcW w:w="2531" w:type="dxa"/>
            <w:shd w:val="clear" w:color="auto" w:fill="auto"/>
          </w:tcPr>
          <w:p w:rsidR="00C51901" w:rsidRPr="0031449B" w:rsidRDefault="004C4F7F" w:rsidP="004F7C7D">
            <w:pPr>
              <w:pStyle w:val="TableText"/>
            </w:pPr>
            <w:r>
              <w:t xml:space="preserve">(Main) </w:t>
            </w:r>
            <w:r w:rsidR="00C51901">
              <w:t>Database Servers</w:t>
            </w:r>
          </w:p>
        </w:tc>
      </w:tr>
    </w:tbl>
    <w:p w:rsidR="00E834B1" w:rsidRPr="004F7C7D" w:rsidRDefault="00E834B1" w:rsidP="004F7C7D"/>
    <w:p w:rsidR="00152423" w:rsidRDefault="00152423" w:rsidP="00152423">
      <w:pPr>
        <w:pStyle w:val="TableText"/>
      </w:pPr>
      <w:r>
        <w:t>For details on the main and admin application components and the Application database, see the following design documents</w:t>
      </w:r>
      <w:r w:rsidR="00B6026F">
        <w:t>:</w:t>
      </w:r>
    </w:p>
    <w:p w:rsidR="00152423" w:rsidRDefault="002E716D" w:rsidP="004C6A48">
      <w:pPr>
        <w:pStyle w:val="ListBullet"/>
      </w:pPr>
      <w:r>
        <w:t>HLA</w:t>
      </w:r>
      <w:r w:rsidR="00152423" w:rsidRPr="00152423">
        <w:t xml:space="preserve"> Framework Subsystem Design</w:t>
      </w:r>
    </w:p>
    <w:p w:rsidR="00152423" w:rsidRDefault="002E716D" w:rsidP="004C6A48">
      <w:pPr>
        <w:pStyle w:val="ListBullet"/>
      </w:pPr>
      <w:r>
        <w:t>HLA</w:t>
      </w:r>
      <w:r w:rsidR="008E7E69">
        <w:t xml:space="preserve"> </w:t>
      </w:r>
      <w:r w:rsidR="00152423">
        <w:t>User Authentication Subsystem Design</w:t>
      </w:r>
    </w:p>
    <w:p w:rsidR="00152423" w:rsidRDefault="002E716D" w:rsidP="004C6A48">
      <w:pPr>
        <w:pStyle w:val="ListBullet"/>
      </w:pPr>
      <w:r>
        <w:t>HLA</w:t>
      </w:r>
      <w:r w:rsidR="008E7E69">
        <w:t xml:space="preserve"> </w:t>
      </w:r>
      <w:r w:rsidR="00152423">
        <w:t>Assess Health Risks Subsystem Design</w:t>
      </w:r>
    </w:p>
    <w:p w:rsidR="008E7E69" w:rsidRPr="00F5295E" w:rsidRDefault="002E716D" w:rsidP="004C6A48">
      <w:pPr>
        <w:pStyle w:val="ListBullet"/>
      </w:pPr>
      <w:r>
        <w:t>HLA</w:t>
      </w:r>
      <w:r w:rsidR="008E7E69">
        <w:t xml:space="preserve"> </w:t>
      </w:r>
      <w:r w:rsidR="008E7E69" w:rsidRPr="00F5295E">
        <w:t>PDF Report Generation Subsystem Design</w:t>
      </w:r>
    </w:p>
    <w:p w:rsidR="008E7E69" w:rsidRDefault="002E716D" w:rsidP="004C6A48">
      <w:pPr>
        <w:pStyle w:val="ListBullet"/>
      </w:pPr>
      <w:r>
        <w:t>HLA</w:t>
      </w:r>
      <w:r w:rsidR="008E7E69">
        <w:t xml:space="preserve"> </w:t>
      </w:r>
      <w:r w:rsidR="008E7E69" w:rsidRPr="008E7E69">
        <w:t>Summary</w:t>
      </w:r>
      <w:r w:rsidR="008E7E69">
        <w:t xml:space="preserve"> Report Subsystem Design</w:t>
      </w:r>
    </w:p>
    <w:p w:rsidR="00020D8E" w:rsidRDefault="002E716D" w:rsidP="004C6A48">
      <w:pPr>
        <w:pStyle w:val="ListBullet"/>
      </w:pPr>
      <w:r>
        <w:t>HLA</w:t>
      </w:r>
      <w:r w:rsidR="00020D8E">
        <w:t xml:space="preserve"> Full Report Subsystem Design</w:t>
      </w:r>
    </w:p>
    <w:p w:rsidR="006C1563" w:rsidRDefault="002E716D" w:rsidP="004C6A48">
      <w:pPr>
        <w:pStyle w:val="ListBullet"/>
      </w:pPr>
      <w:r>
        <w:lastRenderedPageBreak/>
        <w:t>HLA</w:t>
      </w:r>
      <w:r w:rsidR="006C1563">
        <w:t xml:space="preserve"> Health Care Team Report Subsystem Design</w:t>
      </w:r>
    </w:p>
    <w:p w:rsidR="008E7E69" w:rsidRDefault="002E716D" w:rsidP="004C6A48">
      <w:pPr>
        <w:pStyle w:val="ListBullet"/>
      </w:pPr>
      <w:r>
        <w:t>HLA</w:t>
      </w:r>
      <w:r w:rsidR="008E7E69">
        <w:t xml:space="preserve"> Integration Subsystem Design</w:t>
      </w:r>
    </w:p>
    <w:p w:rsidR="00B10197" w:rsidRDefault="00B10197" w:rsidP="004C6A48">
      <w:pPr>
        <w:pStyle w:val="ListBullet"/>
      </w:pPr>
      <w:r w:rsidRPr="00F5295E">
        <w:t>MVI-</w:t>
      </w:r>
      <w:r w:rsidR="002E716D">
        <w:t>HLA</w:t>
      </w:r>
      <w:r w:rsidRPr="00F5295E">
        <w:t xml:space="preserve"> Integration System Design Document</w:t>
      </w:r>
    </w:p>
    <w:p w:rsidR="004C4F7F" w:rsidRDefault="002E716D" w:rsidP="004C6A48">
      <w:pPr>
        <w:pStyle w:val="ListBullet"/>
      </w:pPr>
      <w:r>
        <w:t>HLA</w:t>
      </w:r>
      <w:r w:rsidR="008E7E69">
        <w:t xml:space="preserve"> </w:t>
      </w:r>
      <w:r w:rsidR="004C4F7F">
        <w:t>User Management Subsystem Design</w:t>
      </w:r>
    </w:p>
    <w:p w:rsidR="00136A49" w:rsidRDefault="002E716D" w:rsidP="004C6A48">
      <w:pPr>
        <w:pStyle w:val="ListBullet"/>
      </w:pPr>
      <w:r>
        <w:t>HLA</w:t>
      </w:r>
      <w:r w:rsidR="008E7E69">
        <w:t xml:space="preserve"> </w:t>
      </w:r>
      <w:r w:rsidR="00136A49">
        <w:t>Auditing Subsystem Design</w:t>
      </w:r>
    </w:p>
    <w:p w:rsidR="008E7E69" w:rsidRDefault="002E716D" w:rsidP="004C6A48">
      <w:pPr>
        <w:pStyle w:val="ListBullet"/>
      </w:pPr>
      <w:r>
        <w:t>HLA</w:t>
      </w:r>
      <w:r w:rsidR="008E7E69">
        <w:t xml:space="preserve"> Analytics Subsystem Design</w:t>
      </w:r>
    </w:p>
    <w:p w:rsidR="009A6021" w:rsidRDefault="009A6021" w:rsidP="009A6021">
      <w:pPr>
        <w:keepNext/>
        <w:keepLines/>
      </w:pPr>
      <w:r>
        <w:t xml:space="preserve">The following diagram describes how the software component are deployed on the hardware components, as well as the communication paths and protocols used between the </w:t>
      </w:r>
      <w:r w:rsidR="002A1732">
        <w:t xml:space="preserve">various </w:t>
      </w:r>
      <w:r>
        <w:t>components.</w:t>
      </w:r>
    </w:p>
    <w:p w:rsidR="00AF0687" w:rsidRDefault="00AF0687" w:rsidP="00984495">
      <w:pPr>
        <w:pStyle w:val="Caption"/>
      </w:pPr>
      <w:r>
        <w:t xml:space="preserve">Figure </w:t>
      </w:r>
      <w:r w:rsidR="007116FF">
        <w:fldChar w:fldCharType="begin"/>
      </w:r>
      <w:r w:rsidR="007116FF">
        <w:instrText xml:space="preserve"> SEQ Figure \* ARABIC </w:instrText>
      </w:r>
      <w:r w:rsidR="007116FF">
        <w:fldChar w:fldCharType="separate"/>
      </w:r>
      <w:r w:rsidR="00383DBC">
        <w:rPr>
          <w:noProof/>
        </w:rPr>
        <w:t>9</w:t>
      </w:r>
      <w:r w:rsidR="007116FF">
        <w:rPr>
          <w:noProof/>
        </w:rPr>
        <w:fldChar w:fldCharType="end"/>
      </w:r>
      <w:r>
        <w:t xml:space="preserve"> System </w:t>
      </w:r>
      <w:r w:rsidRPr="00395267">
        <w:t>Software</w:t>
      </w:r>
      <w:r>
        <w:t xml:space="preserve"> Communications Architecture</w:t>
      </w:r>
    </w:p>
    <w:p w:rsidR="009A6021" w:rsidRDefault="00FE4626" w:rsidP="009A6021">
      <w:pPr>
        <w:pStyle w:val="BodyText"/>
      </w:pPr>
      <w:r>
        <w:object w:dxaOrig="18115" w:dyaOrig="17369" w14:anchorId="4D172D06">
          <v:shape id="_x0000_i1031" type="#_x0000_t75" style="width:406.7pt;height:389.8pt" o:ole="">
            <v:imagedata r:id="rId41" o:title=""/>
          </v:shape>
          <o:OLEObject Type="Embed" ProgID="Visio.Drawing.11" ShapeID="_x0000_i1031" DrawAspect="Content" ObjectID="_1474808869" r:id="rId42"/>
        </w:object>
      </w:r>
    </w:p>
    <w:p w:rsidR="00232510" w:rsidRDefault="00984495" w:rsidP="00984495">
      <w:pPr>
        <w:pStyle w:val="Note"/>
      </w:pPr>
      <w:bookmarkStart w:id="375" w:name="_Toc66801741"/>
      <w:r>
        <w:t>E</w:t>
      </w:r>
      <w:r w:rsidR="00232510" w:rsidRPr="004F7C7D">
        <w:t xml:space="preserve">xternal systems are treated as a single hardware component and no elaboration is provided, as </w:t>
      </w:r>
      <w:r w:rsidR="009F129B" w:rsidRPr="004F7C7D">
        <w:t xml:space="preserve">this </w:t>
      </w:r>
      <w:r w:rsidR="00232510" w:rsidRPr="004F7C7D">
        <w:t xml:space="preserve">is out of the scope </w:t>
      </w:r>
      <w:r w:rsidR="009F129B" w:rsidRPr="004F7C7D">
        <w:t xml:space="preserve">for </w:t>
      </w:r>
      <w:r w:rsidR="00232510" w:rsidRPr="004F7C7D">
        <w:t>this document.</w:t>
      </w:r>
    </w:p>
    <w:p w:rsidR="000A0907" w:rsidRPr="00AE2AA1" w:rsidRDefault="000A0907" w:rsidP="0077676C">
      <w:pPr>
        <w:pStyle w:val="Heading1"/>
      </w:pPr>
      <w:bookmarkStart w:id="376" w:name="_Toc400536873"/>
      <w:r w:rsidRPr="00AE2AA1">
        <w:lastRenderedPageBreak/>
        <w:t>Data Design</w:t>
      </w:r>
      <w:bookmarkEnd w:id="375"/>
      <w:bookmarkEnd w:id="376"/>
    </w:p>
    <w:p w:rsidR="000A0907" w:rsidRPr="00AE2AA1" w:rsidRDefault="000A0907" w:rsidP="00AF0687">
      <w:pPr>
        <w:pStyle w:val="Heading2"/>
        <w:keepNext w:val="0"/>
      </w:pPr>
      <w:bookmarkStart w:id="377" w:name="_Toc400536874"/>
      <w:r w:rsidRPr="00AE2AA1">
        <w:t>Database Management System Files</w:t>
      </w:r>
      <w:bookmarkEnd w:id="377"/>
      <w:r w:rsidRPr="00AE2AA1">
        <w:t xml:space="preserve"> </w:t>
      </w:r>
    </w:p>
    <w:p w:rsidR="0040404F" w:rsidRDefault="0040404F" w:rsidP="0077676C">
      <w:pPr>
        <w:pStyle w:val="Heading3"/>
      </w:pPr>
      <w:bookmarkStart w:id="378" w:name="_Toc400536875"/>
      <w:r>
        <w:t>Logical Database Model</w:t>
      </w:r>
      <w:bookmarkEnd w:id="378"/>
    </w:p>
    <w:p w:rsidR="00AF0687" w:rsidRDefault="00AF0687" w:rsidP="00AF0687">
      <w:pPr>
        <w:pStyle w:val="Caption"/>
        <w:rPr>
          <w:noProof/>
        </w:rPr>
      </w:pPr>
      <w:r>
        <w:t xml:space="preserve">Figure </w:t>
      </w:r>
      <w:r w:rsidR="007116FF">
        <w:fldChar w:fldCharType="begin"/>
      </w:r>
      <w:r w:rsidR="007116FF">
        <w:instrText xml:space="preserve"> SEQ Figure \* ARABIC </w:instrText>
      </w:r>
      <w:r w:rsidR="007116FF">
        <w:fldChar w:fldCharType="separate"/>
      </w:r>
      <w:r w:rsidR="00383DBC">
        <w:rPr>
          <w:noProof/>
        </w:rPr>
        <w:t>10</w:t>
      </w:r>
      <w:r w:rsidR="007116FF">
        <w:rPr>
          <w:noProof/>
        </w:rPr>
        <w:fldChar w:fldCharType="end"/>
      </w:r>
      <w:r>
        <w:t xml:space="preserve"> Infrastructure Logical </w:t>
      </w:r>
      <w:r>
        <w:rPr>
          <w:noProof/>
        </w:rPr>
        <w:t>Model</w:t>
      </w:r>
    </w:p>
    <w:p w:rsidR="00F9280F" w:rsidRDefault="006F3A6D" w:rsidP="004F7C7D">
      <w:r>
        <w:rPr>
          <w:noProof/>
        </w:rPr>
        <w:drawing>
          <wp:inline distT="0" distB="0" distL="0" distR="0" wp14:anchorId="55A3AC4C" wp14:editId="0315D2EE">
            <wp:extent cx="5234787" cy="6672463"/>
            <wp:effectExtent l="0" t="0" r="4445" b="0"/>
            <wp:docPr id="13" name="Picture 13" descr="inf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r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3610" cy="6670963"/>
                    </a:xfrm>
                    <a:prstGeom prst="rect">
                      <a:avLst/>
                    </a:prstGeom>
                    <a:noFill/>
                    <a:ln>
                      <a:noFill/>
                    </a:ln>
                  </pic:spPr>
                </pic:pic>
              </a:graphicData>
            </a:graphic>
          </wp:inline>
        </w:drawing>
      </w:r>
    </w:p>
    <w:p w:rsidR="00AF0687" w:rsidRDefault="00AF0687" w:rsidP="00AF0687">
      <w:pPr>
        <w:pStyle w:val="Caption"/>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11</w:t>
      </w:r>
      <w:r w:rsidR="007116FF">
        <w:rPr>
          <w:noProof/>
        </w:rPr>
        <w:fldChar w:fldCharType="end"/>
      </w:r>
      <w:r>
        <w:t xml:space="preserve"> Application </w:t>
      </w:r>
      <w:r w:rsidRPr="008242CE">
        <w:t>Logical Model</w:t>
      </w:r>
    </w:p>
    <w:p w:rsidR="00CC5EAC" w:rsidRPr="005F40C7" w:rsidRDefault="006F3A6D" w:rsidP="005F40C7">
      <w:r>
        <w:rPr>
          <w:noProof/>
        </w:rPr>
        <w:drawing>
          <wp:inline distT="0" distB="0" distL="0" distR="0" wp14:anchorId="7749967A" wp14:editId="5D1EB1FE">
            <wp:extent cx="5935980" cy="6073140"/>
            <wp:effectExtent l="0" t="0" r="7620" b="3810"/>
            <wp:docPr id="14" name="Picture 14"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6073140"/>
                    </a:xfrm>
                    <a:prstGeom prst="rect">
                      <a:avLst/>
                    </a:prstGeom>
                    <a:noFill/>
                    <a:ln>
                      <a:noFill/>
                    </a:ln>
                  </pic:spPr>
                </pic:pic>
              </a:graphicData>
            </a:graphic>
          </wp:inline>
        </w:drawing>
      </w:r>
    </w:p>
    <w:p w:rsidR="0088538F" w:rsidRDefault="0088538F" w:rsidP="00413AC3"/>
    <w:p w:rsidR="00AF0687" w:rsidRDefault="00AF0687" w:rsidP="00AF0687">
      <w:pPr>
        <w:pStyle w:val="Caption"/>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12</w:t>
      </w:r>
      <w:r w:rsidR="007116FF">
        <w:rPr>
          <w:noProof/>
        </w:rPr>
        <w:fldChar w:fldCharType="end"/>
      </w:r>
      <w:r>
        <w:t xml:space="preserve"> Application Health Care Team Report</w:t>
      </w:r>
      <w:r w:rsidRPr="008242CE">
        <w:t xml:space="preserve"> Logical Model</w:t>
      </w:r>
    </w:p>
    <w:p w:rsidR="0088538F" w:rsidRDefault="006F3A6D" w:rsidP="002B47EC">
      <w:r>
        <w:rPr>
          <w:noProof/>
        </w:rPr>
        <w:drawing>
          <wp:inline distT="0" distB="0" distL="0" distR="0" wp14:anchorId="7D9F4EC9" wp14:editId="639E7C57">
            <wp:extent cx="4911356" cy="6744467"/>
            <wp:effectExtent l="0" t="0" r="3810" b="0"/>
            <wp:docPr id="15" name="Picture 15" descr="HRA_DatabaseDesign-hc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RA_DatabaseDesign-hct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9835" cy="6742379"/>
                    </a:xfrm>
                    <a:prstGeom prst="rect">
                      <a:avLst/>
                    </a:prstGeom>
                    <a:noFill/>
                    <a:ln>
                      <a:noFill/>
                    </a:ln>
                  </pic:spPr>
                </pic:pic>
              </a:graphicData>
            </a:graphic>
          </wp:inline>
        </w:drawing>
      </w:r>
    </w:p>
    <w:p w:rsidR="00232510" w:rsidRDefault="00232510" w:rsidP="002B47EC"/>
    <w:p w:rsidR="00AF0687" w:rsidRDefault="00AF0687" w:rsidP="00AF0687">
      <w:pPr>
        <w:pStyle w:val="Caption"/>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13</w:t>
      </w:r>
      <w:r w:rsidR="007116FF">
        <w:rPr>
          <w:noProof/>
        </w:rPr>
        <w:fldChar w:fldCharType="end"/>
      </w:r>
      <w:r>
        <w:t xml:space="preserve"> Analytics Main </w:t>
      </w:r>
      <w:r w:rsidRPr="008242CE">
        <w:t>Logical Model</w:t>
      </w:r>
    </w:p>
    <w:p w:rsidR="00F9280F" w:rsidRPr="0079378E" w:rsidRDefault="006F3A6D" w:rsidP="00232510">
      <w:r>
        <w:rPr>
          <w:noProof/>
        </w:rPr>
        <w:drawing>
          <wp:inline distT="0" distB="0" distL="0" distR="0" wp14:anchorId="5214F118" wp14:editId="0871F73F">
            <wp:extent cx="5599545" cy="7210872"/>
            <wp:effectExtent l="0" t="0" r="1270" b="9525"/>
            <wp:docPr id="16" name="Picture 16" descr="analytics-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alytics-ma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9584" cy="7210922"/>
                    </a:xfrm>
                    <a:prstGeom prst="rect">
                      <a:avLst/>
                    </a:prstGeom>
                    <a:noFill/>
                    <a:ln>
                      <a:noFill/>
                    </a:ln>
                  </pic:spPr>
                </pic:pic>
              </a:graphicData>
            </a:graphic>
          </wp:inline>
        </w:drawing>
      </w:r>
    </w:p>
    <w:p w:rsidR="008F6D6B" w:rsidRPr="00AF0687" w:rsidRDefault="008F6D6B" w:rsidP="00AF0687"/>
    <w:p w:rsidR="00AF0687" w:rsidRDefault="00AF0687" w:rsidP="00AF0687">
      <w:pPr>
        <w:pStyle w:val="Caption"/>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14</w:t>
      </w:r>
      <w:r w:rsidR="007116FF">
        <w:rPr>
          <w:noProof/>
        </w:rPr>
        <w:fldChar w:fldCharType="end"/>
      </w:r>
      <w:r>
        <w:t xml:space="preserve"> Analytics Selection Criteria </w:t>
      </w:r>
      <w:r w:rsidRPr="008242CE">
        <w:t>Logical Model</w:t>
      </w:r>
    </w:p>
    <w:p w:rsidR="00F9280F" w:rsidRDefault="006F3A6D" w:rsidP="00E604B7">
      <w:r>
        <w:rPr>
          <w:noProof/>
        </w:rPr>
        <w:drawing>
          <wp:inline distT="0" distB="0" distL="0" distR="0" wp14:anchorId="1726D0FB" wp14:editId="472BDD4A">
            <wp:extent cx="5935980" cy="3817620"/>
            <wp:effectExtent l="0" t="0" r="7620" b="0"/>
            <wp:docPr id="17" name="Picture 17" descr="analytics-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alytics-criter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5F0000" w:rsidRDefault="005F0000" w:rsidP="00E604B7"/>
    <w:p w:rsidR="00AF0687" w:rsidRDefault="00AF0687" w:rsidP="00AF0687">
      <w:pPr>
        <w:pStyle w:val="Caption"/>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15</w:t>
      </w:r>
      <w:r w:rsidR="007116FF">
        <w:rPr>
          <w:noProof/>
        </w:rPr>
        <w:fldChar w:fldCharType="end"/>
      </w:r>
      <w:r>
        <w:t xml:space="preserve"> Analytics Synchronization </w:t>
      </w:r>
      <w:r w:rsidRPr="008242CE">
        <w:t>Logical Model</w:t>
      </w:r>
    </w:p>
    <w:p w:rsidR="005F0000" w:rsidRDefault="006F3A6D" w:rsidP="008F6D6B">
      <w:pPr>
        <w:pStyle w:val="Caption"/>
      </w:pPr>
      <w:r>
        <w:rPr>
          <w:noProof/>
        </w:rPr>
        <w:drawing>
          <wp:inline distT="0" distB="0" distL="0" distR="0" wp14:anchorId="78D52AE2" wp14:editId="24DB197D">
            <wp:extent cx="5943600" cy="5669280"/>
            <wp:effectExtent l="0" t="0" r="0" b="7620"/>
            <wp:docPr id="18" name="Picture 18" descr="analytic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alytics-syn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669280"/>
                    </a:xfrm>
                    <a:prstGeom prst="rect">
                      <a:avLst/>
                    </a:prstGeom>
                    <a:noFill/>
                    <a:ln>
                      <a:noFill/>
                    </a:ln>
                  </pic:spPr>
                </pic:pic>
              </a:graphicData>
            </a:graphic>
          </wp:inline>
        </w:drawing>
      </w:r>
    </w:p>
    <w:p w:rsidR="00AF0687" w:rsidRPr="00AF0687" w:rsidRDefault="00AF0687" w:rsidP="00AF0687"/>
    <w:p w:rsidR="0040404F" w:rsidRDefault="0040404F" w:rsidP="0077676C">
      <w:pPr>
        <w:pStyle w:val="Heading3"/>
      </w:pPr>
      <w:bookmarkStart w:id="379" w:name="_Toc400536876"/>
      <w:r>
        <w:lastRenderedPageBreak/>
        <w:t>Physical Database Model</w:t>
      </w:r>
      <w:bookmarkEnd w:id="379"/>
    </w:p>
    <w:p w:rsidR="00AF0687" w:rsidRDefault="00AF0687" w:rsidP="00AF0687">
      <w:pPr>
        <w:pStyle w:val="Caption"/>
      </w:pPr>
      <w:r>
        <w:t xml:space="preserve">Figure </w:t>
      </w:r>
      <w:r w:rsidR="007116FF">
        <w:fldChar w:fldCharType="begin"/>
      </w:r>
      <w:r w:rsidR="007116FF">
        <w:instrText xml:space="preserve"> SEQ Figure \* ARABIC </w:instrText>
      </w:r>
      <w:r w:rsidR="007116FF">
        <w:fldChar w:fldCharType="separate"/>
      </w:r>
      <w:r w:rsidR="00383DBC">
        <w:rPr>
          <w:noProof/>
        </w:rPr>
        <w:t>16</w:t>
      </w:r>
      <w:r w:rsidR="007116FF">
        <w:rPr>
          <w:noProof/>
        </w:rPr>
        <w:fldChar w:fldCharType="end"/>
      </w:r>
      <w:r>
        <w:t xml:space="preserve"> Infrastructure Physical Model</w:t>
      </w:r>
    </w:p>
    <w:p w:rsidR="00DD062D" w:rsidRDefault="009B1210" w:rsidP="00AF0687">
      <w:r w:rsidRPr="009B1210">
        <w:t xml:space="preserve"> </w:t>
      </w:r>
      <w:r w:rsidR="006F3A6D">
        <w:rPr>
          <w:noProof/>
        </w:rPr>
        <w:drawing>
          <wp:inline distT="0" distB="0" distL="0" distR="0" wp14:anchorId="046D8DC8" wp14:editId="79E4DC10">
            <wp:extent cx="5524500" cy="7391400"/>
            <wp:effectExtent l="0" t="0" r="0" b="0"/>
            <wp:docPr id="19" name="Picture 19" descr="inf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fr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4500" cy="7391400"/>
                    </a:xfrm>
                    <a:prstGeom prst="rect">
                      <a:avLst/>
                    </a:prstGeom>
                    <a:noFill/>
                    <a:ln>
                      <a:noFill/>
                    </a:ln>
                  </pic:spPr>
                </pic:pic>
              </a:graphicData>
            </a:graphic>
          </wp:inline>
        </w:drawing>
      </w:r>
    </w:p>
    <w:p w:rsidR="00AF0687" w:rsidRDefault="00AF0687" w:rsidP="00AF0687">
      <w:pPr>
        <w:pStyle w:val="Caption"/>
      </w:pPr>
      <w:r>
        <w:lastRenderedPageBreak/>
        <w:t xml:space="preserve">Figure </w:t>
      </w:r>
      <w:r w:rsidR="007116FF">
        <w:fldChar w:fldCharType="begin"/>
      </w:r>
      <w:r w:rsidR="007116FF">
        <w:instrText xml:space="preserve"> SEQ </w:instrText>
      </w:r>
      <w:r w:rsidR="007116FF">
        <w:instrText xml:space="preserve">Figure \* ARABIC </w:instrText>
      </w:r>
      <w:r w:rsidR="007116FF">
        <w:fldChar w:fldCharType="separate"/>
      </w:r>
      <w:r w:rsidR="00383DBC">
        <w:rPr>
          <w:noProof/>
        </w:rPr>
        <w:t>17</w:t>
      </w:r>
      <w:r w:rsidR="007116FF">
        <w:rPr>
          <w:noProof/>
        </w:rPr>
        <w:fldChar w:fldCharType="end"/>
      </w:r>
      <w:r>
        <w:t xml:space="preserve"> Application Physical Model</w:t>
      </w:r>
    </w:p>
    <w:p w:rsidR="00CC5EAC" w:rsidRPr="00CC5EAC" w:rsidRDefault="006F3A6D" w:rsidP="005F40C7">
      <w:r>
        <w:rPr>
          <w:noProof/>
        </w:rPr>
        <w:drawing>
          <wp:inline distT="0" distB="0" distL="0" distR="0" wp14:anchorId="5BDB4AAC" wp14:editId="06CC81E1">
            <wp:extent cx="5935980" cy="6278880"/>
            <wp:effectExtent l="0" t="0" r="7620" b="7620"/>
            <wp:docPr id="20" name="Picture 2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6278880"/>
                    </a:xfrm>
                    <a:prstGeom prst="rect">
                      <a:avLst/>
                    </a:prstGeom>
                    <a:noFill/>
                    <a:ln>
                      <a:noFill/>
                    </a:ln>
                  </pic:spPr>
                </pic:pic>
              </a:graphicData>
            </a:graphic>
          </wp:inline>
        </w:drawing>
      </w:r>
    </w:p>
    <w:p w:rsidR="00025546" w:rsidRDefault="00025546" w:rsidP="002B47EC"/>
    <w:p w:rsidR="00AF0687" w:rsidRDefault="00AF0687" w:rsidP="00AF0687">
      <w:pPr>
        <w:pStyle w:val="Caption"/>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18</w:t>
      </w:r>
      <w:r w:rsidR="007116FF">
        <w:rPr>
          <w:noProof/>
        </w:rPr>
        <w:fldChar w:fldCharType="end"/>
      </w:r>
      <w:r>
        <w:t xml:space="preserve"> Application Health Care Team Report</w:t>
      </w:r>
      <w:r w:rsidRPr="008242CE">
        <w:t xml:space="preserve"> </w:t>
      </w:r>
      <w:r>
        <w:t xml:space="preserve">Physical </w:t>
      </w:r>
      <w:r w:rsidRPr="008242CE">
        <w:t>Model</w:t>
      </w:r>
    </w:p>
    <w:p w:rsidR="003777ED" w:rsidRDefault="006F3A6D" w:rsidP="006E37EF">
      <w:r>
        <w:rPr>
          <w:noProof/>
        </w:rPr>
        <w:drawing>
          <wp:inline distT="0" distB="0" distL="0" distR="0" wp14:anchorId="6E9F3C99" wp14:editId="6DE4ABB2">
            <wp:extent cx="5913120" cy="7597140"/>
            <wp:effectExtent l="0" t="0" r="0" b="3810"/>
            <wp:docPr id="21" name="Picture 21" descr="HRA_DatabaseDesign-hctr-ph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A_DatabaseDesign-hctr-phy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3120" cy="7597140"/>
                    </a:xfrm>
                    <a:prstGeom prst="rect">
                      <a:avLst/>
                    </a:prstGeom>
                    <a:noFill/>
                    <a:ln>
                      <a:noFill/>
                    </a:ln>
                  </pic:spPr>
                </pic:pic>
              </a:graphicData>
            </a:graphic>
          </wp:inline>
        </w:drawing>
      </w:r>
    </w:p>
    <w:p w:rsidR="003777ED" w:rsidRDefault="003777ED" w:rsidP="006E37EF"/>
    <w:p w:rsidR="00AF0687" w:rsidRDefault="00AF0687" w:rsidP="00AF0687">
      <w:pPr>
        <w:pStyle w:val="Caption"/>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19</w:t>
      </w:r>
      <w:r w:rsidR="007116FF">
        <w:rPr>
          <w:noProof/>
        </w:rPr>
        <w:fldChar w:fldCharType="end"/>
      </w:r>
      <w:r>
        <w:t xml:space="preserve"> Analytics Selection Criteria Physical </w:t>
      </w:r>
      <w:r w:rsidRPr="008242CE">
        <w:t>Model</w:t>
      </w:r>
    </w:p>
    <w:p w:rsidR="0079378E" w:rsidRDefault="006F3A6D" w:rsidP="0079378E">
      <w:r>
        <w:rPr>
          <w:noProof/>
        </w:rPr>
        <w:drawing>
          <wp:inline distT="0" distB="0" distL="0" distR="0" wp14:anchorId="789BBE14" wp14:editId="09D7ED32">
            <wp:extent cx="5943600" cy="7894320"/>
            <wp:effectExtent l="0" t="0" r="0" b="0"/>
            <wp:docPr id="22" name="Picture 22" descr="analytics-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alytics-mai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894320"/>
                    </a:xfrm>
                    <a:prstGeom prst="rect">
                      <a:avLst/>
                    </a:prstGeom>
                    <a:noFill/>
                    <a:ln>
                      <a:noFill/>
                    </a:ln>
                  </pic:spPr>
                </pic:pic>
              </a:graphicData>
            </a:graphic>
          </wp:inline>
        </w:drawing>
      </w:r>
      <w:r w:rsidR="0079378E">
        <w:t xml:space="preserve"> </w:t>
      </w:r>
    </w:p>
    <w:p w:rsidR="00AF0687" w:rsidRDefault="00AF0687" w:rsidP="00AF0687">
      <w:pPr>
        <w:pStyle w:val="Caption"/>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20</w:t>
      </w:r>
      <w:r w:rsidR="007116FF">
        <w:rPr>
          <w:noProof/>
        </w:rPr>
        <w:fldChar w:fldCharType="end"/>
      </w:r>
      <w:r>
        <w:t xml:space="preserve"> Analytics Synchronization Physical</w:t>
      </w:r>
      <w:r w:rsidRPr="008242CE">
        <w:t xml:space="preserve"> Model</w:t>
      </w:r>
    </w:p>
    <w:p w:rsidR="00107762" w:rsidRDefault="006F3A6D" w:rsidP="004F7C7D">
      <w:r>
        <w:rPr>
          <w:noProof/>
        </w:rPr>
        <w:drawing>
          <wp:inline distT="0" distB="0" distL="0" distR="0" wp14:anchorId="3BB3483E" wp14:editId="67E74B63">
            <wp:extent cx="5943600" cy="5859780"/>
            <wp:effectExtent l="0" t="0" r="0" b="7620"/>
            <wp:docPr id="23" name="Picture 23" descr="analytic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alytics-syn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859780"/>
                    </a:xfrm>
                    <a:prstGeom prst="rect">
                      <a:avLst/>
                    </a:prstGeom>
                    <a:noFill/>
                    <a:ln>
                      <a:noFill/>
                    </a:ln>
                  </pic:spPr>
                </pic:pic>
              </a:graphicData>
            </a:graphic>
          </wp:inline>
        </w:drawing>
      </w:r>
    </w:p>
    <w:p w:rsidR="00AF0687" w:rsidRPr="004F7C7D" w:rsidRDefault="00AF0687" w:rsidP="004F7C7D"/>
    <w:p w:rsidR="00E020F0" w:rsidRDefault="00E020F0" w:rsidP="0077676C">
      <w:pPr>
        <w:pStyle w:val="Heading3"/>
      </w:pPr>
      <w:bookmarkStart w:id="380" w:name="_Toc400536877"/>
      <w:r>
        <w:t>Database Schema</w:t>
      </w:r>
      <w:bookmarkEnd w:id="380"/>
    </w:p>
    <w:p w:rsidR="00F94DC0" w:rsidRPr="00F5295E" w:rsidRDefault="002E716D" w:rsidP="00AF0687">
      <w:pPr>
        <w:pStyle w:val="Heading4"/>
      </w:pPr>
      <w:r>
        <w:t>HLA</w:t>
      </w:r>
      <w:r w:rsidR="00F94DC0">
        <w:t>-Infrastructure database schema</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Users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UserID BIGINT IDENTITY,</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(64)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 xml:space="preserve">Password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(1024)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Category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w:t>
      </w:r>
      <w:r w:rsidRPr="00E604B7">
        <w:rPr>
          <w:rFonts w:ascii="Consolas" w:hAnsi="Consolas" w:cs="Consolas"/>
          <w:color w:val="0000FF"/>
          <w:sz w:val="18"/>
          <w:szCs w:val="18"/>
        </w:rPr>
        <w:t>'Regular'</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Enabled BIT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1,</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LastAuthenticationOn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FirstFailureOn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NumberOfFailures TINYINT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PasswordExpiresOn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(100),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Status </w:t>
      </w:r>
      <w:r w:rsidRPr="00E604B7">
        <w:rPr>
          <w:rFonts w:ascii="Consolas" w:hAnsi="Consolas" w:cs="Consolas"/>
          <w:b/>
          <w:bCs/>
          <w:color w:val="7F0055"/>
          <w:sz w:val="18"/>
          <w:szCs w:val="18"/>
        </w:rPr>
        <w:t>VARCHAR</w:t>
      </w:r>
      <w:r w:rsidRPr="00E604B7">
        <w:rPr>
          <w:rFonts w:ascii="Consolas" w:hAnsi="Consolas" w:cs="Consolas"/>
          <w:color w:val="000000"/>
          <w:sz w:val="18"/>
          <w:szCs w:val="18"/>
        </w:rPr>
        <w:t>(10),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EmailAddress </w:t>
      </w:r>
      <w:r w:rsidRPr="00E604B7">
        <w:rPr>
          <w:rFonts w:ascii="Consolas" w:hAnsi="Consolas" w:cs="Consolas"/>
          <w:b/>
          <w:bCs/>
          <w:color w:val="7F0055"/>
          <w:sz w:val="18"/>
          <w:szCs w:val="18"/>
        </w:rPr>
        <w:t>VARCHAR</w:t>
      </w:r>
      <w:r w:rsidRPr="00E604B7">
        <w:rPr>
          <w:rFonts w:ascii="Consolas" w:hAnsi="Consolas" w:cs="Consolas"/>
          <w:color w:val="000000"/>
          <w:sz w:val="18"/>
          <w:szCs w:val="18"/>
        </w:rPr>
        <w:t>(100),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PhoneNumber </w:t>
      </w:r>
      <w:r w:rsidRPr="00E604B7">
        <w:rPr>
          <w:rFonts w:ascii="Consolas" w:hAnsi="Consolas" w:cs="Consolas"/>
          <w:b/>
          <w:bCs/>
          <w:color w:val="7F0055"/>
          <w:sz w:val="18"/>
          <w:szCs w:val="18"/>
        </w:rPr>
        <w:t>VARCHAR</w:t>
      </w:r>
      <w:r w:rsidRPr="00E604B7">
        <w:rPr>
          <w:rFonts w:ascii="Consolas" w:hAnsi="Consolas" w:cs="Consolas"/>
          <w:color w:val="000000"/>
          <w:sz w:val="18"/>
          <w:szCs w:val="18"/>
        </w:rPr>
        <w:t>(20),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Remarks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(1024),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TemporaryPassword BIT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FirstName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LastName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ValidPasswordUpdate BIT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(UserID)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UNIQUE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index_Users_UserNames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Users (UserName, Category);</w:t>
      </w:r>
    </w:p>
    <w:p w:rsidR="00273952" w:rsidRPr="00E604B7" w:rsidRDefault="00273952" w:rsidP="00273952">
      <w:pPr>
        <w:autoSpaceDE w:val="0"/>
        <w:autoSpaceDN w:val="0"/>
        <w:adjustRightInd w:val="0"/>
        <w:rPr>
          <w:rFonts w:ascii="Consolas" w:hAnsi="Consolas" w:cs="Consolas"/>
          <w:sz w:val="18"/>
          <w:szCs w:val="18"/>
        </w:rPr>
      </w:pP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UserSessions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UserSessionID BIGINT IDENTITY,</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SessionID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(1024)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(UserSessionID),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fk_UserSessions_Users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(UserID)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Users (UserID)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CASCADE</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UserPasswordHistory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UserPasswordHistoryID BIGINT IDENTITY,</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 xml:space="preserve">UserID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Password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(1024)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(UserPasswordHistoryID),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fk_UserPasswordHistoryID_Users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(UserID)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Users (UserID)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CASCADE</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MessageExchanges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MessageExchangeID BIGINT IDENTITY,</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r w:rsidRPr="00E604B7">
        <w:rPr>
          <w:rFonts w:ascii="Consolas" w:hAnsi="Consolas" w:cs="Consolas"/>
          <w:color w:val="000000"/>
          <w:sz w:val="18"/>
          <w:szCs w:val="18"/>
        </w:rPr>
        <w:tab/>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Service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Operation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MessageID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RequestTimeStamp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Request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ResponseTimeStamp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Response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ConversationID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(MessageExchangeID)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AuditEntry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AuditEntryID BIGINT IDENTITY,</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Application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EventType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(100)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Location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(2048)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Status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Activity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(100)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Details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(4096)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(AuditEntryID)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AuditEntryArchive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AuditEntryArchiveID BIGINT IDENTITY,</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Application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EventType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(100)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Location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(2048)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Status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Activity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(100)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Details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(4096)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(AuditEntryArchiveID),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fk_AuditEntryArchiveID_Users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(UserID)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Users (UserID)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CASCADE</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Mutexes (</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MutexID BIGINT IDENTITY,</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Owner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StartedAt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ExpiresAt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(MutexID)</w:t>
      </w: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73952" w:rsidRPr="00E604B7" w:rsidRDefault="00273952" w:rsidP="00E604B7">
      <w:pPr>
        <w:autoSpaceDE w:val="0"/>
        <w:autoSpaceDN w:val="0"/>
        <w:adjustRightInd w:val="0"/>
        <w:ind w:left="720"/>
        <w:rPr>
          <w:rFonts w:ascii="Consolas" w:hAnsi="Consolas" w:cs="Consolas"/>
          <w:sz w:val="18"/>
          <w:szCs w:val="18"/>
        </w:rPr>
      </w:pPr>
    </w:p>
    <w:p w:rsidR="00273952" w:rsidRPr="00E604B7" w:rsidRDefault="00273952"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UNIQUE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index_Mutexes_Name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Mutexes (Name);</w:t>
      </w:r>
    </w:p>
    <w:p w:rsidR="00273952" w:rsidRPr="00E604B7" w:rsidRDefault="00273952" w:rsidP="00273952">
      <w:pPr>
        <w:autoSpaceDE w:val="0"/>
        <w:autoSpaceDN w:val="0"/>
        <w:adjustRightInd w:val="0"/>
        <w:rPr>
          <w:rFonts w:ascii="Consolas" w:hAnsi="Consolas" w:cs="Consolas"/>
          <w:sz w:val="18"/>
          <w:szCs w:val="18"/>
        </w:rPr>
      </w:pPr>
    </w:p>
    <w:p w:rsidR="00F94DC0" w:rsidRPr="00F5295E" w:rsidRDefault="002E716D" w:rsidP="00AF0687">
      <w:pPr>
        <w:pStyle w:val="Heading4"/>
      </w:pPr>
      <w:r>
        <w:t>HLA</w:t>
      </w:r>
      <w:r w:rsidR="00F94DC0">
        <w:t>-Main database schema</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UserProfiles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UserProfileID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DateOfBirth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Gender </w:t>
      </w:r>
      <w:r w:rsidRPr="00E604B7">
        <w:rPr>
          <w:rFonts w:ascii="Consolas" w:hAnsi="Consolas" w:cs="Consolas"/>
          <w:b/>
          <w:bCs/>
          <w:color w:val="7F0055"/>
          <w:sz w:val="18"/>
          <w:szCs w:val="18"/>
        </w:rPr>
        <w:t>VARCHAR</w:t>
      </w:r>
      <w:r w:rsidRPr="00E604B7">
        <w:rPr>
          <w:rFonts w:ascii="Consolas" w:hAnsi="Consolas" w:cs="Consolas"/>
          <w:color w:val="000000"/>
          <w:sz w:val="18"/>
          <w:szCs w:val="18"/>
        </w:rPr>
        <w:t>(6),</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MemberID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6E37EF" w:rsidRDefault="00236CB6" w:rsidP="00E604B7">
      <w:pPr>
        <w:autoSpaceDE w:val="0"/>
        <w:autoSpaceDN w:val="0"/>
        <w:adjustRightInd w:val="0"/>
        <w:ind w:left="720"/>
        <w:rPr>
          <w:rFonts w:ascii="Consolas" w:hAnsi="Consolas" w:cs="Consolas"/>
          <w:sz w:val="18"/>
          <w:szCs w:val="18"/>
          <w:lang w:val="de-DE"/>
        </w:rPr>
      </w:pPr>
      <w:r w:rsidRPr="00E604B7">
        <w:rPr>
          <w:rFonts w:ascii="Consolas" w:hAnsi="Consolas" w:cs="Consolas"/>
          <w:color w:val="000000"/>
          <w:sz w:val="18"/>
          <w:szCs w:val="18"/>
        </w:rPr>
        <w:tab/>
      </w:r>
      <w:r w:rsidRPr="006E37EF">
        <w:rPr>
          <w:rFonts w:ascii="Consolas" w:hAnsi="Consolas" w:cs="Consolas"/>
          <w:color w:val="000000"/>
          <w:sz w:val="18"/>
          <w:szCs w:val="18"/>
          <w:lang w:val="de-DE"/>
        </w:rPr>
        <w:t xml:space="preserve">MhvUserID BIGINT </w:t>
      </w:r>
      <w:r w:rsidRPr="006E37EF">
        <w:rPr>
          <w:rFonts w:ascii="Consolas" w:hAnsi="Consolas" w:cs="Consolas"/>
          <w:b/>
          <w:bCs/>
          <w:color w:val="4000C8"/>
          <w:sz w:val="18"/>
          <w:szCs w:val="18"/>
          <w:lang w:val="de-DE"/>
        </w:rPr>
        <w:t>NULL</w:t>
      </w:r>
      <w:r w:rsidRPr="006E37EF">
        <w:rPr>
          <w:rFonts w:ascii="Consolas" w:hAnsi="Consolas" w:cs="Consolas"/>
          <w:color w:val="000000"/>
          <w:sz w:val="18"/>
          <w:szCs w:val="18"/>
          <w:lang w:val="de-DE"/>
        </w:rPr>
        <w:t xml:space="preserve">, </w:t>
      </w:r>
    </w:p>
    <w:p w:rsidR="00236CB6" w:rsidRPr="006E37EF" w:rsidRDefault="00236CB6" w:rsidP="00E604B7">
      <w:pPr>
        <w:autoSpaceDE w:val="0"/>
        <w:autoSpaceDN w:val="0"/>
        <w:adjustRightInd w:val="0"/>
        <w:ind w:left="720"/>
        <w:rPr>
          <w:rFonts w:ascii="Consolas" w:hAnsi="Consolas" w:cs="Consolas"/>
          <w:sz w:val="18"/>
          <w:szCs w:val="18"/>
          <w:lang w:val="de-DE"/>
        </w:rPr>
      </w:pPr>
      <w:r w:rsidRPr="006E37EF">
        <w:rPr>
          <w:rFonts w:ascii="Consolas" w:hAnsi="Consolas" w:cs="Consolas"/>
          <w:color w:val="000000"/>
          <w:sz w:val="18"/>
          <w:szCs w:val="18"/>
          <w:lang w:val="de-DE"/>
        </w:rPr>
        <w:tab/>
        <w:t>IsVeteran BIT</w:t>
      </w:r>
      <w:r w:rsidR="007D1EFE" w:rsidRPr="006E37EF">
        <w:rPr>
          <w:rFonts w:ascii="Consolas" w:hAnsi="Consolas" w:cs="Consolas"/>
          <w:color w:val="000000"/>
          <w:sz w:val="18"/>
          <w:szCs w:val="18"/>
          <w:lang w:val="de-DE"/>
        </w:rPr>
        <w:t xml:space="preserve"> </w:t>
      </w:r>
      <w:r w:rsidR="007D1EFE" w:rsidRPr="006E37EF">
        <w:rPr>
          <w:rFonts w:ascii="Consolas" w:hAnsi="Consolas" w:cs="Consolas"/>
          <w:b/>
          <w:bCs/>
          <w:color w:val="4000C8"/>
          <w:sz w:val="18"/>
          <w:szCs w:val="18"/>
          <w:lang w:val="de-DE"/>
        </w:rPr>
        <w:t>NULL</w:t>
      </w:r>
      <w:r w:rsidRPr="006E37EF">
        <w:rPr>
          <w:rFonts w:ascii="Consolas" w:hAnsi="Consolas" w:cs="Consolas"/>
          <w:color w:val="000000"/>
          <w:sz w:val="18"/>
          <w:szCs w:val="18"/>
          <w:lang w:val="de-DE"/>
        </w:rPr>
        <w:t>,</w:t>
      </w:r>
    </w:p>
    <w:p w:rsidR="00236CB6" w:rsidRPr="006E37EF" w:rsidRDefault="00236CB6" w:rsidP="00E604B7">
      <w:pPr>
        <w:autoSpaceDE w:val="0"/>
        <w:autoSpaceDN w:val="0"/>
        <w:adjustRightInd w:val="0"/>
        <w:ind w:left="720"/>
        <w:rPr>
          <w:rFonts w:ascii="Consolas" w:hAnsi="Consolas" w:cs="Consolas"/>
          <w:sz w:val="18"/>
          <w:szCs w:val="18"/>
          <w:lang w:val="de-DE"/>
        </w:rPr>
      </w:pPr>
      <w:r w:rsidRPr="006E37EF">
        <w:rPr>
          <w:rFonts w:ascii="Consolas" w:hAnsi="Consolas" w:cs="Consolas"/>
          <w:color w:val="000000"/>
          <w:sz w:val="18"/>
          <w:szCs w:val="18"/>
          <w:lang w:val="de-DE"/>
        </w:rPr>
        <w:tab/>
        <w:t>IsPatient BIT</w:t>
      </w:r>
      <w:r w:rsidR="007D1EFE" w:rsidRPr="006E37EF">
        <w:rPr>
          <w:rFonts w:ascii="Consolas" w:hAnsi="Consolas" w:cs="Consolas"/>
          <w:color w:val="000000"/>
          <w:sz w:val="18"/>
          <w:szCs w:val="18"/>
          <w:lang w:val="de-DE"/>
        </w:rPr>
        <w:t xml:space="preserve"> </w:t>
      </w:r>
      <w:r w:rsidR="007D1EFE" w:rsidRPr="006E37EF">
        <w:rPr>
          <w:rFonts w:ascii="Consolas" w:hAnsi="Consolas" w:cs="Consolas"/>
          <w:b/>
          <w:bCs/>
          <w:color w:val="4000C8"/>
          <w:sz w:val="18"/>
          <w:szCs w:val="18"/>
          <w:lang w:val="de-DE"/>
        </w:rPr>
        <w:t>NULL</w:t>
      </w:r>
      <w:r w:rsidRPr="006E37EF">
        <w:rPr>
          <w:rFonts w:ascii="Consolas" w:hAnsi="Consolas" w:cs="Consolas"/>
          <w:color w:val="000000"/>
          <w:sz w:val="18"/>
          <w:szCs w:val="18"/>
          <w:lang w:val="de-DE"/>
        </w:rPr>
        <w:t>,</w:t>
      </w:r>
    </w:p>
    <w:p w:rsidR="005131DB" w:rsidRPr="006E37EF" w:rsidRDefault="005131DB" w:rsidP="005F40C7">
      <w:pPr>
        <w:autoSpaceDE w:val="0"/>
        <w:autoSpaceDN w:val="0"/>
        <w:adjustRightInd w:val="0"/>
        <w:rPr>
          <w:rFonts w:ascii="Consolas" w:hAnsi="Consolas" w:cs="Consolas"/>
          <w:b/>
          <w:bCs/>
          <w:color w:val="4000C8"/>
          <w:sz w:val="20"/>
          <w:szCs w:val="20"/>
          <w:lang w:val="de-DE"/>
        </w:rPr>
      </w:pPr>
      <w:r w:rsidRPr="006E37EF">
        <w:rPr>
          <w:rFonts w:ascii="Consolas" w:hAnsi="Consolas" w:cs="Consolas"/>
          <w:color w:val="000000"/>
          <w:sz w:val="18"/>
          <w:szCs w:val="18"/>
          <w:lang w:val="de-DE"/>
        </w:rPr>
        <w:tab/>
      </w:r>
      <w:r w:rsidR="00DB634B" w:rsidRPr="006E37EF">
        <w:rPr>
          <w:rFonts w:ascii="Consolas" w:hAnsi="Consolas" w:cs="Consolas"/>
          <w:color w:val="000000"/>
          <w:sz w:val="18"/>
          <w:szCs w:val="18"/>
          <w:lang w:val="de-DE"/>
        </w:rPr>
        <w:tab/>
      </w:r>
      <w:r w:rsidRPr="006E37EF">
        <w:rPr>
          <w:rFonts w:ascii="Consolas" w:hAnsi="Consolas" w:cs="Consolas"/>
          <w:color w:val="000000"/>
          <w:sz w:val="20"/>
          <w:szCs w:val="20"/>
          <w:lang w:val="de-DE"/>
        </w:rPr>
        <w:t xml:space="preserve">IsSmUser BIT </w:t>
      </w:r>
      <w:r w:rsidRPr="006E37EF">
        <w:rPr>
          <w:rFonts w:ascii="Consolas" w:hAnsi="Consolas" w:cs="Consolas"/>
          <w:b/>
          <w:bCs/>
          <w:color w:val="4000C8"/>
          <w:sz w:val="20"/>
          <w:szCs w:val="20"/>
          <w:lang w:val="de-DE"/>
        </w:rPr>
        <w:t>NULL,</w:t>
      </w:r>
    </w:p>
    <w:p w:rsidR="00E15F25" w:rsidRPr="006E37EF" w:rsidRDefault="00E15F25" w:rsidP="005F40C7">
      <w:pPr>
        <w:autoSpaceDE w:val="0"/>
        <w:autoSpaceDN w:val="0"/>
        <w:adjustRightInd w:val="0"/>
        <w:rPr>
          <w:rFonts w:ascii="Consolas" w:hAnsi="Consolas" w:cs="Consolas"/>
          <w:sz w:val="18"/>
          <w:szCs w:val="18"/>
          <w:lang w:val="de-DE"/>
        </w:rPr>
      </w:pPr>
      <w:r w:rsidRPr="006E37EF">
        <w:rPr>
          <w:rFonts w:ascii="Consolas" w:hAnsi="Consolas" w:cs="Consolas"/>
          <w:b/>
          <w:bCs/>
          <w:color w:val="4000C8"/>
          <w:sz w:val="20"/>
          <w:szCs w:val="20"/>
          <w:lang w:val="de-DE"/>
        </w:rPr>
        <w:tab/>
      </w:r>
      <w:r w:rsidRPr="006E37EF">
        <w:rPr>
          <w:rFonts w:ascii="Consolas" w:hAnsi="Consolas" w:cs="Consolas"/>
          <w:b/>
          <w:bCs/>
          <w:color w:val="4000C8"/>
          <w:sz w:val="20"/>
          <w:szCs w:val="20"/>
          <w:lang w:val="de-DE"/>
        </w:rPr>
        <w:tab/>
      </w:r>
      <w:r w:rsidRPr="006E37EF">
        <w:rPr>
          <w:rFonts w:ascii="Consolas" w:hAnsi="Consolas" w:cs="Consolas"/>
          <w:color w:val="000000"/>
          <w:sz w:val="20"/>
          <w:szCs w:val="20"/>
          <w:lang w:val="de-DE"/>
        </w:rPr>
        <w:t xml:space="preserve">IsPremiumUser BIT </w:t>
      </w:r>
      <w:r w:rsidRPr="006E37EF">
        <w:rPr>
          <w:rFonts w:ascii="Consolas" w:hAnsi="Consolas" w:cs="Consolas"/>
          <w:b/>
          <w:bCs/>
          <w:color w:val="4000C8"/>
          <w:sz w:val="20"/>
          <w:szCs w:val="20"/>
          <w:lang w:val="de-DE"/>
        </w:rPr>
        <w:t>NULL,</w:t>
      </w:r>
    </w:p>
    <w:p w:rsidR="00236CB6" w:rsidRPr="00E604B7" w:rsidRDefault="00236CB6" w:rsidP="005F40C7">
      <w:pPr>
        <w:autoSpaceDE w:val="0"/>
        <w:autoSpaceDN w:val="0"/>
        <w:adjustRightInd w:val="0"/>
        <w:ind w:left="720" w:firstLine="720"/>
        <w:rPr>
          <w:rFonts w:ascii="Consolas" w:hAnsi="Consolas" w:cs="Consolas"/>
          <w:sz w:val="18"/>
          <w:szCs w:val="18"/>
        </w:rPr>
      </w:pPr>
      <w:r w:rsidRPr="00E604B7">
        <w:rPr>
          <w:rFonts w:ascii="Consolas" w:hAnsi="Consolas" w:cs="Consolas"/>
          <w:color w:val="000000"/>
          <w:sz w:val="18"/>
          <w:szCs w:val="18"/>
        </w:rPr>
        <w:t xml:space="preserve">FirstName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LastName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MiddleName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ConversationID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EmailAddress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(320)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ReviewedOn DATETIME2(7)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Changed BIT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Default="00236CB6" w:rsidP="00E604B7">
      <w:pPr>
        <w:autoSpaceDE w:val="0"/>
        <w:autoSpaceDN w:val="0"/>
        <w:adjustRightInd w:val="0"/>
        <w:ind w:left="720"/>
        <w:rPr>
          <w:rFonts w:ascii="Consolas" w:hAnsi="Consolas" w:cs="Consolas"/>
          <w:color w:val="000000"/>
          <w:sz w:val="18"/>
          <w:szCs w:val="18"/>
        </w:rPr>
      </w:pPr>
      <w:r w:rsidRPr="00E604B7">
        <w:rPr>
          <w:rFonts w:ascii="Consolas" w:hAnsi="Consolas" w:cs="Consolas"/>
          <w:color w:val="000000"/>
          <w:sz w:val="18"/>
          <w:szCs w:val="18"/>
        </w:rPr>
        <w:tab/>
      </w:r>
      <w:r w:rsidRPr="00F74ABB">
        <w:rPr>
          <w:rFonts w:ascii="Consolas" w:hAnsi="Consolas" w:cs="Consolas"/>
          <w:color w:val="000000"/>
          <w:sz w:val="18"/>
          <w:szCs w:val="18"/>
        </w:rPr>
        <w:t xml:space="preserve">Reminders BIT </w:t>
      </w:r>
      <w:r w:rsidRPr="00F74ABB">
        <w:rPr>
          <w:rFonts w:ascii="Consolas" w:hAnsi="Consolas" w:cs="Consolas"/>
          <w:b/>
          <w:bCs/>
          <w:color w:val="7F0055"/>
          <w:sz w:val="18"/>
          <w:szCs w:val="18"/>
        </w:rPr>
        <w:t>NOT</w:t>
      </w:r>
      <w:r w:rsidRPr="00F74ABB">
        <w:rPr>
          <w:rFonts w:ascii="Consolas" w:hAnsi="Consolas" w:cs="Consolas"/>
          <w:color w:val="000000"/>
          <w:sz w:val="18"/>
          <w:szCs w:val="18"/>
        </w:rPr>
        <w:t xml:space="preserve"> </w:t>
      </w:r>
      <w:r w:rsidRPr="00F74ABB">
        <w:rPr>
          <w:rFonts w:ascii="Consolas" w:hAnsi="Consolas" w:cs="Consolas"/>
          <w:b/>
          <w:bCs/>
          <w:color w:val="4000C8"/>
          <w:sz w:val="18"/>
          <w:szCs w:val="18"/>
        </w:rPr>
        <w:t>NULL</w:t>
      </w:r>
      <w:r w:rsidRPr="00F74ABB">
        <w:rPr>
          <w:rFonts w:ascii="Consolas" w:hAnsi="Consolas" w:cs="Consolas"/>
          <w:color w:val="000000"/>
          <w:sz w:val="18"/>
          <w:szCs w:val="18"/>
        </w:rPr>
        <w:t xml:space="preserve"> </w:t>
      </w:r>
      <w:r w:rsidRPr="00F74ABB">
        <w:rPr>
          <w:rFonts w:ascii="Consolas" w:hAnsi="Consolas" w:cs="Consolas"/>
          <w:b/>
          <w:bCs/>
          <w:color w:val="7F0055"/>
          <w:sz w:val="18"/>
          <w:szCs w:val="18"/>
        </w:rPr>
        <w:t>DEFAULT</w:t>
      </w:r>
      <w:r w:rsidRPr="005131DB">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(UserProfileID)</w:t>
      </w:r>
    </w:p>
    <w:p w:rsidR="00236CB6" w:rsidRPr="005F40C7" w:rsidRDefault="00236CB6" w:rsidP="00E604B7">
      <w:pPr>
        <w:autoSpaceDE w:val="0"/>
        <w:autoSpaceDN w:val="0"/>
        <w:adjustRightInd w:val="0"/>
        <w:ind w:left="720"/>
        <w:rPr>
          <w:rFonts w:ascii="Consolas" w:hAnsi="Consolas" w:cs="Consolas"/>
          <w:sz w:val="20"/>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UNIQUE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index_UserProfile_UserID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UserProfiles (UserID);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UNIQUE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index_UserProfile_MhvUserID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UserProfiles (MhvUserID)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MhvUserID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Assessments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AssessmentID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UserProfileID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TraversalID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(36)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CompletedOn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DeletedOn DateTime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FirstQuestion BIT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1,</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FirstQuestionID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 xml:space="preserve">CompletionReminderOn DATETIME2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RepeatReminderOn DATETIME2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(AssessmentID),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fk_Assessments_UserProfiles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(UserProfileID)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UserProfiles (UserProfileID)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index_Assessments_UserProfileID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Assessments (UserProfileID);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index_Assessments_TraversalID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Assessments (TraversalID);</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AssessmentStates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AssessmentStateID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AssessmentID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AlgoID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NumberOfTotalNodes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NumberOfAnsweredNodes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(AssessmentStateID),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fk_AssessmentStates_Assessments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(AssessmentID)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Assessments (AssessmentID)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CASCADE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index_AssessmentStates_AssessmentID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AssessmentStates (AssessmentID);</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AssessmentProgress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AssessmentProgressID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AssessmentID BIGINT,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AssetID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(AssessmentProgressID),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fk_AssessmentProgress_Assessments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(AssessmentID)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Assessments (AssessmentID)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index_AssessmentProgress_AssessmentID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AssessmentProgress (AssessmentID);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UNIQUE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index_AssessmentProgress_Unique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AssessmentProgress (AssessmentID, AssetID);</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AssessmentSnapshots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AssessmentSnapshotID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AssessmentID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(16),</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Message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(AssessmentSnapshotID),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fk_AssessmentSnapshots_Assessments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(AssessmentID)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Assessments (AssessmentID)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CASCADE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index_AssessmentSnapshots_Assessments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AssessmentSnapshots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(AssessmentID);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index_Assessments_Type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AssessmentSnapshots (Type);</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-APPLICATION].[dbo].[PrepopulationSources](</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[PrepopulationSourceID]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[DisplayName]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(255),</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[Priority] </w:t>
      </w:r>
      <w:r w:rsidRPr="00E604B7">
        <w:rPr>
          <w:rFonts w:ascii="Consolas" w:hAnsi="Consolas" w:cs="Consolas"/>
          <w:b/>
          <w:bCs/>
          <w:color w:val="4000C8"/>
          <w:sz w:val="18"/>
          <w:szCs w:val="18"/>
        </w:rPr>
        <w:t>INT</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[HourModifier] </w:t>
      </w:r>
      <w:r w:rsidRPr="00E604B7">
        <w:rPr>
          <w:rFonts w:ascii="Consolas" w:hAnsi="Consolas" w:cs="Consolas"/>
          <w:b/>
          <w:bCs/>
          <w:color w:val="4000C8"/>
          <w:sz w:val="18"/>
          <w:szCs w:val="18"/>
        </w:rPr>
        <w:t>INT</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(PrepopulationSourceID)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-APPLICATION].[dbo].[PrepopulationSources]</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([Name],[DisplayName],[Type],[Priority],[HourModifier],[CreatedOn])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VALUES</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'MDWS/VistA Health Records'</w:t>
      </w:r>
      <w:r w:rsidRPr="00E604B7">
        <w:rPr>
          <w:rFonts w:ascii="Consolas" w:hAnsi="Consolas" w:cs="Consolas"/>
          <w:color w:val="000000"/>
          <w:sz w:val="18"/>
          <w:szCs w:val="18"/>
        </w:rPr>
        <w:t xml:space="preserve">, </w:t>
      </w:r>
      <w:r w:rsidRPr="00E604B7">
        <w:rPr>
          <w:rFonts w:ascii="Consolas" w:hAnsi="Consolas" w:cs="Consolas"/>
          <w:color w:val="0000FF"/>
          <w:sz w:val="18"/>
          <w:szCs w:val="18"/>
        </w:rPr>
        <w:t>'VA records'</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1, 24,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'MHV Self-Entered Information'</w:t>
      </w:r>
      <w:r w:rsidRPr="00E604B7">
        <w:rPr>
          <w:rFonts w:ascii="Consolas" w:hAnsi="Consolas" w:cs="Consolas"/>
          <w:color w:val="000000"/>
          <w:sz w:val="18"/>
          <w:szCs w:val="18"/>
        </w:rPr>
        <w:t xml:space="preserve">, </w:t>
      </w:r>
      <w:r w:rsidRPr="00E604B7">
        <w:rPr>
          <w:rFonts w:ascii="Consolas" w:hAnsi="Consolas" w:cs="Consolas"/>
          <w:color w:val="0000FF"/>
          <w:sz w:val="18"/>
          <w:szCs w:val="18"/>
        </w:rPr>
        <w:t>'MHV self-entered information'</w:t>
      </w:r>
      <w:r w:rsidRPr="00E604B7">
        <w:rPr>
          <w:rFonts w:ascii="Consolas" w:hAnsi="Consolas" w:cs="Consolas"/>
          <w:color w:val="000000"/>
          <w:sz w:val="18"/>
          <w:szCs w:val="18"/>
        </w:rPr>
        <w:t xml:space="preserve">, </w:t>
      </w:r>
      <w:r w:rsidRPr="00E604B7">
        <w:rPr>
          <w:rFonts w:ascii="Consolas" w:hAnsi="Consolas" w:cs="Consolas"/>
          <w:color w:val="0000FF"/>
          <w:sz w:val="18"/>
          <w:szCs w:val="18"/>
        </w:rPr>
        <w:t>'MHV_SEI'</w:t>
      </w:r>
      <w:r w:rsidRPr="00E604B7">
        <w:rPr>
          <w:rFonts w:ascii="Consolas" w:hAnsi="Consolas" w:cs="Consolas"/>
          <w:color w:val="000000"/>
          <w:sz w:val="18"/>
          <w:szCs w:val="18"/>
        </w:rPr>
        <w:t xml:space="preserve">, 3, </w:t>
      </w:r>
      <w:r w:rsidRPr="00E604B7">
        <w:rPr>
          <w:rFonts w:ascii="Consolas" w:hAnsi="Consolas" w:cs="Consolas"/>
          <w:b/>
          <w:bCs/>
          <w:color w:val="4000C8"/>
          <w:sz w:val="18"/>
          <w:szCs w:val="18"/>
        </w:rPr>
        <w:t>NULL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'MHV Health Records'</w:t>
      </w:r>
      <w:r w:rsidRPr="00E604B7">
        <w:rPr>
          <w:rFonts w:ascii="Consolas" w:hAnsi="Consolas" w:cs="Consolas"/>
          <w:color w:val="000000"/>
          <w:sz w:val="18"/>
          <w:szCs w:val="18"/>
        </w:rPr>
        <w:t xml:space="preserve">, </w:t>
      </w:r>
      <w:r w:rsidRPr="00E604B7">
        <w:rPr>
          <w:rFonts w:ascii="Consolas" w:hAnsi="Consolas" w:cs="Consolas"/>
          <w:color w:val="0000FF"/>
          <w:sz w:val="18"/>
          <w:szCs w:val="18"/>
        </w:rPr>
        <w:t>'MHV records'</w:t>
      </w:r>
      <w:r w:rsidRPr="00E604B7">
        <w:rPr>
          <w:rFonts w:ascii="Consolas" w:hAnsi="Consolas" w:cs="Consolas"/>
          <w:color w:val="000000"/>
          <w:sz w:val="18"/>
          <w:szCs w:val="18"/>
        </w:rPr>
        <w:t xml:space="preserve">, </w:t>
      </w:r>
      <w:r w:rsidRPr="00E604B7">
        <w:rPr>
          <w:rFonts w:ascii="Consolas" w:hAnsi="Consolas" w:cs="Consolas"/>
          <w:color w:val="0000FF"/>
          <w:sz w:val="18"/>
          <w:szCs w:val="18"/>
        </w:rPr>
        <w:t>'MHV_RECORDS'</w:t>
      </w:r>
      <w:r w:rsidRPr="00E604B7">
        <w:rPr>
          <w:rFonts w:ascii="Consolas" w:hAnsi="Consolas" w:cs="Consolas"/>
          <w:color w:val="000000"/>
          <w:sz w:val="18"/>
          <w:szCs w:val="18"/>
        </w:rPr>
        <w:t xml:space="preserve">, 3, </w:t>
      </w:r>
      <w:r w:rsidRPr="00E604B7">
        <w:rPr>
          <w:rFonts w:ascii="Consolas" w:hAnsi="Consolas" w:cs="Consolas"/>
          <w:b/>
          <w:bCs/>
          <w:color w:val="4000C8"/>
          <w:sz w:val="18"/>
          <w:szCs w:val="18"/>
        </w:rPr>
        <w:t>NULL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'Previous Assessment'</w:t>
      </w:r>
      <w:r w:rsidRPr="00E604B7">
        <w:rPr>
          <w:rFonts w:ascii="Consolas" w:hAnsi="Consolas" w:cs="Consolas"/>
          <w:color w:val="000000"/>
          <w:sz w:val="18"/>
          <w:szCs w:val="18"/>
        </w:rPr>
        <w:t xml:space="preserve">, </w:t>
      </w:r>
      <w:r w:rsidRPr="00E604B7">
        <w:rPr>
          <w:rFonts w:ascii="Consolas" w:hAnsi="Consolas" w:cs="Consolas"/>
          <w:color w:val="0000FF"/>
          <w:sz w:val="18"/>
          <w:szCs w:val="18"/>
        </w:rPr>
        <w:t>'previous assessment'</w:t>
      </w:r>
      <w:r w:rsidRPr="00E604B7">
        <w:rPr>
          <w:rFonts w:ascii="Consolas" w:hAnsi="Consolas" w:cs="Consolas"/>
          <w:color w:val="000000"/>
          <w:sz w:val="18"/>
          <w:szCs w:val="18"/>
        </w:rPr>
        <w:t xml:space="preserve">, </w:t>
      </w:r>
      <w:r w:rsidRPr="00E604B7">
        <w:rPr>
          <w:rFonts w:ascii="Consolas" w:hAnsi="Consolas" w:cs="Consolas"/>
          <w:color w:val="0000FF"/>
          <w:sz w:val="18"/>
          <w:szCs w:val="18"/>
        </w:rPr>
        <w:t>'ASSESSMENT'</w:t>
      </w:r>
      <w:r w:rsidRPr="00E604B7">
        <w:rPr>
          <w:rFonts w:ascii="Consolas" w:hAnsi="Consolas" w:cs="Consolas"/>
          <w:color w:val="000000"/>
          <w:sz w:val="18"/>
          <w:szCs w:val="18"/>
        </w:rPr>
        <w:t xml:space="preserve">, 2, </w:t>
      </w:r>
      <w:r w:rsidRPr="00E604B7">
        <w:rPr>
          <w:rFonts w:ascii="Consolas" w:hAnsi="Consolas" w:cs="Consolas"/>
          <w:b/>
          <w:bCs/>
          <w:color w:val="4000C8"/>
          <w:sz w:val="18"/>
          <w:szCs w:val="18"/>
        </w:rPr>
        <w:t>NULL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-APPLICATION].[dbo].[PrepopulationFields](</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[PrepopulationFieldID]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[AssetID]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[AnswerID] </w:t>
      </w:r>
      <w:r w:rsidRPr="00E604B7">
        <w:rPr>
          <w:rFonts w:ascii="Consolas" w:hAnsi="Consolas" w:cs="Consolas"/>
          <w:b/>
          <w:bCs/>
          <w:color w:val="4000C8"/>
          <w:sz w:val="18"/>
          <w:szCs w:val="18"/>
        </w:rPr>
        <w:t>INT</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[DisplayName]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[Units] </w:t>
      </w:r>
      <w:r w:rsidRPr="00E604B7">
        <w:rPr>
          <w:rFonts w:ascii="Consolas" w:hAnsi="Consolas" w:cs="Consolas"/>
          <w:b/>
          <w:bCs/>
          <w:color w:val="7F0055"/>
          <w:sz w:val="18"/>
          <w:szCs w:val="18"/>
        </w:rPr>
        <w:t>VARCHAR</w:t>
      </w:r>
      <w:r w:rsidRPr="00E604B7">
        <w:rPr>
          <w:rFonts w:ascii="Consolas" w:hAnsi="Consolas" w:cs="Consolas"/>
          <w:color w:val="000000"/>
          <w:sz w:val="18"/>
          <w:szCs w:val="18"/>
        </w:rPr>
        <w:t>(32),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[Format] </w:t>
      </w:r>
      <w:r w:rsidRPr="00E604B7">
        <w:rPr>
          <w:rFonts w:ascii="Consolas" w:hAnsi="Consolas" w:cs="Consolas"/>
          <w:b/>
          <w:bCs/>
          <w:color w:val="7F0055"/>
          <w:sz w:val="18"/>
          <w:szCs w:val="18"/>
        </w:rPr>
        <w:t>VARCHAR</w:t>
      </w:r>
      <w:r w:rsidRPr="00E604B7">
        <w:rPr>
          <w:rFonts w:ascii="Consolas" w:hAnsi="Consolas" w:cs="Consolas"/>
          <w:color w:val="000000"/>
          <w:sz w:val="18"/>
          <w:szCs w:val="18"/>
        </w:rPr>
        <w:t>(255),</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(PrepopulationFieldID)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 xml:space="preserve">-APPLICATION].[dbo].[PrepopulationFields]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([AssetID], [AnswerID], [DisplayName], [Units], [Format], [Type], [CreatedOn])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(-1,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'Field'</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'Some answers on this page were populated using data from your %s, dated %d.'</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'GeneralField'</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(404,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'Diastolic Blood Pressure'</w:t>
      </w:r>
      <w:r w:rsidRPr="00E604B7">
        <w:rPr>
          <w:rFonts w:ascii="Consolas" w:hAnsi="Consolas" w:cs="Consolas"/>
          <w:color w:val="000000"/>
          <w:sz w:val="18"/>
          <w:szCs w:val="18"/>
        </w:rPr>
        <w:t xml:space="preserve">, </w:t>
      </w:r>
      <w:r w:rsidRPr="00E604B7">
        <w:rPr>
          <w:rFonts w:ascii="Consolas" w:hAnsi="Consolas" w:cs="Consolas"/>
          <w:color w:val="0000FF"/>
          <w:sz w:val="18"/>
          <w:szCs w:val="18"/>
        </w:rPr>
        <w:t>'mm Hg'</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'DiastolicBloodPressure'</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(403,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'Systolic Blood Pressure'</w:t>
      </w:r>
      <w:r w:rsidRPr="00E604B7">
        <w:rPr>
          <w:rFonts w:ascii="Consolas" w:hAnsi="Consolas" w:cs="Consolas"/>
          <w:color w:val="000000"/>
          <w:sz w:val="18"/>
          <w:szCs w:val="18"/>
        </w:rPr>
        <w:t xml:space="preserve">, </w:t>
      </w:r>
      <w:r w:rsidRPr="00E604B7">
        <w:rPr>
          <w:rFonts w:ascii="Consolas" w:hAnsi="Consolas" w:cs="Consolas"/>
          <w:color w:val="0000FF"/>
          <w:sz w:val="18"/>
          <w:szCs w:val="18"/>
        </w:rPr>
        <w:t>'mm Hg'</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'SystolicBloodPressure'</w:t>
      </w:r>
      <w:r w:rsidRPr="00E604B7">
        <w:rPr>
          <w:rFonts w:ascii="Consolas" w:hAnsi="Consolas" w:cs="Consolas"/>
          <w:color w:val="000000"/>
          <w:sz w:val="18"/>
          <w:szCs w:val="18"/>
        </w:rPr>
        <w:t xml:space="preserve">, GETDATE()),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(213, 1, </w:t>
      </w:r>
      <w:r w:rsidRPr="00E604B7">
        <w:rPr>
          <w:rFonts w:ascii="Consolas" w:hAnsi="Consolas" w:cs="Consolas"/>
          <w:color w:val="0000FF"/>
          <w:sz w:val="18"/>
          <w:szCs w:val="18"/>
        </w:rPr>
        <w:t>'Blood Pressure was last checked'</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'According to your %s, your %f on %d.'</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'BloodPressureRecent'</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(213, 2, </w:t>
      </w:r>
      <w:r w:rsidRPr="00E604B7">
        <w:rPr>
          <w:rFonts w:ascii="Consolas" w:hAnsi="Consolas" w:cs="Consolas"/>
          <w:color w:val="0000FF"/>
          <w:sz w:val="18"/>
          <w:szCs w:val="18"/>
        </w:rPr>
        <w:t>'Blood Pressure was last checked'</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color w:val="000000"/>
          <w:sz w:val="18"/>
          <w:szCs w:val="18"/>
        </w:rPr>
        <w:tab/>
      </w:r>
      <w:r w:rsidRPr="00E604B7">
        <w:rPr>
          <w:rFonts w:ascii="Consolas" w:hAnsi="Consolas" w:cs="Consolas"/>
          <w:color w:val="0000FF"/>
          <w:sz w:val="18"/>
          <w:szCs w:val="18"/>
        </w:rPr>
        <w:t>'According to your %s, your %f on %d.'</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'BloodPressureOutdated'</w:t>
      </w:r>
      <w:r w:rsidRPr="00E604B7">
        <w:rPr>
          <w:rFonts w:ascii="Consolas" w:hAnsi="Consolas" w:cs="Consolas"/>
          <w:color w:val="000000"/>
          <w:sz w:val="18"/>
          <w:szCs w:val="18"/>
        </w:rPr>
        <w:t xml:space="preserve">, GETDATE()),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(341, 776, </w:t>
      </w:r>
      <w:r w:rsidRPr="00E604B7">
        <w:rPr>
          <w:rFonts w:ascii="Consolas" w:hAnsi="Consolas" w:cs="Consolas"/>
          <w:color w:val="0000FF"/>
          <w:sz w:val="18"/>
          <w:szCs w:val="18"/>
        </w:rPr>
        <w:t>'Height'</w:t>
      </w:r>
      <w:r w:rsidRPr="00E604B7">
        <w:rPr>
          <w:rFonts w:ascii="Consolas" w:hAnsi="Consolas" w:cs="Consolas"/>
          <w:color w:val="000000"/>
          <w:sz w:val="18"/>
          <w:szCs w:val="18"/>
        </w:rPr>
        <w:t xml:space="preserve">, </w:t>
      </w:r>
      <w:r w:rsidRPr="00E604B7">
        <w:rPr>
          <w:rFonts w:ascii="Consolas" w:hAnsi="Consolas" w:cs="Consolas"/>
          <w:color w:val="0000FF"/>
          <w:sz w:val="18"/>
          <w:szCs w:val="18"/>
        </w:rPr>
        <w:t>'feet'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'HeightFeetValue'</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(341, 775, </w:t>
      </w:r>
      <w:r w:rsidRPr="00E604B7">
        <w:rPr>
          <w:rFonts w:ascii="Consolas" w:hAnsi="Consolas" w:cs="Consolas"/>
          <w:color w:val="0000FF"/>
          <w:sz w:val="18"/>
          <w:szCs w:val="18"/>
        </w:rPr>
        <w:t>'Height'</w:t>
      </w:r>
      <w:r w:rsidRPr="00E604B7">
        <w:rPr>
          <w:rFonts w:ascii="Consolas" w:hAnsi="Consolas" w:cs="Consolas"/>
          <w:color w:val="000000"/>
          <w:sz w:val="18"/>
          <w:szCs w:val="18"/>
        </w:rPr>
        <w:t xml:space="preserve">, </w:t>
      </w:r>
      <w:r w:rsidRPr="00E604B7">
        <w:rPr>
          <w:rFonts w:ascii="Consolas" w:hAnsi="Consolas" w:cs="Consolas"/>
          <w:color w:val="0000FF"/>
          <w:sz w:val="18"/>
          <w:szCs w:val="18"/>
        </w:rPr>
        <w:t>'inches'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'HeightInchValue'</w:t>
      </w:r>
      <w:r w:rsidRPr="00E604B7">
        <w:rPr>
          <w:rFonts w:ascii="Consolas" w:hAnsi="Consolas" w:cs="Consolas"/>
          <w:color w:val="000000"/>
          <w:sz w:val="18"/>
          <w:szCs w:val="18"/>
        </w:rPr>
        <w:t xml:space="preserve">, GETDATE()),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(342,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'Weight'</w:t>
      </w:r>
      <w:r w:rsidRPr="00E604B7">
        <w:rPr>
          <w:rFonts w:ascii="Consolas" w:hAnsi="Consolas" w:cs="Consolas"/>
          <w:color w:val="000000"/>
          <w:sz w:val="18"/>
          <w:szCs w:val="18"/>
        </w:rPr>
        <w:t xml:space="preserve">, </w:t>
      </w:r>
      <w:r w:rsidRPr="00E604B7">
        <w:rPr>
          <w:rFonts w:ascii="Consolas" w:hAnsi="Consolas" w:cs="Consolas"/>
          <w:color w:val="0000FF"/>
          <w:sz w:val="18"/>
          <w:szCs w:val="18"/>
        </w:rPr>
        <w:t>'pounds'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'Weight'</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(4013,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'HDL Cholesterol'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'HdlCholesterol'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(5154,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 Cholesterol'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'LdlCholesterol'</w:t>
      </w:r>
      <w:r w:rsidRPr="00E604B7">
        <w:rPr>
          <w:rFonts w:ascii="Consolas" w:hAnsi="Consolas" w:cs="Consolas"/>
          <w:color w:val="000000"/>
          <w:sz w:val="18"/>
          <w:szCs w:val="18"/>
        </w:rPr>
        <w:t xml:space="preserve">, GETDATE()),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(436,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'Total Cholesterol'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'TotalCholesterol'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(12019, 1, </w:t>
      </w:r>
      <w:r w:rsidRPr="00E604B7">
        <w:rPr>
          <w:rFonts w:ascii="Consolas" w:hAnsi="Consolas" w:cs="Consolas"/>
          <w:color w:val="0000FF"/>
          <w:sz w:val="18"/>
          <w:szCs w:val="18"/>
        </w:rPr>
        <w:t>'Served on Active Duty'</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'According to your %s, you have %f.'</w:t>
      </w:r>
      <w:r w:rsidRPr="00E604B7">
        <w:rPr>
          <w:rFonts w:ascii="Consolas" w:hAnsi="Consolas" w:cs="Consolas"/>
          <w:color w:val="000000"/>
          <w:sz w:val="18"/>
          <w:szCs w:val="18"/>
        </w:rPr>
        <w:t xml:space="preserve">, </w:t>
      </w:r>
      <w:r w:rsidRPr="00E604B7">
        <w:rPr>
          <w:rFonts w:ascii="Consolas" w:hAnsi="Consolas" w:cs="Consolas"/>
          <w:color w:val="0000FF"/>
          <w:sz w:val="18"/>
          <w:szCs w:val="18"/>
        </w:rPr>
        <w:t>'Veteran'</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(12019, 2, </w:t>
      </w:r>
      <w:r w:rsidRPr="00E604B7">
        <w:rPr>
          <w:rFonts w:ascii="Consolas" w:hAnsi="Consolas" w:cs="Consolas"/>
          <w:color w:val="0000FF"/>
          <w:sz w:val="18"/>
          <w:szCs w:val="18"/>
        </w:rPr>
        <w:t>'not Served on Active Duty'</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'According to your %s, you have %f.'</w:t>
      </w:r>
      <w:r w:rsidRPr="00E604B7">
        <w:rPr>
          <w:rFonts w:ascii="Consolas" w:hAnsi="Consolas" w:cs="Consolas"/>
          <w:color w:val="000000"/>
          <w:sz w:val="18"/>
          <w:szCs w:val="18"/>
        </w:rPr>
        <w:t xml:space="preserve">, </w:t>
      </w:r>
      <w:r w:rsidRPr="00E604B7">
        <w:rPr>
          <w:rFonts w:ascii="Consolas" w:hAnsi="Consolas" w:cs="Consolas"/>
          <w:color w:val="0000FF"/>
          <w:sz w:val="18"/>
          <w:szCs w:val="18"/>
        </w:rPr>
        <w:t>'NotVeteran'</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(12140, 19404, </w:t>
      </w:r>
      <w:r w:rsidRPr="00E604B7">
        <w:rPr>
          <w:rFonts w:ascii="Consolas" w:hAnsi="Consolas" w:cs="Consolas"/>
          <w:color w:val="0000FF"/>
          <w:sz w:val="18"/>
          <w:szCs w:val="18"/>
        </w:rPr>
        <w:t>'Received some health care from the VA'</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'According to your %s, you have %f.'</w:t>
      </w:r>
      <w:r w:rsidRPr="00E604B7">
        <w:rPr>
          <w:rFonts w:ascii="Consolas" w:hAnsi="Consolas" w:cs="Consolas"/>
          <w:color w:val="000000"/>
          <w:sz w:val="18"/>
          <w:szCs w:val="18"/>
        </w:rPr>
        <w:t xml:space="preserve">, </w:t>
      </w:r>
      <w:r w:rsidRPr="00E604B7">
        <w:rPr>
          <w:rFonts w:ascii="Consolas" w:hAnsi="Consolas" w:cs="Consolas"/>
          <w:color w:val="0000FF"/>
          <w:sz w:val="18"/>
          <w:szCs w:val="18"/>
        </w:rPr>
        <w:t>'Patient'</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(12140, 19405, </w:t>
      </w:r>
      <w:r w:rsidRPr="00E604B7">
        <w:rPr>
          <w:rFonts w:ascii="Consolas" w:hAnsi="Consolas" w:cs="Consolas"/>
          <w:color w:val="0000FF"/>
          <w:sz w:val="18"/>
          <w:szCs w:val="18"/>
        </w:rPr>
        <w:t>'not received health care from the VA'</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'According to your %s, you have %f.'</w:t>
      </w:r>
      <w:r w:rsidRPr="00E604B7">
        <w:rPr>
          <w:rFonts w:ascii="Consolas" w:hAnsi="Consolas" w:cs="Consolas"/>
          <w:color w:val="000000"/>
          <w:sz w:val="18"/>
          <w:szCs w:val="18"/>
        </w:rPr>
        <w:t xml:space="preserve">, </w:t>
      </w:r>
      <w:r w:rsidRPr="00E604B7">
        <w:rPr>
          <w:rFonts w:ascii="Consolas" w:hAnsi="Consolas" w:cs="Consolas"/>
          <w:color w:val="0000FF"/>
          <w:sz w:val="18"/>
          <w:szCs w:val="18"/>
        </w:rPr>
        <w:t>'NotPatient'</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-APPLICATION].[dbo].[PrepopulationData](</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[PrepopulationDataID]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[DataValue] </w:t>
      </w:r>
      <w:r w:rsidRPr="00E604B7">
        <w:rPr>
          <w:rFonts w:ascii="Consolas" w:hAnsi="Consolas" w:cs="Consolas"/>
          <w:b/>
          <w:bCs/>
          <w:color w:val="7F0055"/>
          <w:sz w:val="18"/>
          <w:szCs w:val="18"/>
        </w:rPr>
        <w:t>VARCHAR</w:t>
      </w:r>
      <w:r w:rsidRPr="00E604B7">
        <w:rPr>
          <w:rFonts w:ascii="Consolas" w:hAnsi="Consolas" w:cs="Consolas"/>
          <w:color w:val="000000"/>
          <w:sz w:val="18"/>
          <w:szCs w:val="18"/>
        </w:rPr>
        <w:t>(255),</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[DataTimestamp] DATETIME2,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[SortTimestamp]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[PrepopulationSourceID] BIGINT,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[PrepopulationFieldID] BIGINT,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(PrepopulationDataID),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fk_PrepopulationData_PrepopulationSources</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(PrepopulationSourceID)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[PrepopulationSources] (PrepopulationSourceID),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fk_HelathData_PrepopulationFields</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([PrepopulationFieldID])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[PrepopulationFields] (PrepopulationFieldID)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-APPLICATION].[dbo].[PatientFacilities](</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[PatientFacilityID]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[FacilityNumber]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(50)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[LocalPID]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(50)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(PatientFacilityID)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-APPLICATION].[dbo].[PrepopulationFieldSynonyms](</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[PrepopulationFieldSynonymID] BIGINT IDENTITY,</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[AlternativeName]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(255),</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[Units]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[PrepopulationSourceType]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[PrepopulationFieldType]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(PrepopulationFieldSynonymID)</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236CB6" w:rsidRPr="00E604B7" w:rsidRDefault="00236CB6" w:rsidP="00E604B7">
      <w:pPr>
        <w:autoSpaceDE w:val="0"/>
        <w:autoSpaceDN w:val="0"/>
        <w:adjustRightInd w:val="0"/>
        <w:ind w:left="720"/>
        <w:rPr>
          <w:rFonts w:ascii="Consolas" w:hAnsi="Consolas" w:cs="Consolas"/>
          <w:sz w:val="18"/>
          <w:szCs w:val="18"/>
        </w:rPr>
      </w:pP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[PrepopulationFieldSynonyms]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[AlternativeName],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[Units],</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[PrepopulationSourceType],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[PrepopulationFieldType],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[CreatedOn]</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xml:space="preserve">-- HDL cholesterol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'HDL cholesterol'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'HDL cholesterol'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'HDL'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'HDL'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'CHOL/HDL'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'CHOL/HDL'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xml:space="preserve">-- LDL cholesterol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'LDL cholesterol'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'LDL cholesterol'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w:t>
      </w:r>
      <w:r w:rsidRPr="00E604B7">
        <w:rPr>
          <w:rFonts w:ascii="Consolas" w:hAnsi="Consolas" w:cs="Consolas"/>
          <w:color w:val="0000FF"/>
          <w:sz w:val="18"/>
          <w:szCs w:val="18"/>
        </w:rPr>
        <w:t>'LDL'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'LDL'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'CHOL/LDL'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'CHOL/LDL'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'LDL calculated'</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'LDL calculated'</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'LdlCholesterol'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xml:space="preserve">-- Total cholesterol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'Cholesterol'</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'TotalCholesterol'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'Cholesterol'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'mg/dl'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'TotalCholesterol'</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Weight</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'Weight'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'Weight'</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'Weight'</w:t>
      </w:r>
      <w:r w:rsidRPr="00E604B7">
        <w:rPr>
          <w:rFonts w:ascii="Consolas" w:hAnsi="Consolas" w:cs="Consolas"/>
          <w:color w:val="000000"/>
          <w:sz w:val="18"/>
          <w:szCs w:val="18"/>
        </w:rPr>
        <w:t xml:space="preserve">, </w:t>
      </w:r>
      <w:r w:rsidRPr="00E604B7">
        <w:rPr>
          <w:rFonts w:ascii="Consolas" w:hAnsi="Consolas" w:cs="Consolas"/>
          <w:color w:val="0000FF"/>
          <w:sz w:val="18"/>
          <w:szCs w:val="18"/>
        </w:rPr>
        <w:t>'lb'</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'Weight'</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xml:space="preserve">-- Height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'Height'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'Height'</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'Height'</w:t>
      </w:r>
      <w:r w:rsidRPr="00E604B7">
        <w:rPr>
          <w:rFonts w:ascii="Consolas" w:hAnsi="Consolas" w:cs="Consolas"/>
          <w:color w:val="000000"/>
          <w:sz w:val="18"/>
          <w:szCs w:val="18"/>
        </w:rPr>
        <w:t xml:space="preserve">, </w:t>
      </w:r>
      <w:r w:rsidRPr="00E604B7">
        <w:rPr>
          <w:rFonts w:ascii="Consolas" w:hAnsi="Consolas" w:cs="Consolas"/>
          <w:color w:val="0000FF"/>
          <w:sz w:val="18"/>
          <w:szCs w:val="18"/>
        </w:rPr>
        <w:t>'in'</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'Height'</w:t>
      </w:r>
      <w:r w:rsidRPr="00E604B7">
        <w:rPr>
          <w:rFonts w:ascii="Consolas" w:hAnsi="Consolas" w:cs="Consolas"/>
          <w:color w:val="000000"/>
          <w:sz w:val="18"/>
          <w:szCs w:val="18"/>
        </w:rPr>
        <w:t>, GETDATE()),</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xml:space="preserve">-- Blood pressure (sysotlic + diastolic) </w:t>
      </w:r>
    </w:p>
    <w:p w:rsidR="00236CB6" w:rsidRPr="00E604B7" w:rsidRDefault="00236CB6"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r w:rsidRPr="00E604B7">
        <w:rPr>
          <w:rFonts w:ascii="Consolas" w:hAnsi="Consolas" w:cs="Consolas"/>
          <w:color w:val="0000FF"/>
          <w:sz w:val="18"/>
          <w:szCs w:val="18"/>
        </w:rPr>
        <w:t>'Blood pressure'</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color w:val="0000FF"/>
          <w:sz w:val="18"/>
          <w:szCs w:val="18"/>
        </w:rPr>
        <w:t>'MDWS'</w:t>
      </w:r>
      <w:r w:rsidRPr="00E604B7">
        <w:rPr>
          <w:rFonts w:ascii="Consolas" w:hAnsi="Consolas" w:cs="Consolas"/>
          <w:color w:val="000000"/>
          <w:sz w:val="18"/>
          <w:szCs w:val="18"/>
        </w:rPr>
        <w:t xml:space="preserve">, </w:t>
      </w:r>
      <w:r w:rsidRPr="00E604B7">
        <w:rPr>
          <w:rFonts w:ascii="Consolas" w:hAnsi="Consolas" w:cs="Consolas"/>
          <w:color w:val="0000FF"/>
          <w:sz w:val="18"/>
          <w:szCs w:val="18"/>
        </w:rPr>
        <w:t>'BloodPressure'</w:t>
      </w:r>
      <w:r w:rsidRPr="00E604B7">
        <w:rPr>
          <w:rFonts w:ascii="Consolas" w:hAnsi="Consolas" w:cs="Consolas"/>
          <w:color w:val="000000"/>
          <w:sz w:val="18"/>
          <w:szCs w:val="18"/>
        </w:rPr>
        <w:t>, GETDATE());</w:t>
      </w:r>
    </w:p>
    <w:p w:rsidR="00236CB6" w:rsidRDefault="00236CB6" w:rsidP="00236CB6">
      <w:pPr>
        <w:autoSpaceDE w:val="0"/>
        <w:autoSpaceDN w:val="0"/>
        <w:adjustRightInd w:val="0"/>
        <w:rPr>
          <w:rFonts w:ascii="Consolas" w:hAnsi="Consolas" w:cs="Consolas"/>
          <w:sz w:val="20"/>
          <w:szCs w:val="20"/>
        </w:rPr>
      </w:pP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TABLE</w:t>
      </w:r>
      <w:r>
        <w:rPr>
          <w:rFonts w:ascii="Consolas" w:hAnsi="Consolas" w:cs="Consolas"/>
          <w:color w:val="000000"/>
          <w:sz w:val="20"/>
          <w:szCs w:val="20"/>
        </w:rPr>
        <w:t xml:space="preserve"> HealthCareTeams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HealthCareTeamID BIGINT IDENTITY,</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OPLock BIGINT </w:t>
      </w:r>
      <w:r>
        <w:rPr>
          <w:rFonts w:ascii="Consolas" w:hAnsi="Consolas" w:cs="Consolas"/>
          <w:b/>
          <w:bCs/>
          <w:color w:val="7F0055"/>
          <w:sz w:val="20"/>
          <w:szCs w:val="20"/>
        </w:rPr>
        <w:t>DEFAULT</w:t>
      </w:r>
      <w:r>
        <w:rPr>
          <w:rFonts w:ascii="Consolas" w:hAnsi="Consolas" w:cs="Consolas"/>
          <w:color w:val="000000"/>
          <w:sz w:val="20"/>
          <w:szCs w:val="20"/>
        </w:rPr>
        <w:t xml:space="preserve"> 0,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CreatedOn DATETIME2 </w:t>
      </w:r>
      <w:r>
        <w:rPr>
          <w:rFonts w:ascii="Consolas" w:hAnsi="Consolas" w:cs="Consolas"/>
          <w:b/>
          <w:bCs/>
          <w:color w:val="7F0055"/>
          <w:sz w:val="20"/>
          <w:szCs w:val="20"/>
        </w:rPr>
        <w:t>NOT</w:t>
      </w:r>
      <w:r>
        <w:rPr>
          <w:rFonts w:ascii="Consolas" w:hAnsi="Consolas" w:cs="Consolas"/>
          <w:color w:val="000000"/>
          <w:sz w:val="20"/>
          <w:szCs w:val="20"/>
        </w:rPr>
        <w:t xml:space="preserve"> </w:t>
      </w:r>
      <w:r>
        <w:rPr>
          <w:rFonts w:ascii="Consolas" w:hAnsi="Consolas" w:cs="Consolas"/>
          <w:b/>
          <w:bCs/>
          <w:color w:val="4000C8"/>
          <w:sz w:val="20"/>
          <w:szCs w:val="20"/>
        </w:rPr>
        <w:t>NULL</w:t>
      </w: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ModifiedOn DATETIME2,</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RecipientID BIGINT,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DisplayName </w:t>
      </w:r>
      <w:r>
        <w:rPr>
          <w:rFonts w:ascii="Consolas" w:hAnsi="Consolas" w:cs="Consolas"/>
          <w:b/>
          <w:bCs/>
          <w:color w:val="7F0055"/>
          <w:sz w:val="20"/>
          <w:szCs w:val="20"/>
        </w:rPr>
        <w:t>VARCHAR</w:t>
      </w:r>
      <w:r>
        <w:rPr>
          <w:rFonts w:ascii="Consolas" w:hAnsi="Consolas" w:cs="Consolas"/>
          <w:color w:val="000000"/>
          <w:sz w:val="20"/>
          <w:szCs w:val="20"/>
        </w:rPr>
        <w:t>(256),</w:t>
      </w:r>
    </w:p>
    <w:p w:rsidR="00E15F25" w:rsidRDefault="00E15F25" w:rsidP="005F40C7">
      <w:pPr>
        <w:autoSpaceDE w:val="0"/>
        <w:autoSpaceDN w:val="0"/>
        <w:adjustRightInd w:val="0"/>
        <w:ind w:left="720"/>
        <w:rPr>
          <w:rFonts w:ascii="Consolas" w:hAnsi="Consolas" w:cs="Consolas"/>
          <w:color w:val="000000"/>
          <w:sz w:val="20"/>
          <w:szCs w:val="20"/>
        </w:rPr>
      </w:pPr>
      <w:r>
        <w:rPr>
          <w:rFonts w:ascii="Consolas" w:hAnsi="Consolas" w:cs="Consolas"/>
          <w:color w:val="000000"/>
          <w:sz w:val="20"/>
          <w:szCs w:val="20"/>
        </w:rPr>
        <w:tab/>
        <w:t xml:space="preserve">Type </w:t>
      </w:r>
      <w:r>
        <w:rPr>
          <w:rFonts w:ascii="Consolas" w:hAnsi="Consolas" w:cs="Consolas"/>
          <w:b/>
          <w:bCs/>
          <w:color w:val="7F0055"/>
          <w:sz w:val="20"/>
          <w:szCs w:val="20"/>
        </w:rPr>
        <w:t>VARCHAR</w:t>
      </w:r>
      <w:r>
        <w:rPr>
          <w:rFonts w:ascii="Consolas" w:hAnsi="Consolas" w:cs="Consolas"/>
          <w:color w:val="000000"/>
          <w:sz w:val="20"/>
          <w:szCs w:val="20"/>
        </w:rPr>
        <w:t xml:space="preserve">(64), </w:t>
      </w:r>
    </w:p>
    <w:p w:rsidR="003777ED" w:rsidRDefault="003777ED" w:rsidP="006E37EF">
      <w:pPr>
        <w:autoSpaceDE w:val="0"/>
        <w:autoSpaceDN w:val="0"/>
        <w:adjustRightInd w:val="0"/>
        <w:ind w:left="720" w:firstLine="720"/>
        <w:rPr>
          <w:rFonts w:ascii="Consolas" w:hAnsi="Consolas" w:cs="Consolas"/>
          <w:sz w:val="20"/>
          <w:szCs w:val="20"/>
        </w:rPr>
      </w:pPr>
      <w:r>
        <w:rPr>
          <w:rFonts w:ascii="Consolas" w:hAnsi="Consolas" w:cs="Consolas"/>
          <w:color w:val="000000"/>
          <w:sz w:val="20"/>
          <w:szCs w:val="20"/>
        </w:rPr>
        <w:t xml:space="preserve">TypeOrder </w:t>
      </w:r>
      <w:r w:rsidRPr="006E37EF">
        <w:rPr>
          <w:rFonts w:ascii="Consolas" w:hAnsi="Consolas" w:cs="Consolas"/>
          <w:color w:val="000000"/>
          <w:sz w:val="20"/>
          <w:szCs w:val="20"/>
        </w:rPr>
        <w:t>INT</w:t>
      </w:r>
      <w:r>
        <w:rPr>
          <w:rFonts w:ascii="Consolas" w:hAnsi="Consolas" w:cs="Consolas"/>
          <w:color w:val="000000"/>
          <w:sz w:val="20"/>
          <w:szCs w:val="20"/>
        </w:rPr>
        <w:t xml:space="preserve">, </w:t>
      </w:r>
    </w:p>
    <w:p w:rsidR="003777ED" w:rsidRDefault="003777ED" w:rsidP="003777ED">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Active BIT </w:t>
      </w:r>
      <w:r w:rsidRPr="006E37EF">
        <w:rPr>
          <w:rFonts w:ascii="Consolas" w:hAnsi="Consolas" w:cs="Consolas"/>
          <w:b/>
          <w:bCs/>
          <w:color w:val="7F0055"/>
          <w:sz w:val="20"/>
          <w:szCs w:val="20"/>
        </w:rPr>
        <w:t>NOT</w:t>
      </w:r>
      <w:r>
        <w:rPr>
          <w:rFonts w:ascii="Consolas" w:hAnsi="Consolas" w:cs="Consolas"/>
          <w:color w:val="000000"/>
          <w:sz w:val="20"/>
          <w:szCs w:val="20"/>
        </w:rPr>
        <w:t xml:space="preserve"> </w:t>
      </w:r>
      <w:r w:rsidRPr="006E37EF">
        <w:rPr>
          <w:rFonts w:ascii="Consolas" w:hAnsi="Consolas" w:cs="Consolas"/>
          <w:b/>
          <w:bCs/>
          <w:color w:val="4000C8"/>
          <w:sz w:val="20"/>
          <w:szCs w:val="20"/>
        </w:rPr>
        <w:t>NULL</w:t>
      </w: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UserProfileID BIGINT,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PRIMARY</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(HealthCareTeamID),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CONSTRAINT</w:t>
      </w:r>
      <w:r>
        <w:rPr>
          <w:rFonts w:ascii="Consolas" w:hAnsi="Consolas" w:cs="Consolas"/>
          <w:color w:val="000000"/>
          <w:sz w:val="20"/>
          <w:szCs w:val="20"/>
        </w:rPr>
        <w:t xml:space="preserve"> fk_HealthCareTeams_UserProfiles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FOREIGN</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(UserProfileID)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REFERENCES</w:t>
      </w:r>
      <w:r>
        <w:rPr>
          <w:rFonts w:ascii="Consolas" w:hAnsi="Consolas" w:cs="Consolas"/>
          <w:color w:val="000000"/>
          <w:sz w:val="20"/>
          <w:szCs w:val="20"/>
        </w:rPr>
        <w:t xml:space="preserve"> UserProfiles (UserProfileID)</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INDEX</w:t>
      </w:r>
      <w:r>
        <w:rPr>
          <w:rFonts w:ascii="Consolas" w:hAnsi="Consolas" w:cs="Consolas"/>
          <w:color w:val="000000"/>
          <w:sz w:val="20"/>
          <w:szCs w:val="20"/>
        </w:rPr>
        <w:t xml:space="preserve"> index_HealthCareTeams_HealthCareTeamID </w:t>
      </w:r>
      <w:r>
        <w:rPr>
          <w:rFonts w:ascii="Consolas" w:hAnsi="Consolas" w:cs="Consolas"/>
          <w:b/>
          <w:bCs/>
          <w:color w:val="7F0055"/>
          <w:sz w:val="20"/>
          <w:szCs w:val="20"/>
        </w:rPr>
        <w:t>ON</w:t>
      </w:r>
      <w:r>
        <w:rPr>
          <w:rFonts w:ascii="Consolas" w:hAnsi="Consolas" w:cs="Consolas"/>
          <w:color w:val="000000"/>
          <w:sz w:val="20"/>
          <w:szCs w:val="20"/>
        </w:rPr>
        <w:t xml:space="preserve"> HealthCareTeams (HealthCareTeamID);</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lastRenderedPageBreak/>
        <w:t>CREATE</w:t>
      </w:r>
      <w:r>
        <w:rPr>
          <w:rFonts w:ascii="Consolas" w:hAnsi="Consolas" w:cs="Consolas"/>
          <w:color w:val="000000"/>
          <w:sz w:val="20"/>
          <w:szCs w:val="20"/>
        </w:rPr>
        <w:t xml:space="preserve"> </w:t>
      </w:r>
      <w:r>
        <w:rPr>
          <w:rFonts w:ascii="Consolas" w:hAnsi="Consolas" w:cs="Consolas"/>
          <w:b/>
          <w:bCs/>
          <w:color w:val="7F0055"/>
          <w:sz w:val="20"/>
          <w:szCs w:val="20"/>
        </w:rPr>
        <w:t>INDEX</w:t>
      </w:r>
      <w:r>
        <w:rPr>
          <w:rFonts w:ascii="Consolas" w:hAnsi="Consolas" w:cs="Consolas"/>
          <w:color w:val="000000"/>
          <w:sz w:val="20"/>
          <w:szCs w:val="20"/>
        </w:rPr>
        <w:t xml:space="preserve"> index_HealthCareTeams_UserProfileID </w:t>
      </w:r>
      <w:r>
        <w:rPr>
          <w:rFonts w:ascii="Consolas" w:hAnsi="Consolas" w:cs="Consolas"/>
          <w:b/>
          <w:bCs/>
          <w:color w:val="7F0055"/>
          <w:sz w:val="20"/>
          <w:szCs w:val="20"/>
        </w:rPr>
        <w:t>ON</w:t>
      </w:r>
      <w:r>
        <w:rPr>
          <w:rFonts w:ascii="Consolas" w:hAnsi="Consolas" w:cs="Consolas"/>
          <w:color w:val="000000"/>
          <w:sz w:val="20"/>
          <w:szCs w:val="20"/>
        </w:rPr>
        <w:t xml:space="preserve"> HealthCareTeams (UserProfileID);</w:t>
      </w:r>
    </w:p>
    <w:p w:rsidR="00E15F25" w:rsidRDefault="00E15F25" w:rsidP="005F40C7">
      <w:pPr>
        <w:autoSpaceDE w:val="0"/>
        <w:autoSpaceDN w:val="0"/>
        <w:adjustRightInd w:val="0"/>
        <w:ind w:left="720"/>
        <w:rPr>
          <w:rFonts w:ascii="Consolas" w:hAnsi="Consolas" w:cs="Consolas"/>
          <w:sz w:val="20"/>
          <w:szCs w:val="20"/>
        </w:rPr>
      </w:pP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TABLE</w:t>
      </w:r>
      <w:r>
        <w:rPr>
          <w:rFonts w:ascii="Consolas" w:hAnsi="Consolas" w:cs="Consolas"/>
          <w:color w:val="000000"/>
          <w:sz w:val="20"/>
          <w:szCs w:val="20"/>
        </w:rPr>
        <w:t xml:space="preserve"> HealthCareTeamReports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HealthCareTeamReportID BIGINT IDENTITY,</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OPLock BIGINT </w:t>
      </w:r>
      <w:r>
        <w:rPr>
          <w:rFonts w:ascii="Consolas" w:hAnsi="Consolas" w:cs="Consolas"/>
          <w:b/>
          <w:bCs/>
          <w:color w:val="7F0055"/>
          <w:sz w:val="20"/>
          <w:szCs w:val="20"/>
        </w:rPr>
        <w:t>DEFAULT</w:t>
      </w:r>
      <w:r>
        <w:rPr>
          <w:rFonts w:ascii="Consolas" w:hAnsi="Consolas" w:cs="Consolas"/>
          <w:color w:val="000000"/>
          <w:sz w:val="20"/>
          <w:szCs w:val="20"/>
        </w:rPr>
        <w:t xml:space="preserve"> 0,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CreatedOn DATETIME2 </w:t>
      </w:r>
      <w:r>
        <w:rPr>
          <w:rFonts w:ascii="Consolas" w:hAnsi="Consolas" w:cs="Consolas"/>
          <w:b/>
          <w:bCs/>
          <w:color w:val="7F0055"/>
          <w:sz w:val="20"/>
          <w:szCs w:val="20"/>
        </w:rPr>
        <w:t>NOT</w:t>
      </w:r>
      <w:r>
        <w:rPr>
          <w:rFonts w:ascii="Consolas" w:hAnsi="Consolas" w:cs="Consolas"/>
          <w:color w:val="000000"/>
          <w:sz w:val="20"/>
          <w:szCs w:val="20"/>
        </w:rPr>
        <w:t xml:space="preserve"> </w:t>
      </w:r>
      <w:r>
        <w:rPr>
          <w:rFonts w:ascii="Consolas" w:hAnsi="Consolas" w:cs="Consolas"/>
          <w:b/>
          <w:bCs/>
          <w:color w:val="4000C8"/>
          <w:sz w:val="20"/>
          <w:szCs w:val="20"/>
        </w:rPr>
        <w:t>NULL</w:t>
      </w: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ModifiedOn DATETIME2,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GeneratedOn DATETIME2,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TextContents </w:t>
      </w:r>
      <w:r>
        <w:rPr>
          <w:rFonts w:ascii="Consolas" w:hAnsi="Consolas" w:cs="Consolas"/>
          <w:b/>
          <w:bCs/>
          <w:color w:val="7F0055"/>
          <w:sz w:val="20"/>
          <w:szCs w:val="20"/>
        </w:rPr>
        <w:t>VARCHAR</w:t>
      </w:r>
      <w:r>
        <w:rPr>
          <w:rFonts w:ascii="Consolas" w:hAnsi="Consolas" w:cs="Consolas"/>
          <w:color w:val="000000"/>
          <w:sz w:val="20"/>
          <w:szCs w:val="20"/>
        </w:rPr>
        <w:t>(</w:t>
      </w:r>
      <w:r>
        <w:rPr>
          <w:rFonts w:ascii="Consolas" w:hAnsi="Consolas" w:cs="Consolas"/>
          <w:color w:val="000080"/>
          <w:sz w:val="20"/>
          <w:szCs w:val="20"/>
        </w:rPr>
        <w:t>max</w:t>
      </w:r>
      <w:r>
        <w:rPr>
          <w:rFonts w:ascii="Consolas" w:hAnsi="Consolas" w:cs="Consolas"/>
          <w:color w:val="000000"/>
          <w:sz w:val="20"/>
          <w:szCs w:val="20"/>
        </w:rPr>
        <w:t xml:space="preserve">), </w:t>
      </w:r>
    </w:p>
    <w:p w:rsidR="00E15F25" w:rsidRDefault="00E15F25" w:rsidP="005F40C7">
      <w:pPr>
        <w:autoSpaceDE w:val="0"/>
        <w:autoSpaceDN w:val="0"/>
        <w:adjustRightInd w:val="0"/>
        <w:ind w:left="720"/>
        <w:rPr>
          <w:rFonts w:ascii="Consolas" w:hAnsi="Consolas" w:cs="Consolas"/>
          <w:color w:val="000000"/>
          <w:sz w:val="20"/>
          <w:szCs w:val="20"/>
        </w:rPr>
      </w:pPr>
      <w:r>
        <w:rPr>
          <w:rFonts w:ascii="Consolas" w:hAnsi="Consolas" w:cs="Consolas"/>
          <w:color w:val="000000"/>
          <w:sz w:val="20"/>
          <w:szCs w:val="20"/>
        </w:rPr>
        <w:tab/>
        <w:t>PdfContents VARBINARY(</w:t>
      </w:r>
      <w:r>
        <w:rPr>
          <w:rFonts w:ascii="Consolas" w:hAnsi="Consolas" w:cs="Consolas"/>
          <w:color w:val="000080"/>
          <w:sz w:val="20"/>
          <w:szCs w:val="20"/>
        </w:rPr>
        <w:t>max</w:t>
      </w:r>
      <w:r>
        <w:rPr>
          <w:rFonts w:ascii="Consolas" w:hAnsi="Consolas" w:cs="Consolas"/>
          <w:color w:val="000000"/>
          <w:sz w:val="20"/>
          <w:szCs w:val="20"/>
        </w:rPr>
        <w:t>),</w:t>
      </w:r>
    </w:p>
    <w:p w:rsidR="003777ED" w:rsidRDefault="003777ED" w:rsidP="006E37EF">
      <w:pPr>
        <w:autoSpaceDE w:val="0"/>
        <w:autoSpaceDN w:val="0"/>
        <w:adjustRightInd w:val="0"/>
        <w:ind w:left="720" w:firstLine="720"/>
        <w:rPr>
          <w:rFonts w:ascii="Consolas" w:hAnsi="Consolas" w:cs="Consolas"/>
          <w:sz w:val="20"/>
          <w:szCs w:val="20"/>
        </w:rPr>
      </w:pPr>
      <w:r w:rsidRPr="003777ED">
        <w:rPr>
          <w:rFonts w:ascii="Consolas" w:hAnsi="Consolas" w:cs="Consolas"/>
          <w:sz w:val="20"/>
          <w:szCs w:val="20"/>
        </w:rPr>
        <w:t>SharedOn DATETIME2,</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AssessmentID BIGINT,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PRIMARY</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(HealthCareTeamReportID),</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CONSTRAINT</w:t>
      </w:r>
      <w:r>
        <w:rPr>
          <w:rFonts w:ascii="Consolas" w:hAnsi="Consolas" w:cs="Consolas"/>
          <w:color w:val="000000"/>
          <w:sz w:val="20"/>
          <w:szCs w:val="20"/>
        </w:rPr>
        <w:t xml:space="preserve"> fk_HealthCareTeamReports_Assessments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FOREIGN</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(AssessmentID)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REFERENCES</w:t>
      </w:r>
      <w:r>
        <w:rPr>
          <w:rFonts w:ascii="Consolas" w:hAnsi="Consolas" w:cs="Consolas"/>
          <w:color w:val="000000"/>
          <w:sz w:val="20"/>
          <w:szCs w:val="20"/>
        </w:rPr>
        <w:t xml:space="preserve"> Assessments (AssessmentID)</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INDEX</w:t>
      </w:r>
      <w:r>
        <w:rPr>
          <w:rFonts w:ascii="Consolas" w:hAnsi="Consolas" w:cs="Consolas"/>
          <w:color w:val="000000"/>
          <w:sz w:val="20"/>
          <w:szCs w:val="20"/>
        </w:rPr>
        <w:t xml:space="preserve"> index_HealthCareTeamReports_HealthCareTeamReportID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ON</w:t>
      </w:r>
      <w:r>
        <w:rPr>
          <w:rFonts w:ascii="Consolas" w:hAnsi="Consolas" w:cs="Consolas"/>
          <w:color w:val="000000"/>
          <w:sz w:val="20"/>
          <w:szCs w:val="20"/>
        </w:rPr>
        <w:t xml:space="preserve"> HealthCareTeamReports (HealthCareTeamReportID);</w:t>
      </w:r>
    </w:p>
    <w:p w:rsidR="00E15F25" w:rsidRDefault="00E15F25" w:rsidP="005F40C7">
      <w:pPr>
        <w:autoSpaceDE w:val="0"/>
        <w:autoSpaceDN w:val="0"/>
        <w:adjustRightInd w:val="0"/>
        <w:ind w:left="720"/>
        <w:rPr>
          <w:rFonts w:ascii="Consolas" w:hAnsi="Consolas" w:cs="Consolas"/>
          <w:sz w:val="20"/>
          <w:szCs w:val="20"/>
        </w:rPr>
      </w:pP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TABLE</w:t>
      </w:r>
      <w:r>
        <w:rPr>
          <w:rFonts w:ascii="Consolas" w:hAnsi="Consolas" w:cs="Consolas"/>
          <w:color w:val="000000"/>
          <w:sz w:val="20"/>
          <w:szCs w:val="20"/>
        </w:rPr>
        <w:t xml:space="preserve"> HealthCareTeamReportAttempts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HealthCareTeamReportAttemptID BIGINT IDENTITY,</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OPLock BIGINT </w:t>
      </w:r>
      <w:r>
        <w:rPr>
          <w:rFonts w:ascii="Consolas" w:hAnsi="Consolas" w:cs="Consolas"/>
          <w:b/>
          <w:bCs/>
          <w:color w:val="7F0055"/>
          <w:sz w:val="20"/>
          <w:szCs w:val="20"/>
        </w:rPr>
        <w:t>DEFAULT</w:t>
      </w:r>
      <w:r>
        <w:rPr>
          <w:rFonts w:ascii="Consolas" w:hAnsi="Consolas" w:cs="Consolas"/>
          <w:color w:val="000000"/>
          <w:sz w:val="20"/>
          <w:szCs w:val="20"/>
        </w:rPr>
        <w:t xml:space="preserve"> 0,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CreatedOn DATETIME2 </w:t>
      </w:r>
      <w:r>
        <w:rPr>
          <w:rFonts w:ascii="Consolas" w:hAnsi="Consolas" w:cs="Consolas"/>
          <w:b/>
          <w:bCs/>
          <w:color w:val="7F0055"/>
          <w:sz w:val="20"/>
          <w:szCs w:val="20"/>
        </w:rPr>
        <w:t>NOT</w:t>
      </w:r>
      <w:r>
        <w:rPr>
          <w:rFonts w:ascii="Consolas" w:hAnsi="Consolas" w:cs="Consolas"/>
          <w:color w:val="000000"/>
          <w:sz w:val="20"/>
          <w:szCs w:val="20"/>
        </w:rPr>
        <w:t xml:space="preserve"> </w:t>
      </w:r>
      <w:r>
        <w:rPr>
          <w:rFonts w:ascii="Consolas" w:hAnsi="Consolas" w:cs="Consolas"/>
          <w:b/>
          <w:bCs/>
          <w:color w:val="4000C8"/>
          <w:sz w:val="20"/>
          <w:szCs w:val="20"/>
        </w:rPr>
        <w:t>NULL</w:t>
      </w: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ModifiedOn DATETIME2,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Timestamp DATETIME2 </w:t>
      </w:r>
      <w:r>
        <w:rPr>
          <w:rFonts w:ascii="Consolas" w:hAnsi="Consolas" w:cs="Consolas"/>
          <w:b/>
          <w:bCs/>
          <w:color w:val="7F0055"/>
          <w:sz w:val="20"/>
          <w:szCs w:val="20"/>
        </w:rPr>
        <w:t>NOT</w:t>
      </w:r>
      <w:r>
        <w:rPr>
          <w:rFonts w:ascii="Consolas" w:hAnsi="Consolas" w:cs="Consolas"/>
          <w:color w:val="000000"/>
          <w:sz w:val="20"/>
          <w:szCs w:val="20"/>
        </w:rPr>
        <w:t xml:space="preserve"> </w:t>
      </w:r>
      <w:r>
        <w:rPr>
          <w:rFonts w:ascii="Consolas" w:hAnsi="Consolas" w:cs="Consolas"/>
          <w:b/>
          <w:bCs/>
          <w:color w:val="4000C8"/>
          <w:sz w:val="20"/>
          <w:szCs w:val="20"/>
        </w:rPr>
        <w:t>NULL</w:t>
      </w:r>
      <w:r>
        <w:rPr>
          <w:rFonts w:ascii="Consolas" w:hAnsi="Consolas" w:cs="Consolas"/>
          <w:color w:val="000000"/>
          <w:sz w:val="20"/>
          <w:szCs w:val="20"/>
        </w:rPr>
        <w:t xml:space="preserve">, </w:t>
      </w:r>
    </w:p>
    <w:p w:rsidR="00E15F25" w:rsidRDefault="00E15F25" w:rsidP="005F40C7">
      <w:pPr>
        <w:autoSpaceDE w:val="0"/>
        <w:autoSpaceDN w:val="0"/>
        <w:adjustRightInd w:val="0"/>
        <w:ind w:left="720"/>
        <w:rPr>
          <w:rFonts w:ascii="Consolas" w:hAnsi="Consolas" w:cs="Consolas"/>
          <w:color w:val="000000"/>
          <w:sz w:val="20"/>
          <w:szCs w:val="20"/>
        </w:rPr>
      </w:pPr>
      <w:r>
        <w:rPr>
          <w:rFonts w:ascii="Consolas" w:hAnsi="Consolas" w:cs="Consolas"/>
          <w:color w:val="000000"/>
          <w:sz w:val="20"/>
          <w:szCs w:val="20"/>
        </w:rPr>
        <w:tab/>
        <w:t xml:space="preserve">Success BIT, </w:t>
      </w:r>
    </w:p>
    <w:p w:rsidR="003777ED" w:rsidRDefault="003777ED"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Retry BIT,</w:t>
      </w:r>
    </w:p>
    <w:p w:rsidR="00E15F25" w:rsidRDefault="00E15F25" w:rsidP="005F40C7">
      <w:pPr>
        <w:autoSpaceDE w:val="0"/>
        <w:autoSpaceDN w:val="0"/>
        <w:adjustRightInd w:val="0"/>
        <w:ind w:left="720"/>
        <w:rPr>
          <w:rFonts w:ascii="Consolas" w:hAnsi="Consolas" w:cs="Consolas"/>
          <w:color w:val="000000"/>
          <w:sz w:val="20"/>
          <w:szCs w:val="20"/>
        </w:rPr>
      </w:pPr>
      <w:r>
        <w:rPr>
          <w:rFonts w:ascii="Consolas" w:hAnsi="Consolas" w:cs="Consolas"/>
          <w:color w:val="000000"/>
          <w:sz w:val="20"/>
          <w:szCs w:val="20"/>
        </w:rPr>
        <w:tab/>
        <w:t xml:space="preserve">ResultMessage </w:t>
      </w:r>
      <w:r>
        <w:rPr>
          <w:rFonts w:ascii="Consolas" w:hAnsi="Consolas" w:cs="Consolas"/>
          <w:b/>
          <w:bCs/>
          <w:color w:val="7F0055"/>
          <w:sz w:val="20"/>
          <w:szCs w:val="20"/>
        </w:rPr>
        <w:t>VARCHAR</w:t>
      </w:r>
      <w:r>
        <w:rPr>
          <w:rFonts w:ascii="Consolas" w:hAnsi="Consolas" w:cs="Consolas"/>
          <w:color w:val="000000"/>
          <w:sz w:val="20"/>
          <w:szCs w:val="20"/>
        </w:rPr>
        <w:t>(512),</w:t>
      </w:r>
    </w:p>
    <w:p w:rsidR="003777ED" w:rsidRDefault="003777ED"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AttemptNumber INT,</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RecipientID BIGINT,</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ReportID BIGINT,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UserNotified BIT,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PRIMARY</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(HealthCareTeamReportAttemptID),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CONSTRAINT</w:t>
      </w:r>
      <w:r>
        <w:rPr>
          <w:rFonts w:ascii="Consolas" w:hAnsi="Consolas" w:cs="Consolas"/>
          <w:color w:val="000000"/>
          <w:sz w:val="20"/>
          <w:szCs w:val="20"/>
        </w:rPr>
        <w:t xml:space="preserve"> fk_HealthCareTeamReportAttempts_HealthCareTeams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FOREIGN</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(RecipientID)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REFERENCES</w:t>
      </w:r>
      <w:r>
        <w:rPr>
          <w:rFonts w:ascii="Consolas" w:hAnsi="Consolas" w:cs="Consolas"/>
          <w:color w:val="000000"/>
          <w:sz w:val="20"/>
          <w:szCs w:val="20"/>
        </w:rPr>
        <w:t xml:space="preserve"> HealthCareTeams (HealthCareTeamID),</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CONSTRAINT</w:t>
      </w:r>
      <w:r>
        <w:rPr>
          <w:rFonts w:ascii="Consolas" w:hAnsi="Consolas" w:cs="Consolas"/>
          <w:color w:val="000000"/>
          <w:sz w:val="20"/>
          <w:szCs w:val="20"/>
        </w:rPr>
        <w:t xml:space="preserve"> fk_HealthCareTeamReportAttempts_HealthCareTeamReports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FOREIGN</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(ReportID)</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REFERENCES</w:t>
      </w:r>
      <w:r>
        <w:rPr>
          <w:rFonts w:ascii="Consolas" w:hAnsi="Consolas" w:cs="Consolas"/>
          <w:color w:val="000000"/>
          <w:sz w:val="20"/>
          <w:szCs w:val="20"/>
        </w:rPr>
        <w:t xml:space="preserve"> HealthCareTeamReports (HealthCareTeamReportID)</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INDEX</w:t>
      </w:r>
      <w:r>
        <w:rPr>
          <w:rFonts w:ascii="Consolas" w:hAnsi="Consolas" w:cs="Consolas"/>
          <w:color w:val="000000"/>
          <w:sz w:val="20"/>
          <w:szCs w:val="20"/>
        </w:rPr>
        <w:t xml:space="preserve"> index_HealthCareTeamReportAttempts_HealthCareTeamReportAttemptID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ON</w:t>
      </w:r>
      <w:r>
        <w:rPr>
          <w:rFonts w:ascii="Consolas" w:hAnsi="Consolas" w:cs="Consolas"/>
          <w:color w:val="000000"/>
          <w:sz w:val="20"/>
          <w:szCs w:val="20"/>
        </w:rPr>
        <w:t xml:space="preserve"> HealthCareTeamReportAttempts (HealthCareTeamReportAttemptID);</w:t>
      </w:r>
    </w:p>
    <w:p w:rsidR="00E15F25" w:rsidRDefault="00E15F25" w:rsidP="005F40C7">
      <w:pPr>
        <w:autoSpaceDE w:val="0"/>
        <w:autoSpaceDN w:val="0"/>
        <w:adjustRightInd w:val="0"/>
        <w:ind w:left="720"/>
        <w:rPr>
          <w:rFonts w:ascii="Consolas" w:hAnsi="Consolas" w:cs="Consolas"/>
          <w:sz w:val="20"/>
          <w:szCs w:val="20"/>
        </w:rPr>
      </w:pP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TABLE</w:t>
      </w:r>
      <w:r>
        <w:rPr>
          <w:rFonts w:ascii="Consolas" w:hAnsi="Consolas" w:cs="Consolas"/>
          <w:color w:val="000000"/>
          <w:sz w:val="20"/>
          <w:szCs w:val="20"/>
        </w:rPr>
        <w:t xml:space="preserve"> HealthCareTeamRetrievalAttempts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HealthCareTeamRetrievalAttemptID BIGINT IDENTITY,</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OPLock BIGINT </w:t>
      </w:r>
      <w:r>
        <w:rPr>
          <w:rFonts w:ascii="Consolas" w:hAnsi="Consolas" w:cs="Consolas"/>
          <w:b/>
          <w:bCs/>
          <w:color w:val="7F0055"/>
          <w:sz w:val="20"/>
          <w:szCs w:val="20"/>
        </w:rPr>
        <w:t>DEFAULT</w:t>
      </w:r>
      <w:r>
        <w:rPr>
          <w:rFonts w:ascii="Consolas" w:hAnsi="Consolas" w:cs="Consolas"/>
          <w:color w:val="000000"/>
          <w:sz w:val="20"/>
          <w:szCs w:val="20"/>
        </w:rPr>
        <w:t xml:space="preserve"> 0,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CreatedOn DATETIME2 </w:t>
      </w:r>
      <w:r>
        <w:rPr>
          <w:rFonts w:ascii="Consolas" w:hAnsi="Consolas" w:cs="Consolas"/>
          <w:b/>
          <w:bCs/>
          <w:color w:val="7F0055"/>
          <w:sz w:val="20"/>
          <w:szCs w:val="20"/>
        </w:rPr>
        <w:t>NOT</w:t>
      </w:r>
      <w:r>
        <w:rPr>
          <w:rFonts w:ascii="Consolas" w:hAnsi="Consolas" w:cs="Consolas"/>
          <w:color w:val="000000"/>
          <w:sz w:val="20"/>
          <w:szCs w:val="20"/>
        </w:rPr>
        <w:t xml:space="preserve"> </w:t>
      </w:r>
      <w:r>
        <w:rPr>
          <w:rFonts w:ascii="Consolas" w:hAnsi="Consolas" w:cs="Consolas"/>
          <w:b/>
          <w:bCs/>
          <w:color w:val="4000C8"/>
          <w:sz w:val="20"/>
          <w:szCs w:val="20"/>
        </w:rPr>
        <w:t>NULL</w:t>
      </w: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ModifiedOn DATETIME2,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Timestamp DATETIME2 </w:t>
      </w:r>
      <w:r>
        <w:rPr>
          <w:rFonts w:ascii="Consolas" w:hAnsi="Consolas" w:cs="Consolas"/>
          <w:b/>
          <w:bCs/>
          <w:color w:val="7F0055"/>
          <w:sz w:val="20"/>
          <w:szCs w:val="20"/>
        </w:rPr>
        <w:t>NOT</w:t>
      </w:r>
      <w:r>
        <w:rPr>
          <w:rFonts w:ascii="Consolas" w:hAnsi="Consolas" w:cs="Consolas"/>
          <w:color w:val="000000"/>
          <w:sz w:val="20"/>
          <w:szCs w:val="20"/>
        </w:rPr>
        <w:t xml:space="preserve"> </w:t>
      </w:r>
      <w:r>
        <w:rPr>
          <w:rFonts w:ascii="Consolas" w:hAnsi="Consolas" w:cs="Consolas"/>
          <w:b/>
          <w:bCs/>
          <w:color w:val="4000C8"/>
          <w:sz w:val="20"/>
          <w:szCs w:val="20"/>
        </w:rPr>
        <w:t>NULL</w:t>
      </w:r>
      <w:r>
        <w:rPr>
          <w:rFonts w:ascii="Consolas" w:hAnsi="Consolas" w:cs="Consolas"/>
          <w:color w:val="000000"/>
          <w:sz w:val="20"/>
          <w:szCs w:val="20"/>
        </w:rPr>
        <w:t xml:space="preserve">,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Success BIT,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sidR="003777ED">
        <w:rPr>
          <w:rFonts w:ascii="Consolas" w:hAnsi="Consolas" w:cs="Consolas"/>
          <w:color w:val="000000"/>
          <w:sz w:val="20"/>
          <w:szCs w:val="20"/>
        </w:rPr>
        <w:t xml:space="preserve">Retry </w:t>
      </w:r>
      <w:r>
        <w:rPr>
          <w:rFonts w:ascii="Consolas" w:hAnsi="Consolas" w:cs="Consolas"/>
          <w:color w:val="000000"/>
          <w:sz w:val="20"/>
          <w:szCs w:val="20"/>
        </w:rPr>
        <w:t>BIT,</w:t>
      </w:r>
    </w:p>
    <w:p w:rsidR="00E15F25" w:rsidRDefault="00E15F25" w:rsidP="005F40C7">
      <w:pPr>
        <w:autoSpaceDE w:val="0"/>
        <w:autoSpaceDN w:val="0"/>
        <w:adjustRightInd w:val="0"/>
        <w:ind w:left="720"/>
        <w:rPr>
          <w:rFonts w:ascii="Consolas" w:hAnsi="Consolas" w:cs="Consolas"/>
          <w:color w:val="000000"/>
          <w:sz w:val="20"/>
          <w:szCs w:val="20"/>
        </w:rPr>
      </w:pPr>
      <w:r>
        <w:rPr>
          <w:rFonts w:ascii="Consolas" w:hAnsi="Consolas" w:cs="Consolas"/>
          <w:color w:val="000000"/>
          <w:sz w:val="20"/>
          <w:szCs w:val="20"/>
        </w:rPr>
        <w:tab/>
        <w:t xml:space="preserve">ResultMessage </w:t>
      </w:r>
      <w:r>
        <w:rPr>
          <w:rFonts w:ascii="Consolas" w:hAnsi="Consolas" w:cs="Consolas"/>
          <w:b/>
          <w:bCs/>
          <w:color w:val="7F0055"/>
          <w:sz w:val="20"/>
          <w:szCs w:val="20"/>
        </w:rPr>
        <w:t>VARCHAR</w:t>
      </w:r>
      <w:r>
        <w:rPr>
          <w:rFonts w:ascii="Consolas" w:hAnsi="Consolas" w:cs="Consolas"/>
          <w:color w:val="000000"/>
          <w:sz w:val="20"/>
          <w:szCs w:val="20"/>
        </w:rPr>
        <w:t>(512),</w:t>
      </w:r>
    </w:p>
    <w:p w:rsidR="003777ED" w:rsidRDefault="003777ED"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AttemptNumber INT,</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UserProfileID BIGINT,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PRIMARY</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(HealthCareTeamRetrievalAttemptID),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CONSTRAINT</w:t>
      </w:r>
      <w:r>
        <w:rPr>
          <w:rFonts w:ascii="Consolas" w:hAnsi="Consolas" w:cs="Consolas"/>
          <w:color w:val="000000"/>
          <w:sz w:val="20"/>
          <w:szCs w:val="20"/>
        </w:rPr>
        <w:t xml:space="preserve"> fk_HealthCareTeamRetrievalAttempts_UserProfiles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FOREIGN</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(UserProfileID)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REFERENCES</w:t>
      </w:r>
      <w:r>
        <w:rPr>
          <w:rFonts w:ascii="Consolas" w:hAnsi="Consolas" w:cs="Consolas"/>
          <w:color w:val="000000"/>
          <w:sz w:val="20"/>
          <w:szCs w:val="20"/>
        </w:rPr>
        <w:t xml:space="preserve"> UserProfiles (UserProfileID)</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INDEX</w:t>
      </w:r>
      <w:r>
        <w:rPr>
          <w:rFonts w:ascii="Consolas" w:hAnsi="Consolas" w:cs="Consolas"/>
          <w:color w:val="000000"/>
          <w:sz w:val="20"/>
          <w:szCs w:val="20"/>
        </w:rPr>
        <w:t xml:space="preserve"> index_HealthCareTeamRetrievalAttempts_HealthCareTeamRetrievalAttemptID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ON</w:t>
      </w:r>
      <w:r>
        <w:rPr>
          <w:rFonts w:ascii="Consolas" w:hAnsi="Consolas" w:cs="Consolas"/>
          <w:color w:val="000000"/>
          <w:sz w:val="20"/>
          <w:szCs w:val="20"/>
        </w:rPr>
        <w:t xml:space="preserve"> HealthCareTeamRetrievalAttempts (HealthCareTeamRetrievalAttemptID);</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INDEX</w:t>
      </w:r>
      <w:r>
        <w:rPr>
          <w:rFonts w:ascii="Consolas" w:hAnsi="Consolas" w:cs="Consolas"/>
          <w:color w:val="000000"/>
          <w:sz w:val="20"/>
          <w:szCs w:val="20"/>
        </w:rPr>
        <w:t xml:space="preserve"> index_HealthCareTeamRetrievalAttempts_UserProfileID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ON</w:t>
      </w:r>
      <w:r>
        <w:rPr>
          <w:rFonts w:ascii="Consolas" w:hAnsi="Consolas" w:cs="Consolas"/>
          <w:color w:val="000000"/>
          <w:sz w:val="20"/>
          <w:szCs w:val="20"/>
        </w:rPr>
        <w:t xml:space="preserve"> HealthCareTeamRetrievalAttempts (UserProfileID);</w:t>
      </w:r>
    </w:p>
    <w:p w:rsidR="00E15F25" w:rsidRDefault="00E15F25" w:rsidP="00E15F25">
      <w:pPr>
        <w:autoSpaceDE w:val="0"/>
        <w:autoSpaceDN w:val="0"/>
        <w:adjustRightInd w:val="0"/>
        <w:rPr>
          <w:rFonts w:ascii="Consolas" w:hAnsi="Consolas" w:cs="Consolas"/>
          <w:sz w:val="20"/>
          <w:szCs w:val="20"/>
        </w:rPr>
      </w:pP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TABLE</w:t>
      </w:r>
      <w:r>
        <w:rPr>
          <w:rFonts w:ascii="Consolas" w:hAnsi="Consolas" w:cs="Consolas"/>
          <w:color w:val="000000"/>
          <w:sz w:val="20"/>
          <w:szCs w:val="20"/>
        </w:rPr>
        <w:t xml:space="preserve"> HealthCareTeamFieldTesters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HealthCareTeamFieldTesterID BIGINT IDENTITY,</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OPLock BIGINT </w:t>
      </w:r>
      <w:r>
        <w:rPr>
          <w:rFonts w:ascii="Consolas" w:hAnsi="Consolas" w:cs="Consolas"/>
          <w:b/>
          <w:bCs/>
          <w:color w:val="7F0055"/>
          <w:sz w:val="20"/>
          <w:szCs w:val="20"/>
        </w:rPr>
        <w:t>DEFAULT</w:t>
      </w:r>
      <w:r>
        <w:rPr>
          <w:rFonts w:ascii="Consolas" w:hAnsi="Consolas" w:cs="Consolas"/>
          <w:color w:val="000000"/>
          <w:sz w:val="20"/>
          <w:szCs w:val="20"/>
        </w:rPr>
        <w:t xml:space="preserve"> 0,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CreatedOn DATETIME2 </w:t>
      </w:r>
      <w:r>
        <w:rPr>
          <w:rFonts w:ascii="Consolas" w:hAnsi="Consolas" w:cs="Consolas"/>
          <w:b/>
          <w:bCs/>
          <w:color w:val="7F0055"/>
          <w:sz w:val="20"/>
          <w:szCs w:val="20"/>
        </w:rPr>
        <w:t>NOT</w:t>
      </w:r>
      <w:r>
        <w:rPr>
          <w:rFonts w:ascii="Consolas" w:hAnsi="Consolas" w:cs="Consolas"/>
          <w:color w:val="000000"/>
          <w:sz w:val="20"/>
          <w:szCs w:val="20"/>
        </w:rPr>
        <w:t xml:space="preserve"> </w:t>
      </w:r>
      <w:r>
        <w:rPr>
          <w:rFonts w:ascii="Consolas" w:hAnsi="Consolas" w:cs="Consolas"/>
          <w:b/>
          <w:bCs/>
          <w:color w:val="4000C8"/>
          <w:sz w:val="20"/>
          <w:szCs w:val="20"/>
        </w:rPr>
        <w:t>NULL</w:t>
      </w:r>
      <w:r>
        <w:rPr>
          <w:rFonts w:ascii="Consolas" w:hAnsi="Consolas" w:cs="Consolas"/>
          <w:color w:val="000000"/>
          <w:sz w:val="20"/>
          <w:szCs w:val="20"/>
        </w:rPr>
        <w:t>,</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lastRenderedPageBreak/>
        <w:tab/>
        <w:t>ModifiedOn DATETIME2,</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RecipientID BIGINT,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t xml:space="preserve">DisplayName </w:t>
      </w:r>
      <w:r>
        <w:rPr>
          <w:rFonts w:ascii="Consolas" w:hAnsi="Consolas" w:cs="Consolas"/>
          <w:b/>
          <w:bCs/>
          <w:color w:val="7F0055"/>
          <w:sz w:val="20"/>
          <w:szCs w:val="20"/>
        </w:rPr>
        <w:t>VARCHAR</w:t>
      </w:r>
      <w:r>
        <w:rPr>
          <w:rFonts w:ascii="Consolas" w:hAnsi="Consolas" w:cs="Consolas"/>
          <w:color w:val="000000"/>
          <w:sz w:val="20"/>
          <w:szCs w:val="20"/>
        </w:rPr>
        <w:t xml:space="preserve">(256), </w:t>
      </w:r>
    </w:p>
    <w:p w:rsidR="00E15F25" w:rsidRDefault="00E15F25" w:rsidP="005F40C7">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PRIMARY</w:t>
      </w:r>
      <w:r>
        <w:rPr>
          <w:rFonts w:ascii="Consolas" w:hAnsi="Consolas" w:cs="Consolas"/>
          <w:color w:val="000000"/>
          <w:sz w:val="20"/>
          <w:szCs w:val="20"/>
        </w:rPr>
        <w:t xml:space="preserve"> </w:t>
      </w:r>
      <w:r>
        <w:rPr>
          <w:rFonts w:ascii="Consolas" w:hAnsi="Consolas" w:cs="Consolas"/>
          <w:b/>
          <w:bCs/>
          <w:color w:val="7F0055"/>
          <w:sz w:val="20"/>
          <w:szCs w:val="20"/>
        </w:rPr>
        <w:t>KEY</w:t>
      </w:r>
      <w:r>
        <w:rPr>
          <w:rFonts w:ascii="Consolas" w:hAnsi="Consolas" w:cs="Consolas"/>
          <w:color w:val="000000"/>
          <w:sz w:val="20"/>
          <w:szCs w:val="20"/>
        </w:rPr>
        <w:t xml:space="preserve"> (HealthCareTeamFieldTesterID), </w:t>
      </w:r>
    </w:p>
    <w:p w:rsidR="0079378E" w:rsidRDefault="00E15F25" w:rsidP="00113266">
      <w:r>
        <w:rPr>
          <w:rFonts w:ascii="Consolas" w:hAnsi="Consolas" w:cs="Consolas"/>
          <w:color w:val="000000"/>
          <w:sz w:val="20"/>
          <w:szCs w:val="20"/>
        </w:rPr>
        <w:t>);</w:t>
      </w:r>
    </w:p>
    <w:p w:rsidR="0079378E" w:rsidRDefault="002E716D" w:rsidP="00AF0687">
      <w:pPr>
        <w:pStyle w:val="Heading4"/>
      </w:pPr>
      <w:r>
        <w:t>HLA</w:t>
      </w:r>
      <w:r w:rsidR="003113AC">
        <w:t>-Analytics Database Schema</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ConfigurationPropertyTypes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ConfigurationPropertyTypeID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ModifiedOn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Marshaller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(1024)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PK_ConfigurationPropertyTypes </w:t>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CLUSTERED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ConfigurationPropertyTypeID </w:t>
      </w:r>
      <w:r w:rsidRPr="00E604B7">
        <w:rPr>
          <w:rFonts w:ascii="Consolas" w:hAnsi="Consolas" w:cs="Consolas"/>
          <w:b/>
          <w:bCs/>
          <w:color w:val="7F0055"/>
          <w:sz w:val="18"/>
          <w:szCs w:val="18"/>
        </w:rPr>
        <w:t>ASC</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ConfigurationPropertyTypes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(CreatedOn, ModifiedOn, Name, Marshaller)</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(sysdatetime(), sysdatetime(), </w:t>
      </w:r>
      <w:r w:rsidRPr="00E604B7">
        <w:rPr>
          <w:rFonts w:ascii="Consolas" w:hAnsi="Consolas" w:cs="Consolas"/>
          <w:color w:val="0000FF"/>
          <w:sz w:val="18"/>
          <w:szCs w:val="18"/>
        </w:rPr>
        <w:t>'Text'</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'gov.va.</w:t>
      </w:r>
      <w:r w:rsidR="002E716D">
        <w:rPr>
          <w:rFonts w:ascii="Consolas" w:hAnsi="Consolas" w:cs="Consolas"/>
          <w:color w:val="0000FF"/>
          <w:sz w:val="18"/>
          <w:szCs w:val="18"/>
        </w:rPr>
        <w:t>HLA</w:t>
      </w:r>
      <w:r w:rsidRPr="00E604B7">
        <w:rPr>
          <w:rFonts w:ascii="Consolas" w:hAnsi="Consolas" w:cs="Consolas"/>
          <w:color w:val="0000FF"/>
          <w:sz w:val="18"/>
          <w:szCs w:val="18"/>
        </w:rPr>
        <w:t>.foundation.properties.StringMarshaller'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ConfigurationProperties(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ConfigurationPropertyID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ModifiedOn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GroupName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PK_ConfigurationProperties </w:t>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CLUSTERED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ConfigurationPropertyID </w:t>
      </w:r>
      <w:r w:rsidRPr="00E604B7">
        <w:rPr>
          <w:rFonts w:ascii="Consolas" w:hAnsi="Consolas" w:cs="Consolas"/>
          <w:b/>
          <w:bCs/>
          <w:color w:val="7F0055"/>
          <w:sz w:val="18"/>
          <w:szCs w:val="18"/>
        </w:rPr>
        <w:t>ASC</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'AnalyticsUsers'</w:t>
      </w:r>
      <w:r w:rsidRPr="00E604B7">
        <w:rPr>
          <w:rFonts w:ascii="Consolas" w:hAnsi="Consolas" w:cs="Consolas"/>
          <w:color w:val="000000"/>
          <w:sz w:val="18"/>
          <w:szCs w:val="18"/>
        </w:rPr>
        <w:t>, N</w:t>
      </w:r>
      <w:r w:rsidRPr="00E604B7">
        <w:rPr>
          <w:rFonts w:ascii="Consolas" w:hAnsi="Consolas" w:cs="Consolas"/>
          <w:color w:val="0000FF"/>
          <w:sz w:val="18"/>
          <w:szCs w:val="18"/>
        </w:rPr>
        <w:t>'U'</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lastRenderedPageBreak/>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AnalyticsAssessments;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AnalyticsUsers;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AnalyticsUsers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UserID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OriginalID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StartDate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LastLogin DATETIME2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EntityType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w:t>
      </w:r>
      <w:r w:rsidRPr="00E604B7">
        <w:rPr>
          <w:rFonts w:ascii="Consolas" w:hAnsi="Consolas" w:cs="Consolas"/>
          <w:color w:val="0000FF"/>
          <w:sz w:val="18"/>
          <w:szCs w:val="18"/>
        </w:rPr>
        <w:t>'U'</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(UserID)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AnalyticsValueCategoryGroups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ValueCategoryGroupID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(ValueCategoryGroupID),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PRINT </w:t>
      </w:r>
      <w:r w:rsidRPr="00E604B7">
        <w:rPr>
          <w:rFonts w:ascii="Consolas" w:hAnsi="Consolas" w:cs="Consolas"/>
          <w:color w:val="0000FF"/>
          <w:sz w:val="18"/>
          <w:szCs w:val="18"/>
        </w:rPr>
        <w:t>'--- Populate AnalyticsValueCategoryGroups --- '</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GO</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'MetaData'</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'Demographics (3626)'</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'Fitness (3595)'</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'Habits (3635)'</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'Medical History (3660)'</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'Prevention/Safety (3596)'</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'Reproductive Health (3613)'</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'Key Numbers (3631)'</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'Screening (3612)'</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'Readiness to Change (3634)'</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'Immunizations (3598)'</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'Diet (3652)'</w:t>
      </w:r>
      <w:r w:rsidRPr="00E604B7">
        <w:rPr>
          <w:rFonts w:ascii="Consolas" w:hAnsi="Consolas" w:cs="Consolas"/>
          <w:color w:val="000000"/>
          <w:sz w:val="18"/>
          <w:szCs w:val="18"/>
        </w:rPr>
        <w:t>, SYSDATETIME(), SYSDATETIME());</w:t>
      </w:r>
      <w:r w:rsidRPr="00E604B7">
        <w:rPr>
          <w:rFonts w:ascii="Consolas" w:hAnsi="Consolas" w:cs="Consolas"/>
          <w:color w:val="000000"/>
          <w:sz w:val="18"/>
          <w:szCs w:val="18"/>
        </w:rPr>
        <w:tab/>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'Mental Health (3611)'</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(Name, CreatedOn, ModifiedOn)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'Stress (3632)'</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AnalyticsValueCategories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ValueCategoryID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 xml:space="preserve">Unit </w:t>
      </w:r>
      <w:r w:rsidRPr="00E604B7">
        <w:rPr>
          <w:rFonts w:ascii="Consolas" w:hAnsi="Consolas" w:cs="Consolas"/>
          <w:b/>
          <w:bCs/>
          <w:color w:val="7F0055"/>
          <w:sz w:val="18"/>
          <w:szCs w:val="18"/>
        </w:rPr>
        <w:t>VARCHAR</w:t>
      </w:r>
      <w:r w:rsidRPr="00E604B7">
        <w:rPr>
          <w:rFonts w:ascii="Consolas" w:hAnsi="Consolas" w:cs="Consolas"/>
          <w:color w:val="000000"/>
          <w:sz w:val="18"/>
          <w:szCs w:val="18"/>
        </w:rPr>
        <w:t>(128),</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Origin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w:t>
      </w:r>
      <w:r w:rsidRPr="00E604B7">
        <w:rPr>
          <w:rFonts w:ascii="Consolas" w:hAnsi="Consolas" w:cs="Consolas"/>
          <w:color w:val="0000FF"/>
          <w:sz w:val="18"/>
          <w:szCs w:val="18"/>
        </w:rPr>
        <w:t>'Summary'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(6)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w:t>
      </w:r>
      <w:r w:rsidRPr="00E604B7">
        <w:rPr>
          <w:rFonts w:ascii="Consolas" w:hAnsi="Consolas" w:cs="Consolas"/>
          <w:color w:val="0000FF"/>
          <w:sz w:val="18"/>
          <w:szCs w:val="18"/>
        </w:rPr>
        <w:t>'Entity'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MultiValued BIT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ValueCategoryGroupID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fk_AnalyticsValueCategories_AnalyticsValueCategoryGroups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(ValueCategoryGroupID)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AnalyticsValueCategoryGroups (ValueCategoryGroupID)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index_ValueCategories_Name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AnalyticsValueCategories (Name);</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'HealthNumber'</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 Age'</w:t>
      </w:r>
      <w:r w:rsidRPr="00E604B7">
        <w:rPr>
          <w:rFonts w:ascii="Consolas" w:hAnsi="Consolas" w:cs="Consolas"/>
          <w:color w:val="000000"/>
          <w:sz w:val="18"/>
          <w:szCs w:val="18"/>
        </w:rPr>
        <w:t xml:space="preserve">, </w:t>
      </w:r>
      <w:r w:rsidRPr="00E604B7">
        <w:rPr>
          <w:rFonts w:ascii="Consolas" w:hAnsi="Consolas" w:cs="Consolas"/>
          <w:color w:val="0000FF"/>
          <w:sz w:val="18"/>
          <w:szCs w:val="18"/>
        </w:rPr>
        <w:t>'years'</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'HealthNumber'</w:t>
      </w:r>
      <w:r w:rsidRPr="00E604B7">
        <w:rPr>
          <w:rFonts w:ascii="Consolas" w:hAnsi="Consolas" w:cs="Consolas"/>
          <w:color w:val="000000"/>
          <w:sz w:val="18"/>
          <w:szCs w:val="18"/>
        </w:rPr>
        <w:t xml:space="preserve">, </w:t>
      </w:r>
      <w:r w:rsidRPr="00E604B7">
        <w:rPr>
          <w:rFonts w:ascii="Consolas" w:hAnsi="Consolas" w:cs="Consolas"/>
          <w:color w:val="0000FF"/>
          <w:sz w:val="18"/>
          <w:szCs w:val="18"/>
        </w:rPr>
        <w:t>'Age Differential'</w:t>
      </w:r>
      <w:r w:rsidRPr="00E604B7">
        <w:rPr>
          <w:rFonts w:ascii="Consolas" w:hAnsi="Consolas" w:cs="Consolas"/>
          <w:color w:val="000000"/>
          <w:sz w:val="18"/>
          <w:szCs w:val="18"/>
        </w:rPr>
        <w:t xml:space="preserve">, </w:t>
      </w:r>
      <w:r w:rsidRPr="00E604B7">
        <w:rPr>
          <w:rFonts w:ascii="Consolas" w:hAnsi="Consolas" w:cs="Consolas"/>
          <w:color w:val="0000FF"/>
          <w:sz w:val="18"/>
          <w:szCs w:val="18"/>
        </w:rPr>
        <w:t>'years'</w:t>
      </w:r>
      <w:r w:rsidRPr="00E604B7">
        <w:rPr>
          <w:rFonts w:ascii="Consolas" w:hAnsi="Consolas" w:cs="Consolas"/>
          <w:color w:val="000000"/>
          <w:sz w:val="18"/>
          <w:szCs w:val="18"/>
        </w:rPr>
        <w:t xml:space="preserve">, SYSDATETIME(),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'HealthNumber'</w:t>
      </w:r>
      <w:r w:rsidRPr="00E604B7">
        <w:rPr>
          <w:rFonts w:ascii="Consolas" w:hAnsi="Consolas" w:cs="Consolas"/>
          <w:color w:val="000000"/>
          <w:sz w:val="18"/>
          <w:szCs w:val="18"/>
        </w:rPr>
        <w:t xml:space="preserve">, </w:t>
      </w:r>
      <w:r w:rsidRPr="00E604B7">
        <w:rPr>
          <w:rFonts w:ascii="Consolas" w:hAnsi="Consolas" w:cs="Consolas"/>
          <w:color w:val="0000FF"/>
          <w:sz w:val="18"/>
          <w:szCs w:val="18"/>
        </w:rPr>
        <w:t>'Algorithm'</w:t>
      </w:r>
      <w:r w:rsidRPr="00E604B7">
        <w:rPr>
          <w:rFonts w:ascii="Consolas" w:hAnsi="Consolas" w:cs="Consolas"/>
          <w:color w:val="000000"/>
          <w:sz w:val="18"/>
          <w:szCs w:val="18"/>
        </w:rPr>
        <w:t xml:space="preserve">, </w:t>
      </w:r>
      <w:r w:rsidRPr="00E604B7">
        <w:rPr>
          <w:rFonts w:ascii="Consolas" w:hAnsi="Consolas" w:cs="Consolas"/>
          <w:color w:val="0000FF"/>
          <w:sz w:val="18"/>
          <w:szCs w:val="18"/>
        </w:rPr>
        <w:t>'ids'</w:t>
      </w:r>
      <w:r w:rsidRPr="00E604B7">
        <w:rPr>
          <w:rFonts w:ascii="Consolas" w:hAnsi="Consolas" w:cs="Consolas"/>
          <w:color w:val="000000"/>
          <w:sz w:val="18"/>
          <w:szCs w:val="18"/>
        </w:rPr>
        <w:t xml:space="preserve">, SYSDATETIME(),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'HealthNumber'</w:t>
      </w:r>
      <w:r w:rsidRPr="00E604B7">
        <w:rPr>
          <w:rFonts w:ascii="Consolas" w:hAnsi="Consolas" w:cs="Consolas"/>
          <w:color w:val="000000"/>
          <w:sz w:val="18"/>
          <w:szCs w:val="18"/>
        </w:rPr>
        <w:t xml:space="preserve">, </w:t>
      </w:r>
      <w:r w:rsidRPr="00E604B7">
        <w:rPr>
          <w:rFonts w:ascii="Consolas" w:hAnsi="Consolas" w:cs="Consolas"/>
          <w:color w:val="0000FF"/>
          <w:sz w:val="18"/>
          <w:szCs w:val="18"/>
        </w:rPr>
        <w:t>'AlgorithmAnswer'</w:t>
      </w:r>
      <w:r w:rsidRPr="00E604B7">
        <w:rPr>
          <w:rFonts w:ascii="Consolas" w:hAnsi="Consolas" w:cs="Consolas"/>
          <w:color w:val="000000"/>
          <w:sz w:val="18"/>
          <w:szCs w:val="18"/>
        </w:rPr>
        <w:t xml:space="preserve">, </w:t>
      </w:r>
      <w:r w:rsidRPr="00E604B7">
        <w:rPr>
          <w:rFonts w:ascii="Consolas" w:hAnsi="Consolas" w:cs="Consolas"/>
          <w:color w:val="0000FF"/>
          <w:sz w:val="18"/>
          <w:szCs w:val="18"/>
        </w:rPr>
        <w:t>'ids'</w:t>
      </w:r>
      <w:r w:rsidRPr="00E604B7">
        <w:rPr>
          <w:rFonts w:ascii="Consolas" w:hAnsi="Consolas" w:cs="Consolas"/>
          <w:color w:val="000000"/>
          <w:sz w:val="18"/>
          <w:szCs w:val="18"/>
        </w:rPr>
        <w:t xml:space="preserve">, SYSDATETIME(),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 SYSDATETIME());</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'Demographic'</w:t>
      </w:r>
      <w:r w:rsidRPr="00E604B7">
        <w:rPr>
          <w:rFonts w:ascii="Consolas" w:hAnsi="Consolas" w:cs="Consolas"/>
          <w:color w:val="000000"/>
          <w:sz w:val="18"/>
          <w:szCs w:val="18"/>
        </w:rPr>
        <w:t xml:space="preserve">, </w:t>
      </w:r>
      <w:r w:rsidRPr="00E604B7">
        <w:rPr>
          <w:rFonts w:ascii="Consolas" w:hAnsi="Consolas" w:cs="Consolas"/>
          <w:color w:val="0000FF"/>
          <w:sz w:val="18"/>
          <w:szCs w:val="18"/>
        </w:rPr>
        <w:t>'Age'</w:t>
      </w:r>
      <w:r w:rsidRPr="00E604B7">
        <w:rPr>
          <w:rFonts w:ascii="Consolas" w:hAnsi="Consolas" w:cs="Consolas"/>
          <w:color w:val="000000"/>
          <w:sz w:val="18"/>
          <w:szCs w:val="18"/>
        </w:rPr>
        <w:t xml:space="preserve">, </w:t>
      </w:r>
      <w:r w:rsidRPr="00E604B7">
        <w:rPr>
          <w:rFonts w:ascii="Consolas" w:hAnsi="Consolas" w:cs="Consolas"/>
          <w:color w:val="0000FF"/>
          <w:sz w:val="18"/>
          <w:szCs w:val="18"/>
        </w:rPr>
        <w:t>'years'</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'Demographic'</w:t>
      </w:r>
      <w:r w:rsidRPr="00E604B7">
        <w:rPr>
          <w:rFonts w:ascii="Consolas" w:hAnsi="Consolas" w:cs="Consolas"/>
          <w:color w:val="000000"/>
          <w:sz w:val="18"/>
          <w:szCs w:val="18"/>
        </w:rPr>
        <w:t xml:space="preserve">, </w:t>
      </w:r>
      <w:r w:rsidRPr="00E604B7">
        <w:rPr>
          <w:rFonts w:ascii="Consolas" w:hAnsi="Consolas" w:cs="Consolas"/>
          <w:color w:val="0000FF"/>
          <w:sz w:val="18"/>
          <w:szCs w:val="18"/>
        </w:rPr>
        <w:t>'Gender'</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'Demographic'</w:t>
      </w:r>
      <w:r w:rsidRPr="00E604B7">
        <w:rPr>
          <w:rFonts w:ascii="Consolas" w:hAnsi="Consolas" w:cs="Consolas"/>
          <w:color w:val="000000"/>
          <w:sz w:val="18"/>
          <w:szCs w:val="18"/>
        </w:rPr>
        <w:t xml:space="preserve">, </w:t>
      </w:r>
      <w:r w:rsidRPr="00E604B7">
        <w:rPr>
          <w:rFonts w:ascii="Consolas" w:hAnsi="Consolas" w:cs="Consolas"/>
          <w:color w:val="0000FF"/>
          <w:sz w:val="18"/>
          <w:szCs w:val="18"/>
        </w:rPr>
        <w:t>'Race'</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 xml:space="preserve"> </w:t>
      </w: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'Demographic'</w:t>
      </w:r>
      <w:r w:rsidRPr="00E604B7">
        <w:rPr>
          <w:rFonts w:ascii="Consolas" w:hAnsi="Consolas" w:cs="Consolas"/>
          <w:color w:val="000000"/>
          <w:sz w:val="18"/>
          <w:szCs w:val="18"/>
        </w:rPr>
        <w:t xml:space="preserve">, </w:t>
      </w:r>
      <w:r w:rsidRPr="00E604B7">
        <w:rPr>
          <w:rFonts w:ascii="Consolas" w:hAnsi="Consolas" w:cs="Consolas"/>
          <w:color w:val="0000FF"/>
          <w:sz w:val="18"/>
          <w:szCs w:val="18"/>
        </w:rPr>
        <w:t>'Ethnicity'</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'Demographic'</w:t>
      </w:r>
      <w:r w:rsidRPr="00E604B7">
        <w:rPr>
          <w:rFonts w:ascii="Consolas" w:hAnsi="Consolas" w:cs="Consolas"/>
          <w:color w:val="000000"/>
          <w:sz w:val="18"/>
          <w:szCs w:val="18"/>
        </w:rPr>
        <w:t xml:space="preserve">, </w:t>
      </w:r>
      <w:r w:rsidRPr="00E604B7">
        <w:rPr>
          <w:rFonts w:ascii="Consolas" w:hAnsi="Consolas" w:cs="Consolas"/>
          <w:color w:val="0000FF"/>
          <w:sz w:val="18"/>
          <w:szCs w:val="18"/>
        </w:rPr>
        <w:t>'MilitaryService'</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(Type, Name,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w:t>
      </w:r>
      <w:r w:rsidRPr="00E604B7">
        <w:rPr>
          <w:rFonts w:ascii="Consolas" w:hAnsi="Consolas" w:cs="Consolas"/>
          <w:color w:val="0000FF"/>
          <w:sz w:val="18"/>
          <w:szCs w:val="18"/>
        </w:rPr>
        <w:t>'Demographic'</w:t>
      </w:r>
      <w:r w:rsidRPr="00E604B7">
        <w:rPr>
          <w:rFonts w:ascii="Consolas" w:hAnsi="Consolas" w:cs="Consolas"/>
          <w:color w:val="000000"/>
          <w:sz w:val="18"/>
          <w:szCs w:val="18"/>
        </w:rPr>
        <w:t xml:space="preserve">, </w:t>
      </w:r>
      <w:r w:rsidRPr="00E604B7">
        <w:rPr>
          <w:rFonts w:ascii="Consolas" w:hAnsi="Consolas" w:cs="Consolas"/>
          <w:color w:val="0000FF"/>
          <w:sz w:val="18"/>
          <w:szCs w:val="18"/>
        </w:rPr>
        <w:t>'AgeGroup'</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SYSDATETIME(), SYSDATETIME());</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AnalyticsSummaryItemMapper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ItemMapperID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AssetID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NodeTypeIDs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(24)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Custom BIT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ValueCategoryID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(ItemMapperID),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fk_AnalyticsSummaryItemMapper_AnalyticsValueCategories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AnalyticsValueCategories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CASCADE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PROCEDURE</w:t>
      </w:r>
      <w:r w:rsidRPr="00E604B7">
        <w:rPr>
          <w:rFonts w:ascii="Consolas" w:hAnsi="Consolas" w:cs="Consolas"/>
          <w:color w:val="000000"/>
          <w:sz w:val="18"/>
          <w:szCs w:val="18"/>
        </w:rPr>
        <w:t xml:space="preserve"> #AddValueCategory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@Group </w:t>
      </w:r>
      <w:r w:rsidRPr="00E604B7">
        <w:rPr>
          <w:rFonts w:ascii="Consolas" w:hAnsi="Consolas" w:cs="Consolas"/>
          <w:b/>
          <w:bCs/>
          <w:color w:val="7F0055"/>
          <w:sz w:val="18"/>
          <w:szCs w:val="18"/>
        </w:rPr>
        <w:t>VARCHAR</w:t>
      </w:r>
      <w:r w:rsidRPr="00E604B7">
        <w:rPr>
          <w:rFonts w:ascii="Consolas" w:hAnsi="Consolas" w:cs="Consolas"/>
          <w:color w:val="000000"/>
          <w:sz w:val="18"/>
          <w:szCs w:val="18"/>
        </w:rPr>
        <w:t>(128),</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(128),</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@AssetID BIGINT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@NodeTypeIDs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(24)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@Origin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 </w:t>
      </w:r>
      <w:r w:rsidRPr="00E604B7">
        <w:rPr>
          <w:rFonts w:ascii="Consolas" w:hAnsi="Consolas" w:cs="Consolas"/>
          <w:color w:val="0000FF"/>
          <w:sz w:val="18"/>
          <w:szCs w:val="18"/>
        </w:rPr>
        <w:t>'Summary'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(6) = </w:t>
      </w:r>
      <w:r w:rsidRPr="00E604B7">
        <w:rPr>
          <w:rFonts w:ascii="Consolas" w:hAnsi="Consolas" w:cs="Consolas"/>
          <w:color w:val="0000FF"/>
          <w:sz w:val="18"/>
          <w:szCs w:val="18"/>
        </w:rPr>
        <w:t>'Name'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@Custom BIT =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@Unit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@MultiValued BIT =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AS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@ValueCategoryID BIGINT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color w:val="000000"/>
          <w:sz w:val="18"/>
          <w:szCs w:val="18"/>
        </w:rPr>
        <w:tab/>
        <w:t xml:space="preserve">@ValueCategoryGroupID BIGINT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@Count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NOCOUNT </w:t>
      </w:r>
      <w:r w:rsidRPr="00E604B7">
        <w:rPr>
          <w:rFonts w:ascii="Consolas" w:hAnsi="Consolas" w:cs="Consolas"/>
          <w:b/>
          <w:bCs/>
          <w:color w:val="7F0055"/>
          <w:sz w:val="18"/>
          <w:szCs w:val="18"/>
        </w:rPr>
        <w:t>ON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@ValueCategoryGroupID = ValueCategoryGroupID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AnalyticsValueCategoryGroups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Name = @Group;</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IF @ValueCategoryGroupID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RAISERROR (</w:t>
      </w:r>
      <w:r w:rsidRPr="00E604B7">
        <w:rPr>
          <w:rFonts w:ascii="Consolas" w:hAnsi="Consolas" w:cs="Consolas"/>
          <w:color w:val="0000FF"/>
          <w:sz w:val="18"/>
          <w:szCs w:val="18"/>
        </w:rPr>
        <w:t>'ValueCategoryGroup "%s" does NOT EXIST'</w:t>
      </w:r>
      <w:r w:rsidRPr="00E604B7">
        <w:rPr>
          <w:rFonts w:ascii="Consolas" w:hAnsi="Consolas" w:cs="Consolas"/>
          <w:color w:val="000000"/>
          <w:sz w:val="18"/>
          <w:szCs w:val="18"/>
        </w:rPr>
        <w:t>, -1, -1, @Name);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END</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@ValueCategoryID =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Name = @Name;</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@ValueCategoryID = ValueCategoryID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AnalyticsSummaryItemMapper</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ValueCategoryID = @ValueCategoryID;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(Origin, ValueType, Name, MultiValued, Unit, CreatedOn, ModifiedOn,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ValueCategoryGroupID)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(@Origin, @ValueType, @Name, @MultiValued, @Unit,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SYSDATETIME(), SYSDATETIME(), @ValueCategoryGroupID);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@ValueCategoryID =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Name = @Name;</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IF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@AssetID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AnalyticsSummaryItemMapper</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(Custom, AssetID, NodeTypeIDs, ValueCategoryID, CreatedOn)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(@Custom, @AssetID, @NodeTypeIDs, @ValueCategoryID,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@Count = </w:t>
      </w:r>
      <w:r w:rsidRPr="00E604B7">
        <w:rPr>
          <w:rFonts w:ascii="Consolas" w:hAnsi="Consolas" w:cs="Consolas"/>
          <w:color w:val="000080"/>
          <w:sz w:val="18"/>
          <w:szCs w:val="18"/>
        </w:rPr>
        <w:t>COUNT</w:t>
      </w:r>
      <w:r w:rsidRPr="00E604B7">
        <w:rPr>
          <w:rFonts w:ascii="Consolas" w:hAnsi="Consolas" w:cs="Consolas"/>
          <w:color w:val="000000"/>
          <w:sz w:val="18"/>
          <w:szCs w:val="18"/>
        </w:rPr>
        <w:t>(AssetID)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AnalyticsSummaryItemMapper</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AssetID = @AssetID;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color w:val="000000"/>
          <w:sz w:val="18"/>
          <w:szCs w:val="18"/>
        </w:rPr>
        <w:tab/>
        <w:t xml:space="preserve">IF @Count &gt; 1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PRINT </w:t>
      </w:r>
      <w:r w:rsidRPr="00E604B7">
        <w:rPr>
          <w:rFonts w:ascii="Consolas" w:hAnsi="Consolas" w:cs="Consolas"/>
          <w:color w:val="0000FF"/>
          <w:sz w:val="18"/>
          <w:szCs w:val="18"/>
        </w:rPr>
        <w:t>'***** Problem with AssetID ['</w:t>
      </w:r>
      <w:r w:rsidRPr="00E604B7">
        <w:rPr>
          <w:rFonts w:ascii="Consolas" w:hAnsi="Consolas" w:cs="Consolas"/>
          <w:color w:val="000000"/>
          <w:sz w:val="18"/>
          <w:szCs w:val="18"/>
        </w:rPr>
        <w:t xml:space="preserve"> + CAST(@AssetID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 + </w:t>
      </w:r>
      <w:r w:rsidRPr="00E604B7">
        <w:rPr>
          <w:rFonts w:ascii="Consolas" w:hAnsi="Consolas" w:cs="Consolas"/>
          <w:color w:val="0000FF"/>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RAISERROR (</w:t>
      </w:r>
      <w:r w:rsidRPr="00E604B7">
        <w:rPr>
          <w:rFonts w:ascii="Consolas" w:hAnsi="Consolas" w:cs="Consolas"/>
          <w:color w:val="0000FF"/>
          <w:sz w:val="18"/>
          <w:szCs w:val="18"/>
        </w:rPr>
        <w:t>'Too many Mappers with same AssetID'</w:t>
      </w:r>
      <w:r w:rsidRPr="00E604B7">
        <w:rPr>
          <w:rFonts w:ascii="Consolas" w:hAnsi="Consolas" w:cs="Consolas"/>
          <w:color w:val="000000"/>
          <w:sz w:val="18"/>
          <w:szCs w:val="18"/>
        </w:rPr>
        <w:t>, -1, -1);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END</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'Metadata'</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@Name=</w:t>
      </w:r>
      <w:r w:rsidRPr="00E604B7">
        <w:rPr>
          <w:rFonts w:ascii="Consolas" w:hAnsi="Consolas" w:cs="Consolas"/>
          <w:color w:val="0000FF"/>
          <w:sz w:val="18"/>
          <w:szCs w:val="18"/>
        </w:rPr>
        <w:t>'startedOn'</w:t>
      </w:r>
      <w:r w:rsidRPr="00E604B7">
        <w:rPr>
          <w:rFonts w:ascii="Consolas" w:hAnsi="Consolas" w:cs="Consolas"/>
          <w:color w:val="000000"/>
          <w:sz w:val="18"/>
          <w:szCs w:val="18"/>
        </w:rPr>
        <w:t>, @Origin=</w:t>
      </w:r>
      <w:r w:rsidRPr="00E604B7">
        <w:rPr>
          <w:rFonts w:ascii="Consolas" w:hAnsi="Consolas" w:cs="Consolas"/>
          <w:color w:val="0000FF"/>
          <w:sz w:val="18"/>
          <w:szCs w:val="18"/>
        </w:rPr>
        <w:t>'Application'</w:t>
      </w:r>
      <w:r w:rsidRPr="00E604B7">
        <w:rPr>
          <w:rFonts w:ascii="Consolas" w:hAnsi="Consolas" w:cs="Consolas"/>
          <w:color w:val="000000"/>
          <w:sz w:val="18"/>
          <w:szCs w:val="18"/>
        </w:rPr>
        <w:t>, @ValueType=</w:t>
      </w:r>
      <w:r w:rsidRPr="00E604B7">
        <w:rPr>
          <w:rFonts w:ascii="Consolas" w:hAnsi="Consolas" w:cs="Consolas"/>
          <w:color w:val="0000FF"/>
          <w:sz w:val="18"/>
          <w:szCs w:val="18"/>
        </w:rPr>
        <w:t>'Entity'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@Name=</w:t>
      </w:r>
      <w:r w:rsidRPr="00E604B7">
        <w:rPr>
          <w:rFonts w:ascii="Consolas" w:hAnsi="Consolas" w:cs="Consolas"/>
          <w:color w:val="0000FF"/>
          <w:sz w:val="18"/>
          <w:szCs w:val="18"/>
        </w:rPr>
        <w:t>'completedOn'</w:t>
      </w:r>
      <w:r w:rsidRPr="00E604B7">
        <w:rPr>
          <w:rFonts w:ascii="Consolas" w:hAnsi="Consolas" w:cs="Consolas"/>
          <w:color w:val="000000"/>
          <w:sz w:val="18"/>
          <w:szCs w:val="18"/>
        </w:rPr>
        <w:t>, @Origin=</w:t>
      </w:r>
      <w:r w:rsidRPr="00E604B7">
        <w:rPr>
          <w:rFonts w:ascii="Consolas" w:hAnsi="Consolas" w:cs="Consolas"/>
          <w:color w:val="0000FF"/>
          <w:sz w:val="18"/>
          <w:szCs w:val="18"/>
        </w:rPr>
        <w:t>'Application'</w:t>
      </w:r>
      <w:r w:rsidRPr="00E604B7">
        <w:rPr>
          <w:rFonts w:ascii="Consolas" w:hAnsi="Consolas" w:cs="Consolas"/>
          <w:color w:val="000000"/>
          <w:sz w:val="18"/>
          <w:szCs w:val="18"/>
        </w:rPr>
        <w:t>, @ValueType=</w:t>
      </w:r>
      <w:r w:rsidRPr="00E604B7">
        <w:rPr>
          <w:rFonts w:ascii="Consolas" w:hAnsi="Consolas" w:cs="Consolas"/>
          <w:color w:val="0000FF"/>
          <w:sz w:val="18"/>
          <w:szCs w:val="18"/>
        </w:rPr>
        <w:t>'Entity'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@Name=</w:t>
      </w:r>
      <w:r w:rsidRPr="00E604B7">
        <w:rPr>
          <w:rFonts w:ascii="Consolas" w:hAnsi="Consolas" w:cs="Consolas"/>
          <w:color w:val="0000FF"/>
          <w:sz w:val="18"/>
          <w:szCs w:val="18"/>
        </w:rPr>
        <w:t>'status'</w:t>
      </w:r>
      <w:r w:rsidRPr="00E604B7">
        <w:rPr>
          <w:rFonts w:ascii="Consolas" w:hAnsi="Consolas" w:cs="Consolas"/>
          <w:color w:val="000000"/>
          <w:sz w:val="18"/>
          <w:szCs w:val="18"/>
        </w:rPr>
        <w:t>, @Origin=</w:t>
      </w:r>
      <w:r w:rsidRPr="00E604B7">
        <w:rPr>
          <w:rFonts w:ascii="Consolas" w:hAnsi="Consolas" w:cs="Consolas"/>
          <w:color w:val="0000FF"/>
          <w:sz w:val="18"/>
          <w:szCs w:val="18"/>
        </w:rPr>
        <w:t>'Application'</w:t>
      </w:r>
      <w:r w:rsidRPr="00E604B7">
        <w:rPr>
          <w:rFonts w:ascii="Consolas" w:hAnsi="Consolas" w:cs="Consolas"/>
          <w:color w:val="000000"/>
          <w:sz w:val="18"/>
          <w:szCs w:val="18"/>
        </w:rPr>
        <w:t>, @ValueType=</w:t>
      </w:r>
      <w:r w:rsidRPr="00E604B7">
        <w:rPr>
          <w:rFonts w:ascii="Consolas" w:hAnsi="Consolas" w:cs="Consolas"/>
          <w:color w:val="0000FF"/>
          <w:sz w:val="18"/>
          <w:szCs w:val="18"/>
        </w:rPr>
        <w:t>'Entity'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@Name=</w:t>
      </w:r>
      <w:r w:rsidRPr="00E604B7">
        <w:rPr>
          <w:rFonts w:ascii="Consolas" w:hAnsi="Consolas" w:cs="Consolas"/>
          <w:color w:val="0000FF"/>
          <w:sz w:val="18"/>
          <w:szCs w:val="18"/>
        </w:rPr>
        <w:t>'questionsAnswered'</w:t>
      </w:r>
      <w:r w:rsidRPr="00E604B7">
        <w:rPr>
          <w:rFonts w:ascii="Consolas" w:hAnsi="Consolas" w:cs="Consolas"/>
          <w:color w:val="000000"/>
          <w:sz w:val="18"/>
          <w:szCs w:val="18"/>
        </w:rPr>
        <w:t>, @Origin=</w:t>
      </w:r>
      <w:r w:rsidRPr="00E604B7">
        <w:rPr>
          <w:rFonts w:ascii="Consolas" w:hAnsi="Consolas" w:cs="Consolas"/>
          <w:color w:val="0000FF"/>
          <w:sz w:val="18"/>
          <w:szCs w:val="18"/>
        </w:rPr>
        <w:t>'Application'</w:t>
      </w:r>
      <w:r w:rsidRPr="00E604B7">
        <w:rPr>
          <w:rFonts w:ascii="Consolas" w:hAnsi="Consolas" w:cs="Consolas"/>
          <w:color w:val="000000"/>
          <w:sz w:val="18"/>
          <w:szCs w:val="18"/>
        </w:rPr>
        <w:t>, @ValueType=</w:t>
      </w:r>
      <w:r w:rsidRPr="00E604B7">
        <w:rPr>
          <w:rFonts w:ascii="Consolas" w:hAnsi="Consolas" w:cs="Consolas"/>
          <w:color w:val="0000FF"/>
          <w:sz w:val="18"/>
          <w:szCs w:val="18"/>
        </w:rPr>
        <w:t>'Entity'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@Name=</w:t>
      </w:r>
      <w:r w:rsidRPr="00E604B7">
        <w:rPr>
          <w:rFonts w:ascii="Consolas" w:hAnsi="Consolas" w:cs="Consolas"/>
          <w:color w:val="0000FF"/>
          <w:sz w:val="18"/>
          <w:szCs w:val="18"/>
        </w:rPr>
        <w:t>'Algorithm'</w:t>
      </w:r>
      <w:r w:rsidRPr="00E604B7">
        <w:rPr>
          <w:rFonts w:ascii="Consolas" w:hAnsi="Consolas" w:cs="Consolas"/>
          <w:color w:val="000000"/>
          <w:sz w:val="18"/>
          <w:szCs w:val="18"/>
        </w:rPr>
        <w:t>, @Origin=</w:t>
      </w:r>
      <w:r w:rsidRPr="00E604B7">
        <w:rPr>
          <w:rFonts w:ascii="Consolas" w:hAnsi="Consolas" w:cs="Consolas"/>
          <w:color w:val="0000FF"/>
          <w:sz w:val="18"/>
          <w:szCs w:val="18"/>
        </w:rPr>
        <w:t>'Application'</w:t>
      </w:r>
      <w:r w:rsidRPr="00E604B7">
        <w:rPr>
          <w:rFonts w:ascii="Consolas" w:hAnsi="Consolas" w:cs="Consolas"/>
          <w:color w:val="000000"/>
          <w:sz w:val="18"/>
          <w:szCs w:val="18"/>
        </w:rPr>
        <w:t>, @Unit=</w:t>
      </w:r>
      <w:r w:rsidRPr="00E604B7">
        <w:rPr>
          <w:rFonts w:ascii="Consolas" w:hAnsi="Consolas" w:cs="Consolas"/>
          <w:color w:val="0000FF"/>
          <w:sz w:val="18"/>
          <w:szCs w:val="18"/>
        </w:rPr>
        <w:t>'ids'</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@Name=</w:t>
      </w:r>
      <w:r w:rsidRPr="00E604B7">
        <w:rPr>
          <w:rFonts w:ascii="Consolas" w:hAnsi="Consolas" w:cs="Consolas"/>
          <w:color w:val="0000FF"/>
          <w:sz w:val="18"/>
          <w:szCs w:val="18"/>
        </w:rPr>
        <w:t>'AlgorithmAnswer'</w:t>
      </w:r>
      <w:r w:rsidRPr="00E604B7">
        <w:rPr>
          <w:rFonts w:ascii="Consolas" w:hAnsi="Consolas" w:cs="Consolas"/>
          <w:color w:val="000000"/>
          <w:sz w:val="18"/>
          <w:szCs w:val="18"/>
        </w:rPr>
        <w:t>, @Origin=</w:t>
      </w:r>
      <w:r w:rsidRPr="00E604B7">
        <w:rPr>
          <w:rFonts w:ascii="Consolas" w:hAnsi="Consolas" w:cs="Consolas"/>
          <w:color w:val="0000FF"/>
          <w:sz w:val="18"/>
          <w:szCs w:val="18"/>
        </w:rPr>
        <w:t>'Application'</w:t>
      </w:r>
      <w:r w:rsidRPr="00E604B7">
        <w:rPr>
          <w:rFonts w:ascii="Consolas" w:hAnsi="Consolas" w:cs="Consolas"/>
          <w:color w:val="000000"/>
          <w:sz w:val="18"/>
          <w:szCs w:val="18"/>
        </w:rPr>
        <w:t>, @Unit=</w:t>
      </w:r>
      <w:r w:rsidRPr="00E604B7">
        <w:rPr>
          <w:rFonts w:ascii="Consolas" w:hAnsi="Consolas" w:cs="Consolas"/>
          <w:color w:val="0000FF"/>
          <w:sz w:val="18"/>
          <w:szCs w:val="18"/>
        </w:rPr>
        <w:t>'ids'</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'Demographics (3626)'</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@Name=</w:t>
      </w:r>
      <w:r w:rsidRPr="00E604B7">
        <w:rPr>
          <w:rFonts w:ascii="Consolas" w:hAnsi="Consolas" w:cs="Consolas"/>
          <w:color w:val="0000FF"/>
          <w:sz w:val="18"/>
          <w:szCs w:val="18"/>
        </w:rPr>
        <w:t>'Age'</w:t>
      </w:r>
      <w:r w:rsidRPr="00E604B7">
        <w:rPr>
          <w:rFonts w:ascii="Consolas" w:hAnsi="Consolas" w:cs="Consolas"/>
          <w:color w:val="000000"/>
          <w:sz w:val="18"/>
          <w:szCs w:val="18"/>
        </w:rPr>
        <w:t>, @Origin=</w:t>
      </w:r>
      <w:r w:rsidRPr="00E604B7">
        <w:rPr>
          <w:rFonts w:ascii="Consolas" w:hAnsi="Consolas" w:cs="Consolas"/>
          <w:color w:val="0000FF"/>
          <w:sz w:val="18"/>
          <w:szCs w:val="18"/>
        </w:rPr>
        <w:t>'Application'</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 @Unit=</w:t>
      </w:r>
      <w:r w:rsidRPr="00E604B7">
        <w:rPr>
          <w:rFonts w:ascii="Consolas" w:hAnsi="Consolas" w:cs="Consolas"/>
          <w:color w:val="0000FF"/>
          <w:sz w:val="18"/>
          <w:szCs w:val="18"/>
        </w:rPr>
        <w:t>'years'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 @Name=</w:t>
      </w:r>
      <w:r w:rsidRPr="00E604B7">
        <w:rPr>
          <w:rFonts w:ascii="Consolas" w:hAnsi="Consolas" w:cs="Consolas"/>
          <w:color w:val="0000FF"/>
          <w:sz w:val="18"/>
          <w:szCs w:val="18"/>
        </w:rPr>
        <w:t>'AgeGroup'</w:t>
      </w:r>
      <w:r w:rsidRPr="00E604B7">
        <w:rPr>
          <w:rFonts w:ascii="Consolas" w:hAnsi="Consolas" w:cs="Consolas"/>
          <w:color w:val="000000"/>
          <w:sz w:val="18"/>
          <w:szCs w:val="18"/>
        </w:rPr>
        <w:t>, @Origin=</w:t>
      </w:r>
      <w:r w:rsidRPr="00E604B7">
        <w:rPr>
          <w:rFonts w:ascii="Consolas" w:hAnsi="Consolas" w:cs="Consolas"/>
          <w:color w:val="0000FF"/>
          <w:sz w:val="18"/>
          <w:szCs w:val="18"/>
        </w:rPr>
        <w:t>'Application'</w:t>
      </w:r>
      <w:r w:rsidRPr="00E604B7">
        <w:rPr>
          <w:rFonts w:ascii="Consolas" w:hAnsi="Consolas" w:cs="Consolas"/>
          <w:color w:val="000000"/>
          <w:sz w:val="18"/>
          <w:szCs w:val="18"/>
        </w:rPr>
        <w:t>, @Custom=1;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@Name=</w:t>
      </w:r>
      <w:r w:rsidRPr="00E604B7">
        <w:rPr>
          <w:rFonts w:ascii="Consolas" w:hAnsi="Consolas" w:cs="Consolas"/>
          <w:color w:val="0000FF"/>
          <w:sz w:val="18"/>
          <w:szCs w:val="18"/>
        </w:rPr>
        <w:t>'Health Age'</w:t>
      </w:r>
      <w:r w:rsidRPr="00E604B7">
        <w:rPr>
          <w:rFonts w:ascii="Consolas" w:hAnsi="Consolas" w:cs="Consolas"/>
          <w:color w:val="000000"/>
          <w:sz w:val="18"/>
          <w:szCs w:val="18"/>
        </w:rPr>
        <w:t>, @Origin=</w:t>
      </w:r>
      <w:r w:rsidRPr="00E604B7">
        <w:rPr>
          <w:rFonts w:ascii="Consolas" w:hAnsi="Consolas" w:cs="Consolas"/>
          <w:color w:val="0000FF"/>
          <w:sz w:val="18"/>
          <w:szCs w:val="18"/>
        </w:rPr>
        <w:t>'HealthData'</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 @Unit=</w:t>
      </w:r>
      <w:r w:rsidRPr="00E604B7">
        <w:rPr>
          <w:rFonts w:ascii="Consolas" w:hAnsi="Consolas" w:cs="Consolas"/>
          <w:color w:val="0000FF"/>
          <w:sz w:val="18"/>
          <w:szCs w:val="18"/>
        </w:rPr>
        <w:t>'years'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@Name=</w:t>
      </w:r>
      <w:r w:rsidRPr="00E604B7">
        <w:rPr>
          <w:rFonts w:ascii="Consolas" w:hAnsi="Consolas" w:cs="Consolas"/>
          <w:color w:val="0000FF"/>
          <w:sz w:val="18"/>
          <w:szCs w:val="18"/>
        </w:rPr>
        <w:t>'Age Differential'</w:t>
      </w:r>
      <w:r w:rsidRPr="00E604B7">
        <w:rPr>
          <w:rFonts w:ascii="Consolas" w:hAnsi="Consolas" w:cs="Consolas"/>
          <w:color w:val="000000"/>
          <w:sz w:val="18"/>
          <w:szCs w:val="18"/>
        </w:rPr>
        <w:t>, @Origin=</w:t>
      </w:r>
      <w:r w:rsidRPr="00E604B7">
        <w:rPr>
          <w:rFonts w:ascii="Consolas" w:hAnsi="Consolas" w:cs="Consolas"/>
          <w:color w:val="0000FF"/>
          <w:sz w:val="18"/>
          <w:szCs w:val="18"/>
        </w:rPr>
        <w:t>'HealthData'</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 @Unit=</w:t>
      </w:r>
      <w:r w:rsidRPr="00E604B7">
        <w:rPr>
          <w:rFonts w:ascii="Consolas" w:hAnsi="Consolas" w:cs="Consolas"/>
          <w:color w:val="0000FF"/>
          <w:sz w:val="18"/>
          <w:szCs w:val="18"/>
        </w:rPr>
        <w:t>'years'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EXECUTE #AddValueCategory @Group=@G, @AssetID=    -2, @Name=</w:t>
      </w:r>
      <w:r w:rsidRPr="00E604B7">
        <w:rPr>
          <w:rFonts w:ascii="Consolas" w:hAnsi="Consolas" w:cs="Consolas"/>
          <w:color w:val="0000FF"/>
          <w:sz w:val="18"/>
          <w:szCs w:val="18"/>
        </w:rPr>
        <w:t>'Gender'</w:t>
      </w:r>
      <w:r w:rsidRPr="00E604B7">
        <w:rPr>
          <w:rFonts w:ascii="Consolas" w:hAnsi="Consolas" w:cs="Consolas"/>
          <w:color w:val="000000"/>
          <w:sz w:val="18"/>
          <w:szCs w:val="18"/>
        </w:rPr>
        <w:t>, @Origin=</w:t>
      </w:r>
      <w:r w:rsidRPr="00E604B7">
        <w:rPr>
          <w:rFonts w:ascii="Consolas" w:hAnsi="Consolas" w:cs="Consolas"/>
          <w:color w:val="0000FF"/>
          <w:sz w:val="18"/>
          <w:szCs w:val="18"/>
        </w:rPr>
        <w:t>'Application'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11976, @Name=</w:t>
      </w:r>
      <w:r w:rsidRPr="00E604B7">
        <w:rPr>
          <w:rFonts w:ascii="Consolas" w:hAnsi="Consolas" w:cs="Consolas"/>
          <w:color w:val="0000FF"/>
          <w:sz w:val="18"/>
          <w:szCs w:val="18"/>
        </w:rPr>
        <w:t>'Race'</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11975, @Name=</w:t>
      </w:r>
      <w:r w:rsidRPr="00E604B7">
        <w:rPr>
          <w:rFonts w:ascii="Consolas" w:hAnsi="Consolas" w:cs="Consolas"/>
          <w:color w:val="0000FF"/>
          <w:sz w:val="18"/>
          <w:szCs w:val="18"/>
        </w:rPr>
        <w:t>'Ethnicity'</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12019, @Name=</w:t>
      </w:r>
      <w:r w:rsidRPr="00E604B7">
        <w:rPr>
          <w:rFonts w:ascii="Consolas" w:hAnsi="Consolas" w:cs="Consolas"/>
          <w:color w:val="0000FF"/>
          <w:sz w:val="18"/>
          <w:szCs w:val="18"/>
        </w:rPr>
        <w:t>'MilitaryService'</w:t>
      </w:r>
      <w:r w:rsidRPr="00E604B7">
        <w:rPr>
          <w:rFonts w:ascii="Consolas" w:hAnsi="Consolas" w:cs="Consolas"/>
          <w:color w:val="000000"/>
          <w:sz w:val="18"/>
          <w:szCs w:val="18"/>
        </w:rPr>
        <w:t>, @Custom=1;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12020, @Name=</w:t>
      </w:r>
      <w:r w:rsidRPr="00E604B7">
        <w:rPr>
          <w:rFonts w:ascii="Consolas" w:hAnsi="Consolas" w:cs="Consolas"/>
          <w:color w:val="0000FF"/>
          <w:sz w:val="18"/>
          <w:szCs w:val="18"/>
        </w:rPr>
        <w:t>'IraqAfghan'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12140, @Name=</w:t>
      </w:r>
      <w:r w:rsidRPr="00E604B7">
        <w:rPr>
          <w:rFonts w:ascii="Consolas" w:hAnsi="Consolas" w:cs="Consolas"/>
          <w:color w:val="0000FF"/>
          <w:sz w:val="18"/>
          <w:szCs w:val="18"/>
        </w:rPr>
        <w:t>'VACare'</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3415, @Name=</w:t>
      </w:r>
      <w:r w:rsidRPr="00E604B7">
        <w:rPr>
          <w:rFonts w:ascii="Consolas" w:hAnsi="Consolas" w:cs="Consolas"/>
          <w:color w:val="0000FF"/>
          <w:sz w:val="18"/>
          <w:szCs w:val="18"/>
        </w:rPr>
        <w:t>'NursingHome'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3423, @Name=</w:t>
      </w:r>
      <w:r w:rsidRPr="00E604B7">
        <w:rPr>
          <w:rFonts w:ascii="Consolas" w:hAnsi="Consolas" w:cs="Consolas"/>
          <w:color w:val="0000FF"/>
          <w:sz w:val="18"/>
          <w:szCs w:val="18"/>
        </w:rPr>
        <w:t>'Employment'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3422, @Name=</w:t>
      </w:r>
      <w:r w:rsidRPr="00E604B7">
        <w:rPr>
          <w:rFonts w:ascii="Consolas" w:hAnsi="Consolas" w:cs="Consolas"/>
          <w:color w:val="0000FF"/>
          <w:sz w:val="18"/>
          <w:szCs w:val="18"/>
        </w:rPr>
        <w:t>'Unemployment'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'Fitness (3595)'</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2845, @Name=</w:t>
      </w:r>
      <w:r w:rsidRPr="00E604B7">
        <w:rPr>
          <w:rFonts w:ascii="Consolas" w:hAnsi="Consolas" w:cs="Consolas"/>
          <w:color w:val="0000FF"/>
          <w:sz w:val="18"/>
          <w:szCs w:val="18"/>
        </w:rPr>
        <w:t>'ActivVig'</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2847, @Name=</w:t>
      </w:r>
      <w:r w:rsidRPr="00E604B7">
        <w:rPr>
          <w:rFonts w:ascii="Consolas" w:hAnsi="Consolas" w:cs="Consolas"/>
          <w:color w:val="0000FF"/>
          <w:sz w:val="18"/>
          <w:szCs w:val="18"/>
        </w:rPr>
        <w:t>'ActivMod'</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@AssetID=11844, @Name=</w:t>
      </w:r>
      <w:r w:rsidRPr="00E604B7">
        <w:rPr>
          <w:rFonts w:ascii="Consolas" w:hAnsi="Consolas" w:cs="Consolas"/>
          <w:color w:val="0000FF"/>
          <w:sz w:val="18"/>
          <w:szCs w:val="18"/>
        </w:rPr>
        <w:t>'ActVigMin'</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@AssetID=11845, @Name=</w:t>
      </w:r>
      <w:r w:rsidRPr="00E604B7">
        <w:rPr>
          <w:rFonts w:ascii="Consolas" w:hAnsi="Consolas" w:cs="Consolas"/>
          <w:color w:val="0000FF"/>
          <w:sz w:val="18"/>
          <w:szCs w:val="18"/>
        </w:rPr>
        <w:t>'ActModMin'</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@AssetID=11846, @Name=</w:t>
      </w:r>
      <w:r w:rsidRPr="00E604B7">
        <w:rPr>
          <w:rFonts w:ascii="Consolas" w:hAnsi="Consolas" w:cs="Consolas"/>
          <w:color w:val="0000FF"/>
          <w:sz w:val="18"/>
          <w:szCs w:val="18"/>
        </w:rPr>
        <w:t>'CalcVigActivity'</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@AssetID=11847, @Name=</w:t>
      </w:r>
      <w:r w:rsidRPr="00E604B7">
        <w:rPr>
          <w:rFonts w:ascii="Consolas" w:hAnsi="Consolas" w:cs="Consolas"/>
          <w:color w:val="0000FF"/>
          <w:sz w:val="18"/>
          <w:szCs w:val="18"/>
        </w:rPr>
        <w:t>'CalcModActivity'</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@AssetID=12063, @Name=</w:t>
      </w:r>
      <w:r w:rsidRPr="00E604B7">
        <w:rPr>
          <w:rFonts w:ascii="Consolas" w:hAnsi="Consolas" w:cs="Consolas"/>
          <w:color w:val="0000FF"/>
          <w:sz w:val="18"/>
          <w:szCs w:val="18"/>
        </w:rPr>
        <w:t>'CalcMETSFitness'</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@AssetID=12164, @Name=</w:t>
      </w:r>
      <w:r w:rsidRPr="00E604B7">
        <w:rPr>
          <w:rFonts w:ascii="Consolas" w:hAnsi="Consolas" w:cs="Consolas"/>
          <w:color w:val="0000FF"/>
          <w:sz w:val="18"/>
          <w:szCs w:val="18"/>
        </w:rPr>
        <w:t>'CalcActivScore'</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'Habits (3635)'</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333, @Name=</w:t>
      </w:r>
      <w:r w:rsidRPr="00E604B7">
        <w:rPr>
          <w:rFonts w:ascii="Consolas" w:hAnsi="Consolas" w:cs="Consolas"/>
          <w:color w:val="0000FF"/>
          <w:sz w:val="18"/>
          <w:szCs w:val="18"/>
        </w:rPr>
        <w:t>'Tob'</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508, @Name=</w:t>
      </w:r>
      <w:r w:rsidRPr="00E604B7">
        <w:rPr>
          <w:rFonts w:ascii="Consolas" w:hAnsi="Consolas" w:cs="Consolas"/>
          <w:color w:val="0000FF"/>
          <w:sz w:val="18"/>
          <w:szCs w:val="18"/>
        </w:rPr>
        <w:t>'TobUse'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3504, @Name=</w:t>
      </w:r>
      <w:r w:rsidRPr="00E604B7">
        <w:rPr>
          <w:rFonts w:ascii="Consolas" w:hAnsi="Consolas" w:cs="Consolas"/>
          <w:color w:val="0000FF"/>
          <w:sz w:val="18"/>
          <w:szCs w:val="18"/>
        </w:rPr>
        <w:t>'SmokyEnv'</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4019, @Name=</w:t>
      </w:r>
      <w:r w:rsidRPr="00E604B7">
        <w:rPr>
          <w:rFonts w:ascii="Consolas" w:hAnsi="Consolas" w:cs="Consolas"/>
          <w:color w:val="0000FF"/>
          <w:sz w:val="18"/>
          <w:szCs w:val="18"/>
        </w:rPr>
        <w:t>'CigSmoked'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4025, @Name=</w:t>
      </w:r>
      <w:r w:rsidRPr="00E604B7">
        <w:rPr>
          <w:rFonts w:ascii="Consolas" w:hAnsi="Consolas" w:cs="Consolas"/>
          <w:color w:val="0000FF"/>
          <w:sz w:val="18"/>
          <w:szCs w:val="18"/>
        </w:rPr>
        <w:t>'CigAvg'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@AssetID=11861, @Name=</w:t>
      </w:r>
      <w:r w:rsidRPr="00E604B7">
        <w:rPr>
          <w:rFonts w:ascii="Consolas" w:hAnsi="Consolas" w:cs="Consolas"/>
          <w:color w:val="0000FF"/>
          <w:sz w:val="18"/>
          <w:szCs w:val="18"/>
        </w:rPr>
        <w:t>'CalcPackYear'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@AssetID=11930, @Name=</w:t>
      </w:r>
      <w:r w:rsidRPr="00E604B7">
        <w:rPr>
          <w:rFonts w:ascii="Consolas" w:hAnsi="Consolas" w:cs="Consolas"/>
          <w:color w:val="0000FF"/>
          <w:sz w:val="18"/>
          <w:szCs w:val="18"/>
        </w:rPr>
        <w:t>'AlcPastYear'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@AssetID=11931, @Name=</w:t>
      </w:r>
      <w:r w:rsidRPr="00E604B7">
        <w:rPr>
          <w:rFonts w:ascii="Consolas" w:hAnsi="Consolas" w:cs="Consolas"/>
          <w:color w:val="0000FF"/>
          <w:sz w:val="18"/>
          <w:szCs w:val="18"/>
        </w:rPr>
        <w:t>'AlcTypeDay'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@AssetID=11932, @Name=</w:t>
      </w:r>
      <w:r w:rsidRPr="00E604B7">
        <w:rPr>
          <w:rFonts w:ascii="Consolas" w:hAnsi="Consolas" w:cs="Consolas"/>
          <w:color w:val="0000FF"/>
          <w:sz w:val="18"/>
          <w:szCs w:val="18"/>
        </w:rPr>
        <w:t>'AlcFreqSix'</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EXECUTE #AddValueCategory @Group=@G, @AssetID=11934, @Name=</w:t>
      </w:r>
      <w:r w:rsidRPr="00E604B7">
        <w:rPr>
          <w:rFonts w:ascii="Consolas" w:hAnsi="Consolas" w:cs="Consolas"/>
          <w:color w:val="0000FF"/>
          <w:sz w:val="18"/>
          <w:szCs w:val="18"/>
        </w:rPr>
        <w:t>'CalcAUDITScore'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@AssetID=11937, @Name=</w:t>
      </w:r>
      <w:r w:rsidRPr="00E604B7">
        <w:rPr>
          <w:rFonts w:ascii="Consolas" w:hAnsi="Consolas" w:cs="Consolas"/>
          <w:color w:val="0000FF"/>
          <w:sz w:val="18"/>
          <w:szCs w:val="18"/>
        </w:rPr>
        <w:t>'AlcWeekMon'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@AssetID=11938, @Name=</w:t>
      </w:r>
      <w:r w:rsidRPr="00E604B7">
        <w:rPr>
          <w:rFonts w:ascii="Consolas" w:hAnsi="Consolas" w:cs="Consolas"/>
          <w:color w:val="0000FF"/>
          <w:sz w:val="18"/>
          <w:szCs w:val="18"/>
        </w:rPr>
        <w:t>'AlcWeekTue'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@AssetID=11939, @Name=</w:t>
      </w:r>
      <w:r w:rsidRPr="00E604B7">
        <w:rPr>
          <w:rFonts w:ascii="Consolas" w:hAnsi="Consolas" w:cs="Consolas"/>
          <w:color w:val="0000FF"/>
          <w:sz w:val="18"/>
          <w:szCs w:val="18"/>
        </w:rPr>
        <w:t>'AlcWeekWed'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@AssetID=11940, @Name=</w:t>
      </w:r>
      <w:r w:rsidRPr="00E604B7">
        <w:rPr>
          <w:rFonts w:ascii="Consolas" w:hAnsi="Consolas" w:cs="Consolas"/>
          <w:color w:val="0000FF"/>
          <w:sz w:val="18"/>
          <w:szCs w:val="18"/>
        </w:rPr>
        <w:t>'AlcWeekThu'</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@AssetID=11941, @Name=</w:t>
      </w:r>
      <w:r w:rsidRPr="00E604B7">
        <w:rPr>
          <w:rFonts w:ascii="Consolas" w:hAnsi="Consolas" w:cs="Consolas"/>
          <w:color w:val="0000FF"/>
          <w:sz w:val="18"/>
          <w:szCs w:val="18"/>
        </w:rPr>
        <w:t>'AlcWeekFri'</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@AssetID=11942, @Name=</w:t>
      </w:r>
      <w:r w:rsidRPr="00E604B7">
        <w:rPr>
          <w:rFonts w:ascii="Consolas" w:hAnsi="Consolas" w:cs="Consolas"/>
          <w:color w:val="0000FF"/>
          <w:sz w:val="18"/>
          <w:szCs w:val="18"/>
        </w:rPr>
        <w:t>'AlcWeekSat'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@AssetID=11943, @Name=</w:t>
      </w:r>
      <w:r w:rsidRPr="00E604B7">
        <w:rPr>
          <w:rFonts w:ascii="Consolas" w:hAnsi="Consolas" w:cs="Consolas"/>
          <w:color w:val="0000FF"/>
          <w:sz w:val="18"/>
          <w:szCs w:val="18"/>
        </w:rPr>
        <w:t>'AlcWeekSun'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@AssetID=11944, @Name=</w:t>
      </w:r>
      <w:r w:rsidRPr="00E604B7">
        <w:rPr>
          <w:rFonts w:ascii="Consolas" w:hAnsi="Consolas" w:cs="Consolas"/>
          <w:color w:val="0000FF"/>
          <w:sz w:val="18"/>
          <w:szCs w:val="18"/>
        </w:rPr>
        <w:t>'CalcTotalWeeklyDrinks'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@AssetID=11946, @Name=</w:t>
      </w:r>
      <w:r w:rsidRPr="00E604B7">
        <w:rPr>
          <w:rFonts w:ascii="Consolas" w:hAnsi="Consolas" w:cs="Consolas"/>
          <w:color w:val="0000FF"/>
          <w:sz w:val="18"/>
          <w:szCs w:val="18"/>
        </w:rPr>
        <w:t>'Calc%DaysDrinking'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@AssetID=11948, @Name=</w:t>
      </w:r>
      <w:r w:rsidRPr="00E604B7">
        <w:rPr>
          <w:rFonts w:ascii="Consolas" w:hAnsi="Consolas" w:cs="Consolas"/>
          <w:color w:val="0000FF"/>
          <w:sz w:val="18"/>
          <w:szCs w:val="18"/>
        </w:rPr>
        <w:t>'CalcDrinksPerYear'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@AssetID=11950, @Name=</w:t>
      </w:r>
      <w:r w:rsidRPr="00E604B7">
        <w:rPr>
          <w:rFonts w:ascii="Consolas" w:hAnsi="Consolas" w:cs="Consolas"/>
          <w:color w:val="0000FF"/>
          <w:sz w:val="18"/>
          <w:szCs w:val="18"/>
        </w:rPr>
        <w:t>'CalcDrinkCostHome'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@AssetID=11961, @Name=</w:t>
      </w:r>
      <w:r w:rsidRPr="00E604B7">
        <w:rPr>
          <w:rFonts w:ascii="Consolas" w:hAnsi="Consolas" w:cs="Consolas"/>
          <w:color w:val="0000FF"/>
          <w:sz w:val="18"/>
          <w:szCs w:val="18"/>
        </w:rPr>
        <w:t>'CalcDaysDrinkPerWeek'</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@AssetID=11963, @Name=</w:t>
      </w:r>
      <w:r w:rsidRPr="00E604B7">
        <w:rPr>
          <w:rFonts w:ascii="Consolas" w:hAnsi="Consolas" w:cs="Consolas"/>
          <w:color w:val="0000FF"/>
          <w:sz w:val="18"/>
          <w:szCs w:val="18"/>
        </w:rPr>
        <w:t>'CalcAlcCalPerDay'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@AssetID=11966, @Name=</w:t>
      </w:r>
      <w:r w:rsidRPr="00E604B7">
        <w:rPr>
          <w:rFonts w:ascii="Consolas" w:hAnsi="Consolas" w:cs="Consolas"/>
          <w:color w:val="0000FF"/>
          <w:sz w:val="18"/>
          <w:szCs w:val="18"/>
        </w:rPr>
        <w:t>'CalcHrsPerYear'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@AssetID=11969, @Name=</w:t>
      </w:r>
      <w:r w:rsidRPr="00E604B7">
        <w:rPr>
          <w:rFonts w:ascii="Consolas" w:hAnsi="Consolas" w:cs="Consolas"/>
          <w:color w:val="0000FF"/>
          <w:sz w:val="18"/>
          <w:szCs w:val="18"/>
        </w:rPr>
        <w:t>'CigAgeStart'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@AssetID=11970, @Name=</w:t>
      </w:r>
      <w:r w:rsidRPr="00E604B7">
        <w:rPr>
          <w:rFonts w:ascii="Consolas" w:hAnsi="Consolas" w:cs="Consolas"/>
          <w:color w:val="0000FF"/>
          <w:sz w:val="18"/>
          <w:szCs w:val="18"/>
        </w:rPr>
        <w:t>'CigAgeQuit'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@AssetID=11971, @Name=</w:t>
      </w:r>
      <w:r w:rsidRPr="00E604B7">
        <w:rPr>
          <w:rFonts w:ascii="Consolas" w:hAnsi="Consolas" w:cs="Consolas"/>
          <w:color w:val="0000FF"/>
          <w:sz w:val="18"/>
          <w:szCs w:val="18"/>
        </w:rPr>
        <w:t>'CalcCigYrsSmoked'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@AssetID=11972, @Name=</w:t>
      </w:r>
      <w:r w:rsidRPr="00E604B7">
        <w:rPr>
          <w:rFonts w:ascii="Consolas" w:hAnsi="Consolas" w:cs="Consolas"/>
          <w:color w:val="0000FF"/>
          <w:sz w:val="18"/>
          <w:szCs w:val="18"/>
        </w:rPr>
        <w:t>'CigNumPerDay'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@AssetID=11973, @Name=</w:t>
      </w:r>
      <w:r w:rsidRPr="00E604B7">
        <w:rPr>
          <w:rFonts w:ascii="Consolas" w:hAnsi="Consolas" w:cs="Consolas"/>
          <w:color w:val="0000FF"/>
          <w:sz w:val="18"/>
          <w:szCs w:val="18"/>
        </w:rPr>
        <w:t>'CalcCurrentAge'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@AssetID=12080, @Name=</w:t>
      </w:r>
      <w:r w:rsidRPr="00E604B7">
        <w:rPr>
          <w:rFonts w:ascii="Consolas" w:hAnsi="Consolas" w:cs="Consolas"/>
          <w:color w:val="0000FF"/>
          <w:sz w:val="18"/>
          <w:szCs w:val="18"/>
        </w:rPr>
        <w:t>'CalcYrsSinceQuit'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@AssetID=12082, @Name=</w:t>
      </w:r>
      <w:r w:rsidRPr="00E604B7">
        <w:rPr>
          <w:rFonts w:ascii="Consolas" w:hAnsi="Consolas" w:cs="Consolas"/>
          <w:color w:val="0000FF"/>
          <w:sz w:val="18"/>
          <w:szCs w:val="18"/>
        </w:rPr>
        <w:t>'CalcDrinksUK'</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@AssetID=12118, @Name=</w:t>
      </w:r>
      <w:r w:rsidRPr="00E604B7">
        <w:rPr>
          <w:rFonts w:ascii="Consolas" w:hAnsi="Consolas" w:cs="Consolas"/>
          <w:color w:val="0000FF"/>
          <w:sz w:val="18"/>
          <w:szCs w:val="18"/>
        </w:rPr>
        <w:t>'CalcAlcAgeCohort'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@AssetID=12119, @Name=</w:t>
      </w:r>
      <w:r w:rsidRPr="00E604B7">
        <w:rPr>
          <w:rFonts w:ascii="Consolas" w:hAnsi="Consolas" w:cs="Consolas"/>
          <w:color w:val="0000FF"/>
          <w:sz w:val="18"/>
          <w:szCs w:val="18"/>
        </w:rPr>
        <w:t>'CalcAlcDrinkCohort'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@AssetID=12123, @Name=</w:t>
      </w:r>
      <w:r w:rsidRPr="00E604B7">
        <w:rPr>
          <w:rFonts w:ascii="Consolas" w:hAnsi="Consolas" w:cs="Consolas"/>
          <w:color w:val="0000FF"/>
          <w:sz w:val="18"/>
          <w:szCs w:val="18"/>
        </w:rPr>
        <w:t>'Calc8Items'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@AssetID=12124, @Name=</w:t>
      </w:r>
      <w:r w:rsidRPr="00E604B7">
        <w:rPr>
          <w:rFonts w:ascii="Consolas" w:hAnsi="Consolas" w:cs="Consolas"/>
          <w:color w:val="0000FF"/>
          <w:sz w:val="18"/>
          <w:szCs w:val="18"/>
        </w:rPr>
        <w:t>'CalcYrlyDrinkCost'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@AssetID=12125, @Name=</w:t>
      </w:r>
      <w:r w:rsidRPr="00E604B7">
        <w:rPr>
          <w:rFonts w:ascii="Consolas" w:hAnsi="Consolas" w:cs="Consolas"/>
          <w:color w:val="0000FF"/>
          <w:sz w:val="18"/>
          <w:szCs w:val="18"/>
        </w:rPr>
        <w:t>'Calc50Items'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@AssetID=12126, @Name=</w:t>
      </w:r>
      <w:r w:rsidRPr="00E604B7">
        <w:rPr>
          <w:rFonts w:ascii="Consolas" w:hAnsi="Consolas" w:cs="Consolas"/>
          <w:color w:val="0000FF"/>
          <w:sz w:val="18"/>
          <w:szCs w:val="18"/>
        </w:rPr>
        <w:t>'Calc40Items'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@AssetID=12127, @Name=</w:t>
      </w:r>
      <w:r w:rsidRPr="00E604B7">
        <w:rPr>
          <w:rFonts w:ascii="Consolas" w:hAnsi="Consolas" w:cs="Consolas"/>
          <w:color w:val="0000FF"/>
          <w:sz w:val="18"/>
          <w:szCs w:val="18"/>
        </w:rPr>
        <w:t>'Calc75Items'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@AssetID=12128, @Name=</w:t>
      </w:r>
      <w:r w:rsidRPr="00E604B7">
        <w:rPr>
          <w:rFonts w:ascii="Consolas" w:hAnsi="Consolas" w:cs="Consolas"/>
          <w:color w:val="0000FF"/>
          <w:sz w:val="18"/>
          <w:szCs w:val="18"/>
        </w:rPr>
        <w:t>'Calc250Items'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@AssetID=12129, @Name=</w:t>
      </w:r>
      <w:r w:rsidRPr="00E604B7">
        <w:rPr>
          <w:rFonts w:ascii="Consolas" w:hAnsi="Consolas" w:cs="Consolas"/>
          <w:color w:val="0000FF"/>
          <w:sz w:val="18"/>
          <w:szCs w:val="18"/>
        </w:rPr>
        <w:t>'Calc100Items'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@AssetID=12130, @Name=</w:t>
      </w:r>
      <w:r w:rsidRPr="00E604B7">
        <w:rPr>
          <w:rFonts w:ascii="Consolas" w:hAnsi="Consolas" w:cs="Consolas"/>
          <w:color w:val="0000FF"/>
          <w:sz w:val="18"/>
          <w:szCs w:val="18"/>
        </w:rPr>
        <w:t>'Calc125Items'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@AssetID=12131, @Name=</w:t>
      </w:r>
      <w:r w:rsidRPr="00E604B7">
        <w:rPr>
          <w:rFonts w:ascii="Consolas" w:hAnsi="Consolas" w:cs="Consolas"/>
          <w:color w:val="0000FF"/>
          <w:sz w:val="18"/>
          <w:szCs w:val="18"/>
        </w:rPr>
        <w:t>'Calc500Items'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@AssetID=12132, @Name=</w:t>
      </w:r>
      <w:r w:rsidRPr="00E604B7">
        <w:rPr>
          <w:rFonts w:ascii="Consolas" w:hAnsi="Consolas" w:cs="Consolas"/>
          <w:color w:val="0000FF"/>
          <w:sz w:val="18"/>
          <w:szCs w:val="18"/>
        </w:rPr>
        <w:t>'Calc200Items'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@AssetID=12133, @Name=</w:t>
      </w:r>
      <w:r w:rsidRPr="00E604B7">
        <w:rPr>
          <w:rFonts w:ascii="Consolas" w:hAnsi="Consolas" w:cs="Consolas"/>
          <w:color w:val="0000FF"/>
          <w:sz w:val="18"/>
          <w:szCs w:val="18"/>
        </w:rPr>
        <w:t>'Calc10Items'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@AssetID=12134, @Name=</w:t>
      </w:r>
      <w:r w:rsidRPr="00E604B7">
        <w:rPr>
          <w:rFonts w:ascii="Consolas" w:hAnsi="Consolas" w:cs="Consolas"/>
          <w:color w:val="0000FF"/>
          <w:sz w:val="18"/>
          <w:szCs w:val="18"/>
        </w:rPr>
        <w:t>'Calc20Items'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'Medical History (3660)'</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EXECUTE #AddValueCategory @Group=@G, @AssetID=   37, @Name=</w:t>
      </w:r>
      <w:r w:rsidRPr="00E604B7">
        <w:rPr>
          <w:rFonts w:ascii="Consolas" w:hAnsi="Consolas" w:cs="Consolas"/>
          <w:color w:val="0000FF"/>
          <w:sz w:val="18"/>
          <w:szCs w:val="18"/>
        </w:rPr>
        <w:t>'DifFightInfection'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224, @Name=</w:t>
      </w:r>
      <w:r w:rsidRPr="00E604B7">
        <w:rPr>
          <w:rFonts w:ascii="Consolas" w:hAnsi="Consolas" w:cs="Consolas"/>
          <w:color w:val="0000FF"/>
          <w:sz w:val="18"/>
          <w:szCs w:val="18"/>
        </w:rPr>
        <w:t>'Cancer'</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269, @Name=</w:t>
      </w:r>
      <w:r w:rsidRPr="00E604B7">
        <w:rPr>
          <w:rFonts w:ascii="Consolas" w:hAnsi="Consolas" w:cs="Consolas"/>
          <w:color w:val="0000FF"/>
          <w:sz w:val="18"/>
          <w:szCs w:val="18"/>
        </w:rPr>
        <w:t>'Diabetes'</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271, @Name=</w:t>
      </w:r>
      <w:r w:rsidRPr="00E604B7">
        <w:rPr>
          <w:rFonts w:ascii="Consolas" w:hAnsi="Consolas" w:cs="Consolas"/>
          <w:color w:val="0000FF"/>
          <w:sz w:val="18"/>
          <w:szCs w:val="18"/>
        </w:rPr>
        <w:t>'Heart'</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290, @Name=</w:t>
      </w:r>
      <w:r w:rsidRPr="00E604B7">
        <w:rPr>
          <w:rFonts w:ascii="Consolas" w:hAnsi="Consolas" w:cs="Consolas"/>
          <w:color w:val="0000FF"/>
          <w:sz w:val="18"/>
          <w:szCs w:val="18"/>
        </w:rPr>
        <w:t>'Diag1'</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334, @Name=</w:t>
      </w:r>
      <w:r w:rsidRPr="00E604B7">
        <w:rPr>
          <w:rFonts w:ascii="Consolas" w:hAnsi="Consolas" w:cs="Consolas"/>
          <w:color w:val="0000FF"/>
          <w:sz w:val="18"/>
          <w:szCs w:val="18"/>
        </w:rPr>
        <w:t>'Diag3'</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349, @Name=</w:t>
      </w:r>
      <w:r w:rsidRPr="00E604B7">
        <w:rPr>
          <w:rFonts w:ascii="Consolas" w:hAnsi="Consolas" w:cs="Consolas"/>
          <w:color w:val="0000FF"/>
          <w:sz w:val="18"/>
          <w:szCs w:val="18"/>
        </w:rPr>
        <w:t>'AgeFirstPeriod'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350, @Name=</w:t>
      </w:r>
      <w:r w:rsidRPr="00E604B7">
        <w:rPr>
          <w:rFonts w:ascii="Consolas" w:hAnsi="Consolas" w:cs="Consolas"/>
          <w:color w:val="0000FF"/>
          <w:sz w:val="18"/>
          <w:szCs w:val="18"/>
        </w:rPr>
        <w:t>'AgeFirstChild'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352, @Name=</w:t>
      </w:r>
      <w:r w:rsidRPr="00E604B7">
        <w:rPr>
          <w:rFonts w:ascii="Consolas" w:hAnsi="Consolas" w:cs="Consolas"/>
          <w:color w:val="0000FF"/>
          <w:sz w:val="18"/>
          <w:szCs w:val="18"/>
        </w:rPr>
        <w:t>'NumBirths'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356, @Name=</w:t>
      </w:r>
      <w:r w:rsidRPr="00E604B7">
        <w:rPr>
          <w:rFonts w:ascii="Consolas" w:hAnsi="Consolas" w:cs="Consolas"/>
          <w:color w:val="0000FF"/>
          <w:sz w:val="18"/>
          <w:szCs w:val="18"/>
        </w:rPr>
        <w:t>'HormoneReplacement'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405, @Name=</w:t>
      </w:r>
      <w:r w:rsidRPr="00E604B7">
        <w:rPr>
          <w:rFonts w:ascii="Consolas" w:hAnsi="Consolas" w:cs="Consolas"/>
          <w:color w:val="0000FF"/>
          <w:sz w:val="18"/>
          <w:szCs w:val="18"/>
        </w:rPr>
        <w:t>'Procedure'</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406, @Name=</w:t>
      </w:r>
      <w:r w:rsidRPr="00E604B7">
        <w:rPr>
          <w:rFonts w:ascii="Consolas" w:hAnsi="Consolas" w:cs="Consolas"/>
          <w:color w:val="0000FF"/>
          <w:sz w:val="18"/>
          <w:szCs w:val="18"/>
        </w:rPr>
        <w:t>'Menopause'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1508, @Name=</w:t>
      </w:r>
      <w:r w:rsidRPr="00E604B7">
        <w:rPr>
          <w:rFonts w:ascii="Consolas" w:hAnsi="Consolas" w:cs="Consolas"/>
          <w:color w:val="0000FF"/>
          <w:sz w:val="18"/>
          <w:szCs w:val="18"/>
        </w:rPr>
        <w:t>'GenHealth'</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2824, @Name=</w:t>
      </w:r>
      <w:r w:rsidRPr="00E604B7">
        <w:rPr>
          <w:rFonts w:ascii="Consolas" w:hAnsi="Consolas" w:cs="Consolas"/>
          <w:color w:val="0000FF"/>
          <w:sz w:val="18"/>
          <w:szCs w:val="18"/>
        </w:rPr>
        <w:t>'HBPMed'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2850, @Name=</w:t>
      </w:r>
      <w:r w:rsidRPr="00E604B7">
        <w:rPr>
          <w:rFonts w:ascii="Consolas" w:hAnsi="Consolas" w:cs="Consolas"/>
          <w:color w:val="0000FF"/>
          <w:sz w:val="18"/>
          <w:szCs w:val="18"/>
        </w:rPr>
        <w:t>'BrCan'</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2852, @Name=</w:t>
      </w:r>
      <w:r w:rsidRPr="00E604B7">
        <w:rPr>
          <w:rFonts w:ascii="Consolas" w:hAnsi="Consolas" w:cs="Consolas"/>
          <w:color w:val="0000FF"/>
          <w:sz w:val="18"/>
          <w:szCs w:val="18"/>
        </w:rPr>
        <w:t>'ColCan'</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2920, @Name=</w:t>
      </w:r>
      <w:r w:rsidRPr="00E604B7">
        <w:rPr>
          <w:rFonts w:ascii="Consolas" w:hAnsi="Consolas" w:cs="Consolas"/>
          <w:color w:val="0000FF"/>
          <w:sz w:val="18"/>
          <w:szCs w:val="18"/>
        </w:rPr>
        <w:t>'ColCanUnder60'</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3017, @Name=</w:t>
      </w:r>
      <w:r w:rsidRPr="00E604B7">
        <w:rPr>
          <w:rFonts w:ascii="Consolas" w:hAnsi="Consolas" w:cs="Consolas"/>
          <w:color w:val="0000FF"/>
          <w:sz w:val="18"/>
          <w:szCs w:val="18"/>
        </w:rPr>
        <w:t>'MenAge'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3253, @Name=</w:t>
      </w:r>
      <w:r w:rsidRPr="00E604B7">
        <w:rPr>
          <w:rFonts w:ascii="Consolas" w:hAnsi="Consolas" w:cs="Consolas"/>
          <w:color w:val="0000FF"/>
          <w:sz w:val="18"/>
          <w:szCs w:val="18"/>
        </w:rPr>
        <w:t>'DiabParent'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3243, @Name=</w:t>
      </w:r>
      <w:r w:rsidRPr="00E604B7">
        <w:rPr>
          <w:rFonts w:ascii="Consolas" w:hAnsi="Consolas" w:cs="Consolas"/>
          <w:color w:val="0000FF"/>
          <w:sz w:val="18"/>
          <w:szCs w:val="18"/>
        </w:rPr>
        <w:t>'DiabAllTests'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3861, @Name=</w:t>
      </w:r>
      <w:r w:rsidRPr="00E604B7">
        <w:rPr>
          <w:rFonts w:ascii="Consolas" w:hAnsi="Consolas" w:cs="Consolas"/>
          <w:color w:val="0000FF"/>
          <w:sz w:val="18"/>
          <w:szCs w:val="18"/>
        </w:rPr>
        <w:t>'SterReg'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4869, @Name=</w:t>
      </w:r>
      <w:r w:rsidRPr="00E604B7">
        <w:rPr>
          <w:rFonts w:ascii="Consolas" w:hAnsi="Consolas" w:cs="Consolas"/>
          <w:color w:val="0000FF"/>
          <w:sz w:val="18"/>
          <w:szCs w:val="18"/>
        </w:rPr>
        <w:t>'Dialysis'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5777, @Name=</w:t>
      </w:r>
      <w:r w:rsidRPr="00E604B7">
        <w:rPr>
          <w:rFonts w:ascii="Consolas" w:hAnsi="Consolas" w:cs="Consolas"/>
          <w:color w:val="0000FF"/>
          <w:sz w:val="18"/>
          <w:szCs w:val="18"/>
        </w:rPr>
        <w:t>'DiagGestDiab'</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6036, @Name=</w:t>
      </w:r>
      <w:r w:rsidRPr="00E604B7">
        <w:rPr>
          <w:rFonts w:ascii="Consolas" w:hAnsi="Consolas" w:cs="Consolas"/>
          <w:color w:val="0000FF"/>
          <w:sz w:val="18"/>
          <w:szCs w:val="18"/>
        </w:rPr>
        <w:t>'OvCan'</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@AssetID=11661, @Name=</w:t>
      </w:r>
      <w:r w:rsidRPr="00E604B7">
        <w:rPr>
          <w:rFonts w:ascii="Consolas" w:hAnsi="Consolas" w:cs="Consolas"/>
          <w:color w:val="0000FF"/>
          <w:sz w:val="18"/>
          <w:szCs w:val="18"/>
        </w:rPr>
        <w:t>'Lynch'</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@AssetID=11804, @Name=</w:t>
      </w:r>
      <w:r w:rsidRPr="00E604B7">
        <w:rPr>
          <w:rFonts w:ascii="Consolas" w:hAnsi="Consolas" w:cs="Consolas"/>
          <w:color w:val="0000FF"/>
          <w:sz w:val="18"/>
          <w:szCs w:val="18"/>
        </w:rPr>
        <w:t>'DiabMoreOne'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@AssetID=11977, @Name=</w:t>
      </w:r>
      <w:r w:rsidRPr="00E604B7">
        <w:rPr>
          <w:rFonts w:ascii="Consolas" w:hAnsi="Consolas" w:cs="Consolas"/>
          <w:color w:val="0000FF"/>
          <w:sz w:val="18"/>
          <w:szCs w:val="18"/>
        </w:rPr>
        <w:t>'Ashkenazi'</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@AssetID=11985, @Name=</w:t>
      </w:r>
      <w:r w:rsidRPr="00E604B7">
        <w:rPr>
          <w:rFonts w:ascii="Consolas" w:hAnsi="Consolas" w:cs="Consolas"/>
          <w:color w:val="0000FF"/>
          <w:sz w:val="18"/>
          <w:szCs w:val="18"/>
        </w:rPr>
        <w:t>'Diag2'</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@AssetID=12008, @Name=</w:t>
      </w:r>
      <w:r w:rsidRPr="00E604B7">
        <w:rPr>
          <w:rFonts w:ascii="Consolas" w:hAnsi="Consolas" w:cs="Consolas"/>
          <w:color w:val="0000FF"/>
          <w:sz w:val="18"/>
          <w:szCs w:val="18"/>
        </w:rPr>
        <w:t>'UseAspirinCurrently'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@AssetID=12009, @Name=</w:t>
      </w:r>
      <w:r w:rsidRPr="00E604B7">
        <w:rPr>
          <w:rFonts w:ascii="Consolas" w:hAnsi="Consolas" w:cs="Consolas"/>
          <w:color w:val="0000FF"/>
          <w:sz w:val="18"/>
          <w:szCs w:val="18"/>
        </w:rPr>
        <w:t>'UseWarfarin'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@AssetID=12010, @Name=</w:t>
      </w:r>
      <w:r w:rsidRPr="00E604B7">
        <w:rPr>
          <w:rFonts w:ascii="Consolas" w:hAnsi="Consolas" w:cs="Consolas"/>
          <w:color w:val="0000FF"/>
          <w:sz w:val="18"/>
          <w:szCs w:val="18"/>
        </w:rPr>
        <w:t>'UseOtherBlthin'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@AssetID=12014, @Name=</w:t>
      </w:r>
      <w:r w:rsidRPr="00E604B7">
        <w:rPr>
          <w:rFonts w:ascii="Consolas" w:hAnsi="Consolas" w:cs="Consolas"/>
          <w:color w:val="0000FF"/>
          <w:sz w:val="18"/>
          <w:szCs w:val="18"/>
        </w:rPr>
        <w:t>'BRCATested'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@AssetID=12024, @Name=</w:t>
      </w:r>
      <w:r w:rsidRPr="00E604B7">
        <w:rPr>
          <w:rFonts w:ascii="Consolas" w:hAnsi="Consolas" w:cs="Consolas"/>
          <w:color w:val="0000FF"/>
          <w:sz w:val="18"/>
          <w:szCs w:val="18"/>
        </w:rPr>
        <w:t>'Hip'</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@AssetID=12050, @Name=</w:t>
      </w:r>
      <w:r w:rsidRPr="00E604B7">
        <w:rPr>
          <w:rFonts w:ascii="Consolas" w:hAnsi="Consolas" w:cs="Consolas"/>
          <w:color w:val="0000FF"/>
          <w:sz w:val="18"/>
          <w:szCs w:val="18"/>
        </w:rPr>
        <w:t>'UseNSAIDS'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@AssetID=12051, @Name=</w:t>
      </w:r>
      <w:r w:rsidRPr="00E604B7">
        <w:rPr>
          <w:rFonts w:ascii="Consolas" w:hAnsi="Consolas" w:cs="Consolas"/>
          <w:color w:val="0000FF"/>
          <w:sz w:val="18"/>
          <w:szCs w:val="18"/>
        </w:rPr>
        <w:t>'HRControlled'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@AssetID=12058, @Name=</w:t>
      </w:r>
      <w:r w:rsidRPr="00E604B7">
        <w:rPr>
          <w:rFonts w:ascii="Consolas" w:hAnsi="Consolas" w:cs="Consolas"/>
          <w:color w:val="0000FF"/>
          <w:sz w:val="18"/>
          <w:szCs w:val="18"/>
        </w:rPr>
        <w:t>'TestedHIV'</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@AssetID=12060, @Name=</w:t>
      </w:r>
      <w:r w:rsidRPr="00E604B7">
        <w:rPr>
          <w:rFonts w:ascii="Consolas" w:hAnsi="Consolas" w:cs="Consolas"/>
          <w:color w:val="0000FF"/>
          <w:sz w:val="18"/>
          <w:szCs w:val="18"/>
        </w:rPr>
        <w:t>'ColCanGFamilyMoreOne'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@AssetID=12089, @Name=</w:t>
      </w:r>
      <w:r w:rsidRPr="00E604B7">
        <w:rPr>
          <w:rFonts w:ascii="Consolas" w:hAnsi="Consolas" w:cs="Consolas"/>
          <w:color w:val="0000FF"/>
          <w:sz w:val="18"/>
          <w:szCs w:val="18"/>
        </w:rPr>
        <w:t>'Colon'</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@AssetID=12090, @Name=</w:t>
      </w:r>
      <w:r w:rsidRPr="00E604B7">
        <w:rPr>
          <w:rFonts w:ascii="Consolas" w:hAnsi="Consolas" w:cs="Consolas"/>
          <w:color w:val="0000FF"/>
          <w:sz w:val="18"/>
          <w:szCs w:val="18"/>
        </w:rPr>
        <w:t>'RetestHIV'</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EXECUTE #AddValueCategory @Group=@G, @AssetID=12099, @Name=</w:t>
      </w:r>
      <w:r w:rsidRPr="00E604B7">
        <w:rPr>
          <w:rFonts w:ascii="Consolas" w:hAnsi="Consolas" w:cs="Consolas"/>
          <w:color w:val="0000FF"/>
          <w:sz w:val="18"/>
          <w:szCs w:val="18"/>
        </w:rPr>
        <w:t>'TestHepBC'</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'Prevention/Safety (3596)'</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420, @Name=</w:t>
      </w:r>
      <w:r w:rsidRPr="00E604B7">
        <w:rPr>
          <w:rFonts w:ascii="Consolas" w:hAnsi="Consolas" w:cs="Consolas"/>
          <w:color w:val="0000FF"/>
          <w:sz w:val="18"/>
          <w:szCs w:val="18"/>
        </w:rPr>
        <w:t>'Seatbelt'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429, @Name=</w:t>
      </w:r>
      <w:r w:rsidRPr="00E604B7">
        <w:rPr>
          <w:rFonts w:ascii="Consolas" w:hAnsi="Consolas" w:cs="Consolas"/>
          <w:color w:val="0000FF"/>
          <w:sz w:val="18"/>
          <w:szCs w:val="18"/>
        </w:rPr>
        <w:t>'DriveInfl'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3142, @Name=</w:t>
      </w:r>
      <w:r w:rsidRPr="00E604B7">
        <w:rPr>
          <w:rFonts w:ascii="Consolas" w:hAnsi="Consolas" w:cs="Consolas"/>
          <w:color w:val="0000FF"/>
          <w:sz w:val="18"/>
          <w:szCs w:val="18"/>
        </w:rPr>
        <w:t>'ExposedRadon'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3413, @Name=</w:t>
      </w:r>
      <w:r w:rsidRPr="00E604B7">
        <w:rPr>
          <w:rFonts w:ascii="Consolas" w:hAnsi="Consolas" w:cs="Consolas"/>
          <w:color w:val="0000FF"/>
          <w:sz w:val="18"/>
          <w:szCs w:val="18"/>
        </w:rPr>
        <w:t>'ExposedBlood'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@AssetID=11724, @Name=</w:t>
      </w:r>
      <w:r w:rsidRPr="00E604B7">
        <w:rPr>
          <w:rFonts w:ascii="Consolas" w:hAnsi="Consolas" w:cs="Consolas"/>
          <w:color w:val="0000FF"/>
          <w:sz w:val="18"/>
          <w:szCs w:val="18"/>
        </w:rPr>
        <w:t>'Oc'</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@AssetID=11854, @Name=</w:t>
      </w:r>
      <w:r w:rsidRPr="00E604B7">
        <w:rPr>
          <w:rFonts w:ascii="Consolas" w:hAnsi="Consolas" w:cs="Consolas"/>
          <w:color w:val="0000FF"/>
          <w:sz w:val="18"/>
          <w:szCs w:val="18"/>
        </w:rPr>
        <w:t>'DrivePhone'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@AssetID=11856, @Name=</w:t>
      </w:r>
      <w:r w:rsidRPr="00E604B7">
        <w:rPr>
          <w:rFonts w:ascii="Consolas" w:hAnsi="Consolas" w:cs="Consolas"/>
          <w:color w:val="0000FF"/>
          <w:sz w:val="18"/>
          <w:szCs w:val="18"/>
        </w:rPr>
        <w:t>'ExposedActive'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@AssetID=11893, @Name=</w:t>
      </w:r>
      <w:r w:rsidRPr="00E604B7">
        <w:rPr>
          <w:rFonts w:ascii="Consolas" w:hAnsi="Consolas" w:cs="Consolas"/>
          <w:color w:val="0000FF"/>
          <w:sz w:val="18"/>
          <w:szCs w:val="18"/>
        </w:rPr>
        <w:t>'SexAtten'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@AssetID=11894, @Name=</w:t>
      </w:r>
      <w:r w:rsidRPr="00E604B7">
        <w:rPr>
          <w:rFonts w:ascii="Consolas" w:hAnsi="Consolas" w:cs="Consolas"/>
          <w:color w:val="0000FF"/>
          <w:sz w:val="18"/>
          <w:szCs w:val="18"/>
        </w:rPr>
        <w:t>'SexForce'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@AssetID=11895, @Name=</w:t>
      </w:r>
      <w:r w:rsidRPr="00E604B7">
        <w:rPr>
          <w:rFonts w:ascii="Consolas" w:hAnsi="Consolas" w:cs="Consolas"/>
          <w:color w:val="0000FF"/>
          <w:sz w:val="18"/>
          <w:szCs w:val="18"/>
        </w:rPr>
        <w:t>'CalcMSTScore'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@AssetID=11981, @Name=</w:t>
      </w:r>
      <w:r w:rsidRPr="00E604B7">
        <w:rPr>
          <w:rFonts w:ascii="Consolas" w:hAnsi="Consolas" w:cs="Consolas"/>
          <w:color w:val="0000FF"/>
          <w:sz w:val="18"/>
          <w:szCs w:val="18"/>
        </w:rPr>
        <w:t>'Deploy'</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@AssetID=11983, @Name=</w:t>
      </w:r>
      <w:r w:rsidRPr="00E604B7">
        <w:rPr>
          <w:rFonts w:ascii="Consolas" w:hAnsi="Consolas" w:cs="Consolas"/>
          <w:color w:val="0000FF"/>
          <w:sz w:val="18"/>
          <w:szCs w:val="18"/>
        </w:rPr>
        <w:t>'Symp'</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@AssetID=11984, @Name=</w:t>
      </w:r>
      <w:r w:rsidRPr="00E604B7">
        <w:rPr>
          <w:rFonts w:ascii="Consolas" w:hAnsi="Consolas" w:cs="Consolas"/>
          <w:color w:val="0000FF"/>
          <w:sz w:val="18"/>
          <w:szCs w:val="18"/>
        </w:rPr>
        <w:t>'Worse'</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@AssetID=12018, @Name=</w:t>
      </w:r>
      <w:r w:rsidRPr="00E604B7">
        <w:rPr>
          <w:rFonts w:ascii="Consolas" w:hAnsi="Consolas" w:cs="Consolas"/>
          <w:color w:val="0000FF"/>
          <w:sz w:val="18"/>
          <w:szCs w:val="18"/>
        </w:rPr>
        <w:t>'Wk'</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@AssetID=12026, @Name=</w:t>
      </w:r>
      <w:r w:rsidRPr="00E604B7">
        <w:rPr>
          <w:rFonts w:ascii="Consolas" w:hAnsi="Consolas" w:cs="Consolas"/>
          <w:color w:val="0000FF"/>
          <w:sz w:val="18"/>
          <w:szCs w:val="18"/>
        </w:rPr>
        <w:t>'Concern'</w:t>
      </w:r>
      <w:r w:rsidRPr="00E604B7">
        <w:rPr>
          <w:rFonts w:ascii="Consolas" w:hAnsi="Consolas" w:cs="Consolas"/>
          <w:color w:val="000000"/>
          <w:sz w:val="18"/>
          <w:szCs w:val="18"/>
        </w:rPr>
        <w:t>, @Multivalued=1;</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'Reproductive Health (3613)'</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4866, @Name=</w:t>
      </w:r>
      <w:r w:rsidRPr="00E604B7">
        <w:rPr>
          <w:rFonts w:ascii="Consolas" w:hAnsi="Consolas" w:cs="Consolas"/>
          <w:color w:val="0000FF"/>
          <w:sz w:val="18"/>
          <w:szCs w:val="18"/>
        </w:rPr>
        <w:t>'SexActive'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3558, @Name=</w:t>
      </w:r>
      <w:r w:rsidRPr="00E604B7">
        <w:rPr>
          <w:rFonts w:ascii="Consolas" w:hAnsi="Consolas" w:cs="Consolas"/>
          <w:color w:val="0000FF"/>
          <w:sz w:val="18"/>
          <w:szCs w:val="18"/>
        </w:rPr>
        <w:t>'SexSafer'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6316, @Name=</w:t>
      </w:r>
      <w:r w:rsidRPr="00E604B7">
        <w:rPr>
          <w:rFonts w:ascii="Consolas" w:hAnsi="Consolas" w:cs="Consolas"/>
          <w:color w:val="0000FF"/>
          <w:sz w:val="18"/>
          <w:szCs w:val="18"/>
        </w:rPr>
        <w:t>'FemBC'</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6527, @Name=</w:t>
      </w:r>
      <w:r w:rsidRPr="00E604B7">
        <w:rPr>
          <w:rFonts w:ascii="Consolas" w:hAnsi="Consolas" w:cs="Consolas"/>
          <w:color w:val="0000FF"/>
          <w:sz w:val="18"/>
          <w:szCs w:val="18"/>
        </w:rPr>
        <w:t>'PregNextYear'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9170, @Name=</w:t>
      </w:r>
      <w:r w:rsidRPr="00E604B7">
        <w:rPr>
          <w:rFonts w:ascii="Consolas" w:hAnsi="Consolas" w:cs="Consolas"/>
          <w:color w:val="0000FF"/>
          <w:sz w:val="18"/>
          <w:szCs w:val="18"/>
        </w:rPr>
        <w:t>'Preference'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11920, @Name=</w:t>
      </w:r>
      <w:r w:rsidRPr="00E604B7">
        <w:rPr>
          <w:rFonts w:ascii="Consolas" w:hAnsi="Consolas" w:cs="Consolas"/>
          <w:color w:val="0000FF"/>
          <w:sz w:val="18"/>
          <w:szCs w:val="18"/>
        </w:rPr>
        <w:t>'CurPregnant'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11923, @Name=</w:t>
      </w:r>
      <w:r w:rsidRPr="00E604B7">
        <w:rPr>
          <w:rFonts w:ascii="Consolas" w:hAnsi="Consolas" w:cs="Consolas"/>
          <w:color w:val="0000FF"/>
          <w:sz w:val="18"/>
          <w:szCs w:val="18"/>
        </w:rPr>
        <w:t>'MaleBC'</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12110, @Name=</w:t>
      </w:r>
      <w:r w:rsidRPr="00E604B7">
        <w:rPr>
          <w:rFonts w:ascii="Consolas" w:hAnsi="Consolas" w:cs="Consolas"/>
          <w:color w:val="0000FF"/>
          <w:sz w:val="18"/>
          <w:szCs w:val="18"/>
        </w:rPr>
        <w:t>'CalcSafetyNum'</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12111, @Name=</w:t>
      </w:r>
      <w:r w:rsidRPr="00E604B7">
        <w:rPr>
          <w:rFonts w:ascii="Consolas" w:hAnsi="Consolas" w:cs="Consolas"/>
          <w:color w:val="0000FF"/>
          <w:sz w:val="18"/>
          <w:szCs w:val="18"/>
        </w:rPr>
        <w:t>'CalcSafetyScore'</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'Key Numbers (3631)'</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213, @Name=</w:t>
      </w:r>
      <w:r w:rsidRPr="00E604B7">
        <w:rPr>
          <w:rFonts w:ascii="Consolas" w:hAnsi="Consolas" w:cs="Consolas"/>
          <w:color w:val="0000FF"/>
          <w:sz w:val="18"/>
          <w:szCs w:val="18"/>
        </w:rPr>
        <w:t>'BPChecked'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247, @Name=</w:t>
      </w:r>
      <w:r w:rsidRPr="00E604B7">
        <w:rPr>
          <w:rFonts w:ascii="Consolas" w:hAnsi="Consolas" w:cs="Consolas"/>
          <w:color w:val="0000FF"/>
          <w:sz w:val="18"/>
          <w:szCs w:val="18"/>
        </w:rPr>
        <w:t>'ColChecked'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341, @Name=</w:t>
      </w:r>
      <w:r w:rsidRPr="00E604B7">
        <w:rPr>
          <w:rFonts w:ascii="Consolas" w:hAnsi="Consolas" w:cs="Consolas"/>
          <w:color w:val="0000FF"/>
          <w:sz w:val="18"/>
          <w:szCs w:val="18"/>
        </w:rPr>
        <w:t>'Length'</w:t>
      </w:r>
      <w:r w:rsidRPr="00E604B7">
        <w:rPr>
          <w:rFonts w:ascii="Consolas" w:hAnsi="Consolas" w:cs="Consolas"/>
          <w:color w:val="000000"/>
          <w:sz w:val="18"/>
          <w:szCs w:val="18"/>
        </w:rPr>
        <w:t>, @NodeTypeIDs=</w:t>
      </w:r>
      <w:r w:rsidRPr="00E604B7">
        <w:rPr>
          <w:rFonts w:ascii="Consolas" w:hAnsi="Consolas" w:cs="Consolas"/>
          <w:color w:val="0000FF"/>
          <w:sz w:val="18"/>
          <w:szCs w:val="18"/>
        </w:rPr>
        <w:t>'81'</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 @Unit=</w:t>
      </w:r>
      <w:r w:rsidRPr="00E604B7">
        <w:rPr>
          <w:rFonts w:ascii="Consolas" w:hAnsi="Consolas" w:cs="Consolas"/>
          <w:color w:val="0000FF"/>
          <w:sz w:val="18"/>
          <w:szCs w:val="18"/>
        </w:rPr>
        <w:t>'m'</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342, @Name=</w:t>
      </w:r>
      <w:r w:rsidRPr="00E604B7">
        <w:rPr>
          <w:rFonts w:ascii="Consolas" w:hAnsi="Consolas" w:cs="Consolas"/>
          <w:color w:val="0000FF"/>
          <w:sz w:val="18"/>
          <w:szCs w:val="18"/>
        </w:rPr>
        <w:t>'Weight'</w:t>
      </w:r>
      <w:r w:rsidRPr="00E604B7">
        <w:rPr>
          <w:rFonts w:ascii="Consolas" w:hAnsi="Consolas" w:cs="Consolas"/>
          <w:color w:val="000000"/>
          <w:sz w:val="18"/>
          <w:szCs w:val="18"/>
        </w:rPr>
        <w:t>, @NodeTypeIDs=</w:t>
      </w:r>
      <w:r w:rsidRPr="00E604B7">
        <w:rPr>
          <w:rFonts w:ascii="Consolas" w:hAnsi="Consolas" w:cs="Consolas"/>
          <w:color w:val="0000FF"/>
          <w:sz w:val="18"/>
          <w:szCs w:val="18"/>
        </w:rPr>
        <w:t>'81'</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 @Unit=</w:t>
      </w:r>
      <w:r w:rsidRPr="00E604B7">
        <w:rPr>
          <w:rFonts w:ascii="Consolas" w:hAnsi="Consolas" w:cs="Consolas"/>
          <w:color w:val="0000FF"/>
          <w:sz w:val="18"/>
          <w:szCs w:val="18"/>
        </w:rPr>
        <w:t>'kg'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EXECUTE #AddValueCategory @Group=@G, @AssetID=   343, @Name=</w:t>
      </w:r>
      <w:r w:rsidRPr="00E604B7">
        <w:rPr>
          <w:rFonts w:ascii="Consolas" w:hAnsi="Consolas" w:cs="Consolas"/>
          <w:color w:val="0000FF"/>
          <w:sz w:val="18"/>
          <w:szCs w:val="18"/>
        </w:rPr>
        <w:t>'CalcBMI'</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403, @Name=</w:t>
      </w:r>
      <w:r w:rsidRPr="00E604B7">
        <w:rPr>
          <w:rFonts w:ascii="Consolas" w:hAnsi="Consolas" w:cs="Consolas"/>
          <w:color w:val="0000FF"/>
          <w:sz w:val="18"/>
          <w:szCs w:val="18"/>
        </w:rPr>
        <w:t>'Systolic'</w:t>
      </w:r>
      <w:r w:rsidRPr="00E604B7">
        <w:rPr>
          <w:rFonts w:ascii="Consolas" w:hAnsi="Consolas" w:cs="Consolas"/>
          <w:color w:val="000000"/>
          <w:sz w:val="18"/>
          <w:szCs w:val="18"/>
        </w:rPr>
        <w:t>, @Unit=</w:t>
      </w:r>
      <w:r w:rsidRPr="00E604B7">
        <w:rPr>
          <w:rFonts w:ascii="Consolas" w:hAnsi="Consolas" w:cs="Consolas"/>
          <w:color w:val="0000FF"/>
          <w:sz w:val="18"/>
          <w:szCs w:val="18"/>
        </w:rPr>
        <w:t>'SBP mm Hg'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404, @Name=</w:t>
      </w:r>
      <w:r w:rsidRPr="00E604B7">
        <w:rPr>
          <w:rFonts w:ascii="Consolas" w:hAnsi="Consolas" w:cs="Consolas"/>
          <w:color w:val="0000FF"/>
          <w:sz w:val="18"/>
          <w:szCs w:val="18"/>
        </w:rPr>
        <w:t>'Diastolic'</w:t>
      </w:r>
      <w:r w:rsidRPr="00E604B7">
        <w:rPr>
          <w:rFonts w:ascii="Consolas" w:hAnsi="Consolas" w:cs="Consolas"/>
          <w:color w:val="000000"/>
          <w:sz w:val="18"/>
          <w:szCs w:val="18"/>
        </w:rPr>
        <w:t>, @Unit=</w:t>
      </w:r>
      <w:r w:rsidRPr="00E604B7">
        <w:rPr>
          <w:rFonts w:ascii="Consolas" w:hAnsi="Consolas" w:cs="Consolas"/>
          <w:color w:val="0000FF"/>
          <w:sz w:val="18"/>
          <w:szCs w:val="18"/>
        </w:rPr>
        <w:t>'DBP mm Hg'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436, @Name=</w:t>
      </w:r>
      <w:r w:rsidRPr="00E604B7">
        <w:rPr>
          <w:rFonts w:ascii="Consolas" w:hAnsi="Consolas" w:cs="Consolas"/>
          <w:color w:val="0000FF"/>
          <w:sz w:val="18"/>
          <w:szCs w:val="18"/>
        </w:rPr>
        <w:t>'CholTotal'</w:t>
      </w:r>
      <w:r w:rsidRPr="00E604B7">
        <w:rPr>
          <w:rFonts w:ascii="Consolas" w:hAnsi="Consolas" w:cs="Consolas"/>
          <w:color w:val="000000"/>
          <w:sz w:val="18"/>
          <w:szCs w:val="18"/>
        </w:rPr>
        <w:t>, @Unit=</w:t>
      </w:r>
      <w:r w:rsidRPr="00E604B7">
        <w:rPr>
          <w:rFonts w:ascii="Consolas" w:hAnsi="Consolas" w:cs="Consolas"/>
          <w:color w:val="0000FF"/>
          <w:sz w:val="18"/>
          <w:szCs w:val="18"/>
        </w:rPr>
        <w:t>'mg/dL'</w:t>
      </w:r>
      <w:r w:rsidRPr="00E604B7">
        <w:rPr>
          <w:rFonts w:ascii="Consolas" w:hAnsi="Consolas" w:cs="Consolas"/>
          <w:color w:val="000000"/>
          <w:sz w:val="18"/>
          <w:szCs w:val="18"/>
        </w:rPr>
        <w:t>, @NodeTypeIDs=</w:t>
      </w:r>
      <w:r w:rsidRPr="00E604B7">
        <w:rPr>
          <w:rFonts w:ascii="Consolas" w:hAnsi="Consolas" w:cs="Consolas"/>
          <w:color w:val="0000FF"/>
          <w:sz w:val="18"/>
          <w:szCs w:val="18"/>
        </w:rPr>
        <w:t>'64,83'</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1547, @Name=</w:t>
      </w:r>
      <w:r w:rsidRPr="00E604B7">
        <w:rPr>
          <w:rFonts w:ascii="Consolas" w:hAnsi="Consolas" w:cs="Consolas"/>
          <w:color w:val="0000FF"/>
          <w:sz w:val="18"/>
          <w:szCs w:val="18"/>
        </w:rPr>
        <w:t>'PondsToBMI25'</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4013, @Name=</w:t>
      </w:r>
      <w:r w:rsidRPr="00E604B7">
        <w:rPr>
          <w:rFonts w:ascii="Consolas" w:hAnsi="Consolas" w:cs="Consolas"/>
          <w:color w:val="0000FF"/>
          <w:sz w:val="18"/>
          <w:szCs w:val="18"/>
        </w:rPr>
        <w:t>'CholHDL'</w:t>
      </w:r>
      <w:r w:rsidRPr="00E604B7">
        <w:rPr>
          <w:rFonts w:ascii="Consolas" w:hAnsi="Consolas" w:cs="Consolas"/>
          <w:color w:val="000000"/>
          <w:sz w:val="18"/>
          <w:szCs w:val="18"/>
        </w:rPr>
        <w:t>, @Unit=</w:t>
      </w:r>
      <w:r w:rsidRPr="00E604B7">
        <w:rPr>
          <w:rFonts w:ascii="Consolas" w:hAnsi="Consolas" w:cs="Consolas"/>
          <w:color w:val="0000FF"/>
          <w:sz w:val="18"/>
          <w:szCs w:val="18"/>
        </w:rPr>
        <w:t>'mg/dL'</w:t>
      </w:r>
      <w:r w:rsidRPr="00E604B7">
        <w:rPr>
          <w:rFonts w:ascii="Consolas" w:hAnsi="Consolas" w:cs="Consolas"/>
          <w:color w:val="000000"/>
          <w:sz w:val="18"/>
          <w:szCs w:val="18"/>
        </w:rPr>
        <w:t>, @NodeTypeIDs=</w:t>
      </w:r>
      <w:r w:rsidRPr="00E604B7">
        <w:rPr>
          <w:rFonts w:ascii="Consolas" w:hAnsi="Consolas" w:cs="Consolas"/>
          <w:color w:val="0000FF"/>
          <w:sz w:val="18"/>
          <w:szCs w:val="18"/>
        </w:rPr>
        <w:t>'64,83'</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4016, @Name=</w:t>
      </w:r>
      <w:r w:rsidRPr="00E604B7">
        <w:rPr>
          <w:rFonts w:ascii="Consolas" w:hAnsi="Consolas" w:cs="Consolas"/>
          <w:color w:val="0000FF"/>
          <w:sz w:val="18"/>
          <w:szCs w:val="18"/>
        </w:rPr>
        <w:t>'CalcHDLRatio'</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4017, @Name=</w:t>
      </w:r>
      <w:r w:rsidRPr="00E604B7">
        <w:rPr>
          <w:rFonts w:ascii="Consolas" w:hAnsi="Consolas" w:cs="Consolas"/>
          <w:color w:val="0000FF"/>
          <w:sz w:val="18"/>
          <w:szCs w:val="18"/>
        </w:rPr>
        <w:t>'CalcTotalChol'</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5154, @Name=</w:t>
      </w:r>
      <w:r w:rsidRPr="00E604B7">
        <w:rPr>
          <w:rFonts w:ascii="Consolas" w:hAnsi="Consolas" w:cs="Consolas"/>
          <w:color w:val="0000FF"/>
          <w:sz w:val="18"/>
          <w:szCs w:val="18"/>
        </w:rPr>
        <w:t>'CholLDL'</w:t>
      </w:r>
      <w:r w:rsidRPr="00E604B7">
        <w:rPr>
          <w:rFonts w:ascii="Consolas" w:hAnsi="Consolas" w:cs="Consolas"/>
          <w:color w:val="000000"/>
          <w:sz w:val="18"/>
          <w:szCs w:val="18"/>
        </w:rPr>
        <w:t>, @Unit=</w:t>
      </w:r>
      <w:r w:rsidRPr="00E604B7">
        <w:rPr>
          <w:rFonts w:ascii="Consolas" w:hAnsi="Consolas" w:cs="Consolas"/>
          <w:color w:val="0000FF"/>
          <w:sz w:val="18"/>
          <w:szCs w:val="18"/>
        </w:rPr>
        <w:t>'mg/dL'</w:t>
      </w:r>
      <w:r w:rsidRPr="00E604B7">
        <w:rPr>
          <w:rFonts w:ascii="Consolas" w:hAnsi="Consolas" w:cs="Consolas"/>
          <w:color w:val="000000"/>
          <w:sz w:val="18"/>
          <w:szCs w:val="18"/>
        </w:rPr>
        <w:t>, @NodeTypeIDs=</w:t>
      </w:r>
      <w:r w:rsidRPr="00E604B7">
        <w:rPr>
          <w:rFonts w:ascii="Consolas" w:hAnsi="Consolas" w:cs="Consolas"/>
          <w:color w:val="0000FF"/>
          <w:sz w:val="18"/>
          <w:szCs w:val="18"/>
        </w:rPr>
        <w:t>'64,83'</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11694, @Name=</w:t>
      </w:r>
      <w:r w:rsidRPr="00E604B7">
        <w:rPr>
          <w:rFonts w:ascii="Consolas" w:hAnsi="Consolas" w:cs="Consolas"/>
          <w:color w:val="0000FF"/>
          <w:sz w:val="18"/>
          <w:szCs w:val="18"/>
        </w:rPr>
        <w:t>'TakeStatin'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11826, @Name=</w:t>
      </w:r>
      <w:r w:rsidRPr="00E604B7">
        <w:rPr>
          <w:rFonts w:ascii="Consolas" w:hAnsi="Consolas" w:cs="Consolas"/>
          <w:color w:val="0000FF"/>
          <w:sz w:val="18"/>
          <w:szCs w:val="18"/>
        </w:rPr>
        <w:t>'Calc5Weight'</w:t>
      </w:r>
      <w:r w:rsidRPr="00E604B7">
        <w:rPr>
          <w:rFonts w:ascii="Consolas" w:hAnsi="Consolas" w:cs="Consolas"/>
          <w:color w:val="000000"/>
          <w:sz w:val="18"/>
          <w:szCs w:val="18"/>
        </w:rPr>
        <w:t>, @ValueType=</w:t>
      </w:r>
      <w:r w:rsidRPr="00E604B7">
        <w:rPr>
          <w:rFonts w:ascii="Consolas" w:hAnsi="Consolas" w:cs="Consolas"/>
          <w:color w:val="0000FF"/>
          <w:sz w:val="18"/>
          <w:szCs w:val="18"/>
        </w:rPr>
        <w:t>'Number'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'Screening (3612)'</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432, @Name=</w:t>
      </w:r>
      <w:r w:rsidRPr="00E604B7">
        <w:rPr>
          <w:rFonts w:ascii="Consolas" w:hAnsi="Consolas" w:cs="Consolas"/>
          <w:color w:val="0000FF"/>
          <w:sz w:val="18"/>
          <w:szCs w:val="18"/>
        </w:rPr>
        <w:t>'ScreenMammo'</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434, @Name=</w:t>
      </w:r>
      <w:r w:rsidRPr="00E604B7">
        <w:rPr>
          <w:rFonts w:ascii="Consolas" w:hAnsi="Consolas" w:cs="Consolas"/>
          <w:color w:val="0000FF"/>
          <w:sz w:val="18"/>
          <w:szCs w:val="18"/>
        </w:rPr>
        <w:t>'Pap'</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437, @Name=</w:t>
      </w:r>
      <w:r w:rsidRPr="00E604B7">
        <w:rPr>
          <w:rFonts w:ascii="Consolas" w:hAnsi="Consolas" w:cs="Consolas"/>
          <w:color w:val="0000FF"/>
          <w:sz w:val="18"/>
          <w:szCs w:val="18"/>
        </w:rPr>
        <w:t>'CRScreen'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3533, @Name=</w:t>
      </w:r>
      <w:r w:rsidRPr="00E604B7">
        <w:rPr>
          <w:rFonts w:ascii="Consolas" w:hAnsi="Consolas" w:cs="Consolas"/>
          <w:color w:val="0000FF"/>
          <w:sz w:val="18"/>
          <w:szCs w:val="18"/>
        </w:rPr>
        <w:t>'PapAB55'</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4864, @Name=</w:t>
      </w:r>
      <w:r w:rsidRPr="00E604B7">
        <w:rPr>
          <w:rFonts w:ascii="Consolas" w:hAnsi="Consolas" w:cs="Consolas"/>
          <w:color w:val="0000FF"/>
          <w:sz w:val="18"/>
          <w:szCs w:val="18"/>
        </w:rPr>
        <w:t>'CRTest'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11633, @Name=</w:t>
      </w:r>
      <w:r w:rsidRPr="00E604B7">
        <w:rPr>
          <w:rFonts w:ascii="Consolas" w:hAnsi="Consolas" w:cs="Consolas"/>
          <w:color w:val="0000FF"/>
          <w:sz w:val="18"/>
          <w:szCs w:val="18"/>
        </w:rPr>
        <w:t>'AAAScreen'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11866, @Name=</w:t>
      </w:r>
      <w:r w:rsidRPr="00E604B7">
        <w:rPr>
          <w:rFonts w:ascii="Consolas" w:hAnsi="Consolas" w:cs="Consolas"/>
          <w:color w:val="0000FF"/>
          <w:sz w:val="18"/>
          <w:szCs w:val="18"/>
        </w:rPr>
        <w:t>'Pap3Past55'</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12028, @Name=</w:t>
      </w:r>
      <w:r w:rsidRPr="00E604B7">
        <w:rPr>
          <w:rFonts w:ascii="Consolas" w:hAnsi="Consolas" w:cs="Consolas"/>
          <w:color w:val="0000FF"/>
          <w:sz w:val="18"/>
          <w:szCs w:val="18"/>
        </w:rPr>
        <w:t>'Stoop'</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12029, @Name=</w:t>
      </w:r>
      <w:r w:rsidRPr="00E604B7">
        <w:rPr>
          <w:rFonts w:ascii="Consolas" w:hAnsi="Consolas" w:cs="Consolas"/>
          <w:color w:val="0000FF"/>
          <w:sz w:val="18"/>
          <w:szCs w:val="18"/>
        </w:rPr>
        <w:t>'Lifting'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12030, @Name=</w:t>
      </w:r>
      <w:r w:rsidRPr="00E604B7">
        <w:rPr>
          <w:rFonts w:ascii="Consolas" w:hAnsi="Consolas" w:cs="Consolas"/>
          <w:color w:val="0000FF"/>
          <w:sz w:val="18"/>
          <w:szCs w:val="18"/>
        </w:rPr>
        <w:t>'Reaching'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12031, @Name=</w:t>
      </w:r>
      <w:r w:rsidRPr="00E604B7">
        <w:rPr>
          <w:rFonts w:ascii="Consolas" w:hAnsi="Consolas" w:cs="Consolas"/>
          <w:color w:val="0000FF"/>
          <w:sz w:val="18"/>
          <w:szCs w:val="18"/>
        </w:rPr>
        <w:t>'Writing'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12032, @Name=</w:t>
      </w:r>
      <w:r w:rsidRPr="00E604B7">
        <w:rPr>
          <w:rFonts w:ascii="Consolas" w:hAnsi="Consolas" w:cs="Consolas"/>
          <w:color w:val="0000FF"/>
          <w:sz w:val="18"/>
          <w:szCs w:val="18"/>
        </w:rPr>
        <w:t>'Walking'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12034, @Name=</w:t>
      </w:r>
      <w:r w:rsidRPr="00E604B7">
        <w:rPr>
          <w:rFonts w:ascii="Consolas" w:hAnsi="Consolas" w:cs="Consolas"/>
          <w:color w:val="0000FF"/>
          <w:sz w:val="18"/>
          <w:szCs w:val="18"/>
        </w:rPr>
        <w:t>'Shopping'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12035, @Name=</w:t>
      </w:r>
      <w:r w:rsidRPr="00E604B7">
        <w:rPr>
          <w:rFonts w:ascii="Consolas" w:hAnsi="Consolas" w:cs="Consolas"/>
          <w:color w:val="0000FF"/>
          <w:sz w:val="18"/>
          <w:szCs w:val="18"/>
        </w:rPr>
        <w:t>'Money'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12036, @Name=</w:t>
      </w:r>
      <w:r w:rsidRPr="00E604B7">
        <w:rPr>
          <w:rFonts w:ascii="Consolas" w:hAnsi="Consolas" w:cs="Consolas"/>
          <w:color w:val="0000FF"/>
          <w:sz w:val="18"/>
          <w:szCs w:val="18"/>
        </w:rPr>
        <w:t>'WalkingRoom'</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12037, @Name=</w:t>
      </w:r>
      <w:r w:rsidRPr="00E604B7">
        <w:rPr>
          <w:rFonts w:ascii="Consolas" w:hAnsi="Consolas" w:cs="Consolas"/>
          <w:color w:val="0000FF"/>
          <w:sz w:val="18"/>
          <w:szCs w:val="18"/>
        </w:rPr>
        <w:t>'HouseworkLt'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12038, @Name=</w:t>
      </w:r>
      <w:r w:rsidRPr="00E604B7">
        <w:rPr>
          <w:rFonts w:ascii="Consolas" w:hAnsi="Consolas" w:cs="Consolas"/>
          <w:color w:val="0000FF"/>
          <w:sz w:val="18"/>
          <w:szCs w:val="18"/>
        </w:rPr>
        <w:t>'Bathing'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12039, @Name=</w:t>
      </w:r>
      <w:r w:rsidRPr="00E604B7">
        <w:rPr>
          <w:rFonts w:ascii="Consolas" w:hAnsi="Consolas" w:cs="Consolas"/>
          <w:color w:val="0000FF"/>
          <w:sz w:val="18"/>
          <w:szCs w:val="18"/>
        </w:rPr>
        <w:t>'CalEldScreenQ1'</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12040, @Name=</w:t>
      </w:r>
      <w:r w:rsidRPr="00E604B7">
        <w:rPr>
          <w:rFonts w:ascii="Consolas" w:hAnsi="Consolas" w:cs="Consolas"/>
          <w:color w:val="0000FF"/>
          <w:sz w:val="18"/>
          <w:szCs w:val="18"/>
        </w:rPr>
        <w:t>'CalEldScreenQ2'</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12043, @Name=</w:t>
      </w:r>
      <w:r w:rsidRPr="00E604B7">
        <w:rPr>
          <w:rFonts w:ascii="Consolas" w:hAnsi="Consolas" w:cs="Consolas"/>
          <w:color w:val="0000FF"/>
          <w:sz w:val="18"/>
          <w:szCs w:val="18"/>
        </w:rPr>
        <w:t>'HouseworkHeavy'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EXECUTE #AddValueCategory @Group=@G, @AssetID= 12045, @Name=</w:t>
      </w:r>
      <w:r w:rsidRPr="00E604B7">
        <w:rPr>
          <w:rFonts w:ascii="Consolas" w:hAnsi="Consolas" w:cs="Consolas"/>
          <w:color w:val="0000FF"/>
          <w:sz w:val="18"/>
          <w:szCs w:val="18"/>
        </w:rPr>
        <w:t>'Fall'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12046, @Name=</w:t>
      </w:r>
      <w:r w:rsidRPr="00E604B7">
        <w:rPr>
          <w:rFonts w:ascii="Consolas" w:hAnsi="Consolas" w:cs="Consolas"/>
          <w:color w:val="0000FF"/>
          <w:sz w:val="18"/>
          <w:szCs w:val="18"/>
        </w:rPr>
        <w:t>'BoneDen'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12047, @Name=</w:t>
      </w:r>
      <w:r w:rsidRPr="00E604B7">
        <w:rPr>
          <w:rFonts w:ascii="Consolas" w:hAnsi="Consolas" w:cs="Consolas"/>
          <w:color w:val="0000FF"/>
          <w:sz w:val="18"/>
          <w:szCs w:val="18"/>
        </w:rPr>
        <w:t>'CalcFrailScore'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12095, @Name=</w:t>
      </w:r>
      <w:r w:rsidRPr="00E604B7">
        <w:rPr>
          <w:rFonts w:ascii="Consolas" w:hAnsi="Consolas" w:cs="Consolas"/>
          <w:color w:val="0000FF"/>
          <w:sz w:val="18"/>
          <w:szCs w:val="18"/>
        </w:rPr>
        <w:t>'CalcFrailScoreTotal'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12135, @Name=</w:t>
      </w:r>
      <w:r w:rsidRPr="00E604B7">
        <w:rPr>
          <w:rFonts w:ascii="Consolas" w:hAnsi="Consolas" w:cs="Consolas"/>
          <w:color w:val="0000FF"/>
          <w:sz w:val="18"/>
          <w:szCs w:val="18"/>
        </w:rPr>
        <w:t>'CalcNumScreenTests'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12136, @Name=</w:t>
      </w:r>
      <w:r w:rsidRPr="00E604B7">
        <w:rPr>
          <w:rFonts w:ascii="Consolas" w:hAnsi="Consolas" w:cs="Consolas"/>
          <w:color w:val="0000FF"/>
          <w:sz w:val="18"/>
          <w:szCs w:val="18"/>
        </w:rPr>
        <w:t>'CalcScreenConcScore'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12182, @Name=</w:t>
      </w:r>
      <w:r w:rsidRPr="00E604B7">
        <w:rPr>
          <w:rFonts w:ascii="Consolas" w:hAnsi="Consolas" w:cs="Consolas"/>
          <w:color w:val="0000FF"/>
          <w:sz w:val="18"/>
          <w:szCs w:val="18"/>
        </w:rPr>
        <w:t>'CalcBirthYr'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12184, @Name=</w:t>
      </w:r>
      <w:r w:rsidRPr="00E604B7">
        <w:rPr>
          <w:rFonts w:ascii="Consolas" w:hAnsi="Consolas" w:cs="Consolas"/>
          <w:color w:val="0000FF"/>
          <w:sz w:val="18"/>
          <w:szCs w:val="18"/>
        </w:rPr>
        <w:t>'CalcScreenHepC'</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'Readiness to Change (3634)'</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12067, @Name=</w:t>
      </w:r>
      <w:r w:rsidRPr="00E604B7">
        <w:rPr>
          <w:rFonts w:ascii="Consolas" w:hAnsi="Consolas" w:cs="Consolas"/>
          <w:color w:val="0000FF"/>
          <w:sz w:val="18"/>
          <w:szCs w:val="18"/>
        </w:rPr>
        <w:t>'HC'</w:t>
      </w:r>
      <w:r w:rsidRPr="00E604B7">
        <w:rPr>
          <w:rFonts w:ascii="Consolas" w:hAnsi="Consolas" w:cs="Consolas"/>
          <w:color w:val="000000"/>
          <w:sz w:val="18"/>
          <w:szCs w:val="18"/>
        </w:rPr>
        <w:t>,@MultiValued=1;</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'Immunizations (3598)'</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11904, @Name=</w:t>
      </w:r>
      <w:r w:rsidRPr="00E604B7">
        <w:rPr>
          <w:rFonts w:ascii="Consolas" w:hAnsi="Consolas" w:cs="Consolas"/>
          <w:color w:val="0000FF"/>
          <w:sz w:val="18"/>
          <w:szCs w:val="18"/>
        </w:rPr>
        <w:t>'ImFlu'</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11905, @Name=</w:t>
      </w:r>
      <w:r w:rsidRPr="00E604B7">
        <w:rPr>
          <w:rFonts w:ascii="Consolas" w:hAnsi="Consolas" w:cs="Consolas"/>
          <w:color w:val="0000FF"/>
          <w:sz w:val="18"/>
          <w:szCs w:val="18"/>
        </w:rPr>
        <w:t>'ImPneumonia'</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11906, @Name=</w:t>
      </w:r>
      <w:r w:rsidRPr="00E604B7">
        <w:rPr>
          <w:rFonts w:ascii="Consolas" w:hAnsi="Consolas" w:cs="Consolas"/>
          <w:color w:val="0000FF"/>
          <w:sz w:val="18"/>
          <w:szCs w:val="18"/>
        </w:rPr>
        <w:t>'ImTetanus'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11913, @Name=</w:t>
      </w:r>
      <w:r w:rsidRPr="00E604B7">
        <w:rPr>
          <w:rFonts w:ascii="Consolas" w:hAnsi="Consolas" w:cs="Consolas"/>
          <w:color w:val="0000FF"/>
          <w:sz w:val="18"/>
          <w:szCs w:val="18"/>
        </w:rPr>
        <w:t>'ImPertussus'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11914, @Name=</w:t>
      </w:r>
      <w:r w:rsidRPr="00E604B7">
        <w:rPr>
          <w:rFonts w:ascii="Consolas" w:hAnsi="Consolas" w:cs="Consolas"/>
          <w:color w:val="0000FF"/>
          <w:sz w:val="18"/>
          <w:szCs w:val="18"/>
        </w:rPr>
        <w:t>'ImHPV'</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11916, @Name=</w:t>
      </w:r>
      <w:r w:rsidRPr="00E604B7">
        <w:rPr>
          <w:rFonts w:ascii="Consolas" w:hAnsi="Consolas" w:cs="Consolas"/>
          <w:color w:val="0000FF"/>
          <w:sz w:val="18"/>
          <w:szCs w:val="18"/>
        </w:rPr>
        <w:t>'ImHepA'</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11917, @Name=</w:t>
      </w:r>
      <w:r w:rsidRPr="00E604B7">
        <w:rPr>
          <w:rFonts w:ascii="Consolas" w:hAnsi="Consolas" w:cs="Consolas"/>
          <w:color w:val="0000FF"/>
          <w:sz w:val="18"/>
          <w:szCs w:val="18"/>
        </w:rPr>
        <w:t>'ImHepB'</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11918, @Name=</w:t>
      </w:r>
      <w:r w:rsidRPr="00E604B7">
        <w:rPr>
          <w:rFonts w:ascii="Consolas" w:hAnsi="Consolas" w:cs="Consolas"/>
          <w:color w:val="0000FF"/>
          <w:sz w:val="18"/>
          <w:szCs w:val="18"/>
        </w:rPr>
        <w:t>'ImMMR'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11929, @Name=</w:t>
      </w:r>
      <w:r w:rsidRPr="00E604B7">
        <w:rPr>
          <w:rFonts w:ascii="Consolas" w:hAnsi="Consolas" w:cs="Consolas"/>
          <w:color w:val="0000FF"/>
          <w:sz w:val="18"/>
          <w:szCs w:val="18"/>
        </w:rPr>
        <w:t>'ImZoster'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12108, @Name=</w:t>
      </w:r>
      <w:r w:rsidRPr="00E604B7">
        <w:rPr>
          <w:rFonts w:ascii="Consolas" w:hAnsi="Consolas" w:cs="Consolas"/>
          <w:color w:val="0000FF"/>
          <w:sz w:val="18"/>
          <w:szCs w:val="18"/>
        </w:rPr>
        <w:t>'CalcImNum'</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12109, @Name=</w:t>
      </w:r>
      <w:r w:rsidRPr="00E604B7">
        <w:rPr>
          <w:rFonts w:ascii="Consolas" w:hAnsi="Consolas" w:cs="Consolas"/>
          <w:color w:val="0000FF"/>
          <w:sz w:val="18"/>
          <w:szCs w:val="18"/>
        </w:rPr>
        <w:t>'CalcImScore'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'Diet (3652)'</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2827, @Name=</w:t>
      </w:r>
      <w:r w:rsidRPr="00E604B7">
        <w:rPr>
          <w:rFonts w:ascii="Consolas" w:hAnsi="Consolas" w:cs="Consolas"/>
          <w:color w:val="0000FF"/>
          <w:sz w:val="18"/>
          <w:szCs w:val="18"/>
        </w:rPr>
        <w:t>'DayVeg'</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2828, @Name=</w:t>
      </w:r>
      <w:r w:rsidRPr="00E604B7">
        <w:rPr>
          <w:rFonts w:ascii="Consolas" w:hAnsi="Consolas" w:cs="Consolas"/>
          <w:color w:val="0000FF"/>
          <w:sz w:val="18"/>
          <w:szCs w:val="18"/>
        </w:rPr>
        <w:t>'DayFruit'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2829, @Name=</w:t>
      </w:r>
      <w:r w:rsidRPr="00E604B7">
        <w:rPr>
          <w:rFonts w:ascii="Consolas" w:hAnsi="Consolas" w:cs="Consolas"/>
          <w:color w:val="0000FF"/>
          <w:sz w:val="18"/>
          <w:szCs w:val="18"/>
        </w:rPr>
        <w:t>'WeekNuts'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2830, @Name=</w:t>
      </w:r>
      <w:r w:rsidRPr="00E604B7">
        <w:rPr>
          <w:rFonts w:ascii="Consolas" w:hAnsi="Consolas" w:cs="Consolas"/>
          <w:color w:val="0000FF"/>
          <w:sz w:val="18"/>
          <w:szCs w:val="18"/>
        </w:rPr>
        <w:t>'WeekWholeGrains'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2843, @Name=</w:t>
      </w:r>
      <w:r w:rsidRPr="00E604B7">
        <w:rPr>
          <w:rFonts w:ascii="Consolas" w:hAnsi="Consolas" w:cs="Consolas"/>
          <w:color w:val="0000FF"/>
          <w:sz w:val="18"/>
          <w:szCs w:val="18"/>
        </w:rPr>
        <w:t>'WeekRedMeat'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3426, @Name=</w:t>
      </w:r>
      <w:r w:rsidRPr="00E604B7">
        <w:rPr>
          <w:rFonts w:ascii="Consolas" w:hAnsi="Consolas" w:cs="Consolas"/>
          <w:color w:val="0000FF"/>
          <w:sz w:val="18"/>
          <w:szCs w:val="18"/>
        </w:rPr>
        <w:t>'Salt'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@AssetID=11604, @Name=</w:t>
      </w:r>
      <w:r w:rsidRPr="00E604B7">
        <w:rPr>
          <w:rFonts w:ascii="Consolas" w:hAnsi="Consolas" w:cs="Consolas"/>
          <w:color w:val="0000FF"/>
          <w:sz w:val="18"/>
          <w:szCs w:val="18"/>
        </w:rPr>
        <w:t>'FattyFish'</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@AssetID=11828, @Name=</w:t>
      </w:r>
      <w:r w:rsidRPr="00E604B7">
        <w:rPr>
          <w:rFonts w:ascii="Consolas" w:hAnsi="Consolas" w:cs="Consolas"/>
          <w:color w:val="0000FF"/>
          <w:sz w:val="18"/>
          <w:szCs w:val="18"/>
        </w:rPr>
        <w:t>'WeakLeanMeat'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@AssetID=11834, @Name=</w:t>
      </w:r>
      <w:r w:rsidRPr="00E604B7">
        <w:rPr>
          <w:rFonts w:ascii="Consolas" w:hAnsi="Consolas" w:cs="Consolas"/>
          <w:color w:val="0000FF"/>
          <w:sz w:val="18"/>
          <w:szCs w:val="18"/>
        </w:rPr>
        <w:t>'DaySweet'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@AssetID=11835, @Name=</w:t>
      </w:r>
      <w:r w:rsidRPr="00E604B7">
        <w:rPr>
          <w:rFonts w:ascii="Consolas" w:hAnsi="Consolas" w:cs="Consolas"/>
          <w:color w:val="0000FF"/>
          <w:sz w:val="18"/>
          <w:szCs w:val="18"/>
        </w:rPr>
        <w:t>'UseFats'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@AssetID=12115, @Name=</w:t>
      </w:r>
      <w:r w:rsidRPr="00E604B7">
        <w:rPr>
          <w:rFonts w:ascii="Consolas" w:hAnsi="Consolas" w:cs="Consolas"/>
          <w:color w:val="0000FF"/>
          <w:sz w:val="18"/>
          <w:szCs w:val="18"/>
        </w:rPr>
        <w:t>'CalcRecCal'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@AssetID=12152, @Name=</w:t>
      </w:r>
      <w:r w:rsidRPr="00E604B7">
        <w:rPr>
          <w:rFonts w:ascii="Consolas" w:hAnsi="Consolas" w:cs="Consolas"/>
          <w:color w:val="0000FF"/>
          <w:sz w:val="18"/>
          <w:szCs w:val="18"/>
        </w:rPr>
        <w:t>'DayFat'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EXECUTE #AddValueCategory @Group=@G, @AssetID=12153, @Name=</w:t>
      </w:r>
      <w:r w:rsidRPr="00E604B7">
        <w:rPr>
          <w:rFonts w:ascii="Consolas" w:hAnsi="Consolas" w:cs="Consolas"/>
          <w:color w:val="0000FF"/>
          <w:sz w:val="18"/>
          <w:szCs w:val="18"/>
        </w:rPr>
        <w:t>'DayMilk'</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@AssetID=12150, @Name=</w:t>
      </w:r>
      <w:r w:rsidRPr="00E604B7">
        <w:rPr>
          <w:rFonts w:ascii="Consolas" w:hAnsi="Consolas" w:cs="Consolas"/>
          <w:color w:val="0000FF"/>
          <w:sz w:val="18"/>
          <w:szCs w:val="18"/>
        </w:rPr>
        <w:t>'WeekFish'</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@AssetID=12151, @Name=</w:t>
      </w:r>
      <w:r w:rsidRPr="00E604B7">
        <w:rPr>
          <w:rFonts w:ascii="Consolas" w:hAnsi="Consolas" w:cs="Consolas"/>
          <w:color w:val="0000FF"/>
          <w:sz w:val="18"/>
          <w:szCs w:val="18"/>
        </w:rPr>
        <w:t>'WeekBeans'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@AssetID=12156, @Name=</w:t>
      </w:r>
      <w:r w:rsidRPr="00E604B7">
        <w:rPr>
          <w:rFonts w:ascii="Consolas" w:hAnsi="Consolas" w:cs="Consolas"/>
          <w:color w:val="0000FF"/>
          <w:sz w:val="18"/>
          <w:szCs w:val="18"/>
        </w:rPr>
        <w:t>'WeekOils'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@AssetID=12155, @Name=</w:t>
      </w:r>
      <w:r w:rsidRPr="00E604B7">
        <w:rPr>
          <w:rFonts w:ascii="Consolas" w:hAnsi="Consolas" w:cs="Consolas"/>
          <w:color w:val="0000FF"/>
          <w:sz w:val="18"/>
          <w:szCs w:val="18"/>
        </w:rPr>
        <w:t>'ProcFood'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@AssetID=12157, @Name=</w:t>
      </w:r>
      <w:r w:rsidRPr="00E604B7">
        <w:rPr>
          <w:rFonts w:ascii="Consolas" w:hAnsi="Consolas" w:cs="Consolas"/>
          <w:color w:val="0000FF"/>
          <w:sz w:val="18"/>
          <w:szCs w:val="18"/>
        </w:rPr>
        <w:t>'CalcMeditScore'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@AssetID=12158, @Name=</w:t>
      </w:r>
      <w:r w:rsidRPr="00E604B7">
        <w:rPr>
          <w:rFonts w:ascii="Consolas" w:hAnsi="Consolas" w:cs="Consolas"/>
          <w:color w:val="0000FF"/>
          <w:sz w:val="18"/>
          <w:szCs w:val="18"/>
        </w:rPr>
        <w:t>'CalcDietScore'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@AssetID=12159, @Name=</w:t>
      </w:r>
      <w:r w:rsidRPr="00E604B7">
        <w:rPr>
          <w:rFonts w:ascii="Consolas" w:hAnsi="Consolas" w:cs="Consolas"/>
          <w:color w:val="0000FF"/>
          <w:sz w:val="18"/>
          <w:szCs w:val="18"/>
        </w:rPr>
        <w:t>'CalcMeatScore'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@AssetID=12160, @Name=</w:t>
      </w:r>
      <w:r w:rsidRPr="00E604B7">
        <w:rPr>
          <w:rFonts w:ascii="Consolas" w:hAnsi="Consolas" w:cs="Consolas"/>
          <w:color w:val="0000FF"/>
          <w:sz w:val="18"/>
          <w:szCs w:val="18"/>
        </w:rPr>
        <w:t>'CalcFruitPerWeek'</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'Mental Health (3611)'</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5529, @Name=</w:t>
      </w:r>
      <w:r w:rsidRPr="00E604B7">
        <w:rPr>
          <w:rFonts w:ascii="Consolas" w:hAnsi="Consolas" w:cs="Consolas"/>
          <w:color w:val="0000FF"/>
          <w:sz w:val="18"/>
          <w:szCs w:val="18"/>
        </w:rPr>
        <w:t>'MHLittleInterest'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5530, @Name=</w:t>
      </w:r>
      <w:r w:rsidRPr="00E604B7">
        <w:rPr>
          <w:rFonts w:ascii="Consolas" w:hAnsi="Consolas" w:cs="Consolas"/>
          <w:color w:val="0000FF"/>
          <w:sz w:val="18"/>
          <w:szCs w:val="18"/>
        </w:rPr>
        <w:t>'MHHopeless'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@AssetID=11867, @Name=</w:t>
      </w:r>
      <w:r w:rsidRPr="00E604B7">
        <w:rPr>
          <w:rFonts w:ascii="Consolas" w:hAnsi="Consolas" w:cs="Consolas"/>
          <w:color w:val="0000FF"/>
          <w:sz w:val="18"/>
          <w:szCs w:val="18"/>
        </w:rPr>
        <w:t>'CalcPHQ-Score'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@AssetID=11884, @Name=</w:t>
      </w:r>
      <w:r w:rsidRPr="00E604B7">
        <w:rPr>
          <w:rFonts w:ascii="Consolas" w:hAnsi="Consolas" w:cs="Consolas"/>
          <w:color w:val="0000FF"/>
          <w:sz w:val="18"/>
          <w:szCs w:val="18"/>
        </w:rPr>
        <w:t>'MHNightmares'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@AssetID=11885, @Name=</w:t>
      </w:r>
      <w:r w:rsidRPr="00E604B7">
        <w:rPr>
          <w:rFonts w:ascii="Consolas" w:hAnsi="Consolas" w:cs="Consolas"/>
          <w:color w:val="0000FF"/>
          <w:sz w:val="18"/>
          <w:szCs w:val="18"/>
        </w:rPr>
        <w:t>'MHAvoidance'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@AssetID=11886, @Name=</w:t>
      </w:r>
      <w:r w:rsidRPr="00E604B7">
        <w:rPr>
          <w:rFonts w:ascii="Consolas" w:hAnsi="Consolas" w:cs="Consolas"/>
          <w:color w:val="0000FF"/>
          <w:sz w:val="18"/>
          <w:szCs w:val="18"/>
        </w:rPr>
        <w:t>'MHDetached'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@AssetID=11887, @Name=</w:t>
      </w:r>
      <w:r w:rsidRPr="00E604B7">
        <w:rPr>
          <w:rFonts w:ascii="Consolas" w:hAnsi="Consolas" w:cs="Consolas"/>
          <w:color w:val="0000FF"/>
          <w:sz w:val="18"/>
          <w:szCs w:val="18"/>
        </w:rPr>
        <w:t>'CalcPTSDScore'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@AssetID=11891, @Name=</w:t>
      </w:r>
      <w:r w:rsidRPr="00E604B7">
        <w:rPr>
          <w:rFonts w:ascii="Consolas" w:hAnsi="Consolas" w:cs="Consolas"/>
          <w:color w:val="0000FF"/>
          <w:sz w:val="18"/>
          <w:szCs w:val="18"/>
        </w:rPr>
        <w:t>'MHGuarded'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@G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(128) = </w:t>
      </w:r>
      <w:r w:rsidRPr="00E604B7">
        <w:rPr>
          <w:rFonts w:ascii="Consolas" w:hAnsi="Consolas" w:cs="Consolas"/>
          <w:color w:val="0000FF"/>
          <w:sz w:val="18"/>
          <w:szCs w:val="18"/>
        </w:rPr>
        <w:t>'Stress (3632)'</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3407, @Name=</w:t>
      </w:r>
      <w:r w:rsidRPr="00E604B7">
        <w:rPr>
          <w:rFonts w:ascii="Consolas" w:hAnsi="Consolas" w:cs="Consolas"/>
          <w:color w:val="0000FF"/>
          <w:sz w:val="18"/>
          <w:szCs w:val="18"/>
        </w:rPr>
        <w:t>'Relationship'</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3409, @Name=</w:t>
      </w:r>
      <w:r w:rsidRPr="00E604B7">
        <w:rPr>
          <w:rFonts w:ascii="Consolas" w:hAnsi="Consolas" w:cs="Consolas"/>
          <w:color w:val="0000FF"/>
          <w:sz w:val="18"/>
          <w:szCs w:val="18"/>
        </w:rPr>
        <w:t>'Support'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 3410, @Name=</w:t>
      </w:r>
      <w:r w:rsidRPr="00E604B7">
        <w:rPr>
          <w:rFonts w:ascii="Consolas" w:hAnsi="Consolas" w:cs="Consolas"/>
          <w:color w:val="0000FF"/>
          <w:sz w:val="18"/>
          <w:szCs w:val="18"/>
        </w:rPr>
        <w:t>'PtnrFriend'</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@AssetID=11924, @Name=</w:t>
      </w:r>
      <w:r w:rsidRPr="00E604B7">
        <w:rPr>
          <w:rFonts w:ascii="Consolas" w:hAnsi="Consolas" w:cs="Consolas"/>
          <w:color w:val="0000FF"/>
          <w:sz w:val="18"/>
          <w:szCs w:val="18"/>
        </w:rPr>
        <w:t>'7DayStress'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@AssetID=11988, @Name=</w:t>
      </w:r>
      <w:r w:rsidRPr="00E604B7">
        <w:rPr>
          <w:rFonts w:ascii="Consolas" w:hAnsi="Consolas" w:cs="Consolas"/>
          <w:color w:val="0000FF"/>
          <w:sz w:val="18"/>
          <w:szCs w:val="18"/>
        </w:rPr>
        <w:t>'SleepFall'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@AssetID=11989, @Name=</w:t>
      </w:r>
      <w:r w:rsidRPr="00E604B7">
        <w:rPr>
          <w:rFonts w:ascii="Consolas" w:hAnsi="Consolas" w:cs="Consolas"/>
          <w:color w:val="0000FF"/>
          <w:sz w:val="18"/>
          <w:szCs w:val="18"/>
        </w:rPr>
        <w:t>'SleepStay'</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@AssetID=11990, @Name=</w:t>
      </w:r>
      <w:r w:rsidRPr="00E604B7">
        <w:rPr>
          <w:rFonts w:ascii="Consolas" w:hAnsi="Consolas" w:cs="Consolas"/>
          <w:color w:val="0000FF"/>
          <w:sz w:val="18"/>
          <w:szCs w:val="18"/>
        </w:rPr>
        <w:t>'SleepWake'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@AssetID=11992, @Name=</w:t>
      </w:r>
      <w:r w:rsidRPr="00E604B7">
        <w:rPr>
          <w:rFonts w:ascii="Consolas" w:hAnsi="Consolas" w:cs="Consolas"/>
          <w:color w:val="0000FF"/>
          <w:sz w:val="18"/>
          <w:szCs w:val="18"/>
        </w:rPr>
        <w:t>'SleepSatisfaction'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@AssetID=11994, @Name=</w:t>
      </w:r>
      <w:r w:rsidRPr="00E604B7">
        <w:rPr>
          <w:rFonts w:ascii="Consolas" w:hAnsi="Consolas" w:cs="Consolas"/>
          <w:color w:val="0000FF"/>
          <w:sz w:val="18"/>
          <w:szCs w:val="18"/>
        </w:rPr>
        <w:t>'SleepInterfere'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@AssetID=11995, @Name=</w:t>
      </w:r>
      <w:r w:rsidRPr="00E604B7">
        <w:rPr>
          <w:rFonts w:ascii="Consolas" w:hAnsi="Consolas" w:cs="Consolas"/>
          <w:color w:val="0000FF"/>
          <w:sz w:val="18"/>
          <w:szCs w:val="18"/>
        </w:rPr>
        <w:t>'SleepNoticeable'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@AssetID=11996, @Name=</w:t>
      </w:r>
      <w:r w:rsidRPr="00E604B7">
        <w:rPr>
          <w:rFonts w:ascii="Consolas" w:hAnsi="Consolas" w:cs="Consolas"/>
          <w:color w:val="0000FF"/>
          <w:sz w:val="18"/>
          <w:szCs w:val="18"/>
        </w:rPr>
        <w:t>'SleepWorries'</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@AssetID=12001, @Name=</w:t>
      </w:r>
      <w:r w:rsidRPr="00E604B7">
        <w:rPr>
          <w:rFonts w:ascii="Consolas" w:hAnsi="Consolas" w:cs="Consolas"/>
          <w:color w:val="0000FF"/>
          <w:sz w:val="18"/>
          <w:szCs w:val="18"/>
        </w:rPr>
        <w:t>'CalcSIScore'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@AssetID=12088, @Name=</w:t>
      </w:r>
      <w:r w:rsidRPr="00E604B7">
        <w:rPr>
          <w:rFonts w:ascii="Consolas" w:hAnsi="Consolas" w:cs="Consolas"/>
          <w:color w:val="0000FF"/>
          <w:sz w:val="18"/>
          <w:szCs w:val="18"/>
        </w:rPr>
        <w:t>'CalcStressThermScore'</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EXECUTE #AddValueCategory @Group=@G, @AssetID=12102, @Name=</w:t>
      </w:r>
      <w:r w:rsidRPr="00E604B7">
        <w:rPr>
          <w:rFonts w:ascii="Consolas" w:hAnsi="Consolas" w:cs="Consolas"/>
          <w:color w:val="0000FF"/>
          <w:sz w:val="18"/>
          <w:szCs w:val="18"/>
        </w:rPr>
        <w:t>'Insomnia'</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PROCEDURE</w:t>
      </w:r>
      <w:r w:rsidRPr="00E604B7">
        <w:rPr>
          <w:rFonts w:ascii="Consolas" w:hAnsi="Consolas" w:cs="Consolas"/>
          <w:color w:val="000000"/>
          <w:sz w:val="18"/>
          <w:szCs w:val="18"/>
        </w:rPr>
        <w:t xml:space="preserve"> #AddValueCategory</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AnalyticsNumberValues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NumberValueID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EntityID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EntityType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ValueCategoryID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 </w:t>
      </w:r>
      <w:r w:rsidRPr="00E604B7">
        <w:rPr>
          <w:rFonts w:ascii="Consolas" w:hAnsi="Consolas" w:cs="Consolas"/>
          <w:b/>
          <w:bCs/>
          <w:color w:val="4000C8"/>
          <w:sz w:val="18"/>
          <w:szCs w:val="18"/>
        </w:rPr>
        <w:t>FLOAT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(NumberValueID),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fk_AnalyticsNumberValues_AnalyticsValueCategories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(ValueCategoryID)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AnalyticsValueCategories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CASCADE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index_AnalyticsNumberValues_NumberValueTypeID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AnalyticsNumberValues (ValueCategoryID);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AnalyticsNameValues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NameValueID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EntityID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EntityType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ValueCategoryID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 </w:t>
      </w:r>
      <w:r w:rsidRPr="00E604B7">
        <w:rPr>
          <w:rFonts w:ascii="Consolas" w:hAnsi="Consolas" w:cs="Consolas"/>
          <w:b/>
          <w:bCs/>
          <w:color w:val="7F0055"/>
          <w:sz w:val="18"/>
          <w:szCs w:val="18"/>
        </w:rPr>
        <w:t>VARCHAR</w:t>
      </w:r>
      <w:r w:rsidRPr="00E604B7">
        <w:rPr>
          <w:rFonts w:ascii="Consolas" w:hAnsi="Consolas" w:cs="Consolas"/>
          <w:color w:val="000000"/>
          <w:sz w:val="18"/>
          <w:szCs w:val="18"/>
        </w:rPr>
        <w:t>(1024),</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(NameValueID),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fk_AnalyticsNameValues_AnalyticsValueCategories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(ValueCategoryID)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AnalyticsValueCategories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CASCADE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index_AnalyticsNameValues_ValueCategoryID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AnalyticsNameValues (ValueCategoryID);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'AnalyticsAssessments'</w:t>
      </w:r>
      <w:r w:rsidRPr="00E604B7">
        <w:rPr>
          <w:rFonts w:ascii="Consolas" w:hAnsi="Consolas" w:cs="Consolas"/>
          <w:color w:val="000000"/>
          <w:sz w:val="18"/>
          <w:szCs w:val="18"/>
        </w:rPr>
        <w:t>, N</w:t>
      </w:r>
      <w:r w:rsidRPr="00E604B7">
        <w:rPr>
          <w:rFonts w:ascii="Consolas" w:hAnsi="Consolas" w:cs="Consolas"/>
          <w:color w:val="0000FF"/>
          <w:sz w:val="18"/>
          <w:szCs w:val="18"/>
        </w:rPr>
        <w:t>'U'</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AnalyticsAssessments;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AnalyticsAssessments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AssessmentID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OriginalID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UserID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Status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StartedOn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CompletedOn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Duration </w:t>
      </w:r>
      <w:r w:rsidRPr="00E604B7">
        <w:rPr>
          <w:rFonts w:ascii="Consolas" w:hAnsi="Consolas" w:cs="Consolas"/>
          <w:b/>
          <w:bCs/>
          <w:color w:val="4000C8"/>
          <w:sz w:val="18"/>
          <w:szCs w:val="18"/>
        </w:rPr>
        <w:t>INT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QuestionsAnswered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EntityType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w:t>
      </w:r>
      <w:r w:rsidRPr="00E604B7">
        <w:rPr>
          <w:rFonts w:ascii="Consolas" w:hAnsi="Consolas" w:cs="Consolas"/>
          <w:color w:val="0000FF"/>
          <w:sz w:val="18"/>
          <w:szCs w:val="18"/>
        </w:rPr>
        <w:t>'A'</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(AssessmentID),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fk_AnalyticsAssessments_AnalyticsUsers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(UserID)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AnalyticsUsers (UserID)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6B27EF">
      <w:pPr>
        <w:autoSpaceDE w:val="0"/>
        <w:autoSpaceDN w:val="0"/>
        <w:adjustRightInd w:val="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index_AnalyticsAssessments_UserID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AnalyticsAssessments (UserID);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AnalyticsSelectionCriteria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SelectionCriterionID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EntityTypeName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AnalyticsDateRangeSelectionCriteria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SelectionCriterionID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StartDate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EndDate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StartMonth </w:t>
      </w:r>
      <w:r w:rsidRPr="00E604B7">
        <w:rPr>
          <w:rFonts w:ascii="Consolas" w:hAnsi="Consolas" w:cs="Consolas"/>
          <w:b/>
          <w:bCs/>
          <w:color w:val="7F0055"/>
          <w:sz w:val="18"/>
          <w:szCs w:val="18"/>
        </w:rPr>
        <w:t>VARCHAR</w:t>
      </w:r>
      <w:r w:rsidRPr="00E604B7">
        <w:rPr>
          <w:rFonts w:ascii="Consolas" w:hAnsi="Consolas" w:cs="Consolas"/>
          <w:color w:val="000000"/>
          <w:sz w:val="18"/>
          <w:szCs w:val="18"/>
        </w:rPr>
        <w:t>(10),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StartDay </w:t>
      </w:r>
      <w:r w:rsidRPr="00E604B7">
        <w:rPr>
          <w:rFonts w:ascii="Consolas" w:hAnsi="Consolas" w:cs="Consolas"/>
          <w:b/>
          <w:bCs/>
          <w:color w:val="7F0055"/>
          <w:sz w:val="18"/>
          <w:szCs w:val="18"/>
        </w:rPr>
        <w:t>VARCHAR</w:t>
      </w:r>
      <w:r w:rsidRPr="00E604B7">
        <w:rPr>
          <w:rFonts w:ascii="Consolas" w:hAnsi="Consolas" w:cs="Consolas"/>
          <w:color w:val="000000"/>
          <w:sz w:val="18"/>
          <w:szCs w:val="18"/>
        </w:rPr>
        <w:t>(10),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StartYear </w:t>
      </w:r>
      <w:r w:rsidRPr="00E604B7">
        <w:rPr>
          <w:rFonts w:ascii="Consolas" w:hAnsi="Consolas" w:cs="Consolas"/>
          <w:b/>
          <w:bCs/>
          <w:color w:val="7F0055"/>
          <w:sz w:val="18"/>
          <w:szCs w:val="18"/>
        </w:rPr>
        <w:t>VARCHAR</w:t>
      </w:r>
      <w:r w:rsidRPr="00E604B7">
        <w:rPr>
          <w:rFonts w:ascii="Consolas" w:hAnsi="Consolas" w:cs="Consolas"/>
          <w:color w:val="000000"/>
          <w:sz w:val="18"/>
          <w:szCs w:val="18"/>
        </w:rPr>
        <w:t>(10),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EndMonth </w:t>
      </w:r>
      <w:r w:rsidRPr="00E604B7">
        <w:rPr>
          <w:rFonts w:ascii="Consolas" w:hAnsi="Consolas" w:cs="Consolas"/>
          <w:b/>
          <w:bCs/>
          <w:color w:val="7F0055"/>
          <w:sz w:val="18"/>
          <w:szCs w:val="18"/>
        </w:rPr>
        <w:t>VARCHAR</w:t>
      </w:r>
      <w:r w:rsidRPr="00E604B7">
        <w:rPr>
          <w:rFonts w:ascii="Consolas" w:hAnsi="Consolas" w:cs="Consolas"/>
          <w:color w:val="000000"/>
          <w:sz w:val="18"/>
          <w:szCs w:val="18"/>
        </w:rPr>
        <w:t>(10),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EndDay </w:t>
      </w:r>
      <w:r w:rsidRPr="00E604B7">
        <w:rPr>
          <w:rFonts w:ascii="Consolas" w:hAnsi="Consolas" w:cs="Consolas"/>
          <w:b/>
          <w:bCs/>
          <w:color w:val="7F0055"/>
          <w:sz w:val="18"/>
          <w:szCs w:val="18"/>
        </w:rPr>
        <w:t>VARCHAR</w:t>
      </w:r>
      <w:r w:rsidRPr="00E604B7">
        <w:rPr>
          <w:rFonts w:ascii="Consolas" w:hAnsi="Consolas" w:cs="Consolas"/>
          <w:color w:val="000000"/>
          <w:sz w:val="18"/>
          <w:szCs w:val="18"/>
        </w:rPr>
        <w:t>(10),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EndYear </w:t>
      </w:r>
      <w:r w:rsidRPr="00E604B7">
        <w:rPr>
          <w:rFonts w:ascii="Consolas" w:hAnsi="Consolas" w:cs="Consolas"/>
          <w:b/>
          <w:bCs/>
          <w:color w:val="7F0055"/>
          <w:sz w:val="18"/>
          <w:szCs w:val="18"/>
        </w:rPr>
        <w:t>VARCHAR</w:t>
      </w:r>
      <w:r w:rsidRPr="00E604B7">
        <w:rPr>
          <w:rFonts w:ascii="Consolas" w:hAnsi="Consolas" w:cs="Consolas"/>
          <w:color w:val="000000"/>
          <w:sz w:val="18"/>
          <w:szCs w:val="18"/>
        </w:rPr>
        <w:t>(10),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fk_AnalyticsSelectionCriteria_AnalyticsDateRangeSelectionCriteria</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(SelectionCriterionID)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AnalyticsSelectionCriteria (SelectionCriterionID)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AnalyticsDurationSelectionCriteria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SelectionCriterionID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MinValue </w:t>
      </w:r>
      <w:r w:rsidRPr="00E604B7">
        <w:rPr>
          <w:rFonts w:ascii="Consolas" w:hAnsi="Consolas" w:cs="Consolas"/>
          <w:b/>
          <w:bCs/>
          <w:color w:val="4000C8"/>
          <w:sz w:val="18"/>
          <w:szCs w:val="18"/>
        </w:rPr>
        <w:t>FLOAT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MaxValue </w:t>
      </w:r>
      <w:r w:rsidRPr="00E604B7">
        <w:rPr>
          <w:rFonts w:ascii="Consolas" w:hAnsi="Consolas" w:cs="Consolas"/>
          <w:b/>
          <w:bCs/>
          <w:color w:val="4000C8"/>
          <w:sz w:val="18"/>
          <w:szCs w:val="18"/>
        </w:rPr>
        <w:t>FLOAT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fk_AnalyticsSelectionCriteria_AnalyticsDurationSelectionCriteria</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(SelectionCriterionID)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AnalyticsSelectionCriteria (SelectionCriterionID)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AnalyticsCompletionTypeSelectionCriteria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SelectionCriterionID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Status </w:t>
      </w:r>
      <w:r w:rsidRPr="00E604B7">
        <w:rPr>
          <w:rFonts w:ascii="Consolas" w:hAnsi="Consolas" w:cs="Consolas"/>
          <w:b/>
          <w:bCs/>
          <w:color w:val="7F0055"/>
          <w:sz w:val="18"/>
          <w:szCs w:val="18"/>
        </w:rPr>
        <w:t>VARCHAR</w:t>
      </w:r>
      <w:r w:rsidRPr="00E604B7">
        <w:rPr>
          <w:rFonts w:ascii="Consolas" w:hAnsi="Consolas" w:cs="Consolas"/>
          <w:color w:val="000000"/>
          <w:sz w:val="18"/>
          <w:szCs w:val="18"/>
        </w:rPr>
        <w:t>(32),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fk_AnalyticsSelectionCriteria_AnalyticsCompletionTypeSelectionCriteria</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(SelectionCriterionID)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AnalyticsSelectionCriteria (SelectionCriterionID)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AnalyticsNumberValueRangeSelectionCriterion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SelectionCriterionID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MinValue </w:t>
      </w:r>
      <w:r w:rsidRPr="00E604B7">
        <w:rPr>
          <w:rFonts w:ascii="Consolas" w:hAnsi="Consolas" w:cs="Consolas"/>
          <w:b/>
          <w:bCs/>
          <w:color w:val="4000C8"/>
          <w:sz w:val="18"/>
          <w:szCs w:val="18"/>
        </w:rPr>
        <w:t>FLOAT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MaxValue </w:t>
      </w:r>
      <w:r w:rsidRPr="00E604B7">
        <w:rPr>
          <w:rFonts w:ascii="Consolas" w:hAnsi="Consolas" w:cs="Consolas"/>
          <w:b/>
          <w:bCs/>
          <w:color w:val="4000C8"/>
          <w:sz w:val="18"/>
          <w:szCs w:val="18"/>
        </w:rPr>
        <w:t>FLOAT</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ValueCategoryID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fk_AnalyticsSelectionCriteria_AnalyticsNumberValueRangeSelectionCriterion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(SelectionCriterionID)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AnalyticsSelectionCriteria (SelectionCriterionID),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fk__AnalyticsValueCategories_AnalyticsNumberValueRangeSelectionCriterion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AnalyticsValueCategories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AnalyticsNameValueSelectionCriterion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SelectionCriterionID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 </w:t>
      </w:r>
      <w:r w:rsidRPr="00E604B7">
        <w:rPr>
          <w:rFonts w:ascii="Consolas" w:hAnsi="Consolas" w:cs="Consolas"/>
          <w:b/>
          <w:bCs/>
          <w:color w:val="7F0055"/>
          <w:sz w:val="18"/>
          <w:szCs w:val="18"/>
        </w:rPr>
        <w:t>varchar</w:t>
      </w:r>
      <w:r w:rsidRPr="00E604B7">
        <w:rPr>
          <w:rFonts w:ascii="Consolas" w:hAnsi="Consolas" w:cs="Consolas"/>
          <w:color w:val="000000"/>
          <w:sz w:val="18"/>
          <w:szCs w:val="18"/>
        </w:rPr>
        <w:t>(1024),</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ValueCategoryID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fk_AnalyticsSelectionCriteria_AnalyticsNameValueSelectionCriterion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(SelectionCriterionID)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AnalyticsSelectionCriteria (SelectionCriterionID),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fk__AnalyticsValueCategories_AnalyticsNameValueSelectionCriterion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AnalyticsValueCategories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AnalyticsNameValueListSelectionCriterion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SelectionCriterionID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ValueCategoryID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fk_AnalyticsSelectionCriteria_AnalyticsNameValueListSelectionCriterion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(SelectionCriterionID)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AnalyticsSelectionCriteria (SelectionCriterionID),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fk__AnalyticsValueCategories_AnalyticsNameValueListSelectionCriterion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AnalyticsValueCategories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AnalyticsNameValueListSelectionCriterionValues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SelectionCriterionValueID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SelectionCriterionID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 xml:space="preserve">Value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(1024)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(SelectionCriterionValueID),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fk_AnalyticsNameValueListSelectionCriterionValues_AnalyticsNameValueListSelectionCriterion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(SelectionCriterionID)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AnalyticsNameValueListSelectionCriterion (SelectionCriterionID),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AnalyticsReports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ReportID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ReportType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(64)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Description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Creator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Status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(24)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Aggregation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(ReportID)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AnalyticsResultGroups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ResultGroupID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ReportID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 </w:t>
      </w:r>
      <w:r w:rsidRPr="00E604B7">
        <w:rPr>
          <w:rFonts w:ascii="Consolas" w:hAnsi="Consolas" w:cs="Consolas"/>
          <w:b/>
          <w:bCs/>
          <w:color w:val="4000C8"/>
          <w:sz w:val="18"/>
          <w:szCs w:val="18"/>
        </w:rPr>
        <w:t>NUMERIC</w:t>
      </w:r>
      <w:r w:rsidRPr="00E604B7">
        <w:rPr>
          <w:rFonts w:ascii="Consolas" w:hAnsi="Consolas" w:cs="Consolas"/>
          <w:color w:val="000000"/>
          <w:sz w:val="18"/>
          <w:szCs w:val="18"/>
        </w:rPr>
        <w:t>(19,2),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Group1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Group2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(ResultGroupID),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fk_AnalyticsResultGroups_AnalyticsReport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(ReportID)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AnalyticsReports (ReportID)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index_AnalyticsResultGroups_ReportID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AnalyticsResultGroups (ReportID);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AnalyticsDisplayCriteria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DisplayCriterionID BIGINT IDENTITY,</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ModifiedOn DATETIME2,</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ReportID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ValueCategoryID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EntityTypeName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(255)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Type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Fn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(DisplayCriterionID),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fk_AnalyticsDisplayCriteria_AnalyticsReport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(ReportID)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AnalyticsReports (ReportID),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fk_AnalyticsDisplayCriteria_AnalyticsValueCategories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(ValueCategoryID)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AnalyticsValueCategories (ValueCategoryID)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CASCADE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index_AnalyticsDisplayCriteria_ReportID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AnalyticsDisplayCriteria (ReportID);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INDEX</w:t>
      </w:r>
      <w:r w:rsidRPr="00E604B7">
        <w:rPr>
          <w:rFonts w:ascii="Consolas" w:hAnsi="Consolas" w:cs="Consolas"/>
          <w:color w:val="000000"/>
          <w:sz w:val="18"/>
          <w:szCs w:val="18"/>
        </w:rPr>
        <w:t xml:space="preserve"> index_AnalyticsDisplayCriteria_NumberValueTypeID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AnalyticsDisplayCriteria (ValueCategoryID);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AnalyticsReportSelectionCriteria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ReportID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SelectionCriterionID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(ReportID, SelectionCriterionID),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fk_AnalyticsReportSelectionCriteria_AnalyticsReport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(ReportID)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AnalyticsReports (ReportID),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fk_AnalyticsReportSelectionCriteria_AnalyticsSelectionCriteria</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(SelectionCriterionID)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AnalyticsSelectionCriteria (SelectionCriterionID)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'AnalyticsSynchronizations'</w:t>
      </w:r>
      <w:r w:rsidRPr="00E604B7">
        <w:rPr>
          <w:rFonts w:ascii="Consolas" w:hAnsi="Consolas" w:cs="Consolas"/>
          <w:color w:val="000000"/>
          <w:sz w:val="18"/>
          <w:szCs w:val="18"/>
        </w:rPr>
        <w:t>, N</w:t>
      </w:r>
      <w:r w:rsidRPr="00E604B7">
        <w:rPr>
          <w:rFonts w:ascii="Consolas" w:hAnsi="Consolas" w:cs="Consolas"/>
          <w:color w:val="0000FF"/>
          <w:sz w:val="18"/>
          <w:szCs w:val="18"/>
        </w:rPr>
        <w:t>'U'</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AnalyticsStagedUsers;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AnalyticsStagedAssessments;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AnalyticsSynchronizations;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AnalyticsSynchronizations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SynchronizationID BIGINT IDENTITY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ModifiedOn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RunAt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ActivityStartDate DATETIME2(7)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ActivityEndDate DATETIME2(7)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StagedUsers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NewUsers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UpdatedUsers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StagedAssessments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NewAssessments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B21727" w:rsidRDefault="00B21727" w:rsidP="00E604B7">
      <w:pPr>
        <w:autoSpaceDE w:val="0"/>
        <w:autoSpaceDN w:val="0"/>
        <w:adjustRightInd w:val="0"/>
        <w:ind w:left="720"/>
        <w:rPr>
          <w:rFonts w:ascii="Consolas" w:hAnsi="Consolas" w:cs="Consolas"/>
          <w:color w:val="000000"/>
          <w:sz w:val="18"/>
          <w:szCs w:val="18"/>
        </w:rPr>
      </w:pPr>
      <w:r w:rsidRPr="00E604B7">
        <w:rPr>
          <w:rFonts w:ascii="Consolas" w:hAnsi="Consolas" w:cs="Consolas"/>
          <w:color w:val="000000"/>
          <w:sz w:val="18"/>
          <w:szCs w:val="18"/>
        </w:rPr>
        <w:tab/>
        <w:t xml:space="preserve">UpdatedAssessments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p>
    <w:p w:rsidR="004812B2" w:rsidRPr="00E604B7" w:rsidRDefault="004812B2" w:rsidP="00E604B7">
      <w:pPr>
        <w:autoSpaceDE w:val="0"/>
        <w:autoSpaceDN w:val="0"/>
        <w:adjustRightInd w:val="0"/>
        <w:ind w:left="720"/>
        <w:rPr>
          <w:rFonts w:ascii="Consolas" w:hAnsi="Consolas" w:cs="Consolas"/>
          <w:sz w:val="18"/>
          <w:szCs w:val="18"/>
        </w:rPr>
      </w:pPr>
      <w:r>
        <w:rPr>
          <w:rFonts w:ascii="Consolas" w:hAnsi="Consolas" w:cs="Consolas"/>
          <w:color w:val="000000"/>
          <w:sz w:val="18"/>
          <w:szCs w:val="18"/>
        </w:rPr>
        <w:tab/>
        <w:t xml:space="preserve">Manual BIT NOT NULL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0</w:t>
      </w:r>
      <w:r>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PK_AnalyticsSynchronizations </w:t>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CLUSTERED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SynchronizationID </w:t>
      </w:r>
      <w:r w:rsidRPr="00E604B7">
        <w:rPr>
          <w:rFonts w:ascii="Consolas" w:hAnsi="Consolas" w:cs="Consolas"/>
          <w:b/>
          <w:bCs/>
          <w:color w:val="7F0055"/>
          <w:sz w:val="18"/>
          <w:szCs w:val="18"/>
        </w:rPr>
        <w:t>ASC</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'AnalyticsStagedUsers'</w:t>
      </w:r>
      <w:r w:rsidRPr="00E604B7">
        <w:rPr>
          <w:rFonts w:ascii="Consolas" w:hAnsi="Consolas" w:cs="Consolas"/>
          <w:color w:val="000000"/>
          <w:sz w:val="18"/>
          <w:szCs w:val="18"/>
        </w:rPr>
        <w:t>, N</w:t>
      </w:r>
      <w:r w:rsidRPr="00E604B7">
        <w:rPr>
          <w:rFonts w:ascii="Consolas" w:hAnsi="Consolas" w:cs="Consolas"/>
          <w:color w:val="0000FF"/>
          <w:sz w:val="18"/>
          <w:szCs w:val="18"/>
        </w:rPr>
        <w:t>'U'</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AnalyticsStagedUsers;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AnalyticsStagedUsers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StagedUserID BIGINT IDENTITY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 xml:space="preserve">CreatedOn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ModifiedOn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SynchronizationID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EventDate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OriginalID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JoinedOn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LastLoginOn DATETIME2(7)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Gender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(6)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BirthDate DATETIME2(7)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pk_AnalyticsStagedUsers </w:t>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CLUSTERED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StagedUserID </w:t>
      </w:r>
      <w:r w:rsidRPr="00E604B7">
        <w:rPr>
          <w:rFonts w:ascii="Consolas" w:hAnsi="Consolas" w:cs="Consolas"/>
          <w:b/>
          <w:bCs/>
          <w:color w:val="7F0055"/>
          <w:sz w:val="18"/>
          <w:szCs w:val="18"/>
        </w:rPr>
        <w:t>ASC</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fk_AnalyticsStagedUsers_AnalyticsSynchronizations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(SynchronizationID)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AnalyticsSynchronizations (SynchronizationID)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'AnalyticsStagedAssessments'</w:t>
      </w:r>
      <w:r w:rsidRPr="00E604B7">
        <w:rPr>
          <w:rFonts w:ascii="Consolas" w:hAnsi="Consolas" w:cs="Consolas"/>
          <w:color w:val="000000"/>
          <w:sz w:val="18"/>
          <w:szCs w:val="18"/>
        </w:rPr>
        <w:t>, N</w:t>
      </w:r>
      <w:r w:rsidRPr="00E604B7">
        <w:rPr>
          <w:rFonts w:ascii="Consolas" w:hAnsi="Consolas" w:cs="Consolas"/>
          <w:color w:val="0000FF"/>
          <w:sz w:val="18"/>
          <w:szCs w:val="18"/>
        </w:rPr>
        <w:t>'U'</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AnalyticsStagedAssessments;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TABLE</w:t>
      </w:r>
      <w:r w:rsidRPr="00E604B7">
        <w:rPr>
          <w:rFonts w:ascii="Consolas" w:hAnsi="Consolas" w:cs="Consolas"/>
          <w:color w:val="000000"/>
          <w:sz w:val="18"/>
          <w:szCs w:val="18"/>
        </w:rPr>
        <w:t xml:space="preserve"> AnalyticsStagedAssessments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StagedAssessmentID BIGINT IDENTITY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Oplock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DEFAULT</w:t>
      </w:r>
      <w:r w:rsidRPr="00E604B7">
        <w:rPr>
          <w:rFonts w:ascii="Consolas" w:hAnsi="Consolas" w:cs="Consolas"/>
          <w:color w:val="000000"/>
          <w:sz w:val="18"/>
          <w:szCs w:val="18"/>
        </w:rPr>
        <w:t xml:space="preserve"> 1,</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CreatedOn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ModifiedOn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SynchronizationID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EventDate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OriginalID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OriginalUserID BIGINT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StartedOn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CompletedOn DATETIME2(7)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DeletedOn DATETIME2(7)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MemberID BIGINT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Gender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(6)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BirthDate DATETIME2(7)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TraversalID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(36)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 xml:space="preserve">QuestionsAnswered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Summary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Conclusions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HealthAssessment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r w:rsidRPr="00E604B7">
        <w:rPr>
          <w:rFonts w:ascii="Consolas" w:hAnsi="Consolas" w:cs="Consolas"/>
          <w:color w:val="000080"/>
          <w:sz w:val="18"/>
          <w:szCs w:val="18"/>
        </w:rPr>
        <w:t>MAX</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pk_AnalyticsStagedAssessments </w:t>
      </w:r>
      <w:r w:rsidRPr="00E604B7">
        <w:rPr>
          <w:rFonts w:ascii="Consolas" w:hAnsi="Consolas" w:cs="Consolas"/>
          <w:b/>
          <w:bCs/>
          <w:color w:val="7F0055"/>
          <w:sz w:val="18"/>
          <w:szCs w:val="18"/>
        </w:rPr>
        <w:t>PRIMARY</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CLUSTERED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(StagedAssessmentID </w:t>
      </w:r>
      <w:r w:rsidRPr="00E604B7">
        <w:rPr>
          <w:rFonts w:ascii="Consolas" w:hAnsi="Consolas" w:cs="Consolas"/>
          <w:b/>
          <w:bCs/>
          <w:color w:val="7F0055"/>
          <w:sz w:val="18"/>
          <w:szCs w:val="18"/>
        </w:rPr>
        <w:t>ASC</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CONSTRAINT</w:t>
      </w:r>
      <w:r w:rsidRPr="00E604B7">
        <w:rPr>
          <w:rFonts w:ascii="Consolas" w:hAnsi="Consolas" w:cs="Consolas"/>
          <w:color w:val="000000"/>
          <w:sz w:val="18"/>
          <w:szCs w:val="18"/>
        </w:rPr>
        <w:t xml:space="preserve"> fk_AnalyticsStagedAssessments_AnalyticsSynchronizations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FOREIGN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KEY</w:t>
      </w:r>
      <w:r w:rsidRPr="00E604B7">
        <w:rPr>
          <w:rFonts w:ascii="Consolas" w:hAnsi="Consolas" w:cs="Consolas"/>
          <w:color w:val="000000"/>
          <w:sz w:val="18"/>
          <w:szCs w:val="18"/>
        </w:rPr>
        <w:t xml:space="preserve"> (SynchronizationID)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REFERENCES</w:t>
      </w:r>
      <w:r w:rsidRPr="00E604B7">
        <w:rPr>
          <w:rFonts w:ascii="Consolas" w:hAnsi="Consolas" w:cs="Consolas"/>
          <w:color w:val="000000"/>
          <w:sz w:val="18"/>
          <w:szCs w:val="18"/>
        </w:rPr>
        <w:t xml:space="preserve"> AnalyticsSynchronizations (SynchronizationID)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'dbo.AnalyticsSynchronize'</w:t>
      </w:r>
      <w:r w:rsidRPr="00E604B7">
        <w:rPr>
          <w:rFonts w:ascii="Consolas" w:hAnsi="Consolas" w:cs="Consolas"/>
          <w:color w:val="000000"/>
          <w:sz w:val="18"/>
          <w:szCs w:val="18"/>
        </w:rPr>
        <w:t>, N</w:t>
      </w:r>
      <w:r w:rsidRPr="00E604B7">
        <w:rPr>
          <w:rFonts w:ascii="Consolas" w:hAnsi="Consolas" w:cs="Consolas"/>
          <w:color w:val="0000FF"/>
          <w:sz w:val="18"/>
          <w:szCs w:val="18"/>
        </w:rPr>
        <w:t>'P'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PROCEDURE</w:t>
      </w:r>
      <w:r w:rsidRPr="00E604B7">
        <w:rPr>
          <w:rFonts w:ascii="Consolas" w:hAnsi="Consolas" w:cs="Consolas"/>
          <w:color w:val="000000"/>
          <w:sz w:val="18"/>
          <w:szCs w:val="18"/>
        </w:rPr>
        <w:t xml:space="preserve"> dbo.AnalyticsSynchronize;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PROCEDURE</w:t>
      </w:r>
      <w:r w:rsidRPr="00E604B7">
        <w:rPr>
          <w:rFonts w:ascii="Consolas" w:hAnsi="Consolas" w:cs="Consolas"/>
          <w:color w:val="000000"/>
          <w:sz w:val="18"/>
          <w:szCs w:val="18"/>
        </w:rPr>
        <w:t xml:space="preserve"> AnalyticsSynchronize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xml:space="preserve">-- @serverName Refers to a linked server, something like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&lt;IP Address or HostName&gt;\</w:t>
      </w:r>
      <w:r w:rsidR="002E716D">
        <w:rPr>
          <w:rFonts w:ascii="Consolas" w:hAnsi="Consolas" w:cs="Consolas"/>
          <w:color w:val="408080"/>
          <w:sz w:val="18"/>
          <w:szCs w:val="18"/>
        </w:rPr>
        <w:t>HLA</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@serverName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(1024) =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AS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NOCOUNT </w:t>
      </w:r>
      <w:r w:rsidRPr="00E604B7">
        <w:rPr>
          <w:rFonts w:ascii="Consolas" w:hAnsi="Consolas" w:cs="Consolas"/>
          <w:b/>
          <w:bCs/>
          <w:color w:val="7F0055"/>
          <w:sz w:val="18"/>
          <w:szCs w:val="18"/>
        </w:rPr>
        <w:t>ON</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@epoch DATETIME2(7) = </w:t>
      </w:r>
      <w:r w:rsidRPr="00E604B7">
        <w:rPr>
          <w:rFonts w:ascii="Consolas" w:hAnsi="Consolas" w:cs="Consolas"/>
          <w:color w:val="0000FF"/>
          <w:sz w:val="18"/>
          <w:szCs w:val="18"/>
        </w:rPr>
        <w:t>'1-1-2013'</w:t>
      </w:r>
      <w:r w:rsidRPr="00E604B7">
        <w:rPr>
          <w:rFonts w:ascii="Consolas" w:hAnsi="Consolas" w:cs="Consolas"/>
          <w:color w:val="000000"/>
          <w:sz w:val="18"/>
          <w:szCs w:val="18"/>
        </w:rPr>
        <w:t xml:space="preserve">, </w:t>
      </w:r>
      <w:r w:rsidRPr="00E604B7">
        <w:rPr>
          <w:rFonts w:ascii="Consolas" w:hAnsi="Consolas" w:cs="Consolas"/>
          <w:color w:val="408080"/>
          <w:sz w:val="18"/>
          <w:szCs w:val="18"/>
        </w:rPr>
        <w:t>-- date wll before any possible date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@now DATETIME2(7) = SYSDATETIME(),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@activityStartDate DATETIME2(7),</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@userBaseline DATETIME2(7),</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@assessmentBaseline DATETIME2(7),</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@synchronizationID BIGINT,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@remoteDB </w:t>
      </w:r>
      <w:r w:rsidRPr="00E604B7">
        <w:rPr>
          <w:rFonts w:ascii="Consolas" w:hAnsi="Consolas" w:cs="Consolas"/>
          <w:b/>
          <w:bCs/>
          <w:color w:val="7F0055"/>
          <w:sz w:val="18"/>
          <w:szCs w:val="18"/>
        </w:rPr>
        <w:t>VARCHAR</w:t>
      </w:r>
      <w:r w:rsidRPr="00E604B7">
        <w:rPr>
          <w:rFonts w:ascii="Consolas" w:hAnsi="Consolas" w:cs="Consolas"/>
          <w:color w:val="000000"/>
          <w:sz w:val="18"/>
          <w:szCs w:val="18"/>
        </w:rPr>
        <w:t>(1024),</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@command </w:t>
      </w:r>
      <w:r w:rsidRPr="00E604B7">
        <w:rPr>
          <w:rFonts w:ascii="Consolas" w:hAnsi="Consolas" w:cs="Consolas"/>
          <w:b/>
          <w:bCs/>
          <w:color w:val="7F0055"/>
          <w:sz w:val="18"/>
          <w:szCs w:val="18"/>
        </w:rPr>
        <w:t>VARCHAR</w:t>
      </w:r>
      <w:r w:rsidRPr="00E604B7">
        <w:rPr>
          <w:rFonts w:ascii="Consolas" w:hAnsi="Consolas" w:cs="Consolas"/>
          <w:color w:val="000000"/>
          <w:sz w:val="18"/>
          <w:szCs w:val="18"/>
        </w:rPr>
        <w:t>(2048);</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IF @serverName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408080"/>
          <w:sz w:val="18"/>
          <w:szCs w:val="18"/>
        </w:rPr>
        <w:t xml:space="preserve">-- Use the 'ApplicationDatbaseServer' property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408080"/>
          <w:sz w:val="18"/>
          <w:szCs w:val="18"/>
        </w:rPr>
        <w:t>-- as the remote server name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TOP 1 @serverName = Value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ConfigurationProperties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GroupName = </w:t>
      </w:r>
      <w:r w:rsidRPr="00E604B7">
        <w:rPr>
          <w:rFonts w:ascii="Consolas" w:hAnsi="Consolas" w:cs="Consolas"/>
          <w:color w:val="0000FF"/>
          <w:sz w:val="18"/>
          <w:szCs w:val="18"/>
        </w:rPr>
        <w:t>'Analytics'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Name = </w:t>
      </w:r>
      <w:r w:rsidRPr="00E604B7">
        <w:rPr>
          <w:rFonts w:ascii="Consolas" w:hAnsi="Consolas" w:cs="Consolas"/>
          <w:color w:val="0000FF"/>
          <w:sz w:val="18"/>
          <w:szCs w:val="18"/>
        </w:rPr>
        <w:t>'ApplicationDatabaseServer'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IF @serverName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408080"/>
          <w:sz w:val="18"/>
          <w:szCs w:val="18"/>
        </w:rPr>
        <w:t>-- Use the local servername as the remote server name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@serverName = CAST(SERVERPROPERTY(</w:t>
      </w:r>
      <w:r w:rsidRPr="00E604B7">
        <w:rPr>
          <w:rFonts w:ascii="Consolas" w:hAnsi="Consolas" w:cs="Consolas"/>
          <w:color w:val="0000FF"/>
          <w:sz w:val="18"/>
          <w:szCs w:val="18"/>
        </w:rPr>
        <w:t>'SERVERNAME'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END</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@remoteDB = </w:t>
      </w:r>
      <w:r w:rsidRPr="00E604B7">
        <w:rPr>
          <w:rFonts w:ascii="Consolas" w:hAnsi="Consolas" w:cs="Consolas"/>
          <w:color w:val="0000FF"/>
          <w:sz w:val="18"/>
          <w:szCs w:val="18"/>
        </w:rPr>
        <w:t>'['</w:t>
      </w:r>
      <w:r w:rsidRPr="00E604B7">
        <w:rPr>
          <w:rFonts w:ascii="Consolas" w:hAnsi="Consolas" w:cs="Consolas"/>
          <w:color w:val="000000"/>
          <w:sz w:val="18"/>
          <w:szCs w:val="18"/>
        </w:rPr>
        <w:t xml:space="preserve"> +  @serverName + </w:t>
      </w:r>
      <w:r w:rsidRPr="00E604B7">
        <w:rPr>
          <w:rFonts w:ascii="Consolas" w:hAnsi="Consolas" w:cs="Consolas"/>
          <w:color w:val="0000FF"/>
          <w:sz w:val="18"/>
          <w:szCs w:val="18"/>
        </w:rPr>
        <w:t>'].[</w:t>
      </w:r>
      <w:r w:rsidR="002E716D">
        <w:rPr>
          <w:rFonts w:ascii="Consolas" w:hAnsi="Consolas" w:cs="Consolas"/>
          <w:color w:val="0000FF"/>
          <w:sz w:val="18"/>
          <w:szCs w:val="18"/>
        </w:rPr>
        <w:t>HLA</w:t>
      </w:r>
      <w:r w:rsidRPr="00E604B7">
        <w:rPr>
          <w:rFonts w:ascii="Consolas" w:hAnsi="Consolas" w:cs="Consolas"/>
          <w:color w:val="0000FF"/>
          <w:sz w:val="18"/>
          <w:szCs w:val="18"/>
        </w:rPr>
        <w:t>-APPLICATION].[dbo]'</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Delete all unprocessed staged user and assessment changes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Changes will be incorporated again due to baseline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AnalyticsStagedAssessments;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DELETE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AnalyticsStagedUsers;</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@activityStartDate = ISNULL(</w:t>
      </w:r>
      <w:r w:rsidRPr="00E604B7">
        <w:rPr>
          <w:rFonts w:ascii="Consolas" w:hAnsi="Consolas" w:cs="Consolas"/>
          <w:color w:val="000080"/>
          <w:sz w:val="18"/>
          <w:szCs w:val="18"/>
        </w:rPr>
        <w:t>MAX</w:t>
      </w:r>
      <w:r w:rsidRPr="00E604B7">
        <w:rPr>
          <w:rFonts w:ascii="Consolas" w:hAnsi="Consolas" w:cs="Consolas"/>
          <w:color w:val="000000"/>
          <w:sz w:val="18"/>
          <w:szCs w:val="18"/>
        </w:rPr>
        <w:t>(ActivityEndDate), @epoch)</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AnalyticsSynchronizations;</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UPDATE</w:t>
      </w:r>
      <w:r w:rsidRPr="00E604B7">
        <w:rPr>
          <w:rFonts w:ascii="Consolas" w:hAnsi="Consolas" w:cs="Consolas"/>
          <w:color w:val="000000"/>
          <w:sz w:val="18"/>
          <w:szCs w:val="18"/>
        </w:rPr>
        <w:t xml:space="preserve"> AnalyticsSynchronizations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StagedUsers = 0, StagedAssessments =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SynchronizationID </w:t>
      </w:r>
      <w:r w:rsidRPr="00E604B7">
        <w:rPr>
          <w:rFonts w:ascii="Consolas" w:hAnsi="Consolas" w:cs="Consolas"/>
          <w:b/>
          <w:bCs/>
          <w:color w:val="7F0055"/>
          <w:sz w:val="18"/>
          <w:szCs w:val="18"/>
        </w:rPr>
        <w:t>IN</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TOP 1 SynchronizationID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AnalyticsSynchronizations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ORDER</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BY</w:t>
      </w:r>
      <w:r w:rsidRPr="00E604B7">
        <w:rPr>
          <w:rFonts w:ascii="Consolas" w:hAnsi="Consolas" w:cs="Consolas"/>
          <w:color w:val="000000"/>
          <w:sz w:val="18"/>
          <w:szCs w:val="18"/>
        </w:rPr>
        <w:t xml:space="preserve"> RunAt </w:t>
      </w:r>
      <w:r w:rsidRPr="00E604B7">
        <w:rPr>
          <w:rFonts w:ascii="Consolas" w:hAnsi="Consolas" w:cs="Consolas"/>
          <w:b/>
          <w:bCs/>
          <w:color w:val="7F0055"/>
          <w:sz w:val="18"/>
          <w:szCs w:val="18"/>
        </w:rPr>
        <w:t>DESC</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Record the synchronization results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print </w:t>
      </w:r>
      <w:r w:rsidRPr="00E604B7">
        <w:rPr>
          <w:rFonts w:ascii="Consolas" w:hAnsi="Consolas" w:cs="Consolas"/>
          <w:color w:val="0000FF"/>
          <w:sz w:val="18"/>
          <w:szCs w:val="18"/>
        </w:rPr>
        <w:t>'Logging synchronization results ...'</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INSERT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INTO</w:t>
      </w:r>
      <w:r w:rsidRPr="00E604B7">
        <w:rPr>
          <w:rFonts w:ascii="Consolas" w:hAnsi="Consolas" w:cs="Consolas"/>
          <w:color w:val="000000"/>
          <w:sz w:val="18"/>
          <w:szCs w:val="18"/>
        </w:rPr>
        <w:t xml:space="preserve"> AnalyticsSynchronizations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(CreatedOn, ModifiedOn, RunAt, ActivityStartDate)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VALUES</w:t>
      </w:r>
      <w:r w:rsidRPr="00E604B7">
        <w:rPr>
          <w:rFonts w:ascii="Consolas" w:hAnsi="Consolas" w:cs="Consolas"/>
          <w:color w:val="000000"/>
          <w:sz w:val="18"/>
          <w:szCs w:val="18"/>
        </w:rPr>
        <w:t xml:space="preserve"> (sysdatetime(), sysdatetime(), @now, @activityStartDate);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@synchronizationID = @@IDENTITY;</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print </w:t>
      </w:r>
      <w:r w:rsidRPr="00E604B7">
        <w:rPr>
          <w:rFonts w:ascii="Consolas" w:hAnsi="Consolas" w:cs="Consolas"/>
          <w:color w:val="0000FF"/>
          <w:sz w:val="18"/>
          <w:szCs w:val="18"/>
        </w:rPr>
        <w:t>'Using synchronization '</w:t>
      </w:r>
      <w:r w:rsidRPr="00E604B7">
        <w:rPr>
          <w:rFonts w:ascii="Consolas" w:hAnsi="Consolas" w:cs="Consolas"/>
          <w:color w:val="000000"/>
          <w:sz w:val="18"/>
          <w:szCs w:val="18"/>
        </w:rPr>
        <w:t xml:space="preserve"> + CAST(@synchronizationID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 with activityStartDate '</w:t>
      </w:r>
      <w:r w:rsidRPr="00E604B7">
        <w:rPr>
          <w:rFonts w:ascii="Consolas" w:hAnsi="Consolas" w:cs="Consolas"/>
          <w:color w:val="000000"/>
          <w:sz w:val="18"/>
          <w:szCs w:val="18"/>
        </w:rPr>
        <w:t xml:space="preserve"> + CAST(@activityStartDate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color w:val="408080"/>
          <w:sz w:val="18"/>
          <w:szCs w:val="18"/>
        </w:rPr>
        <w:t xml:space="preserve">-- Replicate all Users created or modified since start time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into the AnalyticsStagedUsers table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Users are sorted by create/modification date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print </w:t>
      </w:r>
      <w:r w:rsidRPr="00E604B7">
        <w:rPr>
          <w:rFonts w:ascii="Consolas" w:hAnsi="Consolas" w:cs="Consolas"/>
          <w:color w:val="0000FF"/>
          <w:sz w:val="18"/>
          <w:szCs w:val="18"/>
        </w:rPr>
        <w:t>'Synchronizing user changes since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CAST(@activityStartDate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 + </w:t>
      </w:r>
      <w:r w:rsidRPr="00E604B7">
        <w:rPr>
          <w:rFonts w:ascii="Consolas" w:hAnsi="Consolas" w:cs="Consolas"/>
          <w:color w:val="0000FF"/>
          <w:sz w:val="18"/>
          <w:szCs w:val="18"/>
        </w:rPr>
        <w:t>' ...'</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@command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'INSERT INTO AnalyticsStagedUsers (CreatedOn, ModifiedOn,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'SynchronizationID, EventDate, OriginalID, JoinedOn,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'LastLoginOn, Gender, BirthDate) '</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'EXEC '</w:t>
      </w:r>
      <w:r w:rsidRPr="00E604B7">
        <w:rPr>
          <w:rFonts w:ascii="Consolas" w:hAnsi="Consolas" w:cs="Consolas"/>
          <w:color w:val="000000"/>
          <w:sz w:val="18"/>
          <w:szCs w:val="18"/>
        </w:rPr>
        <w:t xml:space="preserve"> + @remoteDB + </w:t>
      </w:r>
      <w:r w:rsidRPr="00E604B7">
        <w:rPr>
          <w:rFonts w:ascii="Consolas" w:hAnsi="Consolas" w:cs="Consolas"/>
          <w:color w:val="0000FF"/>
          <w:sz w:val="18"/>
          <w:szCs w:val="18"/>
        </w:rPr>
        <w:t>'.[AnalyticsSyncUsers]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'@baseline = '''</w:t>
      </w:r>
      <w:r w:rsidRPr="00E604B7">
        <w:rPr>
          <w:rFonts w:ascii="Consolas" w:hAnsi="Consolas" w:cs="Consolas"/>
          <w:color w:val="000000"/>
          <w:sz w:val="18"/>
          <w:szCs w:val="18"/>
        </w:rPr>
        <w:t xml:space="preserve"> + CAST(@activityStartDate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 + </w:t>
      </w:r>
      <w:r w:rsidRPr="00E604B7">
        <w:rPr>
          <w:rFonts w:ascii="Consolas" w:hAnsi="Consolas" w:cs="Consolas"/>
          <w:color w:val="0000FF"/>
          <w:sz w:val="18"/>
          <w:szCs w:val="18"/>
        </w:rPr>
        <w:t>''',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'@synchronizationID = '</w:t>
      </w:r>
      <w:r w:rsidRPr="00E604B7">
        <w:rPr>
          <w:rFonts w:ascii="Consolas" w:hAnsi="Consolas" w:cs="Consolas"/>
          <w:color w:val="000000"/>
          <w:sz w:val="18"/>
          <w:szCs w:val="18"/>
        </w:rPr>
        <w:t xml:space="preserve"> + CAST(@synchronizationID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EXEC (@command);</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UPDATE</w:t>
      </w:r>
      <w:r w:rsidRPr="00E604B7">
        <w:rPr>
          <w:rFonts w:ascii="Consolas" w:hAnsi="Consolas" w:cs="Consolas"/>
          <w:color w:val="000000"/>
          <w:sz w:val="18"/>
          <w:szCs w:val="18"/>
        </w:rPr>
        <w:t xml:space="preserve"> AnalyticsSynchronizations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StagedUsers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w:t>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w:t>
      </w:r>
      <w:r w:rsidRPr="00E604B7">
        <w:rPr>
          <w:rFonts w:ascii="Consolas" w:hAnsi="Consolas" w:cs="Consolas"/>
          <w:color w:val="000080"/>
          <w:sz w:val="18"/>
          <w:szCs w:val="18"/>
        </w:rPr>
        <w:t>COUNT</w:t>
      </w:r>
      <w:r w:rsidRPr="00E604B7">
        <w:rPr>
          <w:rFonts w:ascii="Consolas" w:hAnsi="Consolas" w:cs="Consolas"/>
          <w:color w:val="000000"/>
          <w:sz w:val="18"/>
          <w:szCs w:val="18"/>
        </w:rPr>
        <w:t xml:space="preserve">(StagedUserID)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AnalyticsStagedUsers)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SynchronizationID = @synchronizationID;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xml:space="preserve">-- Replicate all Assessments created or modified since start time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into the AnalyticsStagedAssessments table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408080"/>
          <w:sz w:val="18"/>
          <w:szCs w:val="18"/>
        </w:rPr>
        <w:t>-- Users are sorted by create/modification date</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print </w:t>
      </w:r>
      <w:r w:rsidRPr="00E604B7">
        <w:rPr>
          <w:rFonts w:ascii="Consolas" w:hAnsi="Consolas" w:cs="Consolas"/>
          <w:color w:val="0000FF"/>
          <w:sz w:val="18"/>
          <w:szCs w:val="18"/>
        </w:rPr>
        <w:t>'Synchronizing assessment changes since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CAST(@activityStartDate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 + </w:t>
      </w:r>
      <w:r w:rsidRPr="00E604B7">
        <w:rPr>
          <w:rFonts w:ascii="Consolas" w:hAnsi="Consolas" w:cs="Consolas"/>
          <w:color w:val="0000FF"/>
          <w:sz w:val="18"/>
          <w:szCs w:val="18"/>
        </w:rPr>
        <w:t>' ...'</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@command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'INSERT INTO AnalyticsStagedAssessments (CreatedOn, ModifiedOn,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'SynchronizationID, EventDate, OriginalID, OriginalUserID,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'MemberID, Gender, BirthDate, TraversalID, StartedOn,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'CompletedOn, DeletedOn, QuestionsAnswered,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'Summary, Conclusions, HealthAssessment) '</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'EXEC '</w:t>
      </w:r>
      <w:r w:rsidRPr="00E604B7">
        <w:rPr>
          <w:rFonts w:ascii="Consolas" w:hAnsi="Consolas" w:cs="Consolas"/>
          <w:color w:val="000000"/>
          <w:sz w:val="18"/>
          <w:szCs w:val="18"/>
        </w:rPr>
        <w:t xml:space="preserve"> + @remoteDB + </w:t>
      </w:r>
      <w:r w:rsidRPr="00E604B7">
        <w:rPr>
          <w:rFonts w:ascii="Consolas" w:hAnsi="Consolas" w:cs="Consolas"/>
          <w:color w:val="0000FF"/>
          <w:sz w:val="18"/>
          <w:szCs w:val="18"/>
        </w:rPr>
        <w:t>'.[AnalyticsSyncAssessments]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'@baseline = '''</w:t>
      </w:r>
      <w:r w:rsidRPr="00E604B7">
        <w:rPr>
          <w:rFonts w:ascii="Consolas" w:hAnsi="Consolas" w:cs="Consolas"/>
          <w:color w:val="000000"/>
          <w:sz w:val="18"/>
          <w:szCs w:val="18"/>
        </w:rPr>
        <w:t xml:space="preserve"> + CAST(@activityStartDate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 + </w:t>
      </w:r>
      <w:r w:rsidRPr="00E604B7">
        <w:rPr>
          <w:rFonts w:ascii="Consolas" w:hAnsi="Consolas" w:cs="Consolas"/>
          <w:color w:val="0000FF"/>
          <w:sz w:val="18"/>
          <w:szCs w:val="18"/>
        </w:rPr>
        <w:t>''', '</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FF"/>
          <w:sz w:val="18"/>
          <w:szCs w:val="18"/>
        </w:rPr>
        <w:t>'@synchronizationID = '</w:t>
      </w:r>
      <w:r w:rsidRPr="00E604B7">
        <w:rPr>
          <w:rFonts w:ascii="Consolas" w:hAnsi="Consolas" w:cs="Consolas"/>
          <w:color w:val="000000"/>
          <w:sz w:val="18"/>
          <w:szCs w:val="18"/>
        </w:rPr>
        <w:t xml:space="preserve"> + CAST(@synchronizationID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print </w:t>
      </w:r>
      <w:r w:rsidRPr="00E604B7">
        <w:rPr>
          <w:rFonts w:ascii="Consolas" w:hAnsi="Consolas" w:cs="Consolas"/>
          <w:color w:val="0000FF"/>
          <w:sz w:val="18"/>
          <w:szCs w:val="18"/>
        </w:rPr>
        <w:t>'Determine Assessments using ['</w:t>
      </w:r>
      <w:r w:rsidRPr="00E604B7">
        <w:rPr>
          <w:rFonts w:ascii="Consolas" w:hAnsi="Consolas" w:cs="Consolas"/>
          <w:color w:val="000000"/>
          <w:sz w:val="18"/>
          <w:szCs w:val="18"/>
        </w:rPr>
        <w:t xml:space="preserve"> + @command + </w:t>
      </w:r>
      <w:r w:rsidRPr="00E604B7">
        <w:rPr>
          <w:rFonts w:ascii="Consolas" w:hAnsi="Consolas" w:cs="Consolas"/>
          <w:color w:val="0000FF"/>
          <w:sz w:val="18"/>
          <w:szCs w:val="18"/>
        </w:rPr>
        <w:t>']'</w:t>
      </w:r>
      <w:r w:rsidRPr="00E604B7">
        <w:rPr>
          <w:rFonts w:ascii="Consolas" w:hAnsi="Consolas" w:cs="Consolas"/>
          <w:color w:val="000000"/>
          <w:sz w:val="18"/>
          <w:szCs w:val="18"/>
        </w:rPr>
        <w:t>;</w:t>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EXEC (@command);</w:t>
      </w:r>
      <w:r w:rsidRPr="00E604B7">
        <w:rPr>
          <w:rFonts w:ascii="Consolas" w:hAnsi="Consolas" w:cs="Consolas"/>
          <w:color w:val="000000"/>
          <w:sz w:val="18"/>
          <w:szCs w:val="18"/>
        </w:rPr>
        <w:tab/>
        <w:t xml:space="preserve">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UPDATE</w:t>
      </w:r>
      <w:r w:rsidRPr="00E604B7">
        <w:rPr>
          <w:rFonts w:ascii="Consolas" w:hAnsi="Consolas" w:cs="Consolas"/>
          <w:color w:val="000000"/>
          <w:sz w:val="18"/>
          <w:szCs w:val="18"/>
        </w:rPr>
        <w:t xml:space="preserve"> AnalyticsSynchronizations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StagedAssessments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w:t>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w:t>
      </w:r>
      <w:r w:rsidRPr="00E604B7">
        <w:rPr>
          <w:rFonts w:ascii="Consolas" w:hAnsi="Consolas" w:cs="Consolas"/>
          <w:color w:val="000080"/>
          <w:sz w:val="18"/>
          <w:szCs w:val="18"/>
        </w:rPr>
        <w:t>COUNT</w:t>
      </w:r>
      <w:r w:rsidRPr="00E604B7">
        <w:rPr>
          <w:rFonts w:ascii="Consolas" w:hAnsi="Consolas" w:cs="Consolas"/>
          <w:color w:val="000000"/>
          <w:sz w:val="18"/>
          <w:szCs w:val="18"/>
        </w:rPr>
        <w:t xml:space="preserve">(StagedAssessmentID)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AnalyticsStagedAssessments)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SynchronizationID = @synchronizationID;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print </w:t>
      </w:r>
      <w:r w:rsidRPr="00E604B7">
        <w:rPr>
          <w:rFonts w:ascii="Consolas" w:hAnsi="Consolas" w:cs="Consolas"/>
          <w:color w:val="0000FF"/>
          <w:sz w:val="18"/>
          <w:szCs w:val="18"/>
        </w:rPr>
        <w:t>'Returning synchronization results ...'</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NOCOUNT OFF</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AnalyticsSynchronizations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SynchronizationID = @synchronizationID;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r w:rsidRPr="00E604B7">
        <w:rPr>
          <w:rFonts w:ascii="Consolas" w:hAnsi="Consolas" w:cs="Consolas"/>
          <w:color w:val="000000"/>
          <w:sz w:val="18"/>
          <w:szCs w:val="18"/>
        </w:rPr>
        <w:t xml:space="preserve"> </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'ToDisplayMonth'</w:t>
      </w:r>
      <w:r w:rsidRPr="00E604B7">
        <w:rPr>
          <w:rFonts w:ascii="Consolas" w:hAnsi="Consolas" w:cs="Consolas"/>
          <w:color w:val="000000"/>
          <w:sz w:val="18"/>
          <w:szCs w:val="18"/>
        </w:rPr>
        <w:t>, N</w:t>
      </w:r>
      <w:r w:rsidRPr="00E604B7">
        <w:rPr>
          <w:rFonts w:ascii="Consolas" w:hAnsi="Consolas" w:cs="Consolas"/>
          <w:color w:val="0000FF"/>
          <w:sz w:val="18"/>
          <w:szCs w:val="18"/>
        </w:rPr>
        <w:t>'FN'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FUNCTION ToDisplayMonth;</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B21727" w:rsidRPr="00E604B7" w:rsidRDefault="00B21727" w:rsidP="00E604B7">
      <w:pPr>
        <w:autoSpaceDE w:val="0"/>
        <w:autoSpaceDN w:val="0"/>
        <w:adjustRightInd w:val="0"/>
        <w:ind w:left="720"/>
        <w:rPr>
          <w:rFonts w:ascii="Consolas" w:hAnsi="Consolas" w:cs="Consolas"/>
          <w:sz w:val="18"/>
          <w:szCs w:val="18"/>
        </w:rPr>
      </w:pP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FUNCTION ToDisplayMonth (</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@date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DATETIME2(7)</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 RETURNS </w:t>
      </w:r>
      <w:r w:rsidRPr="00E604B7">
        <w:rPr>
          <w:rFonts w:ascii="Consolas" w:hAnsi="Consolas" w:cs="Consolas"/>
          <w:b/>
          <w:bCs/>
          <w:color w:val="7F0055"/>
          <w:sz w:val="18"/>
          <w:szCs w:val="18"/>
        </w:rPr>
        <w:t>VARCHAR</w:t>
      </w:r>
      <w:r w:rsidRPr="00E604B7">
        <w:rPr>
          <w:rFonts w:ascii="Consolas" w:hAnsi="Consolas" w:cs="Consolas"/>
          <w:color w:val="000000"/>
          <w:sz w:val="18"/>
          <w:szCs w:val="18"/>
        </w:rPr>
        <w:t>(10)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AS</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@year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(4) = CAST(DATEPART(yy, DATEADD(m, DATEDIFF(m, 0, @date), 0))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@month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(12) = DATENAME(mm, DATEADD(m, DATEDIFF(m, 0, @date), 0));</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@monthAbbr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(3) = </w:t>
      </w:r>
      <w:r w:rsidRPr="00E604B7">
        <w:rPr>
          <w:rFonts w:ascii="Consolas" w:hAnsi="Consolas" w:cs="Consolas"/>
          <w:color w:val="000080"/>
          <w:sz w:val="18"/>
          <w:szCs w:val="18"/>
        </w:rPr>
        <w:t>SUBSTRING</w:t>
      </w:r>
      <w:r w:rsidRPr="00E604B7">
        <w:rPr>
          <w:rFonts w:ascii="Consolas" w:hAnsi="Consolas" w:cs="Consolas"/>
          <w:color w:val="000000"/>
          <w:sz w:val="18"/>
          <w:szCs w:val="18"/>
        </w:rPr>
        <w:t>(@month, 1, 3);</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RETURN @year + </w:t>
      </w:r>
      <w:r w:rsidRPr="00E604B7">
        <w:rPr>
          <w:rFonts w:ascii="Consolas" w:hAnsi="Consolas" w:cs="Consolas"/>
          <w:color w:val="0000FF"/>
          <w:sz w:val="18"/>
          <w:szCs w:val="18"/>
        </w:rPr>
        <w:t>'-'</w:t>
      </w:r>
      <w:r w:rsidRPr="00E604B7">
        <w:rPr>
          <w:rFonts w:ascii="Consolas" w:hAnsi="Consolas" w:cs="Consolas"/>
          <w:color w:val="000000"/>
          <w:sz w:val="18"/>
          <w:szCs w:val="18"/>
        </w:rPr>
        <w:t xml:space="preserve"> + @monthAbbr;</w:t>
      </w:r>
    </w:p>
    <w:p w:rsidR="00B21727" w:rsidRPr="00E604B7" w:rsidRDefault="00B21727"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3113AC" w:rsidRDefault="003113AC" w:rsidP="00F5295E"/>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'CreateDate'</w:t>
      </w:r>
      <w:r w:rsidRPr="00E604B7">
        <w:rPr>
          <w:rFonts w:ascii="Consolas" w:hAnsi="Consolas" w:cs="Consolas"/>
          <w:color w:val="000000"/>
          <w:sz w:val="18"/>
          <w:szCs w:val="18"/>
        </w:rPr>
        <w:t>, N</w:t>
      </w:r>
      <w:r w:rsidRPr="00E604B7">
        <w:rPr>
          <w:rFonts w:ascii="Consolas" w:hAnsi="Consolas" w:cs="Consolas"/>
          <w:color w:val="0000FF"/>
          <w:sz w:val="18"/>
          <w:szCs w:val="18"/>
        </w:rPr>
        <w:t>'FN'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FUNCTION CreateDate;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FUNCTION dbo.CreateDate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@year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INT</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@month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INT</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@day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INT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RETURNS DATETIME2(7)</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AS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 xml:space="preserve">RETURN CAST(CAST(@month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color w:val="0000FF"/>
          <w:sz w:val="18"/>
          <w:szCs w:val="18"/>
        </w:rPr>
        <w:t>'-'</w:t>
      </w:r>
      <w:r w:rsidRPr="00E604B7">
        <w:rPr>
          <w:rFonts w:ascii="Consolas" w:hAnsi="Consolas" w:cs="Consolas"/>
          <w:color w:val="000000"/>
          <w:sz w:val="18"/>
          <w:szCs w:val="18"/>
        </w:rPr>
        <w:t xml:space="preserve"> + CAST(@day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color w:val="0000FF"/>
          <w:sz w:val="18"/>
          <w:szCs w:val="18"/>
        </w:rPr>
        <w:t>'-'</w:t>
      </w:r>
      <w:r w:rsidRPr="00E604B7">
        <w:rPr>
          <w:rFonts w:ascii="Consolas" w:hAnsi="Consolas" w:cs="Consolas"/>
          <w:color w:val="000000"/>
          <w:sz w:val="18"/>
          <w:szCs w:val="18"/>
        </w:rPr>
        <w:t xml:space="preserve"> + CAST(@year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VARCHAR</w:t>
      </w:r>
      <w:r w:rsidRPr="00E604B7">
        <w:rPr>
          <w:rFonts w:ascii="Consolas" w:hAnsi="Consolas" w:cs="Consolas"/>
          <w:color w:val="000000"/>
          <w:sz w:val="18"/>
          <w:szCs w:val="18"/>
        </w:rPr>
        <w:t xml:space="preserv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DATETIME2(7));</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'dbo.BiologicalAge'</w:t>
      </w:r>
      <w:r w:rsidRPr="00E604B7">
        <w:rPr>
          <w:rFonts w:ascii="Consolas" w:hAnsi="Consolas" w:cs="Consolas"/>
          <w:color w:val="000000"/>
          <w:sz w:val="18"/>
          <w:szCs w:val="18"/>
        </w:rPr>
        <w:t>, N</w:t>
      </w:r>
      <w:r w:rsidRPr="00E604B7">
        <w:rPr>
          <w:rFonts w:ascii="Consolas" w:hAnsi="Consolas" w:cs="Consolas"/>
          <w:color w:val="0000FF"/>
          <w:sz w:val="18"/>
          <w:szCs w:val="18"/>
        </w:rPr>
        <w:t>'FN'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FUNCTION BiologicalAge;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FUNCTION BiologicalAge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@dateOfBirth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DATETIME2(7),</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@targetDate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DATETIME2(7)</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RETURNS </w:t>
      </w:r>
      <w:r w:rsidRPr="00E604B7">
        <w:rPr>
          <w:rFonts w:ascii="Consolas" w:hAnsi="Consolas" w:cs="Consolas"/>
          <w:b/>
          <w:bCs/>
          <w:color w:val="4000C8"/>
          <w:sz w:val="18"/>
          <w:szCs w:val="18"/>
        </w:rPr>
        <w:t>INT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AS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@currentDate DATETIME2(7)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@birthDate DATETIME2(7)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@BiologicalAge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IF @dateOfBirth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@currentDate = dbo.CreateDate(YEAR(@targetDate),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MONTH(@targetDate), DAY(@targetDate));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@birthDate = dbo.CreateDate(YEAR(@dateOfBirth),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MONTH(@dateOfBirth), DAY(@dateOfBirth));</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@BiologicalAge = DATEDIFF(year, @birthDate, @currentDate);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if DATEPART(DAYOFYEAR, @birthDate) &gt;=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DATEPART(DAYOFYEAR, @currentDate)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@BiologicalAge = @BiologicalAge + 1</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RETURN @BiologicalAge;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'dbo.SnapshotType'</w:t>
      </w:r>
      <w:r w:rsidRPr="00E604B7">
        <w:rPr>
          <w:rFonts w:ascii="Consolas" w:hAnsi="Consolas" w:cs="Consolas"/>
          <w:color w:val="000000"/>
          <w:sz w:val="18"/>
          <w:szCs w:val="18"/>
        </w:rPr>
        <w:t>, N</w:t>
      </w:r>
      <w:r w:rsidRPr="00E604B7">
        <w:rPr>
          <w:rFonts w:ascii="Consolas" w:hAnsi="Consolas" w:cs="Consolas"/>
          <w:color w:val="0000FF"/>
          <w:sz w:val="18"/>
          <w:szCs w:val="18"/>
        </w:rPr>
        <w:t>'FN'</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FUNCTION dbo.SnapshotType;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FUNCTION SnapshotType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@biologicalAge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INT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RETURNS </w:t>
      </w:r>
      <w:r w:rsidRPr="00E604B7">
        <w:rPr>
          <w:rFonts w:ascii="Consolas" w:hAnsi="Consolas" w:cs="Consolas"/>
          <w:b/>
          <w:bCs/>
          <w:color w:val="7F0055"/>
          <w:sz w:val="18"/>
          <w:szCs w:val="18"/>
        </w:rPr>
        <w:t>VARCHAR</w:t>
      </w:r>
      <w:r w:rsidRPr="00E604B7">
        <w:rPr>
          <w:rFonts w:ascii="Consolas" w:hAnsi="Consolas" w:cs="Consolas"/>
          <w:color w:val="000000"/>
          <w:sz w:val="18"/>
          <w:szCs w:val="18"/>
        </w:rPr>
        <w:t>(16)</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AS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@targetAge </w:t>
      </w:r>
      <w:r w:rsidRPr="00E604B7">
        <w:rPr>
          <w:rFonts w:ascii="Consolas" w:hAnsi="Consolas" w:cs="Consolas"/>
          <w:b/>
          <w:bCs/>
          <w:color w:val="4000C8"/>
          <w:sz w:val="18"/>
          <w:szCs w:val="18"/>
        </w:rPr>
        <w:t>INT</w:t>
      </w:r>
      <w:r w:rsidRPr="00E604B7">
        <w:rPr>
          <w:rFonts w:ascii="Consolas" w:hAnsi="Consolas" w:cs="Consolas"/>
          <w:color w:val="000000"/>
          <w:sz w:val="18"/>
          <w:szCs w:val="18"/>
        </w:rPr>
        <w:t xml:space="preserve"> =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IF (@biologicalAge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@targetAge = @biologicalAge + 20</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END</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RETURN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CASE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WHEN @targetAge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WHEN @targetAge &lt; 35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'HealthData30'</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WHEN 35 &lt;= @targetAge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@targetAge &lt; 45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'HealthData40'</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WHEN 45 &lt;= @targetAge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@targetAge &lt; 55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'HealthData50'</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WHEN 55 &lt;= @targetAge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@targetAge &lt; 65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'HealthData60'</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WHEN 65 &lt;= @targetAge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@targetAge &lt; 75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'HealthData70'</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WHEN 75 &lt;= @targetAge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@targetAge &lt; 85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w:t>
      </w:r>
      <w:r w:rsidRPr="00E604B7">
        <w:rPr>
          <w:rFonts w:ascii="Consolas" w:hAnsi="Consolas" w:cs="Consolas"/>
          <w:color w:val="0000FF"/>
          <w:sz w:val="18"/>
          <w:szCs w:val="18"/>
        </w:rPr>
        <w:t>'HealthData80'</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ELSE </w:t>
      </w:r>
      <w:r w:rsidRPr="00E604B7">
        <w:rPr>
          <w:rFonts w:ascii="Consolas" w:hAnsi="Consolas" w:cs="Consolas"/>
          <w:color w:val="0000FF"/>
          <w:sz w:val="18"/>
          <w:szCs w:val="18"/>
        </w:rPr>
        <w:t>'HealthData90'</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END</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'dbo.AnalyticsSyncUsers'</w:t>
      </w:r>
      <w:r w:rsidRPr="00E604B7">
        <w:rPr>
          <w:rFonts w:ascii="Consolas" w:hAnsi="Consolas" w:cs="Consolas"/>
          <w:color w:val="000000"/>
          <w:sz w:val="18"/>
          <w:szCs w:val="18"/>
        </w:rPr>
        <w:t>, N</w:t>
      </w:r>
      <w:r w:rsidRPr="00E604B7">
        <w:rPr>
          <w:rFonts w:ascii="Consolas" w:hAnsi="Consolas" w:cs="Consolas"/>
          <w:color w:val="0000FF"/>
          <w:sz w:val="18"/>
          <w:szCs w:val="18"/>
        </w:rPr>
        <w:t>'P'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PROCEDURE</w:t>
      </w:r>
      <w:r w:rsidRPr="00E604B7">
        <w:rPr>
          <w:rFonts w:ascii="Consolas" w:hAnsi="Consolas" w:cs="Consolas"/>
          <w:color w:val="000000"/>
          <w:sz w:val="18"/>
          <w:szCs w:val="18"/>
        </w:rPr>
        <w:t xml:space="preserve"> dbo.AnalyticsSyncUsers;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lastRenderedPageBreak/>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PROCEDURE</w:t>
      </w:r>
      <w:r w:rsidRPr="00E604B7">
        <w:rPr>
          <w:rFonts w:ascii="Consolas" w:hAnsi="Consolas" w:cs="Consolas"/>
          <w:color w:val="000000"/>
          <w:sz w:val="18"/>
          <w:szCs w:val="18"/>
        </w:rPr>
        <w:t xml:space="preserve"> AnalyticsSyncUsers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@baseline DATETIME2(7),</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@synchronizationID BIGINT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AS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NOCOUNT </w:t>
      </w:r>
      <w:r w:rsidRPr="00E604B7">
        <w:rPr>
          <w:rFonts w:ascii="Consolas" w:hAnsi="Consolas" w:cs="Consolas"/>
          <w:b/>
          <w:bCs/>
          <w:color w:val="7F0055"/>
          <w:sz w:val="18"/>
          <w:szCs w:val="18"/>
        </w:rPr>
        <w:t>ON</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@epoch DATETIME2(7) = </w:t>
      </w:r>
      <w:r w:rsidRPr="00E604B7">
        <w:rPr>
          <w:rFonts w:ascii="Consolas" w:hAnsi="Consolas" w:cs="Consolas"/>
          <w:color w:val="0000FF"/>
          <w:sz w:val="18"/>
          <w:szCs w:val="18"/>
        </w:rPr>
        <w:t>'1-1-2000'</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@now DATETIME2(7) = SYSDATETIME();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IF @baseline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@baseline = @epoch;</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sysdatetime()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CreatedOn,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sysdatetime()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ModifiedOn,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@synchronizationID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SynchronizationID,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CASE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WHEN U.CreatedOn &gt;= @baseline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U.CreatedOn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ELSE U.ModifiedOn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END</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EventDate,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U.UserID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OriginalID,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U.CreatedOn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JoinedOn,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U.LastAuthenticationOn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LastLoginOn,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P.Gender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Gender,</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P.DateOfBirth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BirthDate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 xml:space="preserve">-INFRASTRUCTURE].[dbo].Users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U</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JOIN</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 xml:space="preserve">-APPLICATION].[dbo].UserProfiles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P</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U.UserID = P.UserID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Category = </w:t>
      </w:r>
      <w:r w:rsidRPr="00E604B7">
        <w:rPr>
          <w:rFonts w:ascii="Consolas" w:hAnsi="Consolas" w:cs="Consolas"/>
          <w:color w:val="0000FF"/>
          <w:sz w:val="18"/>
          <w:szCs w:val="18"/>
        </w:rPr>
        <w:t>'Regular'</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((U.CreatedOn </w:t>
      </w:r>
      <w:r w:rsidRPr="00E604B7">
        <w:rPr>
          <w:rFonts w:ascii="Consolas" w:hAnsi="Consolas" w:cs="Consolas"/>
          <w:b/>
          <w:bCs/>
          <w:color w:val="7F0055"/>
          <w:sz w:val="18"/>
          <w:szCs w:val="18"/>
        </w:rPr>
        <w:t>BETWEEN</w:t>
      </w:r>
      <w:r w:rsidRPr="00E604B7">
        <w:rPr>
          <w:rFonts w:ascii="Consolas" w:hAnsi="Consolas" w:cs="Consolas"/>
          <w:color w:val="000000"/>
          <w:sz w:val="18"/>
          <w:szCs w:val="18"/>
        </w:rPr>
        <w:t xml:space="preserve"> @baseline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@now)</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OR</w:t>
      </w:r>
      <w:r w:rsidRPr="00E604B7">
        <w:rPr>
          <w:rFonts w:ascii="Consolas" w:hAnsi="Consolas" w:cs="Consolas"/>
          <w:color w:val="000000"/>
          <w:sz w:val="18"/>
          <w:szCs w:val="18"/>
        </w:rPr>
        <w:t xml:space="preserv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(U.ModifiedOn </w:t>
      </w:r>
      <w:r w:rsidRPr="00E604B7">
        <w:rPr>
          <w:rFonts w:ascii="Consolas" w:hAnsi="Consolas" w:cs="Consolas"/>
          <w:b/>
          <w:bCs/>
          <w:color w:val="7F0055"/>
          <w:sz w:val="18"/>
          <w:szCs w:val="18"/>
        </w:rPr>
        <w:t>BETWEEN</w:t>
      </w:r>
      <w:r w:rsidRPr="00E604B7">
        <w:rPr>
          <w:rFonts w:ascii="Consolas" w:hAnsi="Consolas" w:cs="Consolas"/>
          <w:color w:val="000000"/>
          <w:sz w:val="18"/>
          <w:szCs w:val="18"/>
        </w:rPr>
        <w:t xml:space="preserve"> @baseline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@now))</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ORDER</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BY</w:t>
      </w:r>
      <w:r w:rsidRPr="00E604B7">
        <w:rPr>
          <w:rFonts w:ascii="Consolas" w:hAnsi="Consolas" w:cs="Consolas"/>
          <w:color w:val="000000"/>
          <w:sz w:val="18"/>
          <w:szCs w:val="18"/>
        </w:rPr>
        <w:t xml:space="preserv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CASE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WHEN U.CreatedOn &gt;= @baseline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U.CreatedOn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r>
      <w:r w:rsidRPr="00E604B7">
        <w:rPr>
          <w:rFonts w:ascii="Consolas" w:hAnsi="Consolas" w:cs="Consolas"/>
          <w:color w:val="000000"/>
          <w:sz w:val="18"/>
          <w:szCs w:val="18"/>
        </w:rPr>
        <w:tab/>
      </w:r>
      <w:r w:rsidRPr="00E604B7">
        <w:rPr>
          <w:rFonts w:ascii="Consolas" w:hAnsi="Consolas" w:cs="Consolas"/>
          <w:color w:val="000000"/>
          <w:sz w:val="18"/>
          <w:szCs w:val="18"/>
        </w:rPr>
        <w:tab/>
        <w:t>ELSE U.ModifiedOn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END</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IF OBJECT_ID(N</w:t>
      </w:r>
      <w:r w:rsidRPr="00E604B7">
        <w:rPr>
          <w:rFonts w:ascii="Consolas" w:hAnsi="Consolas" w:cs="Consolas"/>
          <w:color w:val="0000FF"/>
          <w:sz w:val="18"/>
          <w:szCs w:val="18"/>
        </w:rPr>
        <w:t>'dbo.AnalyticsSyncAssessments'</w:t>
      </w:r>
      <w:r w:rsidRPr="00E604B7">
        <w:rPr>
          <w:rFonts w:ascii="Consolas" w:hAnsi="Consolas" w:cs="Consolas"/>
          <w:color w:val="000000"/>
          <w:sz w:val="18"/>
          <w:szCs w:val="18"/>
        </w:rPr>
        <w:t>, N</w:t>
      </w:r>
      <w:r w:rsidRPr="00E604B7">
        <w:rPr>
          <w:rFonts w:ascii="Consolas" w:hAnsi="Consolas" w:cs="Consolas"/>
          <w:color w:val="0000FF"/>
          <w:sz w:val="18"/>
          <w:szCs w:val="18"/>
        </w:rPr>
        <w:t>'P'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NOT</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DROP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PROCEDURE</w:t>
      </w:r>
      <w:r w:rsidRPr="00E604B7">
        <w:rPr>
          <w:rFonts w:ascii="Consolas" w:hAnsi="Consolas" w:cs="Consolas"/>
          <w:color w:val="000000"/>
          <w:sz w:val="18"/>
          <w:szCs w:val="18"/>
        </w:rPr>
        <w:t xml:space="preserve"> dbo.AnalyticsSyncAssessments;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CREATE</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PROCEDURE</w:t>
      </w:r>
      <w:r w:rsidRPr="00E604B7">
        <w:rPr>
          <w:rFonts w:ascii="Consolas" w:hAnsi="Consolas" w:cs="Consolas"/>
          <w:color w:val="000000"/>
          <w:sz w:val="18"/>
          <w:szCs w:val="18"/>
        </w:rPr>
        <w:t xml:space="preserve"> AnalyticsSyncAssessments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@baseline DATETIME2(7),</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@synchronizationID BIGINT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AS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NOCOUNT </w:t>
      </w:r>
      <w:r w:rsidRPr="00E604B7">
        <w:rPr>
          <w:rFonts w:ascii="Consolas" w:hAnsi="Consolas" w:cs="Consolas"/>
          <w:b/>
          <w:bCs/>
          <w:color w:val="7F0055"/>
          <w:sz w:val="18"/>
          <w:szCs w:val="18"/>
        </w:rPr>
        <w:t>ON</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DECLARE</w:t>
      </w:r>
      <w:r w:rsidRPr="00E604B7">
        <w:rPr>
          <w:rFonts w:ascii="Consolas" w:hAnsi="Consolas" w:cs="Consolas"/>
          <w:color w:val="000000"/>
          <w:sz w:val="18"/>
          <w:szCs w:val="18"/>
        </w:rPr>
        <w:t xml:space="preserve"> @epoch DATETIME2(7) = </w:t>
      </w:r>
      <w:r w:rsidRPr="00E604B7">
        <w:rPr>
          <w:rFonts w:ascii="Consolas" w:hAnsi="Consolas" w:cs="Consolas"/>
          <w:color w:val="0000FF"/>
          <w:sz w:val="18"/>
          <w:szCs w:val="18"/>
        </w:rPr>
        <w:t>'1-1-2000'</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@now DATETIME2(7) = SYSDATETIME();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IF @baseline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BEGIN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SET</w:t>
      </w:r>
      <w:r w:rsidRPr="00E604B7">
        <w:rPr>
          <w:rFonts w:ascii="Consolas" w:hAnsi="Consolas" w:cs="Consolas"/>
          <w:color w:val="000000"/>
          <w:sz w:val="18"/>
          <w:szCs w:val="18"/>
        </w:rPr>
        <w:t xml:space="preserve"> @baseline = @epoch;</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END</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sysdatetime()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CreatedOn,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sysdatetime()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ModifiedOn,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@synchronizationID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SynchronizationID,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CASE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WHEN Assessment.CreatedOn &gt;= @baseline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Assessment.CreatedOn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ELSE Assessment.ModifiedOn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END</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EventDate,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Assessment.AssessmentID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AsessmentID,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UserProfile.UserID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UserID,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UserProfile.MemberID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MemberID,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UserProfile.Gender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Gender,</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UserProfile.DateOfBirth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BirthDate,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Assessment.TraversalID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TraversalID,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lastRenderedPageBreak/>
        <w:tab/>
        <w:t xml:space="preserve">       Assessment.CreatedOn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StartedOn,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Assessment.CompletedOn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CompletedOn,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Assessment.DeletedOn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DeletedOn,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ISNULL((</w:t>
      </w:r>
      <w:r w:rsidRPr="00E604B7">
        <w:rPr>
          <w:rFonts w:ascii="Consolas" w:hAnsi="Consolas" w:cs="Consolas"/>
          <w:b/>
          <w:bCs/>
          <w:color w:val="7F0055"/>
          <w:sz w:val="18"/>
          <w:szCs w:val="18"/>
        </w:rPr>
        <w:t>SELECT</w:t>
      </w:r>
      <w:r w:rsidRPr="00E604B7">
        <w:rPr>
          <w:rFonts w:ascii="Consolas" w:hAnsi="Consolas" w:cs="Consolas"/>
          <w:color w:val="000000"/>
          <w:sz w:val="18"/>
          <w:szCs w:val="18"/>
        </w:rPr>
        <w:t xml:space="preserve"> </w:t>
      </w:r>
      <w:r w:rsidRPr="00E604B7">
        <w:rPr>
          <w:rFonts w:ascii="Consolas" w:hAnsi="Consolas" w:cs="Consolas"/>
          <w:color w:val="000080"/>
          <w:sz w:val="18"/>
          <w:szCs w:val="18"/>
        </w:rPr>
        <w:t>SUM</w:t>
      </w:r>
      <w:r w:rsidRPr="00E604B7">
        <w:rPr>
          <w:rFonts w:ascii="Consolas" w:hAnsi="Consolas" w:cs="Consolas"/>
          <w:color w:val="000000"/>
          <w:sz w:val="18"/>
          <w:szCs w:val="18"/>
        </w:rPr>
        <w:t xml:space="preserve">(NumberOfAnsweredNodes)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 xml:space="preserve">-APPLICATION].[dbo].[AssessmentStates]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State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r w:rsidRPr="00E604B7">
        <w:rPr>
          <w:rFonts w:ascii="Consolas" w:hAnsi="Consolas" w:cs="Consolas"/>
          <w:color w:val="000000"/>
          <w:sz w:val="18"/>
          <w:szCs w:val="18"/>
        </w:rPr>
        <w:t xml:space="preserve"> State.AssessmentID = Assessment.AssessmentID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GROUP</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BY</w:t>
      </w:r>
      <w:r w:rsidRPr="00E604B7">
        <w:rPr>
          <w:rFonts w:ascii="Consolas" w:hAnsi="Consolas" w:cs="Consolas"/>
          <w:color w:val="000000"/>
          <w:sz w:val="18"/>
          <w:szCs w:val="18"/>
        </w:rPr>
        <w:t xml:space="preserve"> AssessmentID), 0)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QuestionsAnswered,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Summary.Message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Summary,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Conclusions.Message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Conclusions,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HealthData.Message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HealthAssessment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FROM</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 xml:space="preserve">-APPLICATION].[dbo].Assessments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Assessment</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JOIN</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 xml:space="preserve">-APPLICATION].[dbo].UserProfiles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UserProfile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Assessment.UserProfileID = UserProfile.UserProfileID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LEFT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OUTER</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JOIN</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 xml:space="preserve">-APPLICATION].[dbo].AssessmentSnapshots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Summary</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Assessment.AssessmentID = Summary.AssessmentID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Summary.Type = </w:t>
      </w:r>
      <w:r w:rsidRPr="00E604B7">
        <w:rPr>
          <w:rFonts w:ascii="Consolas" w:hAnsi="Consolas" w:cs="Consolas"/>
          <w:color w:val="0000FF"/>
          <w:sz w:val="18"/>
          <w:szCs w:val="18"/>
        </w:rPr>
        <w:t>'Summary'</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LEFT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OUTER</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JOIN</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 xml:space="preserve">-APPLICATION].[dbo].AssessmentSnapshots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Conclusions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Assessment.AssessmentID = Conclusions.AssessmentID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Conclusions.Type = </w:t>
      </w:r>
      <w:r w:rsidRPr="00E604B7">
        <w:rPr>
          <w:rFonts w:ascii="Consolas" w:hAnsi="Consolas" w:cs="Consolas"/>
          <w:color w:val="0000FF"/>
          <w:sz w:val="18"/>
          <w:szCs w:val="18"/>
        </w:rPr>
        <w:t>'Conclusions'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LEFT</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OUTER</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JOIN</w:t>
      </w:r>
      <w:r w:rsidRPr="00E604B7">
        <w:rPr>
          <w:rFonts w:ascii="Consolas" w:hAnsi="Consolas" w:cs="Consolas"/>
          <w:color w:val="000000"/>
          <w:sz w:val="18"/>
          <w:szCs w:val="18"/>
        </w:rPr>
        <w:t xml:space="preserve"> [</w:t>
      </w:r>
      <w:r w:rsidR="002E716D">
        <w:rPr>
          <w:rFonts w:ascii="Consolas" w:hAnsi="Consolas" w:cs="Consolas"/>
          <w:color w:val="000000"/>
          <w:sz w:val="18"/>
          <w:szCs w:val="18"/>
        </w:rPr>
        <w:t>HLA</w:t>
      </w:r>
      <w:r w:rsidRPr="00E604B7">
        <w:rPr>
          <w:rFonts w:ascii="Consolas" w:hAnsi="Consolas" w:cs="Consolas"/>
          <w:color w:val="000000"/>
          <w:sz w:val="18"/>
          <w:szCs w:val="18"/>
        </w:rPr>
        <w:t xml:space="preserve">-APPLICATION].[dbo].AssessmentSnapshots </w:t>
      </w:r>
      <w:r w:rsidRPr="00E604B7">
        <w:rPr>
          <w:rFonts w:ascii="Consolas" w:hAnsi="Consolas" w:cs="Consolas"/>
          <w:b/>
          <w:bCs/>
          <w:color w:val="7F0055"/>
          <w:sz w:val="18"/>
          <w:szCs w:val="18"/>
        </w:rPr>
        <w:t>AS</w:t>
      </w:r>
      <w:r w:rsidRPr="00E604B7">
        <w:rPr>
          <w:rFonts w:ascii="Consolas" w:hAnsi="Consolas" w:cs="Consolas"/>
          <w:color w:val="000000"/>
          <w:sz w:val="18"/>
          <w:szCs w:val="18"/>
        </w:rPr>
        <w:t xml:space="preserve"> HealthData</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ON</w:t>
      </w:r>
      <w:r w:rsidRPr="00E604B7">
        <w:rPr>
          <w:rFonts w:ascii="Consolas" w:hAnsi="Consolas" w:cs="Consolas"/>
          <w:color w:val="000000"/>
          <w:sz w:val="18"/>
          <w:szCs w:val="18"/>
        </w:rPr>
        <w:t xml:space="preserve"> Assessment.AssessmentID = HealthData.AssessmentID</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HealthData.Type = dbo.SnapshotType(dbo.BiologicalAge(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UserProfile.DateOfBirth, SYSDATETIME()))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WHERE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color w:val="408080"/>
          <w:sz w:val="18"/>
          <w:szCs w:val="18"/>
        </w:rPr>
        <w:t>-- Include newly created assessments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(Assessment.CreatedOn </w:t>
      </w:r>
      <w:r w:rsidRPr="00E604B7">
        <w:rPr>
          <w:rFonts w:ascii="Consolas" w:hAnsi="Consolas" w:cs="Consolas"/>
          <w:b/>
          <w:bCs/>
          <w:color w:val="7F0055"/>
          <w:sz w:val="18"/>
          <w:szCs w:val="18"/>
        </w:rPr>
        <w:t>BETWEEN</w:t>
      </w:r>
      <w:r w:rsidRPr="00E604B7">
        <w:rPr>
          <w:rFonts w:ascii="Consolas" w:hAnsi="Consolas" w:cs="Consolas"/>
          <w:color w:val="000000"/>
          <w:sz w:val="18"/>
          <w:szCs w:val="18"/>
        </w:rPr>
        <w:t xml:space="preserve"> @baseline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@now)</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color w:val="408080"/>
          <w:sz w:val="18"/>
          <w:szCs w:val="18"/>
        </w:rPr>
        <w:t>-- Include modified assessments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OR</w:t>
      </w:r>
      <w:r w:rsidRPr="00E604B7">
        <w:rPr>
          <w:rFonts w:ascii="Consolas" w:hAnsi="Consolas" w:cs="Consolas"/>
          <w:color w:val="000000"/>
          <w:sz w:val="18"/>
          <w:szCs w:val="18"/>
        </w:rPr>
        <w:t xml:space="preserve"> (Assessment.ModifiedOn </w:t>
      </w:r>
      <w:r w:rsidRPr="00E604B7">
        <w:rPr>
          <w:rFonts w:ascii="Consolas" w:hAnsi="Consolas" w:cs="Consolas"/>
          <w:b/>
          <w:bCs/>
          <w:color w:val="7F0055"/>
          <w:sz w:val="18"/>
          <w:szCs w:val="18"/>
        </w:rPr>
        <w:t>BETWEEN</w:t>
      </w:r>
      <w:r w:rsidRPr="00E604B7">
        <w:rPr>
          <w:rFonts w:ascii="Consolas" w:hAnsi="Consolas" w:cs="Consolas"/>
          <w:color w:val="000000"/>
          <w:sz w:val="18"/>
          <w:szCs w:val="18"/>
        </w:rPr>
        <w:t xml:space="preserve"> @baseline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@now)</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color w:val="408080"/>
          <w:sz w:val="18"/>
          <w:szCs w:val="18"/>
        </w:rPr>
        <w:t>-- Include expired assessments</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OR</w:t>
      </w:r>
      <w:r w:rsidRPr="00E604B7">
        <w:rPr>
          <w:rFonts w:ascii="Consolas" w:hAnsi="Consolas" w:cs="Consolas"/>
          <w:color w:val="000000"/>
          <w:sz w:val="18"/>
          <w:szCs w:val="18"/>
        </w:rPr>
        <w:t xml:space="preserve"> ((DATEADD(day, 30, Assessment.CreatedOn) </w:t>
      </w:r>
      <w:r w:rsidRPr="00E604B7">
        <w:rPr>
          <w:rFonts w:ascii="Consolas" w:hAnsi="Consolas" w:cs="Consolas"/>
          <w:b/>
          <w:bCs/>
          <w:color w:val="7F0055"/>
          <w:sz w:val="18"/>
          <w:szCs w:val="18"/>
        </w:rPr>
        <w:t>BETWEEN</w:t>
      </w:r>
      <w:r w:rsidRPr="00E604B7">
        <w:rPr>
          <w:rFonts w:ascii="Consolas" w:hAnsi="Consolas" w:cs="Consolas"/>
          <w:color w:val="000000"/>
          <w:sz w:val="18"/>
          <w:szCs w:val="18"/>
        </w:rPr>
        <w:t xml:space="preserve"> @baseline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@now)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t xml:space="preserve">        </w:t>
      </w:r>
      <w:r w:rsidRPr="00E604B7">
        <w:rPr>
          <w:rFonts w:ascii="Consolas" w:hAnsi="Consolas" w:cs="Consolas"/>
          <w:b/>
          <w:bCs/>
          <w:color w:val="7F0055"/>
          <w:sz w:val="18"/>
          <w:szCs w:val="18"/>
        </w:rPr>
        <w:t>AND</w:t>
      </w:r>
      <w:r w:rsidRPr="00E604B7">
        <w:rPr>
          <w:rFonts w:ascii="Consolas" w:hAnsi="Consolas" w:cs="Consolas"/>
          <w:color w:val="000000"/>
          <w:sz w:val="18"/>
          <w:szCs w:val="18"/>
        </w:rPr>
        <w:t xml:space="preserve"> (Assessment.CompletedOn </w:t>
      </w:r>
      <w:r w:rsidRPr="00E604B7">
        <w:rPr>
          <w:rFonts w:ascii="Consolas" w:hAnsi="Consolas" w:cs="Consolas"/>
          <w:b/>
          <w:bCs/>
          <w:color w:val="7F0055"/>
          <w:sz w:val="18"/>
          <w:szCs w:val="18"/>
        </w:rPr>
        <w:t>IS</w:t>
      </w:r>
      <w:r w:rsidRPr="00E604B7">
        <w:rPr>
          <w:rFonts w:ascii="Consolas" w:hAnsi="Consolas" w:cs="Consolas"/>
          <w:color w:val="000000"/>
          <w:sz w:val="18"/>
          <w:szCs w:val="18"/>
        </w:rPr>
        <w:t xml:space="preserve"> </w:t>
      </w:r>
      <w:r w:rsidRPr="00E604B7">
        <w:rPr>
          <w:rFonts w:ascii="Consolas" w:hAnsi="Consolas" w:cs="Consolas"/>
          <w:b/>
          <w:bCs/>
          <w:color w:val="4000C8"/>
          <w:sz w:val="18"/>
          <w:szCs w:val="18"/>
        </w:rPr>
        <w:t>NULL</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ORDER</w:t>
      </w:r>
      <w:r w:rsidRPr="00E604B7">
        <w:rPr>
          <w:rFonts w:ascii="Consolas" w:hAnsi="Consolas" w:cs="Consolas"/>
          <w:color w:val="000000"/>
          <w:sz w:val="18"/>
          <w:szCs w:val="18"/>
        </w:rPr>
        <w:t xml:space="preserve"> </w:t>
      </w:r>
      <w:r w:rsidRPr="00E604B7">
        <w:rPr>
          <w:rFonts w:ascii="Consolas" w:hAnsi="Consolas" w:cs="Consolas"/>
          <w:b/>
          <w:bCs/>
          <w:color w:val="7F0055"/>
          <w:sz w:val="18"/>
          <w:szCs w:val="18"/>
        </w:rPr>
        <w:t>BY</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t>CASE</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 xml:space="preserve">WHEN Assessment.CreatedOn &gt;= @baseline </w:t>
      </w:r>
      <w:r w:rsidRPr="00E604B7">
        <w:rPr>
          <w:rFonts w:ascii="Consolas" w:hAnsi="Consolas" w:cs="Consolas"/>
          <w:b/>
          <w:bCs/>
          <w:color w:val="7F0055"/>
          <w:sz w:val="18"/>
          <w:szCs w:val="18"/>
        </w:rPr>
        <w:t>THEN</w:t>
      </w:r>
      <w:r w:rsidRPr="00E604B7">
        <w:rPr>
          <w:rFonts w:ascii="Consolas" w:hAnsi="Consolas" w:cs="Consolas"/>
          <w:color w:val="000000"/>
          <w:sz w:val="18"/>
          <w:szCs w:val="18"/>
        </w:rPr>
        <w:t xml:space="preserve"> Assessment.CreatedOn </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color w:val="000000"/>
          <w:sz w:val="18"/>
          <w:szCs w:val="18"/>
        </w:rPr>
        <w:tab/>
        <w:t>ELSE Assessment.ModifiedOn</w:t>
      </w:r>
    </w:p>
    <w:p w:rsidR="008F1548" w:rsidRPr="00E604B7" w:rsidRDefault="008F1548" w:rsidP="00E604B7">
      <w:pPr>
        <w:autoSpaceDE w:val="0"/>
        <w:autoSpaceDN w:val="0"/>
        <w:adjustRightInd w:val="0"/>
        <w:ind w:left="720"/>
        <w:rPr>
          <w:rFonts w:ascii="Consolas" w:hAnsi="Consolas" w:cs="Consolas"/>
          <w:sz w:val="18"/>
          <w:szCs w:val="18"/>
        </w:rPr>
      </w:pPr>
      <w:r w:rsidRPr="00E604B7">
        <w:rPr>
          <w:rFonts w:ascii="Consolas" w:hAnsi="Consolas" w:cs="Consolas"/>
          <w:color w:val="000000"/>
          <w:sz w:val="18"/>
          <w:szCs w:val="18"/>
        </w:rPr>
        <w:tab/>
      </w:r>
      <w:r w:rsidRPr="00E604B7">
        <w:rPr>
          <w:rFonts w:ascii="Consolas" w:hAnsi="Consolas" w:cs="Consolas"/>
          <w:color w:val="000000"/>
          <w:sz w:val="18"/>
          <w:szCs w:val="18"/>
        </w:rPr>
        <w:tab/>
      </w:r>
      <w:r w:rsidRPr="00E604B7">
        <w:rPr>
          <w:rFonts w:ascii="Consolas" w:hAnsi="Consolas" w:cs="Consolas"/>
          <w:b/>
          <w:bCs/>
          <w:color w:val="7F0055"/>
          <w:sz w:val="18"/>
          <w:szCs w:val="18"/>
        </w:rPr>
        <w:t>END</w:t>
      </w:r>
      <w:r w:rsidRPr="00E604B7">
        <w:rPr>
          <w:rFonts w:ascii="Consolas" w:hAnsi="Consolas" w:cs="Consolas"/>
          <w:color w:val="000000"/>
          <w:sz w:val="18"/>
          <w:szCs w:val="18"/>
        </w:rPr>
        <w:t>;</w:t>
      </w:r>
    </w:p>
    <w:p w:rsidR="008F1548" w:rsidRPr="00E604B7" w:rsidRDefault="008F1548" w:rsidP="00E604B7">
      <w:pPr>
        <w:autoSpaceDE w:val="0"/>
        <w:autoSpaceDN w:val="0"/>
        <w:adjustRightInd w:val="0"/>
        <w:ind w:left="720"/>
        <w:rPr>
          <w:rFonts w:ascii="Consolas" w:hAnsi="Consolas" w:cs="Consolas"/>
          <w:sz w:val="18"/>
          <w:szCs w:val="18"/>
        </w:rPr>
      </w:pPr>
    </w:p>
    <w:p w:rsidR="008F1548" w:rsidRDefault="008F1548" w:rsidP="00E604B7">
      <w:pPr>
        <w:autoSpaceDE w:val="0"/>
        <w:autoSpaceDN w:val="0"/>
        <w:adjustRightInd w:val="0"/>
        <w:ind w:left="720"/>
        <w:rPr>
          <w:rFonts w:ascii="Consolas" w:hAnsi="Consolas" w:cs="Consolas"/>
          <w:sz w:val="20"/>
          <w:szCs w:val="20"/>
        </w:rPr>
      </w:pPr>
      <w:r w:rsidRPr="00E604B7">
        <w:rPr>
          <w:rFonts w:ascii="Consolas" w:hAnsi="Consolas" w:cs="Consolas"/>
          <w:b/>
          <w:bCs/>
          <w:color w:val="7F0055"/>
          <w:sz w:val="18"/>
          <w:szCs w:val="18"/>
        </w:rPr>
        <w:lastRenderedPageBreak/>
        <w:t>END</w:t>
      </w:r>
    </w:p>
    <w:p w:rsidR="0071319A" w:rsidRDefault="0071319A" w:rsidP="0077676C">
      <w:pPr>
        <w:pStyle w:val="Heading3"/>
      </w:pPr>
      <w:bookmarkStart w:id="381" w:name="_Toc400536878"/>
      <w:r>
        <w:t>Database Files</w:t>
      </w:r>
      <w:bookmarkEnd w:id="381"/>
    </w:p>
    <w:p w:rsidR="0071319A" w:rsidRPr="0071319A" w:rsidRDefault="0071319A" w:rsidP="00AF0687">
      <w:pPr>
        <w:pStyle w:val="Heading4"/>
      </w:pPr>
      <w:r>
        <w:t>Expert-24 Database</w:t>
      </w:r>
    </w:p>
    <w:p w:rsidR="0071319A" w:rsidRDefault="0071319A" w:rsidP="0071319A">
      <w:r>
        <w:t>[DATABASE-FILES-HOME]/Data/</w:t>
      </w:r>
      <w:r w:rsidR="002E716D">
        <w:t>HLA</w:t>
      </w:r>
      <w:r w:rsidRPr="0071319A">
        <w:t>-EXPERT.mdf</w:t>
      </w:r>
    </w:p>
    <w:p w:rsidR="0071319A" w:rsidRDefault="0071319A" w:rsidP="0071319A">
      <w:r w:rsidRPr="0071319A">
        <w:t>[DATABASE-FILES-HOME]/</w:t>
      </w:r>
      <w:r>
        <w:t>Logs/</w:t>
      </w:r>
      <w:r w:rsidR="002E716D">
        <w:t>HLA</w:t>
      </w:r>
      <w:r>
        <w:t>-EXPERT.l</w:t>
      </w:r>
      <w:r w:rsidRPr="0071319A">
        <w:t>df</w:t>
      </w:r>
    </w:p>
    <w:p w:rsidR="00413AC3" w:rsidRDefault="00413AC3" w:rsidP="00AF0687">
      <w:pPr>
        <w:pStyle w:val="Heading4"/>
      </w:pPr>
      <w:r>
        <w:t>Infrastructure Database</w:t>
      </w:r>
    </w:p>
    <w:p w:rsidR="00413AC3" w:rsidRDefault="00413AC3" w:rsidP="00413AC3">
      <w:r>
        <w:t>[DATABASE-FILES-HOME]/Data/</w:t>
      </w:r>
      <w:r w:rsidR="002E716D">
        <w:t>HLA</w:t>
      </w:r>
      <w:r w:rsidRPr="0071319A">
        <w:t>-</w:t>
      </w:r>
      <w:r>
        <w:t>INFRASTRUCTURE</w:t>
      </w:r>
      <w:r w:rsidRPr="0071319A">
        <w:t>.mdf</w:t>
      </w:r>
    </w:p>
    <w:p w:rsidR="00413AC3" w:rsidRPr="0071319A" w:rsidRDefault="00413AC3" w:rsidP="00413AC3">
      <w:r w:rsidRPr="0071319A">
        <w:t>[DATABASE-FILES-HOME]/</w:t>
      </w:r>
      <w:r>
        <w:t>Logs/</w:t>
      </w:r>
      <w:r w:rsidR="002E716D">
        <w:t>HLA</w:t>
      </w:r>
      <w:r>
        <w:t>-INFRASTRUCTURE.l</w:t>
      </w:r>
      <w:r w:rsidRPr="0071319A">
        <w:t>df</w:t>
      </w:r>
    </w:p>
    <w:p w:rsidR="0071319A" w:rsidRDefault="006B021A" w:rsidP="00AF0687">
      <w:pPr>
        <w:pStyle w:val="Heading4"/>
      </w:pPr>
      <w:r>
        <w:t xml:space="preserve">Application </w:t>
      </w:r>
      <w:r w:rsidR="0071319A">
        <w:t>Database</w:t>
      </w:r>
    </w:p>
    <w:p w:rsidR="0071319A" w:rsidRDefault="0071319A" w:rsidP="0071319A">
      <w:r>
        <w:t>[DATABASE-FILES-HOME]/Data/</w:t>
      </w:r>
      <w:r w:rsidR="002E716D">
        <w:t>HLA</w:t>
      </w:r>
      <w:r w:rsidRPr="0071319A">
        <w:t>-</w:t>
      </w:r>
      <w:r>
        <w:t>APPLICATION</w:t>
      </w:r>
      <w:r w:rsidRPr="0071319A">
        <w:t>.mdf</w:t>
      </w:r>
    </w:p>
    <w:p w:rsidR="0071319A" w:rsidRDefault="0071319A" w:rsidP="0071319A">
      <w:r w:rsidRPr="0071319A">
        <w:t>[DATABASE-FILES-HOME]/</w:t>
      </w:r>
      <w:r>
        <w:t>Logs/</w:t>
      </w:r>
      <w:r w:rsidR="002E716D">
        <w:t>HLA</w:t>
      </w:r>
      <w:r>
        <w:t>-</w:t>
      </w:r>
      <w:r w:rsidRPr="0071319A">
        <w:t xml:space="preserve"> </w:t>
      </w:r>
      <w:r>
        <w:t>APPLICATION.l</w:t>
      </w:r>
      <w:r w:rsidRPr="0071319A">
        <w:t>df</w:t>
      </w:r>
    </w:p>
    <w:p w:rsidR="00801618" w:rsidRDefault="00801618" w:rsidP="00AF0687">
      <w:pPr>
        <w:pStyle w:val="Heading4"/>
      </w:pPr>
      <w:r>
        <w:t>Analytics Database</w:t>
      </w:r>
    </w:p>
    <w:p w:rsidR="00801618" w:rsidRDefault="00801618" w:rsidP="00801618">
      <w:r>
        <w:t>[DATABASE-FILES-HOME]/Data/</w:t>
      </w:r>
      <w:r w:rsidR="002E716D">
        <w:t>HLA</w:t>
      </w:r>
      <w:r w:rsidRPr="0071319A">
        <w:t>-</w:t>
      </w:r>
      <w:r>
        <w:t>ANALYTICS</w:t>
      </w:r>
      <w:r w:rsidRPr="0071319A">
        <w:t>.mdf</w:t>
      </w:r>
    </w:p>
    <w:p w:rsidR="00801618" w:rsidRPr="0071319A" w:rsidRDefault="00801618" w:rsidP="00801618">
      <w:r w:rsidRPr="0071319A">
        <w:t>[DATABASE-FILES-HOME]/</w:t>
      </w:r>
      <w:r>
        <w:t>Logs/</w:t>
      </w:r>
      <w:r w:rsidR="002E716D">
        <w:t>HLA</w:t>
      </w:r>
      <w:r>
        <w:t>-ANALYTICS.l</w:t>
      </w:r>
      <w:r w:rsidRPr="0071319A">
        <w:t>df</w:t>
      </w:r>
    </w:p>
    <w:p w:rsidR="0007017E" w:rsidRDefault="00522E10" w:rsidP="0077676C">
      <w:pPr>
        <w:pStyle w:val="Heading3"/>
      </w:pPr>
      <w:bookmarkStart w:id="382" w:name="_Toc400536879"/>
      <w:r>
        <w:t>Database Access</w:t>
      </w:r>
      <w:bookmarkEnd w:id="382"/>
    </w:p>
    <w:p w:rsidR="00522E10" w:rsidRDefault="00522E10" w:rsidP="00522E10">
      <w:r>
        <w:t xml:space="preserve">The application database should be accessed only through the JPA defined access layer in the Java EE application(s). The JPA layer provides a Object-Relational Mapping (ORM) </w:t>
      </w:r>
    </w:p>
    <w:p w:rsidR="00306283" w:rsidRDefault="007A7865" w:rsidP="00522E10">
      <w:r>
        <w:t>The estimated final database sizes (in 2022) are the following:</w:t>
      </w:r>
    </w:p>
    <w:p w:rsidR="007A7865" w:rsidRDefault="002E716D" w:rsidP="00522E10">
      <w:r>
        <w:t>HLA</w:t>
      </w:r>
      <w:r w:rsidR="007A7865">
        <w:t>-</w:t>
      </w:r>
      <w:r w:rsidR="00277B5A">
        <w:t xml:space="preserve">INFRASTRUCTURE </w:t>
      </w:r>
      <w:r w:rsidR="007A7865">
        <w:t xml:space="preserve">database: </w:t>
      </w:r>
      <w:r w:rsidR="00277B5A">
        <w:t>2</w:t>
      </w:r>
      <w:r w:rsidR="007A7865">
        <w:t xml:space="preserve"> GB</w:t>
      </w:r>
    </w:p>
    <w:p w:rsidR="00277B5A" w:rsidRDefault="002E716D" w:rsidP="00277B5A">
      <w:r>
        <w:t>HLA</w:t>
      </w:r>
      <w:r w:rsidR="00277B5A">
        <w:t>-APPLICATION database: 3 GB</w:t>
      </w:r>
    </w:p>
    <w:p w:rsidR="008E172C" w:rsidRDefault="002E716D" w:rsidP="008E172C">
      <w:r>
        <w:t>HLA</w:t>
      </w:r>
      <w:r w:rsidR="00B4032C">
        <w:t>-ANALYTICS database: 5</w:t>
      </w:r>
      <w:r w:rsidR="008E172C">
        <w:t xml:space="preserve"> GB</w:t>
      </w:r>
    </w:p>
    <w:p w:rsidR="007A7865" w:rsidRDefault="002E716D" w:rsidP="00522E10">
      <w:r>
        <w:t>HLA</w:t>
      </w:r>
      <w:r w:rsidR="007A7865">
        <w:t xml:space="preserve">-EXPERT database: 5 </w:t>
      </w:r>
      <w:r w:rsidR="000D1325">
        <w:t>G</w:t>
      </w:r>
      <w:r w:rsidR="007A7865">
        <w:t>B</w:t>
      </w:r>
    </w:p>
    <w:p w:rsidR="00634F32" w:rsidRDefault="00634F32" w:rsidP="00634F32">
      <w:r>
        <w:t>The update frequency is estimated to be 3.5M (number of users in 2022) x 2 (number of traversals per user per year) = 7M.</w:t>
      </w:r>
    </w:p>
    <w:p w:rsidR="000A0907" w:rsidRPr="00AE2AA1" w:rsidRDefault="000A0907" w:rsidP="0077676C">
      <w:pPr>
        <w:pStyle w:val="Heading2"/>
      </w:pPr>
      <w:bookmarkStart w:id="383" w:name="_Toc357147906"/>
      <w:bookmarkStart w:id="384" w:name="_Toc357147907"/>
      <w:bookmarkStart w:id="385" w:name="_Toc357147908"/>
      <w:bookmarkStart w:id="386" w:name="_Toc400536880"/>
      <w:bookmarkEnd w:id="383"/>
      <w:bookmarkEnd w:id="384"/>
      <w:bookmarkEnd w:id="385"/>
      <w:r w:rsidRPr="00AE2AA1">
        <w:t>Non-Database Management System Files</w:t>
      </w:r>
      <w:bookmarkEnd w:id="386"/>
      <w:r w:rsidRPr="00AE2AA1">
        <w:t xml:space="preserve"> </w:t>
      </w:r>
    </w:p>
    <w:p w:rsidR="002D780B" w:rsidRDefault="002D780B" w:rsidP="0077676C">
      <w:pPr>
        <w:pStyle w:val="Heading3"/>
      </w:pPr>
      <w:bookmarkStart w:id="387" w:name="_Toc334603154"/>
      <w:bookmarkStart w:id="388" w:name="_Toc400536881"/>
      <w:bookmarkEnd w:id="387"/>
      <w:r>
        <w:t>Properties Files</w:t>
      </w:r>
      <w:bookmarkEnd w:id="388"/>
    </w:p>
    <w:p w:rsidR="00DE00D9" w:rsidRDefault="00DE00D9" w:rsidP="00DE00D9">
      <w:r>
        <w:t xml:space="preserve">The following files are used to configure the system and are deployed in domain </w:t>
      </w:r>
      <w:r w:rsidRPr="00DE00D9">
        <w:t>config\properties</w:t>
      </w:r>
      <w:r>
        <w:t xml:space="preserve"> directory.</w:t>
      </w:r>
      <w:r w:rsidR="00522E10">
        <w:t xml:space="preserve"> These files may be changed while the system </w:t>
      </w:r>
      <w:r w:rsidR="00081558">
        <w:t>i</w:t>
      </w:r>
      <w:r w:rsidR="00522E10">
        <w:t>s running, but changes (typically) do not take effect until the WebLogic container is restarted.</w:t>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4A0" w:firstRow="1" w:lastRow="0" w:firstColumn="1" w:lastColumn="0" w:noHBand="0" w:noVBand="1"/>
      </w:tblPr>
      <w:tblGrid>
        <w:gridCol w:w="1645"/>
        <w:gridCol w:w="8550"/>
      </w:tblGrid>
      <w:tr w:rsidR="00DE00D9" w:rsidRPr="005F40C7" w:rsidTr="00FE4626">
        <w:trPr>
          <w:tblHeader/>
        </w:trPr>
        <w:tc>
          <w:tcPr>
            <w:tcW w:w="164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DE00D9" w:rsidRPr="006909B3" w:rsidRDefault="00DE00D9" w:rsidP="00703A08">
            <w:pPr>
              <w:pStyle w:val="TableHeading"/>
              <w:keepNext/>
            </w:pPr>
            <w:r w:rsidRPr="006909B3">
              <w:lastRenderedPageBreak/>
              <w:t>File Name</w:t>
            </w:r>
          </w:p>
        </w:tc>
        <w:tc>
          <w:tcPr>
            <w:tcW w:w="855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DE00D9" w:rsidRPr="006909B3" w:rsidRDefault="00DE00D9" w:rsidP="00703A08">
            <w:pPr>
              <w:pStyle w:val="TableHeading"/>
              <w:keepNext/>
            </w:pPr>
            <w:r w:rsidRPr="006909B3">
              <w:t>Description</w:t>
            </w:r>
          </w:p>
        </w:tc>
      </w:tr>
      <w:tr w:rsidR="002A290B" w:rsidRPr="005F40C7" w:rsidTr="00FE4626">
        <w:tblPrEx>
          <w:tblCellMar>
            <w:top w:w="43" w:type="dxa"/>
            <w:bottom w:w="43" w:type="dxa"/>
          </w:tblCellMar>
        </w:tblPrEx>
        <w:tc>
          <w:tcPr>
            <w:tcW w:w="1645" w:type="dxa"/>
            <w:shd w:val="clear" w:color="auto" w:fill="F2F2F2"/>
          </w:tcPr>
          <w:p w:rsidR="002A290B" w:rsidRPr="00A44C99" w:rsidRDefault="002A290B" w:rsidP="00703A08">
            <w:pPr>
              <w:pStyle w:val="TableText"/>
              <w:keepNext/>
              <w:rPr>
                <w:b/>
              </w:rPr>
            </w:pPr>
            <w:r w:rsidRPr="00A44C99">
              <w:rPr>
                <w:b/>
              </w:rPr>
              <w:t>administration.properties</w:t>
            </w:r>
          </w:p>
        </w:tc>
        <w:tc>
          <w:tcPr>
            <w:tcW w:w="8550" w:type="dxa"/>
            <w:shd w:val="clear" w:color="auto" w:fill="auto"/>
          </w:tcPr>
          <w:p w:rsidR="002A290B" w:rsidRPr="008373B9" w:rsidRDefault="00FA0B47" w:rsidP="004F7C7D">
            <w:pPr>
              <w:pStyle w:val="TableText"/>
            </w:pPr>
            <w:r w:rsidRPr="008373B9">
              <w:t>Properties for the administration application</w:t>
            </w:r>
          </w:p>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780"/>
              <w:gridCol w:w="999"/>
              <w:gridCol w:w="4590"/>
            </w:tblGrid>
            <w:tr w:rsidR="002A290B" w:rsidRPr="005F40C7" w:rsidTr="00F5295E">
              <w:tc>
                <w:tcPr>
                  <w:tcW w:w="2780" w:type="dxa"/>
                  <w:shd w:val="clear" w:color="auto" w:fill="auto"/>
                </w:tcPr>
                <w:p w:rsidR="002A290B" w:rsidRPr="001C01DF" w:rsidRDefault="002A290B" w:rsidP="004F7C7D">
                  <w:pPr>
                    <w:pStyle w:val="TableText"/>
                    <w:rPr>
                      <w:b/>
                    </w:rPr>
                  </w:pPr>
                  <w:r w:rsidRPr="001C01DF">
                    <w:rPr>
                      <w:b/>
                    </w:rPr>
                    <w:t>Property</w:t>
                  </w:r>
                </w:p>
              </w:tc>
              <w:tc>
                <w:tcPr>
                  <w:tcW w:w="999" w:type="dxa"/>
                  <w:shd w:val="clear" w:color="auto" w:fill="auto"/>
                </w:tcPr>
                <w:p w:rsidR="002A290B" w:rsidRPr="00741049" w:rsidRDefault="002A290B" w:rsidP="004F7C7D">
                  <w:pPr>
                    <w:pStyle w:val="TableText"/>
                    <w:rPr>
                      <w:b/>
                    </w:rPr>
                  </w:pPr>
                  <w:r w:rsidRPr="00741049">
                    <w:rPr>
                      <w:b/>
                    </w:rPr>
                    <w:t>Default</w:t>
                  </w:r>
                </w:p>
              </w:tc>
              <w:tc>
                <w:tcPr>
                  <w:tcW w:w="4590" w:type="dxa"/>
                </w:tcPr>
                <w:p w:rsidR="002A290B" w:rsidRPr="005A461F" w:rsidRDefault="002A290B" w:rsidP="004F7C7D">
                  <w:pPr>
                    <w:pStyle w:val="TableText"/>
                    <w:rPr>
                      <w:b/>
                    </w:rPr>
                  </w:pPr>
                  <w:r w:rsidRPr="005A461F">
                    <w:rPr>
                      <w:b/>
                    </w:rPr>
                    <w:t>Description</w:t>
                  </w:r>
                </w:p>
              </w:tc>
            </w:tr>
            <w:tr w:rsidR="002A290B" w:rsidRPr="005F40C7" w:rsidTr="00F5295E">
              <w:trPr>
                <w:trHeight w:val="575"/>
              </w:trPr>
              <w:tc>
                <w:tcPr>
                  <w:tcW w:w="2780" w:type="dxa"/>
                  <w:shd w:val="clear" w:color="auto" w:fill="auto"/>
                </w:tcPr>
                <w:p w:rsidR="002A290B" w:rsidRPr="005F40C7" w:rsidRDefault="002A290B" w:rsidP="004F7C7D">
                  <w:pPr>
                    <w:pStyle w:val="TableText"/>
                  </w:pPr>
                  <w:r w:rsidRPr="005F40C7">
                    <w:t>admin.messages.showContent</w:t>
                  </w:r>
                  <w:r w:rsidR="00FA0B47" w:rsidRPr="005F40C7">
                    <w:t xml:space="preserve"> (Boolean)</w:t>
                  </w:r>
                </w:p>
              </w:tc>
              <w:tc>
                <w:tcPr>
                  <w:tcW w:w="999" w:type="dxa"/>
                  <w:shd w:val="clear" w:color="auto" w:fill="auto"/>
                </w:tcPr>
                <w:p w:rsidR="002A290B" w:rsidRPr="005F40C7" w:rsidRDefault="002A290B" w:rsidP="004F7C7D">
                  <w:pPr>
                    <w:pStyle w:val="TableText"/>
                  </w:pPr>
                  <w:r w:rsidRPr="005F40C7">
                    <w:t>false</w:t>
                  </w:r>
                </w:p>
              </w:tc>
              <w:tc>
                <w:tcPr>
                  <w:tcW w:w="4590" w:type="dxa"/>
                </w:tcPr>
                <w:p w:rsidR="002A290B" w:rsidRPr="005F40C7" w:rsidRDefault="002A290B" w:rsidP="004F7C7D">
                  <w:pPr>
                    <w:pStyle w:val="TableText"/>
                  </w:pPr>
                  <w:r w:rsidRPr="005F40C7">
                    <w:t xml:space="preserve">Show the content of exchanged messages, iftrue. </w:t>
                  </w:r>
                </w:p>
              </w:tc>
            </w:tr>
          </w:tbl>
          <w:p w:rsidR="002A290B" w:rsidRPr="005F40C7" w:rsidRDefault="002A290B" w:rsidP="004F7C7D">
            <w:pPr>
              <w:pStyle w:val="TableText"/>
            </w:pPr>
          </w:p>
        </w:tc>
      </w:tr>
      <w:tr w:rsidR="005569A9" w:rsidRPr="00F7243A" w:rsidTr="00FE4626">
        <w:tblPrEx>
          <w:tblCellMar>
            <w:top w:w="43" w:type="dxa"/>
            <w:bottom w:w="43" w:type="dxa"/>
          </w:tblCellMar>
        </w:tblPrEx>
        <w:tc>
          <w:tcPr>
            <w:tcW w:w="1645" w:type="dxa"/>
            <w:shd w:val="clear" w:color="auto" w:fill="F2F2F2"/>
          </w:tcPr>
          <w:p w:rsidR="005569A9" w:rsidRPr="00F7243A" w:rsidRDefault="005569A9" w:rsidP="004F7C7D">
            <w:pPr>
              <w:pStyle w:val="TableText"/>
              <w:rPr>
                <w:b/>
              </w:rPr>
            </w:pPr>
            <w:r w:rsidRPr="00F7243A">
              <w:rPr>
                <w:b/>
              </w:rPr>
              <w:t>analytics.</w:t>
            </w:r>
          </w:p>
          <w:p w:rsidR="005569A9" w:rsidRPr="00F7243A" w:rsidRDefault="005569A9" w:rsidP="004F7C7D">
            <w:pPr>
              <w:pStyle w:val="TableText"/>
              <w:rPr>
                <w:b/>
              </w:rPr>
            </w:pPr>
            <w:r w:rsidRPr="00F7243A">
              <w:rPr>
                <w:b/>
              </w:rPr>
              <w:t>properties</w:t>
            </w:r>
          </w:p>
        </w:tc>
        <w:tc>
          <w:tcPr>
            <w:tcW w:w="8550" w:type="dxa"/>
            <w:shd w:val="clear" w:color="auto" w:fill="auto"/>
          </w:tcPr>
          <w:p w:rsidR="005569A9" w:rsidRPr="00F7243A" w:rsidRDefault="005569A9" w:rsidP="004F7C7D">
            <w:pPr>
              <w:pStyle w:val="TableText"/>
            </w:pPr>
            <w:r w:rsidRPr="00F7243A">
              <w:t>Defines properties related to the Analytics application</w:t>
            </w:r>
          </w:p>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3"/>
              <w:gridCol w:w="3067"/>
              <w:gridCol w:w="3539"/>
            </w:tblGrid>
            <w:tr w:rsidR="005569A9" w:rsidRPr="00F7243A" w:rsidTr="004F29B0">
              <w:tc>
                <w:tcPr>
                  <w:tcW w:w="1763" w:type="dxa"/>
                  <w:shd w:val="clear" w:color="auto" w:fill="auto"/>
                </w:tcPr>
                <w:p w:rsidR="005569A9" w:rsidRPr="00F7243A" w:rsidRDefault="005569A9" w:rsidP="004F7C7D">
                  <w:pPr>
                    <w:pStyle w:val="TableText"/>
                    <w:rPr>
                      <w:b/>
                    </w:rPr>
                  </w:pPr>
                  <w:r w:rsidRPr="00F7243A">
                    <w:rPr>
                      <w:b/>
                    </w:rPr>
                    <w:t>Property</w:t>
                  </w:r>
                </w:p>
              </w:tc>
              <w:tc>
                <w:tcPr>
                  <w:tcW w:w="3067" w:type="dxa"/>
                  <w:shd w:val="clear" w:color="auto" w:fill="auto"/>
                </w:tcPr>
                <w:p w:rsidR="005569A9" w:rsidRPr="00F7243A" w:rsidRDefault="005569A9" w:rsidP="004F7C7D">
                  <w:pPr>
                    <w:pStyle w:val="TableText"/>
                    <w:rPr>
                      <w:b/>
                    </w:rPr>
                  </w:pPr>
                  <w:r w:rsidRPr="00F7243A">
                    <w:rPr>
                      <w:b/>
                    </w:rPr>
                    <w:t>Default</w:t>
                  </w:r>
                </w:p>
              </w:tc>
              <w:tc>
                <w:tcPr>
                  <w:tcW w:w="3539" w:type="dxa"/>
                </w:tcPr>
                <w:p w:rsidR="005569A9" w:rsidRPr="00F7243A" w:rsidRDefault="005569A9" w:rsidP="004F7C7D">
                  <w:pPr>
                    <w:pStyle w:val="TableText"/>
                    <w:rPr>
                      <w:b/>
                    </w:rPr>
                  </w:pPr>
                  <w:r w:rsidRPr="00F7243A">
                    <w:rPr>
                      <w:b/>
                    </w:rPr>
                    <w:t>Description</w:t>
                  </w:r>
                </w:p>
              </w:tc>
            </w:tr>
            <w:tr w:rsidR="005569A9" w:rsidRPr="00F7243A" w:rsidTr="004F29B0">
              <w:trPr>
                <w:trHeight w:val="332"/>
              </w:trPr>
              <w:tc>
                <w:tcPr>
                  <w:tcW w:w="1763" w:type="dxa"/>
                  <w:shd w:val="clear" w:color="auto" w:fill="auto"/>
                </w:tcPr>
                <w:p w:rsidR="005569A9" w:rsidRPr="00F7243A" w:rsidRDefault="005569A9" w:rsidP="004F7C7D">
                  <w:pPr>
                    <w:pStyle w:val="TableText"/>
                  </w:pPr>
                  <w:r w:rsidRPr="00F7243A">
                    <w:t>analytics.baseyear</w:t>
                  </w:r>
                </w:p>
              </w:tc>
              <w:tc>
                <w:tcPr>
                  <w:tcW w:w="3067" w:type="dxa"/>
                  <w:shd w:val="clear" w:color="auto" w:fill="auto"/>
                </w:tcPr>
                <w:p w:rsidR="005569A9" w:rsidRPr="00F7243A" w:rsidRDefault="005569A9" w:rsidP="004F7C7D">
                  <w:pPr>
                    <w:pStyle w:val="TableText"/>
                  </w:pPr>
                  <w:r w:rsidRPr="00F7243A">
                    <w:t>2014</w:t>
                  </w:r>
                </w:p>
              </w:tc>
              <w:tc>
                <w:tcPr>
                  <w:tcW w:w="3539" w:type="dxa"/>
                </w:tcPr>
                <w:p w:rsidR="005569A9" w:rsidRPr="00F7243A" w:rsidRDefault="002E716D" w:rsidP="004F7C7D">
                  <w:pPr>
                    <w:pStyle w:val="TableText"/>
                  </w:pPr>
                  <w:r>
                    <w:t>HLA</w:t>
                  </w:r>
                  <w:r w:rsidR="005569A9" w:rsidRPr="00F7243A">
                    <w:t xml:space="preserve"> deployment year</w:t>
                  </w:r>
                </w:p>
              </w:tc>
            </w:tr>
          </w:tbl>
          <w:p w:rsidR="005569A9" w:rsidRPr="00F7243A" w:rsidRDefault="005569A9" w:rsidP="004F7C7D">
            <w:pPr>
              <w:pStyle w:val="TableText"/>
            </w:pPr>
          </w:p>
        </w:tc>
      </w:tr>
      <w:tr w:rsidR="00FA0B47" w:rsidRPr="005F40C7" w:rsidTr="00FE4626">
        <w:tblPrEx>
          <w:tblCellMar>
            <w:top w:w="43" w:type="dxa"/>
            <w:bottom w:w="43" w:type="dxa"/>
          </w:tblCellMar>
        </w:tblPrEx>
        <w:tc>
          <w:tcPr>
            <w:tcW w:w="1645" w:type="dxa"/>
            <w:shd w:val="clear" w:color="auto" w:fill="F2F2F2"/>
          </w:tcPr>
          <w:p w:rsidR="00FA0B47" w:rsidRPr="00A76917" w:rsidRDefault="00FA0B47" w:rsidP="004F7C7D">
            <w:pPr>
              <w:pStyle w:val="TableText"/>
              <w:rPr>
                <w:b/>
              </w:rPr>
            </w:pPr>
            <w:r w:rsidRPr="005569A9">
              <w:rPr>
                <w:b/>
              </w:rPr>
              <w:t>authentication.prope</w:t>
            </w:r>
            <w:r w:rsidRPr="00A76917">
              <w:rPr>
                <w:b/>
              </w:rPr>
              <w:t>rties</w:t>
            </w:r>
          </w:p>
        </w:tc>
        <w:tc>
          <w:tcPr>
            <w:tcW w:w="8550" w:type="dxa"/>
            <w:shd w:val="clear" w:color="auto" w:fill="auto"/>
          </w:tcPr>
          <w:p w:rsidR="00FA0B47" w:rsidRPr="00284847" w:rsidRDefault="00FA0B47" w:rsidP="004F7C7D">
            <w:pPr>
              <w:pStyle w:val="TableText"/>
            </w:pPr>
            <w:r w:rsidRPr="00897827">
              <w:t>Pro</w:t>
            </w:r>
            <w:r w:rsidR="003267CA" w:rsidRPr="009D47F2">
              <w:t>perties for user authentication</w:t>
            </w:r>
          </w:p>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
              <w:gridCol w:w="2303"/>
              <w:gridCol w:w="2970"/>
              <w:gridCol w:w="3089"/>
            </w:tblGrid>
            <w:tr w:rsidR="009514A4" w:rsidRPr="005F40C7" w:rsidTr="00E604B7">
              <w:tc>
                <w:tcPr>
                  <w:tcW w:w="2310" w:type="dxa"/>
                  <w:gridSpan w:val="2"/>
                  <w:shd w:val="clear" w:color="auto" w:fill="auto"/>
                </w:tcPr>
                <w:p w:rsidR="00FA0B47" w:rsidRPr="005F40C7" w:rsidRDefault="00FA0B47" w:rsidP="004F7C7D">
                  <w:pPr>
                    <w:pStyle w:val="TableText"/>
                    <w:rPr>
                      <w:b/>
                      <w:color w:val="000000"/>
                    </w:rPr>
                  </w:pPr>
                  <w:r w:rsidRPr="005F40C7">
                    <w:rPr>
                      <w:b/>
                      <w:color w:val="000000"/>
                    </w:rPr>
                    <w:t>Property</w:t>
                  </w:r>
                </w:p>
              </w:tc>
              <w:tc>
                <w:tcPr>
                  <w:tcW w:w="2970" w:type="dxa"/>
                  <w:shd w:val="clear" w:color="auto" w:fill="auto"/>
                </w:tcPr>
                <w:p w:rsidR="00FA0B47" w:rsidRPr="005F40C7" w:rsidRDefault="00FA0B47" w:rsidP="004F7C7D">
                  <w:pPr>
                    <w:pStyle w:val="TableText"/>
                    <w:rPr>
                      <w:b/>
                      <w:color w:val="000000"/>
                    </w:rPr>
                  </w:pPr>
                  <w:r w:rsidRPr="005F40C7">
                    <w:rPr>
                      <w:b/>
                      <w:color w:val="000000"/>
                    </w:rPr>
                    <w:t>Default</w:t>
                  </w:r>
                </w:p>
              </w:tc>
              <w:tc>
                <w:tcPr>
                  <w:tcW w:w="3089" w:type="dxa"/>
                  <w:shd w:val="clear" w:color="auto" w:fill="auto"/>
                </w:tcPr>
                <w:p w:rsidR="00FA0B47" w:rsidRPr="005F40C7" w:rsidRDefault="00FA0B47" w:rsidP="004F7C7D">
                  <w:pPr>
                    <w:pStyle w:val="TableText"/>
                    <w:rPr>
                      <w:b/>
                      <w:color w:val="000000"/>
                    </w:rPr>
                  </w:pPr>
                  <w:r w:rsidRPr="005F40C7">
                    <w:rPr>
                      <w:b/>
                      <w:color w:val="000000"/>
                    </w:rPr>
                    <w:t>Description</w:t>
                  </w:r>
                </w:p>
              </w:tc>
            </w:tr>
            <w:tr w:rsidR="009514A4" w:rsidRPr="005F40C7" w:rsidTr="00E604B7">
              <w:trPr>
                <w:gridBefore w:val="1"/>
                <w:wBefore w:w="7" w:type="dxa"/>
              </w:trPr>
              <w:tc>
                <w:tcPr>
                  <w:tcW w:w="2303" w:type="dxa"/>
                  <w:shd w:val="clear" w:color="auto" w:fill="auto"/>
                </w:tcPr>
                <w:p w:rsidR="00114EE2" w:rsidRPr="005F40C7" w:rsidRDefault="00114EE2" w:rsidP="004F7C7D">
                  <w:pPr>
                    <w:pStyle w:val="TableText"/>
                    <w:rPr>
                      <w:color w:val="000000"/>
                    </w:rPr>
                  </w:pPr>
                  <w:r w:rsidRPr="005F40C7">
                    <w:rPr>
                      <w:color w:val="000000"/>
                    </w:rPr>
                    <w:t>authentication.mhv.linkBack</w:t>
                  </w:r>
                </w:p>
              </w:tc>
              <w:tc>
                <w:tcPr>
                  <w:tcW w:w="2970" w:type="dxa"/>
                  <w:shd w:val="clear" w:color="auto" w:fill="auto"/>
                </w:tcPr>
                <w:p w:rsidR="00114EE2" w:rsidRPr="005F40C7" w:rsidRDefault="009514A4" w:rsidP="004F7C7D">
                  <w:pPr>
                    <w:pStyle w:val="TableText"/>
                    <w:rPr>
                      <w:color w:val="000000"/>
                    </w:rPr>
                  </w:pPr>
                  <w:r w:rsidRPr="005F40C7">
                    <w:rPr>
                      <w:color w:val="000000"/>
                    </w:rPr>
                    <w:t>-</w:t>
                  </w:r>
                </w:p>
              </w:tc>
              <w:tc>
                <w:tcPr>
                  <w:tcW w:w="3089" w:type="dxa"/>
                  <w:shd w:val="clear" w:color="auto" w:fill="auto"/>
                </w:tcPr>
                <w:p w:rsidR="00114EE2" w:rsidRPr="005F40C7" w:rsidRDefault="00064C6C" w:rsidP="004F7C7D">
                  <w:pPr>
                    <w:pStyle w:val="TableText"/>
                    <w:rPr>
                      <w:color w:val="000000"/>
                    </w:rPr>
                  </w:pPr>
                  <w:r w:rsidRPr="005F40C7">
                    <w:rPr>
                      <w:color w:val="000000"/>
                    </w:rPr>
                    <w:t>Defines the link back to MHV (shown after user ‘closes’ the main application</w:t>
                  </w:r>
                </w:p>
              </w:tc>
            </w:tr>
            <w:tr w:rsidR="009514A4" w:rsidRPr="005F40C7" w:rsidTr="00E604B7">
              <w:trPr>
                <w:gridBefore w:val="1"/>
                <w:wBefore w:w="7" w:type="dxa"/>
              </w:trPr>
              <w:tc>
                <w:tcPr>
                  <w:tcW w:w="2303" w:type="dxa"/>
                  <w:shd w:val="clear" w:color="auto" w:fill="auto"/>
                </w:tcPr>
                <w:p w:rsidR="00114EE2" w:rsidRPr="005F40C7" w:rsidRDefault="00114EE2" w:rsidP="004F7C7D">
                  <w:pPr>
                    <w:pStyle w:val="TableText"/>
                    <w:rPr>
                      <w:color w:val="000000"/>
                    </w:rPr>
                  </w:pPr>
                  <w:r w:rsidRPr="005F40C7">
                    <w:rPr>
                      <w:color w:val="000000"/>
                    </w:rPr>
                    <w:t>authentication.mhv.login</w:t>
                  </w:r>
                </w:p>
              </w:tc>
              <w:tc>
                <w:tcPr>
                  <w:tcW w:w="2970" w:type="dxa"/>
                  <w:shd w:val="clear" w:color="auto" w:fill="auto"/>
                </w:tcPr>
                <w:p w:rsidR="00114EE2" w:rsidRPr="005F40C7" w:rsidRDefault="009514A4" w:rsidP="004F7C7D">
                  <w:pPr>
                    <w:pStyle w:val="TableText"/>
                    <w:rPr>
                      <w:color w:val="000000"/>
                    </w:rPr>
                  </w:pPr>
                  <w:r w:rsidRPr="005F40C7">
                    <w:rPr>
                      <w:color w:val="000000"/>
                    </w:rPr>
                    <w:t>-</w:t>
                  </w:r>
                </w:p>
              </w:tc>
              <w:tc>
                <w:tcPr>
                  <w:tcW w:w="3089" w:type="dxa"/>
                  <w:shd w:val="clear" w:color="auto" w:fill="auto"/>
                </w:tcPr>
                <w:p w:rsidR="00114EE2" w:rsidRPr="005F40C7" w:rsidRDefault="00064C6C" w:rsidP="004F7C7D">
                  <w:pPr>
                    <w:pStyle w:val="TableText"/>
                    <w:rPr>
                      <w:color w:val="000000"/>
                    </w:rPr>
                  </w:pPr>
                  <w:r w:rsidRPr="005F40C7">
                    <w:rPr>
                      <w:color w:val="000000"/>
                    </w:rPr>
                    <w:t xml:space="preserve">If set, defines the URL where the user is redirected when trying to access the </w:t>
                  </w:r>
                  <w:r w:rsidR="002E716D">
                    <w:rPr>
                      <w:color w:val="000000"/>
                    </w:rPr>
                    <w:t>HLA</w:t>
                  </w:r>
                  <w:r w:rsidRPr="005F40C7">
                    <w:rPr>
                      <w:color w:val="000000"/>
                    </w:rPr>
                    <w:t xml:space="preserve"> main application without a valid session</w:t>
                  </w:r>
                </w:p>
              </w:tc>
            </w:tr>
            <w:tr w:rsidR="008B2640" w:rsidRPr="005F40C7" w:rsidTr="00E604B7">
              <w:trPr>
                <w:gridBefore w:val="1"/>
                <w:wBefore w:w="7" w:type="dxa"/>
              </w:trPr>
              <w:tc>
                <w:tcPr>
                  <w:tcW w:w="2303" w:type="dxa"/>
                  <w:shd w:val="clear" w:color="auto" w:fill="auto"/>
                </w:tcPr>
                <w:p w:rsidR="008B2640" w:rsidRPr="005F40C7" w:rsidRDefault="008B2640" w:rsidP="004F7C7D">
                  <w:pPr>
                    <w:pStyle w:val="TableText"/>
                    <w:rPr>
                      <w:color w:val="000000"/>
                    </w:rPr>
                  </w:pPr>
                  <w:r w:rsidRPr="005F40C7">
                    <w:rPr>
                      <w:color w:val="000000"/>
                    </w:rPr>
                    <w:t>authentication. failureBeforeLockout</w:t>
                  </w:r>
                </w:p>
              </w:tc>
              <w:tc>
                <w:tcPr>
                  <w:tcW w:w="2970" w:type="dxa"/>
                  <w:shd w:val="clear" w:color="auto" w:fill="auto"/>
                </w:tcPr>
                <w:p w:rsidR="008B2640" w:rsidRPr="005F40C7" w:rsidRDefault="008B2640" w:rsidP="004F7C7D">
                  <w:pPr>
                    <w:pStyle w:val="TableText"/>
                    <w:rPr>
                      <w:color w:val="000000"/>
                    </w:rPr>
                  </w:pPr>
                  <w:r w:rsidRPr="005F40C7">
                    <w:rPr>
                      <w:color w:val="000000"/>
                    </w:rPr>
                    <w:t>3</w:t>
                  </w:r>
                </w:p>
              </w:tc>
              <w:tc>
                <w:tcPr>
                  <w:tcW w:w="3089" w:type="dxa"/>
                  <w:shd w:val="clear" w:color="auto" w:fill="auto"/>
                </w:tcPr>
                <w:p w:rsidR="008B2640" w:rsidRPr="005F40C7" w:rsidRDefault="008B2640" w:rsidP="004F7C7D">
                  <w:pPr>
                    <w:pStyle w:val="TableText"/>
                    <w:rPr>
                      <w:color w:val="000000"/>
                    </w:rPr>
                  </w:pPr>
                  <w:r w:rsidRPr="005F40C7">
                    <w:rPr>
                      <w:color w:val="000000"/>
                    </w:rPr>
                    <w:t>Number of consecutive login failures within  [authentication. lockoutWindow ] before locking user out of system</w:t>
                  </w:r>
                </w:p>
              </w:tc>
            </w:tr>
            <w:tr w:rsidR="008B2640" w:rsidRPr="005F40C7" w:rsidTr="00E604B7">
              <w:trPr>
                <w:gridBefore w:val="1"/>
                <w:wBefore w:w="7" w:type="dxa"/>
              </w:trPr>
              <w:tc>
                <w:tcPr>
                  <w:tcW w:w="2303" w:type="dxa"/>
                  <w:shd w:val="clear" w:color="auto" w:fill="auto"/>
                </w:tcPr>
                <w:p w:rsidR="008B2640" w:rsidRPr="005F40C7" w:rsidRDefault="008B2640" w:rsidP="004F7C7D">
                  <w:pPr>
                    <w:pStyle w:val="TableText"/>
                    <w:rPr>
                      <w:color w:val="000000"/>
                    </w:rPr>
                  </w:pPr>
                  <w:r w:rsidRPr="005F40C7">
                    <w:rPr>
                      <w:color w:val="000000"/>
                    </w:rPr>
                    <w:t>authentication. lockoutWindow</w:t>
                  </w:r>
                </w:p>
              </w:tc>
              <w:tc>
                <w:tcPr>
                  <w:tcW w:w="2970" w:type="dxa"/>
                  <w:shd w:val="clear" w:color="auto" w:fill="auto"/>
                </w:tcPr>
                <w:p w:rsidR="008B2640" w:rsidRPr="005F40C7" w:rsidRDefault="008B2640" w:rsidP="004F7C7D">
                  <w:pPr>
                    <w:pStyle w:val="TableText"/>
                    <w:rPr>
                      <w:color w:val="000000"/>
                    </w:rPr>
                  </w:pPr>
                  <w:r w:rsidRPr="005F40C7">
                    <w:rPr>
                      <w:color w:val="000000"/>
                    </w:rPr>
                    <w:t>86400</w:t>
                  </w:r>
                </w:p>
              </w:tc>
              <w:tc>
                <w:tcPr>
                  <w:tcW w:w="3089" w:type="dxa"/>
                  <w:shd w:val="clear" w:color="auto" w:fill="auto"/>
                </w:tcPr>
                <w:p w:rsidR="008B2640" w:rsidRPr="005F40C7" w:rsidRDefault="008B2640" w:rsidP="004F7C7D">
                  <w:pPr>
                    <w:pStyle w:val="TableText"/>
                    <w:rPr>
                      <w:color w:val="000000"/>
                    </w:rPr>
                  </w:pPr>
                  <w:r w:rsidRPr="005F40C7">
                    <w:rPr>
                      <w:color w:val="000000"/>
                    </w:rPr>
                    <w:t>Number of seconds for lockout window</w:t>
                  </w:r>
                </w:p>
              </w:tc>
            </w:tr>
            <w:tr w:rsidR="008B2640" w:rsidRPr="005F40C7" w:rsidTr="00E604B7">
              <w:trPr>
                <w:gridBefore w:val="1"/>
                <w:wBefore w:w="7" w:type="dxa"/>
              </w:trPr>
              <w:tc>
                <w:tcPr>
                  <w:tcW w:w="2303" w:type="dxa"/>
                  <w:shd w:val="clear" w:color="auto" w:fill="auto"/>
                </w:tcPr>
                <w:p w:rsidR="008B2640" w:rsidRPr="005F40C7" w:rsidRDefault="008B2640" w:rsidP="004F7C7D">
                  <w:pPr>
                    <w:pStyle w:val="TableText"/>
                    <w:rPr>
                      <w:color w:val="000000"/>
                    </w:rPr>
                  </w:pPr>
                  <w:r w:rsidRPr="005F40C7">
                    <w:rPr>
                      <w:color w:val="000000"/>
                    </w:rPr>
                    <w:t>authentication. lockoutPeriod</w:t>
                  </w:r>
                </w:p>
              </w:tc>
              <w:tc>
                <w:tcPr>
                  <w:tcW w:w="2970" w:type="dxa"/>
                  <w:shd w:val="clear" w:color="auto" w:fill="auto"/>
                </w:tcPr>
                <w:p w:rsidR="008B2640" w:rsidRPr="005F40C7" w:rsidRDefault="008B2640" w:rsidP="004F7C7D">
                  <w:pPr>
                    <w:pStyle w:val="TableText"/>
                    <w:rPr>
                      <w:color w:val="000000"/>
                    </w:rPr>
                  </w:pPr>
                  <w:r w:rsidRPr="00CA3B04">
                    <w:rPr>
                      <w:color w:val="000000"/>
                    </w:rPr>
                    <w:t>Integer.</w:t>
                  </w:r>
                  <w:r w:rsidRPr="005F40C7">
                    <w:rPr>
                      <w:i/>
                      <w:iCs/>
                      <w:color w:val="000000"/>
                    </w:rPr>
                    <w:t>MAX_VALUE</w:t>
                  </w:r>
                </w:p>
              </w:tc>
              <w:tc>
                <w:tcPr>
                  <w:tcW w:w="3089" w:type="dxa"/>
                  <w:shd w:val="clear" w:color="auto" w:fill="auto"/>
                </w:tcPr>
                <w:p w:rsidR="008B2640" w:rsidRPr="005F40C7" w:rsidRDefault="0053410E" w:rsidP="004F7C7D">
                  <w:pPr>
                    <w:pStyle w:val="TableText"/>
                    <w:rPr>
                      <w:color w:val="000000"/>
                    </w:rPr>
                  </w:pPr>
                  <w:r w:rsidRPr="005F40C7">
                    <w:rPr>
                      <w:color w:val="000000"/>
                    </w:rPr>
                    <w:t>Lockout period  in minutes</w:t>
                  </w:r>
                </w:p>
              </w:tc>
            </w:tr>
            <w:tr w:rsidR="008B2640" w:rsidRPr="005F40C7" w:rsidTr="00E604B7">
              <w:trPr>
                <w:gridBefore w:val="1"/>
                <w:wBefore w:w="7" w:type="dxa"/>
              </w:trPr>
              <w:tc>
                <w:tcPr>
                  <w:tcW w:w="2303" w:type="dxa"/>
                  <w:shd w:val="clear" w:color="auto" w:fill="auto"/>
                </w:tcPr>
                <w:p w:rsidR="008B2640" w:rsidRPr="005F40C7" w:rsidRDefault="008B2640" w:rsidP="004F7C7D">
                  <w:pPr>
                    <w:pStyle w:val="TableText"/>
                    <w:rPr>
                      <w:color w:val="000000"/>
                    </w:rPr>
                  </w:pPr>
                  <w:r w:rsidRPr="005F40C7">
                    <w:rPr>
                      <w:color w:val="000000"/>
                    </w:rPr>
                    <w:t>authentication. invalidCredentialsText</w:t>
                  </w:r>
                </w:p>
              </w:tc>
              <w:tc>
                <w:tcPr>
                  <w:tcW w:w="2970" w:type="dxa"/>
                  <w:shd w:val="clear" w:color="auto" w:fill="auto"/>
                </w:tcPr>
                <w:p w:rsidR="008B2640" w:rsidRPr="005F40C7" w:rsidRDefault="008732FF" w:rsidP="004F7C7D">
                  <w:pPr>
                    <w:pStyle w:val="TableText"/>
                    <w:rPr>
                      <w:color w:val="000000"/>
                    </w:rPr>
                  </w:pPr>
                  <w:r w:rsidRPr="005F40C7">
                    <w:rPr>
                      <w:color w:val="000000"/>
                    </w:rPr>
                    <w:t>The user name or password you have provided is not correct. Please try again</w:t>
                  </w:r>
                </w:p>
              </w:tc>
              <w:tc>
                <w:tcPr>
                  <w:tcW w:w="3089" w:type="dxa"/>
                  <w:shd w:val="clear" w:color="auto" w:fill="auto"/>
                </w:tcPr>
                <w:p w:rsidR="008B2640" w:rsidRPr="005F40C7" w:rsidRDefault="008732FF" w:rsidP="004F7C7D">
                  <w:pPr>
                    <w:pStyle w:val="TableText"/>
                    <w:rPr>
                      <w:color w:val="000000"/>
                    </w:rPr>
                  </w:pPr>
                  <w:r w:rsidRPr="005F40C7">
                    <w:rPr>
                      <w:color w:val="000000"/>
                    </w:rPr>
                    <w:t>Text displayed for invalid credentials</w:t>
                  </w:r>
                </w:p>
              </w:tc>
            </w:tr>
            <w:tr w:rsidR="008732FF" w:rsidRPr="005F40C7" w:rsidTr="00E604B7">
              <w:trPr>
                <w:gridBefore w:val="1"/>
                <w:wBefore w:w="7" w:type="dxa"/>
              </w:trPr>
              <w:tc>
                <w:tcPr>
                  <w:tcW w:w="2303" w:type="dxa"/>
                  <w:shd w:val="clear" w:color="auto" w:fill="auto"/>
                </w:tcPr>
                <w:p w:rsidR="008732FF" w:rsidRPr="005F40C7" w:rsidRDefault="008732FF" w:rsidP="004F7C7D">
                  <w:pPr>
                    <w:pStyle w:val="TableText"/>
                    <w:rPr>
                      <w:color w:val="000000"/>
                    </w:rPr>
                  </w:pPr>
                  <w:r w:rsidRPr="005F40C7">
                    <w:rPr>
                      <w:color w:val="000000"/>
                    </w:rPr>
                    <w:t>authentication. accountLockedText</w:t>
                  </w:r>
                </w:p>
              </w:tc>
              <w:tc>
                <w:tcPr>
                  <w:tcW w:w="2970" w:type="dxa"/>
                  <w:shd w:val="clear" w:color="auto" w:fill="auto"/>
                </w:tcPr>
                <w:p w:rsidR="008732FF" w:rsidRPr="005F40C7" w:rsidRDefault="008732FF" w:rsidP="004F7C7D">
                  <w:pPr>
                    <w:pStyle w:val="TableText"/>
                    <w:rPr>
                      <w:color w:val="000000"/>
                    </w:rPr>
                  </w:pPr>
                  <w:r w:rsidRPr="005F40C7">
                    <w:rPr>
                      <w:color w:val="000000"/>
                    </w:rPr>
                    <w:t xml:space="preserve">The number of allowed invalid authentication attempts has been exceeded for this account. This account is unavailable for </w:t>
                  </w:r>
                  <w:r w:rsidRPr="005F40C7">
                    <w:rPr>
                      <w:i/>
                      <w:color w:val="000000"/>
                    </w:rPr>
                    <w:t>N</w:t>
                  </w:r>
                  <w:r w:rsidRPr="005F40C7">
                    <w:rPr>
                      <w:color w:val="000000"/>
                    </w:rPr>
                    <w:t xml:space="preserve"> minutes. Please try again later.</w:t>
                  </w:r>
                </w:p>
              </w:tc>
              <w:tc>
                <w:tcPr>
                  <w:tcW w:w="3089" w:type="dxa"/>
                  <w:shd w:val="clear" w:color="auto" w:fill="auto"/>
                </w:tcPr>
                <w:p w:rsidR="008732FF" w:rsidRPr="005F40C7" w:rsidRDefault="008732FF" w:rsidP="004F7C7D">
                  <w:pPr>
                    <w:pStyle w:val="TableText"/>
                    <w:rPr>
                      <w:color w:val="000000"/>
                    </w:rPr>
                  </w:pPr>
                  <w:r w:rsidRPr="005F40C7">
                    <w:rPr>
                      <w:color w:val="000000"/>
                    </w:rPr>
                    <w:t>Text displayed for a locked -out user</w:t>
                  </w:r>
                </w:p>
              </w:tc>
            </w:tr>
            <w:tr w:rsidR="006C170F" w:rsidRPr="005F40C7" w:rsidTr="00F932B6">
              <w:trPr>
                <w:gridBefore w:val="1"/>
                <w:wBefore w:w="7" w:type="dxa"/>
              </w:trPr>
              <w:tc>
                <w:tcPr>
                  <w:tcW w:w="2303" w:type="dxa"/>
                  <w:shd w:val="clear" w:color="auto" w:fill="auto"/>
                </w:tcPr>
                <w:p w:rsidR="00F148AB" w:rsidRPr="005F40C7" w:rsidRDefault="00F148AB" w:rsidP="004F7C7D">
                  <w:pPr>
                    <w:pStyle w:val="TableText"/>
                    <w:rPr>
                      <w:color w:val="000000"/>
                    </w:rPr>
                  </w:pPr>
                  <w:r w:rsidRPr="005F40C7">
                    <w:rPr>
                      <w:color w:val="000000"/>
                    </w:rPr>
                    <w:t>authentication. accountLockedIndefinitelyText</w:t>
                  </w:r>
                </w:p>
              </w:tc>
              <w:tc>
                <w:tcPr>
                  <w:tcW w:w="2970" w:type="dxa"/>
                  <w:shd w:val="clear" w:color="auto" w:fill="auto"/>
                </w:tcPr>
                <w:p w:rsidR="00F148AB" w:rsidRPr="005F40C7" w:rsidRDefault="00F148AB" w:rsidP="004F7C7D">
                  <w:pPr>
                    <w:pStyle w:val="TableText"/>
                    <w:rPr>
                      <w:color w:val="000000"/>
                    </w:rPr>
                  </w:pPr>
                  <w:r w:rsidRPr="005F40C7">
                    <w:rPr>
                      <w:color w:val="000000"/>
                    </w:rPr>
                    <w:t>The number of allowed invalid authentication attempts has been exceeded for this account. Please contact a system administrator to have the account unlocked.</w:t>
                  </w:r>
                </w:p>
              </w:tc>
              <w:tc>
                <w:tcPr>
                  <w:tcW w:w="3089" w:type="dxa"/>
                  <w:shd w:val="clear" w:color="auto" w:fill="auto"/>
                </w:tcPr>
                <w:p w:rsidR="00F148AB" w:rsidRPr="005F40C7" w:rsidRDefault="00F148AB" w:rsidP="004F7C7D">
                  <w:pPr>
                    <w:pStyle w:val="TableText"/>
                    <w:rPr>
                      <w:color w:val="000000"/>
                    </w:rPr>
                  </w:pPr>
                  <w:r w:rsidRPr="005F40C7">
                    <w:rPr>
                      <w:color w:val="000000"/>
                    </w:rPr>
                    <w:t>Text displayed for an account locked -out indefinitely.</w:t>
                  </w:r>
                </w:p>
              </w:tc>
            </w:tr>
            <w:tr w:rsidR="00170472" w:rsidRPr="005F40C7" w:rsidTr="00E604B7">
              <w:trPr>
                <w:gridBefore w:val="1"/>
                <w:wBefore w:w="7" w:type="dxa"/>
              </w:trPr>
              <w:tc>
                <w:tcPr>
                  <w:tcW w:w="2303" w:type="dxa"/>
                  <w:shd w:val="clear" w:color="auto" w:fill="auto"/>
                </w:tcPr>
                <w:p w:rsidR="00170472" w:rsidRPr="005F40C7" w:rsidRDefault="00170472" w:rsidP="004F7C7D">
                  <w:pPr>
                    <w:pStyle w:val="TableText"/>
                    <w:rPr>
                      <w:color w:val="000000"/>
                    </w:rPr>
                  </w:pPr>
                  <w:r w:rsidRPr="005F40C7">
                    <w:rPr>
                      <w:color w:val="000000"/>
                    </w:rPr>
                    <w:t>authentication . accountDisabledText</w:t>
                  </w:r>
                </w:p>
              </w:tc>
              <w:tc>
                <w:tcPr>
                  <w:tcW w:w="2970" w:type="dxa"/>
                  <w:shd w:val="clear" w:color="auto" w:fill="auto"/>
                </w:tcPr>
                <w:p w:rsidR="00170472" w:rsidRPr="005F40C7" w:rsidRDefault="00170472" w:rsidP="004F7C7D">
                  <w:pPr>
                    <w:pStyle w:val="TableText"/>
                    <w:rPr>
                      <w:color w:val="000000"/>
                    </w:rPr>
                  </w:pPr>
                  <w:r w:rsidRPr="005F40C7">
                    <w:rPr>
                      <w:color w:val="000000"/>
                    </w:rPr>
                    <w:t xml:space="preserve">This account has been disabled.  Please contact a system administrator to have </w:t>
                  </w:r>
                  <w:r w:rsidRPr="005F40C7">
                    <w:rPr>
                      <w:color w:val="000000"/>
                    </w:rPr>
                    <w:lastRenderedPageBreak/>
                    <w:t>the account enabled.</w:t>
                  </w:r>
                </w:p>
              </w:tc>
              <w:tc>
                <w:tcPr>
                  <w:tcW w:w="3089" w:type="dxa"/>
                  <w:shd w:val="clear" w:color="auto" w:fill="auto"/>
                </w:tcPr>
                <w:p w:rsidR="00170472" w:rsidRPr="005F40C7" w:rsidRDefault="00170472" w:rsidP="004F7C7D">
                  <w:pPr>
                    <w:pStyle w:val="TableText"/>
                    <w:rPr>
                      <w:color w:val="000000"/>
                    </w:rPr>
                  </w:pPr>
                  <w:r w:rsidRPr="005F40C7">
                    <w:rPr>
                      <w:color w:val="000000"/>
                    </w:rPr>
                    <w:lastRenderedPageBreak/>
                    <w:t>Text displayed for an account that has been disabled.</w:t>
                  </w:r>
                </w:p>
              </w:tc>
            </w:tr>
            <w:tr w:rsidR="00F932B6" w:rsidRPr="005F40C7" w:rsidTr="00E604B7">
              <w:trPr>
                <w:gridBefore w:val="1"/>
                <w:wBefore w:w="7" w:type="dxa"/>
              </w:trPr>
              <w:tc>
                <w:tcPr>
                  <w:tcW w:w="2303" w:type="dxa"/>
                  <w:shd w:val="clear" w:color="auto" w:fill="auto"/>
                </w:tcPr>
                <w:p w:rsidR="00F932B6" w:rsidRPr="005F40C7" w:rsidRDefault="00F932B6" w:rsidP="004F7C7D">
                  <w:pPr>
                    <w:pStyle w:val="TableText"/>
                    <w:rPr>
                      <w:color w:val="000000"/>
                    </w:rPr>
                  </w:pPr>
                  <w:r w:rsidRPr="005F40C7">
                    <w:rPr>
                      <w:color w:val="000000"/>
                    </w:rPr>
                    <w:lastRenderedPageBreak/>
                    <w:t>authentication . credentialsExpiredText</w:t>
                  </w:r>
                </w:p>
              </w:tc>
              <w:tc>
                <w:tcPr>
                  <w:tcW w:w="2970" w:type="dxa"/>
                  <w:shd w:val="clear" w:color="auto" w:fill="auto"/>
                </w:tcPr>
                <w:p w:rsidR="00F932B6" w:rsidRPr="005F40C7" w:rsidRDefault="00F932B6" w:rsidP="004F7C7D">
                  <w:pPr>
                    <w:pStyle w:val="TableText"/>
                    <w:rPr>
                      <w:color w:val="000000"/>
                    </w:rPr>
                  </w:pPr>
                  <w:r w:rsidRPr="005F40C7">
                    <w:rPr>
                      <w:color w:val="000000"/>
                    </w:rPr>
                    <w:t>The password for your account has expired. Per the VA policy, password expires every ninety (90) days. Please contact a system administrator to have the password reset.</w:t>
                  </w:r>
                </w:p>
              </w:tc>
              <w:tc>
                <w:tcPr>
                  <w:tcW w:w="3089" w:type="dxa"/>
                  <w:shd w:val="clear" w:color="auto" w:fill="auto"/>
                </w:tcPr>
                <w:p w:rsidR="00F932B6" w:rsidRPr="005F40C7" w:rsidRDefault="00F932B6" w:rsidP="004F7C7D">
                  <w:pPr>
                    <w:pStyle w:val="TableText"/>
                    <w:rPr>
                      <w:color w:val="000000"/>
                    </w:rPr>
                  </w:pPr>
                  <w:r w:rsidRPr="005F40C7">
                    <w:rPr>
                      <w:color w:val="000000"/>
                    </w:rPr>
                    <w:t>Text displayed for an account with expired credentials.</w:t>
                  </w:r>
                </w:p>
              </w:tc>
            </w:tr>
          </w:tbl>
          <w:p w:rsidR="00114EE2" w:rsidRPr="006909B3" w:rsidRDefault="00114EE2" w:rsidP="004F7C7D">
            <w:pPr>
              <w:pStyle w:val="TableText"/>
            </w:pPr>
          </w:p>
        </w:tc>
      </w:tr>
      <w:tr w:rsidR="003B11A4" w:rsidRPr="005F40C7" w:rsidTr="00FE4626">
        <w:tblPrEx>
          <w:tblCellMar>
            <w:top w:w="43" w:type="dxa"/>
            <w:bottom w:w="43" w:type="dxa"/>
          </w:tblCellMar>
        </w:tblPrEx>
        <w:tc>
          <w:tcPr>
            <w:tcW w:w="1645" w:type="dxa"/>
            <w:shd w:val="clear" w:color="auto" w:fill="F2F2F2"/>
          </w:tcPr>
          <w:p w:rsidR="003B11A4" w:rsidRPr="003B11A4" w:rsidRDefault="003B11A4" w:rsidP="004F7C7D">
            <w:pPr>
              <w:pStyle w:val="TableText"/>
              <w:rPr>
                <w:b/>
              </w:rPr>
            </w:pPr>
            <w:r w:rsidRPr="005F40C7">
              <w:rPr>
                <w:b/>
              </w:rPr>
              <w:lastRenderedPageBreak/>
              <w:t>dashboard.properties</w:t>
            </w:r>
          </w:p>
        </w:tc>
        <w:tc>
          <w:tcPr>
            <w:tcW w:w="8550" w:type="dxa"/>
            <w:shd w:val="clear" w:color="auto" w:fill="auto"/>
          </w:tcPr>
          <w:p w:rsidR="003B11A4" w:rsidRPr="005F40C7" w:rsidRDefault="003B11A4" w:rsidP="004F7C7D">
            <w:pPr>
              <w:pStyle w:val="TableText"/>
            </w:pPr>
            <w:r w:rsidRPr="005F40C7">
              <w:t xml:space="preserve">Defines properties related to the Analytics dashboard </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90"/>
              <w:gridCol w:w="1349"/>
              <w:gridCol w:w="4590"/>
            </w:tblGrid>
            <w:tr w:rsidR="003B11A4" w:rsidRPr="005F40C7" w:rsidTr="005F40C7">
              <w:tc>
                <w:tcPr>
                  <w:tcW w:w="2490" w:type="dxa"/>
                  <w:shd w:val="clear" w:color="auto" w:fill="auto"/>
                </w:tcPr>
                <w:p w:rsidR="003B11A4" w:rsidRPr="003B11A4" w:rsidRDefault="003B11A4" w:rsidP="004F7C7D">
                  <w:pPr>
                    <w:pStyle w:val="TableText"/>
                    <w:rPr>
                      <w:b/>
                    </w:rPr>
                  </w:pPr>
                  <w:r w:rsidRPr="003B11A4">
                    <w:rPr>
                      <w:b/>
                    </w:rPr>
                    <w:t>Property</w:t>
                  </w:r>
                </w:p>
              </w:tc>
              <w:tc>
                <w:tcPr>
                  <w:tcW w:w="1349" w:type="dxa"/>
                  <w:shd w:val="clear" w:color="auto" w:fill="auto"/>
                </w:tcPr>
                <w:p w:rsidR="003B11A4" w:rsidRPr="00DA1978" w:rsidRDefault="003B11A4" w:rsidP="004F7C7D">
                  <w:pPr>
                    <w:pStyle w:val="TableText"/>
                    <w:rPr>
                      <w:b/>
                    </w:rPr>
                  </w:pPr>
                  <w:r w:rsidRPr="00DA1978">
                    <w:rPr>
                      <w:b/>
                    </w:rPr>
                    <w:t>Default</w:t>
                  </w:r>
                </w:p>
              </w:tc>
              <w:tc>
                <w:tcPr>
                  <w:tcW w:w="4590" w:type="dxa"/>
                  <w:shd w:val="clear" w:color="auto" w:fill="auto"/>
                </w:tcPr>
                <w:p w:rsidR="003B11A4" w:rsidRPr="0029156A" w:rsidRDefault="003B11A4" w:rsidP="004F7C7D">
                  <w:pPr>
                    <w:pStyle w:val="TableText"/>
                    <w:rPr>
                      <w:b/>
                    </w:rPr>
                  </w:pPr>
                  <w:r w:rsidRPr="0029156A">
                    <w:rPr>
                      <w:b/>
                    </w:rPr>
                    <w:t>Description</w:t>
                  </w:r>
                </w:p>
              </w:tc>
            </w:tr>
            <w:tr w:rsidR="003B11A4" w:rsidRPr="005F40C7" w:rsidTr="005F40C7">
              <w:tc>
                <w:tcPr>
                  <w:tcW w:w="2490" w:type="dxa"/>
                  <w:shd w:val="clear" w:color="auto" w:fill="auto"/>
                </w:tcPr>
                <w:p w:rsidR="003B11A4" w:rsidRPr="003B11A4" w:rsidRDefault="003B11A4" w:rsidP="004F7C7D">
                  <w:pPr>
                    <w:pStyle w:val="TableText"/>
                  </w:pPr>
                  <w:r w:rsidRPr="005F40C7">
                    <w:rPr>
                      <w:iCs/>
                    </w:rPr>
                    <w:t>dashboard.numbermonths</w:t>
                  </w:r>
                </w:p>
              </w:tc>
              <w:tc>
                <w:tcPr>
                  <w:tcW w:w="1349" w:type="dxa"/>
                  <w:shd w:val="clear" w:color="auto" w:fill="auto"/>
                </w:tcPr>
                <w:p w:rsidR="003B11A4" w:rsidRPr="003B11A4" w:rsidRDefault="003B11A4" w:rsidP="004F7C7D">
                  <w:pPr>
                    <w:pStyle w:val="TableText"/>
                  </w:pPr>
                  <w:r w:rsidRPr="003B11A4">
                    <w:rPr>
                      <w:iCs/>
                      <w:color w:val="000000"/>
                    </w:rPr>
                    <w:t>3</w:t>
                  </w:r>
                </w:p>
              </w:tc>
              <w:tc>
                <w:tcPr>
                  <w:tcW w:w="4590" w:type="dxa"/>
                  <w:shd w:val="clear" w:color="auto" w:fill="auto"/>
                </w:tcPr>
                <w:p w:rsidR="003B11A4" w:rsidRPr="005F40C7" w:rsidRDefault="003B11A4" w:rsidP="004F7C7D">
                  <w:pPr>
                    <w:pStyle w:val="TableText"/>
                  </w:pPr>
                  <w:r w:rsidRPr="005F40C7">
                    <w:t xml:space="preserve">Number of months prior to the current month to </w:t>
                  </w:r>
                </w:p>
                <w:p w:rsidR="003B11A4" w:rsidRPr="005F40C7" w:rsidRDefault="003B11A4" w:rsidP="004F7C7D">
                  <w:pPr>
                    <w:pStyle w:val="TableText"/>
                  </w:pPr>
                  <w:r w:rsidRPr="005F40C7">
                    <w:t xml:space="preserve">display on the dashboard.  </w:t>
                  </w:r>
                </w:p>
                <w:p w:rsidR="003B11A4" w:rsidRPr="003B11A4" w:rsidRDefault="003B11A4" w:rsidP="004F7C7D">
                  <w:pPr>
                    <w:pStyle w:val="TableText"/>
                  </w:pPr>
                  <w:r w:rsidRPr="005F40C7">
                    <w:t>(The current month is also displayed.)</w:t>
                  </w:r>
                </w:p>
              </w:tc>
            </w:tr>
          </w:tbl>
          <w:p w:rsidR="003B11A4" w:rsidRPr="005F40C7" w:rsidRDefault="003B11A4" w:rsidP="004F7C7D">
            <w:pPr>
              <w:pStyle w:val="TableText"/>
            </w:pPr>
          </w:p>
        </w:tc>
      </w:tr>
      <w:tr w:rsidR="003B11A4" w:rsidRPr="005F40C7" w:rsidTr="00FE4626">
        <w:tblPrEx>
          <w:tblCellMar>
            <w:top w:w="43" w:type="dxa"/>
            <w:bottom w:w="43" w:type="dxa"/>
          </w:tblCellMar>
        </w:tblPrEx>
        <w:tc>
          <w:tcPr>
            <w:tcW w:w="1645" w:type="dxa"/>
            <w:shd w:val="clear" w:color="auto" w:fill="F2F2F2"/>
          </w:tcPr>
          <w:p w:rsidR="003B11A4" w:rsidRPr="005F40C7" w:rsidRDefault="003B11A4" w:rsidP="004F7C7D">
            <w:pPr>
              <w:pStyle w:val="TableText"/>
              <w:rPr>
                <w:b/>
              </w:rPr>
            </w:pPr>
            <w:r w:rsidRPr="005F40C7">
              <w:rPr>
                <w:b/>
              </w:rPr>
              <w:t>authentication.properties</w:t>
            </w:r>
          </w:p>
        </w:tc>
        <w:tc>
          <w:tcPr>
            <w:tcW w:w="8550" w:type="dxa"/>
            <w:shd w:val="clear" w:color="auto" w:fill="auto"/>
          </w:tcPr>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
              <w:gridCol w:w="2213"/>
              <w:gridCol w:w="2970"/>
              <w:gridCol w:w="3179"/>
            </w:tblGrid>
            <w:tr w:rsidR="003B11A4" w:rsidRPr="005F40C7" w:rsidTr="00E604B7">
              <w:trPr>
                <w:trHeight w:val="323"/>
              </w:trPr>
              <w:tc>
                <w:tcPr>
                  <w:tcW w:w="2220" w:type="dxa"/>
                  <w:gridSpan w:val="2"/>
                  <w:shd w:val="clear" w:color="auto" w:fill="auto"/>
                </w:tcPr>
                <w:p w:rsidR="003B11A4" w:rsidRPr="005F40C7" w:rsidRDefault="003B11A4" w:rsidP="004F7C7D">
                  <w:pPr>
                    <w:pStyle w:val="TableText"/>
                    <w:rPr>
                      <w:b/>
                      <w:color w:val="000000"/>
                    </w:rPr>
                  </w:pPr>
                  <w:r w:rsidRPr="005F40C7">
                    <w:rPr>
                      <w:b/>
                      <w:color w:val="000000"/>
                    </w:rPr>
                    <w:t>Property</w:t>
                  </w:r>
                </w:p>
              </w:tc>
              <w:tc>
                <w:tcPr>
                  <w:tcW w:w="2970" w:type="dxa"/>
                  <w:shd w:val="clear" w:color="auto" w:fill="auto"/>
                </w:tcPr>
                <w:p w:rsidR="003B11A4" w:rsidRPr="005F40C7" w:rsidRDefault="003B11A4" w:rsidP="004F7C7D">
                  <w:pPr>
                    <w:pStyle w:val="TableText"/>
                    <w:rPr>
                      <w:b/>
                      <w:color w:val="000000"/>
                    </w:rPr>
                  </w:pPr>
                  <w:r w:rsidRPr="005F40C7">
                    <w:rPr>
                      <w:b/>
                      <w:color w:val="000000"/>
                    </w:rPr>
                    <w:t>Default</w:t>
                  </w:r>
                </w:p>
              </w:tc>
              <w:tc>
                <w:tcPr>
                  <w:tcW w:w="3179" w:type="dxa"/>
                  <w:shd w:val="clear" w:color="auto" w:fill="auto"/>
                </w:tcPr>
                <w:p w:rsidR="003B11A4" w:rsidRPr="005F40C7" w:rsidRDefault="003B11A4" w:rsidP="004F7C7D">
                  <w:pPr>
                    <w:pStyle w:val="TableText"/>
                    <w:rPr>
                      <w:b/>
                      <w:color w:val="000000"/>
                    </w:rPr>
                  </w:pPr>
                  <w:r w:rsidRPr="005F40C7">
                    <w:rPr>
                      <w:b/>
                      <w:color w:val="000000"/>
                    </w:rPr>
                    <w:t>Description</w:t>
                  </w:r>
                </w:p>
              </w:tc>
            </w:tr>
            <w:tr w:rsidR="003B11A4" w:rsidRPr="005F40C7" w:rsidTr="00E604B7">
              <w:trPr>
                <w:gridBefore w:val="1"/>
                <w:wBefore w:w="7" w:type="dxa"/>
              </w:trPr>
              <w:tc>
                <w:tcPr>
                  <w:tcW w:w="2213" w:type="dxa"/>
                  <w:shd w:val="clear" w:color="auto" w:fill="auto"/>
                </w:tcPr>
                <w:p w:rsidR="003B11A4" w:rsidRPr="005F40C7" w:rsidRDefault="003B11A4" w:rsidP="004F7C7D">
                  <w:pPr>
                    <w:pStyle w:val="TableText"/>
                    <w:rPr>
                      <w:color w:val="000000"/>
                    </w:rPr>
                  </w:pPr>
                  <w:r w:rsidRPr="005F40C7">
                    <w:rPr>
                      <w:color w:val="000000"/>
                    </w:rPr>
                    <w:t>authentication.sessions.maxExceededText</w:t>
                  </w:r>
                </w:p>
              </w:tc>
              <w:tc>
                <w:tcPr>
                  <w:tcW w:w="2970" w:type="dxa"/>
                  <w:shd w:val="clear" w:color="auto" w:fill="auto"/>
                </w:tcPr>
                <w:p w:rsidR="003B11A4" w:rsidRPr="005F40C7" w:rsidRDefault="003B11A4" w:rsidP="004F7C7D">
                  <w:pPr>
                    <w:pStyle w:val="TableText"/>
                    <w:rPr>
                      <w:color w:val="000000"/>
                    </w:rPr>
                  </w:pPr>
                  <w:r w:rsidRPr="005F40C7">
                    <w:rPr>
                      <w:color w:val="000000"/>
                    </w:rPr>
                    <w:t>You have exceeded the maximum number of allowed active sessions. If you no longer have access to you previous session,</w:t>
                  </w:r>
                </w:p>
                <w:p w:rsidR="003B11A4" w:rsidRPr="005F40C7" w:rsidRDefault="003B11A4" w:rsidP="004F7C7D">
                  <w:pPr>
                    <w:pStyle w:val="TableText"/>
                    <w:rPr>
                      <w:color w:val="000000"/>
                    </w:rPr>
                  </w:pPr>
                  <w:r w:rsidRPr="005F40C7">
                    <w:rPr>
                      <w:color w:val="000000"/>
                    </w:rPr>
                    <w:t xml:space="preserve">please wait at least </w:t>
                  </w:r>
                  <w:r w:rsidRPr="005F40C7">
                    <w:rPr>
                      <w:i/>
                      <w:color w:val="000000"/>
                    </w:rPr>
                    <w:t>n</w:t>
                  </w:r>
                  <w:r w:rsidRPr="005F40C7">
                    <w:rPr>
                      <w:color w:val="000000"/>
                    </w:rPr>
                    <w:t xml:space="preserve"> minutes, until your other session has expired. Note that you lose access to a session when you close all windows of a browser without logging out of the application. It is recommended to always logout, when you are finished using the application.</w:t>
                  </w:r>
                </w:p>
              </w:tc>
              <w:tc>
                <w:tcPr>
                  <w:tcW w:w="3179" w:type="dxa"/>
                  <w:shd w:val="clear" w:color="auto" w:fill="auto"/>
                </w:tcPr>
                <w:p w:rsidR="003B11A4" w:rsidRPr="005F40C7" w:rsidRDefault="003B11A4" w:rsidP="004F7C7D">
                  <w:pPr>
                    <w:pStyle w:val="TableText"/>
                    <w:rPr>
                      <w:color w:val="000000"/>
                    </w:rPr>
                  </w:pPr>
                  <w:r w:rsidRPr="005F40C7">
                    <w:rPr>
                      <w:color w:val="000000"/>
                    </w:rPr>
                    <w:t>Text displayed when the maximum number of sessions have been exceeded..</w:t>
                  </w:r>
                </w:p>
              </w:tc>
            </w:tr>
            <w:tr w:rsidR="003B11A4" w:rsidRPr="005F40C7" w:rsidTr="00E604B7">
              <w:trPr>
                <w:gridBefore w:val="1"/>
                <w:wBefore w:w="7" w:type="dxa"/>
              </w:trPr>
              <w:tc>
                <w:tcPr>
                  <w:tcW w:w="2213" w:type="dxa"/>
                  <w:shd w:val="clear" w:color="auto" w:fill="auto"/>
                </w:tcPr>
                <w:p w:rsidR="003B11A4" w:rsidRPr="005F40C7" w:rsidRDefault="003B11A4" w:rsidP="004F7C7D">
                  <w:pPr>
                    <w:pStyle w:val="TableText"/>
                    <w:rPr>
                      <w:color w:val="000000"/>
                    </w:rPr>
                  </w:pPr>
                  <w:r w:rsidRPr="005F40C7">
                    <w:rPr>
                      <w:color w:val="000000"/>
                    </w:rPr>
                    <w:t>authentication.accountDisabledDueToInactivityText</w:t>
                  </w:r>
                </w:p>
              </w:tc>
              <w:tc>
                <w:tcPr>
                  <w:tcW w:w="2970" w:type="dxa"/>
                  <w:shd w:val="clear" w:color="auto" w:fill="auto"/>
                </w:tcPr>
                <w:p w:rsidR="003B11A4" w:rsidRPr="005F40C7" w:rsidRDefault="003B11A4" w:rsidP="004F7C7D">
                  <w:pPr>
                    <w:pStyle w:val="TableText"/>
                    <w:rPr>
                      <w:color w:val="000000"/>
                    </w:rPr>
                  </w:pPr>
                  <w:r w:rsidRPr="005F40C7">
                    <w:rPr>
                      <w:color w:val="000000"/>
                    </w:rPr>
                    <w:t>The maximum ninety (90) days of inactivity period has been exceeded. Per the VA policy, your account has been disabled. Please contact a system administrator to have your account enabled.</w:t>
                  </w:r>
                </w:p>
              </w:tc>
              <w:tc>
                <w:tcPr>
                  <w:tcW w:w="3179" w:type="dxa"/>
                  <w:shd w:val="clear" w:color="auto" w:fill="auto"/>
                </w:tcPr>
                <w:p w:rsidR="003B11A4" w:rsidRPr="005F40C7" w:rsidRDefault="003B11A4" w:rsidP="004F7C7D">
                  <w:pPr>
                    <w:pStyle w:val="TableText"/>
                    <w:rPr>
                      <w:color w:val="000000"/>
                    </w:rPr>
                  </w:pPr>
                  <w:r w:rsidRPr="005F40C7">
                    <w:rPr>
                      <w:color w:val="000000"/>
                    </w:rPr>
                    <w:t>Text displayed for an account that has been inactive for 90 days.</w:t>
                  </w:r>
                </w:p>
              </w:tc>
            </w:tr>
            <w:tr w:rsidR="003B11A4" w:rsidRPr="005F40C7" w:rsidTr="00E604B7">
              <w:trPr>
                <w:gridBefore w:val="1"/>
                <w:wBefore w:w="7" w:type="dxa"/>
              </w:trPr>
              <w:tc>
                <w:tcPr>
                  <w:tcW w:w="2213" w:type="dxa"/>
                  <w:shd w:val="clear" w:color="auto" w:fill="auto"/>
                </w:tcPr>
                <w:p w:rsidR="003B11A4" w:rsidRPr="005F40C7" w:rsidRDefault="003B11A4" w:rsidP="004F7C7D">
                  <w:pPr>
                    <w:pStyle w:val="TableText"/>
                    <w:rPr>
                      <w:color w:val="000000"/>
                    </w:rPr>
                  </w:pPr>
                  <w:r w:rsidRPr="005F40C7">
                    <w:rPr>
                      <w:color w:val="000000"/>
                    </w:rPr>
                    <w:t>authentication. regularUserMax</w:t>
                  </w:r>
                </w:p>
              </w:tc>
              <w:tc>
                <w:tcPr>
                  <w:tcW w:w="2970" w:type="dxa"/>
                  <w:shd w:val="clear" w:color="auto" w:fill="auto"/>
                </w:tcPr>
                <w:p w:rsidR="003B11A4" w:rsidRPr="005F40C7" w:rsidRDefault="003B11A4" w:rsidP="004F7C7D">
                  <w:pPr>
                    <w:pStyle w:val="TableText"/>
                    <w:rPr>
                      <w:color w:val="000000"/>
                    </w:rPr>
                  </w:pPr>
                  <w:r w:rsidRPr="005F40C7">
                    <w:rPr>
                      <w:color w:val="000000"/>
                    </w:rPr>
                    <w:t>1</w:t>
                  </w:r>
                </w:p>
              </w:tc>
              <w:tc>
                <w:tcPr>
                  <w:tcW w:w="3179" w:type="dxa"/>
                  <w:shd w:val="clear" w:color="auto" w:fill="auto"/>
                </w:tcPr>
                <w:p w:rsidR="003B11A4" w:rsidRPr="005F40C7" w:rsidRDefault="003B11A4" w:rsidP="004F7C7D">
                  <w:pPr>
                    <w:pStyle w:val="TableText"/>
                    <w:rPr>
                      <w:color w:val="000000"/>
                    </w:rPr>
                  </w:pPr>
                  <w:r w:rsidRPr="005F40C7">
                    <w:rPr>
                      <w:color w:val="000000"/>
                    </w:rPr>
                    <w:t>Maximum number of sessions allowed per regular user.</w:t>
                  </w:r>
                </w:p>
              </w:tc>
            </w:tr>
            <w:tr w:rsidR="003B11A4" w:rsidRPr="005F40C7" w:rsidTr="00E604B7">
              <w:trPr>
                <w:gridBefore w:val="1"/>
                <w:wBefore w:w="7" w:type="dxa"/>
              </w:trPr>
              <w:tc>
                <w:tcPr>
                  <w:tcW w:w="2213" w:type="dxa"/>
                  <w:shd w:val="clear" w:color="auto" w:fill="auto"/>
                </w:tcPr>
                <w:p w:rsidR="003B11A4" w:rsidRPr="005F40C7" w:rsidRDefault="003B11A4" w:rsidP="004F7C7D">
                  <w:pPr>
                    <w:pStyle w:val="TableText"/>
                    <w:rPr>
                      <w:color w:val="000000"/>
                    </w:rPr>
                  </w:pPr>
                  <w:r w:rsidRPr="005F40C7">
                    <w:rPr>
                      <w:color w:val="000000"/>
                    </w:rPr>
                    <w:t>authentication. administrationUserMax</w:t>
                  </w:r>
                </w:p>
              </w:tc>
              <w:tc>
                <w:tcPr>
                  <w:tcW w:w="2970" w:type="dxa"/>
                  <w:shd w:val="clear" w:color="auto" w:fill="auto"/>
                </w:tcPr>
                <w:p w:rsidR="003B11A4" w:rsidRPr="005F40C7" w:rsidRDefault="003B11A4" w:rsidP="004F7C7D">
                  <w:pPr>
                    <w:pStyle w:val="TableText"/>
                    <w:rPr>
                      <w:color w:val="000000"/>
                    </w:rPr>
                  </w:pPr>
                  <w:r w:rsidRPr="005F40C7">
                    <w:rPr>
                      <w:color w:val="000000"/>
                    </w:rPr>
                    <w:t>3</w:t>
                  </w:r>
                </w:p>
              </w:tc>
              <w:tc>
                <w:tcPr>
                  <w:tcW w:w="3179" w:type="dxa"/>
                  <w:shd w:val="clear" w:color="auto" w:fill="auto"/>
                </w:tcPr>
                <w:p w:rsidR="003B11A4" w:rsidRPr="005F40C7" w:rsidRDefault="003B11A4" w:rsidP="004F7C7D">
                  <w:pPr>
                    <w:pStyle w:val="TableText"/>
                    <w:rPr>
                      <w:color w:val="000000"/>
                    </w:rPr>
                  </w:pPr>
                  <w:r w:rsidRPr="005F40C7">
                    <w:rPr>
                      <w:color w:val="000000"/>
                    </w:rPr>
                    <w:t>Maximum number of sessions allowed per administrative user.</w:t>
                  </w:r>
                </w:p>
              </w:tc>
            </w:tr>
            <w:tr w:rsidR="003B11A4" w:rsidRPr="005F40C7" w:rsidTr="00E604B7">
              <w:trPr>
                <w:gridBefore w:val="1"/>
                <w:wBefore w:w="7" w:type="dxa"/>
              </w:trPr>
              <w:tc>
                <w:tcPr>
                  <w:tcW w:w="2213" w:type="dxa"/>
                  <w:shd w:val="clear" w:color="auto" w:fill="auto"/>
                </w:tcPr>
                <w:p w:rsidR="003B11A4" w:rsidRPr="005F40C7" w:rsidRDefault="003B11A4" w:rsidP="004F7C7D">
                  <w:pPr>
                    <w:pStyle w:val="TableText"/>
                    <w:rPr>
                      <w:color w:val="000000"/>
                    </w:rPr>
                  </w:pPr>
                  <w:r w:rsidRPr="005F40C7">
                    <w:rPr>
                      <w:color w:val="000000"/>
                    </w:rPr>
                    <w:t>authentication. analyticsUserMax</w:t>
                  </w:r>
                </w:p>
              </w:tc>
              <w:tc>
                <w:tcPr>
                  <w:tcW w:w="2970" w:type="dxa"/>
                  <w:shd w:val="clear" w:color="auto" w:fill="auto"/>
                </w:tcPr>
                <w:p w:rsidR="003B11A4" w:rsidRPr="005F40C7" w:rsidRDefault="003B11A4" w:rsidP="004F7C7D">
                  <w:pPr>
                    <w:pStyle w:val="TableText"/>
                    <w:rPr>
                      <w:color w:val="000000"/>
                    </w:rPr>
                  </w:pPr>
                  <w:r w:rsidRPr="005F40C7">
                    <w:rPr>
                      <w:color w:val="000000"/>
                    </w:rPr>
                    <w:t>1</w:t>
                  </w:r>
                </w:p>
              </w:tc>
              <w:tc>
                <w:tcPr>
                  <w:tcW w:w="3179" w:type="dxa"/>
                  <w:shd w:val="clear" w:color="auto" w:fill="auto"/>
                </w:tcPr>
                <w:p w:rsidR="003B11A4" w:rsidRPr="005F40C7" w:rsidRDefault="003B11A4" w:rsidP="004F7C7D">
                  <w:pPr>
                    <w:pStyle w:val="TableText"/>
                    <w:rPr>
                      <w:color w:val="000000"/>
                    </w:rPr>
                  </w:pPr>
                  <w:r w:rsidRPr="005F40C7">
                    <w:rPr>
                      <w:color w:val="000000"/>
                    </w:rPr>
                    <w:t>Maximum number of sessions allowed per analytics  user.</w:t>
                  </w:r>
                </w:p>
              </w:tc>
            </w:tr>
          </w:tbl>
          <w:p w:rsidR="003B11A4" w:rsidRPr="006909B3" w:rsidRDefault="003B11A4" w:rsidP="004F7C7D">
            <w:pPr>
              <w:pStyle w:val="TableText"/>
            </w:pPr>
          </w:p>
        </w:tc>
      </w:tr>
      <w:tr w:rsidR="003B11A4" w:rsidRPr="005F40C7" w:rsidTr="00FE4626">
        <w:tblPrEx>
          <w:tblCellMar>
            <w:top w:w="43" w:type="dxa"/>
            <w:bottom w:w="43" w:type="dxa"/>
          </w:tblCellMar>
        </w:tblPrEx>
        <w:tc>
          <w:tcPr>
            <w:tcW w:w="1645" w:type="dxa"/>
            <w:shd w:val="clear" w:color="auto" w:fill="F2F2F2"/>
          </w:tcPr>
          <w:p w:rsidR="003B11A4" w:rsidRPr="003B11A4" w:rsidRDefault="003B11A4" w:rsidP="004F7C7D">
            <w:pPr>
              <w:pStyle w:val="TableText"/>
              <w:rPr>
                <w:b/>
              </w:rPr>
            </w:pPr>
            <w:r w:rsidRPr="005F40C7">
              <w:rPr>
                <w:b/>
              </w:rPr>
              <w:t>extract.properties</w:t>
            </w:r>
          </w:p>
        </w:tc>
        <w:tc>
          <w:tcPr>
            <w:tcW w:w="8550" w:type="dxa"/>
            <w:shd w:val="clear" w:color="auto" w:fill="auto"/>
          </w:tcPr>
          <w:p w:rsidR="003B11A4" w:rsidRDefault="003B11A4" w:rsidP="004F7C7D">
            <w:pPr>
              <w:pStyle w:val="TableText"/>
            </w:pPr>
            <w:r w:rsidRPr="00967E04">
              <w:t xml:space="preserve">Properties for the health care team report </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80"/>
              <w:gridCol w:w="1559"/>
              <w:gridCol w:w="4590"/>
            </w:tblGrid>
            <w:tr w:rsidR="003B11A4" w:rsidRPr="005F40C7" w:rsidTr="00230993">
              <w:tc>
                <w:tcPr>
                  <w:tcW w:w="2280" w:type="dxa"/>
                  <w:shd w:val="clear" w:color="auto" w:fill="auto"/>
                </w:tcPr>
                <w:p w:rsidR="003B11A4" w:rsidRPr="003B11A4" w:rsidRDefault="003B11A4" w:rsidP="004F7C7D">
                  <w:pPr>
                    <w:pStyle w:val="TableText"/>
                    <w:rPr>
                      <w:b/>
                    </w:rPr>
                  </w:pPr>
                  <w:r w:rsidRPr="003B11A4">
                    <w:rPr>
                      <w:b/>
                    </w:rPr>
                    <w:t>Property</w:t>
                  </w:r>
                </w:p>
              </w:tc>
              <w:tc>
                <w:tcPr>
                  <w:tcW w:w="1559" w:type="dxa"/>
                  <w:shd w:val="clear" w:color="auto" w:fill="auto"/>
                </w:tcPr>
                <w:p w:rsidR="003B11A4" w:rsidRPr="003B11A4" w:rsidRDefault="003B11A4" w:rsidP="004F7C7D">
                  <w:pPr>
                    <w:pStyle w:val="TableText"/>
                    <w:rPr>
                      <w:b/>
                    </w:rPr>
                  </w:pPr>
                  <w:r w:rsidRPr="003B11A4">
                    <w:rPr>
                      <w:b/>
                    </w:rPr>
                    <w:t>Default</w:t>
                  </w:r>
                </w:p>
              </w:tc>
              <w:tc>
                <w:tcPr>
                  <w:tcW w:w="4590" w:type="dxa"/>
                  <w:shd w:val="clear" w:color="auto" w:fill="auto"/>
                </w:tcPr>
                <w:p w:rsidR="003B11A4" w:rsidRPr="00DA1978" w:rsidRDefault="003B11A4" w:rsidP="004F7C7D">
                  <w:pPr>
                    <w:pStyle w:val="TableText"/>
                    <w:rPr>
                      <w:b/>
                    </w:rPr>
                  </w:pPr>
                  <w:r w:rsidRPr="00DA1978">
                    <w:rPr>
                      <w:b/>
                    </w:rPr>
                    <w:t>Description</w:t>
                  </w:r>
                </w:p>
              </w:tc>
            </w:tr>
            <w:tr w:rsidR="003B11A4" w:rsidRPr="005F40C7" w:rsidTr="00230993">
              <w:tc>
                <w:tcPr>
                  <w:tcW w:w="2280" w:type="dxa"/>
                  <w:shd w:val="clear" w:color="auto" w:fill="auto"/>
                </w:tcPr>
                <w:p w:rsidR="003B11A4" w:rsidRPr="003B11A4" w:rsidRDefault="003B11A4" w:rsidP="004F7C7D">
                  <w:pPr>
                    <w:pStyle w:val="TableText"/>
                  </w:pPr>
                  <w:r w:rsidRPr="005F40C7">
                    <w:rPr>
                      <w:iCs/>
                    </w:rPr>
                    <w:t>extracts.numberResults</w:t>
                  </w:r>
                </w:p>
              </w:tc>
              <w:tc>
                <w:tcPr>
                  <w:tcW w:w="1559" w:type="dxa"/>
                  <w:shd w:val="clear" w:color="auto" w:fill="auto"/>
                </w:tcPr>
                <w:p w:rsidR="003B11A4" w:rsidRPr="003B11A4" w:rsidRDefault="003B11A4" w:rsidP="004F7C7D">
                  <w:pPr>
                    <w:pStyle w:val="TableText"/>
                  </w:pPr>
                  <w:r w:rsidRPr="005F40C7">
                    <w:rPr>
                      <w:iCs/>
                      <w:color w:val="000000"/>
                    </w:rPr>
                    <w:t>100000</w:t>
                  </w:r>
                </w:p>
              </w:tc>
              <w:tc>
                <w:tcPr>
                  <w:tcW w:w="4590" w:type="dxa"/>
                  <w:shd w:val="clear" w:color="auto" w:fill="auto"/>
                </w:tcPr>
                <w:p w:rsidR="003B11A4" w:rsidRPr="003B11A4" w:rsidRDefault="003B11A4" w:rsidP="004F7C7D">
                  <w:pPr>
                    <w:pStyle w:val="TableText"/>
                  </w:pPr>
                  <w:r w:rsidRPr="005F40C7">
                    <w:t>Maximum number of rows returned in an extract</w:t>
                  </w:r>
                </w:p>
              </w:tc>
            </w:tr>
          </w:tbl>
          <w:p w:rsidR="003B11A4" w:rsidRPr="003B11A4" w:rsidRDefault="003B11A4" w:rsidP="004F7C7D">
            <w:pPr>
              <w:pStyle w:val="TableText"/>
              <w:rPr>
                <w:b/>
                <w:color w:val="000000"/>
              </w:rPr>
            </w:pPr>
          </w:p>
        </w:tc>
      </w:tr>
      <w:tr w:rsidR="003B11A4" w:rsidRPr="005F40C7" w:rsidTr="00FE4626">
        <w:tblPrEx>
          <w:tblCellMar>
            <w:top w:w="43" w:type="dxa"/>
            <w:bottom w:w="43" w:type="dxa"/>
          </w:tblCellMar>
        </w:tblPrEx>
        <w:tc>
          <w:tcPr>
            <w:tcW w:w="1645" w:type="dxa"/>
            <w:shd w:val="clear" w:color="auto" w:fill="F2F2F2"/>
          </w:tcPr>
          <w:p w:rsidR="003B11A4" w:rsidRPr="005F40C7" w:rsidRDefault="003B11A4" w:rsidP="004F7C7D">
            <w:pPr>
              <w:pStyle w:val="TableText"/>
              <w:rPr>
                <w:b/>
              </w:rPr>
            </w:pPr>
            <w:r w:rsidRPr="005F40C7">
              <w:rPr>
                <w:b/>
              </w:rPr>
              <w:lastRenderedPageBreak/>
              <w:t>hctr.properties</w:t>
            </w:r>
          </w:p>
        </w:tc>
        <w:tc>
          <w:tcPr>
            <w:tcW w:w="8550" w:type="dxa"/>
            <w:shd w:val="clear" w:color="auto" w:fill="auto"/>
          </w:tcPr>
          <w:p w:rsidR="003B11A4" w:rsidRDefault="003B11A4" w:rsidP="004F7C7D">
            <w:pPr>
              <w:pStyle w:val="TableText"/>
            </w:pPr>
            <w:r w:rsidRPr="005F40C7">
              <w:t xml:space="preserve">Properties for the health care team report </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80"/>
              <w:gridCol w:w="1559"/>
              <w:gridCol w:w="4590"/>
            </w:tblGrid>
            <w:tr w:rsidR="003B11A4" w:rsidRPr="005F40C7" w:rsidTr="005F40C7">
              <w:tc>
                <w:tcPr>
                  <w:tcW w:w="2280" w:type="dxa"/>
                  <w:shd w:val="clear" w:color="auto" w:fill="auto"/>
                </w:tcPr>
                <w:p w:rsidR="003B11A4" w:rsidRPr="00FF711D" w:rsidRDefault="003B11A4" w:rsidP="004F7C7D">
                  <w:pPr>
                    <w:pStyle w:val="TableText"/>
                    <w:rPr>
                      <w:b/>
                    </w:rPr>
                  </w:pPr>
                  <w:r w:rsidRPr="00FF711D">
                    <w:rPr>
                      <w:b/>
                    </w:rPr>
                    <w:t>Property</w:t>
                  </w:r>
                </w:p>
              </w:tc>
              <w:tc>
                <w:tcPr>
                  <w:tcW w:w="1559" w:type="dxa"/>
                  <w:shd w:val="clear" w:color="auto" w:fill="auto"/>
                </w:tcPr>
                <w:p w:rsidR="003B11A4" w:rsidRPr="00C804A2" w:rsidRDefault="003B11A4" w:rsidP="004F7C7D">
                  <w:pPr>
                    <w:pStyle w:val="TableText"/>
                    <w:rPr>
                      <w:b/>
                    </w:rPr>
                  </w:pPr>
                  <w:r w:rsidRPr="00C804A2">
                    <w:rPr>
                      <w:b/>
                    </w:rPr>
                    <w:t>Default</w:t>
                  </w:r>
                </w:p>
              </w:tc>
              <w:tc>
                <w:tcPr>
                  <w:tcW w:w="4590" w:type="dxa"/>
                  <w:shd w:val="clear" w:color="auto" w:fill="auto"/>
                </w:tcPr>
                <w:p w:rsidR="003B11A4" w:rsidRPr="005569A9" w:rsidRDefault="003B11A4" w:rsidP="004F7C7D">
                  <w:pPr>
                    <w:pStyle w:val="TableText"/>
                    <w:rPr>
                      <w:b/>
                    </w:rPr>
                  </w:pPr>
                  <w:r w:rsidRPr="005569A9">
                    <w:rPr>
                      <w:b/>
                    </w:rPr>
                    <w:t>Description</w:t>
                  </w:r>
                </w:p>
              </w:tc>
            </w:tr>
            <w:tr w:rsidR="003B11A4" w:rsidRPr="005F40C7" w:rsidTr="005F40C7">
              <w:tc>
                <w:tcPr>
                  <w:tcW w:w="2280" w:type="dxa"/>
                  <w:shd w:val="clear" w:color="auto" w:fill="auto"/>
                </w:tcPr>
                <w:p w:rsidR="003B11A4" w:rsidRPr="006909B3" w:rsidRDefault="002E716D" w:rsidP="004F7C7D">
                  <w:pPr>
                    <w:pStyle w:val="TableText"/>
                  </w:pPr>
                  <w:r>
                    <w:t>HLA</w:t>
                  </w:r>
                  <w:r w:rsidR="003B11A4" w:rsidRPr="005F40C7">
                    <w:t>.hctr.enableSharing</w:t>
                  </w:r>
                </w:p>
              </w:tc>
              <w:tc>
                <w:tcPr>
                  <w:tcW w:w="1559" w:type="dxa"/>
                  <w:shd w:val="clear" w:color="auto" w:fill="auto"/>
                </w:tcPr>
                <w:p w:rsidR="003B11A4" w:rsidRPr="00FF711D" w:rsidRDefault="003B11A4" w:rsidP="004F7C7D">
                  <w:pPr>
                    <w:pStyle w:val="TableText"/>
                  </w:pPr>
                  <w:r w:rsidRPr="00FF711D">
                    <w:t>true</w:t>
                  </w:r>
                </w:p>
              </w:tc>
              <w:tc>
                <w:tcPr>
                  <w:tcW w:w="4590" w:type="dxa"/>
                  <w:shd w:val="clear" w:color="auto" w:fill="auto"/>
                </w:tcPr>
                <w:p w:rsidR="003B11A4" w:rsidRPr="006909B3" w:rsidRDefault="003B11A4" w:rsidP="004F7C7D">
                  <w:pPr>
                    <w:pStyle w:val="TableText"/>
                  </w:pPr>
                  <w:r w:rsidRPr="005F40C7">
                    <w:t>If true, users are able to share their health care team reports</w:t>
                  </w:r>
                </w:p>
              </w:tc>
            </w:tr>
            <w:tr w:rsidR="003B11A4" w:rsidRPr="005F40C7" w:rsidTr="005F40C7">
              <w:tc>
                <w:tcPr>
                  <w:tcW w:w="2280" w:type="dxa"/>
                  <w:shd w:val="clear" w:color="auto" w:fill="auto"/>
                </w:tcPr>
                <w:p w:rsidR="003B11A4" w:rsidRPr="006909B3" w:rsidRDefault="002E716D" w:rsidP="004F7C7D">
                  <w:pPr>
                    <w:pStyle w:val="TableText"/>
                  </w:pPr>
                  <w:r>
                    <w:t>HLA</w:t>
                  </w:r>
                  <w:r w:rsidR="003B11A4" w:rsidRPr="005F40C7">
                    <w:t>.hctr.reportAccessibleInInterface</w:t>
                  </w:r>
                </w:p>
              </w:tc>
              <w:tc>
                <w:tcPr>
                  <w:tcW w:w="1559" w:type="dxa"/>
                  <w:shd w:val="clear" w:color="auto" w:fill="auto"/>
                </w:tcPr>
                <w:p w:rsidR="003B11A4" w:rsidRPr="006909B3" w:rsidRDefault="003B11A4" w:rsidP="004F7C7D">
                  <w:pPr>
                    <w:pStyle w:val="TableText"/>
                  </w:pPr>
                  <w:r w:rsidRPr="005F40C7">
                    <w:t>false</w:t>
                  </w:r>
                </w:p>
              </w:tc>
              <w:tc>
                <w:tcPr>
                  <w:tcW w:w="4590" w:type="dxa"/>
                  <w:shd w:val="clear" w:color="auto" w:fill="auto"/>
                </w:tcPr>
                <w:p w:rsidR="003B11A4" w:rsidRPr="006909B3" w:rsidRDefault="003B11A4" w:rsidP="004F7C7D">
                  <w:pPr>
                    <w:pStyle w:val="TableText"/>
                  </w:pPr>
                  <w:r w:rsidRPr="005F40C7">
                    <w:t>If true, user is able to view their health care team report from the History page</w:t>
                  </w:r>
                </w:p>
              </w:tc>
            </w:tr>
            <w:tr w:rsidR="003B11A4" w:rsidRPr="005F40C7" w:rsidTr="006909B3">
              <w:tc>
                <w:tcPr>
                  <w:tcW w:w="2280" w:type="dxa"/>
                  <w:shd w:val="clear" w:color="auto" w:fill="auto"/>
                </w:tcPr>
                <w:p w:rsidR="003B11A4" w:rsidRPr="005F40C7" w:rsidRDefault="002E716D" w:rsidP="004F7C7D">
                  <w:pPr>
                    <w:pStyle w:val="TableText"/>
                  </w:pPr>
                  <w:r>
                    <w:t>HLA</w:t>
                  </w:r>
                  <w:r w:rsidR="003B11A4" w:rsidRPr="005F40C7">
                    <w:t>.hctr.healthCareTeamRestriction</w:t>
                  </w:r>
                </w:p>
              </w:tc>
              <w:tc>
                <w:tcPr>
                  <w:tcW w:w="1559" w:type="dxa"/>
                  <w:shd w:val="clear" w:color="auto" w:fill="auto"/>
                </w:tcPr>
                <w:p w:rsidR="003B11A4" w:rsidRPr="005F40C7" w:rsidRDefault="003B11A4" w:rsidP="004F7C7D">
                  <w:pPr>
                    <w:pStyle w:val="TableText"/>
                  </w:pPr>
                  <w:r w:rsidRPr="005F40C7">
                    <w:t>NONE</w:t>
                  </w:r>
                </w:p>
              </w:tc>
              <w:tc>
                <w:tcPr>
                  <w:tcW w:w="4590" w:type="dxa"/>
                  <w:shd w:val="clear" w:color="auto" w:fill="auto"/>
                </w:tcPr>
                <w:p w:rsidR="003B11A4" w:rsidRPr="005F40C7" w:rsidRDefault="003B11A4" w:rsidP="004F7C7D">
                  <w:pPr>
                    <w:pStyle w:val="TableText"/>
                  </w:pPr>
                  <w:r w:rsidRPr="005F40C7">
                    <w:t>Controls which health care teams users are able to send reports to; one of the values from HealthCareTeamRestriction enumeration.</w:t>
                  </w:r>
                </w:p>
                <w:p w:rsidR="003B11A4" w:rsidRPr="005F40C7" w:rsidRDefault="003B11A4" w:rsidP="004F7C7D">
                  <w:pPr>
                    <w:pStyle w:val="TableText"/>
                  </w:pPr>
                  <w:r w:rsidRPr="005F40C7">
                    <w:t>Possible values:</w:t>
                  </w:r>
                </w:p>
                <w:p w:rsidR="003B11A4" w:rsidRPr="005F40C7" w:rsidRDefault="003B11A4" w:rsidP="004F7C7D">
                  <w:pPr>
                    <w:pStyle w:val="TableText"/>
                  </w:pPr>
                  <w:r w:rsidRPr="005F40C7">
                    <w:t>§  NONE: no restrictions</w:t>
                  </w:r>
                </w:p>
                <w:p w:rsidR="003B11A4" w:rsidRPr="005F40C7" w:rsidRDefault="003B11A4" w:rsidP="004F7C7D">
                  <w:pPr>
                    <w:pStyle w:val="TableText"/>
                  </w:pPr>
                  <w:r w:rsidRPr="005F40C7">
                    <w:t>§  FIELD_TESTERS_BY_ID: only teams in the HealthCareTeamFieldTesters table, match on the ID values only</w:t>
                  </w:r>
                </w:p>
                <w:p w:rsidR="003B11A4" w:rsidRPr="005F40C7" w:rsidRDefault="003B11A4" w:rsidP="004F7C7D">
                  <w:pPr>
                    <w:pStyle w:val="TableText"/>
                  </w:pPr>
                  <w:r w:rsidRPr="005F40C7">
                    <w:t xml:space="preserve">§  FIELD_TESTERS_BY_NAME: only teams in the HealthCareTeamFieldTesters table, match on the name values only </w:t>
                  </w:r>
                </w:p>
                <w:p w:rsidR="003B11A4" w:rsidRPr="005F40C7" w:rsidRDefault="003B11A4" w:rsidP="004F7C7D">
                  <w:pPr>
                    <w:pStyle w:val="TableText"/>
                  </w:pPr>
                  <w:r w:rsidRPr="005F40C7">
                    <w:t xml:space="preserve">§  FIELD_TESTERS_BY_NAME_AND_ID: only teams in the HealthCareTeamFieldTesters table, match on name and ID values </w:t>
                  </w:r>
                </w:p>
                <w:p w:rsidR="003B11A4" w:rsidRPr="005F40C7" w:rsidRDefault="003B11A4" w:rsidP="004F7C7D">
                  <w:pPr>
                    <w:pStyle w:val="TableText"/>
                  </w:pPr>
                </w:p>
              </w:tc>
            </w:tr>
            <w:tr w:rsidR="007605A2" w:rsidRPr="005F40C7" w:rsidTr="006909B3">
              <w:tc>
                <w:tcPr>
                  <w:tcW w:w="2280" w:type="dxa"/>
                  <w:shd w:val="clear" w:color="auto" w:fill="auto"/>
                </w:tcPr>
                <w:p w:rsidR="007605A2" w:rsidRPr="005F40C7" w:rsidRDefault="002E716D" w:rsidP="004F7C7D">
                  <w:pPr>
                    <w:pStyle w:val="TableText"/>
                  </w:pPr>
                  <w:r>
                    <w:t>HLA</w:t>
                  </w:r>
                  <w:r w:rsidR="007605A2">
                    <w:t>.hctr.showOnlyPrimaryTeams</w:t>
                  </w:r>
                </w:p>
              </w:tc>
              <w:tc>
                <w:tcPr>
                  <w:tcW w:w="1559" w:type="dxa"/>
                  <w:shd w:val="clear" w:color="auto" w:fill="auto"/>
                </w:tcPr>
                <w:p w:rsidR="007605A2" w:rsidRPr="005F40C7" w:rsidRDefault="007605A2" w:rsidP="004F7C7D">
                  <w:pPr>
                    <w:pStyle w:val="TableText"/>
                  </w:pPr>
                  <w:r>
                    <w:t>false</w:t>
                  </w:r>
                </w:p>
              </w:tc>
              <w:tc>
                <w:tcPr>
                  <w:tcW w:w="4590" w:type="dxa"/>
                  <w:shd w:val="clear" w:color="auto" w:fill="auto"/>
                </w:tcPr>
                <w:p w:rsidR="007605A2" w:rsidRPr="005F40C7" w:rsidRDefault="007605A2" w:rsidP="004F7C7D">
                  <w:pPr>
                    <w:pStyle w:val="TableText"/>
                  </w:pPr>
                  <w:r>
                    <w:t xml:space="preserve">If true, show only the patient’s primary health care teams on the “Share” page. </w:t>
                  </w:r>
                </w:p>
              </w:tc>
            </w:tr>
            <w:tr w:rsidR="007605A2" w:rsidRPr="005F40C7" w:rsidTr="006909B3">
              <w:tc>
                <w:tcPr>
                  <w:tcW w:w="2280" w:type="dxa"/>
                  <w:shd w:val="clear" w:color="auto" w:fill="auto"/>
                </w:tcPr>
                <w:p w:rsidR="007605A2" w:rsidRDefault="002E716D" w:rsidP="004F7C7D">
                  <w:pPr>
                    <w:pStyle w:val="TableText"/>
                  </w:pPr>
                  <w:r>
                    <w:t>HLA</w:t>
                  </w:r>
                  <w:r w:rsidR="007605A2">
                    <w:t>.hctr.showPrimaryTeamsFirst</w:t>
                  </w:r>
                </w:p>
              </w:tc>
              <w:tc>
                <w:tcPr>
                  <w:tcW w:w="1559" w:type="dxa"/>
                  <w:shd w:val="clear" w:color="auto" w:fill="auto"/>
                </w:tcPr>
                <w:p w:rsidR="007605A2" w:rsidRDefault="007605A2" w:rsidP="004F7C7D">
                  <w:pPr>
                    <w:pStyle w:val="TableText"/>
                  </w:pPr>
                  <w:r>
                    <w:t>true</w:t>
                  </w:r>
                </w:p>
              </w:tc>
              <w:tc>
                <w:tcPr>
                  <w:tcW w:w="4590" w:type="dxa"/>
                  <w:shd w:val="clear" w:color="auto" w:fill="auto"/>
                </w:tcPr>
                <w:p w:rsidR="007605A2" w:rsidRDefault="007605A2" w:rsidP="004F7C7D">
                  <w:pPr>
                    <w:pStyle w:val="TableText"/>
                  </w:pPr>
                  <w:r>
                    <w:t xml:space="preserve">If true, show the patient’s primary health care teams before other health care teams on the “Share” page. </w:t>
                  </w:r>
                </w:p>
              </w:tc>
            </w:tr>
          </w:tbl>
          <w:p w:rsidR="003B11A4" w:rsidRPr="006909B3" w:rsidRDefault="003B11A4" w:rsidP="004F7C7D">
            <w:pPr>
              <w:pStyle w:val="TableText"/>
              <w:rPr>
                <w:b/>
              </w:rPr>
            </w:pPr>
          </w:p>
        </w:tc>
      </w:tr>
      <w:tr w:rsidR="003B11A4" w:rsidRPr="005F40C7" w:rsidTr="00FE4626">
        <w:tblPrEx>
          <w:tblCellMar>
            <w:top w:w="43" w:type="dxa"/>
            <w:bottom w:w="43" w:type="dxa"/>
          </w:tblCellMar>
        </w:tblPrEx>
        <w:tc>
          <w:tcPr>
            <w:tcW w:w="1645" w:type="dxa"/>
            <w:shd w:val="clear" w:color="auto" w:fill="F2F2F2"/>
          </w:tcPr>
          <w:p w:rsidR="003B11A4" w:rsidRPr="005F40C7" w:rsidRDefault="003B11A4" w:rsidP="004F7C7D">
            <w:pPr>
              <w:pStyle w:val="TableText"/>
              <w:rPr>
                <w:b/>
                <w:iCs/>
                <w:color w:val="2A00FF"/>
              </w:rPr>
            </w:pPr>
            <w:r w:rsidRPr="005F40C7">
              <w:rPr>
                <w:b/>
                <w:iCs/>
                <w:color w:val="2A00FF"/>
              </w:rPr>
              <w:t>hctreport.properties</w:t>
            </w:r>
          </w:p>
          <w:p w:rsidR="003B11A4" w:rsidRPr="00DA1978" w:rsidRDefault="003B11A4" w:rsidP="004F7C7D">
            <w:pPr>
              <w:pStyle w:val="TableText"/>
              <w:rPr>
                <w:b/>
              </w:rPr>
            </w:pPr>
          </w:p>
        </w:tc>
        <w:tc>
          <w:tcPr>
            <w:tcW w:w="8550" w:type="dxa"/>
            <w:shd w:val="clear" w:color="auto" w:fill="auto"/>
          </w:tcPr>
          <w:p w:rsidR="003B11A4" w:rsidRDefault="003B11A4" w:rsidP="004F7C7D">
            <w:pPr>
              <w:pStyle w:val="TableText"/>
            </w:pPr>
            <w:r w:rsidRPr="00F7243A">
              <w:t xml:space="preserve">Properties for the health care team report </w:t>
            </w:r>
            <w:r>
              <w:t>data</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80"/>
              <w:gridCol w:w="1559"/>
              <w:gridCol w:w="4590"/>
            </w:tblGrid>
            <w:tr w:rsidR="003B11A4" w:rsidRPr="005F40C7" w:rsidTr="004F29B0">
              <w:tc>
                <w:tcPr>
                  <w:tcW w:w="2280" w:type="dxa"/>
                  <w:shd w:val="clear" w:color="auto" w:fill="auto"/>
                </w:tcPr>
                <w:p w:rsidR="003B11A4" w:rsidRPr="005F40C7" w:rsidRDefault="003B11A4" w:rsidP="004F7C7D">
                  <w:pPr>
                    <w:pStyle w:val="TableText"/>
                    <w:rPr>
                      <w:b/>
                      <w:color w:val="000000"/>
                    </w:rPr>
                  </w:pPr>
                  <w:r w:rsidRPr="005F40C7">
                    <w:rPr>
                      <w:b/>
                      <w:color w:val="000000"/>
                    </w:rPr>
                    <w:t>Property</w:t>
                  </w:r>
                </w:p>
              </w:tc>
              <w:tc>
                <w:tcPr>
                  <w:tcW w:w="1559" w:type="dxa"/>
                  <w:shd w:val="clear" w:color="auto" w:fill="auto"/>
                </w:tcPr>
                <w:p w:rsidR="003B11A4" w:rsidRPr="005F40C7" w:rsidRDefault="003B11A4" w:rsidP="004F7C7D">
                  <w:pPr>
                    <w:pStyle w:val="TableText"/>
                    <w:rPr>
                      <w:b/>
                      <w:color w:val="000000"/>
                    </w:rPr>
                  </w:pPr>
                  <w:r w:rsidRPr="005F40C7">
                    <w:rPr>
                      <w:b/>
                      <w:color w:val="000000"/>
                    </w:rPr>
                    <w:t>Default</w:t>
                  </w:r>
                </w:p>
              </w:tc>
              <w:tc>
                <w:tcPr>
                  <w:tcW w:w="4590" w:type="dxa"/>
                  <w:shd w:val="clear" w:color="auto" w:fill="auto"/>
                </w:tcPr>
                <w:p w:rsidR="003B11A4" w:rsidRPr="005F40C7" w:rsidRDefault="003B11A4" w:rsidP="004F7C7D">
                  <w:pPr>
                    <w:pStyle w:val="TableText"/>
                    <w:rPr>
                      <w:b/>
                      <w:color w:val="000000"/>
                    </w:rPr>
                  </w:pPr>
                  <w:r w:rsidRPr="005F40C7">
                    <w:rPr>
                      <w:b/>
                      <w:color w:val="000000"/>
                    </w:rPr>
                    <w:t>Description</w:t>
                  </w:r>
                </w:p>
              </w:tc>
            </w:tr>
            <w:tr w:rsidR="003B11A4" w:rsidRPr="005F40C7" w:rsidTr="004F29B0">
              <w:tc>
                <w:tcPr>
                  <w:tcW w:w="2280" w:type="dxa"/>
                  <w:shd w:val="clear" w:color="auto" w:fill="auto"/>
                </w:tcPr>
                <w:p w:rsidR="003B11A4" w:rsidRPr="005F40C7" w:rsidRDefault="003B11A4" w:rsidP="004F7C7D">
                  <w:pPr>
                    <w:pStyle w:val="TableText"/>
                    <w:rPr>
                      <w:color w:val="000000"/>
                    </w:rPr>
                  </w:pPr>
                  <w:r w:rsidRPr="005F40C7">
                    <w:rPr>
                      <w:color w:val="000000"/>
                    </w:rPr>
                    <w:t>hcteamreport.healthage.faqquestion</w:t>
                  </w:r>
                </w:p>
              </w:tc>
              <w:tc>
                <w:tcPr>
                  <w:tcW w:w="1559" w:type="dxa"/>
                  <w:shd w:val="clear" w:color="auto" w:fill="auto"/>
                </w:tcPr>
                <w:p w:rsidR="003B11A4" w:rsidRPr="005F40C7" w:rsidRDefault="003B11A4" w:rsidP="004F7C7D">
                  <w:pPr>
                    <w:pStyle w:val="TableText"/>
                    <w:rPr>
                      <w:color w:val="000000"/>
                    </w:rPr>
                  </w:pPr>
                  <w:r w:rsidRPr="005F40C7">
                    <w:rPr>
                      <w:color w:val="000000"/>
                    </w:rPr>
                    <w:t>What is health age?</w:t>
                  </w:r>
                </w:p>
              </w:tc>
              <w:tc>
                <w:tcPr>
                  <w:tcW w:w="4590" w:type="dxa"/>
                  <w:shd w:val="clear" w:color="auto" w:fill="auto"/>
                </w:tcPr>
                <w:p w:rsidR="003B11A4" w:rsidRPr="005F40C7" w:rsidRDefault="003B11A4" w:rsidP="004F7C7D">
                  <w:pPr>
                    <w:pStyle w:val="TableText"/>
                    <w:rPr>
                      <w:color w:val="000000"/>
                    </w:rPr>
                  </w:pPr>
                  <w:r w:rsidRPr="005F40C7">
                    <w:rPr>
                      <w:color w:val="000000"/>
                    </w:rPr>
                    <w:t>FAQ question text for health age explanation</w:t>
                  </w:r>
                </w:p>
              </w:tc>
            </w:tr>
            <w:tr w:rsidR="003B11A4" w:rsidRPr="005F40C7" w:rsidTr="004F29B0">
              <w:tc>
                <w:tcPr>
                  <w:tcW w:w="2280" w:type="dxa"/>
                  <w:shd w:val="clear" w:color="auto" w:fill="auto"/>
                </w:tcPr>
                <w:p w:rsidR="003B11A4" w:rsidRPr="005F40C7" w:rsidRDefault="003B11A4" w:rsidP="004F7C7D">
                  <w:pPr>
                    <w:pStyle w:val="TableText"/>
                    <w:rPr>
                      <w:color w:val="000000"/>
                    </w:rPr>
                  </w:pPr>
                  <w:r w:rsidRPr="005F40C7">
                    <w:rPr>
                      <w:color w:val="000000"/>
                    </w:rPr>
                    <w:t>hcteamreport.healthage.explanation</w:t>
                  </w:r>
                </w:p>
              </w:tc>
              <w:tc>
                <w:tcPr>
                  <w:tcW w:w="1559" w:type="dxa"/>
                  <w:shd w:val="clear" w:color="auto" w:fill="auto"/>
                </w:tcPr>
                <w:p w:rsidR="003B11A4" w:rsidRPr="005F40C7" w:rsidRDefault="003B11A4" w:rsidP="004F7C7D">
                  <w:pPr>
                    <w:pStyle w:val="TableText"/>
                    <w:rPr>
                      <w:color w:val="000000"/>
                    </w:rPr>
                  </w:pPr>
                  <w:r w:rsidRPr="005F40C7">
                    <w:rPr>
                      <w:color w:val="000000"/>
                    </w:rPr>
                    <w:t>TBD</w:t>
                  </w:r>
                </w:p>
              </w:tc>
              <w:tc>
                <w:tcPr>
                  <w:tcW w:w="4590" w:type="dxa"/>
                  <w:shd w:val="clear" w:color="auto" w:fill="auto"/>
                </w:tcPr>
                <w:p w:rsidR="003B11A4" w:rsidRPr="005F40C7" w:rsidRDefault="003B11A4" w:rsidP="004F7C7D">
                  <w:pPr>
                    <w:pStyle w:val="TableText"/>
                    <w:rPr>
                      <w:color w:val="000000"/>
                    </w:rPr>
                  </w:pPr>
                  <w:r w:rsidRPr="005F40C7">
                    <w:rPr>
                      <w:color w:val="000000"/>
                    </w:rPr>
                    <w:t>FAQ URL for health age explanation</w:t>
                  </w:r>
                </w:p>
              </w:tc>
            </w:tr>
            <w:tr w:rsidR="003B11A4" w:rsidRPr="005F40C7" w:rsidTr="004F29B0">
              <w:tc>
                <w:tcPr>
                  <w:tcW w:w="2280" w:type="dxa"/>
                  <w:shd w:val="clear" w:color="auto" w:fill="auto"/>
                </w:tcPr>
                <w:p w:rsidR="003B11A4" w:rsidRPr="005F40C7" w:rsidRDefault="003B11A4" w:rsidP="004F7C7D">
                  <w:pPr>
                    <w:pStyle w:val="TableText"/>
                    <w:rPr>
                      <w:color w:val="000000"/>
                    </w:rPr>
                  </w:pPr>
                  <w:r w:rsidRPr="005F40C7">
                    <w:rPr>
                      <w:color w:val="000000"/>
                    </w:rPr>
                    <w:t>hcteamreport.risk.faqquestion</w:t>
                  </w:r>
                </w:p>
              </w:tc>
              <w:tc>
                <w:tcPr>
                  <w:tcW w:w="1559" w:type="dxa"/>
                  <w:shd w:val="clear" w:color="auto" w:fill="auto"/>
                </w:tcPr>
                <w:p w:rsidR="003B11A4" w:rsidRPr="005F40C7" w:rsidRDefault="003B11A4" w:rsidP="004F7C7D">
                  <w:pPr>
                    <w:pStyle w:val="TableText"/>
                    <w:rPr>
                      <w:color w:val="000000"/>
                    </w:rPr>
                  </w:pPr>
                  <w:r w:rsidRPr="005F40C7">
                    <w:rPr>
                      <w:color w:val="000000"/>
                    </w:rPr>
                    <w:t xml:space="preserve">Why is the Framingham risk different than the </w:t>
                  </w:r>
                  <w:r w:rsidR="002E716D">
                    <w:rPr>
                      <w:color w:val="000000"/>
                    </w:rPr>
                    <w:t>HLA</w:t>
                  </w:r>
                  <w:r w:rsidRPr="005F40C7">
                    <w:rPr>
                      <w:color w:val="000000"/>
                    </w:rPr>
                    <w:t>-generated risk?</w:t>
                  </w:r>
                </w:p>
              </w:tc>
              <w:tc>
                <w:tcPr>
                  <w:tcW w:w="4590" w:type="dxa"/>
                  <w:shd w:val="clear" w:color="auto" w:fill="auto"/>
                </w:tcPr>
                <w:p w:rsidR="003B11A4" w:rsidRPr="005F40C7" w:rsidRDefault="003B11A4" w:rsidP="004F7C7D">
                  <w:pPr>
                    <w:pStyle w:val="TableText"/>
                    <w:rPr>
                      <w:color w:val="000000"/>
                    </w:rPr>
                  </w:pPr>
                  <w:r w:rsidRPr="005F40C7">
                    <w:rPr>
                      <w:color w:val="000000"/>
                    </w:rPr>
                    <w:t>FAQ question text for Framingham risks explanation</w:t>
                  </w:r>
                </w:p>
              </w:tc>
            </w:tr>
            <w:tr w:rsidR="003B11A4" w:rsidRPr="005F40C7" w:rsidTr="004F29B0">
              <w:tc>
                <w:tcPr>
                  <w:tcW w:w="2280" w:type="dxa"/>
                  <w:shd w:val="clear" w:color="auto" w:fill="auto"/>
                </w:tcPr>
                <w:p w:rsidR="003B11A4" w:rsidRPr="005F40C7" w:rsidRDefault="003B11A4" w:rsidP="004F7C7D">
                  <w:pPr>
                    <w:pStyle w:val="TableText"/>
                    <w:rPr>
                      <w:color w:val="000000"/>
                    </w:rPr>
                  </w:pPr>
                  <w:r w:rsidRPr="005F40C7">
                    <w:rPr>
                      <w:color w:val="000000"/>
                    </w:rPr>
                    <w:t>hcteamreport.risk.explanation</w:t>
                  </w:r>
                </w:p>
              </w:tc>
              <w:tc>
                <w:tcPr>
                  <w:tcW w:w="1559" w:type="dxa"/>
                  <w:shd w:val="clear" w:color="auto" w:fill="auto"/>
                </w:tcPr>
                <w:p w:rsidR="003B11A4" w:rsidRPr="005F40C7" w:rsidRDefault="003B11A4" w:rsidP="004F7C7D">
                  <w:pPr>
                    <w:pStyle w:val="TableText"/>
                    <w:rPr>
                      <w:color w:val="000000"/>
                    </w:rPr>
                  </w:pPr>
                  <w:r w:rsidRPr="005F40C7">
                    <w:rPr>
                      <w:color w:val="000000"/>
                    </w:rPr>
                    <w:t>TBD</w:t>
                  </w:r>
                </w:p>
              </w:tc>
              <w:tc>
                <w:tcPr>
                  <w:tcW w:w="4590" w:type="dxa"/>
                  <w:shd w:val="clear" w:color="auto" w:fill="auto"/>
                </w:tcPr>
                <w:p w:rsidR="003B11A4" w:rsidRPr="005F40C7" w:rsidRDefault="003B11A4" w:rsidP="004F7C7D">
                  <w:pPr>
                    <w:pStyle w:val="TableText"/>
                    <w:rPr>
                      <w:color w:val="000000"/>
                    </w:rPr>
                  </w:pPr>
                  <w:r w:rsidRPr="005F40C7">
                    <w:rPr>
                      <w:color w:val="000000"/>
                    </w:rPr>
                    <w:t>FAQ URL for Framingham risks explanation</w:t>
                  </w:r>
                </w:p>
              </w:tc>
            </w:tr>
            <w:tr w:rsidR="003B11A4" w:rsidRPr="005F40C7" w:rsidTr="004F29B0">
              <w:tc>
                <w:tcPr>
                  <w:tcW w:w="2280" w:type="dxa"/>
                  <w:shd w:val="clear" w:color="auto" w:fill="auto"/>
                </w:tcPr>
                <w:p w:rsidR="003B11A4" w:rsidRPr="005F40C7" w:rsidRDefault="003B11A4" w:rsidP="004F7C7D">
                  <w:pPr>
                    <w:pStyle w:val="TableText"/>
                    <w:rPr>
                      <w:color w:val="000000"/>
                    </w:rPr>
                  </w:pPr>
                  <w:r w:rsidRPr="005F40C7">
                    <w:rPr>
                      <w:color w:val="000000"/>
                    </w:rPr>
                    <w:t>hcteamreport.recommendations.limit</w:t>
                  </w:r>
                </w:p>
              </w:tc>
              <w:tc>
                <w:tcPr>
                  <w:tcW w:w="1559" w:type="dxa"/>
                  <w:shd w:val="clear" w:color="auto" w:fill="auto"/>
                </w:tcPr>
                <w:p w:rsidR="003B11A4" w:rsidRPr="005F40C7" w:rsidRDefault="003B11A4" w:rsidP="004F7C7D">
                  <w:pPr>
                    <w:pStyle w:val="TableText"/>
                    <w:rPr>
                      <w:color w:val="000000"/>
                    </w:rPr>
                  </w:pPr>
                  <w:r w:rsidRPr="005F40C7">
                    <w:rPr>
                      <w:color w:val="000000"/>
                    </w:rPr>
                    <w:t>5</w:t>
                  </w:r>
                </w:p>
              </w:tc>
              <w:tc>
                <w:tcPr>
                  <w:tcW w:w="4590" w:type="dxa"/>
                  <w:shd w:val="clear" w:color="auto" w:fill="auto"/>
                </w:tcPr>
                <w:p w:rsidR="003B11A4" w:rsidRPr="005F40C7" w:rsidRDefault="003B11A4" w:rsidP="004F7C7D">
                  <w:pPr>
                    <w:pStyle w:val="TableText"/>
                    <w:rPr>
                      <w:color w:val="000000"/>
                    </w:rPr>
                  </w:pPr>
                  <w:r w:rsidRPr="004F29B0">
                    <w:rPr>
                      <w:color w:val="000000"/>
                    </w:rPr>
                    <w:t>D</w:t>
                  </w:r>
                  <w:r w:rsidRPr="005F40C7">
                    <w:rPr>
                      <w:color w:val="000000"/>
                    </w:rPr>
                    <w:t>etermines the maximum number of recommendations to display on the report</w:t>
                  </w:r>
                </w:p>
              </w:tc>
            </w:tr>
          </w:tbl>
          <w:p w:rsidR="003B11A4" w:rsidRPr="00FF711D" w:rsidRDefault="003B11A4" w:rsidP="004F7C7D">
            <w:pPr>
              <w:pStyle w:val="TableText"/>
            </w:pPr>
          </w:p>
        </w:tc>
      </w:tr>
      <w:tr w:rsidR="003B11A4" w:rsidRPr="005F40C7" w:rsidTr="00FE4626">
        <w:tblPrEx>
          <w:tblCellMar>
            <w:top w:w="43" w:type="dxa"/>
            <w:bottom w:w="43" w:type="dxa"/>
          </w:tblCellMar>
        </w:tblPrEx>
        <w:tc>
          <w:tcPr>
            <w:tcW w:w="1645" w:type="dxa"/>
            <w:shd w:val="clear" w:color="auto" w:fill="F2F2F2"/>
          </w:tcPr>
          <w:p w:rsidR="003B11A4" w:rsidRPr="005F40C7" w:rsidRDefault="003B11A4" w:rsidP="004F7C7D">
            <w:pPr>
              <w:pStyle w:val="TableText"/>
              <w:rPr>
                <w:b/>
                <w:iCs/>
                <w:color w:val="2A00FF"/>
              </w:rPr>
            </w:pPr>
            <w:r w:rsidRPr="005F40C7">
              <w:rPr>
                <w:b/>
                <w:iCs/>
                <w:color w:val="2A00FF"/>
              </w:rPr>
              <w:t>hctr-sm-integration.properties</w:t>
            </w:r>
          </w:p>
        </w:tc>
        <w:tc>
          <w:tcPr>
            <w:tcW w:w="8550" w:type="dxa"/>
            <w:shd w:val="clear" w:color="auto" w:fill="auto"/>
          </w:tcPr>
          <w:p w:rsidR="003B11A4" w:rsidRPr="009D47F2" w:rsidRDefault="003B11A4" w:rsidP="004F7C7D">
            <w:pPr>
              <w:pStyle w:val="TableText"/>
            </w:pPr>
            <w:r w:rsidRPr="00897827">
              <w:t xml:space="preserve">Properties for </w:t>
            </w:r>
            <w:r w:rsidRPr="009D47F2">
              <w:t>secure messaging integration</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0"/>
              <w:gridCol w:w="3060"/>
              <w:gridCol w:w="3599"/>
            </w:tblGrid>
            <w:tr w:rsidR="003B11A4" w:rsidRPr="005F40C7" w:rsidTr="00FE4626">
              <w:tc>
                <w:tcPr>
                  <w:tcW w:w="1770" w:type="dxa"/>
                  <w:shd w:val="clear" w:color="auto" w:fill="auto"/>
                </w:tcPr>
                <w:p w:rsidR="003B11A4" w:rsidRPr="00CA3B04" w:rsidRDefault="003B11A4" w:rsidP="004F7C7D">
                  <w:pPr>
                    <w:pStyle w:val="TableText"/>
                    <w:rPr>
                      <w:b/>
                      <w:color w:val="000000"/>
                    </w:rPr>
                  </w:pPr>
                  <w:r w:rsidRPr="00CA3B04">
                    <w:rPr>
                      <w:b/>
                      <w:color w:val="000000"/>
                    </w:rPr>
                    <w:t>Property</w:t>
                  </w:r>
                </w:p>
              </w:tc>
              <w:tc>
                <w:tcPr>
                  <w:tcW w:w="3060" w:type="dxa"/>
                  <w:shd w:val="clear" w:color="auto" w:fill="auto"/>
                </w:tcPr>
                <w:p w:rsidR="003B11A4" w:rsidRPr="00227693" w:rsidRDefault="003B11A4" w:rsidP="004F7C7D">
                  <w:pPr>
                    <w:pStyle w:val="TableText"/>
                    <w:rPr>
                      <w:b/>
                      <w:color w:val="000000"/>
                    </w:rPr>
                  </w:pPr>
                  <w:r w:rsidRPr="00227693">
                    <w:rPr>
                      <w:b/>
                      <w:color w:val="000000"/>
                    </w:rPr>
                    <w:t>Default</w:t>
                  </w:r>
                </w:p>
              </w:tc>
              <w:tc>
                <w:tcPr>
                  <w:tcW w:w="3599" w:type="dxa"/>
                  <w:shd w:val="clear" w:color="auto" w:fill="auto"/>
                </w:tcPr>
                <w:p w:rsidR="003B11A4" w:rsidRPr="00193936" w:rsidRDefault="003B11A4" w:rsidP="004F7C7D">
                  <w:pPr>
                    <w:pStyle w:val="TableText"/>
                    <w:rPr>
                      <w:b/>
                      <w:color w:val="000000"/>
                    </w:rPr>
                  </w:pPr>
                  <w:r w:rsidRPr="00193936">
                    <w:rPr>
                      <w:b/>
                      <w:color w:val="000000"/>
                    </w:rPr>
                    <w:t>Description</w:t>
                  </w:r>
                </w:p>
              </w:tc>
            </w:tr>
            <w:tr w:rsidR="003B11A4" w:rsidRPr="005F40C7" w:rsidTr="00FE4626">
              <w:tc>
                <w:tcPr>
                  <w:tcW w:w="1770" w:type="dxa"/>
                  <w:shd w:val="clear" w:color="auto" w:fill="auto"/>
                </w:tcPr>
                <w:p w:rsidR="003B11A4" w:rsidRPr="004F29B0" w:rsidRDefault="003B11A4" w:rsidP="004F7C7D">
                  <w:pPr>
                    <w:pStyle w:val="TableText"/>
                    <w:rPr>
                      <w:color w:val="000000"/>
                    </w:rPr>
                  </w:pPr>
                  <w:r w:rsidRPr="005F40C7">
                    <w:t>hctr.share.messa</w:t>
                  </w:r>
                  <w:r w:rsidRPr="005F40C7">
                    <w:lastRenderedPageBreak/>
                    <w:t>geSubject</w:t>
                  </w:r>
                </w:p>
              </w:tc>
              <w:tc>
                <w:tcPr>
                  <w:tcW w:w="3060" w:type="dxa"/>
                  <w:shd w:val="clear" w:color="auto" w:fill="auto"/>
                </w:tcPr>
                <w:p w:rsidR="003B11A4" w:rsidRPr="004F29B0" w:rsidRDefault="003B11A4" w:rsidP="004F7C7D">
                  <w:pPr>
                    <w:pStyle w:val="TableText"/>
                    <w:rPr>
                      <w:color w:val="000000"/>
                    </w:rPr>
                  </w:pPr>
                  <w:r w:rsidRPr="005F40C7">
                    <w:lastRenderedPageBreak/>
                    <w:t>Shared health care team report</w:t>
                  </w:r>
                </w:p>
              </w:tc>
              <w:tc>
                <w:tcPr>
                  <w:tcW w:w="3599" w:type="dxa"/>
                  <w:shd w:val="clear" w:color="auto" w:fill="auto"/>
                </w:tcPr>
                <w:p w:rsidR="003B11A4" w:rsidRPr="004F29B0" w:rsidRDefault="003B11A4" w:rsidP="004F7C7D">
                  <w:pPr>
                    <w:pStyle w:val="TableText"/>
                    <w:rPr>
                      <w:color w:val="000000"/>
                    </w:rPr>
                  </w:pPr>
                  <w:r w:rsidRPr="005F40C7">
                    <w:t xml:space="preserve">Text to use as the subject when </w:t>
                  </w:r>
                  <w:r w:rsidRPr="005F40C7">
                    <w:lastRenderedPageBreak/>
                    <w:t>sharing reports through SM</w:t>
                  </w:r>
                </w:p>
              </w:tc>
            </w:tr>
            <w:tr w:rsidR="003B11A4" w:rsidRPr="005F40C7" w:rsidTr="00FE4626">
              <w:tc>
                <w:tcPr>
                  <w:tcW w:w="1770" w:type="dxa"/>
                  <w:shd w:val="clear" w:color="auto" w:fill="auto"/>
                </w:tcPr>
                <w:p w:rsidR="003B11A4" w:rsidRPr="004F29B0" w:rsidRDefault="003B11A4" w:rsidP="004F7C7D">
                  <w:pPr>
                    <w:pStyle w:val="TableText"/>
                    <w:rPr>
                      <w:color w:val="000000"/>
                    </w:rPr>
                  </w:pPr>
                  <w:r w:rsidRPr="005F40C7">
                    <w:lastRenderedPageBreak/>
                    <w:t>hctr.share.messageCategory</w:t>
                  </w:r>
                </w:p>
              </w:tc>
              <w:tc>
                <w:tcPr>
                  <w:tcW w:w="3060" w:type="dxa"/>
                  <w:shd w:val="clear" w:color="auto" w:fill="auto"/>
                </w:tcPr>
                <w:p w:rsidR="003B11A4" w:rsidRPr="004F29B0" w:rsidRDefault="003B11A4" w:rsidP="004F7C7D">
                  <w:pPr>
                    <w:pStyle w:val="TableText"/>
                    <w:rPr>
                      <w:color w:val="000000"/>
                    </w:rPr>
                  </w:pPr>
                  <w:r w:rsidRPr="005F40C7">
                    <w:t>Other</w:t>
                  </w:r>
                </w:p>
              </w:tc>
              <w:tc>
                <w:tcPr>
                  <w:tcW w:w="3599" w:type="dxa"/>
                  <w:shd w:val="clear" w:color="auto" w:fill="auto"/>
                </w:tcPr>
                <w:p w:rsidR="003B11A4" w:rsidRPr="004F29B0" w:rsidRDefault="003B11A4" w:rsidP="004F7C7D">
                  <w:pPr>
                    <w:pStyle w:val="TableText"/>
                    <w:rPr>
                      <w:color w:val="000000"/>
                    </w:rPr>
                  </w:pPr>
                  <w:r w:rsidRPr="005F40C7">
                    <w:t>Default category in SM to assign shared reports</w:t>
                  </w:r>
                </w:p>
              </w:tc>
            </w:tr>
            <w:tr w:rsidR="003B11A4" w:rsidRPr="005F40C7" w:rsidTr="00FE4626">
              <w:tc>
                <w:tcPr>
                  <w:tcW w:w="1770" w:type="dxa"/>
                  <w:shd w:val="clear" w:color="auto" w:fill="auto"/>
                </w:tcPr>
                <w:p w:rsidR="003B11A4" w:rsidRPr="004F29B0" w:rsidRDefault="003B11A4" w:rsidP="004F7C7D">
                  <w:pPr>
                    <w:pStyle w:val="TableText"/>
                    <w:rPr>
                      <w:color w:val="000000"/>
                    </w:rPr>
                  </w:pPr>
                  <w:r w:rsidRPr="005F40C7">
                    <w:t>hctr.share.pdfName</w:t>
                  </w:r>
                </w:p>
              </w:tc>
              <w:tc>
                <w:tcPr>
                  <w:tcW w:w="3060" w:type="dxa"/>
                  <w:shd w:val="clear" w:color="auto" w:fill="auto"/>
                </w:tcPr>
                <w:p w:rsidR="003B11A4" w:rsidRPr="004F29B0" w:rsidRDefault="003B11A4" w:rsidP="004F7C7D">
                  <w:pPr>
                    <w:pStyle w:val="TableText"/>
                    <w:rPr>
                      <w:color w:val="000000"/>
                    </w:rPr>
                  </w:pPr>
                  <w:r w:rsidRPr="005F40C7">
                    <w:t>HealthCareTeamReport.pdf</w:t>
                  </w:r>
                </w:p>
              </w:tc>
              <w:tc>
                <w:tcPr>
                  <w:tcW w:w="3599" w:type="dxa"/>
                  <w:shd w:val="clear" w:color="auto" w:fill="auto"/>
                </w:tcPr>
                <w:p w:rsidR="003B11A4" w:rsidRPr="004F29B0" w:rsidRDefault="003B11A4" w:rsidP="004F7C7D">
                  <w:pPr>
                    <w:pStyle w:val="TableText"/>
                    <w:rPr>
                      <w:color w:val="000000"/>
                    </w:rPr>
                  </w:pPr>
                  <w:r w:rsidRPr="005F40C7">
                    <w:t xml:space="preserve">Name to use </w:t>
                  </w:r>
                  <w:r>
                    <w:t>for</w:t>
                  </w:r>
                  <w:r w:rsidRPr="005F40C7">
                    <w:t xml:space="preserve"> the for the PDF attachment </w:t>
                  </w:r>
                  <w:r w:rsidRPr="00F7243A">
                    <w:t xml:space="preserve">file </w:t>
                  </w:r>
                  <w:r w:rsidRPr="005F40C7">
                    <w:t>in SM</w:t>
                  </w:r>
                </w:p>
              </w:tc>
            </w:tr>
            <w:tr w:rsidR="00206479" w:rsidRPr="005F40C7" w:rsidTr="00FE4626">
              <w:tc>
                <w:tcPr>
                  <w:tcW w:w="1770" w:type="dxa"/>
                  <w:shd w:val="clear" w:color="auto" w:fill="auto"/>
                </w:tcPr>
                <w:p w:rsidR="00206479" w:rsidRPr="005F40C7" w:rsidRDefault="006063F2" w:rsidP="004F7C7D">
                  <w:pPr>
                    <w:pStyle w:val="TableText"/>
                  </w:pPr>
                  <w:r>
                    <w:t>hctr.share.failureMbean</w:t>
                  </w:r>
                </w:p>
              </w:tc>
              <w:tc>
                <w:tcPr>
                  <w:tcW w:w="3060" w:type="dxa"/>
                  <w:shd w:val="clear" w:color="auto" w:fill="auto"/>
                </w:tcPr>
                <w:p w:rsidR="00206479" w:rsidRPr="005F40C7" w:rsidRDefault="006063F2" w:rsidP="004F7C7D">
                  <w:pPr>
                    <w:pStyle w:val="TableText"/>
                  </w:pPr>
                  <w:r w:rsidRPr="006063F2">
                    <w:t>com.bea:Name=</w:t>
                  </w:r>
                  <w:r w:rsidR="002E716D">
                    <w:t>HLA</w:t>
                  </w:r>
                  <w:r w:rsidRPr="006063F2">
                    <w:t>HctrShareReportQueue,Type=weblogic.j2ee.descriptor.wl.DeliveryFailureParamsBean,Parent=[</w:t>
                  </w:r>
                  <w:r w:rsidR="002E716D">
                    <w:t>HLA</w:t>
                  </w:r>
                  <w:r w:rsidRPr="006063F2">
                    <w:t>]/JMSSystemResources[</w:t>
                  </w:r>
                  <w:r w:rsidR="002E716D">
                    <w:t>HLA</w:t>
                  </w:r>
                  <w:r w:rsidRPr="006063F2">
                    <w:t>JMSModule],Path=JMSResource[</w:t>
                  </w:r>
                  <w:r w:rsidR="002E716D">
                    <w:t>HLA</w:t>
                  </w:r>
                  <w:r w:rsidRPr="006063F2">
                    <w:t>JMSModule]/Queues[</w:t>
                  </w:r>
                  <w:r w:rsidR="002E716D">
                    <w:t>HLA</w:t>
                  </w:r>
                  <w:r w:rsidRPr="006063F2">
                    <w:t>HctrShareReportQueue]/DeliveryFailureParams</w:t>
                  </w:r>
                </w:p>
              </w:tc>
              <w:tc>
                <w:tcPr>
                  <w:tcW w:w="3599" w:type="dxa"/>
                  <w:shd w:val="clear" w:color="auto" w:fill="auto"/>
                </w:tcPr>
                <w:p w:rsidR="00206479" w:rsidRPr="005F40C7" w:rsidRDefault="006063F2" w:rsidP="004F7C7D">
                  <w:pPr>
                    <w:pStyle w:val="TableText"/>
                  </w:pPr>
                  <w:r>
                    <w:t xml:space="preserve">The default path to the MBean for the health care team retrieval queue delivery failure parameters, which is used to determine the number of times the container will retry to get the health care teams after a failure. </w:t>
                  </w:r>
                </w:p>
              </w:tc>
            </w:tr>
            <w:tr w:rsidR="006063F2" w:rsidRPr="005F40C7" w:rsidTr="00FE4626">
              <w:tc>
                <w:tcPr>
                  <w:tcW w:w="1770" w:type="dxa"/>
                  <w:shd w:val="clear" w:color="auto" w:fill="auto"/>
                </w:tcPr>
                <w:p w:rsidR="006063F2" w:rsidRDefault="006063F2" w:rsidP="004F7C7D">
                  <w:pPr>
                    <w:pStyle w:val="TableText"/>
                  </w:pPr>
                  <w:r>
                    <w:t>hctr.retrieve.failureMbean</w:t>
                  </w:r>
                </w:p>
              </w:tc>
              <w:tc>
                <w:tcPr>
                  <w:tcW w:w="3060" w:type="dxa"/>
                  <w:shd w:val="clear" w:color="auto" w:fill="auto"/>
                </w:tcPr>
                <w:p w:rsidR="006063F2" w:rsidRPr="006063F2" w:rsidRDefault="006063F2" w:rsidP="004F7C7D">
                  <w:pPr>
                    <w:pStyle w:val="TableText"/>
                  </w:pPr>
                  <w:r w:rsidRPr="006063F2">
                    <w:t>com.bea:Name=</w:t>
                  </w:r>
                  <w:r w:rsidR="002E716D">
                    <w:t>HLA</w:t>
                  </w:r>
                  <w:r w:rsidRPr="006063F2">
                    <w:t>HctrRetrieveTeamsQueue,Type=weblogic.j2ee.descriptor.wl.DeliveryFailureParamsBean,Parent=[</w:t>
                  </w:r>
                  <w:r w:rsidR="002E716D">
                    <w:t>HLA</w:t>
                  </w:r>
                  <w:r w:rsidRPr="006063F2">
                    <w:t>]/JMSSystemResources[</w:t>
                  </w:r>
                  <w:r w:rsidR="002E716D">
                    <w:t>HLA</w:t>
                  </w:r>
                  <w:r w:rsidRPr="006063F2">
                    <w:t>JMSModule],Path=JMSResource[</w:t>
                  </w:r>
                  <w:r w:rsidR="002E716D">
                    <w:t>HLA</w:t>
                  </w:r>
                  <w:r w:rsidRPr="006063F2">
                    <w:t>JMSModule]/Queues[</w:t>
                  </w:r>
                  <w:r w:rsidR="002E716D">
                    <w:t>HLA</w:t>
                  </w:r>
                  <w:r w:rsidRPr="006063F2">
                    <w:t>HctrRetrieveTeamsQueue]/DeliveryFailureParams</w:t>
                  </w:r>
                </w:p>
              </w:tc>
              <w:tc>
                <w:tcPr>
                  <w:tcW w:w="3599" w:type="dxa"/>
                  <w:shd w:val="clear" w:color="auto" w:fill="auto"/>
                </w:tcPr>
                <w:p w:rsidR="006063F2" w:rsidRDefault="006063F2" w:rsidP="004F7C7D">
                  <w:pPr>
                    <w:pStyle w:val="TableText"/>
                  </w:pPr>
                  <w:r>
                    <w:t xml:space="preserve">The default path to the MBean for the health care team share queue delivery failure parameters, which is used to determine the number of times the container will retry to share the health care team report after a failure. </w:t>
                  </w:r>
                </w:p>
              </w:tc>
            </w:tr>
          </w:tbl>
          <w:p w:rsidR="003B11A4" w:rsidRPr="005F40C7" w:rsidRDefault="003B11A4" w:rsidP="004F7C7D">
            <w:pPr>
              <w:pStyle w:val="TableText"/>
            </w:pPr>
          </w:p>
        </w:tc>
      </w:tr>
      <w:tr w:rsidR="003B11A4" w:rsidRPr="00F7243A" w:rsidTr="00FE4626">
        <w:tblPrEx>
          <w:tblCellMar>
            <w:top w:w="43" w:type="dxa"/>
            <w:bottom w:w="43" w:type="dxa"/>
          </w:tblCellMar>
        </w:tblPrEx>
        <w:tc>
          <w:tcPr>
            <w:tcW w:w="1645" w:type="dxa"/>
            <w:shd w:val="clear" w:color="auto" w:fill="F2F2F2"/>
          </w:tcPr>
          <w:p w:rsidR="003B11A4" w:rsidRPr="00F7243A" w:rsidRDefault="003B11A4" w:rsidP="004F7C7D">
            <w:pPr>
              <w:pStyle w:val="TableText"/>
              <w:rPr>
                <w:b/>
              </w:rPr>
            </w:pPr>
            <w:r w:rsidRPr="00F7243A">
              <w:rPr>
                <w:b/>
              </w:rPr>
              <w:lastRenderedPageBreak/>
              <w:t>help.</w:t>
            </w:r>
          </w:p>
          <w:p w:rsidR="003B11A4" w:rsidRPr="00F7243A" w:rsidRDefault="003B11A4" w:rsidP="004F7C7D">
            <w:pPr>
              <w:pStyle w:val="TableText"/>
              <w:rPr>
                <w:b/>
              </w:rPr>
            </w:pPr>
            <w:r w:rsidRPr="00F7243A">
              <w:rPr>
                <w:b/>
              </w:rPr>
              <w:t>properties</w:t>
            </w:r>
          </w:p>
        </w:tc>
        <w:tc>
          <w:tcPr>
            <w:tcW w:w="8550" w:type="dxa"/>
            <w:shd w:val="clear" w:color="auto" w:fill="auto"/>
          </w:tcPr>
          <w:p w:rsidR="003B11A4" w:rsidRPr="00F7243A" w:rsidRDefault="003B11A4" w:rsidP="004F7C7D">
            <w:pPr>
              <w:pStyle w:val="TableText"/>
            </w:pPr>
            <w:r w:rsidRPr="00F7243A">
              <w:t>Defines properties related to the Help.</w:t>
            </w:r>
          </w:p>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4934"/>
              <w:gridCol w:w="1485"/>
            </w:tblGrid>
            <w:tr w:rsidR="003B11A4" w:rsidRPr="005569A9" w:rsidTr="00FE4626">
              <w:tc>
                <w:tcPr>
                  <w:tcW w:w="1950" w:type="dxa"/>
                  <w:shd w:val="clear" w:color="auto" w:fill="auto"/>
                </w:tcPr>
                <w:p w:rsidR="003B11A4" w:rsidRPr="005569A9" w:rsidRDefault="003B11A4" w:rsidP="004F7C7D">
                  <w:pPr>
                    <w:pStyle w:val="TableText"/>
                    <w:rPr>
                      <w:b/>
                      <w:color w:val="000000"/>
                    </w:rPr>
                  </w:pPr>
                  <w:r w:rsidRPr="005569A9">
                    <w:rPr>
                      <w:b/>
                      <w:color w:val="000000"/>
                    </w:rPr>
                    <w:t>Property</w:t>
                  </w:r>
                </w:p>
              </w:tc>
              <w:tc>
                <w:tcPr>
                  <w:tcW w:w="4934" w:type="dxa"/>
                  <w:shd w:val="clear" w:color="auto" w:fill="auto"/>
                </w:tcPr>
                <w:p w:rsidR="003B11A4" w:rsidRPr="005569A9" w:rsidRDefault="003B11A4" w:rsidP="004F7C7D">
                  <w:pPr>
                    <w:pStyle w:val="TableText"/>
                    <w:rPr>
                      <w:b/>
                      <w:color w:val="000000"/>
                    </w:rPr>
                  </w:pPr>
                  <w:r w:rsidRPr="005569A9">
                    <w:rPr>
                      <w:b/>
                      <w:color w:val="000000"/>
                    </w:rPr>
                    <w:t>Default</w:t>
                  </w:r>
                </w:p>
              </w:tc>
              <w:tc>
                <w:tcPr>
                  <w:tcW w:w="1485" w:type="dxa"/>
                </w:tcPr>
                <w:p w:rsidR="003B11A4" w:rsidRPr="005569A9" w:rsidRDefault="003B11A4" w:rsidP="004F7C7D">
                  <w:pPr>
                    <w:pStyle w:val="TableText"/>
                    <w:rPr>
                      <w:b/>
                      <w:color w:val="000000"/>
                    </w:rPr>
                  </w:pPr>
                  <w:r w:rsidRPr="005569A9">
                    <w:rPr>
                      <w:b/>
                      <w:color w:val="000000"/>
                    </w:rPr>
                    <w:t>Description</w:t>
                  </w:r>
                </w:p>
              </w:tc>
            </w:tr>
            <w:tr w:rsidR="003B11A4" w:rsidRPr="005569A9" w:rsidTr="00FE4626">
              <w:trPr>
                <w:trHeight w:val="908"/>
              </w:trPr>
              <w:tc>
                <w:tcPr>
                  <w:tcW w:w="1950" w:type="dxa"/>
                  <w:shd w:val="clear" w:color="auto" w:fill="auto"/>
                </w:tcPr>
                <w:p w:rsidR="003B11A4" w:rsidRPr="005569A9" w:rsidRDefault="003B11A4" w:rsidP="004F7C7D">
                  <w:pPr>
                    <w:pStyle w:val="TableText"/>
                    <w:rPr>
                      <w:color w:val="000000"/>
                    </w:rPr>
                  </w:pPr>
                  <w:r w:rsidRPr="005569A9">
                    <w:rPr>
                      <w:color w:val="000000"/>
                    </w:rPr>
                    <w:t>help-topics.browser</w:t>
                  </w:r>
                </w:p>
              </w:tc>
              <w:tc>
                <w:tcPr>
                  <w:tcW w:w="4934" w:type="dxa"/>
                  <w:shd w:val="clear" w:color="auto" w:fill="auto"/>
                </w:tcPr>
                <w:p w:rsidR="003B11A4" w:rsidRPr="005569A9" w:rsidRDefault="003B11A4" w:rsidP="004F7C7D">
                  <w:pPr>
                    <w:pStyle w:val="TableText"/>
                    <w:rPr>
                      <w:color w:val="000000"/>
                    </w:rPr>
                  </w:pPr>
                  <w:r w:rsidRPr="005569A9">
                    <w:rPr>
                      <w:color w:val="000000"/>
                    </w:rPr>
                    <w:t>https://www.myhealth.va.gov/mhv-portal-web/resources/jsp/help.jsp?helpDirectRequest=browser_compatibility.htm</w:t>
                  </w:r>
                </w:p>
              </w:tc>
              <w:tc>
                <w:tcPr>
                  <w:tcW w:w="1485" w:type="dxa"/>
                </w:tcPr>
                <w:p w:rsidR="003B11A4" w:rsidRPr="005569A9" w:rsidRDefault="003B11A4" w:rsidP="004F7C7D">
                  <w:pPr>
                    <w:pStyle w:val="TableText"/>
                    <w:rPr>
                      <w:color w:val="000000"/>
                    </w:rPr>
                  </w:pPr>
                  <w:r w:rsidRPr="005569A9">
                    <w:rPr>
                      <w:color w:val="000000"/>
                    </w:rPr>
                    <w:t>Link to browser compatibility help</w:t>
                  </w:r>
                </w:p>
                <w:p w:rsidR="003B11A4" w:rsidRPr="005569A9" w:rsidRDefault="003B11A4" w:rsidP="004F7C7D">
                  <w:pPr>
                    <w:pStyle w:val="TableText"/>
                    <w:rPr>
                      <w:color w:val="000000"/>
                    </w:rPr>
                  </w:pPr>
                </w:p>
              </w:tc>
            </w:tr>
            <w:tr w:rsidR="003B11A4" w:rsidRPr="005569A9" w:rsidTr="00FE4626">
              <w:tc>
                <w:tcPr>
                  <w:tcW w:w="1950" w:type="dxa"/>
                  <w:shd w:val="clear" w:color="auto" w:fill="auto"/>
                </w:tcPr>
                <w:p w:rsidR="003B11A4" w:rsidRPr="005569A9" w:rsidRDefault="003B11A4" w:rsidP="004F7C7D">
                  <w:pPr>
                    <w:pStyle w:val="TableText"/>
                    <w:rPr>
                      <w:color w:val="000000"/>
                    </w:rPr>
                  </w:pPr>
                  <w:r w:rsidRPr="005569A9">
                    <w:rPr>
                      <w:color w:val="000000"/>
                    </w:rPr>
                    <w:t>help-topics.accessibility</w:t>
                  </w:r>
                </w:p>
              </w:tc>
              <w:tc>
                <w:tcPr>
                  <w:tcW w:w="4934" w:type="dxa"/>
                  <w:shd w:val="clear" w:color="auto" w:fill="auto"/>
                </w:tcPr>
                <w:p w:rsidR="003B11A4" w:rsidRPr="005569A9" w:rsidRDefault="003B11A4" w:rsidP="004F7C7D">
                  <w:pPr>
                    <w:pStyle w:val="TableText"/>
                    <w:rPr>
                      <w:color w:val="000000"/>
                    </w:rPr>
                  </w:pPr>
                  <w:r w:rsidRPr="005569A9">
                    <w:rPr>
                      <w:color w:val="000000"/>
                    </w:rPr>
                    <w:t>https://www.myhealth.va.gov/mhv-portal-web/resources/jsp/help.jsp?helpDirectRequest=duplicated_global/accessibility.htm</w:t>
                  </w:r>
                </w:p>
              </w:tc>
              <w:tc>
                <w:tcPr>
                  <w:tcW w:w="1485" w:type="dxa"/>
                </w:tcPr>
                <w:p w:rsidR="003B11A4" w:rsidRPr="005569A9" w:rsidRDefault="003B11A4" w:rsidP="004F7C7D">
                  <w:pPr>
                    <w:pStyle w:val="TableText"/>
                    <w:rPr>
                      <w:color w:val="000000"/>
                    </w:rPr>
                  </w:pPr>
                  <w:r w:rsidRPr="005569A9">
                    <w:rPr>
                      <w:color w:val="000000"/>
                    </w:rPr>
                    <w:t>Link to accessibility (508) help</w:t>
                  </w:r>
                </w:p>
                <w:p w:rsidR="003B11A4" w:rsidRPr="005569A9" w:rsidRDefault="003B11A4" w:rsidP="004F7C7D">
                  <w:pPr>
                    <w:pStyle w:val="TableText"/>
                    <w:rPr>
                      <w:color w:val="000000"/>
                    </w:rPr>
                  </w:pPr>
                </w:p>
              </w:tc>
            </w:tr>
            <w:tr w:rsidR="003B11A4" w:rsidRPr="005569A9" w:rsidTr="00FE4626">
              <w:tc>
                <w:tcPr>
                  <w:tcW w:w="1950" w:type="dxa"/>
                  <w:shd w:val="clear" w:color="auto" w:fill="auto"/>
                </w:tcPr>
                <w:p w:rsidR="003B11A4" w:rsidRPr="005569A9" w:rsidRDefault="003B11A4" w:rsidP="004F7C7D">
                  <w:pPr>
                    <w:pStyle w:val="TableText"/>
                    <w:rPr>
                      <w:color w:val="000000"/>
                    </w:rPr>
                  </w:pPr>
                  <w:r w:rsidRPr="005569A9">
                    <w:rPr>
                      <w:color w:val="000000"/>
                    </w:rPr>
                    <w:t>help-topics.privacy</w:t>
                  </w:r>
                </w:p>
              </w:tc>
              <w:tc>
                <w:tcPr>
                  <w:tcW w:w="4934" w:type="dxa"/>
                  <w:shd w:val="clear" w:color="auto" w:fill="auto"/>
                </w:tcPr>
                <w:p w:rsidR="003B11A4" w:rsidRPr="005569A9" w:rsidRDefault="003B11A4" w:rsidP="004F7C7D">
                  <w:pPr>
                    <w:pStyle w:val="TableText"/>
                    <w:rPr>
                      <w:color w:val="000000"/>
                    </w:rPr>
                  </w:pPr>
                  <w:r w:rsidRPr="005569A9">
                    <w:rPr>
                      <w:color w:val="000000"/>
                    </w:rPr>
                    <w:t>https://www.myhealth.va.gov/mhv-portal-web/resources/jsp/help.jsp?helpDirectRequest=duplicated_global/privacy_policy.htm</w:t>
                  </w:r>
                </w:p>
              </w:tc>
              <w:tc>
                <w:tcPr>
                  <w:tcW w:w="1485" w:type="dxa"/>
                </w:tcPr>
                <w:p w:rsidR="003B11A4" w:rsidRPr="005569A9" w:rsidRDefault="003B11A4" w:rsidP="004F7C7D">
                  <w:pPr>
                    <w:pStyle w:val="TableText"/>
                    <w:rPr>
                      <w:color w:val="000000"/>
                    </w:rPr>
                  </w:pPr>
                  <w:r w:rsidRPr="005569A9">
                    <w:rPr>
                      <w:color w:val="000000"/>
                    </w:rPr>
                    <w:t>Link to MHV privacy policy</w:t>
                  </w:r>
                </w:p>
                <w:p w:rsidR="003B11A4" w:rsidRPr="005569A9" w:rsidRDefault="003B11A4" w:rsidP="004F7C7D">
                  <w:pPr>
                    <w:pStyle w:val="TableText"/>
                    <w:rPr>
                      <w:color w:val="000000"/>
                    </w:rPr>
                  </w:pPr>
                </w:p>
              </w:tc>
            </w:tr>
            <w:tr w:rsidR="003B11A4" w:rsidRPr="005569A9" w:rsidTr="00FE4626">
              <w:tc>
                <w:tcPr>
                  <w:tcW w:w="1950" w:type="dxa"/>
                  <w:shd w:val="clear" w:color="auto" w:fill="auto"/>
                </w:tcPr>
                <w:p w:rsidR="003B11A4" w:rsidRPr="005569A9" w:rsidRDefault="003B11A4" w:rsidP="004F7C7D">
                  <w:pPr>
                    <w:pStyle w:val="TableText"/>
                    <w:rPr>
                      <w:color w:val="000000"/>
                    </w:rPr>
                  </w:pPr>
                  <w:r w:rsidRPr="005569A9">
                    <w:rPr>
                      <w:color w:val="000000"/>
                    </w:rPr>
                    <w:t>help-topics.conditions</w:t>
                  </w:r>
                </w:p>
              </w:tc>
              <w:tc>
                <w:tcPr>
                  <w:tcW w:w="4934" w:type="dxa"/>
                  <w:shd w:val="clear" w:color="auto" w:fill="auto"/>
                </w:tcPr>
                <w:p w:rsidR="003B11A4" w:rsidRPr="005569A9" w:rsidRDefault="003B11A4" w:rsidP="004F7C7D">
                  <w:pPr>
                    <w:pStyle w:val="TableText"/>
                    <w:rPr>
                      <w:color w:val="000000"/>
                    </w:rPr>
                  </w:pPr>
                  <w:r w:rsidRPr="005569A9">
                    <w:rPr>
                      <w:color w:val="000000"/>
                    </w:rPr>
                    <w:t>https://www.myhealth.va.gov/mhv-portal-web/resources/jsp/help.jsp?helpDirectRequest=duplicated_global/terms_conditions.htm</w:t>
                  </w:r>
                </w:p>
              </w:tc>
              <w:tc>
                <w:tcPr>
                  <w:tcW w:w="1485" w:type="dxa"/>
                </w:tcPr>
                <w:p w:rsidR="003B11A4" w:rsidRPr="005569A9" w:rsidRDefault="003B11A4" w:rsidP="004F7C7D">
                  <w:pPr>
                    <w:pStyle w:val="TableText"/>
                    <w:rPr>
                      <w:color w:val="000000"/>
                    </w:rPr>
                  </w:pPr>
                  <w:r w:rsidRPr="005569A9">
                    <w:rPr>
                      <w:color w:val="000000"/>
                    </w:rPr>
                    <w:t>Link to MHV terms and conditions</w:t>
                  </w:r>
                </w:p>
                <w:p w:rsidR="003B11A4" w:rsidRPr="005569A9" w:rsidRDefault="003B11A4" w:rsidP="004F7C7D">
                  <w:pPr>
                    <w:pStyle w:val="TableText"/>
                    <w:rPr>
                      <w:color w:val="000000"/>
                    </w:rPr>
                  </w:pPr>
                </w:p>
              </w:tc>
            </w:tr>
            <w:tr w:rsidR="003B11A4" w:rsidRPr="005569A9" w:rsidTr="00FE4626">
              <w:tc>
                <w:tcPr>
                  <w:tcW w:w="1950" w:type="dxa"/>
                  <w:shd w:val="clear" w:color="auto" w:fill="auto"/>
                </w:tcPr>
                <w:p w:rsidR="003B11A4" w:rsidRPr="005569A9" w:rsidRDefault="003B11A4" w:rsidP="004F7C7D">
                  <w:pPr>
                    <w:pStyle w:val="TableText"/>
                    <w:rPr>
                      <w:color w:val="000000"/>
                    </w:rPr>
                  </w:pPr>
                  <w:r w:rsidRPr="005569A9">
                    <w:rPr>
                      <w:color w:val="000000"/>
                    </w:rPr>
                    <w:t>help-topics.enable-javascript</w:t>
                  </w:r>
                </w:p>
              </w:tc>
              <w:tc>
                <w:tcPr>
                  <w:tcW w:w="4934" w:type="dxa"/>
                  <w:shd w:val="clear" w:color="auto" w:fill="auto"/>
                </w:tcPr>
                <w:p w:rsidR="003B11A4" w:rsidRPr="005569A9" w:rsidRDefault="003B11A4" w:rsidP="004F7C7D">
                  <w:pPr>
                    <w:pStyle w:val="TableText"/>
                    <w:rPr>
                      <w:color w:val="000000"/>
                    </w:rPr>
                  </w:pPr>
                  <w:r w:rsidRPr="005569A9">
                    <w:rPr>
                      <w:color w:val="000000"/>
                    </w:rPr>
                    <w:t>https://www.myhealth.va.gov/mhv-portal-web/resources/jsp/help.jsp? helpDirectRequest=enable-js.htm</w:t>
                  </w:r>
                </w:p>
              </w:tc>
              <w:tc>
                <w:tcPr>
                  <w:tcW w:w="1485" w:type="dxa"/>
                </w:tcPr>
                <w:p w:rsidR="003B11A4" w:rsidRPr="005569A9" w:rsidRDefault="003B11A4" w:rsidP="004F7C7D">
                  <w:pPr>
                    <w:pStyle w:val="TableText"/>
                    <w:rPr>
                      <w:color w:val="000000"/>
                    </w:rPr>
                  </w:pPr>
                  <w:r w:rsidRPr="005569A9">
                    <w:rPr>
                      <w:color w:val="000000"/>
                    </w:rPr>
                    <w:t xml:space="preserve">URL of help page instructing a user on how to enable </w:t>
                  </w:r>
                  <w:r w:rsidRPr="005569A9">
                    <w:rPr>
                      <w:color w:val="000000"/>
                    </w:rPr>
                    <w:lastRenderedPageBreak/>
                    <w:t>javascript for their browser.  (Only displayed if javascript is disabled.)</w:t>
                  </w:r>
                </w:p>
              </w:tc>
            </w:tr>
          </w:tbl>
          <w:p w:rsidR="003B11A4" w:rsidRPr="006909B3" w:rsidRDefault="003B11A4" w:rsidP="004F7C7D">
            <w:pPr>
              <w:pStyle w:val="TableText"/>
            </w:pPr>
          </w:p>
        </w:tc>
      </w:tr>
      <w:tr w:rsidR="003B11A4" w:rsidRPr="00F7243A" w:rsidTr="00FE4626">
        <w:tblPrEx>
          <w:tblCellMar>
            <w:top w:w="43" w:type="dxa"/>
            <w:bottom w:w="43" w:type="dxa"/>
          </w:tblCellMar>
        </w:tblPrEx>
        <w:tc>
          <w:tcPr>
            <w:tcW w:w="1645" w:type="dxa"/>
            <w:shd w:val="clear" w:color="auto" w:fill="F2F2F2"/>
          </w:tcPr>
          <w:p w:rsidR="003B11A4" w:rsidRPr="00F7243A" w:rsidRDefault="003B11A4" w:rsidP="004F7C7D">
            <w:pPr>
              <w:pStyle w:val="TableText"/>
              <w:rPr>
                <w:b/>
              </w:rPr>
            </w:pPr>
            <w:r w:rsidRPr="00F7243A">
              <w:rPr>
                <w:b/>
              </w:rPr>
              <w:lastRenderedPageBreak/>
              <w:t>keep-alive.</w:t>
            </w:r>
          </w:p>
          <w:p w:rsidR="003B11A4" w:rsidRPr="00F7243A" w:rsidRDefault="003B11A4" w:rsidP="004F7C7D">
            <w:pPr>
              <w:pStyle w:val="TableText"/>
              <w:rPr>
                <w:b/>
              </w:rPr>
            </w:pPr>
            <w:r w:rsidRPr="00F7243A">
              <w:rPr>
                <w:b/>
              </w:rPr>
              <w:t>properties</w:t>
            </w:r>
          </w:p>
        </w:tc>
        <w:tc>
          <w:tcPr>
            <w:tcW w:w="8550" w:type="dxa"/>
            <w:shd w:val="clear" w:color="auto" w:fill="auto"/>
          </w:tcPr>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3"/>
              <w:gridCol w:w="3607"/>
              <w:gridCol w:w="2999"/>
            </w:tblGrid>
            <w:tr w:rsidR="003B11A4" w:rsidRPr="005569A9" w:rsidTr="004F29B0">
              <w:tc>
                <w:tcPr>
                  <w:tcW w:w="1763" w:type="dxa"/>
                  <w:shd w:val="clear" w:color="auto" w:fill="auto"/>
                </w:tcPr>
                <w:p w:rsidR="003B11A4" w:rsidRPr="005569A9" w:rsidRDefault="003B11A4" w:rsidP="004F7C7D">
                  <w:pPr>
                    <w:pStyle w:val="TableText"/>
                    <w:rPr>
                      <w:b/>
                      <w:color w:val="000000"/>
                    </w:rPr>
                  </w:pPr>
                  <w:r w:rsidRPr="005569A9">
                    <w:rPr>
                      <w:b/>
                      <w:color w:val="000000"/>
                    </w:rPr>
                    <w:t>Property</w:t>
                  </w:r>
                </w:p>
              </w:tc>
              <w:tc>
                <w:tcPr>
                  <w:tcW w:w="3607" w:type="dxa"/>
                  <w:shd w:val="clear" w:color="auto" w:fill="auto"/>
                </w:tcPr>
                <w:p w:rsidR="003B11A4" w:rsidRPr="005569A9" w:rsidRDefault="003B11A4" w:rsidP="004F7C7D">
                  <w:pPr>
                    <w:pStyle w:val="TableText"/>
                    <w:rPr>
                      <w:b/>
                      <w:color w:val="000000"/>
                    </w:rPr>
                  </w:pPr>
                  <w:r w:rsidRPr="005569A9">
                    <w:rPr>
                      <w:b/>
                      <w:color w:val="000000"/>
                    </w:rPr>
                    <w:t>Default</w:t>
                  </w:r>
                </w:p>
              </w:tc>
              <w:tc>
                <w:tcPr>
                  <w:tcW w:w="2999" w:type="dxa"/>
                </w:tcPr>
                <w:p w:rsidR="003B11A4" w:rsidRPr="005569A9" w:rsidRDefault="003B11A4" w:rsidP="004F7C7D">
                  <w:pPr>
                    <w:pStyle w:val="TableText"/>
                    <w:rPr>
                      <w:b/>
                      <w:color w:val="000000"/>
                    </w:rPr>
                  </w:pPr>
                  <w:r w:rsidRPr="005569A9">
                    <w:rPr>
                      <w:b/>
                      <w:color w:val="000000"/>
                    </w:rPr>
                    <w:t>Description</w:t>
                  </w:r>
                </w:p>
              </w:tc>
            </w:tr>
            <w:tr w:rsidR="003B11A4" w:rsidRPr="005569A9" w:rsidTr="004F29B0">
              <w:trPr>
                <w:trHeight w:val="422"/>
              </w:trPr>
              <w:tc>
                <w:tcPr>
                  <w:tcW w:w="1763" w:type="dxa"/>
                  <w:shd w:val="clear" w:color="auto" w:fill="auto"/>
                </w:tcPr>
                <w:p w:rsidR="003B11A4" w:rsidRPr="005569A9" w:rsidRDefault="003B11A4" w:rsidP="004F7C7D">
                  <w:pPr>
                    <w:pStyle w:val="TableText"/>
                    <w:rPr>
                      <w:color w:val="000000"/>
                    </w:rPr>
                  </w:pPr>
                  <w:r w:rsidRPr="005569A9">
                    <w:rPr>
                      <w:color w:val="000000"/>
                    </w:rPr>
                    <w:t>keep-alive.url</w:t>
                  </w:r>
                </w:p>
              </w:tc>
              <w:tc>
                <w:tcPr>
                  <w:tcW w:w="3607" w:type="dxa"/>
                  <w:shd w:val="clear" w:color="auto" w:fill="auto"/>
                </w:tcPr>
                <w:p w:rsidR="003B11A4" w:rsidRPr="005569A9" w:rsidRDefault="003B11A4" w:rsidP="004F7C7D">
                  <w:pPr>
                    <w:pStyle w:val="TableText"/>
                    <w:rPr>
                      <w:color w:val="000000"/>
                    </w:rPr>
                  </w:pPr>
                  <w:r w:rsidRPr="005569A9">
                    <w:rPr>
                      <w:color w:val="000000"/>
                    </w:rPr>
                    <w:t>https://www.myhealth.va.gov/mhv-portal-web/mhv.portal?nfpb=true&amp;_pageLabel=mhvHome</w:t>
                  </w:r>
                </w:p>
              </w:tc>
              <w:tc>
                <w:tcPr>
                  <w:tcW w:w="2999" w:type="dxa"/>
                </w:tcPr>
                <w:p w:rsidR="003B11A4" w:rsidRPr="005569A9" w:rsidRDefault="003B11A4" w:rsidP="004F7C7D">
                  <w:pPr>
                    <w:pStyle w:val="TableText"/>
                    <w:rPr>
                      <w:color w:val="000000"/>
                    </w:rPr>
                  </w:pPr>
                  <w:r w:rsidRPr="005569A9">
                    <w:rPr>
                      <w:color w:val="000000"/>
                    </w:rPr>
                    <w:t xml:space="preserve">URL of the MHV page that </w:t>
                  </w:r>
                  <w:r w:rsidR="002E716D">
                    <w:rPr>
                      <w:color w:val="000000"/>
                    </w:rPr>
                    <w:t>HLA</w:t>
                  </w:r>
                  <w:r w:rsidRPr="005569A9">
                    <w:rPr>
                      <w:color w:val="000000"/>
                    </w:rPr>
                    <w:t xml:space="preserve"> will “ping” in order to keep the MHV user’s session alive.</w:t>
                  </w:r>
                </w:p>
              </w:tc>
            </w:tr>
            <w:tr w:rsidR="003B11A4" w:rsidRPr="005569A9" w:rsidTr="004F29B0">
              <w:trPr>
                <w:trHeight w:val="422"/>
              </w:trPr>
              <w:tc>
                <w:tcPr>
                  <w:tcW w:w="1763" w:type="dxa"/>
                  <w:shd w:val="clear" w:color="auto" w:fill="auto"/>
                </w:tcPr>
                <w:p w:rsidR="003B11A4" w:rsidRPr="005569A9" w:rsidRDefault="003B11A4" w:rsidP="004F7C7D">
                  <w:pPr>
                    <w:pStyle w:val="TableText"/>
                    <w:rPr>
                      <w:color w:val="000000"/>
                    </w:rPr>
                  </w:pPr>
                  <w:r w:rsidRPr="005569A9">
                    <w:rPr>
                      <w:color w:val="000000"/>
                    </w:rPr>
                    <w:t>keep-alive.delay-in-seconds</w:t>
                  </w:r>
                </w:p>
              </w:tc>
              <w:tc>
                <w:tcPr>
                  <w:tcW w:w="3607" w:type="dxa"/>
                  <w:shd w:val="clear" w:color="auto" w:fill="auto"/>
                </w:tcPr>
                <w:p w:rsidR="003B11A4" w:rsidRPr="005569A9" w:rsidRDefault="003B11A4" w:rsidP="004F7C7D">
                  <w:pPr>
                    <w:pStyle w:val="TableText"/>
                    <w:rPr>
                      <w:color w:val="000000"/>
                    </w:rPr>
                  </w:pPr>
                  <w:r w:rsidRPr="005569A9">
                    <w:rPr>
                      <w:color w:val="000000"/>
                    </w:rPr>
                    <w:t>10</w:t>
                  </w:r>
                </w:p>
              </w:tc>
              <w:tc>
                <w:tcPr>
                  <w:tcW w:w="2999" w:type="dxa"/>
                </w:tcPr>
                <w:p w:rsidR="003B11A4" w:rsidRPr="005569A9" w:rsidRDefault="003B11A4" w:rsidP="004F7C7D">
                  <w:pPr>
                    <w:pStyle w:val="TableText"/>
                    <w:rPr>
                      <w:color w:val="000000"/>
                    </w:rPr>
                  </w:pPr>
                  <w:r w:rsidRPr="005569A9">
                    <w:rPr>
                      <w:color w:val="000000"/>
                    </w:rPr>
                    <w:t>Number of seconds to delay the keep-alive “ping” after a page load. </w:t>
                  </w:r>
                </w:p>
              </w:tc>
            </w:tr>
          </w:tbl>
          <w:p w:rsidR="003B11A4" w:rsidRPr="006909B3" w:rsidRDefault="003B11A4" w:rsidP="004F7C7D">
            <w:pPr>
              <w:pStyle w:val="TableText"/>
            </w:pPr>
          </w:p>
        </w:tc>
      </w:tr>
      <w:tr w:rsidR="003B11A4" w:rsidRPr="005F40C7" w:rsidTr="00FE4626">
        <w:tblPrEx>
          <w:tblCellMar>
            <w:top w:w="43" w:type="dxa"/>
            <w:bottom w:w="43" w:type="dxa"/>
          </w:tblCellMar>
        </w:tblPrEx>
        <w:tc>
          <w:tcPr>
            <w:tcW w:w="1645" w:type="dxa"/>
            <w:shd w:val="clear" w:color="auto" w:fill="F2F2F2"/>
          </w:tcPr>
          <w:p w:rsidR="003B11A4" w:rsidRPr="005569A9" w:rsidRDefault="0029156A" w:rsidP="004F7C7D">
            <w:pPr>
              <w:pStyle w:val="TableText"/>
              <w:rPr>
                <w:b/>
              </w:rPr>
            </w:pPr>
            <w:r w:rsidRPr="00F7243A">
              <w:rPr>
                <w:b/>
              </w:rPr>
              <w:t>mdws-integration. properties</w:t>
            </w:r>
          </w:p>
        </w:tc>
        <w:tc>
          <w:tcPr>
            <w:tcW w:w="8550" w:type="dxa"/>
            <w:shd w:val="clear" w:color="auto" w:fill="auto"/>
          </w:tcPr>
          <w:p w:rsidR="003B11A4" w:rsidRPr="005569A9" w:rsidRDefault="003B11A4" w:rsidP="004F7C7D">
            <w:pPr>
              <w:pStyle w:val="TableText"/>
            </w:pPr>
            <w:r>
              <w:t>Properties for integration with MDWS</w:t>
            </w:r>
          </w:p>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90"/>
              <w:gridCol w:w="2520"/>
              <w:gridCol w:w="3359"/>
            </w:tblGrid>
            <w:tr w:rsidR="003B11A4" w:rsidRPr="005F40C7" w:rsidTr="00E604B7">
              <w:tc>
                <w:tcPr>
                  <w:tcW w:w="2490" w:type="dxa"/>
                  <w:shd w:val="clear" w:color="auto" w:fill="auto"/>
                </w:tcPr>
                <w:p w:rsidR="003B11A4" w:rsidRPr="005F40C7" w:rsidRDefault="003B11A4" w:rsidP="004F7C7D">
                  <w:pPr>
                    <w:pStyle w:val="TableText"/>
                    <w:rPr>
                      <w:b/>
                      <w:color w:val="000000"/>
                    </w:rPr>
                  </w:pPr>
                  <w:r w:rsidRPr="005F40C7">
                    <w:rPr>
                      <w:b/>
                      <w:color w:val="000000"/>
                    </w:rPr>
                    <w:t>Property</w:t>
                  </w:r>
                </w:p>
              </w:tc>
              <w:tc>
                <w:tcPr>
                  <w:tcW w:w="2520" w:type="dxa"/>
                  <w:shd w:val="clear" w:color="auto" w:fill="auto"/>
                </w:tcPr>
                <w:p w:rsidR="003B11A4" w:rsidRPr="005F40C7" w:rsidRDefault="003B11A4" w:rsidP="004F7C7D">
                  <w:pPr>
                    <w:pStyle w:val="TableText"/>
                    <w:rPr>
                      <w:b/>
                      <w:color w:val="000000"/>
                    </w:rPr>
                  </w:pPr>
                  <w:r w:rsidRPr="005F40C7">
                    <w:rPr>
                      <w:b/>
                      <w:color w:val="000000"/>
                    </w:rPr>
                    <w:t>Default</w:t>
                  </w:r>
                </w:p>
              </w:tc>
              <w:tc>
                <w:tcPr>
                  <w:tcW w:w="3359" w:type="dxa"/>
                </w:tcPr>
                <w:p w:rsidR="003B11A4" w:rsidRPr="005F40C7" w:rsidRDefault="003B11A4" w:rsidP="004F7C7D">
                  <w:pPr>
                    <w:pStyle w:val="TableText"/>
                    <w:rPr>
                      <w:b/>
                      <w:color w:val="000000"/>
                    </w:rPr>
                  </w:pPr>
                  <w:r w:rsidRPr="005F40C7">
                    <w:rPr>
                      <w:b/>
                      <w:color w:val="000000"/>
                    </w:rPr>
                    <w:t>Description</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mdws.url</w:t>
                  </w:r>
                </w:p>
              </w:tc>
              <w:tc>
                <w:tcPr>
                  <w:tcW w:w="2520" w:type="dxa"/>
                  <w:shd w:val="clear" w:color="auto" w:fill="auto"/>
                </w:tcPr>
                <w:p w:rsidR="003B11A4" w:rsidRPr="005F40C7" w:rsidRDefault="003B11A4" w:rsidP="004F7C7D">
                  <w:pPr>
                    <w:pStyle w:val="TableText"/>
                    <w:rPr>
                      <w:color w:val="000000"/>
                    </w:rPr>
                  </w:pPr>
                  <w:r w:rsidRPr="005F40C7">
                    <w:rPr>
                      <w:color w:val="000000"/>
                    </w:rPr>
                    <w:t>-</w:t>
                  </w:r>
                </w:p>
              </w:tc>
              <w:tc>
                <w:tcPr>
                  <w:tcW w:w="3359" w:type="dxa"/>
                </w:tcPr>
                <w:p w:rsidR="003B11A4" w:rsidRPr="005F40C7" w:rsidRDefault="003B11A4" w:rsidP="004F7C7D">
                  <w:pPr>
                    <w:pStyle w:val="TableText"/>
                    <w:rPr>
                      <w:color w:val="000000"/>
                    </w:rPr>
                  </w:pPr>
                  <w:r w:rsidRPr="005F40C7">
                    <w:rPr>
                      <w:color w:val="000000"/>
                    </w:rPr>
                    <w:t>The base URL of the MDWS server to connect to.</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mdws.visit.userSitecode</w:t>
                  </w:r>
                </w:p>
              </w:tc>
              <w:tc>
                <w:tcPr>
                  <w:tcW w:w="2520" w:type="dxa"/>
                  <w:shd w:val="clear" w:color="auto" w:fill="auto"/>
                </w:tcPr>
                <w:p w:rsidR="003B11A4" w:rsidRPr="005F40C7" w:rsidRDefault="003B11A4" w:rsidP="004F7C7D">
                  <w:pPr>
                    <w:pStyle w:val="TableText"/>
                    <w:rPr>
                      <w:color w:val="000000"/>
                    </w:rPr>
                  </w:pPr>
                  <w:r w:rsidRPr="005F40C7">
                    <w:rPr>
                      <w:color w:val="000000"/>
                    </w:rPr>
                    <w:t>-</w:t>
                  </w:r>
                </w:p>
              </w:tc>
              <w:tc>
                <w:tcPr>
                  <w:tcW w:w="3359" w:type="dxa"/>
                </w:tcPr>
                <w:p w:rsidR="003B11A4" w:rsidRPr="005F40C7" w:rsidRDefault="003B11A4" w:rsidP="004F7C7D">
                  <w:pPr>
                    <w:pStyle w:val="TableText"/>
                    <w:rPr>
                      <w:color w:val="000000"/>
                    </w:rPr>
                  </w:pPr>
                  <w:r w:rsidRPr="005F40C7">
                    <w:rPr>
                      <w:rFonts w:eastAsia="Calibri"/>
                      <w:color w:val="000000"/>
                    </w:rPr>
                    <w:t xml:space="preserve">The site code corresponding to the “home site” of the VistA user that </w:t>
                  </w:r>
                  <w:r w:rsidR="002E716D">
                    <w:rPr>
                      <w:rFonts w:eastAsia="Calibri"/>
                      <w:color w:val="000000"/>
                    </w:rPr>
                    <w:t>HLA</w:t>
                  </w:r>
                  <w:r w:rsidRPr="005F40C7">
                    <w:rPr>
                      <w:rFonts w:eastAsia="Calibri"/>
                      <w:color w:val="000000"/>
                    </w:rPr>
                    <w:t xml:space="preserve"> passes to MDWS in order to visit other VistA facilities.</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mdws.visit.userName</w:t>
                  </w:r>
                </w:p>
              </w:tc>
              <w:tc>
                <w:tcPr>
                  <w:tcW w:w="2520" w:type="dxa"/>
                  <w:shd w:val="clear" w:color="auto" w:fill="auto"/>
                </w:tcPr>
                <w:p w:rsidR="003B11A4" w:rsidRPr="005F40C7" w:rsidRDefault="003B11A4" w:rsidP="004F7C7D">
                  <w:pPr>
                    <w:pStyle w:val="TableText"/>
                    <w:rPr>
                      <w:color w:val="000000"/>
                    </w:rPr>
                  </w:pPr>
                  <w:r w:rsidRPr="005F40C7">
                    <w:rPr>
                      <w:color w:val="000000"/>
                    </w:rPr>
                    <w:t>-</w:t>
                  </w:r>
                </w:p>
              </w:tc>
              <w:tc>
                <w:tcPr>
                  <w:tcW w:w="3359" w:type="dxa"/>
                </w:tcPr>
                <w:p w:rsidR="003B11A4" w:rsidRPr="005F40C7" w:rsidRDefault="003B11A4" w:rsidP="004F7C7D">
                  <w:pPr>
                    <w:pStyle w:val="TableText"/>
                    <w:rPr>
                      <w:color w:val="000000"/>
                    </w:rPr>
                  </w:pPr>
                  <w:r w:rsidRPr="005F40C7">
                    <w:rPr>
                      <w:color w:val="000000"/>
                    </w:rPr>
                    <w:t xml:space="preserve">The name of the VistA user that </w:t>
                  </w:r>
                  <w:r w:rsidR="002E716D">
                    <w:rPr>
                      <w:color w:val="000000"/>
                    </w:rPr>
                    <w:t>HLA</w:t>
                  </w:r>
                  <w:r w:rsidRPr="005F40C7">
                    <w:rPr>
                      <w:color w:val="000000"/>
                    </w:rPr>
                    <w:t xml:space="preserve"> passes to MDWS in order to visit other VistA facilities.</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mdws.visit.userDUZ</w:t>
                  </w:r>
                </w:p>
              </w:tc>
              <w:tc>
                <w:tcPr>
                  <w:tcW w:w="2520" w:type="dxa"/>
                  <w:shd w:val="clear" w:color="auto" w:fill="auto"/>
                </w:tcPr>
                <w:p w:rsidR="003B11A4" w:rsidRPr="005F40C7" w:rsidRDefault="003B11A4" w:rsidP="004F7C7D">
                  <w:pPr>
                    <w:pStyle w:val="TableText"/>
                    <w:rPr>
                      <w:color w:val="000000"/>
                    </w:rPr>
                  </w:pPr>
                  <w:r w:rsidRPr="005F40C7">
                    <w:rPr>
                      <w:color w:val="000000"/>
                    </w:rPr>
                    <w:t>-</w:t>
                  </w:r>
                </w:p>
              </w:tc>
              <w:tc>
                <w:tcPr>
                  <w:tcW w:w="3359" w:type="dxa"/>
                </w:tcPr>
                <w:p w:rsidR="003B11A4" w:rsidRPr="005F40C7" w:rsidRDefault="003B11A4" w:rsidP="004F7C7D">
                  <w:pPr>
                    <w:pStyle w:val="TableText"/>
                    <w:rPr>
                      <w:color w:val="000000"/>
                    </w:rPr>
                  </w:pPr>
                  <w:r w:rsidRPr="005F40C7">
                    <w:rPr>
                      <w:color w:val="000000"/>
                    </w:rPr>
                    <w:t xml:space="preserve">The user number (DUZ) of the VistA user that </w:t>
                  </w:r>
                  <w:r w:rsidR="002E716D">
                    <w:rPr>
                      <w:color w:val="000000"/>
                    </w:rPr>
                    <w:t>HLA</w:t>
                  </w:r>
                  <w:r w:rsidRPr="005F40C7">
                    <w:rPr>
                      <w:color w:val="000000"/>
                    </w:rPr>
                    <w:t xml:space="preserve"> passes to MDWS in order to visit other VistA facilities.</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mdws.visit.userSSN</w:t>
                  </w:r>
                </w:p>
              </w:tc>
              <w:tc>
                <w:tcPr>
                  <w:tcW w:w="2520" w:type="dxa"/>
                  <w:shd w:val="clear" w:color="auto" w:fill="auto"/>
                </w:tcPr>
                <w:p w:rsidR="003B11A4" w:rsidRPr="005F40C7" w:rsidRDefault="003B11A4" w:rsidP="004F7C7D">
                  <w:pPr>
                    <w:pStyle w:val="TableText"/>
                    <w:rPr>
                      <w:color w:val="000000"/>
                    </w:rPr>
                  </w:pPr>
                  <w:r w:rsidRPr="005F40C7">
                    <w:rPr>
                      <w:color w:val="000000"/>
                    </w:rPr>
                    <w:t>-</w:t>
                  </w:r>
                </w:p>
              </w:tc>
              <w:tc>
                <w:tcPr>
                  <w:tcW w:w="3359" w:type="dxa"/>
                </w:tcPr>
                <w:p w:rsidR="003B11A4" w:rsidRPr="005F40C7" w:rsidRDefault="003B11A4" w:rsidP="004F7C7D">
                  <w:pPr>
                    <w:pStyle w:val="TableText"/>
                    <w:rPr>
                      <w:color w:val="000000"/>
                    </w:rPr>
                  </w:pPr>
                  <w:r w:rsidRPr="005F40C7">
                    <w:rPr>
                      <w:color w:val="000000"/>
                    </w:rPr>
                    <w:t xml:space="preserve">The social security number (SSN) of the VistA user that </w:t>
                  </w:r>
                  <w:r w:rsidR="002E716D">
                    <w:rPr>
                      <w:color w:val="000000"/>
                    </w:rPr>
                    <w:t>HLA</w:t>
                  </w:r>
                  <w:r w:rsidRPr="005F40C7">
                    <w:rPr>
                      <w:color w:val="000000"/>
                    </w:rPr>
                    <w:t xml:space="preserve"> passes to MDWS in order to visit other VistA facilities.</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mdws.applicationPassword</w:t>
                  </w:r>
                </w:p>
              </w:tc>
              <w:tc>
                <w:tcPr>
                  <w:tcW w:w="2520" w:type="dxa"/>
                  <w:shd w:val="clear" w:color="auto" w:fill="auto"/>
                </w:tcPr>
                <w:p w:rsidR="003B11A4" w:rsidRPr="005F40C7" w:rsidRDefault="003B11A4" w:rsidP="004F7C7D">
                  <w:pPr>
                    <w:pStyle w:val="TableText"/>
                    <w:rPr>
                      <w:color w:val="000000"/>
                    </w:rPr>
                  </w:pPr>
                  <w:r w:rsidRPr="005F40C7">
                    <w:rPr>
                      <w:color w:val="000000"/>
                    </w:rPr>
                    <w:t>-</w:t>
                  </w:r>
                </w:p>
              </w:tc>
              <w:tc>
                <w:tcPr>
                  <w:tcW w:w="3359" w:type="dxa"/>
                </w:tcPr>
                <w:p w:rsidR="003B11A4" w:rsidRPr="005F40C7" w:rsidRDefault="003B11A4" w:rsidP="004F7C7D">
                  <w:pPr>
                    <w:pStyle w:val="TableText"/>
                    <w:rPr>
                      <w:color w:val="000000"/>
                    </w:rPr>
                  </w:pPr>
                  <w:r w:rsidRPr="005F40C7">
                    <w:rPr>
                      <w:color w:val="000000"/>
                    </w:rPr>
                    <w:t xml:space="preserve">The application password that </w:t>
                  </w:r>
                  <w:r w:rsidR="002E716D">
                    <w:rPr>
                      <w:color w:val="000000"/>
                    </w:rPr>
                    <w:t>HLA</w:t>
                  </w:r>
                  <w:r w:rsidRPr="005F40C7">
                    <w:rPr>
                      <w:color w:val="000000"/>
                    </w:rPr>
                    <w:t xml:space="preserve"> passes to MDWS in order to visit VistA facilities.</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mdws.context</w:t>
                  </w:r>
                </w:p>
              </w:tc>
              <w:tc>
                <w:tcPr>
                  <w:tcW w:w="2520" w:type="dxa"/>
                  <w:shd w:val="clear" w:color="auto" w:fill="auto"/>
                </w:tcPr>
                <w:p w:rsidR="003B11A4" w:rsidRPr="005F40C7" w:rsidRDefault="003B11A4" w:rsidP="004F7C7D">
                  <w:pPr>
                    <w:pStyle w:val="TableText"/>
                    <w:rPr>
                      <w:color w:val="000000"/>
                    </w:rPr>
                  </w:pPr>
                  <w:r w:rsidRPr="005F40C7">
                    <w:rPr>
                      <w:color w:val="000000"/>
                    </w:rPr>
                    <w:t>-</w:t>
                  </w:r>
                </w:p>
              </w:tc>
              <w:tc>
                <w:tcPr>
                  <w:tcW w:w="3359" w:type="dxa"/>
                </w:tcPr>
                <w:p w:rsidR="003B11A4" w:rsidRPr="005F40C7" w:rsidRDefault="003B11A4" w:rsidP="004F7C7D">
                  <w:pPr>
                    <w:pStyle w:val="TableText"/>
                    <w:rPr>
                      <w:color w:val="000000"/>
                    </w:rPr>
                  </w:pPr>
                  <w:r w:rsidRPr="005F40C7">
                    <w:rPr>
                      <w:color w:val="000000"/>
                    </w:rPr>
                    <w:t xml:space="preserve">The default context that </w:t>
                  </w:r>
                  <w:r w:rsidR="002E716D">
                    <w:rPr>
                      <w:color w:val="000000"/>
                    </w:rPr>
                    <w:t>HLA</w:t>
                  </w:r>
                  <w:r w:rsidRPr="005F40C7">
                    <w:rPr>
                      <w:color w:val="000000"/>
                    </w:rPr>
                    <w:t xml:space="preserve"> passes to MDWS to determine the necessary permissions required on remote VistA systems.  This controls what data the </w:t>
                  </w:r>
                  <w:r w:rsidR="002E716D">
                    <w:rPr>
                      <w:color w:val="000000"/>
                    </w:rPr>
                    <w:t>HLA</w:t>
                  </w:r>
                  <w:r w:rsidRPr="005F40C7">
                    <w:rPr>
                      <w:color w:val="000000"/>
                    </w:rPr>
                    <w:t xml:space="preserve"> can access.</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mdws.emrsvc.name</w:t>
                  </w:r>
                </w:p>
              </w:tc>
              <w:tc>
                <w:tcPr>
                  <w:tcW w:w="2520" w:type="dxa"/>
                  <w:shd w:val="clear" w:color="auto" w:fill="auto"/>
                </w:tcPr>
                <w:p w:rsidR="003B11A4" w:rsidRPr="005F40C7" w:rsidRDefault="003B11A4" w:rsidP="004F7C7D">
                  <w:pPr>
                    <w:pStyle w:val="TableText"/>
                    <w:rPr>
                      <w:color w:val="000000"/>
                    </w:rPr>
                  </w:pPr>
                  <w:r w:rsidRPr="005F40C7">
                    <w:rPr>
                      <w:color w:val="000000"/>
                    </w:rPr>
                    <w:t>EmrSvc</w:t>
                  </w:r>
                </w:p>
              </w:tc>
              <w:tc>
                <w:tcPr>
                  <w:tcW w:w="3359" w:type="dxa"/>
                </w:tcPr>
                <w:p w:rsidR="003B11A4" w:rsidRPr="005F40C7" w:rsidRDefault="003B11A4" w:rsidP="004F7C7D">
                  <w:pPr>
                    <w:pStyle w:val="TableText"/>
                    <w:rPr>
                      <w:color w:val="000000"/>
                    </w:rPr>
                  </w:pPr>
                  <w:r w:rsidRPr="005F40C7">
                    <w:rPr>
                      <w:color w:val="000000"/>
                    </w:rPr>
                    <w:t>The name of the remote MDWS service to connect to.</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mdws.emrsvc.path</w:t>
                  </w:r>
                </w:p>
              </w:tc>
              <w:tc>
                <w:tcPr>
                  <w:tcW w:w="2520" w:type="dxa"/>
                  <w:shd w:val="clear" w:color="auto" w:fill="auto"/>
                </w:tcPr>
                <w:p w:rsidR="003B11A4" w:rsidRPr="005F40C7" w:rsidRDefault="003B11A4" w:rsidP="004F7C7D">
                  <w:pPr>
                    <w:pStyle w:val="TableText"/>
                    <w:rPr>
                      <w:color w:val="000000"/>
                    </w:rPr>
                  </w:pPr>
                  <w:r w:rsidRPr="005F40C7">
                    <w:rPr>
                      <w:color w:val="000000"/>
                    </w:rPr>
                    <w:t>/EmrSvc.asmx</w:t>
                  </w:r>
                </w:p>
              </w:tc>
              <w:tc>
                <w:tcPr>
                  <w:tcW w:w="3359" w:type="dxa"/>
                </w:tcPr>
                <w:p w:rsidR="003B11A4" w:rsidRPr="005F40C7" w:rsidRDefault="003B11A4" w:rsidP="004F7C7D">
                  <w:pPr>
                    <w:pStyle w:val="TableText"/>
                    <w:rPr>
                      <w:color w:val="000000"/>
                    </w:rPr>
                  </w:pPr>
                  <w:r w:rsidRPr="005F40C7">
                    <w:rPr>
                      <w:color w:val="000000"/>
                    </w:rPr>
                    <w:t xml:space="preserve">The path to the remote MDWS </w:t>
                  </w:r>
                  <w:r w:rsidRPr="005F40C7">
                    <w:rPr>
                      <w:color w:val="000000"/>
                    </w:rPr>
                    <w:lastRenderedPageBreak/>
                    <w:t xml:space="preserve">service; appended to </w:t>
                  </w:r>
                  <w:r w:rsidRPr="005F40C7">
                    <w:rPr>
                      <w:b/>
                      <w:color w:val="000000"/>
                    </w:rPr>
                    <w:t>mdws.url</w:t>
                  </w:r>
                  <w:r w:rsidRPr="005F40C7">
                    <w:rPr>
                      <w:color w:val="000000"/>
                    </w:rPr>
                    <w:t xml:space="preserve"> to generate the full URL to the remote service.</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lastRenderedPageBreak/>
                    <w:t>mdws.emrsvc.namespaceURI</w:t>
                  </w:r>
                </w:p>
              </w:tc>
              <w:tc>
                <w:tcPr>
                  <w:tcW w:w="2520" w:type="dxa"/>
                  <w:shd w:val="clear" w:color="auto" w:fill="auto"/>
                </w:tcPr>
                <w:p w:rsidR="003B11A4" w:rsidRPr="005F40C7" w:rsidRDefault="003B11A4" w:rsidP="004F7C7D">
                  <w:pPr>
                    <w:pStyle w:val="TableText"/>
                    <w:rPr>
                      <w:color w:val="000000"/>
                    </w:rPr>
                  </w:pPr>
                  <w:r w:rsidRPr="005F40C7">
                    <w:rPr>
                      <w:color w:val="000000"/>
                    </w:rPr>
                    <w:t>http://mdws.medora.va.gov/EmrSvc</w:t>
                  </w:r>
                </w:p>
              </w:tc>
              <w:tc>
                <w:tcPr>
                  <w:tcW w:w="3359" w:type="dxa"/>
                </w:tcPr>
                <w:p w:rsidR="003B11A4" w:rsidRPr="005F40C7" w:rsidRDefault="003B11A4" w:rsidP="004F7C7D">
                  <w:pPr>
                    <w:pStyle w:val="TableText"/>
                    <w:rPr>
                      <w:color w:val="000000"/>
                    </w:rPr>
                  </w:pPr>
                  <w:r w:rsidRPr="005F40C7">
                    <w:rPr>
                      <w:color w:val="000000"/>
                    </w:rPr>
                    <w:t>The namespace URI used in the SOAP results from MDWS.</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mdws.ignoreSites</w:t>
                  </w:r>
                </w:p>
              </w:tc>
              <w:tc>
                <w:tcPr>
                  <w:tcW w:w="2520" w:type="dxa"/>
                  <w:shd w:val="clear" w:color="auto" w:fill="auto"/>
                </w:tcPr>
                <w:p w:rsidR="003B11A4" w:rsidRPr="005F40C7" w:rsidRDefault="003B11A4" w:rsidP="004F7C7D">
                  <w:pPr>
                    <w:pStyle w:val="TableText"/>
                    <w:rPr>
                      <w:color w:val="000000"/>
                    </w:rPr>
                  </w:pPr>
                  <w:r w:rsidRPr="005F40C7">
                    <w:rPr>
                      <w:color w:val="000000"/>
                    </w:rPr>
                    <w:t>-</w:t>
                  </w:r>
                </w:p>
              </w:tc>
              <w:tc>
                <w:tcPr>
                  <w:tcW w:w="3359" w:type="dxa"/>
                </w:tcPr>
                <w:p w:rsidR="003B11A4" w:rsidRPr="005F40C7" w:rsidRDefault="003B11A4" w:rsidP="004F7C7D">
                  <w:pPr>
                    <w:pStyle w:val="TableText"/>
                    <w:rPr>
                      <w:color w:val="000000"/>
                    </w:rPr>
                  </w:pPr>
                  <w:r w:rsidRPr="005F40C7">
                    <w:rPr>
                      <w:color w:val="000000"/>
                    </w:rPr>
                    <w:t xml:space="preserve">A list of VistA facilities to which </w:t>
                  </w:r>
                  <w:r w:rsidR="002E716D">
                    <w:rPr>
                      <w:color w:val="000000"/>
                    </w:rPr>
                    <w:t>HLA</w:t>
                  </w:r>
                  <w:r w:rsidRPr="005F40C7">
                    <w:rPr>
                      <w:color w:val="000000"/>
                    </w:rPr>
                    <w:t xml:space="preserve"> should not try to connect.</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mdws.error.recordFatal</w:t>
                  </w:r>
                </w:p>
              </w:tc>
              <w:tc>
                <w:tcPr>
                  <w:tcW w:w="2520" w:type="dxa"/>
                  <w:shd w:val="clear" w:color="auto" w:fill="auto"/>
                </w:tcPr>
                <w:p w:rsidR="003B11A4" w:rsidRPr="005F40C7" w:rsidRDefault="003B11A4" w:rsidP="004F7C7D">
                  <w:pPr>
                    <w:pStyle w:val="TableText"/>
                    <w:rPr>
                      <w:color w:val="000000"/>
                    </w:rPr>
                  </w:pPr>
                  <w:r w:rsidRPr="005F40C7">
                    <w:rPr>
                      <w:bCs/>
                      <w:color w:val="000000"/>
                    </w:rPr>
                    <w:t>false</w:t>
                  </w:r>
                </w:p>
              </w:tc>
              <w:tc>
                <w:tcPr>
                  <w:tcW w:w="3359" w:type="dxa"/>
                </w:tcPr>
                <w:p w:rsidR="003B11A4" w:rsidRPr="005F40C7" w:rsidRDefault="003B11A4" w:rsidP="004F7C7D">
                  <w:pPr>
                    <w:pStyle w:val="TableText"/>
                    <w:rPr>
                      <w:color w:val="000000"/>
                    </w:rPr>
                  </w:pPr>
                  <w:r w:rsidRPr="005F40C7">
                    <w:rPr>
                      <w:color w:val="000000"/>
                    </w:rPr>
                    <w:t>If true, fatal errors from MDWS are recorded in the audit log.</w:t>
                  </w:r>
                </w:p>
              </w:tc>
            </w:tr>
            <w:tr w:rsidR="003B11A4" w:rsidRPr="005F40C7" w:rsidTr="00E604B7">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mdws.error.recordWarning</w:t>
                  </w:r>
                </w:p>
              </w:tc>
              <w:tc>
                <w:tcPr>
                  <w:tcW w:w="2520" w:type="dxa"/>
                  <w:shd w:val="clear" w:color="auto" w:fill="auto"/>
                </w:tcPr>
                <w:p w:rsidR="003B11A4" w:rsidRPr="005F40C7" w:rsidRDefault="003B11A4" w:rsidP="004F7C7D">
                  <w:pPr>
                    <w:pStyle w:val="TableText"/>
                    <w:rPr>
                      <w:color w:val="000000"/>
                    </w:rPr>
                  </w:pPr>
                  <w:r w:rsidRPr="005F40C7">
                    <w:rPr>
                      <w:bCs/>
                      <w:color w:val="000000"/>
                    </w:rPr>
                    <w:t>true</w:t>
                  </w:r>
                </w:p>
              </w:tc>
              <w:tc>
                <w:tcPr>
                  <w:tcW w:w="3359" w:type="dxa"/>
                </w:tcPr>
                <w:p w:rsidR="003B11A4" w:rsidRPr="005F40C7" w:rsidRDefault="003B11A4" w:rsidP="004F7C7D">
                  <w:pPr>
                    <w:pStyle w:val="TableText"/>
                    <w:rPr>
                      <w:color w:val="000000"/>
                    </w:rPr>
                  </w:pPr>
                  <w:r w:rsidRPr="005F40C7">
                    <w:rPr>
                      <w:color w:val="000000"/>
                    </w:rPr>
                    <w:t>If true, control if non-fatal errors from MDWS are recorded in the audit log</w:t>
                  </w:r>
                </w:p>
              </w:tc>
            </w:tr>
            <w:tr w:rsidR="003B11A4" w:rsidRPr="005F40C7" w:rsidTr="00B143CE">
              <w:trPr>
                <w:trHeight w:val="377"/>
              </w:trPr>
              <w:tc>
                <w:tcPr>
                  <w:tcW w:w="2490" w:type="dxa"/>
                  <w:shd w:val="clear" w:color="auto" w:fill="auto"/>
                </w:tcPr>
                <w:p w:rsidR="003B11A4" w:rsidRPr="005F40C7" w:rsidRDefault="003B11A4" w:rsidP="004F7C7D">
                  <w:pPr>
                    <w:pStyle w:val="TableText"/>
                    <w:rPr>
                      <w:color w:val="000000"/>
                    </w:rPr>
                  </w:pPr>
                  <w:r w:rsidRPr="005F40C7">
                    <w:rPr>
                      <w:color w:val="000000"/>
                    </w:rPr>
                    <w:t>mdws.timeoutInSeconds</w:t>
                  </w:r>
                </w:p>
              </w:tc>
              <w:tc>
                <w:tcPr>
                  <w:tcW w:w="2520" w:type="dxa"/>
                  <w:shd w:val="clear" w:color="auto" w:fill="auto"/>
                </w:tcPr>
                <w:p w:rsidR="003B11A4" w:rsidRPr="005F40C7" w:rsidRDefault="003B11A4" w:rsidP="004F7C7D">
                  <w:pPr>
                    <w:pStyle w:val="TableText"/>
                    <w:rPr>
                      <w:color w:val="000000"/>
                    </w:rPr>
                  </w:pPr>
                  <w:r w:rsidRPr="005F40C7">
                    <w:rPr>
                      <w:color w:val="000000"/>
                    </w:rPr>
                    <w:t>60</w:t>
                  </w:r>
                </w:p>
              </w:tc>
              <w:tc>
                <w:tcPr>
                  <w:tcW w:w="3359" w:type="dxa"/>
                </w:tcPr>
                <w:p w:rsidR="003B11A4" w:rsidRPr="005F40C7" w:rsidRDefault="003B11A4" w:rsidP="004F7C7D">
                  <w:pPr>
                    <w:pStyle w:val="TableText"/>
                    <w:rPr>
                      <w:color w:val="000000"/>
                    </w:rPr>
                  </w:pPr>
                  <w:r w:rsidRPr="005F40C7">
                    <w:rPr>
                      <w:color w:val="000000"/>
                    </w:rPr>
                    <w:t>Number of seconds to hold before timing out when connecting to or reading from a MDWS service.</w:t>
                  </w:r>
                </w:p>
              </w:tc>
            </w:tr>
          </w:tbl>
          <w:p w:rsidR="003B11A4" w:rsidRPr="006909B3" w:rsidRDefault="003B11A4" w:rsidP="004F7C7D">
            <w:pPr>
              <w:pStyle w:val="TableText"/>
            </w:pPr>
          </w:p>
        </w:tc>
      </w:tr>
      <w:tr w:rsidR="003B11A4" w:rsidRPr="00F7243A" w:rsidTr="00FE4626">
        <w:tblPrEx>
          <w:tblCellMar>
            <w:top w:w="43" w:type="dxa"/>
            <w:bottom w:w="43" w:type="dxa"/>
          </w:tblCellMar>
        </w:tblPrEx>
        <w:tc>
          <w:tcPr>
            <w:tcW w:w="1645" w:type="dxa"/>
            <w:shd w:val="clear" w:color="auto" w:fill="F2F2F2"/>
          </w:tcPr>
          <w:p w:rsidR="003B11A4" w:rsidRPr="00FF711D" w:rsidRDefault="003B11A4" w:rsidP="004F7C7D">
            <w:pPr>
              <w:pStyle w:val="TableText"/>
              <w:rPr>
                <w:b/>
              </w:rPr>
            </w:pPr>
            <w:r w:rsidRPr="00FF711D">
              <w:rPr>
                <w:b/>
              </w:rPr>
              <w:lastRenderedPageBreak/>
              <w:t>mhv-integration.</w:t>
            </w:r>
          </w:p>
          <w:p w:rsidR="003B11A4" w:rsidRPr="00FF711D" w:rsidRDefault="003B11A4" w:rsidP="004F7C7D">
            <w:pPr>
              <w:pStyle w:val="TableText"/>
              <w:rPr>
                <w:b/>
              </w:rPr>
            </w:pPr>
            <w:r w:rsidRPr="00FF711D">
              <w:rPr>
                <w:b/>
              </w:rPr>
              <w:t>properties</w:t>
            </w:r>
          </w:p>
        </w:tc>
        <w:tc>
          <w:tcPr>
            <w:tcW w:w="8550" w:type="dxa"/>
            <w:shd w:val="clear" w:color="auto" w:fill="auto"/>
          </w:tcPr>
          <w:p w:rsidR="003B11A4" w:rsidRDefault="003B11A4" w:rsidP="004F7C7D">
            <w:pPr>
              <w:pStyle w:val="TableText"/>
            </w:pPr>
            <w:r>
              <w:t>Properties for integration with MHV</w:t>
            </w:r>
          </w:p>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0"/>
              <w:gridCol w:w="1080"/>
              <w:gridCol w:w="5069"/>
            </w:tblGrid>
            <w:tr w:rsidR="003B11A4" w:rsidRPr="005569A9" w:rsidTr="00EC36CF">
              <w:tc>
                <w:tcPr>
                  <w:tcW w:w="2220" w:type="dxa"/>
                  <w:shd w:val="clear" w:color="auto" w:fill="auto"/>
                </w:tcPr>
                <w:p w:rsidR="003B11A4" w:rsidRPr="005569A9" w:rsidRDefault="003B11A4" w:rsidP="004F7C7D">
                  <w:pPr>
                    <w:pStyle w:val="TableText"/>
                    <w:rPr>
                      <w:b/>
                      <w:color w:val="000000"/>
                    </w:rPr>
                  </w:pPr>
                  <w:r w:rsidRPr="005569A9">
                    <w:rPr>
                      <w:b/>
                      <w:color w:val="000000"/>
                    </w:rPr>
                    <w:t>Property</w:t>
                  </w:r>
                </w:p>
              </w:tc>
              <w:tc>
                <w:tcPr>
                  <w:tcW w:w="1080" w:type="dxa"/>
                  <w:shd w:val="clear" w:color="auto" w:fill="auto"/>
                </w:tcPr>
                <w:p w:rsidR="003B11A4" w:rsidRPr="005569A9" w:rsidRDefault="003B11A4" w:rsidP="004F7C7D">
                  <w:pPr>
                    <w:pStyle w:val="TableText"/>
                    <w:rPr>
                      <w:b/>
                      <w:color w:val="000000"/>
                    </w:rPr>
                  </w:pPr>
                  <w:r w:rsidRPr="005569A9">
                    <w:rPr>
                      <w:b/>
                      <w:color w:val="000000"/>
                    </w:rPr>
                    <w:t>Default</w:t>
                  </w:r>
                </w:p>
              </w:tc>
              <w:tc>
                <w:tcPr>
                  <w:tcW w:w="5069" w:type="dxa"/>
                </w:tcPr>
                <w:p w:rsidR="003B11A4" w:rsidRPr="005569A9" w:rsidRDefault="003B11A4" w:rsidP="004F7C7D">
                  <w:pPr>
                    <w:pStyle w:val="TableText"/>
                    <w:rPr>
                      <w:b/>
                      <w:color w:val="000000"/>
                    </w:rPr>
                  </w:pPr>
                  <w:r w:rsidRPr="005569A9">
                    <w:rPr>
                      <w:b/>
                      <w:color w:val="000000"/>
                    </w:rPr>
                    <w:t>Description</w:t>
                  </w:r>
                </w:p>
              </w:tc>
            </w:tr>
            <w:tr w:rsidR="003B11A4" w:rsidRPr="005569A9" w:rsidTr="00EC36CF">
              <w:trPr>
                <w:trHeight w:val="503"/>
              </w:trPr>
              <w:tc>
                <w:tcPr>
                  <w:tcW w:w="2220" w:type="dxa"/>
                  <w:shd w:val="clear" w:color="auto" w:fill="auto"/>
                </w:tcPr>
                <w:p w:rsidR="003B11A4" w:rsidRPr="005569A9" w:rsidRDefault="003B11A4" w:rsidP="004F7C7D">
                  <w:pPr>
                    <w:pStyle w:val="TableText"/>
                    <w:rPr>
                      <w:color w:val="000000"/>
                    </w:rPr>
                  </w:pPr>
                  <w:r w:rsidRPr="005569A9">
                    <w:rPr>
                      <w:color w:val="000000"/>
                    </w:rPr>
                    <w:t>mhv.enableMVI</w:t>
                  </w:r>
                </w:p>
              </w:tc>
              <w:tc>
                <w:tcPr>
                  <w:tcW w:w="1080" w:type="dxa"/>
                  <w:shd w:val="clear" w:color="auto" w:fill="auto"/>
                </w:tcPr>
                <w:p w:rsidR="003B11A4" w:rsidRPr="005569A9" w:rsidRDefault="003B11A4" w:rsidP="004F7C7D">
                  <w:pPr>
                    <w:pStyle w:val="TableText"/>
                    <w:rPr>
                      <w:color w:val="000000"/>
                    </w:rPr>
                  </w:pPr>
                  <w:r w:rsidRPr="005569A9">
                    <w:rPr>
                      <w:bCs/>
                      <w:color w:val="000000"/>
                    </w:rPr>
                    <w:t>true</w:t>
                  </w:r>
                </w:p>
              </w:tc>
              <w:tc>
                <w:tcPr>
                  <w:tcW w:w="5069" w:type="dxa"/>
                </w:tcPr>
                <w:p w:rsidR="003B11A4" w:rsidRPr="005569A9" w:rsidRDefault="003B11A4" w:rsidP="004F7C7D">
                  <w:pPr>
                    <w:pStyle w:val="TableText"/>
                    <w:rPr>
                      <w:color w:val="000000"/>
                    </w:rPr>
                  </w:pPr>
                  <w:r w:rsidRPr="005569A9">
                    <w:rPr>
                      <w:color w:val="000000"/>
                    </w:rPr>
                    <w:t xml:space="preserve">If true, </w:t>
                  </w:r>
                  <w:r w:rsidR="002E716D">
                    <w:rPr>
                      <w:color w:val="000000"/>
                    </w:rPr>
                    <w:t>HLA</w:t>
                  </w:r>
                  <w:r w:rsidRPr="005569A9">
                    <w:rPr>
                      <w:color w:val="000000"/>
                    </w:rPr>
                    <w:t xml:space="preserve"> will connect to MVI  when a premium user logs in.</w:t>
                  </w:r>
                </w:p>
              </w:tc>
            </w:tr>
            <w:tr w:rsidR="003B11A4" w:rsidRPr="005569A9" w:rsidTr="00EC36CF">
              <w:trPr>
                <w:trHeight w:val="440"/>
              </w:trPr>
              <w:tc>
                <w:tcPr>
                  <w:tcW w:w="2220" w:type="dxa"/>
                  <w:shd w:val="clear" w:color="auto" w:fill="auto"/>
                </w:tcPr>
                <w:p w:rsidR="003B11A4" w:rsidRPr="005569A9" w:rsidRDefault="003B11A4" w:rsidP="004F7C7D">
                  <w:pPr>
                    <w:pStyle w:val="TableText"/>
                    <w:rPr>
                      <w:color w:val="000000"/>
                    </w:rPr>
                  </w:pPr>
                  <w:r w:rsidRPr="005569A9">
                    <w:rPr>
                      <w:color w:val="000000"/>
                    </w:rPr>
                    <w:t>mhv.enableMDWS</w:t>
                  </w:r>
                </w:p>
              </w:tc>
              <w:tc>
                <w:tcPr>
                  <w:tcW w:w="1080" w:type="dxa"/>
                  <w:shd w:val="clear" w:color="auto" w:fill="auto"/>
                </w:tcPr>
                <w:p w:rsidR="003B11A4" w:rsidRPr="005569A9" w:rsidRDefault="003B11A4" w:rsidP="004F7C7D">
                  <w:pPr>
                    <w:pStyle w:val="TableText"/>
                    <w:rPr>
                      <w:color w:val="000000"/>
                    </w:rPr>
                  </w:pPr>
                  <w:r w:rsidRPr="005569A9">
                    <w:rPr>
                      <w:bCs/>
                      <w:color w:val="000000"/>
                    </w:rPr>
                    <w:t>true</w:t>
                  </w:r>
                </w:p>
              </w:tc>
              <w:tc>
                <w:tcPr>
                  <w:tcW w:w="5069" w:type="dxa"/>
                </w:tcPr>
                <w:p w:rsidR="003B11A4" w:rsidRPr="005569A9" w:rsidRDefault="003B11A4" w:rsidP="004F7C7D">
                  <w:pPr>
                    <w:pStyle w:val="TableText"/>
                    <w:rPr>
                      <w:color w:val="000000"/>
                    </w:rPr>
                  </w:pPr>
                  <w:r w:rsidRPr="005569A9">
                    <w:rPr>
                      <w:color w:val="000000"/>
                    </w:rPr>
                    <w:t xml:space="preserve">If true, </w:t>
                  </w:r>
                  <w:r w:rsidR="002E716D">
                    <w:rPr>
                      <w:color w:val="000000"/>
                    </w:rPr>
                    <w:t>HLA</w:t>
                  </w:r>
                  <w:r w:rsidRPr="005569A9">
                    <w:rPr>
                      <w:color w:val="000000"/>
                    </w:rPr>
                    <w:t xml:space="preserve"> will connect to MDWS to get values from the user’s EHR. If </w:t>
                  </w:r>
                  <w:r w:rsidRPr="005569A9">
                    <w:rPr>
                      <w:b/>
                      <w:color w:val="000000"/>
                    </w:rPr>
                    <w:t>enableMVI</w:t>
                  </w:r>
                  <w:r w:rsidRPr="005569A9">
                    <w:rPr>
                      <w:color w:val="000000"/>
                    </w:rPr>
                    <w:t xml:space="preserve"> is false, </w:t>
                  </w:r>
                  <w:r w:rsidR="002E716D">
                    <w:rPr>
                      <w:color w:val="000000"/>
                    </w:rPr>
                    <w:t>HLA</w:t>
                  </w:r>
                  <w:r w:rsidRPr="005569A9">
                    <w:rPr>
                      <w:color w:val="000000"/>
                    </w:rPr>
                    <w:t xml:space="preserve"> will not connect to MDWS because there would be no facilities for the user.</w:t>
                  </w:r>
                </w:p>
              </w:tc>
            </w:tr>
            <w:tr w:rsidR="003B11A4" w:rsidRPr="005569A9" w:rsidTr="00EC36CF">
              <w:trPr>
                <w:trHeight w:val="440"/>
              </w:trPr>
              <w:tc>
                <w:tcPr>
                  <w:tcW w:w="2220" w:type="dxa"/>
                  <w:shd w:val="clear" w:color="auto" w:fill="auto"/>
                </w:tcPr>
                <w:p w:rsidR="003B11A4" w:rsidRPr="005569A9" w:rsidRDefault="003B11A4" w:rsidP="004F7C7D">
                  <w:pPr>
                    <w:pStyle w:val="TableText"/>
                    <w:rPr>
                      <w:color w:val="000000"/>
                    </w:rPr>
                  </w:pPr>
                  <w:r w:rsidRPr="005569A9">
                    <w:rPr>
                      <w:color w:val="000000"/>
                    </w:rPr>
                    <w:t>mhv.tokenExpirationInMinutes</w:t>
                  </w:r>
                </w:p>
              </w:tc>
              <w:tc>
                <w:tcPr>
                  <w:tcW w:w="1080" w:type="dxa"/>
                  <w:shd w:val="clear" w:color="auto" w:fill="auto"/>
                </w:tcPr>
                <w:p w:rsidR="003B11A4" w:rsidRPr="005569A9" w:rsidRDefault="003B11A4" w:rsidP="004F7C7D">
                  <w:pPr>
                    <w:pStyle w:val="TableText"/>
                    <w:rPr>
                      <w:bCs/>
                      <w:color w:val="000000"/>
                    </w:rPr>
                  </w:pPr>
                  <w:r w:rsidRPr="005569A9">
                    <w:rPr>
                      <w:bCs/>
                      <w:color w:val="000000"/>
                    </w:rPr>
                    <w:t>5</w:t>
                  </w:r>
                </w:p>
              </w:tc>
              <w:tc>
                <w:tcPr>
                  <w:tcW w:w="5069" w:type="dxa"/>
                </w:tcPr>
                <w:p w:rsidR="003B11A4" w:rsidRPr="005569A9" w:rsidRDefault="003B11A4" w:rsidP="004F7C7D">
                  <w:pPr>
                    <w:pStyle w:val="TableText"/>
                    <w:rPr>
                      <w:color w:val="000000"/>
                    </w:rPr>
                  </w:pPr>
                  <w:r w:rsidRPr="005569A9">
                    <w:rPr>
                      <w:color w:val="000000"/>
                    </w:rPr>
                    <w:t xml:space="preserve">Number of minutes before a token expires.  Every time a user logs in through MHV, they are given a temporary token that actually logs them into the </w:t>
                  </w:r>
                  <w:r w:rsidR="002E716D">
                    <w:rPr>
                      <w:color w:val="000000"/>
                    </w:rPr>
                    <w:t>HLA</w:t>
                  </w:r>
                  <w:r w:rsidRPr="005569A9">
                    <w:rPr>
                      <w:color w:val="000000"/>
                    </w:rPr>
                    <w:t xml:space="preserve"> application.  </w:t>
                  </w:r>
                </w:p>
                <w:p w:rsidR="003B11A4" w:rsidRPr="005569A9" w:rsidRDefault="003B11A4" w:rsidP="004F7C7D">
                  <w:pPr>
                    <w:pStyle w:val="TableText"/>
                    <w:rPr>
                      <w:color w:val="000000"/>
                    </w:rPr>
                  </w:pPr>
                </w:p>
              </w:tc>
            </w:tr>
          </w:tbl>
          <w:p w:rsidR="003B11A4" w:rsidRPr="006909B3" w:rsidRDefault="003B11A4" w:rsidP="004F7C7D">
            <w:pPr>
              <w:pStyle w:val="TableText"/>
            </w:pPr>
          </w:p>
        </w:tc>
      </w:tr>
      <w:tr w:rsidR="003B11A4" w:rsidRPr="005F40C7" w:rsidTr="00FE4626">
        <w:tblPrEx>
          <w:tblCellMar>
            <w:top w:w="43" w:type="dxa"/>
            <w:bottom w:w="43" w:type="dxa"/>
          </w:tblCellMar>
        </w:tblPrEx>
        <w:tc>
          <w:tcPr>
            <w:tcW w:w="1645" w:type="dxa"/>
            <w:shd w:val="clear" w:color="auto" w:fill="F2F2F2"/>
          </w:tcPr>
          <w:p w:rsidR="003B11A4" w:rsidRPr="00C804A2" w:rsidRDefault="003B11A4" w:rsidP="004F7C7D">
            <w:pPr>
              <w:pStyle w:val="TableText"/>
              <w:rPr>
                <w:b/>
              </w:rPr>
            </w:pPr>
          </w:p>
        </w:tc>
        <w:tc>
          <w:tcPr>
            <w:tcW w:w="8550" w:type="dxa"/>
            <w:shd w:val="clear" w:color="auto" w:fill="auto"/>
          </w:tcPr>
          <w:p w:rsidR="003B11A4" w:rsidRPr="005569A9" w:rsidRDefault="003B11A4" w:rsidP="004F7C7D">
            <w:pPr>
              <w:pStyle w:val="TableText"/>
            </w:pPr>
          </w:p>
        </w:tc>
      </w:tr>
      <w:tr w:rsidR="003B11A4" w:rsidRPr="00F7243A" w:rsidTr="00FE4626">
        <w:tblPrEx>
          <w:tblCellMar>
            <w:top w:w="43" w:type="dxa"/>
            <w:bottom w:w="43" w:type="dxa"/>
          </w:tblCellMar>
        </w:tblPrEx>
        <w:tc>
          <w:tcPr>
            <w:tcW w:w="1645" w:type="dxa"/>
            <w:shd w:val="clear" w:color="auto" w:fill="F2F2F2"/>
          </w:tcPr>
          <w:p w:rsidR="003B11A4" w:rsidRPr="00F7243A" w:rsidRDefault="003B11A4" w:rsidP="004F7C7D">
            <w:pPr>
              <w:pStyle w:val="TableText"/>
              <w:rPr>
                <w:b/>
              </w:rPr>
            </w:pPr>
            <w:r w:rsidRPr="00F7243A">
              <w:rPr>
                <w:b/>
              </w:rPr>
              <w:t>mvi-integration. properties</w:t>
            </w:r>
          </w:p>
        </w:tc>
        <w:tc>
          <w:tcPr>
            <w:tcW w:w="8550" w:type="dxa"/>
            <w:shd w:val="clear" w:color="auto" w:fill="auto"/>
          </w:tcPr>
          <w:p w:rsidR="003B11A4" w:rsidRPr="00F7243A" w:rsidRDefault="003B11A4" w:rsidP="004F7C7D">
            <w:pPr>
              <w:pStyle w:val="TableText"/>
            </w:pPr>
            <w:r w:rsidRPr="00F7243A">
              <w:t>Properties for integration with MVI</w:t>
            </w:r>
          </w:p>
          <w:tbl>
            <w:tblPr>
              <w:tblW w:w="8369"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0"/>
              <w:gridCol w:w="1559"/>
              <w:gridCol w:w="4590"/>
            </w:tblGrid>
            <w:tr w:rsidR="003B11A4" w:rsidRPr="00F7243A" w:rsidTr="004F29B0">
              <w:tc>
                <w:tcPr>
                  <w:tcW w:w="2220" w:type="dxa"/>
                  <w:shd w:val="clear" w:color="auto" w:fill="auto"/>
                </w:tcPr>
                <w:p w:rsidR="003B11A4" w:rsidRPr="006909B3" w:rsidRDefault="003B11A4" w:rsidP="004F7C7D">
                  <w:pPr>
                    <w:pStyle w:val="TableText"/>
                    <w:rPr>
                      <w:b/>
                    </w:rPr>
                  </w:pPr>
                  <w:r w:rsidRPr="006909B3">
                    <w:rPr>
                      <w:b/>
                    </w:rPr>
                    <w:t>Property</w:t>
                  </w:r>
                </w:p>
              </w:tc>
              <w:tc>
                <w:tcPr>
                  <w:tcW w:w="1559" w:type="dxa"/>
                  <w:shd w:val="clear" w:color="auto" w:fill="auto"/>
                </w:tcPr>
                <w:p w:rsidR="003B11A4" w:rsidRPr="00FF711D" w:rsidRDefault="003B11A4" w:rsidP="004F7C7D">
                  <w:pPr>
                    <w:pStyle w:val="TableText"/>
                    <w:rPr>
                      <w:b/>
                    </w:rPr>
                  </w:pPr>
                  <w:r w:rsidRPr="00FF711D">
                    <w:rPr>
                      <w:b/>
                    </w:rPr>
                    <w:t>Default</w:t>
                  </w:r>
                </w:p>
              </w:tc>
              <w:tc>
                <w:tcPr>
                  <w:tcW w:w="4590" w:type="dxa"/>
                  <w:shd w:val="clear" w:color="auto" w:fill="auto"/>
                </w:tcPr>
                <w:p w:rsidR="003B11A4" w:rsidRPr="00FF711D" w:rsidRDefault="003B11A4" w:rsidP="004F7C7D">
                  <w:pPr>
                    <w:pStyle w:val="TableText"/>
                    <w:rPr>
                      <w:b/>
                    </w:rPr>
                  </w:pPr>
                  <w:r w:rsidRPr="00FF711D">
                    <w:rPr>
                      <w:b/>
                    </w:rPr>
                    <w:t>Description</w:t>
                  </w:r>
                </w:p>
              </w:tc>
            </w:tr>
            <w:tr w:rsidR="003B11A4" w:rsidRPr="00F7243A" w:rsidTr="004F29B0">
              <w:tc>
                <w:tcPr>
                  <w:tcW w:w="2220" w:type="dxa"/>
                  <w:shd w:val="clear" w:color="auto" w:fill="auto"/>
                </w:tcPr>
                <w:p w:rsidR="003B11A4" w:rsidRPr="00F7243A" w:rsidRDefault="003B11A4" w:rsidP="004F7C7D">
                  <w:pPr>
                    <w:pStyle w:val="TableText"/>
                  </w:pPr>
                  <w:r w:rsidRPr="00F7243A">
                    <w:t>mvi.mhvSourceID</w:t>
                  </w:r>
                </w:p>
              </w:tc>
              <w:tc>
                <w:tcPr>
                  <w:tcW w:w="1559" w:type="dxa"/>
                  <w:shd w:val="clear" w:color="auto" w:fill="auto"/>
                </w:tcPr>
                <w:p w:rsidR="003B11A4" w:rsidRPr="00F7243A" w:rsidRDefault="003B11A4" w:rsidP="004F7C7D">
                  <w:pPr>
                    <w:pStyle w:val="TableText"/>
                  </w:pPr>
                  <w:r w:rsidRPr="00F7243A">
                    <w:t>200MH</w:t>
                  </w:r>
                </w:p>
              </w:tc>
              <w:tc>
                <w:tcPr>
                  <w:tcW w:w="4590" w:type="dxa"/>
                  <w:shd w:val="clear" w:color="auto" w:fill="auto"/>
                </w:tcPr>
                <w:p w:rsidR="003B11A4" w:rsidRPr="00F7243A" w:rsidRDefault="003B11A4" w:rsidP="004F7C7D">
                  <w:pPr>
                    <w:pStyle w:val="TableText"/>
                  </w:pPr>
                  <w:r w:rsidRPr="00F7243A">
                    <w:t xml:space="preserve">Defines the correlation source ID of the MHV. </w:t>
                  </w:r>
                </w:p>
              </w:tc>
            </w:tr>
            <w:tr w:rsidR="003B11A4" w:rsidRPr="00F7243A" w:rsidTr="004F29B0">
              <w:tc>
                <w:tcPr>
                  <w:tcW w:w="2220" w:type="dxa"/>
                  <w:shd w:val="clear" w:color="auto" w:fill="auto"/>
                </w:tcPr>
                <w:p w:rsidR="003B11A4" w:rsidRPr="00F7243A" w:rsidRDefault="003B11A4" w:rsidP="004F7C7D">
                  <w:pPr>
                    <w:pStyle w:val="TableText"/>
                  </w:pPr>
                  <w:r w:rsidRPr="00F7243A">
                    <w:t>mvi.remoteURL</w:t>
                  </w:r>
                </w:p>
              </w:tc>
              <w:tc>
                <w:tcPr>
                  <w:tcW w:w="1559" w:type="dxa"/>
                  <w:shd w:val="clear" w:color="auto" w:fill="auto"/>
                </w:tcPr>
                <w:p w:rsidR="003B11A4" w:rsidRPr="00F7243A" w:rsidRDefault="003B11A4" w:rsidP="004F7C7D">
                  <w:pPr>
                    <w:pStyle w:val="TableText"/>
                  </w:pPr>
                  <w:r w:rsidRPr="00F7243A">
                    <w:t>-</w:t>
                  </w:r>
                </w:p>
              </w:tc>
              <w:tc>
                <w:tcPr>
                  <w:tcW w:w="4590" w:type="dxa"/>
                  <w:shd w:val="clear" w:color="auto" w:fill="auto"/>
                </w:tcPr>
                <w:p w:rsidR="003B11A4" w:rsidRPr="00F7243A" w:rsidRDefault="003B11A4" w:rsidP="004F7C7D">
                  <w:pPr>
                    <w:pStyle w:val="TableText"/>
                  </w:pPr>
                  <w:r w:rsidRPr="00F7243A">
                    <w:t>Required . Defines the URL used to connect to the MVI/VAAFI system</w:t>
                  </w:r>
                </w:p>
              </w:tc>
            </w:tr>
          </w:tbl>
          <w:p w:rsidR="003B11A4" w:rsidRPr="00F7243A" w:rsidRDefault="003B11A4" w:rsidP="004F7C7D">
            <w:pPr>
              <w:pStyle w:val="TableText"/>
            </w:pPr>
          </w:p>
        </w:tc>
      </w:tr>
      <w:tr w:rsidR="003B11A4" w:rsidRPr="005F40C7" w:rsidTr="00FE4626">
        <w:tblPrEx>
          <w:tblCellMar>
            <w:top w:w="43" w:type="dxa"/>
            <w:bottom w:w="43" w:type="dxa"/>
          </w:tblCellMar>
        </w:tblPrEx>
        <w:tc>
          <w:tcPr>
            <w:tcW w:w="1645" w:type="dxa"/>
            <w:shd w:val="clear" w:color="auto" w:fill="F2F2F2"/>
          </w:tcPr>
          <w:p w:rsidR="003B11A4" w:rsidRPr="005F40C7" w:rsidRDefault="003B11A4" w:rsidP="004F7C7D">
            <w:pPr>
              <w:pStyle w:val="TableText"/>
              <w:rPr>
                <w:b/>
                <w:color w:val="000000"/>
              </w:rPr>
            </w:pPr>
            <w:r w:rsidRPr="005F40C7">
              <w:rPr>
                <w:b/>
                <w:iCs/>
                <w:color w:val="000000"/>
              </w:rPr>
              <w:t>sm-integration.properties</w:t>
            </w:r>
          </w:p>
        </w:tc>
        <w:tc>
          <w:tcPr>
            <w:tcW w:w="8550" w:type="dxa"/>
            <w:shd w:val="clear" w:color="auto" w:fill="auto"/>
          </w:tcPr>
          <w:p w:rsidR="003B11A4" w:rsidRPr="005F40C7" w:rsidRDefault="003B11A4" w:rsidP="004F7C7D">
            <w:pPr>
              <w:pStyle w:val="TableText"/>
              <w:rPr>
                <w:color w:val="000000"/>
              </w:rPr>
            </w:pPr>
            <w:r w:rsidRPr="005F40C7">
              <w:rPr>
                <w:color w:val="000000"/>
              </w:rPr>
              <w:t xml:space="preserve">Properties for </w:t>
            </w:r>
            <w:r>
              <w:t xml:space="preserve">integration with </w:t>
            </w:r>
            <w:r w:rsidRPr="005F40C7">
              <w:rPr>
                <w:color w:val="000000"/>
              </w:rPr>
              <w:t>secure messaging</w:t>
            </w:r>
          </w:p>
          <w:tbl>
            <w:tblPr>
              <w:tblW w:w="8369"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0"/>
              <w:gridCol w:w="3420"/>
              <w:gridCol w:w="2879"/>
            </w:tblGrid>
            <w:tr w:rsidR="003B11A4" w:rsidRPr="005F40C7" w:rsidTr="005F40C7">
              <w:tc>
                <w:tcPr>
                  <w:tcW w:w="2070" w:type="dxa"/>
                  <w:shd w:val="clear" w:color="auto" w:fill="auto"/>
                </w:tcPr>
                <w:p w:rsidR="003B11A4" w:rsidRPr="005F40C7" w:rsidRDefault="003B11A4" w:rsidP="004F7C7D">
                  <w:pPr>
                    <w:pStyle w:val="TableText"/>
                    <w:rPr>
                      <w:b/>
                      <w:color w:val="000000"/>
                    </w:rPr>
                  </w:pPr>
                  <w:r w:rsidRPr="005F40C7">
                    <w:rPr>
                      <w:b/>
                      <w:color w:val="000000"/>
                    </w:rPr>
                    <w:t>Property</w:t>
                  </w:r>
                </w:p>
              </w:tc>
              <w:tc>
                <w:tcPr>
                  <w:tcW w:w="3420" w:type="dxa"/>
                  <w:shd w:val="clear" w:color="auto" w:fill="auto"/>
                </w:tcPr>
                <w:p w:rsidR="003B11A4" w:rsidRPr="005F40C7" w:rsidRDefault="003B11A4" w:rsidP="004F7C7D">
                  <w:pPr>
                    <w:pStyle w:val="TableText"/>
                    <w:rPr>
                      <w:b/>
                      <w:color w:val="000000"/>
                    </w:rPr>
                  </w:pPr>
                  <w:r w:rsidRPr="005F40C7">
                    <w:rPr>
                      <w:b/>
                      <w:color w:val="000000"/>
                    </w:rPr>
                    <w:t>Default</w:t>
                  </w:r>
                </w:p>
              </w:tc>
              <w:tc>
                <w:tcPr>
                  <w:tcW w:w="2879" w:type="dxa"/>
                  <w:shd w:val="clear" w:color="auto" w:fill="auto"/>
                </w:tcPr>
                <w:p w:rsidR="003B11A4" w:rsidRPr="005F40C7" w:rsidRDefault="003B11A4" w:rsidP="004F7C7D">
                  <w:pPr>
                    <w:pStyle w:val="TableText"/>
                    <w:rPr>
                      <w:b/>
                      <w:color w:val="000000"/>
                    </w:rPr>
                  </w:pPr>
                  <w:r w:rsidRPr="005F40C7">
                    <w:rPr>
                      <w:b/>
                      <w:color w:val="000000"/>
                    </w:rPr>
                    <w:t>Description</w:t>
                  </w:r>
                </w:p>
              </w:tc>
            </w:tr>
            <w:tr w:rsidR="003B11A4" w:rsidRPr="005F40C7" w:rsidTr="005F40C7">
              <w:tc>
                <w:tcPr>
                  <w:tcW w:w="2070" w:type="dxa"/>
                  <w:shd w:val="clear" w:color="auto" w:fill="auto"/>
                </w:tcPr>
                <w:p w:rsidR="003B11A4" w:rsidRPr="005F40C7" w:rsidRDefault="002E716D" w:rsidP="004F7C7D">
                  <w:pPr>
                    <w:pStyle w:val="TableText"/>
                    <w:rPr>
                      <w:color w:val="000000"/>
                    </w:rPr>
                  </w:pPr>
                  <w:r>
                    <w:rPr>
                      <w:color w:val="000000"/>
                    </w:rPr>
                    <w:t>HLA</w:t>
                  </w:r>
                  <w:r w:rsidR="003B11A4" w:rsidRPr="005F40C7">
                    <w:rPr>
                      <w:color w:val="000000"/>
                    </w:rPr>
                    <w:t>.sm.baseUrl</w:t>
                  </w:r>
                </w:p>
              </w:tc>
              <w:tc>
                <w:tcPr>
                  <w:tcW w:w="3420" w:type="dxa"/>
                  <w:shd w:val="clear" w:color="auto" w:fill="auto"/>
                </w:tcPr>
                <w:p w:rsidR="003B11A4" w:rsidRPr="005F40C7" w:rsidRDefault="007116FF" w:rsidP="004F7C7D">
                  <w:pPr>
                    <w:pStyle w:val="TableText"/>
                    <w:rPr>
                      <w:color w:val="000000"/>
                    </w:rPr>
                  </w:pPr>
                  <w:hyperlink r:id="rId54" w:history="1">
                    <w:r w:rsidR="003B11A4" w:rsidRPr="005F40C7">
                      <w:rPr>
                        <w:rStyle w:val="Hyperlink"/>
                        <w:rFonts w:cs="Arial"/>
                        <w:color w:val="000000"/>
                        <w:sz w:val="18"/>
                        <w:szCs w:val="18"/>
                      </w:rPr>
                      <w:t>https://sm.myhealth.va.gov/mhv-sm-api</w:t>
                    </w:r>
                  </w:hyperlink>
                </w:p>
              </w:tc>
              <w:tc>
                <w:tcPr>
                  <w:tcW w:w="2879" w:type="dxa"/>
                  <w:shd w:val="clear" w:color="auto" w:fill="auto"/>
                </w:tcPr>
                <w:p w:rsidR="003B11A4" w:rsidRPr="005F40C7" w:rsidRDefault="003B11A4" w:rsidP="004F7C7D">
                  <w:pPr>
                    <w:pStyle w:val="TableText"/>
                    <w:rPr>
                      <w:color w:val="000000"/>
                    </w:rPr>
                  </w:pPr>
                  <w:r w:rsidRPr="005F40C7">
                    <w:rPr>
                      <w:color w:val="000000"/>
                    </w:rPr>
                    <w:t>Server endpoint for the SM service</w:t>
                  </w:r>
                </w:p>
              </w:tc>
            </w:tr>
            <w:tr w:rsidR="003B11A4" w:rsidRPr="005F40C7" w:rsidTr="005F40C7">
              <w:tc>
                <w:tcPr>
                  <w:tcW w:w="2070" w:type="dxa"/>
                  <w:shd w:val="clear" w:color="auto" w:fill="auto"/>
                </w:tcPr>
                <w:p w:rsidR="003B11A4" w:rsidRPr="005F40C7" w:rsidRDefault="002E716D" w:rsidP="004F7C7D">
                  <w:pPr>
                    <w:pStyle w:val="TableText"/>
                    <w:rPr>
                      <w:color w:val="000000"/>
                    </w:rPr>
                  </w:pPr>
                  <w:r>
                    <w:rPr>
                      <w:color w:val="000000"/>
                    </w:rPr>
                    <w:t>HLA</w:t>
                  </w:r>
                  <w:r w:rsidR="003B11A4" w:rsidRPr="005F40C7">
                    <w:rPr>
                      <w:color w:val="000000"/>
                    </w:rPr>
                    <w:t>.sm.servicePath</w:t>
                  </w:r>
                </w:p>
              </w:tc>
              <w:tc>
                <w:tcPr>
                  <w:tcW w:w="3420" w:type="dxa"/>
                  <w:shd w:val="clear" w:color="auto" w:fill="auto"/>
                </w:tcPr>
                <w:p w:rsidR="003B11A4" w:rsidRPr="005F40C7" w:rsidRDefault="003B11A4" w:rsidP="004F7C7D">
                  <w:pPr>
                    <w:pStyle w:val="TableText"/>
                    <w:rPr>
                      <w:color w:val="000000"/>
                    </w:rPr>
                  </w:pPr>
                  <w:r w:rsidRPr="005F40C7">
                    <w:rPr>
                      <w:color w:val="000000"/>
                    </w:rPr>
                    <w:t>/patient/v1</w:t>
                  </w:r>
                </w:p>
              </w:tc>
              <w:tc>
                <w:tcPr>
                  <w:tcW w:w="2879" w:type="dxa"/>
                  <w:shd w:val="clear" w:color="auto" w:fill="auto"/>
                </w:tcPr>
                <w:p w:rsidR="003B11A4" w:rsidRPr="005F40C7" w:rsidRDefault="003B11A4" w:rsidP="004F7C7D">
                  <w:pPr>
                    <w:pStyle w:val="TableText"/>
                    <w:rPr>
                      <w:color w:val="000000"/>
                    </w:rPr>
                  </w:pPr>
                  <w:r w:rsidRPr="004F29B0">
                    <w:rPr>
                      <w:color w:val="000000"/>
                    </w:rPr>
                    <w:t>P</w:t>
                  </w:r>
                  <w:r w:rsidRPr="005F40C7">
                    <w:rPr>
                      <w:color w:val="000000"/>
                    </w:rPr>
                    <w:t>ath to the patient service in SM</w:t>
                  </w:r>
                </w:p>
              </w:tc>
            </w:tr>
            <w:tr w:rsidR="003B11A4" w:rsidRPr="005F40C7" w:rsidTr="005F40C7">
              <w:tc>
                <w:tcPr>
                  <w:tcW w:w="2070" w:type="dxa"/>
                  <w:shd w:val="clear" w:color="auto" w:fill="auto"/>
                </w:tcPr>
                <w:p w:rsidR="003B11A4" w:rsidRPr="005F40C7" w:rsidRDefault="002E716D" w:rsidP="004F7C7D">
                  <w:pPr>
                    <w:pStyle w:val="TableText"/>
                    <w:rPr>
                      <w:color w:val="000000"/>
                    </w:rPr>
                  </w:pPr>
                  <w:r>
                    <w:rPr>
                      <w:color w:val="000000"/>
                    </w:rPr>
                    <w:t>HLA</w:t>
                  </w:r>
                  <w:r w:rsidR="003B11A4" w:rsidRPr="005F40C7">
                    <w:rPr>
                      <w:color w:val="000000"/>
                    </w:rPr>
                    <w:t>.sm.applicationID</w:t>
                  </w:r>
                </w:p>
              </w:tc>
              <w:tc>
                <w:tcPr>
                  <w:tcW w:w="3420" w:type="dxa"/>
                  <w:shd w:val="clear" w:color="auto" w:fill="auto"/>
                </w:tcPr>
                <w:p w:rsidR="003B11A4" w:rsidRPr="005F40C7" w:rsidRDefault="003B11A4" w:rsidP="004F7C7D">
                  <w:pPr>
                    <w:pStyle w:val="TableText"/>
                    <w:rPr>
                      <w:color w:val="000000"/>
                    </w:rPr>
                  </w:pPr>
                  <w:r w:rsidRPr="005F40C7">
                    <w:rPr>
                      <w:color w:val="000000"/>
                    </w:rPr>
                    <w:t>-</w:t>
                  </w:r>
                </w:p>
              </w:tc>
              <w:tc>
                <w:tcPr>
                  <w:tcW w:w="2879" w:type="dxa"/>
                  <w:shd w:val="clear" w:color="auto" w:fill="auto"/>
                </w:tcPr>
                <w:p w:rsidR="003B11A4" w:rsidRPr="005F40C7" w:rsidRDefault="003B11A4" w:rsidP="004F7C7D">
                  <w:pPr>
                    <w:pStyle w:val="TableText"/>
                    <w:rPr>
                      <w:color w:val="000000"/>
                    </w:rPr>
                  </w:pPr>
                  <w:r w:rsidRPr="004F29B0">
                    <w:rPr>
                      <w:color w:val="000000"/>
                    </w:rPr>
                    <w:t>T</w:t>
                  </w:r>
                  <w:r w:rsidRPr="005F40C7">
                    <w:rPr>
                      <w:color w:val="000000"/>
                    </w:rPr>
                    <w:t xml:space="preserve">he unique application ID for the </w:t>
                  </w:r>
                  <w:r w:rsidR="002E716D">
                    <w:rPr>
                      <w:color w:val="000000"/>
                    </w:rPr>
                    <w:t>HLA</w:t>
                  </w:r>
                  <w:r w:rsidRPr="005F40C7">
                    <w:rPr>
                      <w:color w:val="000000"/>
                    </w:rPr>
                    <w:t xml:space="preserve"> application, as assigned by SM</w:t>
                  </w:r>
                </w:p>
              </w:tc>
            </w:tr>
            <w:tr w:rsidR="003B11A4" w:rsidRPr="005F40C7" w:rsidTr="005F40C7">
              <w:tc>
                <w:tcPr>
                  <w:tcW w:w="2070" w:type="dxa"/>
                  <w:shd w:val="clear" w:color="auto" w:fill="auto"/>
                </w:tcPr>
                <w:p w:rsidR="003B11A4" w:rsidRPr="005F40C7" w:rsidRDefault="002E716D" w:rsidP="004F7C7D">
                  <w:pPr>
                    <w:pStyle w:val="TableText"/>
                    <w:rPr>
                      <w:color w:val="000000"/>
                    </w:rPr>
                  </w:pPr>
                  <w:r>
                    <w:rPr>
                      <w:color w:val="000000"/>
                    </w:rPr>
                    <w:lastRenderedPageBreak/>
                    <w:t>HLA</w:t>
                  </w:r>
                  <w:r w:rsidR="003B11A4" w:rsidRPr="005F40C7">
                    <w:rPr>
                      <w:color w:val="000000"/>
                    </w:rPr>
                    <w:t>.sm.readTimeout</w:t>
                  </w:r>
                </w:p>
              </w:tc>
              <w:tc>
                <w:tcPr>
                  <w:tcW w:w="3420" w:type="dxa"/>
                  <w:shd w:val="clear" w:color="auto" w:fill="auto"/>
                </w:tcPr>
                <w:p w:rsidR="003B11A4" w:rsidRPr="005F40C7" w:rsidRDefault="003B11A4" w:rsidP="004F7C7D">
                  <w:pPr>
                    <w:pStyle w:val="TableText"/>
                    <w:rPr>
                      <w:color w:val="000000"/>
                    </w:rPr>
                  </w:pPr>
                  <w:r w:rsidRPr="005F40C7">
                    <w:rPr>
                      <w:color w:val="000000"/>
                    </w:rPr>
                    <w:t>60</w:t>
                  </w:r>
                </w:p>
              </w:tc>
              <w:tc>
                <w:tcPr>
                  <w:tcW w:w="2879" w:type="dxa"/>
                  <w:shd w:val="clear" w:color="auto" w:fill="auto"/>
                </w:tcPr>
                <w:p w:rsidR="003B11A4" w:rsidRPr="005F40C7" w:rsidRDefault="003B11A4" w:rsidP="004F7C7D">
                  <w:pPr>
                    <w:pStyle w:val="TableText"/>
                    <w:rPr>
                      <w:color w:val="000000"/>
                    </w:rPr>
                  </w:pPr>
                  <w:r w:rsidRPr="004F29B0">
                    <w:rPr>
                      <w:color w:val="000000"/>
                    </w:rPr>
                    <w:t>N</w:t>
                  </w:r>
                  <w:r w:rsidRPr="005F40C7">
                    <w:rPr>
                      <w:color w:val="000000"/>
                    </w:rPr>
                    <w:t>umber of seconds to wait before timing out when reading from SM</w:t>
                  </w:r>
                </w:p>
              </w:tc>
            </w:tr>
            <w:tr w:rsidR="003B11A4" w:rsidRPr="005F40C7" w:rsidTr="005F40C7">
              <w:tc>
                <w:tcPr>
                  <w:tcW w:w="2070" w:type="dxa"/>
                  <w:shd w:val="clear" w:color="auto" w:fill="auto"/>
                </w:tcPr>
                <w:p w:rsidR="003B11A4" w:rsidRPr="005F40C7" w:rsidRDefault="002E716D" w:rsidP="004F7C7D">
                  <w:pPr>
                    <w:pStyle w:val="TableText"/>
                    <w:rPr>
                      <w:color w:val="000000"/>
                    </w:rPr>
                  </w:pPr>
                  <w:r>
                    <w:rPr>
                      <w:color w:val="000000"/>
                    </w:rPr>
                    <w:t>HLA</w:t>
                  </w:r>
                  <w:r w:rsidR="003B11A4" w:rsidRPr="005F40C7">
                    <w:rPr>
                      <w:color w:val="000000"/>
                    </w:rPr>
                    <w:t>.sm.connectTimeout</w:t>
                  </w:r>
                </w:p>
              </w:tc>
              <w:tc>
                <w:tcPr>
                  <w:tcW w:w="3420" w:type="dxa"/>
                  <w:shd w:val="clear" w:color="auto" w:fill="auto"/>
                </w:tcPr>
                <w:p w:rsidR="003B11A4" w:rsidRPr="005F40C7" w:rsidRDefault="003B11A4" w:rsidP="004F7C7D">
                  <w:pPr>
                    <w:pStyle w:val="TableText"/>
                    <w:rPr>
                      <w:color w:val="000000"/>
                    </w:rPr>
                  </w:pPr>
                  <w:r w:rsidRPr="005F40C7">
                    <w:rPr>
                      <w:color w:val="000000"/>
                    </w:rPr>
                    <w:t>60</w:t>
                  </w:r>
                </w:p>
              </w:tc>
              <w:tc>
                <w:tcPr>
                  <w:tcW w:w="2879" w:type="dxa"/>
                  <w:shd w:val="clear" w:color="auto" w:fill="auto"/>
                </w:tcPr>
                <w:p w:rsidR="003B11A4" w:rsidRPr="005F40C7" w:rsidRDefault="003B11A4" w:rsidP="004F7C7D">
                  <w:pPr>
                    <w:pStyle w:val="TableText"/>
                    <w:rPr>
                      <w:color w:val="000000"/>
                    </w:rPr>
                  </w:pPr>
                  <w:r w:rsidRPr="004F29B0">
                    <w:rPr>
                      <w:color w:val="000000"/>
                    </w:rPr>
                    <w:t>N</w:t>
                  </w:r>
                  <w:r w:rsidRPr="005F40C7">
                    <w:rPr>
                      <w:color w:val="000000"/>
                    </w:rPr>
                    <w:t>umber of seconds to wait before timing out when connecting to SM</w:t>
                  </w:r>
                </w:p>
              </w:tc>
            </w:tr>
          </w:tbl>
          <w:p w:rsidR="003B11A4" w:rsidRPr="005F40C7" w:rsidRDefault="003B11A4" w:rsidP="004F7C7D">
            <w:pPr>
              <w:pStyle w:val="TableText"/>
              <w:rPr>
                <w:color w:val="000000"/>
              </w:rPr>
            </w:pPr>
          </w:p>
        </w:tc>
      </w:tr>
      <w:tr w:rsidR="003B11A4" w:rsidRPr="005F40C7" w:rsidTr="00FE4626">
        <w:tblPrEx>
          <w:tblCellMar>
            <w:top w:w="43" w:type="dxa"/>
            <w:bottom w:w="43" w:type="dxa"/>
          </w:tblCellMar>
        </w:tblPrEx>
        <w:tc>
          <w:tcPr>
            <w:tcW w:w="1645" w:type="dxa"/>
            <w:shd w:val="clear" w:color="auto" w:fill="F2F2F2"/>
          </w:tcPr>
          <w:p w:rsidR="003B11A4" w:rsidRPr="005F40C7" w:rsidRDefault="003B11A4" w:rsidP="004F7C7D">
            <w:pPr>
              <w:pStyle w:val="TableText"/>
              <w:rPr>
                <w:b/>
                <w:iCs/>
                <w:color w:val="000000"/>
              </w:rPr>
            </w:pPr>
            <w:r w:rsidRPr="005F40C7">
              <w:rPr>
                <w:b/>
                <w:iCs/>
                <w:color w:val="000000"/>
              </w:rPr>
              <w:lastRenderedPageBreak/>
              <w:t>synchronization.properties</w:t>
            </w:r>
          </w:p>
        </w:tc>
        <w:tc>
          <w:tcPr>
            <w:tcW w:w="8550" w:type="dxa"/>
            <w:shd w:val="clear" w:color="auto" w:fill="auto"/>
          </w:tcPr>
          <w:p w:rsidR="00A01179" w:rsidRPr="005F40C7" w:rsidRDefault="00A01179" w:rsidP="004F7C7D">
            <w:pPr>
              <w:pStyle w:val="TableText"/>
            </w:pPr>
            <w:r w:rsidRPr="005F40C7">
              <w:t>Properties for  the synchronization functionality of the Analytics application</w:t>
            </w:r>
          </w:p>
          <w:tbl>
            <w:tblPr>
              <w:tblW w:w="8369"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0"/>
              <w:gridCol w:w="1440"/>
              <w:gridCol w:w="4859"/>
            </w:tblGrid>
            <w:tr w:rsidR="003B11A4" w:rsidRPr="005F40C7" w:rsidTr="005F40C7">
              <w:tc>
                <w:tcPr>
                  <w:tcW w:w="2070" w:type="dxa"/>
                  <w:shd w:val="clear" w:color="auto" w:fill="auto"/>
                </w:tcPr>
                <w:p w:rsidR="003B11A4" w:rsidRPr="00A01179" w:rsidRDefault="003B11A4" w:rsidP="004F7C7D">
                  <w:pPr>
                    <w:pStyle w:val="TableText"/>
                    <w:rPr>
                      <w:b/>
                      <w:color w:val="000000"/>
                    </w:rPr>
                  </w:pPr>
                  <w:r w:rsidRPr="00A01179">
                    <w:rPr>
                      <w:b/>
                      <w:color w:val="000000"/>
                    </w:rPr>
                    <w:t>Property</w:t>
                  </w:r>
                </w:p>
              </w:tc>
              <w:tc>
                <w:tcPr>
                  <w:tcW w:w="1440" w:type="dxa"/>
                  <w:shd w:val="clear" w:color="auto" w:fill="auto"/>
                </w:tcPr>
                <w:p w:rsidR="003B11A4" w:rsidRPr="00ED13F2" w:rsidRDefault="003B11A4" w:rsidP="004F7C7D">
                  <w:pPr>
                    <w:pStyle w:val="TableText"/>
                    <w:rPr>
                      <w:b/>
                      <w:color w:val="000000"/>
                    </w:rPr>
                  </w:pPr>
                  <w:r w:rsidRPr="00ED13F2">
                    <w:rPr>
                      <w:b/>
                      <w:color w:val="000000"/>
                    </w:rPr>
                    <w:t>Default</w:t>
                  </w:r>
                </w:p>
              </w:tc>
              <w:tc>
                <w:tcPr>
                  <w:tcW w:w="4859" w:type="dxa"/>
                  <w:shd w:val="clear" w:color="auto" w:fill="auto"/>
                </w:tcPr>
                <w:p w:rsidR="003B11A4" w:rsidRPr="00BB3C4D" w:rsidRDefault="003B11A4" w:rsidP="004F7C7D">
                  <w:pPr>
                    <w:pStyle w:val="TableText"/>
                    <w:rPr>
                      <w:b/>
                      <w:color w:val="000000"/>
                    </w:rPr>
                  </w:pPr>
                  <w:r w:rsidRPr="00BB3C4D">
                    <w:rPr>
                      <w:b/>
                      <w:color w:val="000000"/>
                    </w:rPr>
                    <w:t>Description</w:t>
                  </w:r>
                </w:p>
              </w:tc>
            </w:tr>
            <w:tr w:rsidR="00562903" w:rsidRPr="005F40C7" w:rsidTr="005F40C7">
              <w:tc>
                <w:tcPr>
                  <w:tcW w:w="2070" w:type="dxa"/>
                  <w:shd w:val="clear" w:color="auto" w:fill="auto"/>
                </w:tcPr>
                <w:p w:rsidR="00562903" w:rsidRPr="00A01179" w:rsidRDefault="00562903" w:rsidP="004F7C7D">
                  <w:pPr>
                    <w:pStyle w:val="TableText"/>
                    <w:rPr>
                      <w:color w:val="000000"/>
                    </w:rPr>
                  </w:pPr>
                  <w:r w:rsidRPr="005F40C7">
                    <w:rPr>
                      <w:iCs/>
                    </w:rPr>
                    <w:t>synchronization.scheduled.maxDuration</w:t>
                  </w:r>
                </w:p>
              </w:tc>
              <w:tc>
                <w:tcPr>
                  <w:tcW w:w="1440" w:type="dxa"/>
                  <w:shd w:val="clear" w:color="auto" w:fill="auto"/>
                </w:tcPr>
                <w:p w:rsidR="00562903" w:rsidRPr="00A01179" w:rsidRDefault="00562903" w:rsidP="004F7C7D">
                  <w:pPr>
                    <w:pStyle w:val="TableText"/>
                    <w:rPr>
                      <w:color w:val="000000"/>
                    </w:rPr>
                  </w:pPr>
                  <w:r w:rsidRPr="005F40C7">
                    <w:t>600</w:t>
                  </w:r>
                </w:p>
              </w:tc>
              <w:tc>
                <w:tcPr>
                  <w:tcW w:w="4859" w:type="dxa"/>
                  <w:shd w:val="clear" w:color="auto" w:fill="auto"/>
                </w:tcPr>
                <w:p w:rsidR="00562903" w:rsidRPr="00A01179" w:rsidRDefault="00562903" w:rsidP="004F7C7D">
                  <w:pPr>
                    <w:pStyle w:val="TableText"/>
                    <w:rPr>
                      <w:color w:val="000000"/>
                    </w:rPr>
                  </w:pPr>
                  <w:r w:rsidRPr="005F40C7">
                    <w:t>Maximum allowed duration (in seconds)  for a scheduled synchronization</w:t>
                  </w:r>
                </w:p>
              </w:tc>
            </w:tr>
            <w:tr w:rsidR="0029156A" w:rsidRPr="005F40C7" w:rsidTr="005F40C7">
              <w:tc>
                <w:tcPr>
                  <w:tcW w:w="2070" w:type="dxa"/>
                  <w:shd w:val="clear" w:color="auto" w:fill="auto"/>
                </w:tcPr>
                <w:p w:rsidR="0029156A" w:rsidRPr="00A01179" w:rsidRDefault="0029156A" w:rsidP="004F7C7D">
                  <w:pPr>
                    <w:pStyle w:val="TableText"/>
                    <w:rPr>
                      <w:color w:val="000000"/>
                    </w:rPr>
                  </w:pPr>
                  <w:r w:rsidRPr="005F40C7">
                    <w:rPr>
                      <w:iCs/>
                    </w:rPr>
                    <w:t>synchronization.scheduled.batchSize</w:t>
                  </w:r>
                </w:p>
              </w:tc>
              <w:tc>
                <w:tcPr>
                  <w:tcW w:w="1440" w:type="dxa"/>
                  <w:shd w:val="clear" w:color="auto" w:fill="auto"/>
                </w:tcPr>
                <w:p w:rsidR="0029156A" w:rsidRPr="00A01179" w:rsidRDefault="0029156A" w:rsidP="004F7C7D">
                  <w:pPr>
                    <w:pStyle w:val="TableText"/>
                    <w:rPr>
                      <w:color w:val="000000"/>
                    </w:rPr>
                  </w:pPr>
                  <w:r w:rsidRPr="005F40C7">
                    <w:t>1000</w:t>
                  </w:r>
                </w:p>
              </w:tc>
              <w:tc>
                <w:tcPr>
                  <w:tcW w:w="4859" w:type="dxa"/>
                  <w:shd w:val="clear" w:color="auto" w:fill="auto"/>
                </w:tcPr>
                <w:p w:rsidR="0029156A" w:rsidRPr="00A01179" w:rsidRDefault="0029156A" w:rsidP="004F7C7D">
                  <w:pPr>
                    <w:pStyle w:val="TableText"/>
                    <w:rPr>
                      <w:color w:val="000000"/>
                    </w:rPr>
                  </w:pPr>
                  <w:r w:rsidRPr="005F40C7">
                    <w:t>Maximum allowed number of records that can be processed in a single transaction for a scheduled synchronization</w:t>
                  </w:r>
                </w:p>
              </w:tc>
            </w:tr>
            <w:tr w:rsidR="0029156A" w:rsidRPr="005F40C7" w:rsidTr="005F40C7">
              <w:tc>
                <w:tcPr>
                  <w:tcW w:w="2070" w:type="dxa"/>
                  <w:shd w:val="clear" w:color="auto" w:fill="auto"/>
                </w:tcPr>
                <w:p w:rsidR="0029156A" w:rsidRPr="00A01179" w:rsidRDefault="0029156A" w:rsidP="004F7C7D">
                  <w:pPr>
                    <w:pStyle w:val="TableText"/>
                    <w:rPr>
                      <w:color w:val="000000"/>
                    </w:rPr>
                  </w:pPr>
                  <w:r w:rsidRPr="005F40C7">
                    <w:rPr>
                      <w:iCs/>
                    </w:rPr>
                    <w:t>synchronization.scheduled.maxPerDay</w:t>
                  </w:r>
                </w:p>
              </w:tc>
              <w:tc>
                <w:tcPr>
                  <w:tcW w:w="1440" w:type="dxa"/>
                  <w:shd w:val="clear" w:color="auto" w:fill="auto"/>
                </w:tcPr>
                <w:p w:rsidR="0029156A" w:rsidRPr="00BB3C4D" w:rsidRDefault="0029156A" w:rsidP="004F7C7D">
                  <w:pPr>
                    <w:pStyle w:val="TableText"/>
                    <w:rPr>
                      <w:color w:val="000000"/>
                    </w:rPr>
                  </w:pPr>
                  <w:r w:rsidRPr="00ED13F2">
                    <w:rPr>
                      <w:color w:val="000000"/>
                    </w:rPr>
                    <w:t>1</w:t>
                  </w:r>
                </w:p>
              </w:tc>
              <w:tc>
                <w:tcPr>
                  <w:tcW w:w="4859" w:type="dxa"/>
                  <w:shd w:val="clear" w:color="auto" w:fill="auto"/>
                </w:tcPr>
                <w:p w:rsidR="0029156A" w:rsidRPr="00A01179" w:rsidRDefault="0029156A" w:rsidP="004F7C7D">
                  <w:pPr>
                    <w:pStyle w:val="TableText"/>
                    <w:rPr>
                      <w:color w:val="000000"/>
                    </w:rPr>
                  </w:pPr>
                  <w:r w:rsidRPr="005F40C7">
                    <w:t>Maximum allowed  number of synchronizations that can be done per day for a scheduled synchronization</w:t>
                  </w:r>
                </w:p>
              </w:tc>
            </w:tr>
            <w:tr w:rsidR="0029156A" w:rsidRPr="005F40C7" w:rsidTr="005F40C7">
              <w:tc>
                <w:tcPr>
                  <w:tcW w:w="2070" w:type="dxa"/>
                  <w:shd w:val="clear" w:color="auto" w:fill="auto"/>
                </w:tcPr>
                <w:p w:rsidR="0029156A" w:rsidRPr="00A01179" w:rsidRDefault="0029156A" w:rsidP="004F7C7D">
                  <w:pPr>
                    <w:pStyle w:val="TableText"/>
                    <w:rPr>
                      <w:color w:val="000000"/>
                    </w:rPr>
                  </w:pPr>
                  <w:r w:rsidRPr="005F40C7">
                    <w:rPr>
                      <w:iCs/>
                    </w:rPr>
                    <w:t>synchronization.manual.maxDuration</w:t>
                  </w:r>
                </w:p>
              </w:tc>
              <w:tc>
                <w:tcPr>
                  <w:tcW w:w="1440" w:type="dxa"/>
                  <w:shd w:val="clear" w:color="auto" w:fill="auto"/>
                </w:tcPr>
                <w:p w:rsidR="0029156A" w:rsidRPr="00ED13F2" w:rsidRDefault="0029156A" w:rsidP="004F7C7D">
                  <w:pPr>
                    <w:pStyle w:val="TableText"/>
                    <w:rPr>
                      <w:color w:val="000000"/>
                    </w:rPr>
                  </w:pPr>
                  <w:r w:rsidRPr="00ED13F2">
                    <w:rPr>
                      <w:color w:val="000000"/>
                    </w:rPr>
                    <w:t>60</w:t>
                  </w:r>
                </w:p>
              </w:tc>
              <w:tc>
                <w:tcPr>
                  <w:tcW w:w="4859" w:type="dxa"/>
                  <w:shd w:val="clear" w:color="auto" w:fill="auto"/>
                </w:tcPr>
                <w:p w:rsidR="0029156A" w:rsidRPr="00A01179" w:rsidRDefault="0029156A" w:rsidP="004F7C7D">
                  <w:pPr>
                    <w:pStyle w:val="TableText"/>
                    <w:rPr>
                      <w:color w:val="000000"/>
                    </w:rPr>
                  </w:pPr>
                  <w:r w:rsidRPr="005F40C7">
                    <w:t>Maximum allowed duration (in seconds)  for a manual synchronization</w:t>
                  </w:r>
                </w:p>
              </w:tc>
            </w:tr>
            <w:tr w:rsidR="0029156A" w:rsidRPr="005F40C7" w:rsidTr="005F40C7">
              <w:tc>
                <w:tcPr>
                  <w:tcW w:w="2070" w:type="dxa"/>
                  <w:shd w:val="clear" w:color="auto" w:fill="auto"/>
                </w:tcPr>
                <w:p w:rsidR="0029156A" w:rsidRPr="00A01179" w:rsidRDefault="0029156A" w:rsidP="004F7C7D">
                  <w:pPr>
                    <w:pStyle w:val="TableText"/>
                    <w:rPr>
                      <w:color w:val="000000"/>
                    </w:rPr>
                  </w:pPr>
                  <w:r w:rsidRPr="005F40C7">
                    <w:rPr>
                      <w:iCs/>
                    </w:rPr>
                    <w:t>synchronization. manual.batchSize</w:t>
                  </w:r>
                </w:p>
              </w:tc>
              <w:tc>
                <w:tcPr>
                  <w:tcW w:w="1440" w:type="dxa"/>
                  <w:shd w:val="clear" w:color="auto" w:fill="auto"/>
                </w:tcPr>
                <w:p w:rsidR="0029156A" w:rsidRPr="00A01179" w:rsidRDefault="0029156A" w:rsidP="004F7C7D">
                  <w:pPr>
                    <w:pStyle w:val="TableText"/>
                    <w:rPr>
                      <w:color w:val="000000"/>
                    </w:rPr>
                  </w:pPr>
                  <w:r w:rsidRPr="005F40C7">
                    <w:t>100</w:t>
                  </w:r>
                </w:p>
              </w:tc>
              <w:tc>
                <w:tcPr>
                  <w:tcW w:w="4859" w:type="dxa"/>
                  <w:shd w:val="clear" w:color="auto" w:fill="auto"/>
                </w:tcPr>
                <w:p w:rsidR="0029156A" w:rsidRPr="00A01179" w:rsidRDefault="0029156A" w:rsidP="004F7C7D">
                  <w:pPr>
                    <w:pStyle w:val="TableText"/>
                    <w:rPr>
                      <w:color w:val="000000"/>
                    </w:rPr>
                  </w:pPr>
                  <w:r w:rsidRPr="005F40C7">
                    <w:t>Maximum allowed number of records that can be processed in a single transaction for a manual synchronization</w:t>
                  </w:r>
                </w:p>
              </w:tc>
            </w:tr>
            <w:tr w:rsidR="00A01179" w:rsidRPr="005F40C7" w:rsidTr="005F40C7">
              <w:tc>
                <w:tcPr>
                  <w:tcW w:w="2070" w:type="dxa"/>
                  <w:shd w:val="clear" w:color="auto" w:fill="auto"/>
                </w:tcPr>
                <w:p w:rsidR="00A01179" w:rsidRPr="005F40C7" w:rsidRDefault="00A01179" w:rsidP="004F7C7D">
                  <w:pPr>
                    <w:pStyle w:val="TableText"/>
                    <w:rPr>
                      <w:iCs/>
                    </w:rPr>
                  </w:pPr>
                  <w:r w:rsidRPr="005F40C7">
                    <w:rPr>
                      <w:iCs/>
                    </w:rPr>
                    <w:t>synchronization. manual.maxPerDay</w:t>
                  </w:r>
                </w:p>
              </w:tc>
              <w:tc>
                <w:tcPr>
                  <w:tcW w:w="1440" w:type="dxa"/>
                  <w:shd w:val="clear" w:color="auto" w:fill="auto"/>
                </w:tcPr>
                <w:p w:rsidR="00A01179" w:rsidRPr="005F40C7" w:rsidRDefault="00A01179" w:rsidP="004F7C7D">
                  <w:pPr>
                    <w:pStyle w:val="TableText"/>
                  </w:pPr>
                  <w:r w:rsidRPr="005F40C7">
                    <w:t>1</w:t>
                  </w:r>
                </w:p>
              </w:tc>
              <w:tc>
                <w:tcPr>
                  <w:tcW w:w="4859" w:type="dxa"/>
                  <w:shd w:val="clear" w:color="auto" w:fill="auto"/>
                </w:tcPr>
                <w:p w:rsidR="00A01179" w:rsidRPr="005F40C7" w:rsidRDefault="00A01179" w:rsidP="004F7C7D">
                  <w:pPr>
                    <w:pStyle w:val="TableText"/>
                  </w:pPr>
                  <w:r w:rsidRPr="005F40C7">
                    <w:t>Maximum allowed number of synchronizations that can be done per day for a manual synchronization</w:t>
                  </w:r>
                </w:p>
              </w:tc>
            </w:tr>
          </w:tbl>
          <w:p w:rsidR="003B11A4" w:rsidRPr="005F40C7" w:rsidRDefault="003B11A4" w:rsidP="004F7C7D">
            <w:pPr>
              <w:pStyle w:val="TableText"/>
              <w:rPr>
                <w:color w:val="000000"/>
              </w:rPr>
            </w:pPr>
          </w:p>
        </w:tc>
      </w:tr>
      <w:tr w:rsidR="003B11A4" w:rsidRPr="00F7243A" w:rsidTr="00FE4626">
        <w:tblPrEx>
          <w:tblCellMar>
            <w:top w:w="43" w:type="dxa"/>
            <w:bottom w:w="43" w:type="dxa"/>
          </w:tblCellMar>
        </w:tblPrEx>
        <w:tc>
          <w:tcPr>
            <w:tcW w:w="1645" w:type="dxa"/>
            <w:shd w:val="clear" w:color="auto" w:fill="F2F2F2"/>
          </w:tcPr>
          <w:p w:rsidR="003B11A4" w:rsidRPr="00F7243A" w:rsidRDefault="003B11A4" w:rsidP="004F7C7D">
            <w:pPr>
              <w:pStyle w:val="TableText"/>
              <w:rPr>
                <w:b/>
              </w:rPr>
            </w:pPr>
            <w:r w:rsidRPr="00F7243A">
              <w:rPr>
                <w:b/>
              </w:rPr>
              <w:t>traversal.</w:t>
            </w:r>
          </w:p>
          <w:p w:rsidR="003B11A4" w:rsidRPr="00F7243A" w:rsidRDefault="003B11A4" w:rsidP="004F7C7D">
            <w:pPr>
              <w:pStyle w:val="TableText"/>
              <w:rPr>
                <w:b/>
              </w:rPr>
            </w:pPr>
            <w:r w:rsidRPr="00F7243A">
              <w:rPr>
                <w:b/>
              </w:rPr>
              <w:t>properties</w:t>
            </w:r>
          </w:p>
        </w:tc>
        <w:tc>
          <w:tcPr>
            <w:tcW w:w="8550" w:type="dxa"/>
            <w:shd w:val="clear" w:color="auto" w:fill="auto"/>
          </w:tcPr>
          <w:p w:rsidR="003B11A4" w:rsidRPr="00F7243A" w:rsidRDefault="003B11A4" w:rsidP="004F7C7D">
            <w:pPr>
              <w:pStyle w:val="TableText"/>
            </w:pPr>
            <w:r w:rsidRPr="00F7243A">
              <w:t>Defines properties related to the Expert-24 data service.</w:t>
            </w:r>
          </w:p>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663"/>
              <w:gridCol w:w="2120"/>
              <w:gridCol w:w="3586"/>
            </w:tblGrid>
            <w:tr w:rsidR="003B11A4" w:rsidRPr="005569A9" w:rsidTr="004F29B0">
              <w:tc>
                <w:tcPr>
                  <w:tcW w:w="2663" w:type="dxa"/>
                  <w:shd w:val="clear" w:color="auto" w:fill="auto"/>
                </w:tcPr>
                <w:p w:rsidR="003B11A4" w:rsidRPr="005569A9" w:rsidRDefault="003B11A4" w:rsidP="004F7C7D">
                  <w:pPr>
                    <w:pStyle w:val="TableText"/>
                    <w:rPr>
                      <w:b/>
                      <w:color w:val="000000"/>
                    </w:rPr>
                  </w:pPr>
                  <w:r w:rsidRPr="005569A9">
                    <w:rPr>
                      <w:b/>
                      <w:color w:val="000000"/>
                    </w:rPr>
                    <w:t>Property</w:t>
                  </w:r>
                </w:p>
              </w:tc>
              <w:tc>
                <w:tcPr>
                  <w:tcW w:w="2120" w:type="dxa"/>
                  <w:shd w:val="clear" w:color="auto" w:fill="auto"/>
                </w:tcPr>
                <w:p w:rsidR="003B11A4" w:rsidRPr="005569A9" w:rsidRDefault="003B11A4" w:rsidP="004F7C7D">
                  <w:pPr>
                    <w:pStyle w:val="TableText"/>
                    <w:rPr>
                      <w:b/>
                      <w:color w:val="000000"/>
                    </w:rPr>
                  </w:pPr>
                  <w:r w:rsidRPr="005569A9">
                    <w:rPr>
                      <w:b/>
                      <w:color w:val="000000"/>
                    </w:rPr>
                    <w:t>Default</w:t>
                  </w:r>
                </w:p>
              </w:tc>
              <w:tc>
                <w:tcPr>
                  <w:tcW w:w="3586" w:type="dxa"/>
                </w:tcPr>
                <w:p w:rsidR="003B11A4" w:rsidRPr="005569A9" w:rsidRDefault="003B11A4" w:rsidP="004F7C7D">
                  <w:pPr>
                    <w:pStyle w:val="TableText"/>
                    <w:rPr>
                      <w:b/>
                      <w:color w:val="000000"/>
                    </w:rPr>
                  </w:pPr>
                  <w:r w:rsidRPr="005569A9">
                    <w:rPr>
                      <w:b/>
                      <w:color w:val="000000"/>
                    </w:rPr>
                    <w:t>Description</w:t>
                  </w:r>
                </w:p>
              </w:tc>
            </w:tr>
            <w:tr w:rsidR="003B11A4" w:rsidRPr="005569A9" w:rsidTr="004F29B0">
              <w:trPr>
                <w:trHeight w:val="575"/>
              </w:trPr>
              <w:tc>
                <w:tcPr>
                  <w:tcW w:w="2663" w:type="dxa"/>
                  <w:shd w:val="clear" w:color="auto" w:fill="auto"/>
                </w:tcPr>
                <w:p w:rsidR="003B11A4" w:rsidRPr="005569A9" w:rsidRDefault="003B11A4" w:rsidP="004F7C7D">
                  <w:pPr>
                    <w:pStyle w:val="TableText"/>
                    <w:rPr>
                      <w:color w:val="000000"/>
                    </w:rPr>
                  </w:pPr>
                  <w:r w:rsidRPr="005569A9">
                    <w:rPr>
                      <w:color w:val="000000"/>
                    </w:rPr>
                    <w:t>traversal.remotehost</w:t>
                  </w:r>
                </w:p>
              </w:tc>
              <w:tc>
                <w:tcPr>
                  <w:tcW w:w="2120" w:type="dxa"/>
                  <w:shd w:val="clear" w:color="auto" w:fill="auto"/>
                </w:tcPr>
                <w:p w:rsidR="003B11A4" w:rsidRPr="005569A9" w:rsidRDefault="003B11A4" w:rsidP="004F7C7D">
                  <w:pPr>
                    <w:pStyle w:val="TableText"/>
                    <w:rPr>
                      <w:color w:val="000000"/>
                    </w:rPr>
                  </w:pPr>
                  <w:r w:rsidRPr="005569A9">
                    <w:rPr>
                      <w:color w:val="000000"/>
                    </w:rPr>
                    <w:t>localhost</w:t>
                  </w:r>
                </w:p>
              </w:tc>
              <w:tc>
                <w:tcPr>
                  <w:tcW w:w="3586" w:type="dxa"/>
                </w:tcPr>
                <w:p w:rsidR="003B11A4" w:rsidRPr="005569A9" w:rsidRDefault="003B11A4" w:rsidP="004F7C7D">
                  <w:pPr>
                    <w:pStyle w:val="TableText"/>
                    <w:rPr>
                      <w:color w:val="000000"/>
                    </w:rPr>
                  </w:pPr>
                  <w:r w:rsidRPr="005569A9">
                    <w:rPr>
                      <w:color w:val="000000"/>
                    </w:rPr>
                    <w:t>The host where the Expert-24 data service is located.</w:t>
                  </w:r>
                </w:p>
              </w:tc>
            </w:tr>
            <w:tr w:rsidR="003B11A4" w:rsidRPr="005569A9" w:rsidTr="004F29B0">
              <w:tc>
                <w:tcPr>
                  <w:tcW w:w="2663" w:type="dxa"/>
                  <w:shd w:val="clear" w:color="auto" w:fill="auto"/>
                </w:tcPr>
                <w:p w:rsidR="003B11A4" w:rsidRPr="005569A9" w:rsidRDefault="003B11A4" w:rsidP="004F7C7D">
                  <w:pPr>
                    <w:pStyle w:val="TableText"/>
                    <w:rPr>
                      <w:color w:val="000000"/>
                    </w:rPr>
                  </w:pPr>
                  <w:r w:rsidRPr="005569A9">
                    <w:rPr>
                      <w:color w:val="000000"/>
                    </w:rPr>
                    <w:t>traversal.startAlgoID</w:t>
                  </w:r>
                </w:p>
              </w:tc>
              <w:tc>
                <w:tcPr>
                  <w:tcW w:w="2120" w:type="dxa"/>
                  <w:shd w:val="clear" w:color="auto" w:fill="auto"/>
                </w:tcPr>
                <w:p w:rsidR="003B11A4" w:rsidRPr="005569A9" w:rsidRDefault="003B11A4" w:rsidP="004F7C7D">
                  <w:pPr>
                    <w:pStyle w:val="TableText"/>
                    <w:rPr>
                      <w:color w:val="000000"/>
                    </w:rPr>
                  </w:pPr>
                  <w:r w:rsidRPr="005569A9">
                    <w:rPr>
                      <w:color w:val="000000"/>
                    </w:rPr>
                    <w:t>1</w:t>
                  </w:r>
                </w:p>
              </w:tc>
              <w:tc>
                <w:tcPr>
                  <w:tcW w:w="3586" w:type="dxa"/>
                </w:tcPr>
                <w:p w:rsidR="003B11A4" w:rsidRPr="005569A9" w:rsidRDefault="003B11A4" w:rsidP="004F7C7D">
                  <w:pPr>
                    <w:pStyle w:val="TableText"/>
                    <w:rPr>
                      <w:color w:val="000000"/>
                    </w:rPr>
                  </w:pPr>
                  <w:r w:rsidRPr="005569A9">
                    <w:rPr>
                      <w:color w:val="000000"/>
                    </w:rPr>
                    <w:t>The starting algorithm for assessment traversals.</w:t>
                  </w:r>
                </w:p>
              </w:tc>
            </w:tr>
            <w:tr w:rsidR="003B11A4" w:rsidRPr="005569A9" w:rsidTr="004F29B0">
              <w:tc>
                <w:tcPr>
                  <w:tcW w:w="2663" w:type="dxa"/>
                  <w:shd w:val="clear" w:color="auto" w:fill="auto"/>
                </w:tcPr>
                <w:p w:rsidR="003B11A4" w:rsidRPr="005569A9" w:rsidRDefault="003B11A4" w:rsidP="004F7C7D">
                  <w:pPr>
                    <w:pStyle w:val="TableText"/>
                    <w:rPr>
                      <w:color w:val="000000"/>
                    </w:rPr>
                  </w:pPr>
                  <w:r w:rsidRPr="005569A9">
                    <w:rPr>
                      <w:color w:val="000000"/>
                    </w:rPr>
                    <w:t>traversal.numberOfQuestions</w:t>
                  </w:r>
                </w:p>
              </w:tc>
              <w:tc>
                <w:tcPr>
                  <w:tcW w:w="2120" w:type="dxa"/>
                  <w:shd w:val="clear" w:color="auto" w:fill="auto"/>
                </w:tcPr>
                <w:p w:rsidR="003B11A4" w:rsidRPr="005569A9" w:rsidRDefault="003B11A4" w:rsidP="004F7C7D">
                  <w:pPr>
                    <w:pStyle w:val="TableText"/>
                    <w:rPr>
                      <w:color w:val="000000"/>
                    </w:rPr>
                  </w:pPr>
                  <w:r w:rsidRPr="005569A9">
                    <w:rPr>
                      <w:color w:val="000000"/>
                    </w:rPr>
                    <w:t>-1</w:t>
                  </w:r>
                </w:p>
              </w:tc>
              <w:tc>
                <w:tcPr>
                  <w:tcW w:w="3586" w:type="dxa"/>
                </w:tcPr>
                <w:p w:rsidR="003B11A4" w:rsidRPr="005569A9" w:rsidRDefault="003B11A4" w:rsidP="004F7C7D">
                  <w:pPr>
                    <w:pStyle w:val="TableText"/>
                    <w:rPr>
                      <w:color w:val="000000"/>
                    </w:rPr>
                  </w:pPr>
                  <w:r w:rsidRPr="005569A9">
                    <w:rPr>
                      <w:color w:val="000000"/>
                    </w:rPr>
                    <w:t>The number of questions answered so far in the traversal</w:t>
                  </w:r>
                </w:p>
              </w:tc>
            </w:tr>
            <w:tr w:rsidR="003B11A4" w:rsidRPr="005569A9" w:rsidTr="004F29B0">
              <w:tc>
                <w:tcPr>
                  <w:tcW w:w="2663" w:type="dxa"/>
                  <w:shd w:val="clear" w:color="auto" w:fill="auto"/>
                </w:tcPr>
                <w:p w:rsidR="003B11A4" w:rsidRPr="005569A9" w:rsidRDefault="003B11A4" w:rsidP="004F7C7D">
                  <w:pPr>
                    <w:pStyle w:val="TableText"/>
                    <w:rPr>
                      <w:color w:val="000000"/>
                    </w:rPr>
                  </w:pPr>
                  <w:r w:rsidRPr="005569A9">
                    <w:rPr>
                      <w:color w:val="000000"/>
                    </w:rPr>
                    <w:t>traversal. daysToCompleteAssessment</w:t>
                  </w:r>
                </w:p>
              </w:tc>
              <w:tc>
                <w:tcPr>
                  <w:tcW w:w="2120" w:type="dxa"/>
                  <w:shd w:val="clear" w:color="auto" w:fill="auto"/>
                </w:tcPr>
                <w:p w:rsidR="003B11A4" w:rsidRPr="005569A9" w:rsidRDefault="003B11A4" w:rsidP="004F7C7D">
                  <w:pPr>
                    <w:pStyle w:val="TableText"/>
                    <w:rPr>
                      <w:color w:val="000000"/>
                    </w:rPr>
                  </w:pPr>
                  <w:r w:rsidRPr="005569A9">
                    <w:rPr>
                      <w:color w:val="000000"/>
                    </w:rPr>
                    <w:t>30</w:t>
                  </w:r>
                </w:p>
              </w:tc>
              <w:tc>
                <w:tcPr>
                  <w:tcW w:w="3586" w:type="dxa"/>
                </w:tcPr>
                <w:p w:rsidR="003B11A4" w:rsidRPr="005569A9" w:rsidRDefault="003B11A4" w:rsidP="004F7C7D">
                  <w:pPr>
                    <w:pStyle w:val="TableText"/>
                    <w:rPr>
                      <w:color w:val="000000"/>
                    </w:rPr>
                  </w:pPr>
                  <w:r w:rsidRPr="005569A9">
                    <w:rPr>
                      <w:color w:val="000000"/>
                    </w:rPr>
                    <w:t>Number of days to complete an assessment.</w:t>
                  </w:r>
                </w:p>
              </w:tc>
            </w:tr>
            <w:tr w:rsidR="003B11A4" w:rsidRPr="005569A9" w:rsidTr="004F29B0">
              <w:tc>
                <w:tcPr>
                  <w:tcW w:w="2663" w:type="dxa"/>
                  <w:shd w:val="clear" w:color="auto" w:fill="auto"/>
                </w:tcPr>
                <w:p w:rsidR="003B11A4" w:rsidRPr="005569A9" w:rsidRDefault="003B11A4" w:rsidP="004F7C7D">
                  <w:pPr>
                    <w:pStyle w:val="TableText"/>
                    <w:rPr>
                      <w:color w:val="000000"/>
                    </w:rPr>
                  </w:pPr>
                  <w:r w:rsidRPr="005569A9">
                    <w:rPr>
                      <w:color w:val="000000"/>
                    </w:rPr>
                    <w:t>traversal.algos</w:t>
                  </w:r>
                </w:p>
              </w:tc>
              <w:tc>
                <w:tcPr>
                  <w:tcW w:w="2120" w:type="dxa"/>
                  <w:shd w:val="clear" w:color="auto" w:fill="auto"/>
                </w:tcPr>
                <w:p w:rsidR="003B11A4" w:rsidRPr="005569A9" w:rsidRDefault="003B11A4" w:rsidP="004F7C7D">
                  <w:pPr>
                    <w:pStyle w:val="TableText"/>
                    <w:rPr>
                      <w:rFonts w:eastAsia="Calibri"/>
                      <w:color w:val="000000"/>
                    </w:rPr>
                  </w:pPr>
                  <w:r w:rsidRPr="005569A9">
                    <w:rPr>
                      <w:color w:val="000000"/>
                    </w:rPr>
                    <w:t>3626, 3630, 3631, 3595, 3594, 3596, 3635, 3632, 3611, 3612, 3613, 3598, 3634</w:t>
                  </w:r>
                </w:p>
              </w:tc>
              <w:tc>
                <w:tcPr>
                  <w:tcW w:w="3586" w:type="dxa"/>
                </w:tcPr>
                <w:p w:rsidR="003B11A4" w:rsidRPr="005569A9" w:rsidRDefault="003B11A4" w:rsidP="004F7C7D">
                  <w:pPr>
                    <w:pStyle w:val="TableText"/>
                    <w:rPr>
                      <w:rFonts w:eastAsia="Calibri"/>
                      <w:color w:val="000000"/>
                    </w:rPr>
                  </w:pPr>
                  <w:r w:rsidRPr="005569A9">
                    <w:rPr>
                      <w:color w:val="000000"/>
                    </w:rPr>
                    <w:t>List of algorithms used by the content in the traversal</w:t>
                  </w:r>
                </w:p>
                <w:p w:rsidR="003B11A4" w:rsidRPr="005569A9" w:rsidRDefault="003B11A4" w:rsidP="004F7C7D">
                  <w:pPr>
                    <w:pStyle w:val="TableText"/>
                    <w:rPr>
                      <w:color w:val="000000"/>
                    </w:rPr>
                  </w:pPr>
                </w:p>
              </w:tc>
            </w:tr>
            <w:tr w:rsidR="003B11A4" w:rsidRPr="005569A9" w:rsidTr="004F29B0">
              <w:tc>
                <w:tcPr>
                  <w:tcW w:w="2663" w:type="dxa"/>
                  <w:shd w:val="clear" w:color="auto" w:fill="auto"/>
                </w:tcPr>
                <w:p w:rsidR="003B11A4" w:rsidRPr="005569A9" w:rsidRDefault="003B11A4" w:rsidP="004F7C7D">
                  <w:pPr>
                    <w:pStyle w:val="TableText"/>
                    <w:rPr>
                      <w:color w:val="000000"/>
                    </w:rPr>
                  </w:pPr>
                  <w:r w:rsidRPr="005569A9">
                    <w:rPr>
                      <w:color w:val="000000"/>
                    </w:rPr>
                    <w:t>traversal.clickableIDs</w:t>
                  </w:r>
                </w:p>
              </w:tc>
              <w:tc>
                <w:tcPr>
                  <w:tcW w:w="2120" w:type="dxa"/>
                  <w:shd w:val="clear" w:color="auto" w:fill="auto"/>
                </w:tcPr>
                <w:p w:rsidR="003B11A4" w:rsidRPr="005569A9" w:rsidRDefault="003B11A4" w:rsidP="004F7C7D">
                  <w:pPr>
                    <w:pStyle w:val="TableText"/>
                    <w:rPr>
                      <w:rFonts w:eastAsia="Calibri"/>
                      <w:color w:val="000000"/>
                    </w:rPr>
                  </w:pPr>
                  <w:r w:rsidRPr="005569A9">
                    <w:rPr>
                      <w:color w:val="000000"/>
                    </w:rPr>
                    <w:t>1,2,4,6,9,10,11,12</w:t>
                  </w:r>
                </w:p>
              </w:tc>
              <w:tc>
                <w:tcPr>
                  <w:tcW w:w="3586" w:type="dxa"/>
                </w:tcPr>
                <w:p w:rsidR="003B11A4" w:rsidRPr="005569A9" w:rsidRDefault="003B11A4" w:rsidP="004F7C7D">
                  <w:pPr>
                    <w:pStyle w:val="TableText"/>
                    <w:rPr>
                      <w:rFonts w:eastAsia="Calibri"/>
                      <w:color w:val="000000"/>
                    </w:rPr>
                  </w:pPr>
                  <w:r w:rsidRPr="005569A9">
                    <w:rPr>
                      <w:color w:val="000000"/>
                    </w:rPr>
                    <w:t>List of IDs used to determine the list of clickable conclusion IDs.</w:t>
                  </w:r>
                </w:p>
              </w:tc>
            </w:tr>
            <w:tr w:rsidR="003B11A4" w:rsidRPr="005569A9" w:rsidTr="004F29B0">
              <w:tc>
                <w:tcPr>
                  <w:tcW w:w="2663" w:type="dxa"/>
                  <w:shd w:val="clear" w:color="auto" w:fill="auto"/>
                </w:tcPr>
                <w:p w:rsidR="003B11A4" w:rsidRPr="005569A9" w:rsidRDefault="003B11A4" w:rsidP="004F7C7D">
                  <w:pPr>
                    <w:pStyle w:val="TableText"/>
                    <w:rPr>
                      <w:color w:val="000000"/>
                    </w:rPr>
                  </w:pPr>
                  <w:r w:rsidRPr="005569A9">
                    <w:rPr>
                      <w:color w:val="000000"/>
                    </w:rPr>
                    <w:t>traversal.silentConclusionIDs</w:t>
                  </w:r>
                </w:p>
              </w:tc>
              <w:tc>
                <w:tcPr>
                  <w:tcW w:w="2120" w:type="dxa"/>
                  <w:shd w:val="clear" w:color="auto" w:fill="auto"/>
                </w:tcPr>
                <w:p w:rsidR="003B11A4" w:rsidRPr="005569A9" w:rsidRDefault="003B11A4" w:rsidP="004F7C7D">
                  <w:pPr>
                    <w:pStyle w:val="TableText"/>
                    <w:rPr>
                      <w:color w:val="000000"/>
                    </w:rPr>
                  </w:pPr>
                  <w:r w:rsidRPr="005569A9">
                    <w:rPr>
                      <w:color w:val="000000"/>
                    </w:rPr>
                    <w:t xml:space="preserve">null </w:t>
                  </w:r>
                </w:p>
              </w:tc>
              <w:tc>
                <w:tcPr>
                  <w:tcW w:w="3586" w:type="dxa"/>
                </w:tcPr>
                <w:p w:rsidR="003B11A4" w:rsidRPr="005569A9" w:rsidRDefault="003B11A4" w:rsidP="004F7C7D">
                  <w:pPr>
                    <w:pStyle w:val="TableText"/>
                    <w:rPr>
                      <w:rFonts w:eastAsia="Calibri"/>
                      <w:color w:val="000000"/>
                    </w:rPr>
                  </w:pPr>
                  <w:r w:rsidRPr="005569A9">
                    <w:rPr>
                      <w:color w:val="000000"/>
                    </w:rPr>
                    <w:t>List of conclusion IDs that must be ignored when determining if a conclusion must be shown as a checkable conclusion</w:t>
                  </w:r>
                </w:p>
              </w:tc>
            </w:tr>
            <w:tr w:rsidR="003B11A4" w:rsidRPr="005569A9" w:rsidTr="004F29B0">
              <w:tc>
                <w:tcPr>
                  <w:tcW w:w="2663" w:type="dxa"/>
                  <w:shd w:val="clear" w:color="auto" w:fill="auto"/>
                </w:tcPr>
                <w:p w:rsidR="003B11A4" w:rsidRPr="005569A9" w:rsidRDefault="003B11A4" w:rsidP="004F7C7D">
                  <w:pPr>
                    <w:pStyle w:val="TableText"/>
                    <w:rPr>
                      <w:color w:val="000000"/>
                    </w:rPr>
                  </w:pPr>
                  <w:r w:rsidRPr="005569A9">
                    <w:rPr>
                      <w:color w:val="000000"/>
                    </w:rPr>
                    <w:lastRenderedPageBreak/>
                    <w:t>traversal.prepopulateQuestions</w:t>
                  </w:r>
                </w:p>
              </w:tc>
              <w:tc>
                <w:tcPr>
                  <w:tcW w:w="2120" w:type="dxa"/>
                  <w:shd w:val="clear" w:color="auto" w:fill="auto"/>
                </w:tcPr>
                <w:p w:rsidR="003B11A4" w:rsidRPr="005569A9" w:rsidRDefault="003B11A4" w:rsidP="004F7C7D">
                  <w:pPr>
                    <w:pStyle w:val="TableText"/>
                    <w:rPr>
                      <w:color w:val="000000"/>
                    </w:rPr>
                  </w:pPr>
                  <w:r w:rsidRPr="005569A9">
                    <w:rPr>
                      <w:color w:val="000000"/>
                    </w:rPr>
                    <w:t>false</w:t>
                  </w:r>
                </w:p>
              </w:tc>
              <w:tc>
                <w:tcPr>
                  <w:tcW w:w="3586" w:type="dxa"/>
                </w:tcPr>
                <w:p w:rsidR="003B11A4" w:rsidRPr="005569A9" w:rsidRDefault="003B11A4" w:rsidP="004F7C7D">
                  <w:pPr>
                    <w:pStyle w:val="TableText"/>
                    <w:rPr>
                      <w:color w:val="000000"/>
                    </w:rPr>
                  </w:pPr>
                  <w:r w:rsidRPr="005569A9">
                    <w:rPr>
                      <w:color w:val="000000"/>
                    </w:rPr>
                    <w:t>Flag used to indicate whether or not to prepopulate answers.</w:t>
                  </w:r>
                </w:p>
              </w:tc>
            </w:tr>
            <w:tr w:rsidR="003B11A4" w:rsidRPr="005569A9" w:rsidTr="004F29B0">
              <w:tc>
                <w:tcPr>
                  <w:tcW w:w="2663" w:type="dxa"/>
                  <w:shd w:val="clear" w:color="auto" w:fill="auto"/>
                </w:tcPr>
                <w:p w:rsidR="003B11A4" w:rsidRPr="005569A9" w:rsidRDefault="003B11A4" w:rsidP="004F7C7D">
                  <w:pPr>
                    <w:pStyle w:val="TableText"/>
                    <w:rPr>
                      <w:color w:val="000000"/>
                    </w:rPr>
                  </w:pPr>
                  <w:r w:rsidRPr="005569A9">
                    <w:rPr>
                      <w:color w:val="000000"/>
                    </w:rPr>
                    <w:t>traversal.logMessageExchange</w:t>
                  </w:r>
                </w:p>
              </w:tc>
              <w:tc>
                <w:tcPr>
                  <w:tcW w:w="2120" w:type="dxa"/>
                  <w:shd w:val="clear" w:color="auto" w:fill="auto"/>
                </w:tcPr>
                <w:p w:rsidR="003B11A4" w:rsidRPr="005569A9" w:rsidRDefault="003B11A4" w:rsidP="004F7C7D">
                  <w:pPr>
                    <w:pStyle w:val="TableText"/>
                    <w:rPr>
                      <w:color w:val="000000"/>
                    </w:rPr>
                  </w:pPr>
                  <w:r w:rsidRPr="005569A9">
                    <w:rPr>
                      <w:color w:val="000000"/>
                    </w:rPr>
                    <w:t>false</w:t>
                  </w:r>
                </w:p>
              </w:tc>
              <w:tc>
                <w:tcPr>
                  <w:tcW w:w="3586" w:type="dxa"/>
                </w:tcPr>
                <w:p w:rsidR="003B11A4" w:rsidRPr="005569A9" w:rsidRDefault="003B11A4" w:rsidP="004F7C7D">
                  <w:pPr>
                    <w:pStyle w:val="TableText"/>
                    <w:rPr>
                      <w:color w:val="000000"/>
                    </w:rPr>
                  </w:pPr>
                  <w:r w:rsidRPr="005569A9">
                    <w:rPr>
                      <w:color w:val="000000"/>
                    </w:rPr>
                    <w:t>Flag used to indicate whether or not to log message exchanges.</w:t>
                  </w:r>
                </w:p>
              </w:tc>
            </w:tr>
            <w:tr w:rsidR="003B11A4" w:rsidRPr="005569A9" w:rsidTr="004F29B0">
              <w:tc>
                <w:tcPr>
                  <w:tcW w:w="2663" w:type="dxa"/>
                  <w:shd w:val="clear" w:color="auto" w:fill="auto"/>
                </w:tcPr>
                <w:p w:rsidR="003B11A4" w:rsidRPr="005569A9" w:rsidRDefault="003B11A4" w:rsidP="004F7C7D">
                  <w:pPr>
                    <w:pStyle w:val="TableText"/>
                    <w:rPr>
                      <w:color w:val="000000"/>
                    </w:rPr>
                  </w:pPr>
                  <w:r w:rsidRPr="005569A9">
                    <w:rPr>
                      <w:color w:val="000000"/>
                    </w:rPr>
                    <w:t>traversal.logMessageContents</w:t>
                  </w:r>
                </w:p>
              </w:tc>
              <w:tc>
                <w:tcPr>
                  <w:tcW w:w="2120" w:type="dxa"/>
                  <w:shd w:val="clear" w:color="auto" w:fill="auto"/>
                </w:tcPr>
                <w:p w:rsidR="003B11A4" w:rsidRPr="005569A9" w:rsidRDefault="003B11A4" w:rsidP="004F7C7D">
                  <w:pPr>
                    <w:pStyle w:val="TableText"/>
                    <w:rPr>
                      <w:color w:val="000000"/>
                    </w:rPr>
                  </w:pPr>
                  <w:r w:rsidRPr="005569A9">
                    <w:rPr>
                      <w:color w:val="000000"/>
                    </w:rPr>
                    <w:t>false</w:t>
                  </w:r>
                </w:p>
              </w:tc>
              <w:tc>
                <w:tcPr>
                  <w:tcW w:w="3586" w:type="dxa"/>
                </w:tcPr>
                <w:p w:rsidR="003B11A4" w:rsidRPr="005569A9" w:rsidRDefault="003B11A4" w:rsidP="004F7C7D">
                  <w:pPr>
                    <w:pStyle w:val="TableText"/>
                    <w:rPr>
                      <w:color w:val="000000"/>
                    </w:rPr>
                  </w:pPr>
                  <w:r w:rsidRPr="005569A9">
                    <w:rPr>
                      <w:color w:val="000000"/>
                    </w:rPr>
                    <w:t>Flag used to indicate whether or not to log message contents.</w:t>
                  </w:r>
                </w:p>
              </w:tc>
            </w:tr>
          </w:tbl>
          <w:p w:rsidR="003B11A4" w:rsidRPr="006909B3" w:rsidRDefault="003B11A4" w:rsidP="004F7C7D">
            <w:pPr>
              <w:pStyle w:val="TableText"/>
            </w:pPr>
          </w:p>
        </w:tc>
      </w:tr>
      <w:tr w:rsidR="003B11A4" w:rsidRPr="00F7243A" w:rsidTr="00FE4626">
        <w:tblPrEx>
          <w:tblCellMar>
            <w:top w:w="43" w:type="dxa"/>
            <w:bottom w:w="43" w:type="dxa"/>
          </w:tblCellMar>
        </w:tblPrEx>
        <w:tc>
          <w:tcPr>
            <w:tcW w:w="1645" w:type="dxa"/>
            <w:shd w:val="clear" w:color="auto" w:fill="F2F2F2"/>
          </w:tcPr>
          <w:p w:rsidR="003B11A4" w:rsidRPr="00F7243A" w:rsidRDefault="003B11A4" w:rsidP="004F7C7D">
            <w:pPr>
              <w:pStyle w:val="TableText"/>
              <w:rPr>
                <w:b/>
              </w:rPr>
            </w:pPr>
            <w:r w:rsidRPr="00F7243A">
              <w:rPr>
                <w:b/>
              </w:rPr>
              <w:lastRenderedPageBreak/>
              <w:t>userprofile.</w:t>
            </w:r>
          </w:p>
          <w:p w:rsidR="003B11A4" w:rsidRPr="00F7243A" w:rsidRDefault="003B11A4" w:rsidP="004F7C7D">
            <w:pPr>
              <w:pStyle w:val="TableText"/>
              <w:rPr>
                <w:b/>
              </w:rPr>
            </w:pPr>
            <w:r w:rsidRPr="00F7243A">
              <w:rPr>
                <w:b/>
              </w:rPr>
              <w:t>properties</w:t>
            </w:r>
          </w:p>
        </w:tc>
        <w:tc>
          <w:tcPr>
            <w:tcW w:w="8550" w:type="dxa"/>
            <w:shd w:val="clear" w:color="auto" w:fill="auto"/>
          </w:tcPr>
          <w:p w:rsidR="003B11A4" w:rsidRPr="00F7243A" w:rsidRDefault="003B11A4" w:rsidP="004F7C7D">
            <w:pPr>
              <w:pStyle w:val="TableText"/>
            </w:pPr>
            <w:r w:rsidRPr="00F7243A">
              <w:t>Defines properties related to UserProfiles.</w:t>
            </w:r>
          </w:p>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6"/>
              <w:gridCol w:w="2063"/>
              <w:gridCol w:w="3600"/>
            </w:tblGrid>
            <w:tr w:rsidR="003B11A4" w:rsidRPr="005569A9" w:rsidTr="004F29B0">
              <w:tc>
                <w:tcPr>
                  <w:tcW w:w="2706" w:type="dxa"/>
                  <w:shd w:val="clear" w:color="auto" w:fill="auto"/>
                </w:tcPr>
                <w:p w:rsidR="003B11A4" w:rsidRPr="005569A9" w:rsidRDefault="003B11A4" w:rsidP="004F7C7D">
                  <w:pPr>
                    <w:pStyle w:val="TableText"/>
                    <w:rPr>
                      <w:b/>
                      <w:color w:val="000000"/>
                    </w:rPr>
                  </w:pPr>
                  <w:r w:rsidRPr="005569A9">
                    <w:rPr>
                      <w:b/>
                      <w:color w:val="000000"/>
                    </w:rPr>
                    <w:t>Property</w:t>
                  </w:r>
                </w:p>
              </w:tc>
              <w:tc>
                <w:tcPr>
                  <w:tcW w:w="2063" w:type="dxa"/>
                  <w:shd w:val="clear" w:color="auto" w:fill="auto"/>
                </w:tcPr>
                <w:p w:rsidR="003B11A4" w:rsidRPr="005569A9" w:rsidRDefault="003B11A4" w:rsidP="004F7C7D">
                  <w:pPr>
                    <w:pStyle w:val="TableText"/>
                    <w:rPr>
                      <w:b/>
                      <w:color w:val="000000"/>
                    </w:rPr>
                  </w:pPr>
                  <w:r w:rsidRPr="005569A9">
                    <w:rPr>
                      <w:b/>
                      <w:color w:val="000000"/>
                    </w:rPr>
                    <w:t>Default</w:t>
                  </w:r>
                </w:p>
              </w:tc>
              <w:tc>
                <w:tcPr>
                  <w:tcW w:w="3600" w:type="dxa"/>
                </w:tcPr>
                <w:p w:rsidR="003B11A4" w:rsidRPr="005569A9" w:rsidRDefault="003B11A4" w:rsidP="004F7C7D">
                  <w:pPr>
                    <w:pStyle w:val="TableText"/>
                    <w:rPr>
                      <w:b/>
                      <w:color w:val="000000"/>
                    </w:rPr>
                  </w:pPr>
                  <w:r w:rsidRPr="005569A9">
                    <w:rPr>
                      <w:b/>
                      <w:color w:val="000000"/>
                    </w:rPr>
                    <w:t>Description</w:t>
                  </w:r>
                </w:p>
              </w:tc>
            </w:tr>
            <w:tr w:rsidR="003B11A4" w:rsidRPr="005569A9" w:rsidTr="004F29B0">
              <w:tc>
                <w:tcPr>
                  <w:tcW w:w="2706" w:type="dxa"/>
                  <w:shd w:val="clear" w:color="auto" w:fill="auto"/>
                </w:tcPr>
                <w:p w:rsidR="003B11A4" w:rsidRPr="005569A9" w:rsidRDefault="002E716D" w:rsidP="004F7C7D">
                  <w:pPr>
                    <w:pStyle w:val="TableText"/>
                    <w:rPr>
                      <w:color w:val="000000"/>
                    </w:rPr>
                  </w:pPr>
                  <w:r>
                    <w:rPr>
                      <w:color w:val="000000"/>
                    </w:rPr>
                    <w:t>HLA</w:t>
                  </w:r>
                  <w:r w:rsidR="003B11A4" w:rsidRPr="005569A9">
                    <w:rPr>
                      <w:color w:val="000000"/>
                    </w:rPr>
                    <w:t>.user.minAge</w:t>
                  </w:r>
                </w:p>
              </w:tc>
              <w:tc>
                <w:tcPr>
                  <w:tcW w:w="2063" w:type="dxa"/>
                  <w:shd w:val="clear" w:color="auto" w:fill="auto"/>
                </w:tcPr>
                <w:p w:rsidR="003B11A4" w:rsidRPr="005569A9" w:rsidRDefault="003B11A4" w:rsidP="004F7C7D">
                  <w:pPr>
                    <w:pStyle w:val="TableText"/>
                    <w:rPr>
                      <w:color w:val="000000"/>
                    </w:rPr>
                  </w:pPr>
                  <w:r w:rsidRPr="005569A9">
                    <w:rPr>
                      <w:color w:val="000000"/>
                    </w:rPr>
                    <w:t>18</w:t>
                  </w:r>
                </w:p>
              </w:tc>
              <w:tc>
                <w:tcPr>
                  <w:tcW w:w="3600" w:type="dxa"/>
                </w:tcPr>
                <w:p w:rsidR="003B11A4" w:rsidRPr="005569A9" w:rsidRDefault="003B11A4" w:rsidP="004F7C7D">
                  <w:pPr>
                    <w:pStyle w:val="TableText"/>
                    <w:rPr>
                      <w:color w:val="000000"/>
                    </w:rPr>
                  </w:pPr>
                  <w:r w:rsidRPr="005569A9">
                    <w:rPr>
                      <w:color w:val="000000"/>
                    </w:rPr>
                    <w:t>Minimum age for a user.</w:t>
                  </w:r>
                </w:p>
              </w:tc>
            </w:tr>
            <w:tr w:rsidR="003B11A4" w:rsidRPr="005569A9" w:rsidTr="004F29B0">
              <w:tc>
                <w:tcPr>
                  <w:tcW w:w="2706" w:type="dxa"/>
                  <w:shd w:val="clear" w:color="auto" w:fill="auto"/>
                </w:tcPr>
                <w:p w:rsidR="003B11A4" w:rsidRPr="005569A9" w:rsidRDefault="002E716D" w:rsidP="004F7C7D">
                  <w:pPr>
                    <w:pStyle w:val="TableText"/>
                    <w:rPr>
                      <w:color w:val="000000"/>
                    </w:rPr>
                  </w:pPr>
                  <w:r>
                    <w:rPr>
                      <w:color w:val="000000"/>
                    </w:rPr>
                    <w:t>HLA</w:t>
                  </w:r>
                  <w:r w:rsidR="003B11A4" w:rsidRPr="005569A9">
                    <w:rPr>
                      <w:color w:val="000000"/>
                    </w:rPr>
                    <w:t>.user.maxAge</w:t>
                  </w:r>
                </w:p>
              </w:tc>
              <w:tc>
                <w:tcPr>
                  <w:tcW w:w="2063" w:type="dxa"/>
                  <w:shd w:val="clear" w:color="auto" w:fill="auto"/>
                </w:tcPr>
                <w:p w:rsidR="003B11A4" w:rsidRPr="005569A9" w:rsidRDefault="003B11A4" w:rsidP="004F7C7D">
                  <w:pPr>
                    <w:pStyle w:val="TableText"/>
                    <w:rPr>
                      <w:color w:val="000000"/>
                    </w:rPr>
                  </w:pPr>
                  <w:r w:rsidRPr="005569A9">
                    <w:rPr>
                      <w:color w:val="000000"/>
                    </w:rPr>
                    <w:t>90</w:t>
                  </w:r>
                </w:p>
              </w:tc>
              <w:tc>
                <w:tcPr>
                  <w:tcW w:w="3600" w:type="dxa"/>
                </w:tcPr>
                <w:p w:rsidR="003B11A4" w:rsidRPr="005569A9" w:rsidRDefault="003B11A4" w:rsidP="004F7C7D">
                  <w:pPr>
                    <w:pStyle w:val="TableText"/>
                    <w:rPr>
                      <w:color w:val="000000"/>
                    </w:rPr>
                  </w:pPr>
                  <w:r w:rsidRPr="005569A9">
                    <w:rPr>
                      <w:color w:val="000000"/>
                    </w:rPr>
                    <w:t>Maximum age for a user.</w:t>
                  </w:r>
                </w:p>
              </w:tc>
            </w:tr>
          </w:tbl>
          <w:p w:rsidR="003B11A4" w:rsidRPr="006909B3" w:rsidRDefault="003B11A4" w:rsidP="004F7C7D">
            <w:pPr>
              <w:pStyle w:val="TableText"/>
            </w:pPr>
          </w:p>
        </w:tc>
      </w:tr>
      <w:tr w:rsidR="003B11A4" w:rsidRPr="005F40C7" w:rsidTr="00FE4626">
        <w:tblPrEx>
          <w:tblCellMar>
            <w:top w:w="43" w:type="dxa"/>
            <w:bottom w:w="43" w:type="dxa"/>
          </w:tblCellMar>
        </w:tblPrEx>
        <w:tc>
          <w:tcPr>
            <w:tcW w:w="1645" w:type="dxa"/>
            <w:shd w:val="clear" w:color="auto" w:fill="F2F2F2"/>
          </w:tcPr>
          <w:p w:rsidR="003B11A4" w:rsidRPr="005569A9" w:rsidRDefault="003B11A4" w:rsidP="004F7C7D">
            <w:pPr>
              <w:pStyle w:val="TableText"/>
              <w:rPr>
                <w:b/>
              </w:rPr>
            </w:pPr>
            <w:r w:rsidRPr="005569A9">
              <w:rPr>
                <w:b/>
              </w:rPr>
              <w:t>welcome-page.</w:t>
            </w:r>
          </w:p>
          <w:p w:rsidR="003B11A4" w:rsidRPr="00A76917" w:rsidRDefault="003B11A4" w:rsidP="004F7C7D">
            <w:pPr>
              <w:pStyle w:val="TableText"/>
              <w:rPr>
                <w:b/>
              </w:rPr>
            </w:pPr>
            <w:r w:rsidRPr="00A76917">
              <w:rPr>
                <w:b/>
              </w:rPr>
              <w:t>properties</w:t>
            </w:r>
          </w:p>
        </w:tc>
        <w:tc>
          <w:tcPr>
            <w:tcW w:w="8550" w:type="dxa"/>
            <w:shd w:val="clear" w:color="auto" w:fill="auto"/>
          </w:tcPr>
          <w:tbl>
            <w:tblPr>
              <w:tblW w:w="8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
              <w:gridCol w:w="2692"/>
              <w:gridCol w:w="7"/>
              <w:gridCol w:w="2574"/>
              <w:gridCol w:w="3089"/>
            </w:tblGrid>
            <w:tr w:rsidR="003B11A4" w:rsidRPr="005F40C7" w:rsidTr="00E604B7">
              <w:tc>
                <w:tcPr>
                  <w:tcW w:w="2699" w:type="dxa"/>
                  <w:gridSpan w:val="2"/>
                  <w:shd w:val="clear" w:color="auto" w:fill="auto"/>
                </w:tcPr>
                <w:p w:rsidR="003B11A4" w:rsidRPr="005F40C7" w:rsidRDefault="003B11A4" w:rsidP="004F7C7D">
                  <w:pPr>
                    <w:pStyle w:val="TableText"/>
                    <w:rPr>
                      <w:b/>
                      <w:color w:val="000000"/>
                    </w:rPr>
                  </w:pPr>
                  <w:r w:rsidRPr="005F40C7">
                    <w:rPr>
                      <w:b/>
                      <w:color w:val="000000"/>
                    </w:rPr>
                    <w:t>Property</w:t>
                  </w:r>
                </w:p>
              </w:tc>
              <w:tc>
                <w:tcPr>
                  <w:tcW w:w="2581" w:type="dxa"/>
                  <w:gridSpan w:val="2"/>
                  <w:shd w:val="clear" w:color="auto" w:fill="auto"/>
                </w:tcPr>
                <w:p w:rsidR="003B11A4" w:rsidRPr="005F40C7" w:rsidRDefault="003B11A4" w:rsidP="004F7C7D">
                  <w:pPr>
                    <w:pStyle w:val="TableText"/>
                    <w:rPr>
                      <w:b/>
                      <w:color w:val="000000"/>
                    </w:rPr>
                  </w:pPr>
                  <w:r w:rsidRPr="005F40C7">
                    <w:rPr>
                      <w:b/>
                      <w:color w:val="000000"/>
                    </w:rPr>
                    <w:t>Default</w:t>
                  </w:r>
                </w:p>
              </w:tc>
              <w:tc>
                <w:tcPr>
                  <w:tcW w:w="3089" w:type="dxa"/>
                  <w:shd w:val="clear" w:color="auto" w:fill="auto"/>
                </w:tcPr>
                <w:p w:rsidR="003B11A4" w:rsidRPr="005F40C7" w:rsidRDefault="003B11A4" w:rsidP="004F7C7D">
                  <w:pPr>
                    <w:pStyle w:val="TableText"/>
                    <w:rPr>
                      <w:b/>
                      <w:color w:val="000000"/>
                    </w:rPr>
                  </w:pPr>
                  <w:r w:rsidRPr="005F40C7">
                    <w:rPr>
                      <w:b/>
                      <w:color w:val="000000"/>
                    </w:rPr>
                    <w:t>Description</w:t>
                  </w:r>
                </w:p>
              </w:tc>
            </w:tr>
            <w:tr w:rsidR="003B11A4" w:rsidRPr="005F40C7" w:rsidTr="00E604B7">
              <w:trPr>
                <w:gridBefore w:val="1"/>
                <w:wBefore w:w="7" w:type="dxa"/>
              </w:trPr>
              <w:tc>
                <w:tcPr>
                  <w:tcW w:w="2699" w:type="dxa"/>
                  <w:gridSpan w:val="2"/>
                  <w:shd w:val="clear" w:color="auto" w:fill="auto"/>
                </w:tcPr>
                <w:p w:rsidR="003B11A4" w:rsidRPr="005F40C7" w:rsidRDefault="003B11A4" w:rsidP="004F7C7D">
                  <w:pPr>
                    <w:pStyle w:val="TableText"/>
                    <w:rPr>
                      <w:color w:val="000000"/>
                    </w:rPr>
                  </w:pPr>
                  <w:r w:rsidRPr="005F40C7">
                    <w:rPr>
                      <w:color w:val="000000"/>
                    </w:rPr>
                    <w:t>welcome-page.daily-message</w:t>
                  </w:r>
                </w:p>
                <w:p w:rsidR="003B11A4" w:rsidRPr="005F40C7" w:rsidRDefault="003B11A4" w:rsidP="004F7C7D">
                  <w:pPr>
                    <w:pStyle w:val="TableText"/>
                    <w:rPr>
                      <w:color w:val="000000"/>
                    </w:rPr>
                  </w:pPr>
                </w:p>
              </w:tc>
              <w:tc>
                <w:tcPr>
                  <w:tcW w:w="2574" w:type="dxa"/>
                  <w:shd w:val="clear" w:color="auto" w:fill="auto"/>
                </w:tcPr>
                <w:p w:rsidR="003B11A4" w:rsidRPr="005F40C7" w:rsidRDefault="003B11A4" w:rsidP="004F7C7D">
                  <w:pPr>
                    <w:pStyle w:val="TableText"/>
                    <w:rPr>
                      <w:color w:val="000000"/>
                    </w:rPr>
                  </w:pPr>
                  <w:r w:rsidRPr="005F40C7">
                    <w:rPr>
                      <w:color w:val="000000"/>
                    </w:rPr>
                    <w:t>-</w:t>
                  </w:r>
                </w:p>
              </w:tc>
              <w:tc>
                <w:tcPr>
                  <w:tcW w:w="3089" w:type="dxa"/>
                  <w:shd w:val="clear" w:color="auto" w:fill="auto"/>
                </w:tcPr>
                <w:p w:rsidR="003B11A4" w:rsidRPr="005F40C7" w:rsidRDefault="003B11A4" w:rsidP="004F7C7D">
                  <w:pPr>
                    <w:pStyle w:val="TableText"/>
                    <w:rPr>
                      <w:color w:val="000000"/>
                    </w:rPr>
                  </w:pPr>
                  <w:r w:rsidRPr="005F40C7">
                    <w:rPr>
                      <w:color w:val="000000"/>
                    </w:rPr>
                    <w:t>When set, defines a message shown on the welcome page of the application.</w:t>
                  </w:r>
                </w:p>
              </w:tc>
            </w:tr>
            <w:tr w:rsidR="003B11A4" w:rsidRPr="005F40C7" w:rsidTr="00E604B7">
              <w:trPr>
                <w:gridBefore w:val="1"/>
                <w:wBefore w:w="7" w:type="dxa"/>
              </w:trPr>
              <w:tc>
                <w:tcPr>
                  <w:tcW w:w="2699" w:type="dxa"/>
                  <w:gridSpan w:val="2"/>
                  <w:shd w:val="clear" w:color="auto" w:fill="auto"/>
                </w:tcPr>
                <w:p w:rsidR="003B11A4" w:rsidRPr="005F40C7" w:rsidRDefault="003B11A4" w:rsidP="004F7C7D">
                  <w:pPr>
                    <w:pStyle w:val="TableText"/>
                    <w:rPr>
                      <w:color w:val="000000"/>
                    </w:rPr>
                  </w:pPr>
                  <w:r w:rsidRPr="005F40C7">
                    <w:rPr>
                      <w:color w:val="000000"/>
                    </w:rPr>
                    <w:t>welcome-page.show-message</w:t>
                  </w:r>
                </w:p>
              </w:tc>
              <w:tc>
                <w:tcPr>
                  <w:tcW w:w="2574" w:type="dxa"/>
                  <w:shd w:val="clear" w:color="auto" w:fill="auto"/>
                </w:tcPr>
                <w:p w:rsidR="003B11A4" w:rsidRPr="005F40C7" w:rsidRDefault="003B11A4" w:rsidP="004F7C7D">
                  <w:pPr>
                    <w:pStyle w:val="TableText"/>
                    <w:rPr>
                      <w:color w:val="000000"/>
                    </w:rPr>
                  </w:pPr>
                  <w:r w:rsidRPr="005F40C7">
                    <w:rPr>
                      <w:color w:val="000000"/>
                    </w:rPr>
                    <w:t>true</w:t>
                  </w:r>
                </w:p>
              </w:tc>
              <w:tc>
                <w:tcPr>
                  <w:tcW w:w="3089" w:type="dxa"/>
                  <w:shd w:val="clear" w:color="auto" w:fill="auto"/>
                </w:tcPr>
                <w:p w:rsidR="003B11A4" w:rsidRPr="005F40C7" w:rsidRDefault="003B11A4" w:rsidP="004F7C7D">
                  <w:pPr>
                    <w:pStyle w:val="TableText"/>
                    <w:rPr>
                      <w:color w:val="000000"/>
                    </w:rPr>
                  </w:pPr>
                  <w:r w:rsidRPr="005F40C7">
                    <w:rPr>
                      <w:color w:val="000000"/>
                    </w:rPr>
                    <w:t>If true, shows welcome page daily message.</w:t>
                  </w:r>
                </w:p>
              </w:tc>
            </w:tr>
            <w:tr w:rsidR="003B11A4" w:rsidRPr="005F40C7" w:rsidTr="00E604B7">
              <w:trPr>
                <w:gridBefore w:val="1"/>
                <w:wBefore w:w="7" w:type="dxa"/>
              </w:trPr>
              <w:tc>
                <w:tcPr>
                  <w:tcW w:w="2699" w:type="dxa"/>
                  <w:gridSpan w:val="2"/>
                  <w:shd w:val="clear" w:color="auto" w:fill="auto"/>
                </w:tcPr>
                <w:p w:rsidR="003B11A4" w:rsidRPr="005F40C7" w:rsidRDefault="003B11A4" w:rsidP="004F7C7D">
                  <w:pPr>
                    <w:pStyle w:val="TableText"/>
                    <w:rPr>
                      <w:color w:val="000000"/>
                    </w:rPr>
                  </w:pPr>
                  <w:r w:rsidRPr="005F40C7">
                    <w:rPr>
                      <w:color w:val="000000"/>
                    </w:rPr>
                    <w:t>welcome-page.video.embedded-url</w:t>
                  </w:r>
                </w:p>
              </w:tc>
              <w:tc>
                <w:tcPr>
                  <w:tcW w:w="2574" w:type="dxa"/>
                  <w:shd w:val="clear" w:color="auto" w:fill="auto"/>
                </w:tcPr>
                <w:p w:rsidR="003B11A4" w:rsidRPr="005F40C7" w:rsidRDefault="003B11A4" w:rsidP="004F7C7D">
                  <w:pPr>
                    <w:pStyle w:val="TableText"/>
                    <w:rPr>
                      <w:color w:val="000000"/>
                    </w:rPr>
                  </w:pPr>
                  <w:r w:rsidRPr="005F40C7">
                    <w:rPr>
                      <w:color w:val="000000"/>
                    </w:rPr>
                    <w:t>-</w:t>
                  </w:r>
                </w:p>
              </w:tc>
              <w:tc>
                <w:tcPr>
                  <w:tcW w:w="3089" w:type="dxa"/>
                  <w:shd w:val="clear" w:color="auto" w:fill="auto"/>
                </w:tcPr>
                <w:p w:rsidR="003B11A4" w:rsidRPr="005F40C7" w:rsidRDefault="003B11A4" w:rsidP="004F7C7D">
                  <w:pPr>
                    <w:pStyle w:val="TableText"/>
                    <w:rPr>
                      <w:color w:val="000000"/>
                    </w:rPr>
                  </w:pPr>
                  <w:r w:rsidRPr="005F40C7">
                    <w:rPr>
                      <w:color w:val="000000"/>
                    </w:rPr>
                    <w:t>URL of embedded video on welcome page.</w:t>
                  </w:r>
                </w:p>
              </w:tc>
            </w:tr>
            <w:tr w:rsidR="003B11A4" w:rsidRPr="005F40C7" w:rsidTr="00E604B7">
              <w:trPr>
                <w:gridBefore w:val="1"/>
                <w:wBefore w:w="7" w:type="dxa"/>
              </w:trPr>
              <w:tc>
                <w:tcPr>
                  <w:tcW w:w="2699" w:type="dxa"/>
                  <w:gridSpan w:val="2"/>
                  <w:shd w:val="clear" w:color="auto" w:fill="auto"/>
                </w:tcPr>
                <w:p w:rsidR="003B11A4" w:rsidRPr="005F40C7" w:rsidRDefault="003B11A4" w:rsidP="004F7C7D">
                  <w:pPr>
                    <w:pStyle w:val="TableText"/>
                    <w:rPr>
                      <w:color w:val="000000"/>
                    </w:rPr>
                  </w:pPr>
                  <w:r w:rsidRPr="005F40C7">
                    <w:rPr>
                      <w:color w:val="000000"/>
                    </w:rPr>
                    <w:t>welcome-page.video.link-url</w:t>
                  </w:r>
                </w:p>
              </w:tc>
              <w:tc>
                <w:tcPr>
                  <w:tcW w:w="2574" w:type="dxa"/>
                  <w:shd w:val="clear" w:color="auto" w:fill="auto"/>
                </w:tcPr>
                <w:p w:rsidR="003B11A4" w:rsidRPr="005F40C7" w:rsidRDefault="003B11A4" w:rsidP="004F7C7D">
                  <w:pPr>
                    <w:pStyle w:val="TableText"/>
                    <w:rPr>
                      <w:color w:val="000000"/>
                    </w:rPr>
                  </w:pPr>
                  <w:r w:rsidRPr="005F40C7">
                    <w:rPr>
                      <w:color w:val="000000"/>
                    </w:rPr>
                    <w:t>-</w:t>
                  </w:r>
                </w:p>
              </w:tc>
              <w:tc>
                <w:tcPr>
                  <w:tcW w:w="3089" w:type="dxa"/>
                  <w:shd w:val="clear" w:color="auto" w:fill="auto"/>
                </w:tcPr>
                <w:p w:rsidR="003B11A4" w:rsidRPr="005F40C7" w:rsidRDefault="003B11A4" w:rsidP="004F7C7D">
                  <w:pPr>
                    <w:pStyle w:val="TableText"/>
                    <w:rPr>
                      <w:color w:val="000000"/>
                    </w:rPr>
                  </w:pPr>
                  <w:r w:rsidRPr="005F40C7">
                    <w:rPr>
                      <w:color w:val="000000"/>
                    </w:rPr>
                    <w:t>URL of video on welcome page.</w:t>
                  </w:r>
                </w:p>
              </w:tc>
            </w:tr>
            <w:tr w:rsidR="003B11A4" w:rsidRPr="005F40C7" w:rsidTr="00E604B7">
              <w:trPr>
                <w:gridBefore w:val="1"/>
                <w:wBefore w:w="7" w:type="dxa"/>
              </w:trPr>
              <w:tc>
                <w:tcPr>
                  <w:tcW w:w="2699" w:type="dxa"/>
                  <w:gridSpan w:val="2"/>
                  <w:shd w:val="clear" w:color="auto" w:fill="auto"/>
                </w:tcPr>
                <w:p w:rsidR="003B11A4" w:rsidRPr="005F40C7" w:rsidRDefault="003B11A4" w:rsidP="004F7C7D">
                  <w:pPr>
                    <w:pStyle w:val="TableText"/>
                    <w:rPr>
                      <w:color w:val="000000"/>
                    </w:rPr>
                  </w:pPr>
                  <w:r w:rsidRPr="005F40C7">
                    <w:rPr>
                      <w:color w:val="000000"/>
                    </w:rPr>
                    <w:t>welcome-page.javascript-help-link</w:t>
                  </w:r>
                </w:p>
              </w:tc>
              <w:tc>
                <w:tcPr>
                  <w:tcW w:w="2574" w:type="dxa"/>
                  <w:shd w:val="clear" w:color="auto" w:fill="auto"/>
                </w:tcPr>
                <w:p w:rsidR="003B11A4" w:rsidRPr="005F40C7" w:rsidRDefault="003B11A4" w:rsidP="004F7C7D">
                  <w:pPr>
                    <w:pStyle w:val="TableText"/>
                    <w:rPr>
                      <w:color w:val="000000"/>
                    </w:rPr>
                  </w:pPr>
                  <w:r w:rsidRPr="005F40C7">
                    <w:rPr>
                      <w:color w:val="000000"/>
                    </w:rPr>
                    <w:t>https://www.myhealth.va.gov/mhv-portal-web/resources/jsp/help.jsp?helpDirectRequest=enable-js.htm</w:t>
                  </w:r>
                </w:p>
              </w:tc>
              <w:tc>
                <w:tcPr>
                  <w:tcW w:w="3089" w:type="dxa"/>
                  <w:shd w:val="clear" w:color="auto" w:fill="auto"/>
                </w:tcPr>
                <w:p w:rsidR="003B11A4" w:rsidRPr="005F40C7" w:rsidRDefault="003B11A4" w:rsidP="004F7C7D">
                  <w:pPr>
                    <w:pStyle w:val="TableText"/>
                    <w:rPr>
                      <w:color w:val="000000"/>
                    </w:rPr>
                  </w:pPr>
                  <w:r w:rsidRPr="005F40C7">
                    <w:rPr>
                      <w:color w:val="000000"/>
                    </w:rPr>
                    <w:t>URL of help page instructing a user on how to enable javascript for their browser.  (Only displayed if javascript is disabled.)</w:t>
                  </w:r>
                </w:p>
              </w:tc>
            </w:tr>
            <w:tr w:rsidR="003B11A4" w:rsidRPr="005F40C7" w:rsidTr="00E604B7">
              <w:trPr>
                <w:gridBefore w:val="1"/>
                <w:wBefore w:w="7" w:type="dxa"/>
              </w:trPr>
              <w:tc>
                <w:tcPr>
                  <w:tcW w:w="2699" w:type="dxa"/>
                  <w:gridSpan w:val="2"/>
                  <w:shd w:val="clear" w:color="auto" w:fill="auto"/>
                </w:tcPr>
                <w:p w:rsidR="003B11A4" w:rsidRPr="005F40C7" w:rsidRDefault="003B11A4" w:rsidP="004F7C7D">
                  <w:pPr>
                    <w:pStyle w:val="TableText"/>
                    <w:rPr>
                      <w:color w:val="000000"/>
                    </w:rPr>
                  </w:pPr>
                  <w:r w:rsidRPr="005F40C7">
                    <w:rPr>
                      <w:color w:val="000000"/>
                    </w:rPr>
                    <w:t>welcome-page.video.text</w:t>
                  </w:r>
                </w:p>
              </w:tc>
              <w:tc>
                <w:tcPr>
                  <w:tcW w:w="2574" w:type="dxa"/>
                  <w:shd w:val="clear" w:color="auto" w:fill="auto"/>
                </w:tcPr>
                <w:p w:rsidR="003B11A4" w:rsidRPr="005F40C7" w:rsidRDefault="003B11A4" w:rsidP="004F7C7D">
                  <w:pPr>
                    <w:pStyle w:val="TableText"/>
                    <w:rPr>
                      <w:color w:val="000000"/>
                    </w:rPr>
                  </w:pPr>
                </w:p>
              </w:tc>
              <w:tc>
                <w:tcPr>
                  <w:tcW w:w="3089" w:type="dxa"/>
                  <w:shd w:val="clear" w:color="auto" w:fill="auto"/>
                </w:tcPr>
                <w:p w:rsidR="003B11A4" w:rsidRPr="005F40C7" w:rsidRDefault="003B11A4" w:rsidP="004F7C7D">
                  <w:pPr>
                    <w:pStyle w:val="TableText"/>
                    <w:rPr>
                      <w:color w:val="000000"/>
                    </w:rPr>
                  </w:pPr>
                  <w:r w:rsidRPr="005F40C7">
                    <w:rPr>
                      <w:color w:val="000000"/>
                    </w:rPr>
                    <w:t>Text accompanying video.</w:t>
                  </w:r>
                </w:p>
              </w:tc>
            </w:tr>
            <w:tr w:rsidR="003B11A4" w:rsidRPr="005F40C7" w:rsidTr="00E604B7">
              <w:trPr>
                <w:gridBefore w:val="1"/>
                <w:wBefore w:w="7" w:type="dxa"/>
              </w:trPr>
              <w:tc>
                <w:tcPr>
                  <w:tcW w:w="2699" w:type="dxa"/>
                  <w:gridSpan w:val="2"/>
                  <w:shd w:val="clear" w:color="auto" w:fill="auto"/>
                </w:tcPr>
                <w:p w:rsidR="003B11A4" w:rsidRPr="005F40C7" w:rsidRDefault="003B11A4" w:rsidP="004F7C7D">
                  <w:pPr>
                    <w:pStyle w:val="TableText"/>
                    <w:rPr>
                      <w:color w:val="000000"/>
                    </w:rPr>
                  </w:pPr>
                  <w:r w:rsidRPr="005F40C7">
                    <w:rPr>
                      <w:color w:val="000000"/>
                    </w:rPr>
                    <w:t>welcome-page.video.length</w:t>
                  </w:r>
                </w:p>
              </w:tc>
              <w:tc>
                <w:tcPr>
                  <w:tcW w:w="2574" w:type="dxa"/>
                  <w:shd w:val="clear" w:color="auto" w:fill="auto"/>
                </w:tcPr>
                <w:p w:rsidR="003B11A4" w:rsidRPr="005F40C7" w:rsidRDefault="003B11A4" w:rsidP="004F7C7D">
                  <w:pPr>
                    <w:pStyle w:val="TableText"/>
                    <w:rPr>
                      <w:color w:val="000000"/>
                    </w:rPr>
                  </w:pPr>
                  <w:r w:rsidRPr="005F40C7">
                    <w:rPr>
                      <w:color w:val="000000"/>
                    </w:rPr>
                    <w:t>“15-30 second”</w:t>
                  </w:r>
                </w:p>
              </w:tc>
              <w:tc>
                <w:tcPr>
                  <w:tcW w:w="3089" w:type="dxa"/>
                  <w:shd w:val="clear" w:color="auto" w:fill="auto"/>
                </w:tcPr>
                <w:p w:rsidR="003B11A4" w:rsidRPr="005F40C7" w:rsidRDefault="003B11A4" w:rsidP="004F7C7D">
                  <w:pPr>
                    <w:pStyle w:val="TableText"/>
                    <w:rPr>
                      <w:color w:val="000000"/>
                    </w:rPr>
                  </w:pPr>
                </w:p>
              </w:tc>
            </w:tr>
            <w:tr w:rsidR="003B11A4" w:rsidRPr="005F40C7" w:rsidTr="00E604B7">
              <w:trPr>
                <w:gridBefore w:val="1"/>
                <w:wBefore w:w="7" w:type="dxa"/>
              </w:trPr>
              <w:tc>
                <w:tcPr>
                  <w:tcW w:w="2699" w:type="dxa"/>
                  <w:gridSpan w:val="2"/>
                  <w:shd w:val="clear" w:color="auto" w:fill="auto"/>
                </w:tcPr>
                <w:p w:rsidR="003B11A4" w:rsidRPr="005F40C7" w:rsidRDefault="003B11A4" w:rsidP="004F7C7D">
                  <w:pPr>
                    <w:pStyle w:val="TableText"/>
                    <w:rPr>
                      <w:color w:val="000000"/>
                    </w:rPr>
                  </w:pPr>
                  <w:r w:rsidRPr="005F40C7">
                    <w:rPr>
                      <w:color w:val="000000"/>
                    </w:rPr>
                    <w:t>welcome-page.video.height</w:t>
                  </w:r>
                </w:p>
              </w:tc>
              <w:tc>
                <w:tcPr>
                  <w:tcW w:w="2574" w:type="dxa"/>
                  <w:shd w:val="clear" w:color="auto" w:fill="auto"/>
                </w:tcPr>
                <w:p w:rsidR="003B11A4" w:rsidRPr="005F40C7" w:rsidRDefault="003B11A4" w:rsidP="004F7C7D">
                  <w:pPr>
                    <w:pStyle w:val="TableText"/>
                    <w:rPr>
                      <w:color w:val="000000"/>
                    </w:rPr>
                  </w:pPr>
                  <w:r w:rsidRPr="005F40C7">
                    <w:rPr>
                      <w:color w:val="000000"/>
                    </w:rPr>
                    <w:t>360</w:t>
                  </w:r>
                </w:p>
              </w:tc>
              <w:tc>
                <w:tcPr>
                  <w:tcW w:w="3089" w:type="dxa"/>
                  <w:shd w:val="clear" w:color="auto" w:fill="auto"/>
                </w:tcPr>
                <w:p w:rsidR="003B11A4" w:rsidRPr="005F40C7" w:rsidRDefault="003B11A4" w:rsidP="004F7C7D">
                  <w:pPr>
                    <w:pStyle w:val="TableText"/>
                    <w:rPr>
                      <w:color w:val="000000"/>
                    </w:rPr>
                  </w:pPr>
                  <w:r w:rsidRPr="005F40C7">
                    <w:rPr>
                      <w:color w:val="000000"/>
                    </w:rPr>
                    <w:t>Welcome page video window height in pixels</w:t>
                  </w:r>
                </w:p>
              </w:tc>
            </w:tr>
            <w:tr w:rsidR="003B11A4" w:rsidRPr="005F40C7" w:rsidTr="00E604B7">
              <w:trPr>
                <w:gridBefore w:val="1"/>
                <w:wBefore w:w="7" w:type="dxa"/>
              </w:trPr>
              <w:tc>
                <w:tcPr>
                  <w:tcW w:w="2699" w:type="dxa"/>
                  <w:gridSpan w:val="2"/>
                  <w:shd w:val="clear" w:color="auto" w:fill="auto"/>
                </w:tcPr>
                <w:p w:rsidR="003B11A4" w:rsidRPr="005F40C7" w:rsidRDefault="003B11A4" w:rsidP="004F7C7D">
                  <w:pPr>
                    <w:pStyle w:val="TableText"/>
                    <w:rPr>
                      <w:color w:val="000000"/>
                    </w:rPr>
                  </w:pPr>
                  <w:r w:rsidRPr="005F40C7">
                    <w:rPr>
                      <w:color w:val="000000"/>
                    </w:rPr>
                    <w:t>welcome-page.video.width</w:t>
                  </w:r>
                </w:p>
              </w:tc>
              <w:tc>
                <w:tcPr>
                  <w:tcW w:w="2574" w:type="dxa"/>
                  <w:shd w:val="clear" w:color="auto" w:fill="auto"/>
                </w:tcPr>
                <w:p w:rsidR="003B11A4" w:rsidRPr="005F40C7" w:rsidRDefault="003B11A4" w:rsidP="004F7C7D">
                  <w:pPr>
                    <w:pStyle w:val="TableText"/>
                    <w:rPr>
                      <w:color w:val="000000"/>
                    </w:rPr>
                  </w:pPr>
                  <w:r w:rsidRPr="005F40C7">
                    <w:rPr>
                      <w:color w:val="000000"/>
                    </w:rPr>
                    <w:t>640</w:t>
                  </w:r>
                </w:p>
              </w:tc>
              <w:tc>
                <w:tcPr>
                  <w:tcW w:w="3089" w:type="dxa"/>
                  <w:shd w:val="clear" w:color="auto" w:fill="auto"/>
                </w:tcPr>
                <w:p w:rsidR="003B11A4" w:rsidRPr="005F40C7" w:rsidRDefault="003B11A4" w:rsidP="004F7C7D">
                  <w:pPr>
                    <w:pStyle w:val="TableText"/>
                    <w:rPr>
                      <w:color w:val="000000"/>
                    </w:rPr>
                  </w:pPr>
                  <w:r w:rsidRPr="005F40C7">
                    <w:rPr>
                      <w:color w:val="000000"/>
                    </w:rPr>
                    <w:t>Welcome page video window width in pixels</w:t>
                  </w:r>
                </w:p>
              </w:tc>
            </w:tr>
          </w:tbl>
          <w:p w:rsidR="003B11A4" w:rsidRPr="006909B3" w:rsidRDefault="003B11A4" w:rsidP="004F7C7D">
            <w:pPr>
              <w:pStyle w:val="TableText"/>
            </w:pPr>
          </w:p>
        </w:tc>
      </w:tr>
    </w:tbl>
    <w:p w:rsidR="002D780B" w:rsidRDefault="002D780B" w:rsidP="002D780B"/>
    <w:p w:rsidR="0020214A" w:rsidRDefault="00F24E91" w:rsidP="0077676C">
      <w:pPr>
        <w:pStyle w:val="Heading3"/>
      </w:pPr>
      <w:bookmarkStart w:id="389" w:name="_Toc400536882"/>
      <w:r>
        <w:t>Log</w:t>
      </w:r>
      <w:r w:rsidR="0020214A">
        <w:t xml:space="preserve"> Files</w:t>
      </w:r>
      <w:bookmarkEnd w:id="389"/>
    </w:p>
    <w:p w:rsidR="0020214A" w:rsidRDefault="0020214A" w:rsidP="00AF0687">
      <w:pPr>
        <w:pStyle w:val="Heading4"/>
      </w:pPr>
      <w:r>
        <w:t>Configuration File</w:t>
      </w:r>
      <w:r w:rsidR="002F0AC1">
        <w:t xml:space="preserve"> Specification</w:t>
      </w:r>
    </w:p>
    <w:p w:rsidR="005076CE" w:rsidRPr="005076CE" w:rsidRDefault="005076CE" w:rsidP="005076CE">
      <w:pPr>
        <w:pStyle w:val="BodyText"/>
      </w:pPr>
      <w:r>
        <w:t>The configuration file is a log4j XML configuration file. Typically the configuration file will be similar to the following example:</w:t>
      </w:r>
    </w:p>
    <w:p w:rsidR="0020214A" w:rsidRDefault="0020214A" w:rsidP="0020214A">
      <w:pPr>
        <w:pStyle w:val="Code"/>
      </w:pPr>
      <w:r>
        <w:t>&lt;?xml version="1.0" encoding="UTF-8" ?&gt;</w:t>
      </w:r>
    </w:p>
    <w:p w:rsidR="0020214A" w:rsidRDefault="0020214A" w:rsidP="0020214A">
      <w:pPr>
        <w:pStyle w:val="Code"/>
      </w:pPr>
      <w:r>
        <w:t>&lt;!DOCTYPE log4j:configuration SYSTEM "log4j.dtd"&gt;</w:t>
      </w:r>
    </w:p>
    <w:p w:rsidR="0020214A" w:rsidRDefault="0020214A" w:rsidP="0020214A">
      <w:pPr>
        <w:pStyle w:val="Code"/>
      </w:pPr>
    </w:p>
    <w:p w:rsidR="0020214A" w:rsidRDefault="0020214A" w:rsidP="0020214A">
      <w:pPr>
        <w:pStyle w:val="Code"/>
      </w:pPr>
      <w:r>
        <w:t>&lt;log4j:configuration xmlns:log4j="http://jakarta.apache.org/log4j/"&gt;</w:t>
      </w:r>
    </w:p>
    <w:p w:rsidR="0020214A" w:rsidRDefault="0020214A" w:rsidP="0020214A">
      <w:pPr>
        <w:pStyle w:val="Code"/>
      </w:pPr>
    </w:p>
    <w:p w:rsidR="0020214A" w:rsidRDefault="0020214A" w:rsidP="0020214A">
      <w:pPr>
        <w:pStyle w:val="Code"/>
      </w:pPr>
      <w:r>
        <w:t xml:space="preserve">  &lt;appender name="console" class="org.apache.log4j.ConsoleAppender"&gt;</w:t>
      </w:r>
    </w:p>
    <w:p w:rsidR="0020214A" w:rsidRDefault="0020214A" w:rsidP="0020214A">
      <w:pPr>
        <w:pStyle w:val="Code"/>
      </w:pPr>
      <w:r>
        <w:t xml:space="preserve">    &lt;param name="Target" value="System.out"/&gt;</w:t>
      </w:r>
    </w:p>
    <w:p w:rsidR="0020214A" w:rsidRDefault="0020214A" w:rsidP="0020214A">
      <w:pPr>
        <w:pStyle w:val="Code"/>
      </w:pPr>
      <w:r>
        <w:t xml:space="preserve">    &lt;layout class="org.apache.log4j.PatternLayout"&gt;</w:t>
      </w:r>
    </w:p>
    <w:p w:rsidR="0020214A" w:rsidRDefault="0020214A" w:rsidP="0020214A">
      <w:pPr>
        <w:pStyle w:val="Code"/>
      </w:pPr>
      <w:r>
        <w:t xml:space="preserve">      &lt;param name="ConversionPattern" value="%-5p %c{1} - %m%n"/&gt;</w:t>
      </w:r>
    </w:p>
    <w:p w:rsidR="0020214A" w:rsidRDefault="0020214A" w:rsidP="0020214A">
      <w:pPr>
        <w:pStyle w:val="Code"/>
      </w:pPr>
      <w:r>
        <w:lastRenderedPageBreak/>
        <w:t xml:space="preserve">    &lt;/layout&gt;</w:t>
      </w:r>
    </w:p>
    <w:p w:rsidR="0020214A" w:rsidRDefault="0020214A" w:rsidP="0020214A">
      <w:pPr>
        <w:pStyle w:val="Code"/>
      </w:pPr>
      <w:r>
        <w:t xml:space="preserve">    &lt;filter class="org.apache.log4j.varia.LevelRangeFilter"&gt;</w:t>
      </w:r>
    </w:p>
    <w:p w:rsidR="0020214A" w:rsidRDefault="0020214A" w:rsidP="0020214A">
      <w:pPr>
        <w:pStyle w:val="Code"/>
      </w:pPr>
      <w:r>
        <w:t xml:space="preserve">        &lt;param name="levelMin" value="FATAL" /&gt;</w:t>
      </w:r>
    </w:p>
    <w:p w:rsidR="0020214A" w:rsidRDefault="0020214A" w:rsidP="0020214A">
      <w:pPr>
        <w:pStyle w:val="Code"/>
      </w:pPr>
      <w:r>
        <w:t xml:space="preserve">        &lt;param name="levelMax" value="WARN" /&gt;</w:t>
      </w:r>
    </w:p>
    <w:p w:rsidR="0020214A" w:rsidRDefault="0020214A" w:rsidP="0020214A">
      <w:pPr>
        <w:pStyle w:val="Code"/>
      </w:pPr>
      <w:r>
        <w:t xml:space="preserve">    &lt;/filter&gt;</w:t>
      </w:r>
    </w:p>
    <w:p w:rsidR="0020214A" w:rsidRDefault="0020214A" w:rsidP="0020214A">
      <w:pPr>
        <w:pStyle w:val="Code"/>
      </w:pPr>
      <w:r>
        <w:t xml:space="preserve">  &lt;/appender&gt;</w:t>
      </w:r>
    </w:p>
    <w:p w:rsidR="0020214A" w:rsidRDefault="0020214A" w:rsidP="0020214A">
      <w:pPr>
        <w:pStyle w:val="Code"/>
      </w:pPr>
    </w:p>
    <w:p w:rsidR="0020214A" w:rsidRDefault="0020214A" w:rsidP="0020214A">
      <w:pPr>
        <w:pStyle w:val="Code"/>
      </w:pPr>
      <w:r>
        <w:t xml:space="preserve">  &lt;appender name="domainlog" class="org.apache.log4j.RollingFileAppender"&gt;</w:t>
      </w:r>
    </w:p>
    <w:p w:rsidR="0020214A" w:rsidRDefault="0020214A" w:rsidP="0020214A">
      <w:pPr>
        <w:pStyle w:val="Code"/>
      </w:pPr>
      <w:r>
        <w:t xml:space="preserve">    &lt;param name="file" value=</w:t>
      </w:r>
    </w:p>
    <w:p w:rsidR="0020214A" w:rsidRDefault="0020214A" w:rsidP="0020214A">
      <w:pPr>
        <w:pStyle w:val="Code"/>
      </w:pPr>
      <w:r>
        <w:t xml:space="preserve">       "${</w:t>
      </w:r>
      <w:r w:rsidR="002E716D">
        <w:t>HLA</w:t>
      </w:r>
      <w:r w:rsidR="005076CE">
        <w:t>_DOMAIN</w:t>
      </w:r>
      <w:r>
        <w:t>_HOME}/domains/</w:t>
      </w:r>
      <w:r w:rsidR="002E716D">
        <w:t>HLA</w:t>
      </w:r>
      <w:r>
        <w:t>/servers/AdminServer/logs/ domain.log"/&gt;</w:t>
      </w:r>
    </w:p>
    <w:p w:rsidR="0020214A" w:rsidRDefault="0020214A" w:rsidP="0020214A">
      <w:pPr>
        <w:pStyle w:val="Code"/>
      </w:pPr>
      <w:r>
        <w:t xml:space="preserve">    &lt;param name="maxFileSize" value="8192KB"/&gt;</w:t>
      </w:r>
    </w:p>
    <w:p w:rsidR="0020214A" w:rsidRDefault="0020214A" w:rsidP="0020214A">
      <w:pPr>
        <w:pStyle w:val="Code"/>
      </w:pPr>
      <w:r>
        <w:t xml:space="preserve">    &lt;param name="maxBackupIndex" value="4"/&gt;</w:t>
      </w:r>
    </w:p>
    <w:p w:rsidR="0020214A" w:rsidRDefault="0020214A" w:rsidP="0020214A">
      <w:pPr>
        <w:pStyle w:val="Code"/>
      </w:pPr>
      <w:r>
        <w:t xml:space="preserve">    &lt;layout class="org.apache.log4j.PatternLayout"&gt;</w:t>
      </w:r>
    </w:p>
    <w:p w:rsidR="0020214A" w:rsidRDefault="0020214A" w:rsidP="0020214A">
      <w:pPr>
        <w:pStyle w:val="Code"/>
      </w:pPr>
      <w:r>
        <w:t xml:space="preserve">      &lt;param name="ConversionPattern" value="%d %-5p %t %-15.30c{3} - %m%n"/&gt;</w:t>
      </w:r>
    </w:p>
    <w:p w:rsidR="0020214A" w:rsidRDefault="0020214A" w:rsidP="0020214A">
      <w:pPr>
        <w:pStyle w:val="Code"/>
      </w:pPr>
      <w:r>
        <w:t xml:space="preserve">    &lt;/layout&gt;</w:t>
      </w:r>
    </w:p>
    <w:p w:rsidR="0020214A" w:rsidRDefault="0020214A" w:rsidP="0020214A">
      <w:pPr>
        <w:pStyle w:val="Code"/>
      </w:pPr>
      <w:r>
        <w:t xml:space="preserve">  &lt;/appender&gt;</w:t>
      </w:r>
    </w:p>
    <w:p w:rsidR="0020214A" w:rsidRDefault="0020214A" w:rsidP="0020214A">
      <w:pPr>
        <w:pStyle w:val="Code"/>
      </w:pPr>
    </w:p>
    <w:p w:rsidR="0020214A" w:rsidRDefault="0020214A" w:rsidP="0020214A">
      <w:pPr>
        <w:pStyle w:val="Code"/>
      </w:pPr>
      <w:r>
        <w:t xml:space="preserve">  &lt;appender name="dataservicelog" class="org.apache.log4j.RollingFileAppender"&gt;</w:t>
      </w:r>
    </w:p>
    <w:p w:rsidR="0020214A" w:rsidRDefault="0020214A" w:rsidP="0020214A">
      <w:pPr>
        <w:pStyle w:val="Code"/>
      </w:pPr>
      <w:r>
        <w:t xml:space="preserve">    &lt;param name="file" value=</w:t>
      </w:r>
    </w:p>
    <w:p w:rsidR="0020214A" w:rsidRDefault="0020214A" w:rsidP="0020214A">
      <w:pPr>
        <w:pStyle w:val="Code"/>
      </w:pPr>
      <w:r>
        <w:t xml:space="preserve">       "${PROJECT_HOME}/domains/</w:t>
      </w:r>
      <w:r w:rsidR="002E716D">
        <w:t>HLA</w:t>
      </w:r>
      <w:r>
        <w:t>/servers/AdminServer/logs/dataservice.log"/&gt;</w:t>
      </w:r>
    </w:p>
    <w:p w:rsidR="0020214A" w:rsidRDefault="0020214A" w:rsidP="0020214A">
      <w:pPr>
        <w:pStyle w:val="Code"/>
      </w:pPr>
      <w:r>
        <w:t xml:space="preserve">    &lt;param name="maxFileSize" value="8192KB"/&gt;</w:t>
      </w:r>
    </w:p>
    <w:p w:rsidR="0020214A" w:rsidRDefault="0020214A" w:rsidP="0020214A">
      <w:pPr>
        <w:pStyle w:val="Code"/>
      </w:pPr>
      <w:r>
        <w:t xml:space="preserve">    &lt;param name="maxBackupIndex" value="4"/&gt;</w:t>
      </w:r>
    </w:p>
    <w:p w:rsidR="0020214A" w:rsidRDefault="0020214A" w:rsidP="0020214A">
      <w:pPr>
        <w:pStyle w:val="Code"/>
      </w:pPr>
      <w:r>
        <w:t xml:space="preserve">    &lt;layout class="org.apache.log4j.PatternLayout"&gt;</w:t>
      </w:r>
    </w:p>
    <w:p w:rsidR="0020214A" w:rsidRDefault="0020214A" w:rsidP="0020214A">
      <w:pPr>
        <w:pStyle w:val="Code"/>
      </w:pPr>
      <w:r>
        <w:t xml:space="preserve">      &lt;param name="ConversionPattern" value="%d %-5p %t %-15.30c{3} - %m%n"/&gt;</w:t>
      </w:r>
    </w:p>
    <w:p w:rsidR="0020214A" w:rsidRDefault="0020214A" w:rsidP="0020214A">
      <w:pPr>
        <w:pStyle w:val="Code"/>
      </w:pPr>
      <w:r>
        <w:t xml:space="preserve">    &lt;/layout&gt;</w:t>
      </w:r>
    </w:p>
    <w:p w:rsidR="0020214A" w:rsidRDefault="0020214A" w:rsidP="0020214A">
      <w:pPr>
        <w:pStyle w:val="Code"/>
      </w:pPr>
      <w:r>
        <w:t xml:space="preserve">  &lt;/appender&gt;</w:t>
      </w:r>
    </w:p>
    <w:p w:rsidR="0020214A" w:rsidRDefault="0020214A" w:rsidP="0020214A">
      <w:pPr>
        <w:pStyle w:val="Code"/>
      </w:pPr>
    </w:p>
    <w:p w:rsidR="0020214A" w:rsidRDefault="0020214A" w:rsidP="0020214A">
      <w:pPr>
        <w:pStyle w:val="Code"/>
      </w:pPr>
      <w:r>
        <w:t xml:space="preserve">  &lt;root&gt;</w:t>
      </w:r>
    </w:p>
    <w:p w:rsidR="0020214A" w:rsidRDefault="0020214A" w:rsidP="0020214A">
      <w:pPr>
        <w:pStyle w:val="Code"/>
      </w:pPr>
      <w:r>
        <w:t xml:space="preserve">    &lt;priority value ="warn" /&gt;</w:t>
      </w:r>
    </w:p>
    <w:p w:rsidR="0020214A" w:rsidRDefault="0020214A" w:rsidP="0020214A">
      <w:pPr>
        <w:pStyle w:val="Code"/>
      </w:pPr>
      <w:r>
        <w:t xml:space="preserve">    &lt;appender-ref ref="domainlog" /&gt;</w:t>
      </w:r>
    </w:p>
    <w:p w:rsidR="0020214A" w:rsidRDefault="0020214A" w:rsidP="0020214A">
      <w:pPr>
        <w:pStyle w:val="Code"/>
      </w:pPr>
      <w:r>
        <w:t xml:space="preserve">  &lt;/root&gt;</w:t>
      </w:r>
    </w:p>
    <w:p w:rsidR="0020214A" w:rsidRDefault="0020214A" w:rsidP="0020214A">
      <w:pPr>
        <w:pStyle w:val="Code"/>
      </w:pPr>
    </w:p>
    <w:p w:rsidR="0020214A" w:rsidRDefault="0020214A" w:rsidP="0020214A">
      <w:pPr>
        <w:pStyle w:val="Code"/>
      </w:pPr>
      <w:r>
        <w:t>&lt;/log4j:configuration&gt;</w:t>
      </w:r>
    </w:p>
    <w:p w:rsidR="002F0AC1" w:rsidRDefault="002F0AC1" w:rsidP="0020214A">
      <w:pPr>
        <w:pStyle w:val="Code"/>
      </w:pPr>
    </w:p>
    <w:p w:rsidR="002F0AC1" w:rsidRPr="0020214A" w:rsidRDefault="002F0AC1" w:rsidP="002F0AC1">
      <w:pPr>
        <w:pStyle w:val="BodyText"/>
      </w:pPr>
      <w:r>
        <w:t xml:space="preserve">More specific information can be found in </w:t>
      </w:r>
      <w:hyperlink r:id="rId55" w:history="1">
        <w:r w:rsidRPr="002F0AC1">
          <w:rPr>
            <w:rStyle w:val="Hyperlink"/>
          </w:rPr>
          <w:t>http://logging.apache.org/log4j/1.2/manual.html</w:t>
        </w:r>
      </w:hyperlink>
    </w:p>
    <w:p w:rsidR="0020214A" w:rsidRDefault="00F24E91" w:rsidP="00AF0687">
      <w:pPr>
        <w:pStyle w:val="Heading4"/>
      </w:pPr>
      <w:r>
        <w:t>Log Files</w:t>
      </w:r>
    </w:p>
    <w:p w:rsidR="00556E50" w:rsidRDefault="002F0AC1" w:rsidP="00F24E91">
      <w:r>
        <w:t xml:space="preserve">Log files will use the following format (as specified in </w:t>
      </w:r>
      <w:r w:rsidR="00556E50">
        <w:t>the previous section):</w:t>
      </w:r>
    </w:p>
    <w:p w:rsidR="00F24E91" w:rsidRDefault="002F0AC1" w:rsidP="00556E50">
      <w:pPr>
        <w:ind w:left="720"/>
      </w:pPr>
      <w:r>
        <w:t>&lt;date&gt; &lt;level&gt; &lt;thread name&gt; &lt;logger name&gt; &lt;text&gt;</w:t>
      </w:r>
    </w:p>
    <w:p w:rsidR="00556E50" w:rsidRDefault="002F0AC1" w:rsidP="00F24E91">
      <w:r>
        <w:t>E.g.</w:t>
      </w:r>
      <w:r w:rsidR="00556E50">
        <w:t xml:space="preserve"> </w:t>
      </w:r>
    </w:p>
    <w:p w:rsidR="002F0AC1" w:rsidRPr="00F24E91" w:rsidRDefault="00556E50" w:rsidP="00FE4626">
      <w:r w:rsidRPr="00556E50">
        <w:t>2012-05-14 10:56:33,491 DEBUG [ACTIVE] ExecuteThread: '3' for queue: 'weblogic.kernel.Default (self-tuning)' web.servlet.DispatcherServlet - Successfully completed request</w:t>
      </w:r>
    </w:p>
    <w:p w:rsidR="000A0907" w:rsidRPr="00AE2AA1" w:rsidRDefault="000A0907" w:rsidP="0077676C">
      <w:pPr>
        <w:pStyle w:val="Heading1"/>
      </w:pPr>
      <w:bookmarkStart w:id="390" w:name="_Toc1202590"/>
      <w:bookmarkStart w:id="391" w:name="_Toc66891860"/>
      <w:bookmarkStart w:id="392" w:name="_Toc400536883"/>
      <w:r w:rsidRPr="00AE2AA1">
        <w:t>Detailed Design</w:t>
      </w:r>
      <w:bookmarkEnd w:id="390"/>
      <w:bookmarkEnd w:id="391"/>
      <w:bookmarkEnd w:id="392"/>
    </w:p>
    <w:p w:rsidR="000A0907" w:rsidRPr="00E86C46" w:rsidRDefault="000A0907" w:rsidP="000A0907">
      <w:pPr>
        <w:pStyle w:val="Note"/>
      </w:pPr>
      <w:bookmarkStart w:id="393" w:name="_Toc1202591"/>
      <w:r w:rsidRPr="00E86C46">
        <w:t xml:space="preserve">Every </w:t>
      </w:r>
      <w:r>
        <w:t xml:space="preserve">design item </w:t>
      </w:r>
      <w:r w:rsidRPr="00E86C46">
        <w:t>should map back to the Functional Requirements Document</w:t>
      </w:r>
      <w:r>
        <w:t xml:space="preserve">. These </w:t>
      </w:r>
      <w:r w:rsidRPr="00E86C46">
        <w:t xml:space="preserve">should be captured in the Requirements Traceability Matrix. </w:t>
      </w:r>
    </w:p>
    <w:p w:rsidR="000A0907" w:rsidRPr="00AE2AA1" w:rsidRDefault="000A0907" w:rsidP="0077676C">
      <w:pPr>
        <w:pStyle w:val="Heading2"/>
      </w:pPr>
      <w:bookmarkStart w:id="394" w:name="_Toc400536884"/>
      <w:r w:rsidRPr="00AE2AA1">
        <w:t>Hardware Detailed Design</w:t>
      </w:r>
      <w:bookmarkEnd w:id="394"/>
    </w:p>
    <w:p w:rsidR="003F6045" w:rsidRDefault="003F6045" w:rsidP="003F6045">
      <w:pPr>
        <w:pStyle w:val="BodyText"/>
      </w:pPr>
      <w:r>
        <w:t>Following are the hardware specifications for all environments. In a Production or Production-identical environments  the required size of a cluster is 2 (or more) nodes to provide fail-over in.</w:t>
      </w:r>
      <w:r w:rsidRPr="00914458">
        <w:t xml:space="preserve"> </w:t>
      </w:r>
    </w:p>
    <w:p w:rsidR="003F6045" w:rsidRDefault="003F6045" w:rsidP="003F6045">
      <w:pPr>
        <w:pStyle w:val="BodyText"/>
      </w:pPr>
      <w:r>
        <w:t xml:space="preserve">Other environments may use single-node clusters (1 node per cluster). These other environments may also use local storage, rather than a SAN, when using a single node (1 node) Database cluster. Additionally, the </w:t>
      </w:r>
      <w:r w:rsidR="002E716D">
        <w:t>HLA</w:t>
      </w:r>
      <w:r>
        <w:t xml:space="preserve"> Engine cluster instance and the Database instance may be combined into a single Windows Server system on these environments.</w:t>
      </w:r>
    </w:p>
    <w:p w:rsidR="003F6045" w:rsidRDefault="003F6045" w:rsidP="003F6045">
      <w:pPr>
        <w:pStyle w:val="BodyText"/>
      </w:pPr>
      <w:r>
        <w:lastRenderedPageBreak/>
        <w:t>All environments may be virtualized. Also environments may be partially virtualized. However, nodes in the same cluster must be on different physical machines in order to preserve fail-over capability.</w:t>
      </w:r>
    </w:p>
    <w:p w:rsidR="003F6045" w:rsidRDefault="003F6045" w:rsidP="003F6045">
      <w:pPr>
        <w:pStyle w:val="BodyText"/>
      </w:pPr>
      <w:r>
        <w:t xml:space="preserve">The recommended configuration (with 2 nodes per cluster) is expected to be able to handle loads of </w:t>
      </w:r>
      <w:r w:rsidR="00DB634B">
        <w:t>150</w:t>
      </w:r>
      <w:r>
        <w:t xml:space="preserve"> concurrent users </w:t>
      </w:r>
      <w:r w:rsidRPr="00B27E69">
        <w:t xml:space="preserve">(see </w:t>
      </w:r>
      <w:r>
        <w:t xml:space="preserve">also </w:t>
      </w:r>
      <w:r w:rsidR="00522E10" w:rsidRPr="00522E10">
        <w:fldChar w:fldCharType="begin"/>
      </w:r>
      <w:r w:rsidR="00522E10" w:rsidRPr="00522E10">
        <w:instrText xml:space="preserve"> REF _Ref307229498 \r \h </w:instrText>
      </w:r>
      <w:r w:rsidR="00522E10">
        <w:instrText xml:space="preserve"> \* MERGEFORMAT </w:instrText>
      </w:r>
      <w:r w:rsidR="00522E10" w:rsidRPr="00522E10">
        <w:fldChar w:fldCharType="separate"/>
      </w:r>
      <w:r w:rsidR="00383DBC">
        <w:t>2.5.1</w:t>
      </w:r>
      <w:r w:rsidR="00522E10" w:rsidRPr="00522E10">
        <w:fldChar w:fldCharType="end"/>
      </w:r>
      <w:r w:rsidR="00522E10">
        <w:t xml:space="preserve"> </w:t>
      </w:r>
      <w:r w:rsidR="00522E10" w:rsidRPr="00522E10">
        <w:fldChar w:fldCharType="begin"/>
      </w:r>
      <w:r w:rsidR="00522E10" w:rsidRPr="00522E10">
        <w:instrText xml:space="preserve"> REF _Ref307229498 \h  \* MERGEFORMAT </w:instrText>
      </w:r>
      <w:r w:rsidR="00522E10" w:rsidRPr="00522E10">
        <w:fldChar w:fldCharType="separate"/>
      </w:r>
      <w:r w:rsidR="00383DBC" w:rsidRPr="00EA7937">
        <w:t>Design Assumptions</w:t>
      </w:r>
      <w:r w:rsidR="00522E10" w:rsidRPr="00522E10">
        <w:fldChar w:fldCharType="end"/>
      </w:r>
      <w:r w:rsidR="00522E10">
        <w:t xml:space="preserve"> - </w:t>
      </w:r>
      <w:r w:rsidRPr="00522E10">
        <w:t>System Load</w:t>
      </w:r>
      <w:r>
        <w:t xml:space="preserve"> Assumptions). However, this </w:t>
      </w:r>
      <w:r w:rsidRPr="00591E71">
        <w:rPr>
          <w:i/>
        </w:rPr>
        <w:t>must be confirmed with performance testing</w:t>
      </w:r>
      <w:r>
        <w:t>. Please note that if clusters are not in close proximity the performance of the system will be adversely affected.</w:t>
      </w:r>
    </w:p>
    <w:p w:rsidR="003F6045" w:rsidRDefault="003F6045" w:rsidP="003F6045">
      <w:pPr>
        <w:pStyle w:val="BodyText"/>
      </w:pPr>
      <w:r>
        <w:t>Once the number of users grows and a usage profile (specifically peak loads) can be established, the system may need to be properly scaled. The system can be scaled up by increasing the number of nodes per cluster and/or increasing resources (e.g. RAM) on the existing cluster nodes. The storage space of the SAN may also need to be increased. Performance testing must be used to confirm hardware configuration changes will support estimate loads before changing the production hardware.</w:t>
      </w:r>
    </w:p>
    <w:p w:rsidR="003F6045" w:rsidRDefault="003F6045" w:rsidP="00AF0687">
      <w:pPr>
        <w:pStyle w:val="Heading4"/>
      </w:pPr>
      <w:r>
        <w:t>Load Balancer</w:t>
      </w:r>
    </w:p>
    <w:p w:rsidR="003F6045" w:rsidRDefault="00B70B34" w:rsidP="00B70B34">
      <w:pPr>
        <w:pStyle w:val="BodyText"/>
      </w:pPr>
      <w:r>
        <w:t xml:space="preserve">Virtual </w:t>
      </w:r>
      <w:r w:rsidR="00413AC3">
        <w:t>Terremark load balancer</w:t>
      </w:r>
      <w:r>
        <w:t>s. Pass-thorugh of SSL connections.</w:t>
      </w:r>
    </w:p>
    <w:p w:rsidR="003F6045" w:rsidRDefault="003F6045" w:rsidP="00AF0687">
      <w:pPr>
        <w:pStyle w:val="Heading4"/>
      </w:pPr>
      <w:r>
        <w:t xml:space="preserve">Application </w:t>
      </w:r>
      <w:r w:rsidR="000F4A02">
        <w:t>Servers</w:t>
      </w:r>
    </w:p>
    <w:p w:rsidR="003F6045" w:rsidRPr="009732A7" w:rsidRDefault="003F6045" w:rsidP="003F6045">
      <w:pPr>
        <w:pStyle w:val="Caption"/>
      </w:pPr>
      <w:bookmarkStart w:id="395" w:name="_Toc398300843"/>
      <w:r w:rsidRPr="00F108A9">
        <w:t xml:space="preserve">Table </w:t>
      </w:r>
      <w:r w:rsidR="007116FF">
        <w:fldChar w:fldCharType="begin"/>
      </w:r>
      <w:r w:rsidR="007116FF">
        <w:instrText xml:space="preserve"> SEQ Table \* ARABIC </w:instrText>
      </w:r>
      <w:r w:rsidR="007116FF">
        <w:fldChar w:fldCharType="separate"/>
      </w:r>
      <w:r w:rsidR="00383DBC">
        <w:rPr>
          <w:noProof/>
        </w:rPr>
        <w:t>4</w:t>
      </w:r>
      <w:r w:rsidR="007116FF">
        <w:rPr>
          <w:noProof/>
        </w:rPr>
        <w:fldChar w:fldCharType="end"/>
      </w:r>
      <w:r w:rsidRPr="009732A7">
        <w:t xml:space="preserve"> – Application </w:t>
      </w:r>
      <w:r w:rsidR="000F4A02">
        <w:t xml:space="preserve">Server </w:t>
      </w:r>
      <w:r w:rsidRPr="009732A7">
        <w:t>specifications</w:t>
      </w:r>
      <w:bookmarkEnd w:id="39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3810"/>
        <w:gridCol w:w="4050"/>
      </w:tblGrid>
      <w:tr w:rsidR="003F6045" w:rsidTr="00703A08">
        <w:trPr>
          <w:tblHeader/>
        </w:trPr>
        <w:tc>
          <w:tcPr>
            <w:tcW w:w="1590" w:type="dxa"/>
            <w:shd w:val="clear" w:color="auto" w:fill="365F91" w:themeFill="accent1" w:themeFillShade="BF"/>
          </w:tcPr>
          <w:p w:rsidR="003F6045" w:rsidRPr="00FE4626" w:rsidRDefault="003F6045" w:rsidP="00703A08">
            <w:pPr>
              <w:pStyle w:val="TableHeading"/>
              <w:rPr>
                <w:sz w:val="22"/>
                <w:szCs w:val="22"/>
              </w:rPr>
            </w:pPr>
          </w:p>
        </w:tc>
        <w:tc>
          <w:tcPr>
            <w:tcW w:w="3810" w:type="dxa"/>
            <w:shd w:val="clear" w:color="auto" w:fill="365F91" w:themeFill="accent1" w:themeFillShade="BF"/>
          </w:tcPr>
          <w:p w:rsidR="003F6045" w:rsidRPr="00FE4626" w:rsidRDefault="003F6045" w:rsidP="00703A08">
            <w:pPr>
              <w:pStyle w:val="TableHeading"/>
              <w:rPr>
                <w:sz w:val="22"/>
                <w:szCs w:val="22"/>
              </w:rPr>
            </w:pPr>
            <w:r w:rsidRPr="00FE4626">
              <w:rPr>
                <w:sz w:val="22"/>
                <w:szCs w:val="22"/>
              </w:rPr>
              <w:t>Production and Production-Identical Environments</w:t>
            </w:r>
          </w:p>
        </w:tc>
        <w:tc>
          <w:tcPr>
            <w:tcW w:w="4050" w:type="dxa"/>
            <w:shd w:val="clear" w:color="auto" w:fill="365F91" w:themeFill="accent1" w:themeFillShade="BF"/>
          </w:tcPr>
          <w:p w:rsidR="003F6045" w:rsidRPr="00FE4626" w:rsidRDefault="003F6045" w:rsidP="00703A08">
            <w:pPr>
              <w:pStyle w:val="TableHeading"/>
              <w:rPr>
                <w:sz w:val="22"/>
                <w:szCs w:val="22"/>
              </w:rPr>
            </w:pPr>
            <w:r w:rsidRPr="00FE4626">
              <w:rPr>
                <w:sz w:val="22"/>
                <w:szCs w:val="22"/>
              </w:rPr>
              <w:t>Other environments (minimum)</w:t>
            </w:r>
          </w:p>
        </w:tc>
      </w:tr>
      <w:tr w:rsidR="003F6045" w:rsidTr="00703A08">
        <w:tc>
          <w:tcPr>
            <w:tcW w:w="159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Platform</w:t>
            </w:r>
          </w:p>
        </w:tc>
        <w:tc>
          <w:tcPr>
            <w:tcW w:w="3810" w:type="dxa"/>
          </w:tcPr>
          <w:p w:rsidR="003F6045" w:rsidRDefault="003F6045" w:rsidP="00FE4626">
            <w:pPr>
              <w:pStyle w:val="TableText"/>
            </w:pPr>
            <w:r>
              <w:t>Intel x86, 64-bits</w:t>
            </w:r>
          </w:p>
        </w:tc>
        <w:tc>
          <w:tcPr>
            <w:tcW w:w="4050" w:type="dxa"/>
            <w:shd w:val="clear" w:color="auto" w:fill="auto"/>
          </w:tcPr>
          <w:p w:rsidR="003F6045" w:rsidRPr="0036069B" w:rsidRDefault="003F6045" w:rsidP="00FE4626">
            <w:pPr>
              <w:pStyle w:val="TableText"/>
            </w:pPr>
            <w:r>
              <w:t>Intel x86, 64-bits</w:t>
            </w:r>
          </w:p>
        </w:tc>
      </w:tr>
      <w:tr w:rsidR="003F6045" w:rsidTr="00703A08">
        <w:tc>
          <w:tcPr>
            <w:tcW w:w="159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Processor</w:t>
            </w:r>
          </w:p>
        </w:tc>
        <w:tc>
          <w:tcPr>
            <w:tcW w:w="3810" w:type="dxa"/>
          </w:tcPr>
          <w:p w:rsidR="003F6045" w:rsidRDefault="003F6045" w:rsidP="00FE4626">
            <w:pPr>
              <w:pStyle w:val="TableText"/>
            </w:pPr>
            <w:r w:rsidRPr="00503B66">
              <w:t>2 GHz</w:t>
            </w:r>
          </w:p>
        </w:tc>
        <w:tc>
          <w:tcPr>
            <w:tcW w:w="4050" w:type="dxa"/>
            <w:shd w:val="clear" w:color="auto" w:fill="auto"/>
          </w:tcPr>
          <w:p w:rsidR="003F6045" w:rsidRPr="0036069B" w:rsidRDefault="003F6045" w:rsidP="00FE4626">
            <w:pPr>
              <w:pStyle w:val="TableText"/>
            </w:pPr>
            <w:r>
              <w:t>1.5</w:t>
            </w:r>
            <w:r w:rsidRPr="00503B66">
              <w:t xml:space="preserve"> GHz</w:t>
            </w:r>
          </w:p>
        </w:tc>
      </w:tr>
      <w:tr w:rsidR="003F6045" w:rsidTr="00703A08">
        <w:tc>
          <w:tcPr>
            <w:tcW w:w="159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RAM</w:t>
            </w:r>
          </w:p>
        </w:tc>
        <w:tc>
          <w:tcPr>
            <w:tcW w:w="3810" w:type="dxa"/>
          </w:tcPr>
          <w:p w:rsidR="003F6045" w:rsidRDefault="003F6045" w:rsidP="00FE4626">
            <w:pPr>
              <w:pStyle w:val="TableText"/>
            </w:pPr>
            <w:r>
              <w:t xml:space="preserve">2GB per core, with total minimum of 4GB </w:t>
            </w:r>
          </w:p>
        </w:tc>
        <w:tc>
          <w:tcPr>
            <w:tcW w:w="4050" w:type="dxa"/>
            <w:shd w:val="clear" w:color="auto" w:fill="auto"/>
          </w:tcPr>
          <w:p w:rsidR="003F6045" w:rsidRPr="004C7887" w:rsidRDefault="003F6045" w:rsidP="00FE4626">
            <w:pPr>
              <w:pStyle w:val="TableText"/>
            </w:pPr>
            <w:r>
              <w:t>512 GB per core, with total minimum of 2GB</w:t>
            </w:r>
          </w:p>
        </w:tc>
      </w:tr>
      <w:tr w:rsidR="003F6045" w:rsidTr="00703A08">
        <w:tc>
          <w:tcPr>
            <w:tcW w:w="159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HDD</w:t>
            </w:r>
          </w:p>
        </w:tc>
        <w:tc>
          <w:tcPr>
            <w:tcW w:w="3810" w:type="dxa"/>
          </w:tcPr>
          <w:p w:rsidR="003F6045" w:rsidRDefault="003F6045" w:rsidP="00FE4626">
            <w:pPr>
              <w:pStyle w:val="TableText"/>
            </w:pPr>
            <w:r>
              <w:t>300 GB, 10K rpm, 16MB cache</w:t>
            </w:r>
          </w:p>
        </w:tc>
        <w:tc>
          <w:tcPr>
            <w:tcW w:w="4050" w:type="dxa"/>
            <w:shd w:val="clear" w:color="auto" w:fill="auto"/>
          </w:tcPr>
          <w:p w:rsidR="003F6045" w:rsidRPr="007D0F94" w:rsidRDefault="003F6045" w:rsidP="00FE4626">
            <w:pPr>
              <w:pStyle w:val="TableText"/>
            </w:pPr>
            <w:r>
              <w:t>200 GB, 7.2K rpm, 8MB cache</w:t>
            </w:r>
          </w:p>
        </w:tc>
      </w:tr>
    </w:tbl>
    <w:p w:rsidR="003F6045" w:rsidRDefault="002E716D" w:rsidP="00AF0687">
      <w:pPr>
        <w:pStyle w:val="Heading4"/>
      </w:pPr>
      <w:r>
        <w:t>HLA</w:t>
      </w:r>
      <w:r w:rsidR="003F6045">
        <w:t xml:space="preserve"> COTS </w:t>
      </w:r>
      <w:r w:rsidR="000F4A02">
        <w:t>Servers</w:t>
      </w:r>
    </w:p>
    <w:p w:rsidR="003F6045" w:rsidRPr="00F16151" w:rsidRDefault="003F6045" w:rsidP="003F6045">
      <w:pPr>
        <w:pStyle w:val="Caption"/>
      </w:pPr>
      <w:bookmarkStart w:id="396" w:name="_Toc398300844"/>
      <w:r>
        <w:t xml:space="preserve">Table </w:t>
      </w:r>
      <w:r w:rsidR="007116FF">
        <w:fldChar w:fldCharType="begin"/>
      </w:r>
      <w:r w:rsidR="007116FF">
        <w:instrText xml:space="preserve"> SEQ Table \* ARABIC </w:instrText>
      </w:r>
      <w:r w:rsidR="007116FF">
        <w:fldChar w:fldCharType="separate"/>
      </w:r>
      <w:r w:rsidR="00383DBC">
        <w:rPr>
          <w:noProof/>
        </w:rPr>
        <w:t>5</w:t>
      </w:r>
      <w:r w:rsidR="007116FF">
        <w:rPr>
          <w:noProof/>
        </w:rPr>
        <w:fldChar w:fldCharType="end"/>
      </w:r>
      <w:r>
        <w:t xml:space="preserve"> - </w:t>
      </w:r>
      <w:r w:rsidR="002E716D">
        <w:t>HLA</w:t>
      </w:r>
      <w:r>
        <w:t xml:space="preserve"> COTS </w:t>
      </w:r>
      <w:r w:rsidR="000F4A02">
        <w:t xml:space="preserve">server </w:t>
      </w:r>
      <w:r>
        <w:t>spec</w:t>
      </w:r>
      <w:r>
        <w:rPr>
          <w:noProof/>
        </w:rPr>
        <w:t>ifications</w:t>
      </w:r>
      <w:bookmarkEnd w:id="396"/>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3780"/>
        <w:gridCol w:w="4050"/>
      </w:tblGrid>
      <w:tr w:rsidR="003F6045" w:rsidRPr="00FE4626" w:rsidTr="00703A08">
        <w:trPr>
          <w:tblHeader/>
        </w:trPr>
        <w:tc>
          <w:tcPr>
            <w:tcW w:w="1620" w:type="dxa"/>
            <w:shd w:val="clear" w:color="auto" w:fill="365F91" w:themeFill="accent1" w:themeFillShade="BF"/>
          </w:tcPr>
          <w:p w:rsidR="003F6045" w:rsidRPr="00FE4626" w:rsidRDefault="003F6045" w:rsidP="00703A08">
            <w:pPr>
              <w:pStyle w:val="TableHeading"/>
              <w:rPr>
                <w:sz w:val="22"/>
                <w:szCs w:val="22"/>
              </w:rPr>
            </w:pPr>
          </w:p>
        </w:tc>
        <w:tc>
          <w:tcPr>
            <w:tcW w:w="3780" w:type="dxa"/>
            <w:shd w:val="clear" w:color="auto" w:fill="365F91" w:themeFill="accent1" w:themeFillShade="BF"/>
          </w:tcPr>
          <w:p w:rsidR="003F6045" w:rsidRPr="00FE4626" w:rsidRDefault="003F6045" w:rsidP="00703A08">
            <w:pPr>
              <w:pStyle w:val="TableHeading"/>
              <w:rPr>
                <w:sz w:val="22"/>
                <w:szCs w:val="22"/>
              </w:rPr>
            </w:pPr>
            <w:r w:rsidRPr="00FE4626">
              <w:rPr>
                <w:sz w:val="22"/>
                <w:szCs w:val="22"/>
              </w:rPr>
              <w:t>Production and Production-Identical Environments</w:t>
            </w:r>
          </w:p>
        </w:tc>
        <w:tc>
          <w:tcPr>
            <w:tcW w:w="4050" w:type="dxa"/>
            <w:shd w:val="clear" w:color="auto" w:fill="365F91" w:themeFill="accent1" w:themeFillShade="BF"/>
          </w:tcPr>
          <w:p w:rsidR="003F6045" w:rsidRPr="00FE4626" w:rsidRDefault="003F6045" w:rsidP="00703A08">
            <w:pPr>
              <w:pStyle w:val="TableHeading"/>
              <w:rPr>
                <w:sz w:val="22"/>
                <w:szCs w:val="22"/>
              </w:rPr>
            </w:pPr>
            <w:r w:rsidRPr="00FE4626">
              <w:rPr>
                <w:sz w:val="22"/>
                <w:szCs w:val="22"/>
              </w:rPr>
              <w:t>Other environments (minimum)</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Platform</w:t>
            </w:r>
          </w:p>
        </w:tc>
        <w:tc>
          <w:tcPr>
            <w:tcW w:w="3780" w:type="dxa"/>
          </w:tcPr>
          <w:p w:rsidR="003F6045" w:rsidRPr="00FE4626" w:rsidRDefault="003F6045" w:rsidP="00FE4626">
            <w:pPr>
              <w:pStyle w:val="TableText"/>
            </w:pPr>
            <w:r w:rsidRPr="00FE4626">
              <w:t>Intel x86, 64-bits</w:t>
            </w:r>
          </w:p>
        </w:tc>
        <w:tc>
          <w:tcPr>
            <w:tcW w:w="4050" w:type="dxa"/>
            <w:shd w:val="clear" w:color="auto" w:fill="auto"/>
          </w:tcPr>
          <w:p w:rsidR="003F6045" w:rsidRPr="00FE4626" w:rsidRDefault="003F6045" w:rsidP="00FE4626">
            <w:pPr>
              <w:pStyle w:val="TableText"/>
            </w:pPr>
            <w:r w:rsidRPr="00FE4626">
              <w:t>Intel x86, 64-bits</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Processor</w:t>
            </w:r>
          </w:p>
        </w:tc>
        <w:tc>
          <w:tcPr>
            <w:tcW w:w="3780" w:type="dxa"/>
          </w:tcPr>
          <w:p w:rsidR="003F6045" w:rsidRPr="00FE4626" w:rsidRDefault="003F6045" w:rsidP="00FE4626">
            <w:pPr>
              <w:pStyle w:val="TableText"/>
            </w:pPr>
            <w:r w:rsidRPr="00FE4626">
              <w:t>2 GHz</w:t>
            </w:r>
          </w:p>
        </w:tc>
        <w:tc>
          <w:tcPr>
            <w:tcW w:w="4050" w:type="dxa"/>
            <w:shd w:val="clear" w:color="auto" w:fill="auto"/>
          </w:tcPr>
          <w:p w:rsidR="003F6045" w:rsidRPr="00FE4626" w:rsidRDefault="003F6045" w:rsidP="00FE4626">
            <w:pPr>
              <w:pStyle w:val="TableText"/>
            </w:pPr>
            <w:r w:rsidRPr="00FE4626">
              <w:t>1.5 GHz</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RAM</w:t>
            </w:r>
          </w:p>
        </w:tc>
        <w:tc>
          <w:tcPr>
            <w:tcW w:w="3780" w:type="dxa"/>
          </w:tcPr>
          <w:p w:rsidR="003F6045" w:rsidRPr="00FE4626" w:rsidRDefault="003F6045" w:rsidP="00FE4626">
            <w:pPr>
              <w:pStyle w:val="TableText"/>
            </w:pPr>
            <w:r w:rsidRPr="00FE4626">
              <w:t>2GB per core, with total minimum of 4GB</w:t>
            </w:r>
          </w:p>
        </w:tc>
        <w:tc>
          <w:tcPr>
            <w:tcW w:w="4050" w:type="dxa"/>
            <w:shd w:val="clear" w:color="auto" w:fill="auto"/>
          </w:tcPr>
          <w:p w:rsidR="003F6045" w:rsidRPr="00FE4626" w:rsidRDefault="003F6045" w:rsidP="00FE4626">
            <w:pPr>
              <w:pStyle w:val="TableText"/>
            </w:pPr>
            <w:r w:rsidRPr="00FE4626">
              <w:t>Minimum: 512MB per core, with total minimum of 2GB</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HDD</w:t>
            </w:r>
          </w:p>
        </w:tc>
        <w:tc>
          <w:tcPr>
            <w:tcW w:w="3780" w:type="dxa"/>
          </w:tcPr>
          <w:p w:rsidR="003F6045" w:rsidRPr="00FE4626" w:rsidRDefault="003F6045" w:rsidP="00FE4626">
            <w:pPr>
              <w:pStyle w:val="TableText"/>
            </w:pPr>
            <w:r w:rsidRPr="00FE4626">
              <w:t>100 GB, 10K rpm, 16MB cache</w:t>
            </w:r>
          </w:p>
        </w:tc>
        <w:tc>
          <w:tcPr>
            <w:tcW w:w="4050" w:type="dxa"/>
            <w:shd w:val="clear" w:color="auto" w:fill="auto"/>
          </w:tcPr>
          <w:p w:rsidR="003F6045" w:rsidRPr="00FE4626" w:rsidRDefault="003F6045" w:rsidP="00FE4626">
            <w:pPr>
              <w:pStyle w:val="TableText"/>
            </w:pPr>
            <w:r w:rsidRPr="00FE4626">
              <w:t>50 GB, 7.2K rpm, 8MB cache</w:t>
            </w:r>
          </w:p>
        </w:tc>
      </w:tr>
    </w:tbl>
    <w:p w:rsidR="003F6045" w:rsidRDefault="00E72771" w:rsidP="00AF0687">
      <w:pPr>
        <w:pStyle w:val="Heading4"/>
      </w:pPr>
      <w:r>
        <w:t>Main Database Server</w:t>
      </w:r>
      <w:r w:rsidR="000F4A02">
        <w:t>s</w:t>
      </w:r>
    </w:p>
    <w:p w:rsidR="003F6045" w:rsidRDefault="003F6045" w:rsidP="003F6045">
      <w:pPr>
        <w:pStyle w:val="Caption"/>
      </w:pPr>
      <w:bookmarkStart w:id="397" w:name="_Toc398300845"/>
      <w:r>
        <w:t xml:space="preserve">Table </w:t>
      </w:r>
      <w:r w:rsidR="007116FF">
        <w:fldChar w:fldCharType="begin"/>
      </w:r>
      <w:r w:rsidR="007116FF">
        <w:instrText xml:space="preserve"> SEQ Table \* ARABIC </w:instrText>
      </w:r>
      <w:r w:rsidR="007116FF">
        <w:fldChar w:fldCharType="separate"/>
      </w:r>
      <w:r w:rsidR="00383DBC">
        <w:rPr>
          <w:noProof/>
        </w:rPr>
        <w:t>6</w:t>
      </w:r>
      <w:r w:rsidR="007116FF">
        <w:rPr>
          <w:noProof/>
        </w:rPr>
        <w:fldChar w:fldCharType="end"/>
      </w:r>
      <w:r>
        <w:t xml:space="preserve"> - Database </w:t>
      </w:r>
      <w:r w:rsidR="00E72771">
        <w:t xml:space="preserve">server  </w:t>
      </w:r>
      <w:r>
        <w:t>specifications</w:t>
      </w:r>
      <w:bookmarkEnd w:id="397"/>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3780"/>
        <w:gridCol w:w="4050"/>
      </w:tblGrid>
      <w:tr w:rsidR="003F6045" w:rsidRPr="00FE4626" w:rsidTr="00703A08">
        <w:trPr>
          <w:tblHeader/>
        </w:trPr>
        <w:tc>
          <w:tcPr>
            <w:tcW w:w="1620" w:type="dxa"/>
            <w:shd w:val="clear" w:color="auto" w:fill="365F91" w:themeFill="accent1" w:themeFillShade="BF"/>
          </w:tcPr>
          <w:p w:rsidR="003F6045" w:rsidRPr="00FE4626" w:rsidRDefault="003F6045" w:rsidP="00703A08">
            <w:pPr>
              <w:pStyle w:val="TableHeading"/>
              <w:rPr>
                <w:sz w:val="22"/>
                <w:szCs w:val="22"/>
              </w:rPr>
            </w:pPr>
          </w:p>
        </w:tc>
        <w:tc>
          <w:tcPr>
            <w:tcW w:w="3780" w:type="dxa"/>
            <w:shd w:val="clear" w:color="auto" w:fill="365F91" w:themeFill="accent1" w:themeFillShade="BF"/>
          </w:tcPr>
          <w:p w:rsidR="003F6045" w:rsidRPr="00FE4626" w:rsidRDefault="003F6045" w:rsidP="00703A08">
            <w:pPr>
              <w:pStyle w:val="TableHeading"/>
              <w:rPr>
                <w:sz w:val="22"/>
                <w:szCs w:val="22"/>
              </w:rPr>
            </w:pPr>
            <w:r w:rsidRPr="00FE4626">
              <w:rPr>
                <w:sz w:val="22"/>
                <w:szCs w:val="22"/>
              </w:rPr>
              <w:t>Production and Production-Identical Environments</w:t>
            </w:r>
          </w:p>
        </w:tc>
        <w:tc>
          <w:tcPr>
            <w:tcW w:w="4050" w:type="dxa"/>
            <w:shd w:val="clear" w:color="auto" w:fill="365F91" w:themeFill="accent1" w:themeFillShade="BF"/>
          </w:tcPr>
          <w:p w:rsidR="003F6045" w:rsidRPr="00FE4626" w:rsidRDefault="003F6045" w:rsidP="00703A08">
            <w:pPr>
              <w:pStyle w:val="TableHeading"/>
              <w:rPr>
                <w:sz w:val="22"/>
                <w:szCs w:val="22"/>
              </w:rPr>
            </w:pPr>
            <w:r w:rsidRPr="00FE4626">
              <w:rPr>
                <w:sz w:val="22"/>
                <w:szCs w:val="22"/>
              </w:rPr>
              <w:t>Other environments (minimum)</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Platform</w:t>
            </w:r>
          </w:p>
        </w:tc>
        <w:tc>
          <w:tcPr>
            <w:tcW w:w="3780" w:type="dxa"/>
          </w:tcPr>
          <w:p w:rsidR="003F6045" w:rsidRPr="00FE4626" w:rsidRDefault="003F6045" w:rsidP="00FE4626">
            <w:pPr>
              <w:pStyle w:val="TableText"/>
            </w:pPr>
            <w:r w:rsidRPr="00FE4626">
              <w:t>Intel x86, 64-bits</w:t>
            </w:r>
          </w:p>
        </w:tc>
        <w:tc>
          <w:tcPr>
            <w:tcW w:w="4050" w:type="dxa"/>
            <w:shd w:val="clear" w:color="auto" w:fill="auto"/>
          </w:tcPr>
          <w:p w:rsidR="003F6045" w:rsidRPr="00FE4626" w:rsidRDefault="003F6045" w:rsidP="00FE4626">
            <w:pPr>
              <w:pStyle w:val="TableText"/>
            </w:pPr>
            <w:r w:rsidRPr="00FE4626">
              <w:t>Intel x86, 64-bits</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Processor</w:t>
            </w:r>
          </w:p>
        </w:tc>
        <w:tc>
          <w:tcPr>
            <w:tcW w:w="3780" w:type="dxa"/>
          </w:tcPr>
          <w:p w:rsidR="003F6045" w:rsidRPr="00FE4626" w:rsidRDefault="003F6045" w:rsidP="00FE4626">
            <w:pPr>
              <w:pStyle w:val="TableText"/>
            </w:pPr>
            <w:r w:rsidRPr="00FE4626">
              <w:t>2.67 GHz, 16MB L3 cache, 2MB L2 Cache</w:t>
            </w:r>
          </w:p>
        </w:tc>
        <w:tc>
          <w:tcPr>
            <w:tcW w:w="4050" w:type="dxa"/>
            <w:shd w:val="clear" w:color="auto" w:fill="auto"/>
          </w:tcPr>
          <w:p w:rsidR="003F6045" w:rsidRPr="00FE4626" w:rsidRDefault="003F6045" w:rsidP="00FE4626">
            <w:pPr>
              <w:pStyle w:val="TableText"/>
            </w:pPr>
            <w:r w:rsidRPr="00FE4626">
              <w:t>2 GHz, 8MB L3 cache, 1MB L2 Cache</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RAM</w:t>
            </w:r>
          </w:p>
        </w:tc>
        <w:tc>
          <w:tcPr>
            <w:tcW w:w="3780" w:type="dxa"/>
          </w:tcPr>
          <w:p w:rsidR="003F6045" w:rsidRPr="00FE4626" w:rsidRDefault="003F6045" w:rsidP="00FE4626">
            <w:pPr>
              <w:pStyle w:val="TableText"/>
            </w:pPr>
            <w:r w:rsidRPr="00FE4626">
              <w:t>2GB per core, 10 GB total minimum</w:t>
            </w:r>
          </w:p>
        </w:tc>
        <w:tc>
          <w:tcPr>
            <w:tcW w:w="4050" w:type="dxa"/>
            <w:shd w:val="clear" w:color="auto" w:fill="auto"/>
          </w:tcPr>
          <w:p w:rsidR="003F6045" w:rsidRPr="00FE4626" w:rsidRDefault="003F6045" w:rsidP="00FE4626">
            <w:pPr>
              <w:pStyle w:val="TableText"/>
            </w:pPr>
            <w:r w:rsidRPr="00FE4626">
              <w:t xml:space="preserve">Minimum: 1GB per core, with total </w:t>
            </w:r>
            <w:r w:rsidRPr="00FE4626">
              <w:lastRenderedPageBreak/>
              <w:t>minimum of 6 GB</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lastRenderedPageBreak/>
              <w:t>HDD</w:t>
            </w:r>
          </w:p>
        </w:tc>
        <w:tc>
          <w:tcPr>
            <w:tcW w:w="3780" w:type="dxa"/>
          </w:tcPr>
          <w:p w:rsidR="003F6045" w:rsidRPr="00FE4626" w:rsidRDefault="003F6045" w:rsidP="00FE4626">
            <w:pPr>
              <w:pStyle w:val="TableText"/>
            </w:pPr>
            <w:r w:rsidRPr="00FE4626">
              <w:t>300 GB, 10K rpm, 16MB cache</w:t>
            </w:r>
          </w:p>
        </w:tc>
        <w:tc>
          <w:tcPr>
            <w:tcW w:w="4050" w:type="dxa"/>
            <w:shd w:val="clear" w:color="auto" w:fill="auto"/>
          </w:tcPr>
          <w:p w:rsidR="003F6045" w:rsidRPr="00FE4626" w:rsidRDefault="003F6045" w:rsidP="00FE4626">
            <w:pPr>
              <w:pStyle w:val="TableText"/>
            </w:pPr>
            <w:r w:rsidRPr="00FE4626">
              <w:t>200 GB, 7.2K rpm, 12MB cache</w:t>
            </w:r>
          </w:p>
        </w:tc>
      </w:tr>
    </w:tbl>
    <w:p w:rsidR="003F6045" w:rsidRPr="0006204E" w:rsidRDefault="003F6045" w:rsidP="003F6045">
      <w:r>
        <w:t>In environments that do not need to be identical to production and have a single-node database cluster, local disk space may be used. Add 300GB to the (minimum) HDD requirement.</w:t>
      </w:r>
    </w:p>
    <w:p w:rsidR="003F6045" w:rsidRDefault="003F6045" w:rsidP="00AF0687">
      <w:pPr>
        <w:pStyle w:val="Heading4"/>
      </w:pPr>
      <w:r>
        <w:t xml:space="preserve">Reporting Database </w:t>
      </w:r>
      <w:r w:rsidR="000F4A02">
        <w:t>Server</w:t>
      </w:r>
    </w:p>
    <w:p w:rsidR="003F6045" w:rsidRDefault="003F6045" w:rsidP="003F6045">
      <w:pPr>
        <w:pStyle w:val="Caption"/>
      </w:pPr>
      <w:bookmarkStart w:id="398" w:name="_Toc398300846"/>
      <w:r>
        <w:t xml:space="preserve">Table </w:t>
      </w:r>
      <w:r w:rsidR="007116FF">
        <w:fldChar w:fldCharType="begin"/>
      </w:r>
      <w:r w:rsidR="007116FF">
        <w:instrText xml:space="preserve"> SEQ Table \* ARABIC </w:instrText>
      </w:r>
      <w:r w:rsidR="007116FF">
        <w:fldChar w:fldCharType="separate"/>
      </w:r>
      <w:r w:rsidR="00383DBC">
        <w:rPr>
          <w:noProof/>
        </w:rPr>
        <w:t>7</w:t>
      </w:r>
      <w:r w:rsidR="007116FF">
        <w:rPr>
          <w:noProof/>
        </w:rPr>
        <w:fldChar w:fldCharType="end"/>
      </w:r>
      <w:r>
        <w:t xml:space="preserve"> – Reporting database </w:t>
      </w:r>
      <w:r w:rsidR="000F4A02">
        <w:t xml:space="preserve">server </w:t>
      </w:r>
      <w:r>
        <w:t>specifications</w:t>
      </w:r>
      <w:bookmarkEnd w:id="39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3780"/>
        <w:gridCol w:w="4050"/>
      </w:tblGrid>
      <w:tr w:rsidR="003F6045" w:rsidRPr="00FE4626" w:rsidTr="00703A08">
        <w:trPr>
          <w:tblHeader/>
        </w:trPr>
        <w:tc>
          <w:tcPr>
            <w:tcW w:w="1620" w:type="dxa"/>
            <w:shd w:val="clear" w:color="auto" w:fill="365F91" w:themeFill="accent1" w:themeFillShade="BF"/>
          </w:tcPr>
          <w:p w:rsidR="003F6045" w:rsidRPr="00FE4626" w:rsidRDefault="003F6045" w:rsidP="00703A08">
            <w:pPr>
              <w:pStyle w:val="TableHeading"/>
              <w:rPr>
                <w:sz w:val="22"/>
                <w:szCs w:val="22"/>
              </w:rPr>
            </w:pPr>
          </w:p>
        </w:tc>
        <w:tc>
          <w:tcPr>
            <w:tcW w:w="3780" w:type="dxa"/>
            <w:shd w:val="clear" w:color="auto" w:fill="365F91" w:themeFill="accent1" w:themeFillShade="BF"/>
          </w:tcPr>
          <w:p w:rsidR="003F6045" w:rsidRPr="00FE4626" w:rsidRDefault="003F6045" w:rsidP="00703A08">
            <w:pPr>
              <w:pStyle w:val="TableHeading"/>
              <w:rPr>
                <w:sz w:val="22"/>
                <w:szCs w:val="22"/>
              </w:rPr>
            </w:pPr>
            <w:r w:rsidRPr="00FE4626">
              <w:rPr>
                <w:sz w:val="22"/>
                <w:szCs w:val="22"/>
              </w:rPr>
              <w:t>Production and Production-Identical Environments</w:t>
            </w:r>
          </w:p>
        </w:tc>
        <w:tc>
          <w:tcPr>
            <w:tcW w:w="4050" w:type="dxa"/>
            <w:shd w:val="clear" w:color="auto" w:fill="365F91" w:themeFill="accent1" w:themeFillShade="BF"/>
          </w:tcPr>
          <w:p w:rsidR="003F6045" w:rsidRPr="00FE4626" w:rsidRDefault="003F6045" w:rsidP="00703A08">
            <w:pPr>
              <w:pStyle w:val="TableHeading"/>
              <w:rPr>
                <w:sz w:val="22"/>
                <w:szCs w:val="22"/>
              </w:rPr>
            </w:pPr>
            <w:r w:rsidRPr="00FE4626">
              <w:rPr>
                <w:sz w:val="22"/>
                <w:szCs w:val="22"/>
              </w:rPr>
              <w:t>Other environments (minimum)</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Platform</w:t>
            </w:r>
          </w:p>
        </w:tc>
        <w:tc>
          <w:tcPr>
            <w:tcW w:w="3780" w:type="dxa"/>
          </w:tcPr>
          <w:p w:rsidR="003F6045" w:rsidRPr="00FE4626" w:rsidRDefault="003F6045" w:rsidP="00FE4626">
            <w:pPr>
              <w:pStyle w:val="TableText"/>
            </w:pPr>
            <w:r w:rsidRPr="00FE4626">
              <w:t>Intel x86, 64-bits</w:t>
            </w:r>
          </w:p>
        </w:tc>
        <w:tc>
          <w:tcPr>
            <w:tcW w:w="4050" w:type="dxa"/>
            <w:shd w:val="clear" w:color="auto" w:fill="auto"/>
          </w:tcPr>
          <w:p w:rsidR="003F6045" w:rsidRPr="00FE4626" w:rsidRDefault="003F6045" w:rsidP="00FE4626">
            <w:pPr>
              <w:pStyle w:val="TableText"/>
            </w:pPr>
            <w:r w:rsidRPr="00FE4626">
              <w:t>Intel x86, 64-bits</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Processor</w:t>
            </w:r>
          </w:p>
        </w:tc>
        <w:tc>
          <w:tcPr>
            <w:tcW w:w="3780" w:type="dxa"/>
          </w:tcPr>
          <w:p w:rsidR="003F6045" w:rsidRPr="00FE4626" w:rsidRDefault="003F6045" w:rsidP="00FE4626">
            <w:pPr>
              <w:pStyle w:val="TableText"/>
            </w:pPr>
            <w:r w:rsidRPr="00FE4626">
              <w:t>2.67 GHz, 16MB L3 cache, 2MB L2 Cache</w:t>
            </w:r>
          </w:p>
        </w:tc>
        <w:tc>
          <w:tcPr>
            <w:tcW w:w="4050" w:type="dxa"/>
            <w:shd w:val="clear" w:color="auto" w:fill="auto"/>
          </w:tcPr>
          <w:p w:rsidR="003F6045" w:rsidRPr="00FE4626" w:rsidRDefault="003F6045" w:rsidP="00FE4626">
            <w:pPr>
              <w:pStyle w:val="TableText"/>
            </w:pPr>
            <w:r w:rsidRPr="00FE4626">
              <w:t>2 GHz, 8MB L3 cache, 1MB L2 Cache</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RAM</w:t>
            </w:r>
          </w:p>
        </w:tc>
        <w:tc>
          <w:tcPr>
            <w:tcW w:w="3780" w:type="dxa"/>
          </w:tcPr>
          <w:p w:rsidR="003F6045" w:rsidRPr="00FE4626" w:rsidRDefault="003F6045" w:rsidP="00FE4626">
            <w:pPr>
              <w:pStyle w:val="TableText"/>
            </w:pPr>
            <w:r w:rsidRPr="00FE4626">
              <w:t>2GB per core, 10 GB total minimum</w:t>
            </w:r>
          </w:p>
        </w:tc>
        <w:tc>
          <w:tcPr>
            <w:tcW w:w="4050" w:type="dxa"/>
            <w:shd w:val="clear" w:color="auto" w:fill="auto"/>
          </w:tcPr>
          <w:p w:rsidR="003F6045" w:rsidRPr="00FE4626" w:rsidRDefault="003F6045" w:rsidP="00FE4626">
            <w:pPr>
              <w:pStyle w:val="TableText"/>
            </w:pPr>
            <w:r w:rsidRPr="00FE4626">
              <w:t>Minimum: 1GB per core, with total minimum of 6 GB</w:t>
            </w:r>
          </w:p>
        </w:tc>
      </w:tr>
      <w:tr w:rsidR="003F6045" w:rsidRPr="00FE4626" w:rsidTr="00703A08">
        <w:tc>
          <w:tcPr>
            <w:tcW w:w="1620" w:type="dxa"/>
            <w:shd w:val="clear" w:color="auto" w:fill="365F91" w:themeFill="accent1" w:themeFillShade="BF"/>
          </w:tcPr>
          <w:p w:rsidR="003F6045" w:rsidRPr="00FE4626" w:rsidRDefault="003F6045" w:rsidP="00707702">
            <w:pPr>
              <w:pStyle w:val="TableHeading"/>
              <w:rPr>
                <w:sz w:val="22"/>
                <w:szCs w:val="22"/>
              </w:rPr>
            </w:pPr>
            <w:r w:rsidRPr="00FE4626">
              <w:rPr>
                <w:sz w:val="22"/>
                <w:szCs w:val="22"/>
              </w:rPr>
              <w:t>HDD</w:t>
            </w:r>
          </w:p>
        </w:tc>
        <w:tc>
          <w:tcPr>
            <w:tcW w:w="3780" w:type="dxa"/>
          </w:tcPr>
          <w:p w:rsidR="003F6045" w:rsidRPr="00FE4626" w:rsidRDefault="003F6045" w:rsidP="00FE4626">
            <w:pPr>
              <w:pStyle w:val="TableText"/>
            </w:pPr>
            <w:r w:rsidRPr="00FE4626">
              <w:t>300 GB, 10K rpm, 16MB cache</w:t>
            </w:r>
          </w:p>
        </w:tc>
        <w:tc>
          <w:tcPr>
            <w:tcW w:w="4050" w:type="dxa"/>
            <w:shd w:val="clear" w:color="auto" w:fill="auto"/>
          </w:tcPr>
          <w:p w:rsidR="003F6045" w:rsidRPr="00FE4626" w:rsidRDefault="003F6045" w:rsidP="00FE4626">
            <w:pPr>
              <w:pStyle w:val="TableText"/>
            </w:pPr>
            <w:r w:rsidRPr="00FE4626">
              <w:t>200 GB, 7.2K rpm, 12MB cache</w:t>
            </w:r>
          </w:p>
        </w:tc>
      </w:tr>
    </w:tbl>
    <w:p w:rsidR="003F6045" w:rsidRDefault="003F6045" w:rsidP="003F6045">
      <w:r>
        <w:t>In environments that do not need to be identical to production and have a single-node database cluster, local disk space may be used. Add 300GB to the (minimum) HDD requirement. Furthermore, the reporting database may be hosted on the same database server.</w:t>
      </w:r>
    </w:p>
    <w:p w:rsidR="000A0907" w:rsidRPr="00AE2AA1" w:rsidRDefault="000A0907" w:rsidP="0077676C">
      <w:pPr>
        <w:pStyle w:val="Heading2"/>
      </w:pPr>
      <w:bookmarkStart w:id="399" w:name="_Toc400536885"/>
      <w:r w:rsidRPr="00AE2AA1">
        <w:t>Software Detailed Design</w:t>
      </w:r>
      <w:bookmarkEnd w:id="399"/>
      <w:r w:rsidRPr="00AE2AA1">
        <w:t xml:space="preserve"> </w:t>
      </w:r>
    </w:p>
    <w:p w:rsidR="0022741D" w:rsidRDefault="00954FAD" w:rsidP="00075285">
      <w:pPr>
        <w:pStyle w:val="BodyText"/>
      </w:pPr>
      <w:r>
        <w:t xml:space="preserve">There are </w:t>
      </w:r>
      <w:r w:rsidR="0022741D">
        <w:t xml:space="preserve">several </w:t>
      </w:r>
      <w:r>
        <w:t xml:space="preserve">modules that make up the </w:t>
      </w:r>
      <w:r w:rsidR="002E716D">
        <w:t>HLA</w:t>
      </w:r>
      <w:r w:rsidR="0022741D">
        <w:t xml:space="preserve"> system</w:t>
      </w:r>
      <w:r>
        <w:t xml:space="preserve">: the main, </w:t>
      </w:r>
      <w:r w:rsidR="0022741D">
        <w:t xml:space="preserve">administration, analytics application, integration </w:t>
      </w:r>
      <w:r w:rsidR="00E152D8">
        <w:t xml:space="preserve">and </w:t>
      </w:r>
      <w:r>
        <w:t xml:space="preserve">static content </w:t>
      </w:r>
      <w:r w:rsidR="00E152D8">
        <w:t xml:space="preserve">applications, </w:t>
      </w:r>
      <w:r>
        <w:t xml:space="preserve">and the Expert-24 data service.  </w:t>
      </w:r>
      <w:r w:rsidR="00E152D8">
        <w:t>There are also 2 generic modules that are used by the various applications: The application framework and the user authentication module.</w:t>
      </w:r>
    </w:p>
    <w:p w:rsidR="00F527FC" w:rsidRDefault="0022741D" w:rsidP="0077676C">
      <w:pPr>
        <w:pStyle w:val="Heading3"/>
      </w:pPr>
      <w:r>
        <w:t xml:space="preserve"> </w:t>
      </w:r>
      <w:bookmarkStart w:id="400" w:name="_Toc400536886"/>
      <w:r>
        <w:t>Genereric Components</w:t>
      </w:r>
      <w:bookmarkEnd w:id="4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4A0" w:firstRow="1" w:lastRow="0" w:firstColumn="1" w:lastColumn="0" w:noHBand="0" w:noVBand="1"/>
      </w:tblPr>
      <w:tblGrid>
        <w:gridCol w:w="1818"/>
        <w:gridCol w:w="7758"/>
      </w:tblGrid>
      <w:tr w:rsidR="0022741D" w:rsidRPr="004D30DD" w:rsidTr="00703A08">
        <w:trPr>
          <w:cantSplit/>
          <w:tblHeader/>
        </w:trPr>
        <w:tc>
          <w:tcPr>
            <w:tcW w:w="181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2741D" w:rsidRPr="004D30DD" w:rsidRDefault="0022741D" w:rsidP="00703A08">
            <w:pPr>
              <w:pStyle w:val="TableHeading"/>
            </w:pPr>
            <w:r w:rsidRPr="004D30DD">
              <w:t>Sub-module</w:t>
            </w:r>
          </w:p>
        </w:tc>
        <w:tc>
          <w:tcPr>
            <w:tcW w:w="775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2741D" w:rsidRPr="004D30DD" w:rsidRDefault="0022741D" w:rsidP="00703A08">
            <w:pPr>
              <w:pStyle w:val="TableHeading"/>
            </w:pPr>
            <w:r w:rsidRPr="004D30DD">
              <w:t>Description</w:t>
            </w:r>
          </w:p>
        </w:tc>
      </w:tr>
      <w:tr w:rsidR="0022741D" w:rsidTr="004D30DD">
        <w:tblPrEx>
          <w:tblCellMar>
            <w:top w:w="43" w:type="dxa"/>
            <w:bottom w:w="43" w:type="dxa"/>
          </w:tblCellMar>
        </w:tblPrEx>
        <w:tc>
          <w:tcPr>
            <w:tcW w:w="1818" w:type="dxa"/>
            <w:shd w:val="clear" w:color="auto" w:fill="auto"/>
          </w:tcPr>
          <w:p w:rsidR="0022741D" w:rsidRDefault="0022741D" w:rsidP="00FE4626">
            <w:pPr>
              <w:pStyle w:val="TableText"/>
            </w:pPr>
            <w:r>
              <w:t xml:space="preserve">Framework </w:t>
            </w:r>
          </w:p>
        </w:tc>
        <w:tc>
          <w:tcPr>
            <w:tcW w:w="7758" w:type="dxa"/>
            <w:shd w:val="clear" w:color="auto" w:fill="auto"/>
          </w:tcPr>
          <w:p w:rsidR="0022741D" w:rsidRDefault="0022741D" w:rsidP="00FE4626">
            <w:pPr>
              <w:pStyle w:val="TableText"/>
            </w:pPr>
            <w:r>
              <w:t>Provides functionality for the framework used by the other sub-modules.  For details, refer to the “</w:t>
            </w:r>
            <w:r w:rsidR="002E716D">
              <w:t>HLA</w:t>
            </w:r>
            <w:r>
              <w:t xml:space="preserve"> Frame</w:t>
            </w:r>
            <w:r w:rsidR="00E152D8">
              <w:t>work Subsystem Design” document</w:t>
            </w:r>
            <w:r>
              <w:t>.</w:t>
            </w:r>
          </w:p>
        </w:tc>
      </w:tr>
      <w:tr w:rsidR="00E152D8" w:rsidTr="004D30DD">
        <w:tblPrEx>
          <w:tblCellMar>
            <w:top w:w="43" w:type="dxa"/>
            <w:bottom w:w="43" w:type="dxa"/>
          </w:tblCellMar>
        </w:tblPrEx>
        <w:tc>
          <w:tcPr>
            <w:tcW w:w="1818" w:type="dxa"/>
            <w:shd w:val="clear" w:color="auto" w:fill="auto"/>
          </w:tcPr>
          <w:p w:rsidR="00E152D8" w:rsidRDefault="00E152D8" w:rsidP="00FE4626">
            <w:pPr>
              <w:pStyle w:val="TableText"/>
            </w:pPr>
            <w:r>
              <w:t>User Authentication</w:t>
            </w:r>
          </w:p>
        </w:tc>
        <w:tc>
          <w:tcPr>
            <w:tcW w:w="7758" w:type="dxa"/>
            <w:shd w:val="clear" w:color="auto" w:fill="auto"/>
          </w:tcPr>
          <w:p w:rsidR="00E152D8" w:rsidRDefault="00E152D8" w:rsidP="00FE4626">
            <w:pPr>
              <w:pStyle w:val="TableText"/>
            </w:pPr>
            <w:r>
              <w:t>Provides functionality for authenticating users.  For details, refer to the “User Authentication Subsystem Design” document.</w:t>
            </w:r>
          </w:p>
        </w:tc>
      </w:tr>
    </w:tbl>
    <w:p w:rsidR="0022741D" w:rsidRPr="00776D8C" w:rsidRDefault="0022741D" w:rsidP="00F5295E"/>
    <w:p w:rsidR="00D50547" w:rsidRPr="00AE2AA1" w:rsidRDefault="00D50547" w:rsidP="0077676C">
      <w:pPr>
        <w:pStyle w:val="Heading3"/>
      </w:pPr>
      <w:bookmarkStart w:id="401" w:name="_Toc400536887"/>
      <w:r>
        <w:t>Main Application</w:t>
      </w:r>
      <w:bookmarkEnd w:id="401"/>
    </w:p>
    <w:p w:rsidR="00D50547" w:rsidRDefault="00D50547" w:rsidP="00D50547">
      <w:pPr>
        <w:pStyle w:val="BodyText"/>
      </w:pPr>
      <w:r>
        <w:t xml:space="preserve">The application </w:t>
      </w:r>
      <w:r w:rsidR="00620AED">
        <w:t>is comprised of</w:t>
      </w:r>
      <w:r>
        <w:t xml:space="preserve"> the following </w:t>
      </w:r>
      <w:r w:rsidR="0077698D">
        <w:t>major sub</w:t>
      </w:r>
      <w:r w:rsidR="005344B8">
        <w:t>-</w:t>
      </w:r>
      <w:r w:rsidR="0077698D">
        <w:t>modules</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4A0" w:firstRow="1" w:lastRow="0" w:firstColumn="1" w:lastColumn="0" w:noHBand="0" w:noVBand="1"/>
      </w:tblPr>
      <w:tblGrid>
        <w:gridCol w:w="1818"/>
        <w:gridCol w:w="7758"/>
      </w:tblGrid>
      <w:tr w:rsidR="006214F6" w:rsidRPr="004D30DD" w:rsidTr="00703A08">
        <w:trPr>
          <w:cantSplit/>
          <w:tblHeader/>
        </w:trPr>
        <w:tc>
          <w:tcPr>
            <w:tcW w:w="181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344B8" w:rsidRPr="004D30DD" w:rsidRDefault="005344B8" w:rsidP="00703A08">
            <w:pPr>
              <w:pStyle w:val="TableHeading"/>
            </w:pPr>
            <w:r w:rsidRPr="004D30DD">
              <w:t>Sub-module</w:t>
            </w:r>
          </w:p>
        </w:tc>
        <w:tc>
          <w:tcPr>
            <w:tcW w:w="775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344B8" w:rsidRPr="004D30DD" w:rsidRDefault="005344B8" w:rsidP="00703A08">
            <w:pPr>
              <w:pStyle w:val="TableHeading"/>
            </w:pPr>
            <w:r w:rsidRPr="004D30DD">
              <w:t>Description</w:t>
            </w:r>
          </w:p>
        </w:tc>
      </w:tr>
      <w:tr w:rsidR="006214F6" w:rsidTr="004D30DD">
        <w:tblPrEx>
          <w:tblCellMar>
            <w:top w:w="43" w:type="dxa"/>
            <w:bottom w:w="43" w:type="dxa"/>
          </w:tblCellMar>
        </w:tblPrEx>
        <w:tc>
          <w:tcPr>
            <w:tcW w:w="1818" w:type="dxa"/>
            <w:shd w:val="clear" w:color="auto" w:fill="auto"/>
          </w:tcPr>
          <w:p w:rsidR="005344B8" w:rsidRDefault="005344B8" w:rsidP="00FE4626">
            <w:pPr>
              <w:pStyle w:val="TableText"/>
            </w:pPr>
            <w:r>
              <w:t>Assessment</w:t>
            </w:r>
          </w:p>
        </w:tc>
        <w:tc>
          <w:tcPr>
            <w:tcW w:w="7758" w:type="dxa"/>
            <w:shd w:val="clear" w:color="auto" w:fill="auto"/>
          </w:tcPr>
          <w:p w:rsidR="005344B8" w:rsidRDefault="00F527FC" w:rsidP="00FE4626">
            <w:pPr>
              <w:pStyle w:val="TableText"/>
            </w:pPr>
            <w:r>
              <w:t>Provides functionality for taking assessments and viewing, deleting and continuing assessments.  For details, refer to the “</w:t>
            </w:r>
            <w:r w:rsidR="002E716D">
              <w:t>HLA</w:t>
            </w:r>
            <w:r w:rsidRPr="007E67CE">
              <w:t xml:space="preserve"> </w:t>
            </w:r>
            <w:r w:rsidRPr="006214F6">
              <w:t xml:space="preserve">Assess </w:t>
            </w:r>
            <w:r>
              <w:t xml:space="preserve">Health </w:t>
            </w:r>
            <w:r w:rsidR="00E152D8">
              <w:t>Risk Subsystem Design” document</w:t>
            </w:r>
            <w:r>
              <w:t>.</w:t>
            </w:r>
          </w:p>
        </w:tc>
      </w:tr>
      <w:tr w:rsidR="006214F6" w:rsidTr="004D30DD">
        <w:tblPrEx>
          <w:tblCellMar>
            <w:top w:w="43" w:type="dxa"/>
            <w:bottom w:w="43" w:type="dxa"/>
          </w:tblCellMar>
        </w:tblPrEx>
        <w:tc>
          <w:tcPr>
            <w:tcW w:w="1818" w:type="dxa"/>
            <w:shd w:val="clear" w:color="auto" w:fill="auto"/>
          </w:tcPr>
          <w:p w:rsidR="005344B8" w:rsidRDefault="005344B8" w:rsidP="00FE4626">
            <w:pPr>
              <w:pStyle w:val="TableText"/>
            </w:pPr>
            <w:r>
              <w:lastRenderedPageBreak/>
              <w:t xml:space="preserve">Reports </w:t>
            </w:r>
          </w:p>
        </w:tc>
        <w:tc>
          <w:tcPr>
            <w:tcW w:w="7758" w:type="dxa"/>
            <w:shd w:val="clear" w:color="auto" w:fill="auto"/>
          </w:tcPr>
          <w:p w:rsidR="005344B8" w:rsidRDefault="005344B8" w:rsidP="00FE4626">
            <w:pPr>
              <w:pStyle w:val="TableText"/>
            </w:pPr>
            <w:r>
              <w:t>Provides functionality for viewing, printing, and saving repor</w:t>
            </w:r>
            <w:r w:rsidR="006214F6">
              <w:t xml:space="preserve">ts. </w:t>
            </w:r>
            <w:r>
              <w:t xml:space="preserve"> For details, refer to the </w:t>
            </w:r>
            <w:r w:rsidR="00B75A02">
              <w:t>“Summary</w:t>
            </w:r>
            <w:r w:rsidR="00E152D8">
              <w:t xml:space="preserve"> </w:t>
            </w:r>
            <w:r w:rsidR="00B75A02">
              <w:t>Report</w:t>
            </w:r>
            <w:r w:rsidR="00E152D8">
              <w:t xml:space="preserve"> </w:t>
            </w:r>
            <w:r w:rsidR="00E310F5">
              <w:t>Subsystem</w:t>
            </w:r>
            <w:r w:rsidR="00E152D8">
              <w:t xml:space="preserve"> </w:t>
            </w:r>
            <w:r w:rsidR="00E310F5">
              <w:t>Design”</w:t>
            </w:r>
            <w:r w:rsidR="00E152D8">
              <w:t>, “Full Report Subsystem Design”</w:t>
            </w:r>
            <w:r w:rsidR="0098479C">
              <w:t>, “Health Care Team Report Subsystem Design”</w:t>
            </w:r>
            <w:r w:rsidR="00B75A02">
              <w:t xml:space="preserve"> </w:t>
            </w:r>
            <w:r w:rsidR="00D84CF8">
              <w:t>and “</w:t>
            </w:r>
            <w:r w:rsidR="002E716D">
              <w:t>HLA</w:t>
            </w:r>
            <w:r w:rsidR="00D84CF8">
              <w:t xml:space="preserve"> PDF Report Generation</w:t>
            </w:r>
            <w:r w:rsidR="00E152D8">
              <w:t xml:space="preserve"> Subsystem Design</w:t>
            </w:r>
            <w:r w:rsidR="00D84CF8">
              <w:t xml:space="preserve">” </w:t>
            </w:r>
            <w:r w:rsidR="006214F6">
              <w:t>documents</w:t>
            </w:r>
            <w:r w:rsidR="002F0C7D">
              <w:t>.</w:t>
            </w:r>
          </w:p>
        </w:tc>
      </w:tr>
    </w:tbl>
    <w:p w:rsidR="00BA5DE2" w:rsidRDefault="0022741D" w:rsidP="0077676C">
      <w:pPr>
        <w:pStyle w:val="Heading3"/>
      </w:pPr>
      <w:r>
        <w:t xml:space="preserve"> </w:t>
      </w:r>
      <w:bookmarkStart w:id="402" w:name="_Toc400536888"/>
      <w:r w:rsidR="00E152D8">
        <w:t xml:space="preserve">Integration </w:t>
      </w:r>
      <w:r>
        <w:t>Application</w:t>
      </w:r>
      <w:bookmarkEnd w:id="402"/>
    </w:p>
    <w:p w:rsidR="0022741D" w:rsidRDefault="0022741D" w:rsidP="0022741D">
      <w:pPr>
        <w:pStyle w:val="BodyText"/>
      </w:pPr>
      <w:r>
        <w:t xml:space="preserve">The application is comprised of the following major sub-modules: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4A0" w:firstRow="1" w:lastRow="0" w:firstColumn="1" w:lastColumn="0" w:noHBand="0" w:noVBand="1"/>
      </w:tblPr>
      <w:tblGrid>
        <w:gridCol w:w="1818"/>
        <w:gridCol w:w="7758"/>
      </w:tblGrid>
      <w:tr w:rsidR="0022741D" w:rsidRPr="004D30DD" w:rsidTr="00703A08">
        <w:trPr>
          <w:cantSplit/>
          <w:tblHeader/>
        </w:trPr>
        <w:tc>
          <w:tcPr>
            <w:tcW w:w="181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2741D" w:rsidRPr="004D30DD" w:rsidRDefault="0022741D" w:rsidP="00703A08">
            <w:pPr>
              <w:pStyle w:val="TableHeading"/>
            </w:pPr>
            <w:r w:rsidRPr="004D30DD">
              <w:t>Sub-module</w:t>
            </w:r>
          </w:p>
        </w:tc>
        <w:tc>
          <w:tcPr>
            <w:tcW w:w="775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2741D" w:rsidRPr="004D30DD" w:rsidRDefault="0022741D" w:rsidP="00703A08">
            <w:pPr>
              <w:pStyle w:val="TableHeading"/>
            </w:pPr>
            <w:r w:rsidRPr="004D30DD">
              <w:t>Description</w:t>
            </w:r>
          </w:p>
        </w:tc>
      </w:tr>
      <w:tr w:rsidR="00E152D8" w:rsidTr="004D30DD">
        <w:tblPrEx>
          <w:tblCellMar>
            <w:top w:w="43" w:type="dxa"/>
            <w:bottom w:w="43" w:type="dxa"/>
          </w:tblCellMar>
        </w:tblPrEx>
        <w:tc>
          <w:tcPr>
            <w:tcW w:w="1818" w:type="dxa"/>
            <w:shd w:val="clear" w:color="auto" w:fill="auto"/>
          </w:tcPr>
          <w:p w:rsidR="00E152D8" w:rsidRDefault="00E152D8" w:rsidP="00FE4626">
            <w:pPr>
              <w:pStyle w:val="TableText"/>
            </w:pPr>
            <w:r>
              <w:t>Integration</w:t>
            </w:r>
          </w:p>
        </w:tc>
        <w:tc>
          <w:tcPr>
            <w:tcW w:w="7758" w:type="dxa"/>
            <w:shd w:val="clear" w:color="auto" w:fill="auto"/>
          </w:tcPr>
          <w:p w:rsidR="00E152D8" w:rsidRDefault="00E152D8" w:rsidP="00FE4626">
            <w:pPr>
              <w:pStyle w:val="TableText"/>
            </w:pPr>
            <w:r>
              <w:t>Provides functionality for the system to integrate with other systems (MHV, MVI</w:t>
            </w:r>
            <w:r w:rsidR="00572A35">
              <w:t xml:space="preserve">, </w:t>
            </w:r>
            <w:r>
              <w:t>MDWS</w:t>
            </w:r>
            <w:r w:rsidR="00572A35">
              <w:t>, and SM</w:t>
            </w:r>
            <w:r>
              <w:t>).  For details, refer to the “</w:t>
            </w:r>
            <w:r w:rsidR="002E716D">
              <w:t>HLA</w:t>
            </w:r>
            <w:r>
              <w:t xml:space="preserve"> Integration Subsystem Design” documents.</w:t>
            </w:r>
          </w:p>
        </w:tc>
      </w:tr>
    </w:tbl>
    <w:p w:rsidR="00E152D8" w:rsidRDefault="00E152D8" w:rsidP="0077676C">
      <w:pPr>
        <w:pStyle w:val="Heading3"/>
      </w:pPr>
      <w:bookmarkStart w:id="403" w:name="_Toc400536889"/>
      <w:r>
        <w:t>Administration Application</w:t>
      </w:r>
      <w:bookmarkEnd w:id="403"/>
    </w:p>
    <w:p w:rsidR="00E152D8" w:rsidRDefault="00E152D8" w:rsidP="00E152D8">
      <w:pPr>
        <w:pStyle w:val="BodyText"/>
      </w:pPr>
      <w:r>
        <w:t xml:space="preserve">The application is comprised of the following major sub-modules: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4A0" w:firstRow="1" w:lastRow="0" w:firstColumn="1" w:lastColumn="0" w:noHBand="0" w:noVBand="1"/>
      </w:tblPr>
      <w:tblGrid>
        <w:gridCol w:w="1818"/>
        <w:gridCol w:w="7758"/>
      </w:tblGrid>
      <w:tr w:rsidR="00E152D8" w:rsidRPr="004D30DD" w:rsidTr="00703A08">
        <w:trPr>
          <w:cantSplit/>
          <w:tblHeader/>
        </w:trPr>
        <w:tc>
          <w:tcPr>
            <w:tcW w:w="181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152D8" w:rsidRPr="00703A08" w:rsidRDefault="00E152D8" w:rsidP="00703A08">
            <w:pPr>
              <w:pStyle w:val="TableHeading"/>
            </w:pPr>
            <w:r w:rsidRPr="00703A08">
              <w:t>Sub-module</w:t>
            </w:r>
          </w:p>
        </w:tc>
        <w:tc>
          <w:tcPr>
            <w:tcW w:w="775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152D8" w:rsidRPr="00703A08" w:rsidRDefault="00E152D8" w:rsidP="00703A08">
            <w:pPr>
              <w:pStyle w:val="TableHeading"/>
            </w:pPr>
            <w:r w:rsidRPr="00703A08">
              <w:t>Description</w:t>
            </w:r>
          </w:p>
        </w:tc>
      </w:tr>
      <w:tr w:rsidR="00E152D8" w:rsidTr="004D30DD">
        <w:tblPrEx>
          <w:tblCellMar>
            <w:top w:w="43" w:type="dxa"/>
            <w:bottom w:w="43" w:type="dxa"/>
          </w:tblCellMar>
        </w:tblPrEx>
        <w:tc>
          <w:tcPr>
            <w:tcW w:w="1818" w:type="dxa"/>
            <w:shd w:val="clear" w:color="auto" w:fill="auto"/>
          </w:tcPr>
          <w:p w:rsidR="00E152D8" w:rsidRDefault="00E152D8" w:rsidP="00FE4626">
            <w:pPr>
              <w:pStyle w:val="TableText"/>
            </w:pPr>
            <w:r>
              <w:t>User Management</w:t>
            </w:r>
          </w:p>
        </w:tc>
        <w:tc>
          <w:tcPr>
            <w:tcW w:w="7758" w:type="dxa"/>
            <w:shd w:val="clear" w:color="auto" w:fill="auto"/>
          </w:tcPr>
          <w:p w:rsidR="00E152D8" w:rsidRDefault="00E152D8" w:rsidP="00FE4626">
            <w:pPr>
              <w:pStyle w:val="TableText"/>
            </w:pPr>
            <w:r>
              <w:t>Provides functionality for managing organizational users (i.e. users of the Administration and Analytics applications). For details, refer to the “</w:t>
            </w:r>
            <w:r w:rsidR="002E716D">
              <w:t>HLA</w:t>
            </w:r>
            <w:r>
              <w:t xml:space="preserve"> User Management Subsystem Design” documents.</w:t>
            </w:r>
          </w:p>
        </w:tc>
      </w:tr>
      <w:tr w:rsidR="00E152D8" w:rsidTr="004D30DD">
        <w:tblPrEx>
          <w:tblCellMar>
            <w:top w:w="43" w:type="dxa"/>
            <w:bottom w:w="43" w:type="dxa"/>
          </w:tblCellMar>
        </w:tblPrEx>
        <w:tc>
          <w:tcPr>
            <w:tcW w:w="1818" w:type="dxa"/>
            <w:shd w:val="clear" w:color="auto" w:fill="auto"/>
          </w:tcPr>
          <w:p w:rsidR="00E152D8" w:rsidRDefault="00E152D8" w:rsidP="00FE4626">
            <w:pPr>
              <w:pStyle w:val="TableText"/>
            </w:pPr>
            <w:r>
              <w:t>Auditing</w:t>
            </w:r>
          </w:p>
        </w:tc>
        <w:tc>
          <w:tcPr>
            <w:tcW w:w="7758" w:type="dxa"/>
            <w:shd w:val="clear" w:color="auto" w:fill="auto"/>
          </w:tcPr>
          <w:p w:rsidR="00E152D8" w:rsidRDefault="00E152D8" w:rsidP="00FE4626">
            <w:pPr>
              <w:pStyle w:val="TableText"/>
            </w:pPr>
            <w:r>
              <w:t>Provides functionality for recording and viewing auditable events in the system. For details, refer to the “</w:t>
            </w:r>
            <w:r w:rsidR="002E716D">
              <w:t>HLA</w:t>
            </w:r>
            <w:r>
              <w:t xml:space="preserve"> Audit Subsystem Design” documents.</w:t>
            </w:r>
          </w:p>
        </w:tc>
      </w:tr>
    </w:tbl>
    <w:p w:rsidR="00E152D8" w:rsidRDefault="00E152D8" w:rsidP="0077676C">
      <w:pPr>
        <w:pStyle w:val="Heading3"/>
      </w:pPr>
      <w:bookmarkStart w:id="404" w:name="_Toc400536890"/>
      <w:r>
        <w:t>Analytics Application</w:t>
      </w:r>
      <w:bookmarkEnd w:id="404"/>
    </w:p>
    <w:p w:rsidR="00E152D8" w:rsidRDefault="00E152D8" w:rsidP="00E152D8">
      <w:pPr>
        <w:pStyle w:val="BodyText"/>
      </w:pPr>
      <w:r>
        <w:t xml:space="preserve">The application is comprised of the following major sub-modules: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4A0" w:firstRow="1" w:lastRow="0" w:firstColumn="1" w:lastColumn="0" w:noHBand="0" w:noVBand="1"/>
      </w:tblPr>
      <w:tblGrid>
        <w:gridCol w:w="1818"/>
        <w:gridCol w:w="7758"/>
      </w:tblGrid>
      <w:tr w:rsidR="00E152D8" w:rsidRPr="004D30DD" w:rsidTr="00703A08">
        <w:trPr>
          <w:cantSplit/>
          <w:tblHeader/>
        </w:trPr>
        <w:tc>
          <w:tcPr>
            <w:tcW w:w="181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152D8" w:rsidRPr="004D30DD" w:rsidRDefault="00E152D8" w:rsidP="00703A08">
            <w:pPr>
              <w:pStyle w:val="TableHeading"/>
            </w:pPr>
            <w:r w:rsidRPr="004D30DD">
              <w:t>Sub-module</w:t>
            </w:r>
          </w:p>
        </w:tc>
        <w:tc>
          <w:tcPr>
            <w:tcW w:w="7758"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152D8" w:rsidRPr="004D30DD" w:rsidRDefault="00E152D8" w:rsidP="00703A08">
            <w:pPr>
              <w:pStyle w:val="TableHeading"/>
            </w:pPr>
            <w:r w:rsidRPr="004D30DD">
              <w:t>Description</w:t>
            </w:r>
          </w:p>
        </w:tc>
      </w:tr>
      <w:tr w:rsidR="00E152D8" w:rsidTr="004D30DD">
        <w:tblPrEx>
          <w:tblCellMar>
            <w:top w:w="43" w:type="dxa"/>
            <w:bottom w:w="43" w:type="dxa"/>
          </w:tblCellMar>
        </w:tblPrEx>
        <w:tc>
          <w:tcPr>
            <w:tcW w:w="1818" w:type="dxa"/>
            <w:shd w:val="clear" w:color="auto" w:fill="auto"/>
          </w:tcPr>
          <w:p w:rsidR="00E152D8" w:rsidRDefault="00E152D8" w:rsidP="00FE4626">
            <w:pPr>
              <w:pStyle w:val="TableText"/>
            </w:pPr>
            <w:r>
              <w:t>Analytics</w:t>
            </w:r>
          </w:p>
        </w:tc>
        <w:tc>
          <w:tcPr>
            <w:tcW w:w="7758" w:type="dxa"/>
            <w:shd w:val="clear" w:color="auto" w:fill="auto"/>
          </w:tcPr>
          <w:p w:rsidR="00E152D8" w:rsidRDefault="00E152D8" w:rsidP="00FE4626">
            <w:pPr>
              <w:pStyle w:val="TableText"/>
            </w:pPr>
            <w:r>
              <w:t>Provides functionality for performing population-based analysis of the assessment and user activities in the main application. For details, refer to the “</w:t>
            </w:r>
            <w:r w:rsidR="002E716D">
              <w:t>HLA</w:t>
            </w:r>
            <w:r>
              <w:t xml:space="preserve"> Analytics Subsystem Design” document.</w:t>
            </w:r>
          </w:p>
        </w:tc>
      </w:tr>
    </w:tbl>
    <w:p w:rsidR="00E152D8" w:rsidRDefault="00E152D8" w:rsidP="0077676C">
      <w:pPr>
        <w:pStyle w:val="Heading3"/>
      </w:pPr>
      <w:bookmarkStart w:id="405" w:name="_Toc400536891"/>
      <w:r>
        <w:t>Static Content Application</w:t>
      </w:r>
      <w:bookmarkEnd w:id="405"/>
    </w:p>
    <w:p w:rsidR="00E152D8" w:rsidRPr="00776D8C" w:rsidRDefault="00E152D8" w:rsidP="00F5295E">
      <w:r>
        <w:t>The static content is simply comprised of non-executable content such as images.</w:t>
      </w:r>
    </w:p>
    <w:p w:rsidR="000A0907" w:rsidRPr="00AE2AA1" w:rsidRDefault="00A972A1" w:rsidP="0077676C">
      <w:pPr>
        <w:pStyle w:val="Heading3"/>
      </w:pPr>
      <w:bookmarkStart w:id="406" w:name="_Toc400536892"/>
      <w:r>
        <w:t>Expert-24 Data Service</w:t>
      </w:r>
      <w:bookmarkEnd w:id="406"/>
    </w:p>
    <w:p w:rsidR="000A0907" w:rsidRDefault="000A0907" w:rsidP="00AF0687">
      <w:pPr>
        <w:pStyle w:val="Heading4"/>
      </w:pPr>
      <w:bookmarkStart w:id="407" w:name="_Toc66891865"/>
      <w:r w:rsidRPr="00E86C46">
        <w:t>Processing</w:t>
      </w:r>
      <w:bookmarkEnd w:id="407"/>
    </w:p>
    <w:p w:rsidR="00A972A1" w:rsidRDefault="00A972A1" w:rsidP="00A972A1">
      <w:pPr>
        <w:pStyle w:val="BodyText"/>
      </w:pPr>
      <w:r>
        <w:t>The Expert-24 data service provides the API to the survey engine. The API consists of a web service.</w:t>
      </w:r>
    </w:p>
    <w:p w:rsidR="00A972A1" w:rsidRDefault="004376C2" w:rsidP="00AF0687">
      <w:pPr>
        <w:pStyle w:val="Heading4"/>
      </w:pPr>
      <w:r>
        <w:t>Web Service</w:t>
      </w:r>
      <w:r w:rsidR="00A972A1">
        <w:t xml:space="preserve"> Interface Specification</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4A0" w:firstRow="1" w:lastRow="0" w:firstColumn="1" w:lastColumn="0" w:noHBand="0" w:noVBand="1"/>
      </w:tblPr>
      <w:tblGrid>
        <w:gridCol w:w="1861"/>
        <w:gridCol w:w="7585"/>
      </w:tblGrid>
      <w:tr w:rsidR="004376C2" w:rsidTr="00703A08">
        <w:trPr>
          <w:cantSplit/>
          <w:tblHeader/>
        </w:trPr>
        <w:tc>
          <w:tcPr>
            <w:tcW w:w="186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A972A1" w:rsidRPr="0047055E" w:rsidRDefault="0055039A" w:rsidP="00703A08">
            <w:pPr>
              <w:pStyle w:val="TableHeading"/>
            </w:pPr>
            <w:r w:rsidRPr="0047055E">
              <w:t>Operation</w:t>
            </w:r>
          </w:p>
        </w:tc>
        <w:tc>
          <w:tcPr>
            <w:tcW w:w="75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A972A1" w:rsidRPr="0047055E" w:rsidRDefault="00A972A1" w:rsidP="00703A08">
            <w:pPr>
              <w:pStyle w:val="TableHeading"/>
            </w:pPr>
            <w:r w:rsidRPr="0047055E">
              <w:t>getData</w:t>
            </w:r>
          </w:p>
        </w:tc>
      </w:tr>
      <w:tr w:rsidR="00A972A1" w:rsidTr="0047055E">
        <w:tblPrEx>
          <w:tblCellMar>
            <w:top w:w="43" w:type="dxa"/>
            <w:bottom w:w="43" w:type="dxa"/>
          </w:tblCellMar>
        </w:tblPrEx>
        <w:tc>
          <w:tcPr>
            <w:tcW w:w="1861" w:type="dxa"/>
            <w:shd w:val="clear" w:color="auto" w:fill="F2F2F2"/>
          </w:tcPr>
          <w:p w:rsidR="00A972A1" w:rsidRPr="0047055E" w:rsidRDefault="00A972A1" w:rsidP="00A972A1">
            <w:pPr>
              <w:rPr>
                <w:b/>
              </w:rPr>
            </w:pPr>
            <w:r w:rsidRPr="0047055E">
              <w:rPr>
                <w:b/>
              </w:rPr>
              <w:t>Description</w:t>
            </w:r>
          </w:p>
        </w:tc>
        <w:tc>
          <w:tcPr>
            <w:tcW w:w="7585" w:type="dxa"/>
            <w:shd w:val="clear" w:color="auto" w:fill="auto"/>
          </w:tcPr>
          <w:p w:rsidR="00A972A1" w:rsidRPr="00104E5C" w:rsidRDefault="00A972A1" w:rsidP="00A972A1">
            <w:r w:rsidRPr="00104E5C">
              <w:t xml:space="preserve">The getData method is </w:t>
            </w:r>
            <w:r w:rsidRPr="00FE4626">
              <w:rPr>
                <w:rStyle w:val="TableTextChar"/>
              </w:rPr>
              <w:t xml:space="preserve">a generic method for returning any allowable stored procedure call to the database and returning the resultset back as well formed xml. </w:t>
            </w:r>
            <w:r w:rsidRPr="00FE4626">
              <w:rPr>
                <w:rStyle w:val="TableTextChar"/>
              </w:rPr>
              <w:lastRenderedPageBreak/>
              <w:t>This is the main method of retrieving data outside of the processQuestion method. It has two parameters:- procedure and args. The procedure parameter is the name of the SQL Server stored procedure and the args parameter is a string array listing the parameter names and values in an alternating sequence.</w:t>
            </w:r>
          </w:p>
        </w:tc>
      </w:tr>
      <w:tr w:rsidR="00A972A1" w:rsidTr="0047055E">
        <w:tblPrEx>
          <w:tblCellMar>
            <w:top w:w="43" w:type="dxa"/>
            <w:bottom w:w="43" w:type="dxa"/>
          </w:tblCellMar>
        </w:tblPrEx>
        <w:tc>
          <w:tcPr>
            <w:tcW w:w="1861" w:type="dxa"/>
            <w:shd w:val="clear" w:color="auto" w:fill="F2F2F2"/>
          </w:tcPr>
          <w:p w:rsidR="00A972A1" w:rsidRPr="0047055E" w:rsidRDefault="00A972A1" w:rsidP="00A972A1">
            <w:pPr>
              <w:rPr>
                <w:b/>
              </w:rPr>
            </w:pPr>
            <w:r w:rsidRPr="0047055E">
              <w:rPr>
                <w:b/>
              </w:rPr>
              <w:lastRenderedPageBreak/>
              <w:t>Parameters</w:t>
            </w:r>
          </w:p>
        </w:tc>
        <w:tc>
          <w:tcPr>
            <w:tcW w:w="7585" w:type="dxa"/>
            <w:shd w:val="clear" w:color="auto" w:fill="auto"/>
          </w:tcPr>
          <w:tbl>
            <w:tblPr>
              <w:tblW w:w="6900" w:type="dxa"/>
              <w:tblLayout w:type="fixed"/>
              <w:tblLook w:val="04A0" w:firstRow="1" w:lastRow="0" w:firstColumn="1" w:lastColumn="0" w:noHBand="0" w:noVBand="1"/>
            </w:tblPr>
            <w:tblGrid>
              <w:gridCol w:w="1320"/>
              <w:gridCol w:w="1260"/>
              <w:gridCol w:w="4320"/>
            </w:tblGrid>
            <w:tr w:rsidR="00DC7D7A" w:rsidRPr="00DC7D7A" w:rsidTr="0047055E">
              <w:tc>
                <w:tcPr>
                  <w:tcW w:w="1320" w:type="dxa"/>
                  <w:shd w:val="clear" w:color="auto" w:fill="auto"/>
                </w:tcPr>
                <w:p w:rsidR="00DC7D7A" w:rsidRPr="0047055E" w:rsidRDefault="00DC7D7A" w:rsidP="00DC7D7A">
                  <w:pPr>
                    <w:rPr>
                      <w:i/>
                    </w:rPr>
                  </w:pPr>
                  <w:r w:rsidRPr="0047055E">
                    <w:rPr>
                      <w:i/>
                    </w:rPr>
                    <w:t xml:space="preserve">procedure </w:t>
                  </w:r>
                </w:p>
              </w:tc>
              <w:tc>
                <w:tcPr>
                  <w:tcW w:w="1260" w:type="dxa"/>
                  <w:shd w:val="clear" w:color="auto" w:fill="auto"/>
                </w:tcPr>
                <w:p w:rsidR="00DC7D7A" w:rsidRPr="00DC7D7A" w:rsidRDefault="00DC7D7A" w:rsidP="00DC7D7A">
                  <w:r>
                    <w:t>String</w:t>
                  </w:r>
                </w:p>
              </w:tc>
              <w:tc>
                <w:tcPr>
                  <w:tcW w:w="4320" w:type="dxa"/>
                  <w:shd w:val="clear" w:color="auto" w:fill="auto"/>
                </w:tcPr>
                <w:p w:rsidR="00AC0CF7" w:rsidRDefault="00DC7D7A" w:rsidP="00DC7D7A">
                  <w:r w:rsidRPr="00DC7D7A">
                    <w:t>The name of the SQL stored procedure</w:t>
                  </w:r>
                  <w:r w:rsidR="00AC0CF7">
                    <w:t>, one of:</w:t>
                  </w:r>
                </w:p>
                <w:p w:rsidR="00DC7D7A" w:rsidRDefault="00AC0CF7" w:rsidP="007C1788">
                  <w:pPr>
                    <w:numPr>
                      <w:ilvl w:val="0"/>
                      <w:numId w:val="16"/>
                    </w:numPr>
                  </w:pPr>
                  <w:r>
                    <w:t>wsp_CreateMember</w:t>
                  </w:r>
                </w:p>
                <w:p w:rsidR="00AC0CF7" w:rsidRDefault="00AC0CF7" w:rsidP="007C1788">
                  <w:pPr>
                    <w:numPr>
                      <w:ilvl w:val="0"/>
                      <w:numId w:val="16"/>
                    </w:numPr>
                  </w:pPr>
                  <w:r>
                    <w:t>dsp_Summary4</w:t>
                  </w:r>
                </w:p>
                <w:p w:rsidR="00AC0CF7" w:rsidRDefault="00AC0CF7" w:rsidP="007C1788">
                  <w:pPr>
                    <w:numPr>
                      <w:ilvl w:val="0"/>
                      <w:numId w:val="16"/>
                    </w:numPr>
                  </w:pPr>
                  <w:r>
                    <w:t>dsp_Conclusions</w:t>
                  </w:r>
                </w:p>
                <w:p w:rsidR="00AC0CF7" w:rsidRPr="00DC7D7A" w:rsidRDefault="00AC0CF7" w:rsidP="007C1788">
                  <w:pPr>
                    <w:numPr>
                      <w:ilvl w:val="0"/>
                      <w:numId w:val="16"/>
                    </w:numPr>
                  </w:pPr>
                  <w:r>
                    <w:t>aah_Get</w:t>
                  </w:r>
                  <w:r w:rsidR="00136AB0">
                    <w:t>CheckableConclusions</w:t>
                  </w:r>
                </w:p>
              </w:tc>
            </w:tr>
            <w:tr w:rsidR="00DC7D7A" w:rsidRPr="00DC7D7A" w:rsidTr="0047055E">
              <w:tc>
                <w:tcPr>
                  <w:tcW w:w="1320" w:type="dxa"/>
                  <w:shd w:val="clear" w:color="auto" w:fill="auto"/>
                </w:tcPr>
                <w:p w:rsidR="00DC7D7A" w:rsidRPr="0047055E" w:rsidRDefault="00DC7D7A" w:rsidP="00DC7D7A">
                  <w:pPr>
                    <w:rPr>
                      <w:i/>
                    </w:rPr>
                  </w:pPr>
                  <w:r w:rsidRPr="0047055E">
                    <w:rPr>
                      <w:i/>
                    </w:rPr>
                    <w:t xml:space="preserve">args </w:t>
                  </w:r>
                </w:p>
              </w:tc>
              <w:tc>
                <w:tcPr>
                  <w:tcW w:w="1260" w:type="dxa"/>
                  <w:shd w:val="clear" w:color="auto" w:fill="auto"/>
                </w:tcPr>
                <w:p w:rsidR="00DC7D7A" w:rsidRPr="00DC7D7A" w:rsidRDefault="00DC7D7A" w:rsidP="00DC7D7A">
                  <w:r>
                    <w:t>String[]</w:t>
                  </w:r>
                </w:p>
              </w:tc>
              <w:tc>
                <w:tcPr>
                  <w:tcW w:w="4320" w:type="dxa"/>
                  <w:shd w:val="clear" w:color="auto" w:fill="auto"/>
                </w:tcPr>
                <w:p w:rsidR="00DC7D7A" w:rsidRPr="00DC7D7A" w:rsidRDefault="00DC7D7A" w:rsidP="00DC7D7A">
                  <w:r w:rsidRPr="00DC7D7A">
                    <w:t>Parameter names and values in an alternating sequence.</w:t>
                  </w:r>
                </w:p>
              </w:tc>
            </w:tr>
          </w:tbl>
          <w:p w:rsidR="00A972A1" w:rsidRDefault="00A972A1" w:rsidP="00A972A1"/>
        </w:tc>
      </w:tr>
      <w:tr w:rsidR="00A972A1" w:rsidTr="0047055E">
        <w:tblPrEx>
          <w:tblCellMar>
            <w:top w:w="43" w:type="dxa"/>
            <w:bottom w:w="43" w:type="dxa"/>
          </w:tblCellMar>
        </w:tblPrEx>
        <w:tc>
          <w:tcPr>
            <w:tcW w:w="1861" w:type="dxa"/>
            <w:shd w:val="clear" w:color="auto" w:fill="F2F2F2"/>
          </w:tcPr>
          <w:p w:rsidR="00A972A1" w:rsidRPr="0047055E" w:rsidRDefault="00A972A1" w:rsidP="00A972A1">
            <w:pPr>
              <w:pStyle w:val="BodyText"/>
              <w:rPr>
                <w:b/>
              </w:rPr>
            </w:pPr>
            <w:r w:rsidRPr="0047055E">
              <w:rPr>
                <w:b/>
              </w:rPr>
              <w:t>Request format</w:t>
            </w:r>
          </w:p>
          <w:p w:rsidR="00A972A1" w:rsidRPr="0047055E" w:rsidRDefault="00A972A1" w:rsidP="00A972A1">
            <w:pPr>
              <w:rPr>
                <w:b/>
              </w:rPr>
            </w:pPr>
          </w:p>
        </w:tc>
        <w:tc>
          <w:tcPr>
            <w:tcW w:w="7585" w:type="dxa"/>
            <w:shd w:val="clear" w:color="auto" w:fill="auto"/>
          </w:tcPr>
          <w:p w:rsidR="00104E5C" w:rsidRPr="00104E5C" w:rsidRDefault="00104E5C" w:rsidP="00104E5C">
            <w:pPr>
              <w:pStyle w:val="Code"/>
            </w:pPr>
            <w:r w:rsidRPr="00104E5C">
              <w:t>POST /webbuilder/data.asmx HTTP/1.1</w:t>
            </w:r>
          </w:p>
          <w:p w:rsidR="00104E5C" w:rsidRPr="00104E5C" w:rsidRDefault="00104E5C" w:rsidP="00104E5C">
            <w:pPr>
              <w:pStyle w:val="Code"/>
            </w:pPr>
            <w:r w:rsidRPr="00104E5C">
              <w:t>Host: somewhere.com</w:t>
            </w:r>
          </w:p>
          <w:p w:rsidR="00104E5C" w:rsidRPr="00104E5C" w:rsidRDefault="00104E5C" w:rsidP="00104E5C">
            <w:pPr>
              <w:pStyle w:val="Code"/>
            </w:pPr>
            <w:r w:rsidRPr="00104E5C">
              <w:t>Content-Type: text/xml; charset=utf-8</w:t>
            </w:r>
          </w:p>
          <w:p w:rsidR="00104E5C" w:rsidRPr="00104E5C" w:rsidRDefault="00104E5C" w:rsidP="00104E5C">
            <w:pPr>
              <w:pStyle w:val="Code"/>
            </w:pPr>
            <w:r w:rsidRPr="00104E5C">
              <w:t>Content-Length: length</w:t>
            </w:r>
          </w:p>
          <w:p w:rsidR="00104E5C" w:rsidRPr="00104E5C" w:rsidRDefault="00104E5C" w:rsidP="00104E5C">
            <w:pPr>
              <w:pStyle w:val="Code"/>
            </w:pPr>
            <w:r w:rsidRPr="00104E5C">
              <w:t>SOAPAction: "http://tempuri.org/getData"</w:t>
            </w:r>
          </w:p>
          <w:p w:rsidR="00104E5C" w:rsidRPr="00104E5C" w:rsidRDefault="00104E5C" w:rsidP="00104E5C">
            <w:pPr>
              <w:pStyle w:val="Code"/>
            </w:pPr>
          </w:p>
          <w:p w:rsidR="00104E5C" w:rsidRDefault="00104E5C" w:rsidP="00104E5C">
            <w:pPr>
              <w:pStyle w:val="Code"/>
            </w:pPr>
            <w:r w:rsidRPr="00104E5C">
              <w:t>&lt;?xml version="1.0" encoding="utf-8"?&gt;</w:t>
            </w:r>
          </w:p>
          <w:p w:rsidR="00104E5C" w:rsidRDefault="00104E5C" w:rsidP="00104E5C">
            <w:pPr>
              <w:pStyle w:val="Code"/>
            </w:pPr>
            <w:r w:rsidRPr="00104E5C">
              <w:t>&lt;soap:Envelope </w:t>
            </w:r>
          </w:p>
          <w:p w:rsidR="00104E5C" w:rsidRDefault="00104E5C" w:rsidP="00104E5C">
            <w:pPr>
              <w:pStyle w:val="Code"/>
            </w:pPr>
            <w:r>
              <w:t xml:space="preserve">  </w:t>
            </w:r>
            <w:r w:rsidRPr="00104E5C">
              <w:t>xmlns:xsi="http://www.w3.org/2001/XMLSchema-instance" </w:t>
            </w:r>
          </w:p>
          <w:p w:rsidR="00104E5C" w:rsidRDefault="00104E5C" w:rsidP="00104E5C">
            <w:pPr>
              <w:pStyle w:val="Code"/>
            </w:pPr>
            <w:r>
              <w:t xml:space="preserve">  </w:t>
            </w:r>
            <w:r w:rsidRPr="00104E5C">
              <w:t>xmlns:xsd="http://www.w3.org/2001/XMLSchema" </w:t>
            </w:r>
          </w:p>
          <w:p w:rsidR="00104E5C" w:rsidRPr="00104E5C" w:rsidRDefault="00104E5C" w:rsidP="00104E5C">
            <w:pPr>
              <w:pStyle w:val="Code"/>
            </w:pPr>
            <w:r>
              <w:t xml:space="preserve">  </w:t>
            </w:r>
            <w:r w:rsidRPr="00104E5C">
              <w:t>xmlns:soap="http://schemas.xmlsoap.org/soap/envelope/"&gt;</w:t>
            </w:r>
          </w:p>
          <w:p w:rsidR="00104E5C" w:rsidRPr="00104E5C" w:rsidRDefault="00104E5C" w:rsidP="00104E5C">
            <w:pPr>
              <w:pStyle w:val="Code"/>
            </w:pPr>
            <w:r w:rsidRPr="00104E5C">
              <w:t>  &lt;soap:Body&gt;</w:t>
            </w:r>
          </w:p>
          <w:p w:rsidR="00104E5C" w:rsidRPr="00104E5C" w:rsidRDefault="00104E5C" w:rsidP="00104E5C">
            <w:pPr>
              <w:pStyle w:val="Code"/>
            </w:pPr>
            <w:r w:rsidRPr="00104E5C">
              <w:t>    &lt;getData xmlns="http://tempuri.org/"&gt;</w:t>
            </w:r>
          </w:p>
          <w:p w:rsidR="00104E5C" w:rsidRPr="00104E5C" w:rsidRDefault="00104E5C" w:rsidP="00104E5C">
            <w:pPr>
              <w:pStyle w:val="Code"/>
            </w:pPr>
            <w:r w:rsidRPr="00104E5C">
              <w:t>      &lt;procedure&gt;string&lt;/procedure&gt;</w:t>
            </w:r>
          </w:p>
          <w:p w:rsidR="00104E5C" w:rsidRPr="00104E5C" w:rsidRDefault="00104E5C" w:rsidP="00104E5C">
            <w:pPr>
              <w:pStyle w:val="Code"/>
            </w:pPr>
            <w:r w:rsidRPr="00104E5C">
              <w:t>      &lt;args&gt;</w:t>
            </w:r>
          </w:p>
          <w:p w:rsidR="00104E5C" w:rsidRPr="00104E5C" w:rsidRDefault="00104E5C" w:rsidP="00104E5C">
            <w:pPr>
              <w:pStyle w:val="Code"/>
            </w:pPr>
            <w:r w:rsidRPr="00104E5C">
              <w:t>        &lt;string&gt;string&lt;/string&gt;</w:t>
            </w:r>
          </w:p>
          <w:p w:rsidR="00104E5C" w:rsidRPr="00104E5C" w:rsidRDefault="00104E5C" w:rsidP="00104E5C">
            <w:pPr>
              <w:pStyle w:val="Code"/>
            </w:pPr>
            <w:r w:rsidRPr="00104E5C">
              <w:t>        &lt;string&gt;string&lt;/string&gt;</w:t>
            </w:r>
          </w:p>
          <w:p w:rsidR="00104E5C" w:rsidRPr="00104E5C" w:rsidRDefault="00104E5C" w:rsidP="00104E5C">
            <w:pPr>
              <w:pStyle w:val="Code"/>
            </w:pPr>
            <w:r w:rsidRPr="00104E5C">
              <w:t>      &lt;/args&gt;</w:t>
            </w:r>
          </w:p>
          <w:p w:rsidR="00104E5C" w:rsidRPr="00104E5C" w:rsidRDefault="00104E5C" w:rsidP="00104E5C">
            <w:pPr>
              <w:pStyle w:val="Code"/>
            </w:pPr>
            <w:r w:rsidRPr="00104E5C">
              <w:t>    &lt;/getData&gt;</w:t>
            </w:r>
          </w:p>
          <w:p w:rsidR="00104E5C" w:rsidRPr="00104E5C" w:rsidRDefault="00104E5C" w:rsidP="00104E5C">
            <w:pPr>
              <w:pStyle w:val="Code"/>
            </w:pPr>
            <w:r w:rsidRPr="00104E5C">
              <w:t>  &lt;/soap:Body&gt;</w:t>
            </w:r>
          </w:p>
          <w:p w:rsidR="00A972A1" w:rsidRPr="0047055E" w:rsidRDefault="00104E5C" w:rsidP="00104E5C">
            <w:pPr>
              <w:pStyle w:val="Code"/>
              <w:rPr>
                <w:color w:val="0000FF"/>
                <w:lang w:val="en-GB"/>
              </w:rPr>
            </w:pPr>
            <w:r w:rsidRPr="00104E5C">
              <w:t>&lt;/soap:Envelope&gt;</w:t>
            </w:r>
          </w:p>
        </w:tc>
      </w:tr>
      <w:tr w:rsidR="00104E5C" w:rsidRPr="006F3A6D" w:rsidTr="0047055E">
        <w:tblPrEx>
          <w:tblCellMar>
            <w:top w:w="43" w:type="dxa"/>
            <w:bottom w:w="43" w:type="dxa"/>
          </w:tblCellMar>
        </w:tblPrEx>
        <w:tc>
          <w:tcPr>
            <w:tcW w:w="1861" w:type="dxa"/>
            <w:shd w:val="clear" w:color="auto" w:fill="F2F2F2"/>
          </w:tcPr>
          <w:p w:rsidR="00104E5C" w:rsidRPr="0047055E" w:rsidRDefault="00104E5C" w:rsidP="00A972A1">
            <w:pPr>
              <w:pStyle w:val="BodyText"/>
              <w:rPr>
                <w:b/>
              </w:rPr>
            </w:pPr>
            <w:r w:rsidRPr="0047055E">
              <w:rPr>
                <w:b/>
              </w:rPr>
              <w:t>Response Format</w:t>
            </w:r>
          </w:p>
        </w:tc>
        <w:tc>
          <w:tcPr>
            <w:tcW w:w="7585" w:type="dxa"/>
            <w:shd w:val="clear" w:color="auto" w:fill="auto"/>
          </w:tcPr>
          <w:p w:rsidR="00104E5C" w:rsidRPr="0047055E" w:rsidRDefault="00104E5C" w:rsidP="00104E5C">
            <w:pPr>
              <w:pStyle w:val="Code"/>
              <w:rPr>
                <w:lang w:val="en-GB"/>
              </w:rPr>
            </w:pPr>
            <w:r w:rsidRPr="0047055E">
              <w:rPr>
                <w:lang w:val="en-GB"/>
              </w:rPr>
              <w:t>HTTP/1.1 200 OK</w:t>
            </w:r>
          </w:p>
          <w:p w:rsidR="00104E5C" w:rsidRPr="0047055E" w:rsidRDefault="00104E5C" w:rsidP="00104E5C">
            <w:pPr>
              <w:pStyle w:val="Code"/>
              <w:rPr>
                <w:lang w:val="en-GB"/>
              </w:rPr>
            </w:pPr>
            <w:r w:rsidRPr="0047055E">
              <w:rPr>
                <w:lang w:val="en-GB"/>
              </w:rPr>
              <w:t>Content-Type: text/xml; charset=utf-8</w:t>
            </w:r>
          </w:p>
          <w:p w:rsidR="00104E5C" w:rsidRPr="0047055E" w:rsidRDefault="00104E5C" w:rsidP="00104E5C">
            <w:pPr>
              <w:pStyle w:val="Code"/>
              <w:rPr>
                <w:lang w:val="en-GB"/>
              </w:rPr>
            </w:pPr>
            <w:r w:rsidRPr="0047055E">
              <w:rPr>
                <w:lang w:val="en-GB"/>
              </w:rPr>
              <w:t>Content-Length: </w:t>
            </w:r>
            <w:r w:rsidRPr="0047055E">
              <w:rPr>
                <w:b/>
                <w:lang w:val="en-GB"/>
              </w:rPr>
              <w:t>length</w:t>
            </w:r>
          </w:p>
          <w:p w:rsidR="00104E5C" w:rsidRPr="0047055E" w:rsidRDefault="00104E5C" w:rsidP="00104E5C">
            <w:pPr>
              <w:pStyle w:val="Code"/>
              <w:rPr>
                <w:lang w:val="en-GB"/>
              </w:rPr>
            </w:pPr>
          </w:p>
          <w:p w:rsidR="00104E5C" w:rsidRPr="0047055E" w:rsidRDefault="00104E5C" w:rsidP="00104E5C">
            <w:pPr>
              <w:pStyle w:val="Code"/>
              <w:rPr>
                <w:lang w:val="en-GB"/>
              </w:rPr>
            </w:pPr>
            <w:r w:rsidRPr="0047055E">
              <w:rPr>
                <w:lang w:val="en-GB"/>
              </w:rPr>
              <w:t>&lt;?xml version="1.0" encoding="utf-8"?&gt;</w:t>
            </w:r>
          </w:p>
          <w:p w:rsidR="00104E5C" w:rsidRPr="0047055E" w:rsidRDefault="00104E5C" w:rsidP="00104E5C">
            <w:pPr>
              <w:pStyle w:val="Code"/>
              <w:rPr>
                <w:lang w:val="en-GB"/>
              </w:rPr>
            </w:pPr>
            <w:r w:rsidRPr="0047055E">
              <w:rPr>
                <w:lang w:val="en-GB"/>
              </w:rPr>
              <w:t>&lt;soap:Envelope </w:t>
            </w:r>
          </w:p>
          <w:p w:rsidR="00104E5C" w:rsidRPr="0047055E" w:rsidRDefault="00104E5C" w:rsidP="00104E5C">
            <w:pPr>
              <w:pStyle w:val="Code"/>
              <w:rPr>
                <w:lang w:val="en-GB"/>
              </w:rPr>
            </w:pPr>
            <w:r w:rsidRPr="0047055E">
              <w:rPr>
                <w:lang w:val="en-GB"/>
              </w:rPr>
              <w:t xml:space="preserve">  xmlns:xsi="http://www.w3.org/2001/XMLSchema-instance" </w:t>
            </w:r>
          </w:p>
          <w:p w:rsidR="00104E5C" w:rsidRPr="0047055E" w:rsidRDefault="00104E5C" w:rsidP="00104E5C">
            <w:pPr>
              <w:pStyle w:val="Code"/>
              <w:rPr>
                <w:lang w:val="en-GB"/>
              </w:rPr>
            </w:pPr>
            <w:r w:rsidRPr="0047055E">
              <w:rPr>
                <w:lang w:val="en-GB"/>
              </w:rPr>
              <w:t xml:space="preserve">  xmlns:xsd="http://www.w3.org/2001/XMLSchema" </w:t>
            </w:r>
          </w:p>
          <w:p w:rsidR="00104E5C" w:rsidRPr="0047055E" w:rsidRDefault="00104E5C" w:rsidP="00104E5C">
            <w:pPr>
              <w:pStyle w:val="Code"/>
              <w:rPr>
                <w:lang w:val="en-GB"/>
              </w:rPr>
            </w:pPr>
            <w:r w:rsidRPr="0047055E">
              <w:rPr>
                <w:lang w:val="en-GB"/>
              </w:rPr>
              <w:t xml:space="preserve">  xmlns:soap="http://schemas.xmlsoap.org/soap/envelope/"&gt;</w:t>
            </w:r>
          </w:p>
          <w:p w:rsidR="00104E5C" w:rsidRPr="0047055E" w:rsidRDefault="00104E5C" w:rsidP="00104E5C">
            <w:pPr>
              <w:pStyle w:val="Code"/>
              <w:rPr>
                <w:lang w:val="en-GB"/>
              </w:rPr>
            </w:pPr>
            <w:r w:rsidRPr="0047055E">
              <w:rPr>
                <w:lang w:val="en-GB"/>
              </w:rPr>
              <w:t>  &lt;soap:Body&gt;</w:t>
            </w:r>
          </w:p>
          <w:p w:rsidR="00104E5C" w:rsidRPr="0047055E" w:rsidRDefault="00104E5C" w:rsidP="00104E5C">
            <w:pPr>
              <w:pStyle w:val="Code"/>
              <w:rPr>
                <w:lang w:val="en-GB"/>
              </w:rPr>
            </w:pPr>
            <w:r w:rsidRPr="0047055E">
              <w:rPr>
                <w:lang w:val="en-GB"/>
              </w:rPr>
              <w:t>    &lt;getDataResponse xmlns="http://tempuri.org/"&gt;</w:t>
            </w:r>
          </w:p>
          <w:p w:rsidR="00104E5C" w:rsidRPr="0047055E" w:rsidRDefault="00104E5C" w:rsidP="00104E5C">
            <w:pPr>
              <w:pStyle w:val="Code"/>
              <w:rPr>
                <w:lang w:val="en-GB"/>
              </w:rPr>
            </w:pPr>
            <w:r w:rsidRPr="0047055E">
              <w:rPr>
                <w:lang w:val="en-GB"/>
              </w:rPr>
              <w:t>      &lt;getDataResult&gt;xml&lt;/getDataResult&gt;</w:t>
            </w:r>
          </w:p>
          <w:p w:rsidR="00104E5C" w:rsidRPr="0047055E" w:rsidRDefault="00104E5C" w:rsidP="00104E5C">
            <w:pPr>
              <w:pStyle w:val="Code"/>
              <w:rPr>
                <w:lang w:val="en-GB"/>
              </w:rPr>
            </w:pPr>
            <w:r w:rsidRPr="0047055E">
              <w:rPr>
                <w:lang w:val="en-GB"/>
              </w:rPr>
              <w:t>    &lt;/getDataResponse&gt;</w:t>
            </w:r>
          </w:p>
          <w:p w:rsidR="00104E5C" w:rsidRPr="0047055E" w:rsidRDefault="00104E5C" w:rsidP="00104E5C">
            <w:pPr>
              <w:pStyle w:val="Code"/>
              <w:rPr>
                <w:lang w:val="en-GB"/>
              </w:rPr>
            </w:pPr>
            <w:r w:rsidRPr="0047055E">
              <w:rPr>
                <w:lang w:val="en-GB"/>
              </w:rPr>
              <w:t>  &lt;/soap:Body&gt;</w:t>
            </w:r>
          </w:p>
          <w:p w:rsidR="00104E5C" w:rsidRPr="0047055E" w:rsidRDefault="00104E5C" w:rsidP="00104E5C">
            <w:pPr>
              <w:pStyle w:val="Code"/>
              <w:rPr>
                <w:lang w:val="en-GB"/>
              </w:rPr>
            </w:pPr>
            <w:r w:rsidRPr="0047055E">
              <w:rPr>
                <w:lang w:val="en-GB"/>
              </w:rPr>
              <w:t>&lt;/soap:Envelope&gt;</w:t>
            </w:r>
          </w:p>
        </w:tc>
      </w:tr>
      <w:tr w:rsidR="00104E5C" w:rsidRPr="006E37EF" w:rsidTr="0047055E">
        <w:tblPrEx>
          <w:tblCellMar>
            <w:top w:w="43" w:type="dxa"/>
            <w:bottom w:w="43" w:type="dxa"/>
          </w:tblCellMar>
        </w:tblPrEx>
        <w:tc>
          <w:tcPr>
            <w:tcW w:w="1861" w:type="dxa"/>
            <w:shd w:val="clear" w:color="auto" w:fill="F2F2F2"/>
          </w:tcPr>
          <w:p w:rsidR="00104E5C" w:rsidRPr="0047055E" w:rsidRDefault="00104E5C" w:rsidP="00104E5C">
            <w:pPr>
              <w:pStyle w:val="BodyText"/>
              <w:rPr>
                <w:b/>
              </w:rPr>
            </w:pPr>
            <w:r w:rsidRPr="0047055E">
              <w:rPr>
                <w:b/>
              </w:rPr>
              <w:t>Sample</w:t>
            </w:r>
          </w:p>
        </w:tc>
        <w:tc>
          <w:tcPr>
            <w:tcW w:w="7585" w:type="dxa"/>
            <w:shd w:val="clear" w:color="auto" w:fill="auto"/>
          </w:tcPr>
          <w:p w:rsidR="00104E5C" w:rsidRDefault="00104E5C" w:rsidP="00104E5C">
            <w:r>
              <w:t xml:space="preserve">In this sample request a call is made to procedure </w:t>
            </w:r>
            <w:r w:rsidRPr="00104E5C">
              <w:t>wsp_CreateMember</w:t>
            </w:r>
            <w:r w:rsidRPr="0047055E">
              <w:rPr>
                <w:color w:val="76923C"/>
              </w:rPr>
              <w:t xml:space="preserve"> </w:t>
            </w:r>
            <w:r>
              <w:t>which returns the new MemberID and a new TraversalID.</w:t>
            </w:r>
          </w:p>
          <w:p w:rsidR="00104E5C" w:rsidRPr="0047055E" w:rsidRDefault="00104E5C" w:rsidP="00104E5C">
            <w:pPr>
              <w:pStyle w:val="Code"/>
              <w:rPr>
                <w:lang w:val="en-GB"/>
              </w:rPr>
            </w:pPr>
            <w:r w:rsidRPr="0047055E">
              <w:rPr>
                <w:lang w:val="en-GB"/>
              </w:rPr>
              <w:t>&lt;?xml version="1.0" encoding="utf-8"?&gt;</w:t>
            </w:r>
          </w:p>
          <w:p w:rsidR="00104E5C" w:rsidRPr="0047055E" w:rsidRDefault="00104E5C" w:rsidP="00104E5C">
            <w:pPr>
              <w:pStyle w:val="Code"/>
              <w:rPr>
                <w:lang w:val="en-GB"/>
              </w:rPr>
            </w:pPr>
            <w:r w:rsidRPr="0047055E">
              <w:rPr>
                <w:lang w:val="en-GB"/>
              </w:rPr>
              <w:t>&lt;soap:Envelope </w:t>
            </w:r>
          </w:p>
          <w:p w:rsidR="00104E5C" w:rsidRPr="0047055E" w:rsidRDefault="00104E5C" w:rsidP="00104E5C">
            <w:pPr>
              <w:pStyle w:val="Code"/>
              <w:rPr>
                <w:lang w:val="en-GB"/>
              </w:rPr>
            </w:pPr>
            <w:r w:rsidRPr="0047055E">
              <w:rPr>
                <w:lang w:val="en-GB"/>
              </w:rPr>
              <w:t xml:space="preserve">  xmlns:xsi="http://www.w3.org/2001/XMLSchema-instance" </w:t>
            </w:r>
          </w:p>
          <w:p w:rsidR="00104E5C" w:rsidRPr="0047055E" w:rsidRDefault="00104E5C" w:rsidP="00104E5C">
            <w:pPr>
              <w:pStyle w:val="Code"/>
              <w:rPr>
                <w:lang w:val="en-GB"/>
              </w:rPr>
            </w:pPr>
            <w:r w:rsidRPr="0047055E">
              <w:rPr>
                <w:lang w:val="en-GB"/>
              </w:rPr>
              <w:t xml:space="preserve">  xmlns:xsd="http://www.w3.org/2001/XMLSchema" </w:t>
            </w:r>
          </w:p>
          <w:p w:rsidR="00104E5C" w:rsidRPr="0047055E" w:rsidRDefault="00104E5C" w:rsidP="00104E5C">
            <w:pPr>
              <w:pStyle w:val="Code"/>
              <w:rPr>
                <w:lang w:val="en-GB"/>
              </w:rPr>
            </w:pPr>
            <w:r w:rsidRPr="0047055E">
              <w:rPr>
                <w:lang w:val="en-GB"/>
              </w:rPr>
              <w:t xml:space="preserve">  xmlns:soap="http://schemas.xmlsoap.org/soap/envelope/"&gt;</w:t>
            </w:r>
          </w:p>
          <w:p w:rsidR="00104E5C" w:rsidRPr="0047055E" w:rsidRDefault="00104E5C" w:rsidP="00104E5C">
            <w:pPr>
              <w:pStyle w:val="Code"/>
              <w:rPr>
                <w:lang w:val="en-GB"/>
              </w:rPr>
            </w:pPr>
            <w:r w:rsidRPr="0047055E">
              <w:rPr>
                <w:lang w:val="en-GB"/>
              </w:rPr>
              <w:lastRenderedPageBreak/>
              <w:t>  &lt;soap:Body&gt;</w:t>
            </w:r>
          </w:p>
          <w:p w:rsidR="00104E5C" w:rsidRPr="0047055E" w:rsidRDefault="00104E5C" w:rsidP="00104E5C">
            <w:pPr>
              <w:pStyle w:val="Code"/>
              <w:rPr>
                <w:lang w:val="en-GB"/>
              </w:rPr>
            </w:pPr>
            <w:r w:rsidRPr="0047055E">
              <w:rPr>
                <w:lang w:val="en-GB"/>
              </w:rPr>
              <w:t>    &lt;getData xmlns="http://tempuri.org/"&gt;</w:t>
            </w:r>
          </w:p>
          <w:p w:rsidR="00104E5C" w:rsidRPr="0047055E" w:rsidRDefault="00104E5C" w:rsidP="00104E5C">
            <w:pPr>
              <w:pStyle w:val="Code"/>
              <w:rPr>
                <w:lang w:val="en-GB"/>
              </w:rPr>
            </w:pPr>
            <w:r w:rsidRPr="0047055E">
              <w:rPr>
                <w:lang w:val="en-GB"/>
              </w:rPr>
              <w:t>      &lt;procedure&gt;wsp_CreateMember&lt;/procedure&gt;</w:t>
            </w:r>
          </w:p>
          <w:p w:rsidR="00104E5C" w:rsidRPr="0047055E" w:rsidRDefault="00104E5C" w:rsidP="00104E5C">
            <w:pPr>
              <w:pStyle w:val="Code"/>
              <w:rPr>
                <w:lang w:val="en-GB"/>
              </w:rPr>
            </w:pPr>
            <w:r w:rsidRPr="0047055E">
              <w:rPr>
                <w:lang w:val="en-GB"/>
              </w:rPr>
              <w:t>      &lt;args&gt;</w:t>
            </w:r>
          </w:p>
          <w:p w:rsidR="00104E5C" w:rsidRPr="0047055E" w:rsidRDefault="00104E5C" w:rsidP="00104E5C">
            <w:pPr>
              <w:pStyle w:val="Code"/>
              <w:rPr>
                <w:lang w:val="en-GB"/>
              </w:rPr>
            </w:pPr>
            <w:r w:rsidRPr="0047055E">
              <w:rPr>
                <w:lang w:val="en-GB"/>
              </w:rPr>
              <w:t>        &lt;string&gt;@Surname&lt;/string&gt;</w:t>
            </w:r>
          </w:p>
          <w:p w:rsidR="00104E5C" w:rsidRPr="0047055E" w:rsidRDefault="00104E5C" w:rsidP="00104E5C">
            <w:pPr>
              <w:pStyle w:val="Code"/>
              <w:rPr>
                <w:lang w:val="en-GB"/>
              </w:rPr>
            </w:pPr>
            <w:r w:rsidRPr="0047055E">
              <w:rPr>
                <w:lang w:val="en-GB"/>
              </w:rPr>
              <w:t>        &lt;string&gt;Thompson&lt;/string&gt;</w:t>
            </w:r>
          </w:p>
          <w:p w:rsidR="00104E5C" w:rsidRPr="0047055E" w:rsidRDefault="00104E5C" w:rsidP="00104E5C">
            <w:pPr>
              <w:pStyle w:val="Code"/>
              <w:rPr>
                <w:lang w:val="en-GB"/>
              </w:rPr>
            </w:pPr>
            <w:r w:rsidRPr="0047055E">
              <w:rPr>
                <w:lang w:val="en-GB"/>
              </w:rPr>
              <w:t>        &lt;string&gt;@FirstName&lt;/string&gt;</w:t>
            </w:r>
          </w:p>
          <w:p w:rsidR="00104E5C" w:rsidRPr="0047055E" w:rsidRDefault="00104E5C" w:rsidP="00104E5C">
            <w:pPr>
              <w:pStyle w:val="Code"/>
              <w:rPr>
                <w:lang w:val="en-GB"/>
              </w:rPr>
            </w:pPr>
            <w:r w:rsidRPr="0047055E">
              <w:rPr>
                <w:lang w:val="en-GB"/>
              </w:rPr>
              <w:t>        &lt;string&gt;Mike&lt;/string&gt;</w:t>
            </w:r>
          </w:p>
          <w:p w:rsidR="00104E5C" w:rsidRPr="0047055E" w:rsidRDefault="00104E5C" w:rsidP="00104E5C">
            <w:pPr>
              <w:pStyle w:val="Code"/>
              <w:rPr>
                <w:lang w:val="en-GB"/>
              </w:rPr>
            </w:pPr>
            <w:r w:rsidRPr="0047055E">
              <w:rPr>
                <w:lang w:val="en-GB"/>
              </w:rPr>
              <w:t>        &lt;string&gt;@Gender&lt;/string&gt;</w:t>
            </w:r>
          </w:p>
          <w:p w:rsidR="00104E5C" w:rsidRPr="0047055E" w:rsidRDefault="00104E5C" w:rsidP="00104E5C">
            <w:pPr>
              <w:pStyle w:val="Code"/>
              <w:rPr>
                <w:lang w:val="en-GB"/>
              </w:rPr>
            </w:pPr>
            <w:r w:rsidRPr="0047055E">
              <w:rPr>
                <w:lang w:val="en-GB"/>
              </w:rPr>
              <w:t>        &lt;string&gt;M&lt;/string&gt;</w:t>
            </w:r>
          </w:p>
          <w:p w:rsidR="00104E5C" w:rsidRPr="0047055E" w:rsidRDefault="00104E5C" w:rsidP="00104E5C">
            <w:pPr>
              <w:pStyle w:val="Code"/>
              <w:rPr>
                <w:lang w:val="en-GB"/>
              </w:rPr>
            </w:pPr>
            <w:r w:rsidRPr="0047055E">
              <w:rPr>
                <w:lang w:val="en-GB"/>
              </w:rPr>
              <w:t>        &lt;string&gt;@DOB&lt;/string&gt;</w:t>
            </w:r>
          </w:p>
          <w:p w:rsidR="00104E5C" w:rsidRPr="0047055E" w:rsidRDefault="00104E5C" w:rsidP="00104E5C">
            <w:pPr>
              <w:pStyle w:val="Code"/>
              <w:rPr>
                <w:lang w:val="en-GB"/>
              </w:rPr>
            </w:pPr>
            <w:r w:rsidRPr="0047055E">
              <w:rPr>
                <w:lang w:val="en-GB"/>
              </w:rPr>
              <w:t>        &lt;string&gt;1970-12-19&lt;/string&gt;</w:t>
            </w:r>
          </w:p>
          <w:p w:rsidR="00104E5C" w:rsidRPr="0047055E" w:rsidRDefault="00104E5C" w:rsidP="00104E5C">
            <w:pPr>
              <w:pStyle w:val="Code"/>
              <w:rPr>
                <w:lang w:val="en-GB"/>
              </w:rPr>
            </w:pPr>
            <w:r w:rsidRPr="0047055E">
              <w:rPr>
                <w:lang w:val="en-GB"/>
              </w:rPr>
              <w:t>        &lt;string&gt;@UserType&lt;/string&gt;</w:t>
            </w:r>
          </w:p>
          <w:p w:rsidR="00104E5C" w:rsidRPr="0047055E" w:rsidRDefault="00104E5C" w:rsidP="00104E5C">
            <w:pPr>
              <w:pStyle w:val="Code"/>
              <w:rPr>
                <w:lang w:val="en-GB"/>
              </w:rPr>
            </w:pPr>
            <w:r w:rsidRPr="0047055E">
              <w:rPr>
                <w:lang w:val="en-GB"/>
              </w:rPr>
              <w:t>        &lt;string&gt;21&lt;/string&gt;</w:t>
            </w:r>
          </w:p>
          <w:p w:rsidR="00104E5C" w:rsidRPr="0047055E" w:rsidRDefault="00104E5C" w:rsidP="00104E5C">
            <w:pPr>
              <w:pStyle w:val="Code"/>
              <w:rPr>
                <w:lang w:val="en-GB"/>
              </w:rPr>
            </w:pPr>
            <w:r w:rsidRPr="0047055E">
              <w:rPr>
                <w:lang w:val="en-GB"/>
              </w:rPr>
              <w:t>      &lt;/args&gt;</w:t>
            </w:r>
            <w:r w:rsidRPr="0047055E">
              <w:rPr>
                <w:lang w:val="en-GB"/>
              </w:rPr>
              <w:tab/>
            </w:r>
          </w:p>
          <w:p w:rsidR="00104E5C" w:rsidRPr="0047055E" w:rsidRDefault="00104E5C" w:rsidP="00104E5C">
            <w:pPr>
              <w:pStyle w:val="Code"/>
              <w:rPr>
                <w:lang w:val="en-GB"/>
              </w:rPr>
            </w:pPr>
            <w:r w:rsidRPr="0047055E">
              <w:rPr>
                <w:lang w:val="en-GB"/>
              </w:rPr>
              <w:t>    &lt;/getData&gt;</w:t>
            </w:r>
          </w:p>
          <w:p w:rsidR="00104E5C" w:rsidRPr="0047055E" w:rsidRDefault="00104E5C" w:rsidP="00104E5C">
            <w:pPr>
              <w:pStyle w:val="Code"/>
              <w:rPr>
                <w:lang w:val="en-GB"/>
              </w:rPr>
            </w:pPr>
            <w:r w:rsidRPr="0047055E">
              <w:rPr>
                <w:lang w:val="en-GB"/>
              </w:rPr>
              <w:t>  &lt;/soap:Body&gt;</w:t>
            </w:r>
          </w:p>
          <w:p w:rsidR="00104E5C" w:rsidRPr="0047055E" w:rsidRDefault="00104E5C" w:rsidP="00104E5C">
            <w:pPr>
              <w:pStyle w:val="Code"/>
              <w:rPr>
                <w:lang w:val="en-GB"/>
              </w:rPr>
            </w:pPr>
            <w:r w:rsidRPr="0047055E">
              <w:rPr>
                <w:lang w:val="en-GB"/>
              </w:rPr>
              <w:t>&lt;/soap:Envelope&gt;</w:t>
            </w:r>
          </w:p>
          <w:p w:rsidR="00104E5C" w:rsidRPr="0047055E" w:rsidRDefault="00104E5C" w:rsidP="00104E5C">
            <w:pPr>
              <w:pStyle w:val="Code"/>
              <w:rPr>
                <w:lang w:val="en-GB"/>
              </w:rPr>
            </w:pPr>
          </w:p>
          <w:p w:rsidR="00104E5C" w:rsidRPr="00104E5C" w:rsidRDefault="00104E5C" w:rsidP="00104E5C">
            <w:r w:rsidRPr="00104E5C">
              <w:t>The XML produced by the getData method is entirely dictated by the recordsets returned by the SQL server.</w:t>
            </w:r>
          </w:p>
          <w:p w:rsidR="00104E5C" w:rsidRPr="0047055E" w:rsidRDefault="00104E5C" w:rsidP="00104E5C">
            <w:pPr>
              <w:pStyle w:val="Code"/>
              <w:rPr>
                <w:lang w:val="en-GB"/>
              </w:rPr>
            </w:pPr>
            <w:r w:rsidRPr="0047055E">
              <w:rPr>
                <w:lang w:val="en-GB"/>
              </w:rPr>
              <w:t>&lt;?xml version="1.0" encoding="utf-8"?&gt;</w:t>
            </w:r>
          </w:p>
          <w:p w:rsidR="00104E5C" w:rsidRPr="0047055E" w:rsidRDefault="00104E5C" w:rsidP="00104E5C">
            <w:pPr>
              <w:pStyle w:val="Code"/>
              <w:rPr>
                <w:lang w:val="en-GB"/>
              </w:rPr>
            </w:pPr>
            <w:r w:rsidRPr="0047055E">
              <w:rPr>
                <w:lang w:val="en-GB"/>
              </w:rPr>
              <w:t>&lt;NewDataSet ReturnValue="1460072" DOB="6575.00000003392" Gender="F" Self="False"&gt;</w:t>
            </w:r>
          </w:p>
          <w:p w:rsidR="00104E5C" w:rsidRPr="0047055E" w:rsidRDefault="00104E5C" w:rsidP="00104E5C">
            <w:pPr>
              <w:pStyle w:val="Code"/>
              <w:rPr>
                <w:lang w:val="en-GB"/>
              </w:rPr>
            </w:pPr>
            <w:r w:rsidRPr="0047055E">
              <w:rPr>
                <w:lang w:val="en-GB"/>
              </w:rPr>
              <w:t xml:space="preserve">  &lt;Table&gt;</w:t>
            </w:r>
          </w:p>
          <w:p w:rsidR="00104E5C" w:rsidRPr="0047055E" w:rsidRDefault="00104E5C" w:rsidP="00104E5C">
            <w:pPr>
              <w:pStyle w:val="Code"/>
              <w:rPr>
                <w:lang w:val="en-GB"/>
              </w:rPr>
            </w:pPr>
            <w:r w:rsidRPr="0047055E">
              <w:rPr>
                <w:lang w:val="en-GB"/>
              </w:rPr>
              <w:t xml:space="preserve">    &lt;MemberID&gt;1460073&lt;/MemberID&gt;</w:t>
            </w:r>
          </w:p>
          <w:p w:rsidR="00104E5C" w:rsidRPr="0047055E" w:rsidRDefault="00104E5C" w:rsidP="00104E5C">
            <w:pPr>
              <w:pStyle w:val="Code"/>
              <w:rPr>
                <w:lang w:val="en-GB"/>
              </w:rPr>
            </w:pPr>
            <w:r w:rsidRPr="0047055E">
              <w:rPr>
                <w:lang w:val="en-GB"/>
              </w:rPr>
              <w:t xml:space="preserve">    &lt;TraversalID&gt;cb8e4fe4-133e-40b4-a061-93f5733537c1&lt;/TraversalID&gt;</w:t>
            </w:r>
          </w:p>
          <w:p w:rsidR="00104E5C" w:rsidRPr="0047055E" w:rsidRDefault="00104E5C" w:rsidP="00104E5C">
            <w:pPr>
              <w:pStyle w:val="Code"/>
              <w:rPr>
                <w:lang w:val="en-GB"/>
              </w:rPr>
            </w:pPr>
            <w:r w:rsidRPr="0047055E">
              <w:rPr>
                <w:lang w:val="en-GB"/>
              </w:rPr>
              <w:t xml:space="preserve">  &lt;/Table&gt;</w:t>
            </w:r>
          </w:p>
          <w:p w:rsidR="00104E5C" w:rsidRPr="0047055E" w:rsidRDefault="00104E5C" w:rsidP="00104E5C">
            <w:pPr>
              <w:pStyle w:val="Code"/>
              <w:rPr>
                <w:lang w:val="en-GB"/>
              </w:rPr>
            </w:pPr>
            <w:r w:rsidRPr="0047055E">
              <w:rPr>
                <w:lang w:val="en-GB"/>
              </w:rPr>
              <w:t>&lt;/NewDataSet&gt;</w:t>
            </w:r>
          </w:p>
          <w:p w:rsidR="0055039A" w:rsidRDefault="0055039A" w:rsidP="0055039A"/>
          <w:p w:rsidR="0055039A" w:rsidRDefault="0055039A" w:rsidP="0055039A">
            <w:r>
              <w:t>This is the equivalent to the stored procedure call</w:t>
            </w:r>
          </w:p>
          <w:p w:rsidR="0055039A" w:rsidRPr="0055039A" w:rsidRDefault="0055039A" w:rsidP="0055039A">
            <w:pPr>
              <w:pStyle w:val="Code"/>
            </w:pPr>
            <w:r w:rsidRPr="0055039A">
              <w:t>Exec wsp_CreateMember @Surname = ‘Thompson’,  @FirstName = ‘Mike’ , @Gender = ‘M’, @DOB = ‘1970-12-29’, @UserType = 21</w:t>
            </w:r>
          </w:p>
          <w:p w:rsidR="0055039A" w:rsidRDefault="0055039A" w:rsidP="0055039A">
            <w:r w:rsidRPr="00EE636C">
              <w:t>This is equivalent to the SQL recordset</w:t>
            </w:r>
          </w:p>
          <w:tbl>
            <w:tblPr>
              <w:tblW w:w="5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4A0" w:firstRow="1" w:lastRow="0" w:firstColumn="1" w:lastColumn="0" w:noHBand="0" w:noVBand="1"/>
            </w:tblPr>
            <w:tblGrid>
              <w:gridCol w:w="1410"/>
              <w:gridCol w:w="4464"/>
            </w:tblGrid>
            <w:tr w:rsidR="0055039A" w:rsidRPr="00EE636C" w:rsidTr="0047055E">
              <w:trPr>
                <w:cantSplit/>
                <w:trHeight w:val="300"/>
                <w:tblHeader/>
              </w:trPr>
              <w:tc>
                <w:tcPr>
                  <w:tcW w:w="141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rsidR="0055039A" w:rsidRPr="0047055E" w:rsidRDefault="0055039A" w:rsidP="0047055E">
                  <w:pPr>
                    <w:jc w:val="right"/>
                    <w:rPr>
                      <w:rFonts w:ascii="Calibri" w:hAnsi="Calibri" w:cs="Calibri"/>
                      <w:b/>
                      <w:bCs/>
                      <w:lang w:val="en-GB" w:eastAsia="en-GB"/>
                    </w:rPr>
                  </w:pPr>
                  <w:r w:rsidRPr="0047055E">
                    <w:rPr>
                      <w:rFonts w:ascii="Calibri" w:hAnsi="Calibri" w:cs="Calibri"/>
                      <w:b/>
                      <w:bCs/>
                      <w:lang w:val="en-GB" w:eastAsia="en-GB"/>
                    </w:rPr>
                    <w:t>MemberID</w:t>
                  </w:r>
                </w:p>
              </w:tc>
              <w:tc>
                <w:tcPr>
                  <w:tcW w:w="4464"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rsidR="0055039A" w:rsidRPr="0047055E" w:rsidRDefault="0055039A" w:rsidP="00DC7D7A">
                  <w:pPr>
                    <w:rPr>
                      <w:rFonts w:ascii="Calibri" w:hAnsi="Calibri" w:cs="Calibri"/>
                      <w:b/>
                      <w:bCs/>
                      <w:lang w:val="en-GB" w:eastAsia="en-GB"/>
                    </w:rPr>
                  </w:pPr>
                  <w:r w:rsidRPr="0047055E">
                    <w:rPr>
                      <w:rFonts w:ascii="Calibri" w:hAnsi="Calibri" w:cs="Calibri"/>
                      <w:b/>
                      <w:bCs/>
                      <w:lang w:val="en-GB" w:eastAsia="en-GB"/>
                    </w:rPr>
                    <w:t>TraversalID</w:t>
                  </w:r>
                </w:p>
              </w:tc>
            </w:tr>
            <w:tr w:rsidR="0055039A" w:rsidRPr="006E37EF" w:rsidTr="0047055E">
              <w:tblPrEx>
                <w:tblCellMar>
                  <w:top w:w="43" w:type="dxa"/>
                  <w:bottom w:w="43" w:type="dxa"/>
                </w:tblCellMar>
              </w:tblPrEx>
              <w:trPr>
                <w:trHeight w:val="300"/>
              </w:trPr>
              <w:tc>
                <w:tcPr>
                  <w:tcW w:w="1410" w:type="dxa"/>
                  <w:shd w:val="clear" w:color="auto" w:fill="auto"/>
                  <w:noWrap/>
                  <w:hideMark/>
                </w:tcPr>
                <w:p w:rsidR="0055039A" w:rsidRPr="0047055E" w:rsidRDefault="0055039A" w:rsidP="0047055E">
                  <w:pPr>
                    <w:jc w:val="right"/>
                    <w:rPr>
                      <w:rFonts w:ascii="Calibri" w:hAnsi="Calibri" w:cs="Calibri"/>
                      <w:color w:val="000000"/>
                      <w:lang w:val="en-GB" w:eastAsia="en-GB"/>
                    </w:rPr>
                  </w:pPr>
                  <w:r w:rsidRPr="0047055E">
                    <w:rPr>
                      <w:rFonts w:ascii="Calibri" w:hAnsi="Calibri" w:cs="Calibri"/>
                      <w:color w:val="000000"/>
                      <w:lang w:val="en-GB" w:eastAsia="en-GB"/>
                    </w:rPr>
                    <w:t>1460073</w:t>
                  </w:r>
                </w:p>
              </w:tc>
              <w:tc>
                <w:tcPr>
                  <w:tcW w:w="4464" w:type="dxa"/>
                  <w:shd w:val="clear" w:color="auto" w:fill="auto"/>
                  <w:noWrap/>
                  <w:hideMark/>
                </w:tcPr>
                <w:p w:rsidR="0055039A" w:rsidRPr="006E37EF" w:rsidRDefault="0055039A" w:rsidP="00DC7D7A">
                  <w:pPr>
                    <w:rPr>
                      <w:rFonts w:ascii="Calibri" w:hAnsi="Calibri" w:cs="Calibri"/>
                      <w:color w:val="000000"/>
                      <w:lang w:val="de-DE" w:eastAsia="en-GB"/>
                    </w:rPr>
                  </w:pPr>
                  <w:r w:rsidRPr="006E37EF">
                    <w:rPr>
                      <w:rFonts w:ascii="Calibri" w:hAnsi="Calibri" w:cs="Calibri"/>
                      <w:color w:val="000000"/>
                      <w:lang w:val="de-DE" w:eastAsia="en-GB"/>
                    </w:rPr>
                    <w:t>CB8E4FE4-133E-40B4-A061-93F5733537C1</w:t>
                  </w:r>
                </w:p>
              </w:tc>
            </w:tr>
          </w:tbl>
          <w:p w:rsidR="0055039A" w:rsidRPr="006E37EF" w:rsidRDefault="0055039A" w:rsidP="00104E5C">
            <w:pPr>
              <w:pStyle w:val="Code"/>
              <w:rPr>
                <w:lang w:val="de-DE"/>
              </w:rPr>
            </w:pPr>
          </w:p>
        </w:tc>
      </w:tr>
      <w:tr w:rsidR="002A450F" w:rsidTr="0047055E">
        <w:tblPrEx>
          <w:tblCellMar>
            <w:top w:w="43" w:type="dxa"/>
            <w:bottom w:w="43" w:type="dxa"/>
          </w:tblCellMar>
        </w:tblPrEx>
        <w:tc>
          <w:tcPr>
            <w:tcW w:w="1861" w:type="dxa"/>
            <w:shd w:val="clear" w:color="auto" w:fill="F2F2F2"/>
          </w:tcPr>
          <w:p w:rsidR="002A450F" w:rsidRPr="0047055E" w:rsidRDefault="002A450F" w:rsidP="00104E5C">
            <w:pPr>
              <w:pStyle w:val="BodyText"/>
              <w:rPr>
                <w:b/>
              </w:rPr>
            </w:pPr>
            <w:r w:rsidRPr="0047055E">
              <w:rPr>
                <w:b/>
              </w:rPr>
              <w:lastRenderedPageBreak/>
              <w:t>Possible Errors</w:t>
            </w:r>
          </w:p>
        </w:tc>
        <w:tc>
          <w:tcPr>
            <w:tcW w:w="7585" w:type="dxa"/>
            <w:shd w:val="clear" w:color="auto" w:fill="auto"/>
          </w:tcPr>
          <w:p w:rsidR="002A450F" w:rsidRPr="008C5982" w:rsidRDefault="002A450F" w:rsidP="002A450F">
            <w:r>
              <w:t>There are a number of possible errors that can occur when calling any stored procedure. There are also some errors that can occur as a result of the WebBuilder service failing in some way. An errors returned by the WebBuilder will have an Error document returned instead of a NewDataSet document. The Error document will contain details of the error and potentially this can lead to a simple fix of the problem.</w:t>
            </w:r>
          </w:p>
          <w:p w:rsidR="002A450F" w:rsidRDefault="002A450F" w:rsidP="00AF0687">
            <w:pPr>
              <w:pStyle w:val="Heading4"/>
              <w:rPr>
                <w:lang w:eastAsia="en-GB"/>
              </w:rPr>
            </w:pPr>
            <w:r>
              <w:rPr>
                <w:lang w:eastAsia="en-GB"/>
              </w:rPr>
              <w:t>Forbidden procedure</w:t>
            </w:r>
          </w:p>
          <w:p w:rsidR="002A450F" w:rsidRPr="0047055E" w:rsidRDefault="002A450F" w:rsidP="002A450F">
            <w:pPr>
              <w:pStyle w:val="Code"/>
              <w:rPr>
                <w:lang w:val="en-GB"/>
              </w:rPr>
            </w:pPr>
            <w:r w:rsidRPr="0047055E">
              <w:rPr>
                <w:lang w:val="en-GB"/>
              </w:rPr>
              <w:t>&lt;?xml version="1.0" encoding="utf-8"?&gt;</w:t>
            </w:r>
          </w:p>
          <w:p w:rsidR="002A450F" w:rsidRPr="0047055E" w:rsidRDefault="002A450F" w:rsidP="002A450F">
            <w:pPr>
              <w:pStyle w:val="Code"/>
              <w:rPr>
                <w:lang w:val="en-GB"/>
              </w:rPr>
            </w:pPr>
            <w:r w:rsidRPr="0047055E">
              <w:rPr>
                <w:lang w:val="en-GB"/>
              </w:rPr>
              <w:t>&lt;Error ReturnValue="0"&gt;</w:t>
            </w:r>
          </w:p>
          <w:p w:rsidR="002A450F" w:rsidRPr="0047055E" w:rsidRDefault="002A450F" w:rsidP="002A450F">
            <w:pPr>
              <w:pStyle w:val="Code"/>
              <w:rPr>
                <w:lang w:val="en-GB"/>
              </w:rPr>
            </w:pPr>
            <w:r w:rsidRPr="0047055E">
              <w:rPr>
                <w:lang w:val="en-GB"/>
              </w:rPr>
              <w:t>  &lt;![CDATA[</w:t>
            </w:r>
          </w:p>
          <w:p w:rsidR="002A450F" w:rsidRPr="0047055E" w:rsidRDefault="002A450F" w:rsidP="002A450F">
            <w:pPr>
              <w:pStyle w:val="Code"/>
              <w:rPr>
                <w:lang w:val="en-GB"/>
              </w:rPr>
            </w:pPr>
            <w:r w:rsidRPr="0047055E">
              <w:rPr>
                <w:lang w:val="en-GB"/>
              </w:rPr>
              <w:t>-------------------------------------------------------------</w:t>
            </w:r>
          </w:p>
          <w:p w:rsidR="002A450F" w:rsidRPr="0047055E" w:rsidRDefault="002A450F" w:rsidP="002A450F">
            <w:pPr>
              <w:pStyle w:val="Code"/>
              <w:rPr>
                <w:lang w:val="en-GB"/>
              </w:rPr>
            </w:pPr>
            <w:r w:rsidRPr="0047055E">
              <w:rPr>
                <w:lang w:val="en-GB"/>
              </w:rPr>
              <w:t>-----              Exception 1                         ------</w:t>
            </w:r>
          </w:p>
          <w:p w:rsidR="002A450F" w:rsidRPr="0047055E" w:rsidRDefault="002A450F" w:rsidP="002A450F">
            <w:pPr>
              <w:pStyle w:val="Code"/>
              <w:rPr>
                <w:lang w:val="en-GB"/>
              </w:rPr>
            </w:pPr>
            <w:r w:rsidRPr="0047055E">
              <w:rPr>
                <w:lang w:val="en-GB"/>
              </w:rPr>
              <w:t>-------------------------------------------------------------</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An attempt was made to call forbidden procedure wsp_CreateMember!</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An error has occurred. Error details to follow:</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lastRenderedPageBreak/>
              <w:t>Workstation   : SHELLEY</w:t>
            </w:r>
          </w:p>
          <w:p w:rsidR="002A450F" w:rsidRPr="0047055E" w:rsidRDefault="002A450F" w:rsidP="002A450F">
            <w:pPr>
              <w:pStyle w:val="Code"/>
              <w:rPr>
                <w:lang w:val="en-GB"/>
              </w:rPr>
            </w:pPr>
            <w:r w:rsidRPr="0047055E">
              <w:rPr>
                <w:lang w:val="en-GB"/>
              </w:rPr>
              <w:t>Date          : 09/11/2011 12:03:30</w:t>
            </w:r>
          </w:p>
          <w:p w:rsidR="002A450F" w:rsidRPr="0047055E" w:rsidRDefault="002A450F" w:rsidP="002A450F">
            <w:pPr>
              <w:pStyle w:val="Code"/>
              <w:rPr>
                <w:lang w:val="en-GB"/>
              </w:rPr>
            </w:pPr>
            <w:r w:rsidRPr="0047055E">
              <w:rPr>
                <w:lang w:val="en-GB"/>
              </w:rPr>
              <w:t>Error Source  : App_Code.zr-blyhj</w:t>
            </w:r>
          </w:p>
          <w:p w:rsidR="002A450F" w:rsidRPr="0047055E" w:rsidRDefault="002A450F" w:rsidP="002A450F">
            <w:pPr>
              <w:pStyle w:val="Code"/>
              <w:rPr>
                <w:lang w:val="en-GB"/>
              </w:rPr>
            </w:pPr>
            <w:r w:rsidRPr="0047055E">
              <w:rPr>
                <w:lang w:val="en-GB"/>
              </w:rPr>
              <w:t>Error Message : An attempt was made to call forbidden procedure wsp_CreateMember!</w:t>
            </w:r>
          </w:p>
          <w:p w:rsidR="002A450F" w:rsidRPr="0047055E" w:rsidRDefault="002A450F" w:rsidP="002A450F">
            <w:pPr>
              <w:pStyle w:val="Code"/>
              <w:rPr>
                <w:lang w:val="en-GB"/>
              </w:rPr>
            </w:pPr>
            <w:r w:rsidRPr="0047055E">
              <w:rPr>
                <w:lang w:val="en-GB"/>
              </w:rPr>
              <w:t>Stack Trace   : </w:t>
            </w:r>
          </w:p>
          <w:p w:rsidR="002A450F" w:rsidRPr="0047055E" w:rsidRDefault="002A450F" w:rsidP="002A450F">
            <w:pPr>
              <w:pStyle w:val="Code"/>
              <w:rPr>
                <w:lang w:val="en-GB"/>
              </w:rPr>
            </w:pPr>
            <w:r w:rsidRPr="0047055E">
              <w:rPr>
                <w:lang w:val="en-GB"/>
              </w:rPr>
              <w:t>   at Data.getData(String procedure, String[] args) in c:\inetpub\E24_APPS\WebBuilderE24\App_Code\Data.cs:line 865</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]]&gt;&lt;Command&gt;&lt;![CDATA[Exec [wsp_CreateMember] @Surname = 'Thompson', @FirstName = 'Mike', @Gender = 'M', @DOB = '1970-12-29', @UserType = '21']]&gt;&lt;/Command&gt;&lt;Request&gt;</w:t>
            </w:r>
          </w:p>
          <w:p w:rsidR="002A450F" w:rsidRPr="0047055E" w:rsidRDefault="002A450F" w:rsidP="002A450F">
            <w:pPr>
              <w:pStyle w:val="Code"/>
              <w:rPr>
                <w:lang w:val="en-GB"/>
              </w:rPr>
            </w:pPr>
            <w:r w:rsidRPr="0047055E">
              <w:rPr>
                <w:lang w:val="en-GB"/>
              </w:rPr>
              <w:t>    &lt;![CDATA[</w:t>
            </w:r>
          </w:p>
          <w:p w:rsidR="002A450F" w:rsidRPr="0047055E" w:rsidRDefault="002A450F" w:rsidP="002A450F">
            <w:pPr>
              <w:pStyle w:val="Code"/>
              <w:rPr>
                <w:lang w:val="en-GB"/>
              </w:rPr>
            </w:pPr>
            <w:r w:rsidRPr="0047055E">
              <w:rPr>
                <w:lang w:val="en-GB"/>
              </w:rPr>
              <w:t>User : </w:t>
            </w:r>
          </w:p>
          <w:p w:rsidR="002A450F" w:rsidRPr="0047055E" w:rsidRDefault="002A450F" w:rsidP="002A450F">
            <w:pPr>
              <w:pStyle w:val="Code"/>
              <w:rPr>
                <w:lang w:val="en-GB"/>
              </w:rPr>
            </w:pPr>
            <w:r w:rsidRPr="0047055E">
              <w:rPr>
                <w:lang w:val="en-GB"/>
              </w:rPr>
              <w:t>Host     : 62.255.195.62</w:t>
            </w:r>
          </w:p>
          <w:p w:rsidR="002A450F" w:rsidRPr="0047055E" w:rsidRDefault="002A450F" w:rsidP="002A450F">
            <w:pPr>
              <w:pStyle w:val="Code"/>
              <w:rPr>
                <w:lang w:val="en-GB"/>
              </w:rPr>
            </w:pPr>
            <w:r w:rsidRPr="0047055E">
              <w:rPr>
                <w:lang w:val="en-GB"/>
              </w:rPr>
              <w:t>IP       : 62.255.195.62</w:t>
            </w:r>
          </w:p>
          <w:p w:rsidR="002A450F" w:rsidRPr="0047055E" w:rsidRDefault="002A450F" w:rsidP="002A450F">
            <w:pPr>
              <w:pStyle w:val="Code"/>
              <w:rPr>
                <w:lang w:val="en-GB"/>
              </w:rPr>
            </w:pPr>
            <w:r w:rsidRPr="0047055E">
              <w:rPr>
                <w:lang w:val="en-GB"/>
              </w:rPr>
              <w:t>URL      : http://apps.expert-24.com/webbuilder/Data.asmx/getData?procedure=wsp_CreateMember&amp;args=@Surname&amp;args=Thompson&amp;args=@FirstName&amp;args=Mike&amp;args=@Gender&amp;args=M&amp;args=@DOB&amp;args=1970-12-29&amp;args=@UserType&amp;args=21</w:t>
            </w:r>
          </w:p>
          <w:p w:rsidR="002A450F" w:rsidRPr="0047055E" w:rsidRDefault="002A450F" w:rsidP="002A450F">
            <w:pPr>
              <w:pStyle w:val="Code"/>
              <w:rPr>
                <w:lang w:val="en-GB"/>
              </w:rPr>
            </w:pPr>
            <w:r w:rsidRPr="0047055E">
              <w:rPr>
                <w:lang w:val="en-GB"/>
              </w:rPr>
              <w:t>Agent    : Mozilla/5.0 (compatible; MSIE 9.0; Windows NT 6.1; WOW64; Trident/5.0)</w:t>
            </w:r>
          </w:p>
          <w:p w:rsidR="002A450F" w:rsidRPr="0047055E" w:rsidRDefault="002A450F" w:rsidP="002A450F">
            <w:pPr>
              <w:pStyle w:val="Code"/>
              <w:rPr>
                <w:lang w:val="en-GB"/>
              </w:rPr>
            </w:pPr>
            <w:r w:rsidRPr="0047055E">
              <w:rPr>
                <w:lang w:val="en-GB"/>
              </w:rPr>
              <w:t>Language : en-GB</w:t>
            </w:r>
          </w:p>
          <w:p w:rsidR="002A450F" w:rsidRPr="0047055E" w:rsidRDefault="002A450F" w:rsidP="002A450F">
            <w:pPr>
              <w:pStyle w:val="Code"/>
              <w:rPr>
                <w:lang w:val="en-GB"/>
              </w:rPr>
            </w:pPr>
            <w:r w:rsidRPr="0047055E">
              <w:rPr>
                <w:lang w:val="en-GB"/>
              </w:rPr>
              <w:t>]]&gt;</w:t>
            </w:r>
          </w:p>
          <w:p w:rsidR="002A450F" w:rsidRPr="0047055E" w:rsidRDefault="002A450F" w:rsidP="002A450F">
            <w:pPr>
              <w:pStyle w:val="Code"/>
              <w:rPr>
                <w:lang w:val="en-GB"/>
              </w:rPr>
            </w:pPr>
            <w:r w:rsidRPr="0047055E">
              <w:rPr>
                <w:lang w:val="en-GB"/>
              </w:rPr>
              <w:t>  &lt;/Request&gt;</w:t>
            </w:r>
          </w:p>
          <w:p w:rsidR="002A450F" w:rsidRPr="0047055E" w:rsidRDefault="002A450F" w:rsidP="002A450F">
            <w:pPr>
              <w:pStyle w:val="Code"/>
              <w:rPr>
                <w:lang w:val="en-GB"/>
              </w:rPr>
            </w:pPr>
            <w:r w:rsidRPr="0047055E">
              <w:rPr>
                <w:lang w:val="en-GB"/>
              </w:rPr>
              <w:t>&lt;/Error&gt;</w:t>
            </w:r>
          </w:p>
          <w:p w:rsidR="002A450F" w:rsidRDefault="002A450F" w:rsidP="002A450F">
            <w:pPr>
              <w:pStyle w:val="Code"/>
            </w:pPr>
          </w:p>
          <w:p w:rsidR="002A450F" w:rsidRDefault="002A450F" w:rsidP="00AF0687">
            <w:pPr>
              <w:pStyle w:val="Heading4"/>
            </w:pPr>
            <w:r>
              <w:t>General WebBuilder error</w:t>
            </w:r>
          </w:p>
          <w:p w:rsidR="002A450F" w:rsidRPr="0047055E" w:rsidRDefault="002A450F" w:rsidP="002A450F">
            <w:pPr>
              <w:pStyle w:val="Code"/>
              <w:rPr>
                <w:lang w:val="en-GB"/>
              </w:rPr>
            </w:pPr>
            <w:r w:rsidRPr="0047055E">
              <w:rPr>
                <w:lang w:val="en-GB"/>
              </w:rPr>
              <w:t>&lt;?xml version="1.0" encoding="utf-8"?&gt;</w:t>
            </w:r>
          </w:p>
          <w:p w:rsidR="002A450F" w:rsidRPr="0047055E" w:rsidRDefault="002A450F" w:rsidP="002A450F">
            <w:pPr>
              <w:pStyle w:val="Code"/>
              <w:rPr>
                <w:lang w:val="en-GB"/>
              </w:rPr>
            </w:pPr>
            <w:r w:rsidRPr="0047055E">
              <w:rPr>
                <w:lang w:val="en-GB"/>
              </w:rPr>
              <w:t>&lt;Error ReturnValue="0"&gt;</w:t>
            </w:r>
          </w:p>
          <w:p w:rsidR="002A450F" w:rsidRPr="0047055E" w:rsidRDefault="002A450F" w:rsidP="002A450F">
            <w:pPr>
              <w:pStyle w:val="Code"/>
              <w:rPr>
                <w:lang w:val="en-GB"/>
              </w:rPr>
            </w:pPr>
            <w:r w:rsidRPr="0047055E">
              <w:rPr>
                <w:lang w:val="en-GB"/>
              </w:rPr>
              <w:t>  &lt;![CDATA[</w:t>
            </w:r>
          </w:p>
          <w:p w:rsidR="002A450F" w:rsidRPr="0047055E" w:rsidRDefault="002A450F" w:rsidP="002A450F">
            <w:pPr>
              <w:pStyle w:val="Code"/>
              <w:rPr>
                <w:lang w:val="en-GB"/>
              </w:rPr>
            </w:pPr>
            <w:r w:rsidRPr="0047055E">
              <w:rPr>
                <w:lang w:val="en-GB"/>
              </w:rPr>
              <w:t>-------------------------------------------------------------</w:t>
            </w:r>
          </w:p>
          <w:p w:rsidR="002A450F" w:rsidRPr="0047055E" w:rsidRDefault="002A450F" w:rsidP="002A450F">
            <w:pPr>
              <w:pStyle w:val="Code"/>
              <w:rPr>
                <w:lang w:val="en-GB"/>
              </w:rPr>
            </w:pPr>
            <w:r w:rsidRPr="0047055E">
              <w:rPr>
                <w:lang w:val="en-GB"/>
              </w:rPr>
              <w:t>-----              Exception 1                         ------</w:t>
            </w:r>
          </w:p>
          <w:p w:rsidR="002A450F" w:rsidRPr="0047055E" w:rsidRDefault="002A450F" w:rsidP="002A450F">
            <w:pPr>
              <w:pStyle w:val="Code"/>
              <w:rPr>
                <w:lang w:val="en-GB"/>
              </w:rPr>
            </w:pPr>
            <w:r w:rsidRPr="0047055E">
              <w:rPr>
                <w:lang w:val="en-GB"/>
              </w:rPr>
              <w:t>-------------------------------------------------------------</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String was not recognized as a valid Boolean.</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An error has occurred. Error details to follow:</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Workstation   : SHELLEY</w:t>
            </w:r>
          </w:p>
          <w:p w:rsidR="002A450F" w:rsidRPr="0047055E" w:rsidRDefault="002A450F" w:rsidP="002A450F">
            <w:pPr>
              <w:pStyle w:val="Code"/>
              <w:rPr>
                <w:lang w:val="en-GB"/>
              </w:rPr>
            </w:pPr>
            <w:r w:rsidRPr="0047055E">
              <w:rPr>
                <w:lang w:val="en-GB"/>
              </w:rPr>
              <w:t>Date          : 09/11/2011 13:17:34</w:t>
            </w:r>
          </w:p>
          <w:p w:rsidR="002A450F" w:rsidRPr="0047055E" w:rsidRDefault="002A450F" w:rsidP="002A450F">
            <w:pPr>
              <w:pStyle w:val="Code"/>
              <w:rPr>
                <w:lang w:val="en-GB"/>
              </w:rPr>
            </w:pPr>
            <w:r w:rsidRPr="0047055E">
              <w:rPr>
                <w:lang w:val="en-GB"/>
              </w:rPr>
              <w:t>Error Source  : mscorlib</w:t>
            </w:r>
          </w:p>
          <w:p w:rsidR="002A450F" w:rsidRPr="0047055E" w:rsidRDefault="002A450F" w:rsidP="002A450F">
            <w:pPr>
              <w:pStyle w:val="Code"/>
              <w:rPr>
                <w:lang w:val="en-GB"/>
              </w:rPr>
            </w:pPr>
            <w:r w:rsidRPr="0047055E">
              <w:rPr>
                <w:lang w:val="en-GB"/>
              </w:rPr>
              <w:t>Error Message : String was not recognized as a valid Boolean.</w:t>
            </w:r>
          </w:p>
          <w:p w:rsidR="002A450F" w:rsidRPr="0047055E" w:rsidRDefault="002A450F" w:rsidP="002A450F">
            <w:pPr>
              <w:pStyle w:val="Code"/>
              <w:rPr>
                <w:lang w:val="en-GB"/>
              </w:rPr>
            </w:pPr>
            <w:r w:rsidRPr="0047055E">
              <w:rPr>
                <w:lang w:val="en-GB"/>
              </w:rPr>
              <w:t>Stack Trace   : </w:t>
            </w:r>
          </w:p>
          <w:p w:rsidR="002A450F" w:rsidRPr="0047055E" w:rsidRDefault="002A450F" w:rsidP="002A450F">
            <w:pPr>
              <w:pStyle w:val="Code"/>
              <w:rPr>
                <w:lang w:val="en-GB"/>
              </w:rPr>
            </w:pPr>
            <w:r w:rsidRPr="0047055E">
              <w:rPr>
                <w:lang w:val="en-GB"/>
              </w:rPr>
              <w:t>   at System.Boolean.Parse(String value)</w:t>
            </w:r>
          </w:p>
          <w:p w:rsidR="002A450F" w:rsidRPr="0047055E" w:rsidRDefault="002A450F" w:rsidP="002A450F">
            <w:pPr>
              <w:pStyle w:val="Code"/>
              <w:rPr>
                <w:lang w:val="en-GB"/>
              </w:rPr>
            </w:pPr>
            <w:r w:rsidRPr="0047055E">
              <w:rPr>
                <w:lang w:val="en-GB"/>
              </w:rPr>
              <w:t>   at Data.getData(String procedure, String[] args) in c:\inetpub\E24_APPS\WebBuilderE24\App_Code\Data.cs:line 861</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]]&gt;&lt;Command&gt;&lt;![CDATA[Exec [wsp_CreateMember] @Surname = 'Thompson', @FirstName = 'Mike', @Gender = 'M', @DOB = '1970-12-29', @UserType = 'undefined', Self = 'wibble']]&gt;&lt;/Command&gt;&lt;Request&gt;</w:t>
            </w:r>
          </w:p>
          <w:p w:rsidR="002A450F" w:rsidRPr="0047055E" w:rsidRDefault="002A450F" w:rsidP="002A450F">
            <w:pPr>
              <w:pStyle w:val="Code"/>
              <w:rPr>
                <w:lang w:val="en-GB"/>
              </w:rPr>
            </w:pPr>
            <w:r w:rsidRPr="0047055E">
              <w:rPr>
                <w:lang w:val="en-GB"/>
              </w:rPr>
              <w:t>    &lt;![CDATA[</w:t>
            </w:r>
          </w:p>
          <w:p w:rsidR="002A450F" w:rsidRPr="0047055E" w:rsidRDefault="002A450F" w:rsidP="002A450F">
            <w:pPr>
              <w:pStyle w:val="Code"/>
              <w:rPr>
                <w:lang w:val="en-GB"/>
              </w:rPr>
            </w:pPr>
            <w:r w:rsidRPr="0047055E">
              <w:rPr>
                <w:lang w:val="en-GB"/>
              </w:rPr>
              <w:t>User : </w:t>
            </w:r>
          </w:p>
          <w:p w:rsidR="002A450F" w:rsidRPr="0047055E" w:rsidRDefault="002A450F" w:rsidP="002A450F">
            <w:pPr>
              <w:pStyle w:val="Code"/>
              <w:rPr>
                <w:lang w:val="en-GB"/>
              </w:rPr>
            </w:pPr>
            <w:r w:rsidRPr="0047055E">
              <w:rPr>
                <w:lang w:val="en-GB"/>
              </w:rPr>
              <w:t>Host     : 62.255.195.62</w:t>
            </w:r>
          </w:p>
          <w:p w:rsidR="002A450F" w:rsidRPr="0047055E" w:rsidRDefault="002A450F" w:rsidP="002A450F">
            <w:pPr>
              <w:pStyle w:val="Code"/>
              <w:rPr>
                <w:lang w:val="en-GB"/>
              </w:rPr>
            </w:pPr>
            <w:r w:rsidRPr="0047055E">
              <w:rPr>
                <w:lang w:val="en-GB"/>
              </w:rPr>
              <w:t>IP       : 62.255.195.62</w:t>
            </w:r>
          </w:p>
          <w:p w:rsidR="002A450F" w:rsidRPr="0047055E" w:rsidRDefault="002A450F" w:rsidP="002A450F">
            <w:pPr>
              <w:pStyle w:val="Code"/>
              <w:rPr>
                <w:lang w:val="en-GB"/>
              </w:rPr>
            </w:pPr>
            <w:r w:rsidRPr="0047055E">
              <w:rPr>
                <w:lang w:val="en-GB"/>
              </w:rPr>
              <w:t>URL      : http://apps.expert-24.com/webbuilder/Data.asmx/getData?procedure=wsp_CreateMember&amp;&amp;args=@Surname&amp;args=Thompson&amp;args=@FirstName&amp;args=Mike&amp;args=@Gender&amp;args=M&amp;args=@DOB&amp;args=1970-12-29&amp;args=@UserType&amp;args=undefined&amp;args=Self&amp;args=wibble</w:t>
            </w:r>
          </w:p>
          <w:p w:rsidR="002A450F" w:rsidRPr="0047055E" w:rsidRDefault="002A450F" w:rsidP="002A450F">
            <w:pPr>
              <w:pStyle w:val="Code"/>
              <w:rPr>
                <w:lang w:val="en-GB"/>
              </w:rPr>
            </w:pPr>
            <w:r w:rsidRPr="0047055E">
              <w:rPr>
                <w:lang w:val="en-GB"/>
              </w:rPr>
              <w:t>Agent    : Mozilla/5.0 (compatible; MSIE 9.0; Windows NT 6.1; WOW64; Trident/5.0)</w:t>
            </w:r>
          </w:p>
          <w:p w:rsidR="002A450F" w:rsidRPr="0047055E" w:rsidRDefault="002A450F" w:rsidP="002A450F">
            <w:pPr>
              <w:pStyle w:val="Code"/>
              <w:rPr>
                <w:lang w:val="en-GB"/>
              </w:rPr>
            </w:pPr>
            <w:r w:rsidRPr="0047055E">
              <w:rPr>
                <w:lang w:val="en-GB"/>
              </w:rPr>
              <w:t>Language : en-GB</w:t>
            </w:r>
          </w:p>
          <w:p w:rsidR="002A450F" w:rsidRPr="0047055E" w:rsidRDefault="002A450F" w:rsidP="002A450F">
            <w:pPr>
              <w:pStyle w:val="Code"/>
              <w:rPr>
                <w:lang w:val="en-GB"/>
              </w:rPr>
            </w:pPr>
            <w:r w:rsidRPr="0047055E">
              <w:rPr>
                <w:lang w:val="en-GB"/>
              </w:rPr>
              <w:t>]]&gt;</w:t>
            </w:r>
          </w:p>
          <w:p w:rsidR="002A450F" w:rsidRPr="0047055E" w:rsidRDefault="002A450F" w:rsidP="002A450F">
            <w:pPr>
              <w:pStyle w:val="Code"/>
              <w:rPr>
                <w:lang w:val="en-GB"/>
              </w:rPr>
            </w:pPr>
            <w:r w:rsidRPr="0047055E">
              <w:rPr>
                <w:lang w:val="en-GB"/>
              </w:rPr>
              <w:t>  &lt;/Request&gt;</w:t>
            </w:r>
          </w:p>
          <w:p w:rsidR="002A450F" w:rsidRPr="0047055E" w:rsidRDefault="002A450F" w:rsidP="002A450F">
            <w:pPr>
              <w:pStyle w:val="Code"/>
              <w:rPr>
                <w:lang w:val="en-GB"/>
              </w:rPr>
            </w:pPr>
            <w:r w:rsidRPr="0047055E">
              <w:rPr>
                <w:lang w:val="en-GB"/>
              </w:rPr>
              <w:t>&lt;/Error&gt;</w:t>
            </w:r>
          </w:p>
          <w:p w:rsidR="002A450F" w:rsidRPr="0047055E" w:rsidRDefault="002A450F" w:rsidP="002A450F">
            <w:pPr>
              <w:pStyle w:val="Code"/>
              <w:rPr>
                <w:lang w:val="en-GB"/>
              </w:rPr>
            </w:pPr>
          </w:p>
          <w:p w:rsidR="002A450F" w:rsidRDefault="002A450F" w:rsidP="00AF0687">
            <w:pPr>
              <w:pStyle w:val="Heading4"/>
            </w:pPr>
            <w:r>
              <w:t>Procedure not found</w:t>
            </w:r>
          </w:p>
          <w:p w:rsidR="002A450F" w:rsidRPr="0047055E" w:rsidRDefault="002A450F" w:rsidP="002A450F">
            <w:pPr>
              <w:pStyle w:val="Code"/>
              <w:rPr>
                <w:lang w:val="en-GB"/>
              </w:rPr>
            </w:pPr>
            <w:r w:rsidRPr="0047055E">
              <w:rPr>
                <w:lang w:val="en-GB"/>
              </w:rPr>
              <w:t>&lt;?xml version="1.0" encoding="utf-8"?&gt;</w:t>
            </w:r>
          </w:p>
          <w:p w:rsidR="002A450F" w:rsidRPr="0047055E" w:rsidRDefault="002A450F" w:rsidP="002A450F">
            <w:pPr>
              <w:pStyle w:val="Code"/>
              <w:rPr>
                <w:lang w:val="en-GB"/>
              </w:rPr>
            </w:pPr>
            <w:r w:rsidRPr="0047055E">
              <w:rPr>
                <w:lang w:val="en-GB"/>
              </w:rPr>
              <w:t>&lt;Error ReturnValue="0"&gt;</w:t>
            </w:r>
          </w:p>
          <w:p w:rsidR="002A450F" w:rsidRPr="0047055E" w:rsidRDefault="002A450F" w:rsidP="002A450F">
            <w:pPr>
              <w:pStyle w:val="Code"/>
              <w:rPr>
                <w:lang w:val="en-GB"/>
              </w:rPr>
            </w:pPr>
            <w:r w:rsidRPr="0047055E">
              <w:rPr>
                <w:lang w:val="en-GB"/>
              </w:rPr>
              <w:lastRenderedPageBreak/>
              <w:t>  &lt;![CDATA[</w:t>
            </w:r>
          </w:p>
          <w:p w:rsidR="002A450F" w:rsidRPr="0047055E" w:rsidRDefault="002A450F" w:rsidP="002A450F">
            <w:pPr>
              <w:pStyle w:val="Code"/>
              <w:rPr>
                <w:lang w:val="en-GB"/>
              </w:rPr>
            </w:pPr>
            <w:r w:rsidRPr="0047055E">
              <w:rPr>
                <w:lang w:val="en-GB"/>
              </w:rPr>
              <w:t>-------------------------------------------------------------</w:t>
            </w:r>
          </w:p>
          <w:p w:rsidR="002A450F" w:rsidRPr="0047055E" w:rsidRDefault="002A450F" w:rsidP="002A450F">
            <w:pPr>
              <w:pStyle w:val="Code"/>
              <w:rPr>
                <w:lang w:val="en-GB"/>
              </w:rPr>
            </w:pPr>
            <w:r w:rsidRPr="0047055E">
              <w:rPr>
                <w:lang w:val="en-GB"/>
              </w:rPr>
              <w:t>-----              Exception 1                         ------</w:t>
            </w:r>
          </w:p>
          <w:p w:rsidR="002A450F" w:rsidRPr="0047055E" w:rsidRDefault="002A450F" w:rsidP="002A450F">
            <w:pPr>
              <w:pStyle w:val="Code"/>
              <w:rPr>
                <w:lang w:val="en-GB"/>
              </w:rPr>
            </w:pPr>
            <w:r w:rsidRPr="0047055E">
              <w:rPr>
                <w:lang w:val="en-GB"/>
              </w:rPr>
              <w:t>-------------------------------------------------------------</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Could not find stored procedure 'wsp_CreateMember'.</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An error has occurred. Error details to follow:</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Workstation   : SHELLEY</w:t>
            </w:r>
          </w:p>
          <w:p w:rsidR="002A450F" w:rsidRPr="0047055E" w:rsidRDefault="002A450F" w:rsidP="002A450F">
            <w:pPr>
              <w:pStyle w:val="Code"/>
              <w:rPr>
                <w:lang w:val="en-GB"/>
              </w:rPr>
            </w:pPr>
            <w:r w:rsidRPr="0047055E">
              <w:rPr>
                <w:lang w:val="en-GB"/>
              </w:rPr>
              <w:t>Date          : 09/11/2011 12:08:02</w:t>
            </w:r>
          </w:p>
          <w:p w:rsidR="002A450F" w:rsidRPr="0047055E" w:rsidRDefault="002A450F" w:rsidP="002A450F">
            <w:pPr>
              <w:pStyle w:val="Code"/>
              <w:rPr>
                <w:lang w:val="en-GB"/>
              </w:rPr>
            </w:pPr>
            <w:r w:rsidRPr="0047055E">
              <w:rPr>
                <w:lang w:val="en-GB"/>
              </w:rPr>
              <w:t>Error Source  : .Net SqlClient Data Provider</w:t>
            </w:r>
          </w:p>
          <w:p w:rsidR="002A450F" w:rsidRPr="0047055E" w:rsidRDefault="002A450F" w:rsidP="002A450F">
            <w:pPr>
              <w:pStyle w:val="Code"/>
              <w:rPr>
                <w:lang w:val="en-GB"/>
              </w:rPr>
            </w:pPr>
            <w:r w:rsidRPr="0047055E">
              <w:rPr>
                <w:lang w:val="en-GB"/>
              </w:rPr>
              <w:t>Error Message : Could not find stored procedure 'wsp_CreateMember'.</w:t>
            </w:r>
          </w:p>
          <w:p w:rsidR="002A450F" w:rsidRPr="0047055E" w:rsidRDefault="002A450F" w:rsidP="002A450F">
            <w:pPr>
              <w:pStyle w:val="Code"/>
              <w:rPr>
                <w:lang w:val="en-GB"/>
              </w:rPr>
            </w:pPr>
            <w:r w:rsidRPr="0047055E">
              <w:rPr>
                <w:lang w:val="en-GB"/>
              </w:rPr>
              <w:t>Stack Trace   : </w:t>
            </w:r>
          </w:p>
          <w:p w:rsidR="002A450F" w:rsidRPr="0047055E" w:rsidRDefault="002A450F" w:rsidP="002A450F">
            <w:pPr>
              <w:pStyle w:val="Code"/>
              <w:rPr>
                <w:lang w:val="en-GB"/>
              </w:rPr>
            </w:pPr>
            <w:r w:rsidRPr="0047055E">
              <w:rPr>
                <w:lang w:val="en-GB"/>
              </w:rPr>
              <w:t>   at System.Data.SqlClient.SqlConnection.OnError(SqlException exception, Boolean breakConnection)</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   at Data.getData(String procedure, String[] args) in c:\inetpub\E24_APPS\WebBuilderE24\App_Code\Data.cs:line 893</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]]&gt;&lt;Command&gt;&lt;![CDATA[Exec [wsp_CreateMember] @Surname = 'Thompson', @FirstName = 'Mike', @Gender = 'M', @DOB = '1970-12-29', @UserType = '21']]&gt;&lt;/Command&gt;&lt;Request&gt;</w:t>
            </w:r>
          </w:p>
          <w:p w:rsidR="002A450F" w:rsidRPr="0047055E" w:rsidRDefault="002A450F" w:rsidP="002A450F">
            <w:pPr>
              <w:pStyle w:val="Code"/>
              <w:rPr>
                <w:lang w:val="en-GB"/>
              </w:rPr>
            </w:pPr>
            <w:r w:rsidRPr="0047055E">
              <w:rPr>
                <w:lang w:val="en-GB"/>
              </w:rPr>
              <w:t>    &lt;![CDATA[</w:t>
            </w:r>
          </w:p>
          <w:p w:rsidR="002A450F" w:rsidRPr="0047055E" w:rsidRDefault="002A450F" w:rsidP="002A450F">
            <w:pPr>
              <w:pStyle w:val="Code"/>
              <w:rPr>
                <w:lang w:val="en-GB"/>
              </w:rPr>
            </w:pPr>
            <w:r w:rsidRPr="0047055E">
              <w:rPr>
                <w:lang w:val="en-GB"/>
              </w:rPr>
              <w:t>User : </w:t>
            </w:r>
          </w:p>
          <w:p w:rsidR="002A450F" w:rsidRPr="0047055E" w:rsidRDefault="002A450F" w:rsidP="002A450F">
            <w:pPr>
              <w:pStyle w:val="Code"/>
              <w:rPr>
                <w:lang w:val="en-GB"/>
              </w:rPr>
            </w:pPr>
            <w:r w:rsidRPr="0047055E">
              <w:rPr>
                <w:lang w:val="en-GB"/>
              </w:rPr>
              <w:t>Host     : 62.255.195.62</w:t>
            </w:r>
          </w:p>
          <w:p w:rsidR="002A450F" w:rsidRPr="0047055E" w:rsidRDefault="002A450F" w:rsidP="002A450F">
            <w:pPr>
              <w:pStyle w:val="Code"/>
              <w:rPr>
                <w:lang w:val="en-GB"/>
              </w:rPr>
            </w:pPr>
            <w:r w:rsidRPr="0047055E">
              <w:rPr>
                <w:lang w:val="en-GB"/>
              </w:rPr>
              <w:t>IP       : 62.255.195.62</w:t>
            </w:r>
          </w:p>
          <w:p w:rsidR="002A450F" w:rsidRPr="0047055E" w:rsidRDefault="002A450F" w:rsidP="002A450F">
            <w:pPr>
              <w:pStyle w:val="Code"/>
              <w:rPr>
                <w:lang w:val="en-GB"/>
              </w:rPr>
            </w:pPr>
            <w:r w:rsidRPr="0047055E">
              <w:rPr>
                <w:lang w:val="en-GB"/>
              </w:rPr>
              <w:t>URL      : http://apps.expert-24.com/webbuilder/Data.asmx/getData?procedure=wsp_CreateMember&amp;&amp;args=@Surname&amp;args=Thompson&amp;args=@FirstName&amp;args=Mike&amp;args=@Gender&amp;args=M&amp;args=@DOB&amp;args=1970-12-29&amp;args=@UserType&amp;args=21</w:t>
            </w:r>
          </w:p>
          <w:p w:rsidR="002A450F" w:rsidRPr="0047055E" w:rsidRDefault="002A450F" w:rsidP="002A450F">
            <w:pPr>
              <w:pStyle w:val="Code"/>
              <w:rPr>
                <w:lang w:val="en-GB"/>
              </w:rPr>
            </w:pPr>
            <w:r w:rsidRPr="0047055E">
              <w:rPr>
                <w:lang w:val="en-GB"/>
              </w:rPr>
              <w:t>Agent    : Mozilla/5.0 (compatible; MSIE 9.0; Windows NT 6.1; WOW64; Trident/5.0)</w:t>
            </w:r>
          </w:p>
          <w:p w:rsidR="002A450F" w:rsidRPr="0047055E" w:rsidRDefault="002A450F" w:rsidP="002A450F">
            <w:pPr>
              <w:pStyle w:val="Code"/>
              <w:rPr>
                <w:lang w:val="en-GB"/>
              </w:rPr>
            </w:pPr>
            <w:r w:rsidRPr="0047055E">
              <w:rPr>
                <w:lang w:val="en-GB"/>
              </w:rPr>
              <w:t>Language : en-GB</w:t>
            </w:r>
          </w:p>
          <w:p w:rsidR="002A450F" w:rsidRPr="0047055E" w:rsidRDefault="002A450F" w:rsidP="002A450F">
            <w:pPr>
              <w:pStyle w:val="Code"/>
              <w:rPr>
                <w:lang w:val="en-GB"/>
              </w:rPr>
            </w:pPr>
            <w:r w:rsidRPr="0047055E">
              <w:rPr>
                <w:lang w:val="en-GB"/>
              </w:rPr>
              <w:t>]]&gt;</w:t>
            </w:r>
          </w:p>
          <w:p w:rsidR="002A450F" w:rsidRPr="0047055E" w:rsidRDefault="002A450F" w:rsidP="002A450F">
            <w:pPr>
              <w:pStyle w:val="Code"/>
              <w:rPr>
                <w:lang w:val="en-GB"/>
              </w:rPr>
            </w:pPr>
            <w:r w:rsidRPr="0047055E">
              <w:rPr>
                <w:lang w:val="en-GB"/>
              </w:rPr>
              <w:t>  &lt;/Request&gt;</w:t>
            </w:r>
          </w:p>
          <w:p w:rsidR="002A450F" w:rsidRPr="0047055E" w:rsidRDefault="002A450F" w:rsidP="002A450F">
            <w:pPr>
              <w:pStyle w:val="Code"/>
              <w:rPr>
                <w:lang w:val="en-GB"/>
              </w:rPr>
            </w:pPr>
            <w:r w:rsidRPr="0047055E">
              <w:rPr>
                <w:lang w:val="en-GB"/>
              </w:rPr>
              <w:t>&lt;/Error&gt;</w:t>
            </w:r>
          </w:p>
          <w:p w:rsidR="002A450F" w:rsidRPr="0047055E" w:rsidRDefault="002A450F" w:rsidP="002A450F">
            <w:pPr>
              <w:pStyle w:val="Code"/>
              <w:rPr>
                <w:lang w:val="en-GB"/>
              </w:rPr>
            </w:pPr>
          </w:p>
          <w:p w:rsidR="002A450F" w:rsidRDefault="002A450F" w:rsidP="00AF0687">
            <w:pPr>
              <w:pStyle w:val="Heading4"/>
            </w:pPr>
            <w:r>
              <w:t>General SQL server error</w:t>
            </w:r>
          </w:p>
          <w:p w:rsidR="002A450F" w:rsidRPr="0047055E" w:rsidRDefault="002A450F" w:rsidP="002A450F">
            <w:pPr>
              <w:pStyle w:val="Code"/>
              <w:rPr>
                <w:lang w:val="en-GB"/>
              </w:rPr>
            </w:pPr>
            <w:r w:rsidRPr="0047055E">
              <w:rPr>
                <w:lang w:val="en-GB"/>
              </w:rPr>
              <w:t>&lt;?xml version="1.0" encoding="utf-8"?&gt;</w:t>
            </w:r>
          </w:p>
          <w:p w:rsidR="002A450F" w:rsidRPr="0047055E" w:rsidRDefault="002A450F" w:rsidP="002A450F">
            <w:pPr>
              <w:pStyle w:val="Code"/>
              <w:rPr>
                <w:lang w:val="en-GB"/>
              </w:rPr>
            </w:pPr>
            <w:r w:rsidRPr="0047055E">
              <w:rPr>
                <w:lang w:val="en-GB"/>
              </w:rPr>
              <w:t>&lt;Error ReturnValue="0"&gt;</w:t>
            </w:r>
          </w:p>
          <w:p w:rsidR="002A450F" w:rsidRPr="0047055E" w:rsidRDefault="002A450F" w:rsidP="002A450F">
            <w:pPr>
              <w:pStyle w:val="Code"/>
              <w:rPr>
                <w:lang w:val="en-GB"/>
              </w:rPr>
            </w:pPr>
            <w:r w:rsidRPr="0047055E">
              <w:rPr>
                <w:lang w:val="en-GB"/>
              </w:rPr>
              <w:t>  &lt;![CDATA[</w:t>
            </w:r>
          </w:p>
          <w:p w:rsidR="002A450F" w:rsidRPr="0047055E" w:rsidRDefault="002A450F" w:rsidP="002A450F">
            <w:pPr>
              <w:pStyle w:val="Code"/>
              <w:rPr>
                <w:lang w:val="en-GB"/>
              </w:rPr>
            </w:pPr>
            <w:r w:rsidRPr="0047055E">
              <w:rPr>
                <w:lang w:val="en-GB"/>
              </w:rPr>
              <w:t>-------------------------------------------------------------</w:t>
            </w:r>
          </w:p>
          <w:p w:rsidR="002A450F" w:rsidRPr="0047055E" w:rsidRDefault="002A450F" w:rsidP="002A450F">
            <w:pPr>
              <w:pStyle w:val="Code"/>
              <w:rPr>
                <w:lang w:val="en-GB"/>
              </w:rPr>
            </w:pPr>
            <w:r w:rsidRPr="0047055E">
              <w:rPr>
                <w:lang w:val="en-GB"/>
              </w:rPr>
              <w:t>-----              Exception 1                         ------</w:t>
            </w:r>
          </w:p>
          <w:p w:rsidR="002A450F" w:rsidRPr="0047055E" w:rsidRDefault="002A450F" w:rsidP="002A450F">
            <w:pPr>
              <w:pStyle w:val="Code"/>
              <w:rPr>
                <w:lang w:val="en-GB"/>
              </w:rPr>
            </w:pPr>
            <w:r w:rsidRPr="0047055E">
              <w:rPr>
                <w:lang w:val="en-GB"/>
              </w:rPr>
              <w:t>-------------------------------------------------------------</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Error converting data type nvarchar to int.</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An error has occurred. Error details to follow:</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Workstation   : SHELLEY</w:t>
            </w:r>
          </w:p>
          <w:p w:rsidR="002A450F" w:rsidRPr="0047055E" w:rsidRDefault="002A450F" w:rsidP="002A450F">
            <w:pPr>
              <w:pStyle w:val="Code"/>
              <w:rPr>
                <w:lang w:val="en-GB"/>
              </w:rPr>
            </w:pPr>
            <w:r w:rsidRPr="0047055E">
              <w:rPr>
                <w:lang w:val="en-GB"/>
              </w:rPr>
              <w:t>Date          : 09/11/2011 12:13:21</w:t>
            </w:r>
          </w:p>
          <w:p w:rsidR="002A450F" w:rsidRPr="0047055E" w:rsidRDefault="002A450F" w:rsidP="002A450F">
            <w:pPr>
              <w:pStyle w:val="Code"/>
              <w:rPr>
                <w:lang w:val="en-GB"/>
              </w:rPr>
            </w:pPr>
            <w:r w:rsidRPr="0047055E">
              <w:rPr>
                <w:lang w:val="en-GB"/>
              </w:rPr>
              <w:t>Error Source  : .Net SqlClient Data Provider</w:t>
            </w:r>
          </w:p>
          <w:p w:rsidR="002A450F" w:rsidRPr="0047055E" w:rsidRDefault="002A450F" w:rsidP="002A450F">
            <w:pPr>
              <w:pStyle w:val="Code"/>
              <w:rPr>
                <w:lang w:val="en-GB"/>
              </w:rPr>
            </w:pPr>
            <w:r w:rsidRPr="0047055E">
              <w:rPr>
                <w:lang w:val="en-GB"/>
              </w:rPr>
              <w:t>Error Message : Error converting data type nvarchar to int.</w:t>
            </w:r>
          </w:p>
          <w:p w:rsidR="002A450F" w:rsidRPr="0047055E" w:rsidRDefault="002A450F" w:rsidP="002A450F">
            <w:pPr>
              <w:pStyle w:val="Code"/>
              <w:rPr>
                <w:lang w:val="en-GB"/>
              </w:rPr>
            </w:pPr>
            <w:r w:rsidRPr="0047055E">
              <w:rPr>
                <w:lang w:val="en-GB"/>
              </w:rPr>
              <w:t>Stack Trace   : </w:t>
            </w:r>
          </w:p>
          <w:p w:rsidR="002A450F" w:rsidRPr="0047055E" w:rsidRDefault="002A450F" w:rsidP="002A450F">
            <w:pPr>
              <w:pStyle w:val="Code"/>
              <w:rPr>
                <w:lang w:val="en-GB"/>
              </w:rPr>
            </w:pPr>
            <w:r w:rsidRPr="0047055E">
              <w:rPr>
                <w:lang w:val="en-GB"/>
              </w:rPr>
              <w:t>   at System.Data.SqlClient.SqlConnection.OnError(SqlException exception, Boolean breakConnection)</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   at Data.getData(String procedure, String[] args) in c:\inetpub\E24_APPS\WebBuilderE24\App_Code\Data.cs:line 893</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 xml:space="preserve"> </w:t>
            </w:r>
          </w:p>
          <w:p w:rsidR="002A450F" w:rsidRPr="0047055E" w:rsidRDefault="002A450F" w:rsidP="002A450F">
            <w:pPr>
              <w:pStyle w:val="Code"/>
              <w:rPr>
                <w:lang w:val="en-GB"/>
              </w:rPr>
            </w:pPr>
            <w:r w:rsidRPr="0047055E">
              <w:rPr>
                <w:lang w:val="en-GB"/>
              </w:rPr>
              <w:t>]]&gt;&lt;Command&gt;&lt;![CDATA[Exec [wsp_CreateMember] @Surname = 'Thompson', @FirstName = 'Mike', @Gender = 'M', @DOB = '1970-12-29', @UserType = 'undefined']]&gt;&lt;/Command&gt;&lt;Request&gt;</w:t>
            </w:r>
          </w:p>
          <w:p w:rsidR="002A450F" w:rsidRPr="0047055E" w:rsidRDefault="002A450F" w:rsidP="002A450F">
            <w:pPr>
              <w:pStyle w:val="Code"/>
              <w:rPr>
                <w:lang w:val="en-GB"/>
              </w:rPr>
            </w:pPr>
            <w:r w:rsidRPr="0047055E">
              <w:rPr>
                <w:lang w:val="en-GB"/>
              </w:rPr>
              <w:t>    &lt;![CDATA[</w:t>
            </w:r>
          </w:p>
          <w:p w:rsidR="002A450F" w:rsidRPr="0047055E" w:rsidRDefault="002A450F" w:rsidP="002A450F">
            <w:pPr>
              <w:pStyle w:val="Code"/>
              <w:rPr>
                <w:lang w:val="en-GB"/>
              </w:rPr>
            </w:pPr>
            <w:r w:rsidRPr="0047055E">
              <w:rPr>
                <w:lang w:val="en-GB"/>
              </w:rPr>
              <w:t>User : </w:t>
            </w:r>
          </w:p>
          <w:p w:rsidR="002A450F" w:rsidRPr="0047055E" w:rsidRDefault="002A450F" w:rsidP="002A450F">
            <w:pPr>
              <w:pStyle w:val="Code"/>
              <w:rPr>
                <w:lang w:val="en-GB"/>
              </w:rPr>
            </w:pPr>
            <w:r w:rsidRPr="0047055E">
              <w:rPr>
                <w:lang w:val="en-GB"/>
              </w:rPr>
              <w:t>Host     : 62.255.195.62</w:t>
            </w:r>
          </w:p>
          <w:p w:rsidR="002A450F" w:rsidRPr="0047055E" w:rsidRDefault="002A450F" w:rsidP="002A450F">
            <w:pPr>
              <w:pStyle w:val="Code"/>
              <w:rPr>
                <w:lang w:val="en-GB"/>
              </w:rPr>
            </w:pPr>
            <w:r w:rsidRPr="0047055E">
              <w:rPr>
                <w:lang w:val="en-GB"/>
              </w:rPr>
              <w:t>IP       : 62.255.195.62</w:t>
            </w:r>
          </w:p>
          <w:p w:rsidR="002A450F" w:rsidRPr="0047055E" w:rsidRDefault="002A450F" w:rsidP="002A450F">
            <w:pPr>
              <w:pStyle w:val="Code"/>
              <w:rPr>
                <w:lang w:val="en-GB"/>
              </w:rPr>
            </w:pPr>
            <w:r w:rsidRPr="0047055E">
              <w:rPr>
                <w:lang w:val="en-GB"/>
              </w:rPr>
              <w:t>URL      : http://apps.expert-24.com/webbuilder/Data.asmx/getData?procedure=wsp_CreateMember&amp;&amp;args=@Surname&amp;args=Thompson&amp;args=@FirstName&amp;args=Mike&amp;args=@Gender&amp;args=M&amp;args=@DOB&amp;args=1970-12-29&amp;args=@UserType&amp;args=undefined</w:t>
            </w:r>
          </w:p>
          <w:p w:rsidR="002A450F" w:rsidRPr="0047055E" w:rsidRDefault="002A450F" w:rsidP="002A450F">
            <w:pPr>
              <w:pStyle w:val="Code"/>
              <w:rPr>
                <w:lang w:val="en-GB"/>
              </w:rPr>
            </w:pPr>
            <w:r w:rsidRPr="0047055E">
              <w:rPr>
                <w:lang w:val="en-GB"/>
              </w:rPr>
              <w:lastRenderedPageBreak/>
              <w:t>Agent    : Mozilla/5.0 (compatible; MSIE 9.0; Windows NT 6.1; WOW64; Trident/5.0)</w:t>
            </w:r>
          </w:p>
          <w:p w:rsidR="002A450F" w:rsidRPr="0047055E" w:rsidRDefault="002A450F" w:rsidP="002A450F">
            <w:pPr>
              <w:pStyle w:val="Code"/>
              <w:rPr>
                <w:lang w:val="en-GB"/>
              </w:rPr>
            </w:pPr>
            <w:r w:rsidRPr="0047055E">
              <w:rPr>
                <w:lang w:val="en-GB"/>
              </w:rPr>
              <w:t>Language : en-GB</w:t>
            </w:r>
          </w:p>
          <w:p w:rsidR="002A450F" w:rsidRPr="0047055E" w:rsidRDefault="002A450F" w:rsidP="002A450F">
            <w:pPr>
              <w:pStyle w:val="Code"/>
              <w:rPr>
                <w:lang w:val="en-GB"/>
              </w:rPr>
            </w:pPr>
            <w:r w:rsidRPr="0047055E">
              <w:rPr>
                <w:lang w:val="en-GB"/>
              </w:rPr>
              <w:t>]]&gt;</w:t>
            </w:r>
          </w:p>
          <w:p w:rsidR="002A450F" w:rsidRPr="0047055E" w:rsidRDefault="002A450F" w:rsidP="002A450F">
            <w:pPr>
              <w:pStyle w:val="Code"/>
              <w:rPr>
                <w:lang w:val="en-GB"/>
              </w:rPr>
            </w:pPr>
            <w:r w:rsidRPr="0047055E">
              <w:rPr>
                <w:lang w:val="en-GB"/>
              </w:rPr>
              <w:t>  &lt;/Request&gt;</w:t>
            </w:r>
          </w:p>
          <w:p w:rsidR="00FE4626" w:rsidRPr="0047055E" w:rsidRDefault="00FE4626" w:rsidP="00FE4626">
            <w:pPr>
              <w:pStyle w:val="Code"/>
              <w:rPr>
                <w:lang w:val="en-GB"/>
              </w:rPr>
            </w:pPr>
            <w:r>
              <w:rPr>
                <w:lang w:val="en-GB"/>
              </w:rPr>
              <w:t>&lt;/Error&gt;</w:t>
            </w:r>
          </w:p>
          <w:p w:rsidR="002A450F" w:rsidRPr="00FE4626" w:rsidRDefault="002A450F" w:rsidP="00FE4626">
            <w:pPr>
              <w:pStyle w:val="Code"/>
              <w:rPr>
                <w:lang w:val="en-GB"/>
              </w:rPr>
            </w:pPr>
          </w:p>
        </w:tc>
      </w:tr>
    </w:tbl>
    <w:p w:rsidR="0055039A" w:rsidRDefault="0055039A" w:rsidP="00A972A1"/>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4A0" w:firstRow="1" w:lastRow="0" w:firstColumn="1" w:lastColumn="0" w:noHBand="0" w:noVBand="1"/>
      </w:tblPr>
      <w:tblGrid>
        <w:gridCol w:w="1890"/>
        <w:gridCol w:w="7585"/>
      </w:tblGrid>
      <w:tr w:rsidR="0055039A" w:rsidTr="00703A08">
        <w:trPr>
          <w:cantSplit/>
          <w:tblHeader/>
        </w:trPr>
        <w:tc>
          <w:tcPr>
            <w:tcW w:w="189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039A" w:rsidRPr="0047055E" w:rsidRDefault="0055039A" w:rsidP="00703A08">
            <w:pPr>
              <w:pStyle w:val="TableHeading"/>
            </w:pPr>
            <w:r w:rsidRPr="0047055E">
              <w:t>Operation</w:t>
            </w:r>
          </w:p>
        </w:tc>
        <w:tc>
          <w:tcPr>
            <w:tcW w:w="758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55039A" w:rsidRPr="0047055E" w:rsidRDefault="004376C2" w:rsidP="00703A08">
            <w:pPr>
              <w:pStyle w:val="TableHeading"/>
            </w:pPr>
            <w:r w:rsidRPr="0047055E">
              <w:t>processQuestion</w:t>
            </w:r>
          </w:p>
        </w:tc>
      </w:tr>
      <w:tr w:rsidR="0055039A" w:rsidTr="0047055E">
        <w:tblPrEx>
          <w:tblCellMar>
            <w:top w:w="43" w:type="dxa"/>
            <w:bottom w:w="43" w:type="dxa"/>
          </w:tblCellMar>
        </w:tblPrEx>
        <w:tc>
          <w:tcPr>
            <w:tcW w:w="1890" w:type="dxa"/>
            <w:shd w:val="clear" w:color="auto" w:fill="F2F2F2"/>
          </w:tcPr>
          <w:p w:rsidR="0055039A" w:rsidRPr="0047055E" w:rsidRDefault="0055039A" w:rsidP="00DC7D7A">
            <w:pPr>
              <w:rPr>
                <w:b/>
              </w:rPr>
            </w:pPr>
            <w:r w:rsidRPr="0047055E">
              <w:rPr>
                <w:b/>
              </w:rPr>
              <w:t>Description</w:t>
            </w:r>
          </w:p>
        </w:tc>
        <w:tc>
          <w:tcPr>
            <w:tcW w:w="7585" w:type="dxa"/>
            <w:shd w:val="clear" w:color="auto" w:fill="auto"/>
          </w:tcPr>
          <w:p w:rsidR="0055039A" w:rsidRPr="00FE4626" w:rsidRDefault="004376C2" w:rsidP="00A972A1">
            <w:pPr>
              <w:rPr>
                <w:sz w:val="22"/>
                <w:szCs w:val="22"/>
              </w:rPr>
            </w:pPr>
            <w:r w:rsidRPr="00FE4626">
              <w:rPr>
                <w:sz w:val="22"/>
                <w:szCs w:val="22"/>
              </w:rPr>
              <w:t>This method is the main method for processing and retrieving questions from the traversal engine. The XML returned is slightly more compact than the getData method for non-traversal procedures. There are several parameters used to enable the engine to process the questions data correctly.</w:t>
            </w:r>
          </w:p>
        </w:tc>
      </w:tr>
      <w:tr w:rsidR="0055039A" w:rsidTr="0047055E">
        <w:tblPrEx>
          <w:tblCellMar>
            <w:top w:w="43" w:type="dxa"/>
            <w:bottom w:w="43" w:type="dxa"/>
          </w:tblCellMar>
        </w:tblPrEx>
        <w:tc>
          <w:tcPr>
            <w:tcW w:w="1890" w:type="dxa"/>
            <w:shd w:val="clear" w:color="auto" w:fill="F2F2F2"/>
          </w:tcPr>
          <w:p w:rsidR="0055039A" w:rsidRPr="0047055E" w:rsidRDefault="0055039A" w:rsidP="00DC7D7A">
            <w:pPr>
              <w:rPr>
                <w:b/>
              </w:rPr>
            </w:pPr>
            <w:r w:rsidRPr="0047055E">
              <w:rPr>
                <w:b/>
              </w:rPr>
              <w:t>Parameters</w:t>
            </w:r>
          </w:p>
        </w:tc>
        <w:tc>
          <w:tcPr>
            <w:tcW w:w="7585" w:type="dxa"/>
            <w:shd w:val="clear" w:color="auto" w:fill="auto"/>
          </w:tcPr>
          <w:tbl>
            <w:tblPr>
              <w:tblW w:w="0" w:type="auto"/>
              <w:tblLayout w:type="fixed"/>
              <w:tblLook w:val="04A0" w:firstRow="1" w:lastRow="0" w:firstColumn="1" w:lastColumn="0" w:noHBand="0" w:noVBand="1"/>
            </w:tblPr>
            <w:tblGrid>
              <w:gridCol w:w="1795"/>
              <w:gridCol w:w="900"/>
              <w:gridCol w:w="4283"/>
            </w:tblGrid>
            <w:tr w:rsidR="00DC7D7A" w:rsidRPr="00FE4626" w:rsidTr="0047055E">
              <w:tc>
                <w:tcPr>
                  <w:tcW w:w="1795" w:type="dxa"/>
                  <w:shd w:val="clear" w:color="auto" w:fill="auto"/>
                </w:tcPr>
                <w:p w:rsidR="00DC7D7A" w:rsidRPr="00FE4626" w:rsidRDefault="00DC7D7A" w:rsidP="00DC7D7A">
                  <w:pPr>
                    <w:rPr>
                      <w:sz w:val="22"/>
                      <w:szCs w:val="22"/>
                    </w:rPr>
                  </w:pPr>
                  <w:r w:rsidRPr="00FE4626">
                    <w:rPr>
                      <w:sz w:val="22"/>
                      <w:szCs w:val="22"/>
                    </w:rPr>
                    <w:t xml:space="preserve">rerender </w:t>
                  </w:r>
                </w:p>
              </w:tc>
              <w:tc>
                <w:tcPr>
                  <w:tcW w:w="900" w:type="dxa"/>
                  <w:shd w:val="clear" w:color="auto" w:fill="auto"/>
                </w:tcPr>
                <w:p w:rsidR="00DC7D7A" w:rsidRPr="00FE4626" w:rsidRDefault="00DC7D7A" w:rsidP="00DC7D7A">
                  <w:pPr>
                    <w:rPr>
                      <w:sz w:val="22"/>
                      <w:szCs w:val="22"/>
                    </w:rPr>
                  </w:pPr>
                  <w:r w:rsidRPr="00FE4626">
                    <w:rPr>
                      <w:sz w:val="22"/>
                      <w:szCs w:val="22"/>
                    </w:rPr>
                    <w:t>bool</w:t>
                  </w:r>
                </w:p>
              </w:tc>
              <w:tc>
                <w:tcPr>
                  <w:tcW w:w="4283" w:type="dxa"/>
                  <w:shd w:val="clear" w:color="auto" w:fill="auto"/>
                </w:tcPr>
                <w:p w:rsidR="00DC7D7A" w:rsidRPr="00FE4626" w:rsidRDefault="00DC7D7A" w:rsidP="00DC7D7A">
                  <w:pPr>
                    <w:rPr>
                      <w:sz w:val="22"/>
                      <w:szCs w:val="22"/>
                    </w:rPr>
                  </w:pPr>
                  <w:r w:rsidRPr="00FE4626">
                    <w:rPr>
                      <w:sz w:val="22"/>
                      <w:szCs w:val="22"/>
                    </w:rPr>
                    <w:t xml:space="preserve"> If true the engine will always return the current node.</w:t>
                  </w:r>
                </w:p>
              </w:tc>
            </w:tr>
            <w:tr w:rsidR="00DC7D7A" w:rsidRPr="00FE4626" w:rsidTr="0047055E">
              <w:tc>
                <w:tcPr>
                  <w:tcW w:w="1795" w:type="dxa"/>
                  <w:shd w:val="clear" w:color="auto" w:fill="auto"/>
                </w:tcPr>
                <w:p w:rsidR="00DC7D7A" w:rsidRPr="00FE4626" w:rsidRDefault="00DC7D7A" w:rsidP="00DC7D7A">
                  <w:pPr>
                    <w:rPr>
                      <w:sz w:val="22"/>
                      <w:szCs w:val="22"/>
                    </w:rPr>
                  </w:pPr>
                  <w:r w:rsidRPr="00FE4626">
                    <w:rPr>
                      <w:sz w:val="22"/>
                      <w:szCs w:val="22"/>
                    </w:rPr>
                    <w:t xml:space="preserve">currentNode </w:t>
                  </w:r>
                </w:p>
              </w:tc>
              <w:tc>
                <w:tcPr>
                  <w:tcW w:w="900" w:type="dxa"/>
                  <w:shd w:val="clear" w:color="auto" w:fill="auto"/>
                </w:tcPr>
                <w:p w:rsidR="00DC7D7A" w:rsidRPr="00FE4626" w:rsidRDefault="00DC7D7A" w:rsidP="00DC7D7A">
                  <w:pPr>
                    <w:rPr>
                      <w:sz w:val="22"/>
                      <w:szCs w:val="22"/>
                    </w:rPr>
                  </w:pPr>
                  <w:r w:rsidRPr="00FE4626">
                    <w:rPr>
                      <w:sz w:val="22"/>
                      <w:szCs w:val="22"/>
                    </w:rPr>
                    <w:t>xml</w:t>
                  </w:r>
                </w:p>
              </w:tc>
              <w:tc>
                <w:tcPr>
                  <w:tcW w:w="4283" w:type="dxa"/>
                  <w:shd w:val="clear" w:color="auto" w:fill="auto"/>
                </w:tcPr>
                <w:p w:rsidR="00DC7D7A" w:rsidRPr="00FE4626" w:rsidRDefault="00DC7D7A" w:rsidP="00DC7D7A">
                  <w:pPr>
                    <w:rPr>
                      <w:sz w:val="22"/>
                      <w:szCs w:val="22"/>
                    </w:rPr>
                  </w:pPr>
                  <w:r w:rsidRPr="00FE4626">
                    <w:rPr>
                      <w:sz w:val="22"/>
                      <w:szCs w:val="22"/>
                    </w:rPr>
                    <w:t>This is the XML as returned by the previous processQuestion call. If this is the first call then this is a small XML document with AlgoID and member details.</w:t>
                  </w:r>
                </w:p>
              </w:tc>
            </w:tr>
            <w:tr w:rsidR="00DC7D7A" w:rsidRPr="00FE4626" w:rsidTr="0047055E">
              <w:tc>
                <w:tcPr>
                  <w:tcW w:w="1795" w:type="dxa"/>
                  <w:shd w:val="clear" w:color="auto" w:fill="auto"/>
                </w:tcPr>
                <w:p w:rsidR="00DC7D7A" w:rsidRPr="00FE4626" w:rsidRDefault="00DC7D7A" w:rsidP="00DC7D7A">
                  <w:pPr>
                    <w:rPr>
                      <w:sz w:val="22"/>
                      <w:szCs w:val="22"/>
                    </w:rPr>
                  </w:pPr>
                  <w:r w:rsidRPr="00FE4626">
                    <w:rPr>
                      <w:sz w:val="22"/>
                      <w:szCs w:val="22"/>
                    </w:rPr>
                    <w:t xml:space="preserve">Form xml </w:t>
                  </w:r>
                </w:p>
              </w:tc>
              <w:tc>
                <w:tcPr>
                  <w:tcW w:w="900" w:type="dxa"/>
                  <w:shd w:val="clear" w:color="auto" w:fill="auto"/>
                </w:tcPr>
                <w:p w:rsidR="00DC7D7A" w:rsidRPr="00FE4626" w:rsidRDefault="00DC7D7A" w:rsidP="00DC7D7A">
                  <w:pPr>
                    <w:rPr>
                      <w:sz w:val="22"/>
                      <w:szCs w:val="22"/>
                    </w:rPr>
                  </w:pPr>
                  <w:r w:rsidRPr="00FE4626">
                    <w:rPr>
                      <w:sz w:val="22"/>
                      <w:szCs w:val="22"/>
                    </w:rPr>
                    <w:t>xml</w:t>
                  </w:r>
                </w:p>
              </w:tc>
              <w:tc>
                <w:tcPr>
                  <w:tcW w:w="4283" w:type="dxa"/>
                  <w:shd w:val="clear" w:color="auto" w:fill="auto"/>
                </w:tcPr>
                <w:p w:rsidR="00DC7D7A" w:rsidRPr="00FE4626" w:rsidRDefault="00DC7D7A" w:rsidP="00DC7D7A">
                  <w:pPr>
                    <w:rPr>
                      <w:sz w:val="22"/>
                      <w:szCs w:val="22"/>
                    </w:rPr>
                  </w:pPr>
                  <w:r w:rsidRPr="00FE4626">
                    <w:rPr>
                      <w:sz w:val="22"/>
                      <w:szCs w:val="22"/>
                    </w:rPr>
                    <w:t>This represents the user input.</w:t>
                  </w:r>
                </w:p>
              </w:tc>
            </w:tr>
            <w:tr w:rsidR="00DC7D7A" w:rsidRPr="00FE4626" w:rsidTr="0047055E">
              <w:tc>
                <w:tcPr>
                  <w:tcW w:w="1795" w:type="dxa"/>
                  <w:shd w:val="clear" w:color="auto" w:fill="auto"/>
                </w:tcPr>
                <w:p w:rsidR="00DC7D7A" w:rsidRPr="00FE4626" w:rsidRDefault="00DC7D7A" w:rsidP="00DC7D7A">
                  <w:pPr>
                    <w:rPr>
                      <w:sz w:val="22"/>
                      <w:szCs w:val="22"/>
                    </w:rPr>
                  </w:pPr>
                  <w:r w:rsidRPr="00FE4626">
                    <w:rPr>
                      <w:sz w:val="22"/>
                      <w:szCs w:val="22"/>
                    </w:rPr>
                    <w:t xml:space="preserve">TraversalID </w:t>
                  </w:r>
                </w:p>
              </w:tc>
              <w:tc>
                <w:tcPr>
                  <w:tcW w:w="900" w:type="dxa"/>
                  <w:shd w:val="clear" w:color="auto" w:fill="auto"/>
                </w:tcPr>
                <w:p w:rsidR="00DC7D7A" w:rsidRPr="00FE4626" w:rsidRDefault="00DC7D7A" w:rsidP="00DC7D7A">
                  <w:pPr>
                    <w:rPr>
                      <w:sz w:val="22"/>
                      <w:szCs w:val="22"/>
                    </w:rPr>
                  </w:pPr>
                  <w:r w:rsidRPr="00FE4626">
                    <w:rPr>
                      <w:sz w:val="22"/>
                      <w:szCs w:val="22"/>
                    </w:rPr>
                    <w:t>String</w:t>
                  </w:r>
                </w:p>
              </w:tc>
              <w:tc>
                <w:tcPr>
                  <w:tcW w:w="4283" w:type="dxa"/>
                  <w:shd w:val="clear" w:color="auto" w:fill="auto"/>
                </w:tcPr>
                <w:p w:rsidR="00DC7D7A" w:rsidRPr="00FE4626" w:rsidRDefault="00DC7D7A" w:rsidP="00DC7D7A">
                  <w:pPr>
                    <w:rPr>
                      <w:sz w:val="22"/>
                      <w:szCs w:val="22"/>
                    </w:rPr>
                  </w:pPr>
                  <w:r w:rsidRPr="00FE4626">
                    <w:rPr>
                      <w:sz w:val="22"/>
                      <w:szCs w:val="22"/>
                    </w:rPr>
                    <w:t>The GUID associated with the current traversal.</w:t>
                  </w:r>
                </w:p>
              </w:tc>
            </w:tr>
            <w:tr w:rsidR="00DC7D7A" w:rsidRPr="00FE4626" w:rsidTr="0047055E">
              <w:tc>
                <w:tcPr>
                  <w:tcW w:w="1795" w:type="dxa"/>
                  <w:shd w:val="clear" w:color="auto" w:fill="auto"/>
                </w:tcPr>
                <w:p w:rsidR="00DC7D7A" w:rsidRPr="00FE4626" w:rsidRDefault="00DC7D7A" w:rsidP="00DC7D7A">
                  <w:pPr>
                    <w:rPr>
                      <w:sz w:val="22"/>
                      <w:szCs w:val="22"/>
                    </w:rPr>
                  </w:pPr>
                  <w:r w:rsidRPr="00FE4626">
                    <w:rPr>
                      <w:sz w:val="22"/>
                      <w:szCs w:val="22"/>
                    </w:rPr>
                    <w:t xml:space="preserve">MemberID </w:t>
                  </w:r>
                </w:p>
              </w:tc>
              <w:tc>
                <w:tcPr>
                  <w:tcW w:w="900" w:type="dxa"/>
                  <w:shd w:val="clear" w:color="auto" w:fill="auto"/>
                </w:tcPr>
                <w:p w:rsidR="00DC7D7A" w:rsidRPr="00FE4626" w:rsidRDefault="00DC7D7A" w:rsidP="00DC7D7A">
                  <w:pPr>
                    <w:rPr>
                      <w:sz w:val="22"/>
                      <w:szCs w:val="22"/>
                    </w:rPr>
                  </w:pPr>
                  <w:r w:rsidRPr="00FE4626">
                    <w:rPr>
                      <w:sz w:val="22"/>
                      <w:szCs w:val="22"/>
                    </w:rPr>
                    <w:t>int</w:t>
                  </w:r>
                </w:p>
              </w:tc>
              <w:tc>
                <w:tcPr>
                  <w:tcW w:w="4283" w:type="dxa"/>
                  <w:shd w:val="clear" w:color="auto" w:fill="auto"/>
                </w:tcPr>
                <w:p w:rsidR="00DC7D7A" w:rsidRPr="00FE4626" w:rsidRDefault="00DC7D7A" w:rsidP="00DC7D7A">
                  <w:pPr>
                    <w:rPr>
                      <w:sz w:val="22"/>
                      <w:szCs w:val="22"/>
                    </w:rPr>
                  </w:pPr>
                  <w:r w:rsidRPr="00FE4626">
                    <w:rPr>
                      <w:sz w:val="22"/>
                      <w:szCs w:val="22"/>
                    </w:rPr>
                    <w:t>The current member.</w:t>
                  </w:r>
                </w:p>
              </w:tc>
            </w:tr>
            <w:tr w:rsidR="00DC7D7A" w:rsidRPr="00FE4626" w:rsidTr="0047055E">
              <w:tc>
                <w:tcPr>
                  <w:tcW w:w="1795" w:type="dxa"/>
                  <w:shd w:val="clear" w:color="auto" w:fill="auto"/>
                </w:tcPr>
                <w:p w:rsidR="00DC7D7A" w:rsidRPr="00FE4626" w:rsidRDefault="00DC7D7A" w:rsidP="00DC7D7A">
                  <w:pPr>
                    <w:rPr>
                      <w:sz w:val="22"/>
                      <w:szCs w:val="22"/>
                    </w:rPr>
                  </w:pPr>
                  <w:r w:rsidRPr="00FE4626">
                    <w:rPr>
                      <w:sz w:val="22"/>
                      <w:szCs w:val="22"/>
                    </w:rPr>
                    <w:t>CallID</w:t>
                  </w:r>
                </w:p>
              </w:tc>
              <w:tc>
                <w:tcPr>
                  <w:tcW w:w="900" w:type="dxa"/>
                  <w:shd w:val="clear" w:color="auto" w:fill="auto"/>
                </w:tcPr>
                <w:p w:rsidR="00DC7D7A" w:rsidRPr="00FE4626" w:rsidRDefault="00DC7D7A" w:rsidP="00DC7D7A">
                  <w:pPr>
                    <w:rPr>
                      <w:sz w:val="22"/>
                      <w:szCs w:val="22"/>
                    </w:rPr>
                  </w:pPr>
                  <w:r w:rsidRPr="00FE4626">
                    <w:rPr>
                      <w:sz w:val="22"/>
                      <w:szCs w:val="22"/>
                    </w:rPr>
                    <w:t>int</w:t>
                  </w:r>
                </w:p>
              </w:tc>
              <w:tc>
                <w:tcPr>
                  <w:tcW w:w="4283" w:type="dxa"/>
                  <w:shd w:val="clear" w:color="auto" w:fill="auto"/>
                </w:tcPr>
                <w:p w:rsidR="00DC7D7A" w:rsidRPr="00FE4626" w:rsidRDefault="00DC7D7A" w:rsidP="00DC7D7A">
                  <w:pPr>
                    <w:rPr>
                      <w:sz w:val="22"/>
                      <w:szCs w:val="22"/>
                    </w:rPr>
                  </w:pPr>
                  <w:r w:rsidRPr="00FE4626">
                    <w:rPr>
                      <w:sz w:val="22"/>
                      <w:szCs w:val="22"/>
                    </w:rPr>
                    <w:t>A system property used to group traversals.</w:t>
                  </w:r>
                </w:p>
              </w:tc>
            </w:tr>
            <w:tr w:rsidR="00DC7D7A" w:rsidRPr="00FE4626" w:rsidTr="0047055E">
              <w:tc>
                <w:tcPr>
                  <w:tcW w:w="1795" w:type="dxa"/>
                  <w:shd w:val="clear" w:color="auto" w:fill="auto"/>
                </w:tcPr>
                <w:p w:rsidR="00DC7D7A" w:rsidRPr="00FE4626" w:rsidRDefault="00DC7D7A" w:rsidP="00DC7D7A">
                  <w:pPr>
                    <w:rPr>
                      <w:sz w:val="22"/>
                      <w:szCs w:val="22"/>
                    </w:rPr>
                  </w:pPr>
                  <w:r w:rsidRPr="00FE4626">
                    <w:rPr>
                      <w:sz w:val="22"/>
                      <w:szCs w:val="22"/>
                    </w:rPr>
                    <w:t xml:space="preserve">NonExclusive TableNone </w:t>
                  </w:r>
                </w:p>
              </w:tc>
              <w:tc>
                <w:tcPr>
                  <w:tcW w:w="900" w:type="dxa"/>
                  <w:shd w:val="clear" w:color="auto" w:fill="auto"/>
                </w:tcPr>
                <w:p w:rsidR="00DC7D7A" w:rsidRPr="00FE4626" w:rsidRDefault="00DC7D7A" w:rsidP="00DC7D7A">
                  <w:pPr>
                    <w:rPr>
                      <w:sz w:val="22"/>
                      <w:szCs w:val="22"/>
                    </w:rPr>
                  </w:pPr>
                  <w:r w:rsidRPr="00FE4626">
                    <w:rPr>
                      <w:sz w:val="22"/>
                      <w:szCs w:val="22"/>
                    </w:rPr>
                    <w:t>bool</w:t>
                  </w:r>
                </w:p>
              </w:tc>
              <w:tc>
                <w:tcPr>
                  <w:tcW w:w="4283" w:type="dxa"/>
                  <w:shd w:val="clear" w:color="auto" w:fill="auto"/>
                </w:tcPr>
                <w:p w:rsidR="00DC7D7A" w:rsidRPr="00FE4626" w:rsidRDefault="00DC7D7A" w:rsidP="00DC7D7A">
                  <w:pPr>
                    <w:rPr>
                      <w:sz w:val="22"/>
                      <w:szCs w:val="22"/>
                    </w:rPr>
                  </w:pPr>
                  <w:r w:rsidRPr="00FE4626">
                    <w:rPr>
                      <w:sz w:val="22"/>
                      <w:szCs w:val="22"/>
                    </w:rPr>
                    <w:t>If true the system will validate multiple select table questions by requiring at least one input that can include a ‘None’ option.</w:t>
                  </w:r>
                </w:p>
              </w:tc>
            </w:tr>
            <w:tr w:rsidR="00DC7D7A" w:rsidRPr="00FE4626" w:rsidTr="0047055E">
              <w:tc>
                <w:tcPr>
                  <w:tcW w:w="1795" w:type="dxa"/>
                  <w:shd w:val="clear" w:color="auto" w:fill="auto"/>
                </w:tcPr>
                <w:p w:rsidR="00DC7D7A" w:rsidRPr="00FE4626" w:rsidRDefault="00DC7D7A" w:rsidP="00DC7D7A">
                  <w:pPr>
                    <w:rPr>
                      <w:sz w:val="22"/>
                      <w:szCs w:val="22"/>
                    </w:rPr>
                  </w:pPr>
                  <w:r w:rsidRPr="00FE4626">
                    <w:rPr>
                      <w:sz w:val="22"/>
                      <w:szCs w:val="22"/>
                    </w:rPr>
                    <w:t xml:space="preserve">WriteProcessed </w:t>
                  </w:r>
                </w:p>
              </w:tc>
              <w:tc>
                <w:tcPr>
                  <w:tcW w:w="900" w:type="dxa"/>
                  <w:shd w:val="clear" w:color="auto" w:fill="auto"/>
                </w:tcPr>
                <w:p w:rsidR="00DC7D7A" w:rsidRPr="00FE4626" w:rsidRDefault="00DC7D7A" w:rsidP="00DC7D7A">
                  <w:pPr>
                    <w:rPr>
                      <w:sz w:val="22"/>
                      <w:szCs w:val="22"/>
                    </w:rPr>
                  </w:pPr>
                  <w:r w:rsidRPr="00FE4626">
                    <w:rPr>
                      <w:sz w:val="22"/>
                      <w:szCs w:val="22"/>
                    </w:rPr>
                    <w:t>bool</w:t>
                  </w:r>
                </w:p>
              </w:tc>
              <w:tc>
                <w:tcPr>
                  <w:tcW w:w="4283" w:type="dxa"/>
                  <w:shd w:val="clear" w:color="auto" w:fill="auto"/>
                </w:tcPr>
                <w:p w:rsidR="00DC7D7A" w:rsidRPr="00FE4626" w:rsidRDefault="00DC7D7A" w:rsidP="00DC7D7A">
                  <w:pPr>
                    <w:rPr>
                      <w:sz w:val="22"/>
                      <w:szCs w:val="22"/>
                    </w:rPr>
                  </w:pPr>
                  <w:r w:rsidRPr="00FE4626">
                    <w:rPr>
                      <w:sz w:val="22"/>
                      <w:szCs w:val="22"/>
                    </w:rPr>
                    <w:t>This tells the system to output the processed XML on the WebBuilder server for debugging purposes.</w:t>
                  </w:r>
                </w:p>
              </w:tc>
            </w:tr>
          </w:tbl>
          <w:p w:rsidR="0055039A" w:rsidRPr="00FE4626" w:rsidRDefault="0055039A" w:rsidP="00A972A1">
            <w:pPr>
              <w:rPr>
                <w:sz w:val="22"/>
                <w:szCs w:val="22"/>
              </w:rPr>
            </w:pPr>
          </w:p>
        </w:tc>
      </w:tr>
      <w:tr w:rsidR="0055039A" w:rsidTr="0047055E">
        <w:tblPrEx>
          <w:tblCellMar>
            <w:top w:w="43" w:type="dxa"/>
            <w:bottom w:w="43" w:type="dxa"/>
          </w:tblCellMar>
        </w:tblPrEx>
        <w:tc>
          <w:tcPr>
            <w:tcW w:w="1890" w:type="dxa"/>
            <w:shd w:val="clear" w:color="auto" w:fill="F2F2F2"/>
          </w:tcPr>
          <w:p w:rsidR="0055039A" w:rsidRPr="0047055E" w:rsidRDefault="0055039A" w:rsidP="00DC7D7A">
            <w:pPr>
              <w:pStyle w:val="BodyText"/>
              <w:rPr>
                <w:b/>
              </w:rPr>
            </w:pPr>
            <w:r w:rsidRPr="0047055E">
              <w:rPr>
                <w:b/>
              </w:rPr>
              <w:t>Request format</w:t>
            </w:r>
          </w:p>
          <w:p w:rsidR="0055039A" w:rsidRPr="0047055E" w:rsidRDefault="0055039A" w:rsidP="00DC7D7A">
            <w:pPr>
              <w:rPr>
                <w:b/>
              </w:rPr>
            </w:pPr>
          </w:p>
        </w:tc>
        <w:tc>
          <w:tcPr>
            <w:tcW w:w="7585" w:type="dxa"/>
            <w:shd w:val="clear" w:color="auto" w:fill="auto"/>
          </w:tcPr>
          <w:p w:rsidR="00DC7D7A" w:rsidRPr="0047055E" w:rsidRDefault="00DC7D7A" w:rsidP="00DC7D7A">
            <w:pPr>
              <w:pStyle w:val="Code"/>
              <w:rPr>
                <w:lang w:val="en-GB"/>
              </w:rPr>
            </w:pPr>
            <w:r w:rsidRPr="0047055E">
              <w:rPr>
                <w:lang w:val="en-GB"/>
              </w:rPr>
              <w:t>POST /webbuilder/Data.asmx HTTP/1.1</w:t>
            </w:r>
          </w:p>
          <w:p w:rsidR="00DC7D7A" w:rsidRPr="0047055E" w:rsidRDefault="00DC7D7A" w:rsidP="00DC7D7A">
            <w:pPr>
              <w:pStyle w:val="Code"/>
              <w:rPr>
                <w:lang w:val="en-GB"/>
              </w:rPr>
            </w:pPr>
            <w:r w:rsidRPr="0047055E">
              <w:rPr>
                <w:lang w:val="en-GB"/>
              </w:rPr>
              <w:t>Host: apps.expert-24.com</w:t>
            </w:r>
          </w:p>
          <w:p w:rsidR="00DC7D7A" w:rsidRPr="0047055E" w:rsidRDefault="00DC7D7A" w:rsidP="00DC7D7A">
            <w:pPr>
              <w:pStyle w:val="Code"/>
              <w:rPr>
                <w:lang w:val="en-GB"/>
              </w:rPr>
            </w:pPr>
            <w:r w:rsidRPr="0047055E">
              <w:rPr>
                <w:lang w:val="en-GB"/>
              </w:rPr>
              <w:t>Content-Type: text/xml; charset=utf-8</w:t>
            </w:r>
          </w:p>
          <w:p w:rsidR="00DC7D7A" w:rsidRPr="0047055E" w:rsidRDefault="00DC7D7A" w:rsidP="00DC7D7A">
            <w:pPr>
              <w:pStyle w:val="Code"/>
              <w:rPr>
                <w:lang w:val="en-GB"/>
              </w:rPr>
            </w:pPr>
            <w:r w:rsidRPr="0047055E">
              <w:rPr>
                <w:lang w:val="en-GB"/>
              </w:rPr>
              <w:t>Content-Length: </w:t>
            </w:r>
            <w:r w:rsidRPr="0047055E">
              <w:rPr>
                <w:b/>
                <w:lang w:val="en-GB"/>
              </w:rPr>
              <w:t>length</w:t>
            </w:r>
          </w:p>
          <w:p w:rsidR="00DC7D7A" w:rsidRPr="0047055E" w:rsidRDefault="00DC7D7A" w:rsidP="00DC7D7A">
            <w:pPr>
              <w:pStyle w:val="Code"/>
              <w:rPr>
                <w:lang w:val="en-GB"/>
              </w:rPr>
            </w:pPr>
            <w:r w:rsidRPr="0047055E">
              <w:rPr>
                <w:lang w:val="en-GB"/>
              </w:rPr>
              <w:t>SOAPAction: "http://tempuri.org/processQuestion"</w:t>
            </w:r>
          </w:p>
          <w:p w:rsidR="00DC7D7A" w:rsidRPr="0047055E" w:rsidRDefault="00DC7D7A" w:rsidP="00DC7D7A">
            <w:pPr>
              <w:pStyle w:val="Code"/>
              <w:rPr>
                <w:lang w:val="en-GB"/>
              </w:rPr>
            </w:pPr>
            <w:r w:rsidRPr="0047055E">
              <w:rPr>
                <w:lang w:val="en-GB"/>
              </w:rPr>
              <w:t xml:space="preserve"> </w:t>
            </w:r>
          </w:p>
          <w:p w:rsidR="00DC7D7A" w:rsidRPr="0047055E" w:rsidRDefault="00DC7D7A" w:rsidP="00DC7D7A">
            <w:pPr>
              <w:pStyle w:val="Code"/>
              <w:rPr>
                <w:lang w:val="en-GB"/>
              </w:rPr>
            </w:pPr>
            <w:r w:rsidRPr="0047055E">
              <w:rPr>
                <w:lang w:val="en-GB"/>
              </w:rPr>
              <w:t>&lt;?xml version="1.0" encoding="utf-8"?&gt;</w:t>
            </w:r>
          </w:p>
          <w:p w:rsidR="00DC7D7A" w:rsidRPr="0047055E" w:rsidRDefault="00DC7D7A" w:rsidP="00DC7D7A">
            <w:pPr>
              <w:pStyle w:val="Code"/>
              <w:rPr>
                <w:lang w:val="en-GB"/>
              </w:rPr>
            </w:pPr>
            <w:r w:rsidRPr="0047055E">
              <w:rPr>
                <w:lang w:val="en-GB"/>
              </w:rPr>
              <w:t>&lt;soap:Envelope </w:t>
            </w:r>
          </w:p>
          <w:p w:rsidR="00DC7D7A" w:rsidRPr="0047055E" w:rsidRDefault="00DC7D7A" w:rsidP="00DC7D7A">
            <w:pPr>
              <w:pStyle w:val="Code"/>
              <w:rPr>
                <w:lang w:val="en-GB"/>
              </w:rPr>
            </w:pPr>
            <w:r w:rsidRPr="0047055E">
              <w:rPr>
                <w:lang w:val="en-GB"/>
              </w:rPr>
              <w:t xml:space="preserve">  xmlns:xsi="http://www.w3.org/2001/XMLSchema-instance"  </w:t>
            </w:r>
          </w:p>
          <w:p w:rsidR="00DC7D7A" w:rsidRPr="0047055E" w:rsidRDefault="00DC7D7A" w:rsidP="00DC7D7A">
            <w:pPr>
              <w:pStyle w:val="Code"/>
              <w:rPr>
                <w:lang w:val="en-GB"/>
              </w:rPr>
            </w:pPr>
            <w:r w:rsidRPr="0047055E">
              <w:rPr>
                <w:lang w:val="en-GB"/>
              </w:rPr>
              <w:t xml:space="preserve">  xmlns:xsd="</w:t>
            </w:r>
            <w:hyperlink r:id="rId56" w:history="1">
              <w:r w:rsidRPr="0047055E">
                <w:rPr>
                  <w:rStyle w:val="Hyperlink"/>
                  <w:color w:val="auto"/>
                  <w:u w:val="none"/>
                  <w:lang w:val="en-GB"/>
                </w:rPr>
                <w:t>http://www.w3.org/2001/XMLSchema</w:t>
              </w:r>
            </w:hyperlink>
            <w:r w:rsidRPr="0047055E">
              <w:rPr>
                <w:lang w:val="en-GB"/>
              </w:rPr>
              <w:t>"</w:t>
            </w:r>
          </w:p>
          <w:p w:rsidR="00DC7D7A" w:rsidRPr="0047055E" w:rsidRDefault="00DC7D7A" w:rsidP="00DC7D7A">
            <w:pPr>
              <w:pStyle w:val="Code"/>
              <w:rPr>
                <w:lang w:val="en-GB"/>
              </w:rPr>
            </w:pPr>
            <w:r w:rsidRPr="0047055E">
              <w:rPr>
                <w:lang w:val="en-GB"/>
              </w:rPr>
              <w:t xml:space="preserve">  xmlns:soap="http://schemas.xmlsoap.org/soap/envelope/"&gt;</w:t>
            </w:r>
          </w:p>
          <w:p w:rsidR="00DC7D7A" w:rsidRPr="0047055E" w:rsidRDefault="00DC7D7A" w:rsidP="00DC7D7A">
            <w:pPr>
              <w:pStyle w:val="Code"/>
              <w:rPr>
                <w:lang w:val="en-GB"/>
              </w:rPr>
            </w:pPr>
            <w:r w:rsidRPr="0047055E">
              <w:rPr>
                <w:lang w:val="en-GB"/>
              </w:rPr>
              <w:t>  &lt;soap:Body&gt;</w:t>
            </w:r>
          </w:p>
          <w:p w:rsidR="00DC7D7A" w:rsidRPr="0047055E" w:rsidRDefault="00DC7D7A" w:rsidP="00DC7D7A">
            <w:pPr>
              <w:pStyle w:val="Code"/>
              <w:rPr>
                <w:lang w:val="en-GB"/>
              </w:rPr>
            </w:pPr>
            <w:r w:rsidRPr="0047055E">
              <w:rPr>
                <w:lang w:val="en-GB"/>
              </w:rPr>
              <w:t>    &lt;processQuestion xmlns="http://tempuri.org/"&gt;</w:t>
            </w:r>
          </w:p>
          <w:p w:rsidR="00DC7D7A" w:rsidRPr="0047055E" w:rsidRDefault="00DC7D7A" w:rsidP="00DC7D7A">
            <w:pPr>
              <w:pStyle w:val="Code"/>
              <w:rPr>
                <w:lang w:val="en-GB"/>
              </w:rPr>
            </w:pPr>
            <w:r w:rsidRPr="0047055E">
              <w:rPr>
                <w:lang w:val="en-GB"/>
              </w:rPr>
              <w:t>      &lt;rerender&gt;boolean&lt;/rerender&gt;</w:t>
            </w:r>
          </w:p>
          <w:p w:rsidR="00DC7D7A" w:rsidRPr="0047055E" w:rsidRDefault="00DC7D7A" w:rsidP="00DC7D7A">
            <w:pPr>
              <w:pStyle w:val="Code"/>
              <w:rPr>
                <w:lang w:val="en-GB"/>
              </w:rPr>
            </w:pPr>
            <w:r w:rsidRPr="0047055E">
              <w:rPr>
                <w:lang w:val="en-GB"/>
              </w:rPr>
              <w:t>      &lt;currentNode&gt;xml&lt;/currentNode&gt;</w:t>
            </w:r>
          </w:p>
          <w:p w:rsidR="00DC7D7A" w:rsidRPr="0047055E" w:rsidRDefault="00DC7D7A" w:rsidP="00DC7D7A">
            <w:pPr>
              <w:pStyle w:val="Code"/>
              <w:rPr>
                <w:lang w:val="en-GB"/>
              </w:rPr>
            </w:pPr>
            <w:r w:rsidRPr="0047055E">
              <w:rPr>
                <w:lang w:val="en-GB"/>
              </w:rPr>
              <w:t>      &lt;Form&gt;xml&lt;/Form&gt;</w:t>
            </w:r>
          </w:p>
          <w:p w:rsidR="00DC7D7A" w:rsidRPr="0047055E" w:rsidRDefault="00DC7D7A" w:rsidP="00DC7D7A">
            <w:pPr>
              <w:pStyle w:val="Code"/>
              <w:rPr>
                <w:lang w:val="en-GB"/>
              </w:rPr>
            </w:pPr>
            <w:r w:rsidRPr="0047055E">
              <w:rPr>
                <w:lang w:val="en-GB"/>
              </w:rPr>
              <w:t>      &lt;TraversalID&gt;string&lt;/TraversalID&gt;</w:t>
            </w:r>
          </w:p>
          <w:p w:rsidR="00DC7D7A" w:rsidRPr="0047055E" w:rsidRDefault="00DC7D7A" w:rsidP="00DC7D7A">
            <w:pPr>
              <w:pStyle w:val="Code"/>
              <w:rPr>
                <w:lang w:val="en-GB"/>
              </w:rPr>
            </w:pPr>
            <w:r w:rsidRPr="0047055E">
              <w:rPr>
                <w:lang w:val="en-GB"/>
              </w:rPr>
              <w:t>      &lt;MemberID&gt;int&lt;/MemberID&gt;</w:t>
            </w:r>
          </w:p>
          <w:p w:rsidR="00DC7D7A" w:rsidRPr="0047055E" w:rsidRDefault="00DC7D7A" w:rsidP="00DC7D7A">
            <w:pPr>
              <w:pStyle w:val="Code"/>
              <w:rPr>
                <w:lang w:val="en-GB"/>
              </w:rPr>
            </w:pPr>
            <w:r w:rsidRPr="0047055E">
              <w:rPr>
                <w:lang w:val="en-GB"/>
              </w:rPr>
              <w:lastRenderedPageBreak/>
              <w:t>      &lt;CallID&gt;int&lt;/CallID&gt;</w:t>
            </w:r>
          </w:p>
          <w:p w:rsidR="00DC7D7A" w:rsidRPr="0047055E" w:rsidRDefault="00DC7D7A" w:rsidP="00DC7D7A">
            <w:pPr>
              <w:pStyle w:val="Code"/>
              <w:rPr>
                <w:lang w:val="en-GB"/>
              </w:rPr>
            </w:pPr>
            <w:r w:rsidRPr="0047055E">
              <w:rPr>
                <w:lang w:val="en-GB"/>
              </w:rPr>
              <w:t>      &lt;NonExclusiveTableNone&gt;boolean&lt;/NonExclusiveTableNone&gt;</w:t>
            </w:r>
          </w:p>
          <w:p w:rsidR="00DC7D7A" w:rsidRPr="0047055E" w:rsidRDefault="00DC7D7A" w:rsidP="00DC7D7A">
            <w:pPr>
              <w:pStyle w:val="Code"/>
              <w:rPr>
                <w:lang w:val="en-GB"/>
              </w:rPr>
            </w:pPr>
            <w:r w:rsidRPr="0047055E">
              <w:rPr>
                <w:lang w:val="en-GB"/>
              </w:rPr>
              <w:t>      &lt;WriteProcessed&gt;boolean&lt;/WriteProcessed&gt;</w:t>
            </w:r>
          </w:p>
          <w:p w:rsidR="00DC7D7A" w:rsidRPr="0047055E" w:rsidRDefault="00DC7D7A" w:rsidP="00DC7D7A">
            <w:pPr>
              <w:pStyle w:val="Code"/>
              <w:rPr>
                <w:lang w:val="en-GB"/>
              </w:rPr>
            </w:pPr>
            <w:r w:rsidRPr="0047055E">
              <w:rPr>
                <w:lang w:val="en-GB"/>
              </w:rPr>
              <w:t>    &lt;/processQuestion&gt;</w:t>
            </w:r>
          </w:p>
          <w:p w:rsidR="00DC7D7A" w:rsidRPr="0047055E" w:rsidRDefault="00DC7D7A" w:rsidP="00DC7D7A">
            <w:pPr>
              <w:pStyle w:val="Code"/>
              <w:rPr>
                <w:lang w:val="en-GB"/>
              </w:rPr>
            </w:pPr>
            <w:r w:rsidRPr="0047055E">
              <w:rPr>
                <w:lang w:val="en-GB"/>
              </w:rPr>
              <w:t>  &lt;/soap:Body&gt;</w:t>
            </w:r>
          </w:p>
          <w:p w:rsidR="0055039A" w:rsidRPr="0047055E" w:rsidRDefault="00DC7D7A" w:rsidP="00DC7D7A">
            <w:pPr>
              <w:pStyle w:val="Code"/>
              <w:rPr>
                <w:lang w:val="en-GB"/>
              </w:rPr>
            </w:pPr>
            <w:r w:rsidRPr="0047055E">
              <w:rPr>
                <w:lang w:val="en-GB"/>
              </w:rPr>
              <w:t>&lt;/soap:Envelope&gt;</w:t>
            </w:r>
          </w:p>
        </w:tc>
      </w:tr>
      <w:tr w:rsidR="0055039A" w:rsidTr="0047055E">
        <w:tblPrEx>
          <w:tblCellMar>
            <w:top w:w="43" w:type="dxa"/>
            <w:bottom w:w="43" w:type="dxa"/>
          </w:tblCellMar>
        </w:tblPrEx>
        <w:tc>
          <w:tcPr>
            <w:tcW w:w="1890" w:type="dxa"/>
            <w:shd w:val="clear" w:color="auto" w:fill="F2F2F2"/>
          </w:tcPr>
          <w:p w:rsidR="0055039A" w:rsidRPr="0047055E" w:rsidRDefault="0055039A" w:rsidP="00DC7D7A">
            <w:pPr>
              <w:pStyle w:val="BodyText"/>
              <w:rPr>
                <w:b/>
              </w:rPr>
            </w:pPr>
            <w:r w:rsidRPr="0047055E">
              <w:rPr>
                <w:b/>
              </w:rPr>
              <w:lastRenderedPageBreak/>
              <w:t>Response Format</w:t>
            </w:r>
          </w:p>
        </w:tc>
        <w:tc>
          <w:tcPr>
            <w:tcW w:w="7585" w:type="dxa"/>
            <w:shd w:val="clear" w:color="auto" w:fill="auto"/>
          </w:tcPr>
          <w:p w:rsidR="00DC7D7A" w:rsidRPr="0047055E" w:rsidRDefault="00DC7D7A" w:rsidP="00DC7D7A">
            <w:pPr>
              <w:pStyle w:val="Code"/>
              <w:rPr>
                <w:lang w:val="en-GB"/>
              </w:rPr>
            </w:pPr>
            <w:r w:rsidRPr="0047055E">
              <w:rPr>
                <w:lang w:val="en-GB"/>
              </w:rPr>
              <w:t>HTTP/1.1 200 OK</w:t>
            </w:r>
          </w:p>
          <w:p w:rsidR="00DC7D7A" w:rsidRPr="0047055E" w:rsidRDefault="00DC7D7A" w:rsidP="00DC7D7A">
            <w:pPr>
              <w:pStyle w:val="Code"/>
              <w:rPr>
                <w:lang w:val="en-GB"/>
              </w:rPr>
            </w:pPr>
            <w:r w:rsidRPr="0047055E">
              <w:rPr>
                <w:lang w:val="en-GB"/>
              </w:rPr>
              <w:t>Content-Type: text/xml; charset=utf-8</w:t>
            </w:r>
          </w:p>
          <w:p w:rsidR="00DC7D7A" w:rsidRPr="0047055E" w:rsidRDefault="00DC7D7A" w:rsidP="00DC7D7A">
            <w:pPr>
              <w:pStyle w:val="Code"/>
              <w:rPr>
                <w:lang w:val="en-GB"/>
              </w:rPr>
            </w:pPr>
            <w:r w:rsidRPr="0047055E">
              <w:rPr>
                <w:lang w:val="en-GB"/>
              </w:rPr>
              <w:t>Content-Length: </w:t>
            </w:r>
            <w:r w:rsidRPr="0047055E">
              <w:rPr>
                <w:b/>
                <w:lang w:val="en-GB"/>
              </w:rPr>
              <w:t>length</w:t>
            </w:r>
          </w:p>
          <w:p w:rsidR="00DC7D7A" w:rsidRPr="0047055E" w:rsidRDefault="00DC7D7A" w:rsidP="00DC7D7A">
            <w:pPr>
              <w:pStyle w:val="Code"/>
              <w:rPr>
                <w:lang w:val="en-GB"/>
              </w:rPr>
            </w:pPr>
            <w:r w:rsidRPr="0047055E">
              <w:rPr>
                <w:lang w:val="en-GB"/>
              </w:rPr>
              <w:t xml:space="preserve"> </w:t>
            </w:r>
          </w:p>
          <w:p w:rsidR="00DC7D7A" w:rsidRPr="0047055E" w:rsidRDefault="00DC7D7A" w:rsidP="00DC7D7A">
            <w:pPr>
              <w:pStyle w:val="Code"/>
              <w:rPr>
                <w:lang w:val="en-GB"/>
              </w:rPr>
            </w:pPr>
            <w:r w:rsidRPr="0047055E">
              <w:rPr>
                <w:lang w:val="en-GB"/>
              </w:rPr>
              <w:t>&lt;?xml version="1.0" encoding="utf-8"?&gt;</w:t>
            </w:r>
          </w:p>
          <w:p w:rsidR="00DC7D7A" w:rsidRPr="0047055E" w:rsidRDefault="00DC7D7A" w:rsidP="00DC7D7A">
            <w:pPr>
              <w:pStyle w:val="Code"/>
              <w:rPr>
                <w:lang w:val="en-GB"/>
              </w:rPr>
            </w:pPr>
            <w:r w:rsidRPr="0047055E">
              <w:rPr>
                <w:lang w:val="en-GB"/>
              </w:rPr>
              <w:t>&lt;soap:Envelope</w:t>
            </w:r>
          </w:p>
          <w:p w:rsidR="00DC7D7A" w:rsidRPr="0047055E" w:rsidRDefault="00DC7D7A" w:rsidP="00DC7D7A">
            <w:pPr>
              <w:pStyle w:val="Code"/>
              <w:rPr>
                <w:lang w:val="en-GB"/>
              </w:rPr>
            </w:pPr>
            <w:r w:rsidRPr="0047055E">
              <w:rPr>
                <w:lang w:val="en-GB"/>
              </w:rPr>
              <w:t xml:space="preserve">  xmlns:xsi="http://www.w3.org/2001/XMLSchema-instance" </w:t>
            </w:r>
          </w:p>
          <w:p w:rsidR="00DC7D7A" w:rsidRPr="0047055E" w:rsidRDefault="00DC7D7A" w:rsidP="00DC7D7A">
            <w:pPr>
              <w:pStyle w:val="Code"/>
              <w:rPr>
                <w:lang w:val="en-GB"/>
              </w:rPr>
            </w:pPr>
            <w:r w:rsidRPr="0047055E">
              <w:rPr>
                <w:lang w:val="en-GB"/>
              </w:rPr>
              <w:t xml:space="preserve">  xmlns:xsd=</w:t>
            </w:r>
            <w:hyperlink r:id="rId57" w:history="1">
              <w:r w:rsidRPr="0047055E">
                <w:rPr>
                  <w:rStyle w:val="Hyperlink"/>
                  <w:lang w:val="en-GB"/>
                </w:rPr>
                <w:t>http://www.w3.org/2001/XMLSchema</w:t>
              </w:r>
            </w:hyperlink>
          </w:p>
          <w:p w:rsidR="00DC7D7A" w:rsidRPr="0047055E" w:rsidRDefault="00DC7D7A" w:rsidP="00DC7D7A">
            <w:pPr>
              <w:pStyle w:val="Code"/>
              <w:rPr>
                <w:lang w:val="en-GB"/>
              </w:rPr>
            </w:pPr>
            <w:r w:rsidRPr="0047055E">
              <w:rPr>
                <w:lang w:val="en-GB"/>
              </w:rPr>
              <w:t xml:space="preserve">  xmlns:soap="http://schemas.xmlsoap.org/soap/envelope/"&gt;</w:t>
            </w:r>
          </w:p>
          <w:p w:rsidR="00DC7D7A" w:rsidRPr="0047055E" w:rsidRDefault="00DC7D7A" w:rsidP="00DC7D7A">
            <w:pPr>
              <w:pStyle w:val="Code"/>
              <w:rPr>
                <w:lang w:val="en-GB"/>
              </w:rPr>
            </w:pPr>
            <w:r w:rsidRPr="0047055E">
              <w:rPr>
                <w:lang w:val="en-GB"/>
              </w:rPr>
              <w:t>  &lt;soap:Body&gt;</w:t>
            </w:r>
          </w:p>
          <w:p w:rsidR="00DC7D7A" w:rsidRPr="0047055E" w:rsidRDefault="00DC7D7A" w:rsidP="00DC7D7A">
            <w:pPr>
              <w:pStyle w:val="Code"/>
              <w:rPr>
                <w:lang w:val="en-GB"/>
              </w:rPr>
            </w:pPr>
            <w:r w:rsidRPr="0047055E">
              <w:rPr>
                <w:lang w:val="en-GB"/>
              </w:rPr>
              <w:t>    &lt;processQuestionResponse xmlns="http://tempuri.org/"&gt;</w:t>
            </w:r>
          </w:p>
          <w:p w:rsidR="00DC7D7A" w:rsidRPr="0047055E" w:rsidRDefault="00DC7D7A" w:rsidP="00DC7D7A">
            <w:pPr>
              <w:pStyle w:val="Code"/>
              <w:rPr>
                <w:lang w:val="en-GB"/>
              </w:rPr>
            </w:pPr>
            <w:r w:rsidRPr="0047055E">
              <w:rPr>
                <w:lang w:val="en-GB"/>
              </w:rPr>
              <w:t>      &lt;processQuestionResult&gt;xml&lt;/processQuestionResult&gt;</w:t>
            </w:r>
          </w:p>
          <w:p w:rsidR="00DC7D7A" w:rsidRPr="0047055E" w:rsidRDefault="00DC7D7A" w:rsidP="00DC7D7A">
            <w:pPr>
              <w:pStyle w:val="Code"/>
              <w:rPr>
                <w:lang w:val="en-GB"/>
              </w:rPr>
            </w:pPr>
            <w:r w:rsidRPr="0047055E">
              <w:rPr>
                <w:lang w:val="en-GB"/>
              </w:rPr>
              <w:t>    &lt;/processQuestionResponse&gt;</w:t>
            </w:r>
          </w:p>
          <w:p w:rsidR="00DC7D7A" w:rsidRPr="0047055E" w:rsidRDefault="00DC7D7A" w:rsidP="00DC7D7A">
            <w:pPr>
              <w:pStyle w:val="Code"/>
              <w:rPr>
                <w:lang w:val="en-GB"/>
              </w:rPr>
            </w:pPr>
            <w:r w:rsidRPr="0047055E">
              <w:rPr>
                <w:lang w:val="en-GB"/>
              </w:rPr>
              <w:t>  &lt;/soap:Body&gt;</w:t>
            </w:r>
          </w:p>
          <w:p w:rsidR="0055039A" w:rsidRPr="0047055E" w:rsidRDefault="00DC7D7A" w:rsidP="00DC7D7A">
            <w:pPr>
              <w:pStyle w:val="Code"/>
              <w:rPr>
                <w:lang w:val="en-GB"/>
              </w:rPr>
            </w:pPr>
            <w:r w:rsidRPr="0047055E">
              <w:rPr>
                <w:lang w:val="en-GB"/>
              </w:rPr>
              <w:t>&lt;/soap:Envelope&gt;</w:t>
            </w:r>
          </w:p>
        </w:tc>
      </w:tr>
      <w:tr w:rsidR="0055039A" w:rsidTr="0047055E">
        <w:tblPrEx>
          <w:tblCellMar>
            <w:top w:w="43" w:type="dxa"/>
            <w:bottom w:w="43" w:type="dxa"/>
          </w:tblCellMar>
        </w:tblPrEx>
        <w:tc>
          <w:tcPr>
            <w:tcW w:w="1890" w:type="dxa"/>
            <w:shd w:val="clear" w:color="auto" w:fill="F2F2F2"/>
          </w:tcPr>
          <w:p w:rsidR="0055039A" w:rsidRPr="0047055E" w:rsidRDefault="0055039A" w:rsidP="00DC7D7A">
            <w:pPr>
              <w:pStyle w:val="BodyText"/>
              <w:rPr>
                <w:b/>
              </w:rPr>
            </w:pPr>
            <w:r w:rsidRPr="0047055E">
              <w:rPr>
                <w:b/>
              </w:rPr>
              <w:t>Sample</w:t>
            </w:r>
          </w:p>
        </w:tc>
        <w:tc>
          <w:tcPr>
            <w:tcW w:w="7585" w:type="dxa"/>
            <w:shd w:val="clear" w:color="auto" w:fill="auto"/>
          </w:tcPr>
          <w:p w:rsidR="00DC7D7A" w:rsidRPr="00DC7D7A" w:rsidRDefault="00DC7D7A" w:rsidP="00DC7D7A">
            <w:r w:rsidRPr="00DC7D7A">
              <w:t>In this sample request the processQuestion method is called with a StartAlgoID, Gender and Self attributes. This represents getting the first question in AlgoID 1.</w:t>
            </w:r>
          </w:p>
          <w:p w:rsidR="00DC7D7A" w:rsidRPr="0047055E" w:rsidRDefault="00DC7D7A" w:rsidP="00DC7D7A">
            <w:pPr>
              <w:pStyle w:val="Code"/>
              <w:rPr>
                <w:lang w:val="en-GB"/>
              </w:rPr>
            </w:pPr>
            <w:r w:rsidRPr="0047055E">
              <w:rPr>
                <w:lang w:val="en-GB"/>
              </w:rPr>
              <w:t>&lt;?xml version="1.0" encoding="utf-8"?&gt;</w:t>
            </w:r>
          </w:p>
          <w:p w:rsidR="00DC7D7A" w:rsidRPr="0047055E" w:rsidRDefault="00DC7D7A" w:rsidP="00DC7D7A">
            <w:pPr>
              <w:pStyle w:val="Code"/>
              <w:rPr>
                <w:lang w:val="en-GB"/>
              </w:rPr>
            </w:pPr>
            <w:r w:rsidRPr="0047055E">
              <w:rPr>
                <w:lang w:val="en-GB"/>
              </w:rPr>
              <w:t>&lt;soap:Envelope </w:t>
            </w:r>
          </w:p>
          <w:p w:rsidR="00DC7D7A" w:rsidRPr="0047055E" w:rsidRDefault="00DC7D7A" w:rsidP="00DC7D7A">
            <w:pPr>
              <w:pStyle w:val="Code"/>
              <w:rPr>
                <w:lang w:val="en-GB"/>
              </w:rPr>
            </w:pPr>
            <w:r w:rsidRPr="0047055E">
              <w:rPr>
                <w:lang w:val="en-GB"/>
              </w:rPr>
              <w:t xml:space="preserve">  xmlns:xsi="http://www.w3.org/2001/XMLSchema-instance"</w:t>
            </w:r>
          </w:p>
          <w:p w:rsidR="00DC7D7A" w:rsidRPr="0047055E" w:rsidRDefault="00DC7D7A" w:rsidP="00DC7D7A">
            <w:pPr>
              <w:pStyle w:val="Code"/>
              <w:rPr>
                <w:lang w:val="en-GB"/>
              </w:rPr>
            </w:pPr>
            <w:r w:rsidRPr="0047055E">
              <w:rPr>
                <w:lang w:val="en-GB"/>
              </w:rPr>
              <w:t xml:space="preserve">  xmlns:xsd="http://www.w3.org/2001/XMLSchema" </w:t>
            </w:r>
          </w:p>
          <w:p w:rsidR="00DC7D7A" w:rsidRPr="0047055E" w:rsidRDefault="00DC7D7A" w:rsidP="00DC7D7A">
            <w:pPr>
              <w:pStyle w:val="Code"/>
              <w:rPr>
                <w:lang w:val="en-GB"/>
              </w:rPr>
            </w:pPr>
            <w:r w:rsidRPr="0047055E">
              <w:rPr>
                <w:lang w:val="en-GB"/>
              </w:rPr>
              <w:t xml:space="preserve">  xmlns:soap="http://schemas.xmlsoap.org/soap/envelope/"&gt;</w:t>
            </w:r>
          </w:p>
          <w:p w:rsidR="00DC7D7A" w:rsidRPr="0047055E" w:rsidRDefault="00DC7D7A" w:rsidP="00DC7D7A">
            <w:pPr>
              <w:pStyle w:val="Code"/>
              <w:rPr>
                <w:lang w:val="en-GB"/>
              </w:rPr>
            </w:pPr>
            <w:r w:rsidRPr="0047055E">
              <w:rPr>
                <w:lang w:val="en-GB"/>
              </w:rPr>
              <w:t>  &lt;soap:Body&gt;</w:t>
            </w:r>
          </w:p>
          <w:p w:rsidR="00DC7D7A" w:rsidRPr="0047055E" w:rsidRDefault="00DC7D7A" w:rsidP="00DC7D7A">
            <w:pPr>
              <w:pStyle w:val="Code"/>
              <w:rPr>
                <w:lang w:val="en-GB"/>
              </w:rPr>
            </w:pPr>
            <w:r w:rsidRPr="0047055E">
              <w:rPr>
                <w:lang w:val="en-GB"/>
              </w:rPr>
              <w:t>    &lt;processQuestion xmlns="http://tempuri.org/"&gt;</w:t>
            </w:r>
          </w:p>
          <w:p w:rsidR="00DC7D7A" w:rsidRPr="0047055E" w:rsidRDefault="00DC7D7A" w:rsidP="00DC7D7A">
            <w:pPr>
              <w:pStyle w:val="Code"/>
              <w:rPr>
                <w:lang w:val="en-GB"/>
              </w:rPr>
            </w:pPr>
            <w:r w:rsidRPr="0047055E">
              <w:rPr>
                <w:lang w:val="en-GB"/>
              </w:rPr>
              <w:t>      &lt;rerender&gt;false&lt;/rerender&gt;</w:t>
            </w:r>
          </w:p>
          <w:p w:rsidR="00DC7D7A" w:rsidRPr="0047055E" w:rsidRDefault="00DC7D7A" w:rsidP="00DC7D7A">
            <w:pPr>
              <w:pStyle w:val="Code"/>
              <w:rPr>
                <w:lang w:val="en-GB"/>
              </w:rPr>
            </w:pPr>
            <w:r w:rsidRPr="0047055E">
              <w:rPr>
                <w:lang w:val="en-GB"/>
              </w:rPr>
              <w:t>      &lt;currentNode&gt;</w:t>
            </w:r>
          </w:p>
          <w:p w:rsidR="00DC7D7A" w:rsidRPr="0047055E" w:rsidRDefault="00DC7D7A" w:rsidP="00DC7D7A">
            <w:pPr>
              <w:pStyle w:val="Code"/>
              <w:rPr>
                <w:lang w:val="en-GB"/>
              </w:rPr>
            </w:pPr>
            <w:r w:rsidRPr="0047055E">
              <w:rPr>
                <w:lang w:val="en-GB"/>
              </w:rPr>
              <w:t>        &lt;root StartAlgoID="1" Gender="M" Self="true"/&gt;</w:t>
            </w:r>
          </w:p>
          <w:p w:rsidR="00DC7D7A" w:rsidRPr="0047055E" w:rsidRDefault="00DC7D7A" w:rsidP="00DC7D7A">
            <w:pPr>
              <w:pStyle w:val="Code"/>
              <w:rPr>
                <w:lang w:val="en-GB"/>
              </w:rPr>
            </w:pPr>
            <w:r w:rsidRPr="0047055E">
              <w:rPr>
                <w:lang w:val="en-GB"/>
              </w:rPr>
              <w:t>      &lt;/currentNode&gt;</w:t>
            </w:r>
          </w:p>
          <w:p w:rsidR="00DC7D7A" w:rsidRPr="0047055E" w:rsidRDefault="00DC7D7A" w:rsidP="00DC7D7A">
            <w:pPr>
              <w:pStyle w:val="Code"/>
              <w:rPr>
                <w:lang w:val="en-GB"/>
              </w:rPr>
            </w:pPr>
            <w:r w:rsidRPr="0047055E">
              <w:rPr>
                <w:lang w:val="en-GB"/>
              </w:rPr>
              <w:t>      &lt;Form&gt;&lt;/Form&gt;</w:t>
            </w:r>
          </w:p>
          <w:p w:rsidR="00176745" w:rsidRPr="0047055E" w:rsidRDefault="00DC7D7A" w:rsidP="00DC7D7A">
            <w:pPr>
              <w:pStyle w:val="Code"/>
              <w:rPr>
                <w:lang w:val="en-GB"/>
              </w:rPr>
            </w:pPr>
            <w:r w:rsidRPr="0047055E">
              <w:rPr>
                <w:lang w:val="en-GB"/>
              </w:rPr>
              <w:t>      &lt;TraversalID&gt;CB8E4FE4-133E-40B4-A061-93F5733537C1</w:t>
            </w:r>
          </w:p>
          <w:p w:rsidR="00DC7D7A" w:rsidRPr="0047055E" w:rsidRDefault="00176745" w:rsidP="00DC7D7A">
            <w:pPr>
              <w:pStyle w:val="Code"/>
              <w:rPr>
                <w:lang w:val="en-GB"/>
              </w:rPr>
            </w:pPr>
            <w:r w:rsidRPr="0047055E">
              <w:rPr>
                <w:lang w:val="en-GB"/>
              </w:rPr>
              <w:t xml:space="preserve">      </w:t>
            </w:r>
            <w:r w:rsidR="00DC7D7A" w:rsidRPr="0047055E">
              <w:rPr>
                <w:lang w:val="en-GB"/>
              </w:rPr>
              <w:t>&lt;/TraversalID&gt;</w:t>
            </w:r>
          </w:p>
          <w:p w:rsidR="00DC7D7A" w:rsidRPr="0047055E" w:rsidRDefault="00DC7D7A" w:rsidP="00DC7D7A">
            <w:pPr>
              <w:pStyle w:val="Code"/>
              <w:rPr>
                <w:lang w:val="en-GB"/>
              </w:rPr>
            </w:pPr>
            <w:r w:rsidRPr="0047055E">
              <w:rPr>
                <w:lang w:val="en-GB"/>
              </w:rPr>
              <w:t>      &lt;MemberID&gt;1460073&lt;/MemberID&gt;</w:t>
            </w:r>
          </w:p>
          <w:p w:rsidR="00DC7D7A" w:rsidRPr="0047055E" w:rsidRDefault="00DC7D7A" w:rsidP="00DC7D7A">
            <w:pPr>
              <w:pStyle w:val="Code"/>
              <w:rPr>
                <w:lang w:val="en-GB"/>
              </w:rPr>
            </w:pPr>
            <w:r w:rsidRPr="0047055E">
              <w:rPr>
                <w:lang w:val="en-GB"/>
              </w:rPr>
              <w:t>      &lt;CallID&gt;116&lt;/CallID&gt;</w:t>
            </w:r>
          </w:p>
          <w:p w:rsidR="00DC7D7A" w:rsidRPr="0047055E" w:rsidRDefault="00DC7D7A" w:rsidP="00DC7D7A">
            <w:pPr>
              <w:pStyle w:val="Code"/>
              <w:rPr>
                <w:lang w:val="en-GB"/>
              </w:rPr>
            </w:pPr>
            <w:r w:rsidRPr="0047055E">
              <w:rPr>
                <w:lang w:val="en-GB"/>
              </w:rPr>
              <w:t>      &lt;NonExclusiveTableNone&gt;false&lt;/NonExclusiveTableNone&gt;</w:t>
            </w:r>
          </w:p>
          <w:p w:rsidR="00DC7D7A" w:rsidRPr="0047055E" w:rsidRDefault="00DC7D7A" w:rsidP="00DC7D7A">
            <w:pPr>
              <w:pStyle w:val="Code"/>
              <w:rPr>
                <w:lang w:val="en-GB"/>
              </w:rPr>
            </w:pPr>
            <w:r w:rsidRPr="0047055E">
              <w:rPr>
                <w:lang w:val="en-GB"/>
              </w:rPr>
              <w:t>      &lt;WriteProcessed&gt;false&lt;/WriteProcessed&gt;</w:t>
            </w:r>
          </w:p>
          <w:p w:rsidR="00DC7D7A" w:rsidRPr="0047055E" w:rsidRDefault="00DC7D7A" w:rsidP="00DC7D7A">
            <w:pPr>
              <w:pStyle w:val="Code"/>
              <w:rPr>
                <w:lang w:val="en-GB"/>
              </w:rPr>
            </w:pPr>
            <w:r w:rsidRPr="0047055E">
              <w:rPr>
                <w:lang w:val="en-GB"/>
              </w:rPr>
              <w:t>    &lt;/processQuestion&gt;</w:t>
            </w:r>
          </w:p>
          <w:p w:rsidR="00DC7D7A" w:rsidRPr="0047055E" w:rsidRDefault="00DC7D7A" w:rsidP="00DC7D7A">
            <w:pPr>
              <w:pStyle w:val="Code"/>
              <w:rPr>
                <w:lang w:val="en-GB"/>
              </w:rPr>
            </w:pPr>
            <w:r w:rsidRPr="0047055E">
              <w:rPr>
                <w:lang w:val="en-GB"/>
              </w:rPr>
              <w:t>  &lt;/soap:Body&gt;</w:t>
            </w:r>
          </w:p>
          <w:p w:rsidR="00DC7D7A" w:rsidRPr="0047055E" w:rsidRDefault="00DC7D7A" w:rsidP="00DC7D7A">
            <w:pPr>
              <w:pStyle w:val="Code"/>
              <w:rPr>
                <w:lang w:val="en-GB"/>
              </w:rPr>
            </w:pPr>
            <w:r w:rsidRPr="0047055E">
              <w:rPr>
                <w:lang w:val="en-GB"/>
              </w:rPr>
              <w:t>&lt;/soap:Envelope&gt;</w:t>
            </w:r>
          </w:p>
          <w:p w:rsidR="00DC7D7A" w:rsidRDefault="00DC7D7A" w:rsidP="00DC7D7A"/>
          <w:p w:rsidR="00DC7D7A" w:rsidRPr="00E060D1" w:rsidRDefault="00DC7D7A" w:rsidP="00DC7D7A">
            <w:r>
              <w:br w:type="page"/>
              <w:t xml:space="preserve">The XML returned is based on the recordsets returned by SQL server. The resulting XML is matched against a XSD schema </w:t>
            </w:r>
          </w:p>
          <w:p w:rsidR="00DC7D7A" w:rsidRPr="0047055E" w:rsidRDefault="00DC7D7A" w:rsidP="00DC7D7A">
            <w:pPr>
              <w:pStyle w:val="Code"/>
              <w:rPr>
                <w:lang w:val="en-GB"/>
              </w:rPr>
            </w:pPr>
            <w:r w:rsidRPr="0047055E">
              <w:rPr>
                <w:lang w:val="en-GB"/>
              </w:rPr>
              <w:t>&lt;soap:Envelope </w:t>
            </w:r>
          </w:p>
          <w:p w:rsidR="00DC7D7A" w:rsidRPr="0047055E" w:rsidRDefault="00DC7D7A" w:rsidP="00DC7D7A">
            <w:pPr>
              <w:pStyle w:val="Code"/>
              <w:rPr>
                <w:lang w:val="en-GB"/>
              </w:rPr>
            </w:pPr>
            <w:r w:rsidRPr="0047055E">
              <w:rPr>
                <w:lang w:val="en-GB"/>
              </w:rPr>
              <w:t xml:space="preserve">  xmlns:soap="http://schemas.xmlsoap.org/soap/envelope/"</w:t>
            </w:r>
          </w:p>
          <w:p w:rsidR="00DC7D7A" w:rsidRPr="0047055E" w:rsidRDefault="00DC7D7A" w:rsidP="00DC7D7A">
            <w:pPr>
              <w:pStyle w:val="Code"/>
              <w:rPr>
                <w:lang w:val="en-GB"/>
              </w:rPr>
            </w:pPr>
            <w:r w:rsidRPr="0047055E">
              <w:rPr>
                <w:lang w:val="en-GB"/>
              </w:rPr>
              <w:t>  xmlns:xsi="http://www.w3.org/2001/XMLSchema-instance" </w:t>
            </w:r>
          </w:p>
          <w:p w:rsidR="00DC7D7A" w:rsidRPr="0047055E" w:rsidRDefault="00DC7D7A" w:rsidP="00DC7D7A">
            <w:pPr>
              <w:pStyle w:val="Code"/>
              <w:rPr>
                <w:lang w:val="en-GB"/>
              </w:rPr>
            </w:pPr>
            <w:r w:rsidRPr="0047055E">
              <w:rPr>
                <w:lang w:val="en-GB"/>
              </w:rPr>
              <w:t xml:space="preserve">  xmlns:xsd="http://www.w3.org/2001/XMLSchema"&gt;</w:t>
            </w:r>
          </w:p>
          <w:p w:rsidR="00DC7D7A" w:rsidRPr="0047055E" w:rsidRDefault="00DC7D7A" w:rsidP="00DC7D7A">
            <w:pPr>
              <w:pStyle w:val="Code"/>
              <w:rPr>
                <w:lang w:val="en-GB"/>
              </w:rPr>
            </w:pPr>
            <w:r w:rsidRPr="0047055E">
              <w:rPr>
                <w:lang w:val="en-GB"/>
              </w:rPr>
              <w:t>  &lt;soap:Body&gt;</w:t>
            </w:r>
          </w:p>
          <w:p w:rsidR="00DC7D7A" w:rsidRPr="0047055E" w:rsidRDefault="00DC7D7A" w:rsidP="00DC7D7A">
            <w:pPr>
              <w:pStyle w:val="Code"/>
              <w:rPr>
                <w:lang w:val="en-GB"/>
              </w:rPr>
            </w:pPr>
            <w:r w:rsidRPr="0047055E">
              <w:rPr>
                <w:lang w:val="en-GB"/>
              </w:rPr>
              <w:t>    &lt;processQuestionResponse xmlns="http://tempuri.org/"&gt;</w:t>
            </w:r>
          </w:p>
          <w:p w:rsidR="00DC7D7A" w:rsidRPr="0047055E" w:rsidRDefault="00DC7D7A" w:rsidP="00DC7D7A">
            <w:pPr>
              <w:pStyle w:val="Code"/>
              <w:rPr>
                <w:lang w:val="en-GB"/>
              </w:rPr>
            </w:pPr>
            <w:r w:rsidRPr="0047055E">
              <w:rPr>
                <w:lang w:val="en-GB"/>
              </w:rPr>
              <w:t>      &lt;processQuestionResult&gt;</w:t>
            </w:r>
          </w:p>
          <w:p w:rsidR="00A32CE2" w:rsidRPr="0047055E" w:rsidRDefault="00DC7D7A" w:rsidP="00DC7D7A">
            <w:pPr>
              <w:pStyle w:val="Code"/>
              <w:rPr>
                <w:lang w:val="en-GB"/>
              </w:rPr>
            </w:pPr>
            <w:r w:rsidRPr="0047055E">
              <w:rPr>
                <w:lang w:val="en-GB"/>
              </w:rPr>
              <w:t>        &lt;NewDataSet ReturnValue="1" DOB="6575.00000009031" </w:t>
            </w:r>
          </w:p>
          <w:p w:rsidR="00DC7D7A" w:rsidRPr="0047055E" w:rsidRDefault="00A32CE2" w:rsidP="00DC7D7A">
            <w:pPr>
              <w:pStyle w:val="Code"/>
              <w:rPr>
                <w:lang w:val="en-GB"/>
              </w:rPr>
            </w:pPr>
            <w:r w:rsidRPr="0047055E">
              <w:rPr>
                <w:lang w:val="en-GB"/>
              </w:rPr>
              <w:t xml:space="preserve">          </w:t>
            </w:r>
            <w:r w:rsidR="00DC7D7A" w:rsidRPr="0047055E">
              <w:rPr>
                <w:lang w:val="en-GB"/>
              </w:rPr>
              <w:t>Gender="M" Self="True" xmlns=""&gt;</w:t>
            </w:r>
          </w:p>
          <w:p w:rsidR="00A32CE2" w:rsidRPr="0047055E" w:rsidRDefault="00DC7D7A" w:rsidP="00DC7D7A">
            <w:pPr>
              <w:pStyle w:val="Code"/>
              <w:rPr>
                <w:lang w:val="en-GB"/>
              </w:rPr>
            </w:pPr>
            <w:r w:rsidRPr="0047055E">
              <w:rPr>
                <w:lang w:val="en-GB"/>
              </w:rPr>
              <w:t>          &lt;Table AlgoID="1" NodeID="11" AssetID="77" </w:t>
            </w:r>
          </w:p>
          <w:p w:rsidR="00A32CE2" w:rsidRPr="0047055E" w:rsidRDefault="00A32CE2" w:rsidP="00DC7D7A">
            <w:pPr>
              <w:pStyle w:val="Code"/>
              <w:rPr>
                <w:lang w:val="en-GB"/>
              </w:rPr>
            </w:pPr>
            <w:r w:rsidRPr="0047055E">
              <w:rPr>
                <w:lang w:val="en-GB"/>
              </w:rPr>
              <w:t xml:space="preserve">             </w:t>
            </w:r>
            <w:r w:rsidR="00DC7D7A" w:rsidRPr="0047055E">
              <w:rPr>
                <w:lang w:val="en-GB"/>
              </w:rPr>
              <w:t>NextNodeID="0" NodeTypeID="32" Problem="" Algo="" </w:t>
            </w:r>
          </w:p>
          <w:p w:rsidR="00DC7D7A" w:rsidRPr="0047055E" w:rsidRDefault="00A32CE2" w:rsidP="00DC7D7A">
            <w:pPr>
              <w:pStyle w:val="Code"/>
              <w:rPr>
                <w:lang w:val="en-GB"/>
              </w:rPr>
            </w:pPr>
            <w:r w:rsidRPr="0047055E">
              <w:rPr>
                <w:lang w:val="en-GB"/>
              </w:rPr>
              <w:t xml:space="preserve">             </w:t>
            </w:r>
            <w:r w:rsidR="00DC7D7A" w:rsidRPr="0047055E">
              <w:rPr>
                <w:lang w:val="en-GB"/>
              </w:rPr>
              <w:t>Counter="0" Detail="156" Comments="0"&gt;</w:t>
            </w:r>
          </w:p>
          <w:p w:rsidR="00A32CE2" w:rsidRPr="0047055E" w:rsidRDefault="00DC7D7A" w:rsidP="00DC7D7A">
            <w:pPr>
              <w:pStyle w:val="Code"/>
              <w:rPr>
                <w:lang w:val="en-GB"/>
              </w:rPr>
            </w:pPr>
            <w:r w:rsidRPr="0047055E">
              <w:rPr>
                <w:lang w:val="en-GB"/>
              </w:rPr>
              <w:t>            &lt;DisplayText&gt;What kind of problem is this?</w:t>
            </w:r>
          </w:p>
          <w:p w:rsidR="00DC7D7A" w:rsidRPr="0047055E" w:rsidRDefault="00A32CE2" w:rsidP="00DC7D7A">
            <w:pPr>
              <w:pStyle w:val="Code"/>
              <w:rPr>
                <w:lang w:val="en-GB"/>
              </w:rPr>
            </w:pPr>
            <w:r w:rsidRPr="0047055E">
              <w:rPr>
                <w:lang w:val="en-GB"/>
              </w:rPr>
              <w:t xml:space="preserve">               </w:t>
            </w:r>
            <w:r w:rsidR="00DC7D7A" w:rsidRPr="0047055E">
              <w:rPr>
                <w:lang w:val="en-GB"/>
              </w:rPr>
              <w:t>&lt;/DisplayText&gt;</w:t>
            </w:r>
          </w:p>
          <w:p w:rsidR="00DC7D7A" w:rsidRPr="0047055E" w:rsidRDefault="00DC7D7A" w:rsidP="00DC7D7A">
            <w:pPr>
              <w:pStyle w:val="Code"/>
              <w:rPr>
                <w:lang w:val="en-GB"/>
              </w:rPr>
            </w:pPr>
            <w:r w:rsidRPr="0047055E">
              <w:rPr>
                <w:lang w:val="en-GB"/>
              </w:rPr>
              <w:t>            &lt;Title&gt;Problem Type:&lt;/Title&gt;</w:t>
            </w:r>
          </w:p>
          <w:p w:rsidR="00DC7D7A" w:rsidRPr="0047055E" w:rsidRDefault="00DC7D7A" w:rsidP="00DC7D7A">
            <w:pPr>
              <w:pStyle w:val="Code"/>
              <w:rPr>
                <w:lang w:val="en-GB"/>
              </w:rPr>
            </w:pPr>
            <w:r w:rsidRPr="0047055E">
              <w:rPr>
                <w:lang w:val="en-GB"/>
              </w:rPr>
              <w:t>            &lt;ImageSource/&gt;</w:t>
            </w:r>
          </w:p>
          <w:p w:rsidR="00DC7D7A" w:rsidRPr="0047055E" w:rsidRDefault="00DC7D7A" w:rsidP="00DC7D7A">
            <w:pPr>
              <w:pStyle w:val="Code"/>
              <w:rPr>
                <w:lang w:val="en-GB"/>
              </w:rPr>
            </w:pPr>
            <w:r w:rsidRPr="0047055E">
              <w:rPr>
                <w:lang w:val="en-GB"/>
              </w:rPr>
              <w:t>            &lt;Algo_Name&gt;Symptom Assessment&lt;/Algo_Name&gt;</w:t>
            </w:r>
          </w:p>
          <w:p w:rsidR="00DC7D7A" w:rsidRPr="0047055E" w:rsidRDefault="00DC7D7A" w:rsidP="00DC7D7A">
            <w:pPr>
              <w:pStyle w:val="Code"/>
              <w:rPr>
                <w:lang w:val="en-GB"/>
              </w:rPr>
            </w:pPr>
            <w:r w:rsidRPr="0047055E">
              <w:rPr>
                <w:lang w:val="en-GB"/>
              </w:rPr>
              <w:t>            &lt;DisplayOrder&gt;7744&lt;/DisplayOrder&gt;</w:t>
            </w:r>
          </w:p>
          <w:p w:rsidR="00DC7D7A" w:rsidRPr="0047055E" w:rsidRDefault="00DC7D7A" w:rsidP="00DC7D7A">
            <w:pPr>
              <w:pStyle w:val="Code"/>
              <w:rPr>
                <w:lang w:val="en-GB"/>
              </w:rPr>
            </w:pPr>
            <w:r w:rsidRPr="0047055E">
              <w:rPr>
                <w:lang w:val="en-GB"/>
              </w:rPr>
              <w:lastRenderedPageBreak/>
              <w:t>            &lt;Assessment&gt;0&lt;/Assessment&gt;</w:t>
            </w:r>
          </w:p>
          <w:p w:rsidR="00DC7D7A" w:rsidRPr="0047055E" w:rsidRDefault="00DC7D7A" w:rsidP="00DC7D7A">
            <w:pPr>
              <w:pStyle w:val="Code"/>
              <w:rPr>
                <w:lang w:val="en-GB"/>
              </w:rPr>
            </w:pPr>
            <w:r w:rsidRPr="0047055E">
              <w:rPr>
                <w:lang w:val="en-GB"/>
              </w:rPr>
              <w:t>            &lt;Question_State&gt;5&lt;/Question_State&gt;</w:t>
            </w:r>
          </w:p>
          <w:p w:rsidR="00DC7D7A" w:rsidRPr="0047055E" w:rsidRDefault="00DC7D7A" w:rsidP="00DC7D7A">
            <w:pPr>
              <w:pStyle w:val="Code"/>
              <w:rPr>
                <w:lang w:val="en-GB"/>
              </w:rPr>
            </w:pPr>
            <w:r w:rsidRPr="0047055E">
              <w:rPr>
                <w:lang w:val="en-GB"/>
              </w:rPr>
              <w:t>          &lt;/Table&gt;</w:t>
            </w:r>
          </w:p>
          <w:p w:rsidR="00A32CE2" w:rsidRPr="0047055E" w:rsidRDefault="00DC7D7A" w:rsidP="00DC7D7A">
            <w:pPr>
              <w:pStyle w:val="Code"/>
              <w:rPr>
                <w:lang w:val="en-GB"/>
              </w:rPr>
            </w:pPr>
            <w:r w:rsidRPr="0047055E">
              <w:rPr>
                <w:lang w:val="en-GB"/>
              </w:rPr>
              <w:t>          &lt;Table1 AlgoID="1" NodeID="11" AssetID="234" </w:t>
            </w:r>
          </w:p>
          <w:p w:rsidR="00A32CE2" w:rsidRPr="0047055E" w:rsidRDefault="00A32CE2" w:rsidP="00DC7D7A">
            <w:pPr>
              <w:pStyle w:val="Code"/>
              <w:rPr>
                <w:lang w:val="en-GB"/>
              </w:rPr>
            </w:pPr>
            <w:r w:rsidRPr="0047055E">
              <w:rPr>
                <w:lang w:val="en-GB"/>
              </w:rPr>
              <w:t xml:space="preserve">            </w:t>
            </w:r>
            <w:r w:rsidR="00DC7D7A" w:rsidRPr="0047055E">
              <w:rPr>
                <w:lang w:val="en-GB"/>
              </w:rPr>
              <w:t>NextNodeID="148" NodeTypeID="65"</w:t>
            </w:r>
            <w:r w:rsidRPr="0047055E">
              <w:rPr>
                <w:lang w:val="en-GB"/>
              </w:rPr>
              <w:t xml:space="preserve"> StoreIfNeg="true"</w:t>
            </w:r>
          </w:p>
          <w:p w:rsidR="00A32CE2" w:rsidRPr="0047055E" w:rsidRDefault="00DC7D7A" w:rsidP="00DC7D7A">
            <w:pPr>
              <w:pStyle w:val="Code"/>
              <w:rPr>
                <w:lang w:val="en-GB"/>
              </w:rPr>
            </w:pPr>
            <w:r w:rsidRPr="0047055E">
              <w:rPr>
                <w:lang w:val="en-GB"/>
              </w:rPr>
              <w:t> </w:t>
            </w:r>
            <w:r w:rsidR="00A32CE2" w:rsidRPr="0047055E">
              <w:rPr>
                <w:lang w:val="en-GB"/>
              </w:rPr>
              <w:t xml:space="preserve">           </w:t>
            </w:r>
            <w:r w:rsidRPr="0047055E">
              <w:rPr>
                <w:lang w:val="en-GB"/>
              </w:rPr>
              <w:t>Counter="0" MinValue="0" MaxValue="0" </w:t>
            </w:r>
            <w:r w:rsidR="00A32CE2" w:rsidRPr="0047055E">
              <w:rPr>
                <w:lang w:val="en-GB"/>
              </w:rPr>
              <w:t>Detail="269"</w:t>
            </w:r>
          </w:p>
          <w:p w:rsidR="00DC7D7A" w:rsidRPr="0047055E" w:rsidRDefault="00A32CE2" w:rsidP="00DC7D7A">
            <w:pPr>
              <w:pStyle w:val="Code"/>
              <w:rPr>
                <w:lang w:val="en-GB"/>
              </w:rPr>
            </w:pPr>
            <w:r w:rsidRPr="0047055E">
              <w:rPr>
                <w:lang w:val="en-GB"/>
              </w:rPr>
              <w:t xml:space="preserve">           </w:t>
            </w:r>
            <w:r w:rsidR="00DC7D7A" w:rsidRPr="0047055E">
              <w:rPr>
                <w:lang w:val="en-GB"/>
              </w:rPr>
              <w:t> QuestionID="77"&gt;</w:t>
            </w:r>
          </w:p>
          <w:p w:rsidR="00DC7D7A" w:rsidRPr="0047055E" w:rsidRDefault="00DC7D7A" w:rsidP="00DC7D7A">
            <w:pPr>
              <w:pStyle w:val="Code"/>
              <w:rPr>
                <w:lang w:val="en-GB"/>
              </w:rPr>
            </w:pPr>
            <w:r w:rsidRPr="0047055E">
              <w:rPr>
                <w:lang w:val="en-GB"/>
              </w:rPr>
              <w:t>            &lt;DisplayText&gt;Illness / Medical concern&lt;/DisplayText&gt;</w:t>
            </w:r>
          </w:p>
          <w:p w:rsidR="00DC7D7A" w:rsidRPr="0047055E" w:rsidRDefault="00DC7D7A" w:rsidP="00DC7D7A">
            <w:pPr>
              <w:pStyle w:val="Code"/>
              <w:rPr>
                <w:lang w:val="en-GB"/>
              </w:rPr>
            </w:pPr>
            <w:r w:rsidRPr="0047055E">
              <w:rPr>
                <w:lang w:val="en-GB"/>
              </w:rPr>
              <w:t>          &lt;/Table1&gt;</w:t>
            </w:r>
          </w:p>
          <w:p w:rsidR="00A32CE2" w:rsidRPr="0047055E" w:rsidRDefault="00DC7D7A" w:rsidP="00DC7D7A">
            <w:pPr>
              <w:pStyle w:val="Code"/>
              <w:rPr>
                <w:lang w:val="en-GB"/>
              </w:rPr>
            </w:pPr>
            <w:r w:rsidRPr="0047055E">
              <w:rPr>
                <w:lang w:val="en-GB"/>
              </w:rPr>
              <w:t>          &lt;Table1 AlgoID="1" NodeID="11" AssetID="376" </w:t>
            </w:r>
          </w:p>
          <w:p w:rsidR="00A32CE2" w:rsidRPr="0047055E" w:rsidRDefault="00A32CE2" w:rsidP="00DC7D7A">
            <w:pPr>
              <w:pStyle w:val="Code"/>
              <w:rPr>
                <w:lang w:val="en-GB"/>
              </w:rPr>
            </w:pPr>
            <w:r w:rsidRPr="0047055E">
              <w:rPr>
                <w:lang w:val="en-GB"/>
              </w:rPr>
              <w:t xml:space="preserve">            </w:t>
            </w:r>
            <w:r w:rsidR="00DC7D7A" w:rsidRPr="0047055E">
              <w:rPr>
                <w:lang w:val="en-GB"/>
              </w:rPr>
              <w:t>NextNodeID="156" NodeTypeID="65" StoreIfNeg="true" </w:t>
            </w:r>
          </w:p>
          <w:p w:rsidR="00A32CE2" w:rsidRPr="0047055E" w:rsidRDefault="00A32CE2" w:rsidP="00DC7D7A">
            <w:pPr>
              <w:pStyle w:val="Code"/>
              <w:rPr>
                <w:lang w:val="en-GB"/>
              </w:rPr>
            </w:pPr>
            <w:r w:rsidRPr="0047055E">
              <w:rPr>
                <w:lang w:val="en-GB"/>
              </w:rPr>
              <w:t xml:space="preserve">            </w:t>
            </w:r>
            <w:r w:rsidR="00DC7D7A" w:rsidRPr="0047055E">
              <w:rPr>
                <w:lang w:val="en-GB"/>
              </w:rPr>
              <w:t>Counter="0" MinValue="0" MaxValue="0" Detail="494" </w:t>
            </w:r>
          </w:p>
          <w:p w:rsidR="00DC7D7A" w:rsidRPr="0047055E" w:rsidRDefault="00A32CE2" w:rsidP="00DC7D7A">
            <w:pPr>
              <w:pStyle w:val="Code"/>
              <w:rPr>
                <w:lang w:val="en-GB"/>
              </w:rPr>
            </w:pPr>
            <w:r w:rsidRPr="0047055E">
              <w:rPr>
                <w:lang w:val="en-GB"/>
              </w:rPr>
              <w:t xml:space="preserve">            </w:t>
            </w:r>
            <w:r w:rsidR="00DC7D7A" w:rsidRPr="0047055E">
              <w:rPr>
                <w:lang w:val="en-GB"/>
              </w:rPr>
              <w:t>QuestionID="77"&gt;</w:t>
            </w:r>
          </w:p>
          <w:p w:rsidR="00176745" w:rsidRPr="0047055E" w:rsidRDefault="00DC7D7A" w:rsidP="00DC7D7A">
            <w:pPr>
              <w:pStyle w:val="Code"/>
              <w:rPr>
                <w:lang w:val="en-GB"/>
              </w:rPr>
            </w:pPr>
            <w:r w:rsidRPr="0047055E">
              <w:rPr>
                <w:lang w:val="en-GB"/>
              </w:rPr>
              <w:t>            &lt;DisplayText&gt;Injury / Bite / Sting / Burn / Wound / </w:t>
            </w:r>
          </w:p>
          <w:p w:rsidR="00DC7D7A" w:rsidRPr="0047055E" w:rsidRDefault="00176745" w:rsidP="00DC7D7A">
            <w:pPr>
              <w:pStyle w:val="Code"/>
              <w:rPr>
                <w:lang w:val="en-GB"/>
              </w:rPr>
            </w:pPr>
            <w:r w:rsidRPr="0047055E">
              <w:rPr>
                <w:lang w:val="en-GB"/>
              </w:rPr>
              <w:t xml:space="preserve">            </w:t>
            </w:r>
            <w:r w:rsidR="00DC7D7A" w:rsidRPr="0047055E">
              <w:rPr>
                <w:lang w:val="en-GB"/>
              </w:rPr>
              <w:t>Scar&lt;/DisplayText&gt;</w:t>
            </w:r>
          </w:p>
          <w:p w:rsidR="00DC7D7A" w:rsidRPr="0047055E" w:rsidRDefault="00DC7D7A" w:rsidP="00DC7D7A">
            <w:pPr>
              <w:pStyle w:val="Code"/>
              <w:rPr>
                <w:lang w:val="en-GB"/>
              </w:rPr>
            </w:pPr>
            <w:r w:rsidRPr="0047055E">
              <w:rPr>
                <w:lang w:val="en-GB"/>
              </w:rPr>
              <w:t>          &lt;/Table1&gt;</w:t>
            </w:r>
          </w:p>
          <w:p w:rsidR="00176745" w:rsidRPr="0047055E" w:rsidRDefault="00DC7D7A" w:rsidP="00DC7D7A">
            <w:pPr>
              <w:pStyle w:val="Code"/>
              <w:rPr>
                <w:lang w:val="en-GB"/>
              </w:rPr>
            </w:pPr>
            <w:r w:rsidRPr="0047055E">
              <w:rPr>
                <w:lang w:val="en-GB"/>
              </w:rPr>
              <w:t>          &lt;Table1 AlgoID="1" NodeID="11" AssetID="4517" </w:t>
            </w:r>
          </w:p>
          <w:p w:rsidR="00176745" w:rsidRPr="0047055E" w:rsidRDefault="00176745" w:rsidP="00DC7D7A">
            <w:pPr>
              <w:pStyle w:val="Code"/>
              <w:rPr>
                <w:lang w:val="en-GB"/>
              </w:rPr>
            </w:pPr>
            <w:r w:rsidRPr="0047055E">
              <w:rPr>
                <w:lang w:val="en-GB"/>
              </w:rPr>
              <w:t xml:space="preserve">            </w:t>
            </w:r>
            <w:r w:rsidR="00DC7D7A" w:rsidRPr="0047055E">
              <w:rPr>
                <w:lang w:val="en-GB"/>
              </w:rPr>
              <w:t>NextNodeID="148" NodeTypeID="65" StoreIfNeg="true" </w:t>
            </w:r>
          </w:p>
          <w:p w:rsidR="00176745" w:rsidRPr="0047055E" w:rsidRDefault="00176745" w:rsidP="00DC7D7A">
            <w:pPr>
              <w:pStyle w:val="Code"/>
              <w:rPr>
                <w:lang w:val="en-GB"/>
              </w:rPr>
            </w:pPr>
            <w:r w:rsidRPr="0047055E">
              <w:rPr>
                <w:lang w:val="en-GB"/>
              </w:rPr>
              <w:t xml:space="preserve">            </w:t>
            </w:r>
            <w:r w:rsidR="00DC7D7A" w:rsidRPr="0047055E">
              <w:rPr>
                <w:lang w:val="en-GB"/>
              </w:rPr>
              <w:t>Counter="0" MinValue="0" MaxValue="0" Detail="0" </w:t>
            </w:r>
          </w:p>
          <w:p w:rsidR="00DC7D7A" w:rsidRPr="0047055E" w:rsidRDefault="00176745" w:rsidP="00DC7D7A">
            <w:pPr>
              <w:pStyle w:val="Code"/>
              <w:rPr>
                <w:lang w:val="en-GB"/>
              </w:rPr>
            </w:pPr>
            <w:r w:rsidRPr="0047055E">
              <w:rPr>
                <w:lang w:val="en-GB"/>
              </w:rPr>
              <w:t xml:space="preserve">            </w:t>
            </w:r>
            <w:r w:rsidR="00DC7D7A" w:rsidRPr="0047055E">
              <w:rPr>
                <w:lang w:val="en-GB"/>
              </w:rPr>
              <w:t>QuestionID="77"&gt;</w:t>
            </w:r>
          </w:p>
          <w:p w:rsidR="00DC7D7A" w:rsidRPr="0047055E" w:rsidRDefault="00DC7D7A" w:rsidP="00DC7D7A">
            <w:pPr>
              <w:pStyle w:val="Code"/>
              <w:rPr>
                <w:lang w:val="en-GB"/>
              </w:rPr>
            </w:pPr>
            <w:r w:rsidRPr="0047055E">
              <w:rPr>
                <w:lang w:val="en-GB"/>
              </w:rPr>
              <w:t>            &lt;DisplayText&gt;Skin problem&lt;/DisplayText&gt;</w:t>
            </w:r>
          </w:p>
          <w:p w:rsidR="00DC7D7A" w:rsidRPr="0047055E" w:rsidRDefault="00DC7D7A" w:rsidP="00DC7D7A">
            <w:pPr>
              <w:pStyle w:val="Code"/>
              <w:rPr>
                <w:lang w:val="en-GB"/>
              </w:rPr>
            </w:pPr>
            <w:r w:rsidRPr="0047055E">
              <w:rPr>
                <w:lang w:val="en-GB"/>
              </w:rPr>
              <w:t>          &lt;/Table1&gt;</w:t>
            </w:r>
          </w:p>
          <w:p w:rsidR="00176745" w:rsidRPr="0047055E" w:rsidRDefault="00DC7D7A" w:rsidP="00DC7D7A">
            <w:pPr>
              <w:pStyle w:val="Code"/>
              <w:rPr>
                <w:lang w:val="en-GB"/>
              </w:rPr>
            </w:pPr>
            <w:r w:rsidRPr="0047055E">
              <w:rPr>
                <w:lang w:val="en-GB"/>
              </w:rPr>
              <w:t>          &lt;Table1 AlgoID="1" NodeID="11" AssetID="235" </w:t>
            </w:r>
          </w:p>
          <w:p w:rsidR="00176745" w:rsidRPr="0047055E" w:rsidRDefault="00176745" w:rsidP="00DC7D7A">
            <w:pPr>
              <w:pStyle w:val="Code"/>
              <w:rPr>
                <w:lang w:val="en-GB"/>
              </w:rPr>
            </w:pPr>
            <w:r w:rsidRPr="0047055E">
              <w:rPr>
                <w:lang w:val="en-GB"/>
              </w:rPr>
              <w:t xml:space="preserve">            </w:t>
            </w:r>
            <w:r w:rsidR="00DC7D7A" w:rsidRPr="0047055E">
              <w:rPr>
                <w:lang w:val="en-GB"/>
              </w:rPr>
              <w:t>NextNodeID="41" NodeTypeID="65" StoreIfNeg="true" </w:t>
            </w:r>
          </w:p>
          <w:p w:rsidR="00176745" w:rsidRPr="0047055E" w:rsidRDefault="00176745" w:rsidP="00DC7D7A">
            <w:pPr>
              <w:pStyle w:val="Code"/>
              <w:rPr>
                <w:lang w:val="en-GB"/>
              </w:rPr>
            </w:pPr>
            <w:r w:rsidRPr="0047055E">
              <w:rPr>
                <w:lang w:val="en-GB"/>
              </w:rPr>
              <w:t xml:space="preserve">            </w:t>
            </w:r>
            <w:r w:rsidR="00DC7D7A" w:rsidRPr="0047055E">
              <w:rPr>
                <w:lang w:val="en-GB"/>
              </w:rPr>
              <w:t>Counter="0" MinValue="0" MaxValue="0" Detail="176" </w:t>
            </w:r>
          </w:p>
          <w:p w:rsidR="00DC7D7A" w:rsidRPr="0047055E" w:rsidRDefault="00176745" w:rsidP="00DC7D7A">
            <w:pPr>
              <w:pStyle w:val="Code"/>
              <w:rPr>
                <w:lang w:val="en-GB"/>
              </w:rPr>
            </w:pPr>
            <w:r w:rsidRPr="0047055E">
              <w:rPr>
                <w:lang w:val="en-GB"/>
              </w:rPr>
              <w:t xml:space="preserve">             </w:t>
            </w:r>
            <w:r w:rsidR="00DC7D7A" w:rsidRPr="0047055E">
              <w:rPr>
                <w:lang w:val="en-GB"/>
              </w:rPr>
              <w:t>QuestionID="77"&gt;</w:t>
            </w:r>
          </w:p>
          <w:p w:rsidR="00DC7D7A" w:rsidRPr="0047055E" w:rsidRDefault="00DC7D7A" w:rsidP="00DC7D7A">
            <w:pPr>
              <w:pStyle w:val="Code"/>
              <w:rPr>
                <w:lang w:val="en-GB"/>
              </w:rPr>
            </w:pPr>
            <w:r w:rsidRPr="0047055E">
              <w:rPr>
                <w:lang w:val="en-GB"/>
              </w:rPr>
              <w:t>            &lt;DisplayText&gt;Mood / Behaviour / Thinking&lt;/DisplayText&gt;</w:t>
            </w:r>
          </w:p>
          <w:p w:rsidR="00DC7D7A" w:rsidRPr="0047055E" w:rsidRDefault="00DC7D7A" w:rsidP="00DC7D7A">
            <w:pPr>
              <w:pStyle w:val="Code"/>
              <w:rPr>
                <w:lang w:val="en-GB"/>
              </w:rPr>
            </w:pPr>
            <w:r w:rsidRPr="0047055E">
              <w:rPr>
                <w:lang w:val="en-GB"/>
              </w:rPr>
              <w:t>          &lt;/Table1&gt;</w:t>
            </w:r>
          </w:p>
          <w:p w:rsidR="00176745" w:rsidRPr="0047055E" w:rsidRDefault="00DC7D7A" w:rsidP="00DC7D7A">
            <w:pPr>
              <w:pStyle w:val="Code"/>
              <w:rPr>
                <w:lang w:val="en-GB"/>
              </w:rPr>
            </w:pPr>
            <w:r w:rsidRPr="0047055E">
              <w:rPr>
                <w:lang w:val="en-GB"/>
              </w:rPr>
              <w:t>          &lt;InfoMessage&gt;NodeType : 34 , Algo : 1 , Node : 2 , </w:t>
            </w:r>
          </w:p>
          <w:p w:rsidR="00DC7D7A" w:rsidRPr="0047055E" w:rsidRDefault="00176745" w:rsidP="00DC7D7A">
            <w:pPr>
              <w:pStyle w:val="Code"/>
              <w:rPr>
                <w:lang w:val="en-GB"/>
              </w:rPr>
            </w:pPr>
            <w:r w:rsidRPr="0047055E">
              <w:rPr>
                <w:lang w:val="en-GB"/>
              </w:rPr>
              <w:t xml:space="preserve">          </w:t>
            </w:r>
            <w:r w:rsidR="00DC7D7A" w:rsidRPr="0047055E">
              <w:rPr>
                <w:lang w:val="en-GB"/>
              </w:rPr>
              <w:t>Asset : 70 , AnswerID : 88&lt;/InfoMessage&gt;</w:t>
            </w:r>
          </w:p>
          <w:p w:rsidR="00DC7D7A" w:rsidRPr="0047055E" w:rsidRDefault="00DC7D7A" w:rsidP="00DC7D7A">
            <w:pPr>
              <w:pStyle w:val="Code"/>
              <w:rPr>
                <w:lang w:val="en-GB"/>
              </w:rPr>
            </w:pPr>
            <w:r w:rsidRPr="0047055E">
              <w:rPr>
                <w:lang w:val="en-GB"/>
              </w:rPr>
              <w:t>        &lt;/NewDataSet&gt;</w:t>
            </w:r>
          </w:p>
          <w:p w:rsidR="00DC7D7A" w:rsidRPr="0047055E" w:rsidRDefault="00DC7D7A" w:rsidP="00DC7D7A">
            <w:pPr>
              <w:pStyle w:val="Code"/>
              <w:rPr>
                <w:lang w:val="en-GB"/>
              </w:rPr>
            </w:pPr>
            <w:r w:rsidRPr="0047055E">
              <w:rPr>
                <w:lang w:val="en-GB"/>
              </w:rPr>
              <w:t>      &lt;/processQuestionResult&gt;</w:t>
            </w:r>
          </w:p>
          <w:p w:rsidR="00DC7D7A" w:rsidRPr="0047055E" w:rsidRDefault="00DC7D7A" w:rsidP="00DC7D7A">
            <w:pPr>
              <w:pStyle w:val="Code"/>
              <w:rPr>
                <w:lang w:val="en-GB"/>
              </w:rPr>
            </w:pPr>
            <w:r w:rsidRPr="0047055E">
              <w:rPr>
                <w:lang w:val="en-GB"/>
              </w:rPr>
              <w:t>    &lt;/processQuestionResponse&gt;</w:t>
            </w:r>
          </w:p>
          <w:p w:rsidR="00DC7D7A" w:rsidRPr="0047055E" w:rsidRDefault="00DC7D7A" w:rsidP="00DC7D7A">
            <w:pPr>
              <w:pStyle w:val="Code"/>
              <w:rPr>
                <w:lang w:val="en-GB"/>
              </w:rPr>
            </w:pPr>
            <w:r w:rsidRPr="0047055E">
              <w:rPr>
                <w:lang w:val="en-GB"/>
              </w:rPr>
              <w:t>  &lt;/soap:Body&gt;</w:t>
            </w:r>
          </w:p>
          <w:p w:rsidR="00DC7D7A" w:rsidRPr="0047055E" w:rsidRDefault="00DC7D7A" w:rsidP="00DC7D7A">
            <w:pPr>
              <w:pStyle w:val="Code"/>
              <w:rPr>
                <w:color w:val="000000"/>
                <w:lang w:val="en-GB"/>
              </w:rPr>
            </w:pPr>
            <w:r w:rsidRPr="0047055E">
              <w:rPr>
                <w:lang w:val="en-GB"/>
              </w:rPr>
              <w:t>&lt;/soap:Envelope&gt;</w:t>
            </w:r>
          </w:p>
          <w:p w:rsidR="00DC7D7A" w:rsidRDefault="00DC7D7A" w:rsidP="00DC7D7A"/>
          <w:p w:rsidR="00DC7D7A" w:rsidRDefault="00DC7D7A" w:rsidP="00DC7D7A">
            <w:r>
              <w:br w:type="page"/>
              <w:t>This is equivalent to the SQL recordset</w:t>
            </w:r>
          </w:p>
          <w:tbl>
            <w:tblPr>
              <w:tblW w:w="7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29" w:type="dxa"/>
                <w:bottom w:w="58" w:type="dxa"/>
                <w:right w:w="29" w:type="dxa"/>
              </w:tblCellMar>
              <w:tblLook w:val="04A0" w:firstRow="1" w:lastRow="0" w:firstColumn="1" w:lastColumn="0" w:noHBand="0" w:noVBand="1"/>
            </w:tblPr>
            <w:tblGrid>
              <w:gridCol w:w="420"/>
              <w:gridCol w:w="450"/>
              <w:gridCol w:w="450"/>
              <w:gridCol w:w="630"/>
              <w:gridCol w:w="666"/>
              <w:gridCol w:w="1170"/>
              <w:gridCol w:w="630"/>
              <w:gridCol w:w="270"/>
              <w:gridCol w:w="720"/>
              <w:gridCol w:w="630"/>
              <w:gridCol w:w="630"/>
              <w:gridCol w:w="774"/>
            </w:tblGrid>
            <w:tr w:rsidR="00C730A4" w:rsidTr="0047055E">
              <w:trPr>
                <w:cantSplit/>
                <w:tblHeader/>
              </w:trPr>
              <w:tc>
                <w:tcPr>
                  <w:tcW w:w="42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DC7D7A">
                  <w:pPr>
                    <w:rPr>
                      <w:b/>
                      <w:sz w:val="14"/>
                    </w:rPr>
                  </w:pPr>
                  <w:r w:rsidRPr="0047055E">
                    <w:rPr>
                      <w:b/>
                      <w:sz w:val="14"/>
                    </w:rPr>
                    <w:t>Algo ID</w:t>
                  </w:r>
                </w:p>
              </w:tc>
              <w:tc>
                <w:tcPr>
                  <w:tcW w:w="45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DC7D7A">
                  <w:pPr>
                    <w:rPr>
                      <w:b/>
                      <w:sz w:val="14"/>
                    </w:rPr>
                  </w:pPr>
                  <w:r w:rsidRPr="0047055E">
                    <w:rPr>
                      <w:b/>
                      <w:sz w:val="14"/>
                    </w:rPr>
                    <w:t>Node ID</w:t>
                  </w:r>
                </w:p>
              </w:tc>
              <w:tc>
                <w:tcPr>
                  <w:tcW w:w="45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C730A4">
                  <w:pPr>
                    <w:rPr>
                      <w:b/>
                      <w:sz w:val="14"/>
                    </w:rPr>
                  </w:pPr>
                  <w:r w:rsidRPr="0047055E">
                    <w:rPr>
                      <w:b/>
                      <w:sz w:val="14"/>
                    </w:rPr>
                    <w:t>Asset ID</w:t>
                  </w:r>
                </w:p>
              </w:tc>
              <w:tc>
                <w:tcPr>
                  <w:tcW w:w="63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DC7D7A">
                  <w:pPr>
                    <w:rPr>
                      <w:b/>
                      <w:sz w:val="14"/>
                    </w:rPr>
                  </w:pPr>
                  <w:r w:rsidRPr="0047055E">
                    <w:rPr>
                      <w:b/>
                      <w:sz w:val="14"/>
                    </w:rPr>
                    <w:t>Next Node ID</w:t>
                  </w:r>
                </w:p>
              </w:tc>
              <w:tc>
                <w:tcPr>
                  <w:tcW w:w="666"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C730A4">
                  <w:pPr>
                    <w:rPr>
                      <w:b/>
                      <w:sz w:val="14"/>
                    </w:rPr>
                  </w:pPr>
                  <w:r w:rsidRPr="0047055E">
                    <w:rPr>
                      <w:b/>
                      <w:sz w:val="14"/>
                    </w:rPr>
                    <w:t>Node ID Type</w:t>
                  </w:r>
                </w:p>
              </w:tc>
              <w:tc>
                <w:tcPr>
                  <w:tcW w:w="117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DC7D7A">
                  <w:pPr>
                    <w:rPr>
                      <w:b/>
                      <w:sz w:val="14"/>
                    </w:rPr>
                  </w:pPr>
                  <w:r w:rsidRPr="0047055E">
                    <w:rPr>
                      <w:b/>
                      <w:sz w:val="14"/>
                    </w:rPr>
                    <w:t>DisplayText</w:t>
                  </w:r>
                </w:p>
              </w:tc>
              <w:tc>
                <w:tcPr>
                  <w:tcW w:w="63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C730A4">
                  <w:pPr>
                    <w:rPr>
                      <w:b/>
                      <w:sz w:val="14"/>
                    </w:rPr>
                  </w:pPr>
                  <w:r w:rsidRPr="0047055E">
                    <w:rPr>
                      <w:b/>
                      <w:sz w:val="14"/>
                    </w:rPr>
                    <w:t>Store If Neg</w:t>
                  </w:r>
                </w:p>
              </w:tc>
              <w:tc>
                <w:tcPr>
                  <w:tcW w:w="27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DC7D7A">
                  <w:pPr>
                    <w:rPr>
                      <w:b/>
                      <w:sz w:val="14"/>
                    </w:rPr>
                  </w:pPr>
                  <w:r w:rsidRPr="0047055E">
                    <w:rPr>
                      <w:b/>
                      <w:sz w:val="14"/>
                    </w:rPr>
                    <w:t>Counter</w:t>
                  </w:r>
                </w:p>
              </w:tc>
              <w:tc>
                <w:tcPr>
                  <w:tcW w:w="72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C730A4">
                  <w:pPr>
                    <w:rPr>
                      <w:b/>
                      <w:sz w:val="14"/>
                    </w:rPr>
                  </w:pPr>
                  <w:r w:rsidRPr="0047055E">
                    <w:rPr>
                      <w:b/>
                      <w:sz w:val="14"/>
                    </w:rPr>
                    <w:t>Min Value</w:t>
                  </w:r>
                </w:p>
              </w:tc>
              <w:tc>
                <w:tcPr>
                  <w:tcW w:w="63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DC7D7A">
                  <w:pPr>
                    <w:rPr>
                      <w:b/>
                      <w:sz w:val="14"/>
                    </w:rPr>
                  </w:pPr>
                  <w:r w:rsidRPr="0047055E">
                    <w:rPr>
                      <w:b/>
                      <w:sz w:val="14"/>
                    </w:rPr>
                    <w:t>Max Value</w:t>
                  </w:r>
                </w:p>
              </w:tc>
              <w:tc>
                <w:tcPr>
                  <w:tcW w:w="630"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DC7D7A">
                  <w:pPr>
                    <w:rPr>
                      <w:b/>
                      <w:sz w:val="14"/>
                    </w:rPr>
                  </w:pPr>
                  <w:r w:rsidRPr="0047055E">
                    <w:rPr>
                      <w:b/>
                      <w:sz w:val="14"/>
                    </w:rPr>
                    <w:t>Detail</w:t>
                  </w:r>
                </w:p>
              </w:tc>
              <w:tc>
                <w:tcPr>
                  <w:tcW w:w="774" w:type="dxa"/>
                  <w:tcBorders>
                    <w:top w:val="single" w:sz="4" w:space="0" w:color="auto"/>
                    <w:left w:val="single" w:sz="4" w:space="0" w:color="auto"/>
                    <w:bottom w:val="single" w:sz="4" w:space="0" w:color="auto"/>
                    <w:right w:val="single" w:sz="4" w:space="0" w:color="auto"/>
                  </w:tcBorders>
                  <w:shd w:val="clear" w:color="auto" w:fill="D9D9D9"/>
                  <w:vAlign w:val="center"/>
                </w:tcPr>
                <w:p w:rsidR="00C730A4" w:rsidRPr="0047055E" w:rsidRDefault="00C730A4" w:rsidP="00DC7D7A">
                  <w:pPr>
                    <w:rPr>
                      <w:b/>
                      <w:sz w:val="14"/>
                    </w:rPr>
                  </w:pPr>
                  <w:r w:rsidRPr="0047055E">
                    <w:rPr>
                      <w:b/>
                      <w:sz w:val="14"/>
                    </w:rPr>
                    <w:t>Question ID</w:t>
                  </w:r>
                </w:p>
              </w:tc>
            </w:tr>
            <w:tr w:rsidR="00C730A4" w:rsidTr="0047055E">
              <w:tblPrEx>
                <w:tblCellMar>
                  <w:top w:w="43" w:type="dxa"/>
                  <w:bottom w:w="43" w:type="dxa"/>
                </w:tblCellMar>
              </w:tblPrEx>
              <w:tc>
                <w:tcPr>
                  <w:tcW w:w="420" w:type="dxa"/>
                  <w:shd w:val="clear" w:color="auto" w:fill="auto"/>
                </w:tcPr>
                <w:p w:rsidR="00C730A4" w:rsidRPr="0047055E" w:rsidRDefault="00C730A4" w:rsidP="00DC7D7A">
                  <w:pPr>
                    <w:rPr>
                      <w:sz w:val="14"/>
                    </w:rPr>
                  </w:pPr>
                  <w:r w:rsidRPr="0047055E">
                    <w:rPr>
                      <w:sz w:val="14"/>
                    </w:rPr>
                    <w:t>1</w:t>
                  </w:r>
                </w:p>
              </w:tc>
              <w:tc>
                <w:tcPr>
                  <w:tcW w:w="450" w:type="dxa"/>
                  <w:shd w:val="clear" w:color="auto" w:fill="auto"/>
                </w:tcPr>
                <w:p w:rsidR="00C730A4" w:rsidRPr="0047055E" w:rsidRDefault="00C730A4" w:rsidP="00DC7D7A">
                  <w:pPr>
                    <w:rPr>
                      <w:sz w:val="14"/>
                    </w:rPr>
                  </w:pPr>
                  <w:r w:rsidRPr="0047055E">
                    <w:rPr>
                      <w:sz w:val="14"/>
                    </w:rPr>
                    <w:t>11</w:t>
                  </w:r>
                </w:p>
              </w:tc>
              <w:tc>
                <w:tcPr>
                  <w:tcW w:w="450" w:type="dxa"/>
                  <w:shd w:val="clear" w:color="auto" w:fill="auto"/>
                </w:tcPr>
                <w:p w:rsidR="00C730A4" w:rsidRPr="0047055E" w:rsidRDefault="00C730A4" w:rsidP="00DC7D7A">
                  <w:pPr>
                    <w:rPr>
                      <w:sz w:val="14"/>
                    </w:rPr>
                  </w:pPr>
                  <w:r w:rsidRPr="0047055E">
                    <w:rPr>
                      <w:sz w:val="14"/>
                    </w:rPr>
                    <w:t>234</w:t>
                  </w:r>
                </w:p>
              </w:tc>
              <w:tc>
                <w:tcPr>
                  <w:tcW w:w="630" w:type="dxa"/>
                  <w:shd w:val="clear" w:color="auto" w:fill="auto"/>
                </w:tcPr>
                <w:p w:rsidR="00C730A4" w:rsidRPr="0047055E" w:rsidRDefault="00C730A4" w:rsidP="00DC7D7A">
                  <w:pPr>
                    <w:rPr>
                      <w:sz w:val="14"/>
                    </w:rPr>
                  </w:pPr>
                  <w:r w:rsidRPr="0047055E">
                    <w:rPr>
                      <w:sz w:val="14"/>
                    </w:rPr>
                    <w:t>148</w:t>
                  </w:r>
                </w:p>
              </w:tc>
              <w:tc>
                <w:tcPr>
                  <w:tcW w:w="666" w:type="dxa"/>
                  <w:shd w:val="clear" w:color="auto" w:fill="auto"/>
                </w:tcPr>
                <w:p w:rsidR="00C730A4" w:rsidRPr="0047055E" w:rsidRDefault="00C730A4" w:rsidP="00DC7D7A">
                  <w:pPr>
                    <w:rPr>
                      <w:sz w:val="14"/>
                    </w:rPr>
                  </w:pPr>
                  <w:r w:rsidRPr="0047055E">
                    <w:rPr>
                      <w:sz w:val="14"/>
                    </w:rPr>
                    <w:t>65</w:t>
                  </w:r>
                </w:p>
              </w:tc>
              <w:tc>
                <w:tcPr>
                  <w:tcW w:w="1170" w:type="dxa"/>
                  <w:shd w:val="clear" w:color="auto" w:fill="auto"/>
                </w:tcPr>
                <w:p w:rsidR="00C730A4" w:rsidRPr="0047055E" w:rsidRDefault="00C730A4" w:rsidP="00C730A4">
                  <w:pPr>
                    <w:rPr>
                      <w:sz w:val="14"/>
                    </w:rPr>
                  </w:pPr>
                  <w:r w:rsidRPr="0047055E">
                    <w:rPr>
                      <w:sz w:val="14"/>
                    </w:rPr>
                    <w:t>Illness / Medical Concern</w:t>
                  </w:r>
                </w:p>
              </w:tc>
              <w:tc>
                <w:tcPr>
                  <w:tcW w:w="630" w:type="dxa"/>
                  <w:shd w:val="clear" w:color="auto" w:fill="auto"/>
                </w:tcPr>
                <w:p w:rsidR="00C730A4" w:rsidRPr="0047055E" w:rsidRDefault="00C730A4" w:rsidP="00DC7D7A">
                  <w:pPr>
                    <w:rPr>
                      <w:sz w:val="14"/>
                    </w:rPr>
                  </w:pPr>
                  <w:r w:rsidRPr="0047055E">
                    <w:rPr>
                      <w:sz w:val="14"/>
                    </w:rPr>
                    <w:t>1</w:t>
                  </w:r>
                </w:p>
              </w:tc>
              <w:tc>
                <w:tcPr>
                  <w:tcW w:w="270" w:type="dxa"/>
                  <w:shd w:val="clear" w:color="auto" w:fill="auto"/>
                </w:tcPr>
                <w:p w:rsidR="00C730A4" w:rsidRPr="0047055E" w:rsidRDefault="00C730A4" w:rsidP="00DC7D7A">
                  <w:pPr>
                    <w:rPr>
                      <w:sz w:val="14"/>
                    </w:rPr>
                  </w:pPr>
                  <w:r w:rsidRPr="0047055E">
                    <w:rPr>
                      <w:sz w:val="14"/>
                    </w:rPr>
                    <w:t>0</w:t>
                  </w:r>
                </w:p>
              </w:tc>
              <w:tc>
                <w:tcPr>
                  <w:tcW w:w="720" w:type="dxa"/>
                  <w:shd w:val="clear" w:color="auto" w:fill="auto"/>
                </w:tcPr>
                <w:p w:rsidR="00C730A4" w:rsidRPr="0047055E" w:rsidRDefault="00C730A4" w:rsidP="00DC7D7A">
                  <w:pPr>
                    <w:rPr>
                      <w:sz w:val="14"/>
                    </w:rPr>
                  </w:pPr>
                  <w:r w:rsidRPr="0047055E">
                    <w:rPr>
                      <w:sz w:val="14"/>
                    </w:rPr>
                    <w:t>0</w:t>
                  </w:r>
                </w:p>
              </w:tc>
              <w:tc>
                <w:tcPr>
                  <w:tcW w:w="630" w:type="dxa"/>
                  <w:shd w:val="clear" w:color="auto" w:fill="auto"/>
                </w:tcPr>
                <w:p w:rsidR="00C730A4" w:rsidRPr="0047055E" w:rsidRDefault="00C730A4" w:rsidP="00DC7D7A">
                  <w:pPr>
                    <w:rPr>
                      <w:sz w:val="14"/>
                    </w:rPr>
                  </w:pPr>
                  <w:r w:rsidRPr="0047055E">
                    <w:rPr>
                      <w:sz w:val="14"/>
                    </w:rPr>
                    <w:t>0</w:t>
                  </w:r>
                </w:p>
              </w:tc>
              <w:tc>
                <w:tcPr>
                  <w:tcW w:w="630" w:type="dxa"/>
                  <w:shd w:val="clear" w:color="auto" w:fill="auto"/>
                </w:tcPr>
                <w:p w:rsidR="00C730A4" w:rsidRPr="0047055E" w:rsidRDefault="00C730A4" w:rsidP="00DC7D7A">
                  <w:pPr>
                    <w:rPr>
                      <w:sz w:val="14"/>
                    </w:rPr>
                  </w:pPr>
                  <w:r w:rsidRPr="0047055E">
                    <w:rPr>
                      <w:sz w:val="14"/>
                    </w:rPr>
                    <w:t>269</w:t>
                  </w:r>
                </w:p>
              </w:tc>
              <w:tc>
                <w:tcPr>
                  <w:tcW w:w="774" w:type="dxa"/>
                  <w:shd w:val="clear" w:color="auto" w:fill="auto"/>
                </w:tcPr>
                <w:p w:rsidR="00C730A4" w:rsidRPr="0047055E" w:rsidRDefault="00C730A4" w:rsidP="00DC7D7A">
                  <w:pPr>
                    <w:rPr>
                      <w:sz w:val="14"/>
                    </w:rPr>
                  </w:pPr>
                  <w:r w:rsidRPr="0047055E">
                    <w:rPr>
                      <w:sz w:val="14"/>
                    </w:rPr>
                    <w:t>77</w:t>
                  </w:r>
                </w:p>
              </w:tc>
            </w:tr>
            <w:tr w:rsidR="00C730A4" w:rsidTr="0047055E">
              <w:tblPrEx>
                <w:tblCellMar>
                  <w:top w:w="43" w:type="dxa"/>
                  <w:bottom w:w="43" w:type="dxa"/>
                </w:tblCellMar>
              </w:tblPrEx>
              <w:tc>
                <w:tcPr>
                  <w:tcW w:w="420" w:type="dxa"/>
                  <w:shd w:val="clear" w:color="auto" w:fill="auto"/>
                </w:tcPr>
                <w:p w:rsidR="00C730A4" w:rsidRPr="0047055E" w:rsidRDefault="00C730A4" w:rsidP="00DC7D7A">
                  <w:pPr>
                    <w:rPr>
                      <w:sz w:val="14"/>
                    </w:rPr>
                  </w:pPr>
                  <w:r w:rsidRPr="0047055E">
                    <w:rPr>
                      <w:sz w:val="14"/>
                    </w:rPr>
                    <w:t>1</w:t>
                  </w:r>
                </w:p>
              </w:tc>
              <w:tc>
                <w:tcPr>
                  <w:tcW w:w="450" w:type="dxa"/>
                  <w:shd w:val="clear" w:color="auto" w:fill="auto"/>
                </w:tcPr>
                <w:p w:rsidR="00C730A4" w:rsidRPr="0047055E" w:rsidRDefault="00C730A4" w:rsidP="00DC7D7A">
                  <w:pPr>
                    <w:rPr>
                      <w:sz w:val="14"/>
                    </w:rPr>
                  </w:pPr>
                  <w:r w:rsidRPr="0047055E">
                    <w:rPr>
                      <w:sz w:val="14"/>
                    </w:rPr>
                    <w:t>11</w:t>
                  </w:r>
                </w:p>
              </w:tc>
              <w:tc>
                <w:tcPr>
                  <w:tcW w:w="450" w:type="dxa"/>
                  <w:shd w:val="clear" w:color="auto" w:fill="auto"/>
                </w:tcPr>
                <w:p w:rsidR="00C730A4" w:rsidRPr="0047055E" w:rsidRDefault="00C730A4" w:rsidP="00DC7D7A">
                  <w:pPr>
                    <w:rPr>
                      <w:sz w:val="14"/>
                    </w:rPr>
                  </w:pPr>
                  <w:r w:rsidRPr="0047055E">
                    <w:rPr>
                      <w:sz w:val="14"/>
                    </w:rPr>
                    <w:t>376</w:t>
                  </w:r>
                </w:p>
              </w:tc>
              <w:tc>
                <w:tcPr>
                  <w:tcW w:w="630" w:type="dxa"/>
                  <w:shd w:val="clear" w:color="auto" w:fill="auto"/>
                </w:tcPr>
                <w:p w:rsidR="00C730A4" w:rsidRPr="0047055E" w:rsidRDefault="00C730A4" w:rsidP="00DC7D7A">
                  <w:pPr>
                    <w:rPr>
                      <w:sz w:val="14"/>
                    </w:rPr>
                  </w:pPr>
                  <w:r w:rsidRPr="0047055E">
                    <w:rPr>
                      <w:sz w:val="14"/>
                    </w:rPr>
                    <w:t>156</w:t>
                  </w:r>
                </w:p>
              </w:tc>
              <w:tc>
                <w:tcPr>
                  <w:tcW w:w="666" w:type="dxa"/>
                  <w:shd w:val="clear" w:color="auto" w:fill="auto"/>
                </w:tcPr>
                <w:p w:rsidR="00C730A4" w:rsidRPr="0047055E" w:rsidRDefault="00C730A4" w:rsidP="00DC7D7A">
                  <w:pPr>
                    <w:rPr>
                      <w:sz w:val="14"/>
                    </w:rPr>
                  </w:pPr>
                  <w:r w:rsidRPr="0047055E">
                    <w:rPr>
                      <w:sz w:val="14"/>
                    </w:rPr>
                    <w:t>65</w:t>
                  </w:r>
                </w:p>
              </w:tc>
              <w:tc>
                <w:tcPr>
                  <w:tcW w:w="1170" w:type="dxa"/>
                  <w:shd w:val="clear" w:color="auto" w:fill="auto"/>
                </w:tcPr>
                <w:p w:rsidR="00C730A4" w:rsidRPr="0047055E" w:rsidRDefault="00C730A4" w:rsidP="00DC7D7A">
                  <w:pPr>
                    <w:rPr>
                      <w:sz w:val="14"/>
                    </w:rPr>
                  </w:pPr>
                  <w:r w:rsidRPr="0047055E">
                    <w:rPr>
                      <w:sz w:val="14"/>
                    </w:rPr>
                    <w:t>Injury / Bite / Sting/ Burn / Wound / Scar</w:t>
                  </w:r>
                </w:p>
              </w:tc>
              <w:tc>
                <w:tcPr>
                  <w:tcW w:w="630" w:type="dxa"/>
                  <w:shd w:val="clear" w:color="auto" w:fill="auto"/>
                </w:tcPr>
                <w:p w:rsidR="00C730A4" w:rsidRPr="0047055E" w:rsidRDefault="00C730A4" w:rsidP="00DC7D7A">
                  <w:pPr>
                    <w:rPr>
                      <w:sz w:val="14"/>
                    </w:rPr>
                  </w:pPr>
                  <w:r w:rsidRPr="0047055E">
                    <w:rPr>
                      <w:sz w:val="14"/>
                    </w:rPr>
                    <w:t>1</w:t>
                  </w:r>
                </w:p>
              </w:tc>
              <w:tc>
                <w:tcPr>
                  <w:tcW w:w="270" w:type="dxa"/>
                  <w:shd w:val="clear" w:color="auto" w:fill="auto"/>
                </w:tcPr>
                <w:p w:rsidR="00C730A4" w:rsidRPr="0047055E" w:rsidRDefault="00C730A4" w:rsidP="00DC7D7A">
                  <w:pPr>
                    <w:rPr>
                      <w:sz w:val="14"/>
                    </w:rPr>
                  </w:pPr>
                  <w:r w:rsidRPr="0047055E">
                    <w:rPr>
                      <w:sz w:val="14"/>
                    </w:rPr>
                    <w:t>0</w:t>
                  </w:r>
                </w:p>
              </w:tc>
              <w:tc>
                <w:tcPr>
                  <w:tcW w:w="720" w:type="dxa"/>
                  <w:shd w:val="clear" w:color="auto" w:fill="auto"/>
                </w:tcPr>
                <w:p w:rsidR="00C730A4" w:rsidRPr="0047055E" w:rsidRDefault="00C730A4" w:rsidP="00DC7D7A">
                  <w:pPr>
                    <w:rPr>
                      <w:sz w:val="14"/>
                    </w:rPr>
                  </w:pPr>
                  <w:r w:rsidRPr="0047055E">
                    <w:rPr>
                      <w:sz w:val="14"/>
                    </w:rPr>
                    <w:t>0</w:t>
                  </w:r>
                </w:p>
              </w:tc>
              <w:tc>
                <w:tcPr>
                  <w:tcW w:w="630" w:type="dxa"/>
                  <w:shd w:val="clear" w:color="auto" w:fill="auto"/>
                </w:tcPr>
                <w:p w:rsidR="00C730A4" w:rsidRPr="0047055E" w:rsidRDefault="00C730A4" w:rsidP="00DC7D7A">
                  <w:pPr>
                    <w:rPr>
                      <w:sz w:val="14"/>
                    </w:rPr>
                  </w:pPr>
                  <w:r w:rsidRPr="0047055E">
                    <w:rPr>
                      <w:sz w:val="14"/>
                    </w:rPr>
                    <w:t>0</w:t>
                  </w:r>
                </w:p>
              </w:tc>
              <w:tc>
                <w:tcPr>
                  <w:tcW w:w="630" w:type="dxa"/>
                  <w:shd w:val="clear" w:color="auto" w:fill="auto"/>
                </w:tcPr>
                <w:p w:rsidR="00C730A4" w:rsidRPr="0047055E" w:rsidRDefault="00C730A4" w:rsidP="00DC7D7A">
                  <w:pPr>
                    <w:rPr>
                      <w:sz w:val="14"/>
                    </w:rPr>
                  </w:pPr>
                  <w:r w:rsidRPr="0047055E">
                    <w:rPr>
                      <w:sz w:val="14"/>
                    </w:rPr>
                    <w:t>494</w:t>
                  </w:r>
                </w:p>
              </w:tc>
              <w:tc>
                <w:tcPr>
                  <w:tcW w:w="774" w:type="dxa"/>
                  <w:shd w:val="clear" w:color="auto" w:fill="auto"/>
                </w:tcPr>
                <w:p w:rsidR="00C730A4" w:rsidRPr="0047055E" w:rsidRDefault="00C730A4" w:rsidP="00DC7D7A">
                  <w:pPr>
                    <w:rPr>
                      <w:sz w:val="14"/>
                    </w:rPr>
                  </w:pPr>
                  <w:r w:rsidRPr="0047055E">
                    <w:rPr>
                      <w:sz w:val="14"/>
                    </w:rPr>
                    <w:t>77</w:t>
                  </w:r>
                </w:p>
              </w:tc>
            </w:tr>
            <w:tr w:rsidR="00C730A4" w:rsidTr="0047055E">
              <w:tblPrEx>
                <w:tblCellMar>
                  <w:top w:w="43" w:type="dxa"/>
                  <w:bottom w:w="43" w:type="dxa"/>
                </w:tblCellMar>
              </w:tblPrEx>
              <w:tc>
                <w:tcPr>
                  <w:tcW w:w="420" w:type="dxa"/>
                  <w:shd w:val="clear" w:color="auto" w:fill="auto"/>
                </w:tcPr>
                <w:p w:rsidR="00C730A4" w:rsidRPr="0047055E" w:rsidRDefault="00C730A4" w:rsidP="00DC7D7A">
                  <w:pPr>
                    <w:rPr>
                      <w:sz w:val="14"/>
                    </w:rPr>
                  </w:pPr>
                  <w:r w:rsidRPr="0047055E">
                    <w:rPr>
                      <w:sz w:val="14"/>
                    </w:rPr>
                    <w:t>1</w:t>
                  </w:r>
                </w:p>
              </w:tc>
              <w:tc>
                <w:tcPr>
                  <w:tcW w:w="450" w:type="dxa"/>
                  <w:shd w:val="clear" w:color="auto" w:fill="auto"/>
                </w:tcPr>
                <w:p w:rsidR="00C730A4" w:rsidRPr="0047055E" w:rsidRDefault="00C730A4" w:rsidP="00DC7D7A">
                  <w:pPr>
                    <w:rPr>
                      <w:sz w:val="14"/>
                    </w:rPr>
                  </w:pPr>
                  <w:r w:rsidRPr="0047055E">
                    <w:rPr>
                      <w:sz w:val="14"/>
                    </w:rPr>
                    <w:t>11</w:t>
                  </w:r>
                </w:p>
              </w:tc>
              <w:tc>
                <w:tcPr>
                  <w:tcW w:w="450" w:type="dxa"/>
                  <w:shd w:val="clear" w:color="auto" w:fill="auto"/>
                </w:tcPr>
                <w:p w:rsidR="00C730A4" w:rsidRPr="0047055E" w:rsidRDefault="00C730A4" w:rsidP="00DC7D7A">
                  <w:pPr>
                    <w:rPr>
                      <w:sz w:val="14"/>
                    </w:rPr>
                  </w:pPr>
                  <w:r w:rsidRPr="0047055E">
                    <w:rPr>
                      <w:sz w:val="14"/>
                    </w:rPr>
                    <w:t>4517</w:t>
                  </w:r>
                </w:p>
              </w:tc>
              <w:tc>
                <w:tcPr>
                  <w:tcW w:w="630" w:type="dxa"/>
                  <w:shd w:val="clear" w:color="auto" w:fill="auto"/>
                </w:tcPr>
                <w:p w:rsidR="00C730A4" w:rsidRPr="0047055E" w:rsidRDefault="00C730A4" w:rsidP="00DC7D7A">
                  <w:pPr>
                    <w:rPr>
                      <w:sz w:val="14"/>
                    </w:rPr>
                  </w:pPr>
                  <w:r w:rsidRPr="0047055E">
                    <w:rPr>
                      <w:sz w:val="14"/>
                    </w:rPr>
                    <w:t>148</w:t>
                  </w:r>
                </w:p>
              </w:tc>
              <w:tc>
                <w:tcPr>
                  <w:tcW w:w="666" w:type="dxa"/>
                  <w:shd w:val="clear" w:color="auto" w:fill="auto"/>
                </w:tcPr>
                <w:p w:rsidR="00C730A4" w:rsidRPr="0047055E" w:rsidRDefault="00C730A4" w:rsidP="00DC7D7A">
                  <w:pPr>
                    <w:rPr>
                      <w:sz w:val="14"/>
                    </w:rPr>
                  </w:pPr>
                  <w:r w:rsidRPr="0047055E">
                    <w:rPr>
                      <w:sz w:val="14"/>
                    </w:rPr>
                    <w:t>65</w:t>
                  </w:r>
                </w:p>
              </w:tc>
              <w:tc>
                <w:tcPr>
                  <w:tcW w:w="1170" w:type="dxa"/>
                  <w:shd w:val="clear" w:color="auto" w:fill="auto"/>
                </w:tcPr>
                <w:p w:rsidR="00C730A4" w:rsidRPr="0047055E" w:rsidRDefault="00C730A4" w:rsidP="00DC7D7A">
                  <w:pPr>
                    <w:rPr>
                      <w:sz w:val="14"/>
                    </w:rPr>
                  </w:pPr>
                  <w:r w:rsidRPr="0047055E">
                    <w:rPr>
                      <w:sz w:val="14"/>
                    </w:rPr>
                    <w:t>Skin problem</w:t>
                  </w:r>
                </w:p>
              </w:tc>
              <w:tc>
                <w:tcPr>
                  <w:tcW w:w="630" w:type="dxa"/>
                  <w:shd w:val="clear" w:color="auto" w:fill="auto"/>
                </w:tcPr>
                <w:p w:rsidR="00C730A4" w:rsidRPr="0047055E" w:rsidRDefault="00C730A4" w:rsidP="00DC7D7A">
                  <w:pPr>
                    <w:rPr>
                      <w:sz w:val="14"/>
                    </w:rPr>
                  </w:pPr>
                  <w:r w:rsidRPr="0047055E">
                    <w:rPr>
                      <w:sz w:val="14"/>
                    </w:rPr>
                    <w:t>1</w:t>
                  </w:r>
                </w:p>
              </w:tc>
              <w:tc>
                <w:tcPr>
                  <w:tcW w:w="270" w:type="dxa"/>
                  <w:shd w:val="clear" w:color="auto" w:fill="auto"/>
                </w:tcPr>
                <w:p w:rsidR="00C730A4" w:rsidRPr="0047055E" w:rsidRDefault="00C730A4" w:rsidP="00DC7D7A">
                  <w:pPr>
                    <w:rPr>
                      <w:sz w:val="14"/>
                    </w:rPr>
                  </w:pPr>
                  <w:r w:rsidRPr="0047055E">
                    <w:rPr>
                      <w:sz w:val="14"/>
                    </w:rPr>
                    <w:t>0</w:t>
                  </w:r>
                </w:p>
              </w:tc>
              <w:tc>
                <w:tcPr>
                  <w:tcW w:w="720" w:type="dxa"/>
                  <w:shd w:val="clear" w:color="auto" w:fill="auto"/>
                </w:tcPr>
                <w:p w:rsidR="00C730A4" w:rsidRPr="0047055E" w:rsidRDefault="00C730A4" w:rsidP="00DC7D7A">
                  <w:pPr>
                    <w:rPr>
                      <w:sz w:val="14"/>
                    </w:rPr>
                  </w:pPr>
                  <w:r w:rsidRPr="0047055E">
                    <w:rPr>
                      <w:sz w:val="14"/>
                    </w:rPr>
                    <w:t>0</w:t>
                  </w:r>
                </w:p>
              </w:tc>
              <w:tc>
                <w:tcPr>
                  <w:tcW w:w="630" w:type="dxa"/>
                  <w:shd w:val="clear" w:color="auto" w:fill="auto"/>
                </w:tcPr>
                <w:p w:rsidR="00C730A4" w:rsidRPr="0047055E" w:rsidRDefault="00C730A4" w:rsidP="00DC7D7A">
                  <w:pPr>
                    <w:rPr>
                      <w:sz w:val="14"/>
                    </w:rPr>
                  </w:pPr>
                  <w:r w:rsidRPr="0047055E">
                    <w:rPr>
                      <w:sz w:val="14"/>
                    </w:rPr>
                    <w:t>0</w:t>
                  </w:r>
                </w:p>
              </w:tc>
              <w:tc>
                <w:tcPr>
                  <w:tcW w:w="630" w:type="dxa"/>
                  <w:shd w:val="clear" w:color="auto" w:fill="auto"/>
                </w:tcPr>
                <w:p w:rsidR="00C730A4" w:rsidRPr="0047055E" w:rsidRDefault="00C730A4" w:rsidP="00DC7D7A">
                  <w:pPr>
                    <w:rPr>
                      <w:sz w:val="14"/>
                    </w:rPr>
                  </w:pPr>
                  <w:r w:rsidRPr="0047055E">
                    <w:rPr>
                      <w:sz w:val="14"/>
                    </w:rPr>
                    <w:t>0</w:t>
                  </w:r>
                </w:p>
              </w:tc>
              <w:tc>
                <w:tcPr>
                  <w:tcW w:w="774" w:type="dxa"/>
                  <w:shd w:val="clear" w:color="auto" w:fill="auto"/>
                </w:tcPr>
                <w:p w:rsidR="00C730A4" w:rsidRPr="0047055E" w:rsidRDefault="00C730A4" w:rsidP="00DC7D7A">
                  <w:pPr>
                    <w:rPr>
                      <w:sz w:val="14"/>
                    </w:rPr>
                  </w:pPr>
                  <w:r w:rsidRPr="0047055E">
                    <w:rPr>
                      <w:sz w:val="14"/>
                    </w:rPr>
                    <w:t>77</w:t>
                  </w:r>
                </w:p>
              </w:tc>
            </w:tr>
            <w:tr w:rsidR="00C730A4" w:rsidTr="0047055E">
              <w:tblPrEx>
                <w:tblCellMar>
                  <w:top w:w="43" w:type="dxa"/>
                  <w:bottom w:w="43" w:type="dxa"/>
                </w:tblCellMar>
              </w:tblPrEx>
              <w:tc>
                <w:tcPr>
                  <w:tcW w:w="420" w:type="dxa"/>
                  <w:shd w:val="clear" w:color="auto" w:fill="auto"/>
                </w:tcPr>
                <w:p w:rsidR="00C730A4" w:rsidRPr="0047055E" w:rsidRDefault="00C730A4" w:rsidP="00DC7D7A">
                  <w:pPr>
                    <w:rPr>
                      <w:sz w:val="14"/>
                    </w:rPr>
                  </w:pPr>
                  <w:r w:rsidRPr="0047055E">
                    <w:rPr>
                      <w:sz w:val="14"/>
                    </w:rPr>
                    <w:t>1</w:t>
                  </w:r>
                </w:p>
              </w:tc>
              <w:tc>
                <w:tcPr>
                  <w:tcW w:w="450" w:type="dxa"/>
                  <w:shd w:val="clear" w:color="auto" w:fill="auto"/>
                </w:tcPr>
                <w:p w:rsidR="00C730A4" w:rsidRPr="0047055E" w:rsidRDefault="00C730A4" w:rsidP="00DC7D7A">
                  <w:pPr>
                    <w:rPr>
                      <w:sz w:val="14"/>
                    </w:rPr>
                  </w:pPr>
                  <w:r w:rsidRPr="0047055E">
                    <w:rPr>
                      <w:sz w:val="14"/>
                    </w:rPr>
                    <w:t>11</w:t>
                  </w:r>
                </w:p>
              </w:tc>
              <w:tc>
                <w:tcPr>
                  <w:tcW w:w="450" w:type="dxa"/>
                  <w:shd w:val="clear" w:color="auto" w:fill="auto"/>
                </w:tcPr>
                <w:p w:rsidR="00C730A4" w:rsidRPr="0047055E" w:rsidRDefault="00C730A4" w:rsidP="00DC7D7A">
                  <w:pPr>
                    <w:rPr>
                      <w:sz w:val="14"/>
                    </w:rPr>
                  </w:pPr>
                  <w:r w:rsidRPr="0047055E">
                    <w:rPr>
                      <w:sz w:val="14"/>
                    </w:rPr>
                    <w:t>235</w:t>
                  </w:r>
                </w:p>
              </w:tc>
              <w:tc>
                <w:tcPr>
                  <w:tcW w:w="630" w:type="dxa"/>
                  <w:shd w:val="clear" w:color="auto" w:fill="auto"/>
                </w:tcPr>
                <w:p w:rsidR="00C730A4" w:rsidRPr="0047055E" w:rsidRDefault="00C730A4" w:rsidP="00DC7D7A">
                  <w:pPr>
                    <w:rPr>
                      <w:sz w:val="14"/>
                    </w:rPr>
                  </w:pPr>
                  <w:r w:rsidRPr="0047055E">
                    <w:rPr>
                      <w:sz w:val="14"/>
                    </w:rPr>
                    <w:t>41</w:t>
                  </w:r>
                </w:p>
              </w:tc>
              <w:tc>
                <w:tcPr>
                  <w:tcW w:w="666" w:type="dxa"/>
                  <w:shd w:val="clear" w:color="auto" w:fill="auto"/>
                </w:tcPr>
                <w:p w:rsidR="00C730A4" w:rsidRPr="0047055E" w:rsidRDefault="00C730A4" w:rsidP="00DC7D7A">
                  <w:pPr>
                    <w:rPr>
                      <w:sz w:val="14"/>
                    </w:rPr>
                  </w:pPr>
                  <w:r w:rsidRPr="0047055E">
                    <w:rPr>
                      <w:sz w:val="14"/>
                    </w:rPr>
                    <w:t>65</w:t>
                  </w:r>
                </w:p>
              </w:tc>
              <w:tc>
                <w:tcPr>
                  <w:tcW w:w="1170" w:type="dxa"/>
                  <w:shd w:val="clear" w:color="auto" w:fill="auto"/>
                </w:tcPr>
                <w:p w:rsidR="00C730A4" w:rsidRPr="0047055E" w:rsidRDefault="00C730A4" w:rsidP="00DC7D7A">
                  <w:pPr>
                    <w:rPr>
                      <w:sz w:val="14"/>
                    </w:rPr>
                  </w:pPr>
                  <w:r w:rsidRPr="0047055E">
                    <w:rPr>
                      <w:sz w:val="14"/>
                    </w:rPr>
                    <w:t>Nood / behavior / Thinking</w:t>
                  </w:r>
                </w:p>
              </w:tc>
              <w:tc>
                <w:tcPr>
                  <w:tcW w:w="630" w:type="dxa"/>
                  <w:shd w:val="clear" w:color="auto" w:fill="auto"/>
                </w:tcPr>
                <w:p w:rsidR="00C730A4" w:rsidRPr="0047055E" w:rsidRDefault="00C730A4" w:rsidP="00DC7D7A">
                  <w:pPr>
                    <w:rPr>
                      <w:sz w:val="14"/>
                    </w:rPr>
                  </w:pPr>
                  <w:r w:rsidRPr="0047055E">
                    <w:rPr>
                      <w:sz w:val="14"/>
                    </w:rPr>
                    <w:t>1</w:t>
                  </w:r>
                </w:p>
              </w:tc>
              <w:tc>
                <w:tcPr>
                  <w:tcW w:w="270" w:type="dxa"/>
                  <w:shd w:val="clear" w:color="auto" w:fill="auto"/>
                </w:tcPr>
                <w:p w:rsidR="00C730A4" w:rsidRPr="0047055E" w:rsidRDefault="00C730A4" w:rsidP="00DC7D7A">
                  <w:pPr>
                    <w:rPr>
                      <w:sz w:val="14"/>
                    </w:rPr>
                  </w:pPr>
                  <w:r w:rsidRPr="0047055E">
                    <w:rPr>
                      <w:sz w:val="14"/>
                    </w:rPr>
                    <w:t>0</w:t>
                  </w:r>
                </w:p>
              </w:tc>
              <w:tc>
                <w:tcPr>
                  <w:tcW w:w="720" w:type="dxa"/>
                  <w:shd w:val="clear" w:color="auto" w:fill="auto"/>
                </w:tcPr>
                <w:p w:rsidR="00C730A4" w:rsidRPr="0047055E" w:rsidRDefault="00C730A4" w:rsidP="00DC7D7A">
                  <w:pPr>
                    <w:rPr>
                      <w:sz w:val="14"/>
                    </w:rPr>
                  </w:pPr>
                  <w:r w:rsidRPr="0047055E">
                    <w:rPr>
                      <w:sz w:val="14"/>
                    </w:rPr>
                    <w:t>0</w:t>
                  </w:r>
                </w:p>
              </w:tc>
              <w:tc>
                <w:tcPr>
                  <w:tcW w:w="630" w:type="dxa"/>
                  <w:shd w:val="clear" w:color="auto" w:fill="auto"/>
                </w:tcPr>
                <w:p w:rsidR="00C730A4" w:rsidRPr="0047055E" w:rsidRDefault="00C730A4" w:rsidP="00DC7D7A">
                  <w:pPr>
                    <w:rPr>
                      <w:sz w:val="14"/>
                    </w:rPr>
                  </w:pPr>
                  <w:r w:rsidRPr="0047055E">
                    <w:rPr>
                      <w:sz w:val="14"/>
                    </w:rPr>
                    <w:t>0</w:t>
                  </w:r>
                </w:p>
              </w:tc>
              <w:tc>
                <w:tcPr>
                  <w:tcW w:w="630" w:type="dxa"/>
                  <w:shd w:val="clear" w:color="auto" w:fill="auto"/>
                </w:tcPr>
                <w:p w:rsidR="00C730A4" w:rsidRPr="0047055E" w:rsidRDefault="00C730A4" w:rsidP="00DC7D7A">
                  <w:pPr>
                    <w:rPr>
                      <w:sz w:val="14"/>
                    </w:rPr>
                  </w:pPr>
                  <w:r w:rsidRPr="0047055E">
                    <w:rPr>
                      <w:sz w:val="14"/>
                    </w:rPr>
                    <w:t>176</w:t>
                  </w:r>
                </w:p>
              </w:tc>
              <w:tc>
                <w:tcPr>
                  <w:tcW w:w="774" w:type="dxa"/>
                  <w:shd w:val="clear" w:color="auto" w:fill="auto"/>
                </w:tcPr>
                <w:p w:rsidR="00C730A4" w:rsidRPr="0047055E" w:rsidRDefault="00C730A4" w:rsidP="00DC7D7A">
                  <w:pPr>
                    <w:rPr>
                      <w:sz w:val="14"/>
                    </w:rPr>
                  </w:pPr>
                  <w:r w:rsidRPr="0047055E">
                    <w:rPr>
                      <w:sz w:val="14"/>
                    </w:rPr>
                    <w:t>77</w:t>
                  </w:r>
                </w:p>
              </w:tc>
            </w:tr>
          </w:tbl>
          <w:p w:rsidR="0055039A" w:rsidRDefault="0055039A" w:rsidP="00A972A1"/>
        </w:tc>
      </w:tr>
      <w:tr w:rsidR="00A32CE2" w:rsidTr="0047055E">
        <w:tblPrEx>
          <w:tblCellMar>
            <w:top w:w="43" w:type="dxa"/>
            <w:bottom w:w="43" w:type="dxa"/>
          </w:tblCellMar>
        </w:tblPrEx>
        <w:tc>
          <w:tcPr>
            <w:tcW w:w="1890" w:type="dxa"/>
            <w:shd w:val="clear" w:color="auto" w:fill="F2F2F2"/>
          </w:tcPr>
          <w:p w:rsidR="00A32CE2" w:rsidRPr="0047055E" w:rsidRDefault="002E767F" w:rsidP="00DC7D7A">
            <w:pPr>
              <w:pStyle w:val="BodyText"/>
              <w:rPr>
                <w:b/>
              </w:rPr>
            </w:pPr>
            <w:r w:rsidRPr="0047055E">
              <w:rPr>
                <w:b/>
              </w:rPr>
              <w:lastRenderedPageBreak/>
              <w:t>Possible Errors</w:t>
            </w:r>
          </w:p>
        </w:tc>
        <w:tc>
          <w:tcPr>
            <w:tcW w:w="7585" w:type="dxa"/>
            <w:shd w:val="clear" w:color="auto" w:fill="auto"/>
          </w:tcPr>
          <w:p w:rsidR="002E767F" w:rsidRPr="0047055E" w:rsidRDefault="002E767F" w:rsidP="002E767F">
            <w:pPr>
              <w:pStyle w:val="Code"/>
              <w:rPr>
                <w:lang w:val="en-GB"/>
              </w:rPr>
            </w:pPr>
            <w:r w:rsidRPr="0047055E">
              <w:rPr>
                <w:lang w:val="en-GB"/>
              </w:rPr>
              <w:t>&lt;soap:Envelope </w:t>
            </w:r>
          </w:p>
          <w:p w:rsidR="002E767F" w:rsidRPr="0047055E" w:rsidRDefault="002E767F" w:rsidP="002E767F">
            <w:pPr>
              <w:pStyle w:val="Code"/>
              <w:rPr>
                <w:lang w:val="en-GB"/>
              </w:rPr>
            </w:pPr>
            <w:r w:rsidRPr="0047055E">
              <w:rPr>
                <w:lang w:val="en-GB"/>
              </w:rPr>
              <w:t xml:space="preserve">  xmlns:soap="http://schemas.xmlsoap.org/soap/envelope/" </w:t>
            </w:r>
          </w:p>
          <w:p w:rsidR="002E767F" w:rsidRPr="0047055E" w:rsidRDefault="002E767F" w:rsidP="002E767F">
            <w:pPr>
              <w:pStyle w:val="Code"/>
              <w:rPr>
                <w:lang w:val="en-GB"/>
              </w:rPr>
            </w:pPr>
            <w:r w:rsidRPr="0047055E">
              <w:rPr>
                <w:lang w:val="en-GB"/>
              </w:rPr>
              <w:t xml:space="preserve">  xmlns:xsi="http://www.w3.org/2001/XMLSchema-instance" </w:t>
            </w:r>
          </w:p>
          <w:p w:rsidR="002E767F" w:rsidRPr="0047055E" w:rsidRDefault="002E767F" w:rsidP="002E767F">
            <w:pPr>
              <w:pStyle w:val="Code"/>
              <w:rPr>
                <w:lang w:val="en-GB"/>
              </w:rPr>
            </w:pPr>
            <w:r w:rsidRPr="0047055E">
              <w:rPr>
                <w:lang w:val="en-GB"/>
              </w:rPr>
              <w:t xml:space="preserve">  xmlns:xsd="http://www.w3.org/2001/XMLSchema"&gt;</w:t>
            </w:r>
          </w:p>
          <w:p w:rsidR="002E767F" w:rsidRPr="0047055E" w:rsidRDefault="002E767F" w:rsidP="002E767F">
            <w:pPr>
              <w:pStyle w:val="Code"/>
              <w:rPr>
                <w:lang w:val="en-GB"/>
              </w:rPr>
            </w:pPr>
            <w:r w:rsidRPr="0047055E">
              <w:rPr>
                <w:lang w:val="en-GB"/>
              </w:rPr>
              <w:t>  &lt;soap:Body&gt;</w:t>
            </w:r>
          </w:p>
          <w:p w:rsidR="002E767F" w:rsidRPr="0047055E" w:rsidRDefault="002E767F" w:rsidP="002E767F">
            <w:pPr>
              <w:pStyle w:val="Code"/>
              <w:rPr>
                <w:lang w:val="en-GB"/>
              </w:rPr>
            </w:pPr>
            <w:r w:rsidRPr="0047055E">
              <w:rPr>
                <w:lang w:val="en-GB"/>
              </w:rPr>
              <w:t>    &lt;soap:Fault&gt;</w:t>
            </w:r>
          </w:p>
          <w:p w:rsidR="002E767F" w:rsidRPr="0047055E" w:rsidRDefault="002E767F" w:rsidP="002E767F">
            <w:pPr>
              <w:pStyle w:val="Code"/>
              <w:rPr>
                <w:lang w:val="en-GB"/>
              </w:rPr>
            </w:pPr>
            <w:r w:rsidRPr="0047055E">
              <w:rPr>
                <w:lang w:val="en-GB"/>
              </w:rPr>
              <w:t>      &lt;faultcode&gt;soap:Server&lt;/faultcode&gt;</w:t>
            </w:r>
          </w:p>
          <w:p w:rsidR="002E767F" w:rsidRPr="0047055E" w:rsidRDefault="002E767F" w:rsidP="002E767F">
            <w:pPr>
              <w:pStyle w:val="Code"/>
              <w:rPr>
                <w:lang w:val="en-GB"/>
              </w:rPr>
            </w:pPr>
            <w:r w:rsidRPr="0047055E">
              <w:rPr>
                <w:lang w:val="en-GB"/>
              </w:rPr>
              <w:t>      &lt;faultstring&gt;</w:t>
            </w:r>
          </w:p>
          <w:p w:rsidR="002E767F" w:rsidRPr="0047055E" w:rsidRDefault="002E767F" w:rsidP="002E767F">
            <w:pPr>
              <w:pStyle w:val="Code"/>
              <w:rPr>
                <w:lang w:val="en-GB"/>
              </w:rPr>
            </w:pPr>
            <w:r w:rsidRPr="0047055E">
              <w:rPr>
                <w:lang w:val="en-GB"/>
              </w:rPr>
              <w:t>        System.Web.Services.Protocols.SoapException: Server was </w:t>
            </w:r>
          </w:p>
          <w:p w:rsidR="002E767F" w:rsidRPr="0047055E" w:rsidRDefault="002E767F" w:rsidP="002E767F">
            <w:pPr>
              <w:pStyle w:val="Code"/>
              <w:rPr>
                <w:lang w:val="en-GB"/>
              </w:rPr>
            </w:pPr>
            <w:r w:rsidRPr="0047055E">
              <w:rPr>
                <w:lang w:val="en-GB"/>
              </w:rPr>
              <w:t xml:space="preserve">        unable to process request. ---&amp;gt;</w:t>
            </w:r>
          </w:p>
          <w:p w:rsidR="002E767F" w:rsidRPr="0047055E" w:rsidRDefault="002E767F" w:rsidP="002E767F">
            <w:pPr>
              <w:pStyle w:val="Code"/>
              <w:rPr>
                <w:lang w:val="en-GB"/>
              </w:rPr>
            </w:pPr>
            <w:r w:rsidRPr="0047055E">
              <w:rPr>
                <w:lang w:val="en-GB"/>
              </w:rPr>
              <w:t xml:space="preserve">        System.NullReferenceException: Object reference not set </w:t>
            </w:r>
          </w:p>
          <w:p w:rsidR="002E767F" w:rsidRPr="0047055E" w:rsidRDefault="002E767F" w:rsidP="002E767F">
            <w:pPr>
              <w:pStyle w:val="Code"/>
              <w:rPr>
                <w:lang w:val="en-GB"/>
              </w:rPr>
            </w:pPr>
            <w:r w:rsidRPr="0047055E">
              <w:rPr>
                <w:lang w:val="en-GB"/>
              </w:rPr>
              <w:t xml:space="preserve">        to an instance of an object.</w:t>
            </w:r>
          </w:p>
          <w:p w:rsidR="002E767F" w:rsidRPr="0047055E" w:rsidRDefault="002E767F" w:rsidP="002E767F">
            <w:pPr>
              <w:pStyle w:val="Code"/>
              <w:rPr>
                <w:lang w:val="en-GB"/>
              </w:rPr>
            </w:pPr>
            <w:r w:rsidRPr="0047055E">
              <w:rPr>
                <w:lang w:val="en-GB"/>
              </w:rPr>
              <w:t>        at Data.processQuestion(Boolean rerender, XmlDocument </w:t>
            </w:r>
          </w:p>
          <w:p w:rsidR="002E767F" w:rsidRPr="0047055E" w:rsidRDefault="002E767F" w:rsidP="002E767F">
            <w:pPr>
              <w:pStyle w:val="Code"/>
              <w:rPr>
                <w:lang w:val="en-GB"/>
              </w:rPr>
            </w:pPr>
            <w:r w:rsidRPr="0047055E">
              <w:rPr>
                <w:lang w:val="en-GB"/>
              </w:rPr>
              <w:t xml:space="preserve">        currentNode, XmlDocument Form, String TraversalID,</w:t>
            </w:r>
          </w:p>
          <w:p w:rsidR="002E767F" w:rsidRPr="0047055E" w:rsidRDefault="002E767F" w:rsidP="002E767F">
            <w:pPr>
              <w:pStyle w:val="Code"/>
              <w:rPr>
                <w:lang w:val="en-GB"/>
              </w:rPr>
            </w:pPr>
            <w:r w:rsidRPr="0047055E">
              <w:rPr>
                <w:lang w:val="en-GB"/>
              </w:rPr>
              <w:t xml:space="preserve">        Int32 MemberID, Int32 CallID, </w:t>
            </w:r>
          </w:p>
          <w:p w:rsidR="002E767F" w:rsidRPr="0047055E" w:rsidRDefault="002E767F" w:rsidP="002E767F">
            <w:pPr>
              <w:pStyle w:val="Code"/>
              <w:rPr>
                <w:lang w:val="en-GB"/>
              </w:rPr>
            </w:pPr>
            <w:r w:rsidRPr="0047055E">
              <w:rPr>
                <w:lang w:val="en-GB"/>
              </w:rPr>
              <w:lastRenderedPageBreak/>
              <w:t xml:space="preserve">        Boolean NonExclusiveTableNone, Boolean WriteProcessed) </w:t>
            </w:r>
          </w:p>
          <w:p w:rsidR="002E767F" w:rsidRPr="0047055E" w:rsidRDefault="002E767F" w:rsidP="002E767F">
            <w:pPr>
              <w:pStyle w:val="Code"/>
              <w:rPr>
                <w:lang w:val="en-GB"/>
              </w:rPr>
            </w:pPr>
            <w:r w:rsidRPr="0047055E">
              <w:rPr>
                <w:lang w:val="en-GB"/>
              </w:rPr>
              <w:t xml:space="preserve">        in c:\inetpub\E24_APPS\WebBuilderE24\App_Code\Data.</w:t>
            </w:r>
          </w:p>
          <w:p w:rsidR="002E767F" w:rsidRPr="0047055E" w:rsidRDefault="002E767F" w:rsidP="002E767F">
            <w:pPr>
              <w:pStyle w:val="Code"/>
              <w:rPr>
                <w:lang w:val="en-GB"/>
              </w:rPr>
            </w:pPr>
            <w:r w:rsidRPr="0047055E">
              <w:rPr>
                <w:lang w:val="en-GB"/>
              </w:rPr>
              <w:t xml:space="preserve">        process.cs:line 63</w:t>
            </w:r>
          </w:p>
          <w:p w:rsidR="002E767F" w:rsidRPr="0047055E" w:rsidRDefault="002E767F" w:rsidP="002E767F">
            <w:pPr>
              <w:pStyle w:val="Code"/>
              <w:rPr>
                <w:lang w:val="en-GB"/>
              </w:rPr>
            </w:pPr>
            <w:r w:rsidRPr="0047055E">
              <w:rPr>
                <w:lang w:val="en-GB"/>
              </w:rPr>
              <w:t>        --- End of inner exception stack trace ---</w:t>
            </w:r>
          </w:p>
          <w:p w:rsidR="002E767F" w:rsidRPr="0047055E" w:rsidRDefault="002E767F" w:rsidP="002E767F">
            <w:pPr>
              <w:pStyle w:val="Code"/>
              <w:rPr>
                <w:lang w:val="en-GB"/>
              </w:rPr>
            </w:pPr>
            <w:r w:rsidRPr="0047055E">
              <w:rPr>
                <w:lang w:val="en-GB"/>
              </w:rPr>
              <w:t>      &lt;/faultstring&gt;</w:t>
            </w:r>
          </w:p>
          <w:p w:rsidR="002E767F" w:rsidRPr="0047055E" w:rsidRDefault="002E767F" w:rsidP="002E767F">
            <w:pPr>
              <w:pStyle w:val="Code"/>
              <w:rPr>
                <w:lang w:val="en-GB"/>
              </w:rPr>
            </w:pPr>
            <w:r w:rsidRPr="0047055E">
              <w:rPr>
                <w:lang w:val="en-GB"/>
              </w:rPr>
              <w:t>      &lt;detail/&gt;</w:t>
            </w:r>
          </w:p>
          <w:p w:rsidR="002E767F" w:rsidRPr="0047055E" w:rsidRDefault="002E767F" w:rsidP="002E767F">
            <w:pPr>
              <w:pStyle w:val="Code"/>
              <w:rPr>
                <w:lang w:val="en-GB"/>
              </w:rPr>
            </w:pPr>
            <w:r w:rsidRPr="0047055E">
              <w:rPr>
                <w:lang w:val="en-GB"/>
              </w:rPr>
              <w:t>    &lt;/soap:Fault&gt;</w:t>
            </w:r>
          </w:p>
          <w:p w:rsidR="002E767F" w:rsidRPr="0047055E" w:rsidRDefault="002E767F" w:rsidP="002E767F">
            <w:pPr>
              <w:pStyle w:val="Code"/>
              <w:rPr>
                <w:lang w:val="en-GB"/>
              </w:rPr>
            </w:pPr>
            <w:r w:rsidRPr="0047055E">
              <w:rPr>
                <w:lang w:val="en-GB"/>
              </w:rPr>
              <w:t>  &lt;/soap:Body&gt;</w:t>
            </w:r>
          </w:p>
          <w:p w:rsidR="00A32CE2" w:rsidRPr="0047055E" w:rsidRDefault="002E767F" w:rsidP="002E767F">
            <w:pPr>
              <w:pStyle w:val="Code"/>
              <w:rPr>
                <w:lang w:val="en-GB"/>
              </w:rPr>
            </w:pPr>
            <w:r w:rsidRPr="0047055E">
              <w:rPr>
                <w:lang w:val="en-GB"/>
              </w:rPr>
              <w:t>&lt;/soap:Envelope&gt;</w:t>
            </w:r>
          </w:p>
        </w:tc>
      </w:tr>
    </w:tbl>
    <w:p w:rsidR="004376C2" w:rsidRDefault="004376C2" w:rsidP="00A972A1"/>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659"/>
        <w:gridCol w:w="7816"/>
      </w:tblGrid>
      <w:tr w:rsidR="004376C2" w:rsidRPr="00DE2603" w:rsidTr="00703A08">
        <w:trPr>
          <w:cantSplit/>
          <w:tblHeader/>
        </w:trPr>
        <w:tc>
          <w:tcPr>
            <w:tcW w:w="189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376C2" w:rsidRPr="00DE2603" w:rsidRDefault="004376C2" w:rsidP="00703A08">
            <w:pPr>
              <w:pStyle w:val="TableHeading"/>
              <w:rPr>
                <w:sz w:val="22"/>
                <w:szCs w:val="22"/>
              </w:rPr>
            </w:pPr>
            <w:r w:rsidRPr="00DE2603">
              <w:rPr>
                <w:sz w:val="22"/>
                <w:szCs w:val="22"/>
              </w:rPr>
              <w:t>Operation</w:t>
            </w:r>
          </w:p>
        </w:tc>
        <w:tc>
          <w:tcPr>
            <w:tcW w:w="7463"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376C2" w:rsidRPr="00DE2603" w:rsidRDefault="002A450F" w:rsidP="00703A08">
            <w:pPr>
              <w:pStyle w:val="TableHeading"/>
              <w:rPr>
                <w:sz w:val="22"/>
                <w:szCs w:val="22"/>
              </w:rPr>
            </w:pPr>
            <w:r w:rsidRPr="00DE2603">
              <w:rPr>
                <w:sz w:val="22"/>
                <w:szCs w:val="22"/>
              </w:rPr>
              <w:t>getHealthAssessmentData</w:t>
            </w:r>
          </w:p>
        </w:tc>
      </w:tr>
      <w:tr w:rsidR="004376C2" w:rsidRPr="00DE2603" w:rsidTr="00113266">
        <w:tblPrEx>
          <w:tblCellMar>
            <w:top w:w="43" w:type="dxa"/>
            <w:bottom w:w="43" w:type="dxa"/>
          </w:tblCellMar>
        </w:tblPrEx>
        <w:tc>
          <w:tcPr>
            <w:tcW w:w="1890" w:type="dxa"/>
            <w:shd w:val="clear" w:color="auto" w:fill="F2F2F2"/>
          </w:tcPr>
          <w:p w:rsidR="004376C2" w:rsidRPr="00DE2603" w:rsidRDefault="004376C2" w:rsidP="00DC7D7A">
            <w:pPr>
              <w:rPr>
                <w:b/>
                <w:sz w:val="22"/>
                <w:szCs w:val="22"/>
              </w:rPr>
            </w:pPr>
            <w:r w:rsidRPr="00DE2603">
              <w:rPr>
                <w:b/>
                <w:sz w:val="22"/>
                <w:szCs w:val="22"/>
              </w:rPr>
              <w:t>Description</w:t>
            </w:r>
          </w:p>
        </w:tc>
        <w:tc>
          <w:tcPr>
            <w:tcW w:w="7463" w:type="dxa"/>
            <w:shd w:val="clear" w:color="auto" w:fill="auto"/>
          </w:tcPr>
          <w:p w:rsidR="004376C2" w:rsidRPr="00DE2603" w:rsidRDefault="002A450F" w:rsidP="00DC7D7A">
            <w:pPr>
              <w:rPr>
                <w:sz w:val="22"/>
                <w:szCs w:val="22"/>
              </w:rPr>
            </w:pPr>
            <w:r w:rsidRPr="00DE2603">
              <w:rPr>
                <w:sz w:val="22"/>
                <w:szCs w:val="22"/>
              </w:rPr>
              <w:t>This method is the retrieves the health risk and wellbeing result values for a given traversal.</w:t>
            </w:r>
          </w:p>
        </w:tc>
      </w:tr>
      <w:tr w:rsidR="004376C2" w:rsidRPr="00DE2603" w:rsidTr="00113266">
        <w:tblPrEx>
          <w:tblCellMar>
            <w:top w:w="43" w:type="dxa"/>
            <w:bottom w:w="43" w:type="dxa"/>
          </w:tblCellMar>
        </w:tblPrEx>
        <w:tc>
          <w:tcPr>
            <w:tcW w:w="1890" w:type="dxa"/>
            <w:shd w:val="clear" w:color="auto" w:fill="F2F2F2"/>
          </w:tcPr>
          <w:p w:rsidR="004376C2" w:rsidRPr="00DE2603" w:rsidRDefault="004376C2" w:rsidP="00DC7D7A">
            <w:pPr>
              <w:rPr>
                <w:b/>
                <w:sz w:val="22"/>
                <w:szCs w:val="22"/>
              </w:rPr>
            </w:pPr>
            <w:r w:rsidRPr="00DE2603">
              <w:rPr>
                <w:b/>
                <w:sz w:val="22"/>
                <w:szCs w:val="22"/>
              </w:rPr>
              <w:t>Parameters</w:t>
            </w:r>
          </w:p>
        </w:tc>
        <w:tc>
          <w:tcPr>
            <w:tcW w:w="7463" w:type="dxa"/>
            <w:shd w:val="clear" w:color="auto" w:fill="auto"/>
          </w:tcPr>
          <w:tbl>
            <w:tblPr>
              <w:tblW w:w="7586" w:type="dxa"/>
              <w:tblLook w:val="04A0" w:firstRow="1" w:lastRow="0" w:firstColumn="1" w:lastColumn="0" w:noHBand="0" w:noVBand="1"/>
            </w:tblPr>
            <w:tblGrid>
              <w:gridCol w:w="1304"/>
              <w:gridCol w:w="718"/>
              <w:gridCol w:w="5564"/>
            </w:tblGrid>
            <w:tr w:rsidR="002A450F" w:rsidRPr="00DE2603" w:rsidTr="00DE2603">
              <w:tc>
                <w:tcPr>
                  <w:tcW w:w="1304" w:type="dxa"/>
                  <w:shd w:val="clear" w:color="auto" w:fill="auto"/>
                </w:tcPr>
                <w:p w:rsidR="002A450F" w:rsidRPr="00DE2603" w:rsidRDefault="002A450F" w:rsidP="00AC0CF7">
                  <w:pPr>
                    <w:rPr>
                      <w:sz w:val="22"/>
                      <w:szCs w:val="22"/>
                    </w:rPr>
                  </w:pPr>
                  <w:r w:rsidRPr="00DE2603">
                    <w:rPr>
                      <w:sz w:val="22"/>
                      <w:szCs w:val="22"/>
                    </w:rPr>
                    <w:t>TraversalID</w:t>
                  </w:r>
                </w:p>
              </w:tc>
              <w:tc>
                <w:tcPr>
                  <w:tcW w:w="702" w:type="dxa"/>
                  <w:shd w:val="clear" w:color="auto" w:fill="auto"/>
                </w:tcPr>
                <w:p w:rsidR="002A450F" w:rsidRPr="00DE2603" w:rsidRDefault="002A450F" w:rsidP="00AC0CF7">
                  <w:pPr>
                    <w:rPr>
                      <w:sz w:val="22"/>
                      <w:szCs w:val="22"/>
                    </w:rPr>
                  </w:pPr>
                  <w:r w:rsidRPr="00DE2603">
                    <w:rPr>
                      <w:sz w:val="22"/>
                      <w:szCs w:val="22"/>
                    </w:rPr>
                    <w:t>string</w:t>
                  </w:r>
                </w:p>
              </w:tc>
              <w:tc>
                <w:tcPr>
                  <w:tcW w:w="5580" w:type="dxa"/>
                  <w:shd w:val="clear" w:color="auto" w:fill="auto"/>
                </w:tcPr>
                <w:p w:rsidR="002A450F" w:rsidRPr="00DE2603" w:rsidRDefault="002A450F" w:rsidP="00AC0CF7">
                  <w:pPr>
                    <w:rPr>
                      <w:sz w:val="22"/>
                      <w:szCs w:val="22"/>
                    </w:rPr>
                  </w:pPr>
                  <w:r w:rsidRPr="00DE2603">
                    <w:rPr>
                      <w:sz w:val="22"/>
                      <w:szCs w:val="22"/>
                    </w:rPr>
                    <w:t xml:space="preserve">The TraversalID of the </w:t>
                  </w:r>
                  <w:r w:rsidR="002E716D" w:rsidRPr="00DE2603">
                    <w:rPr>
                      <w:sz w:val="22"/>
                      <w:szCs w:val="22"/>
                    </w:rPr>
                    <w:t>HLA</w:t>
                  </w:r>
                  <w:r w:rsidRPr="00DE2603">
                    <w:rPr>
                      <w:sz w:val="22"/>
                      <w:szCs w:val="22"/>
                    </w:rPr>
                    <w:t xml:space="preserve"> assessment.</w:t>
                  </w:r>
                </w:p>
              </w:tc>
            </w:tr>
            <w:tr w:rsidR="002A450F" w:rsidRPr="00DE2603" w:rsidTr="00DE2603">
              <w:tc>
                <w:tcPr>
                  <w:tcW w:w="1304" w:type="dxa"/>
                  <w:shd w:val="clear" w:color="auto" w:fill="auto"/>
                </w:tcPr>
                <w:p w:rsidR="002A450F" w:rsidRPr="00DE2603" w:rsidRDefault="002A450F" w:rsidP="00AC0CF7">
                  <w:pPr>
                    <w:rPr>
                      <w:sz w:val="22"/>
                      <w:szCs w:val="22"/>
                    </w:rPr>
                  </w:pPr>
                  <w:r w:rsidRPr="00DE2603">
                    <w:rPr>
                      <w:sz w:val="22"/>
                      <w:szCs w:val="22"/>
                    </w:rPr>
                    <w:t>RiskForAge</w:t>
                  </w:r>
                </w:p>
              </w:tc>
              <w:tc>
                <w:tcPr>
                  <w:tcW w:w="702" w:type="dxa"/>
                  <w:shd w:val="clear" w:color="auto" w:fill="auto"/>
                </w:tcPr>
                <w:p w:rsidR="002A450F" w:rsidRPr="00DE2603" w:rsidRDefault="002A450F" w:rsidP="00AC0CF7">
                  <w:pPr>
                    <w:rPr>
                      <w:sz w:val="22"/>
                      <w:szCs w:val="22"/>
                    </w:rPr>
                  </w:pPr>
                  <w:r w:rsidRPr="00DE2603">
                    <w:rPr>
                      <w:sz w:val="22"/>
                      <w:szCs w:val="22"/>
                    </w:rPr>
                    <w:t>int</w:t>
                  </w:r>
                </w:p>
              </w:tc>
              <w:tc>
                <w:tcPr>
                  <w:tcW w:w="5580" w:type="dxa"/>
                  <w:shd w:val="clear" w:color="auto" w:fill="auto"/>
                </w:tcPr>
                <w:p w:rsidR="002A450F" w:rsidRPr="00DE2603" w:rsidRDefault="002A450F" w:rsidP="00AC0CF7">
                  <w:pPr>
                    <w:rPr>
                      <w:sz w:val="22"/>
                      <w:szCs w:val="22"/>
                    </w:rPr>
                  </w:pPr>
                  <w:r w:rsidRPr="00DE2603">
                    <w:rPr>
                      <w:sz w:val="22"/>
                      <w:szCs w:val="22"/>
                    </w:rPr>
                    <w:t>This is the age that the calculation engine will assess risks up to.</w:t>
                  </w:r>
                </w:p>
              </w:tc>
            </w:tr>
            <w:tr w:rsidR="002A450F" w:rsidRPr="00DE2603" w:rsidTr="00DE2603">
              <w:tc>
                <w:tcPr>
                  <w:tcW w:w="1304" w:type="dxa"/>
                  <w:shd w:val="clear" w:color="auto" w:fill="auto"/>
                </w:tcPr>
                <w:p w:rsidR="002A450F" w:rsidRPr="00DE2603" w:rsidRDefault="002A450F" w:rsidP="00AC0CF7">
                  <w:pPr>
                    <w:rPr>
                      <w:sz w:val="22"/>
                      <w:szCs w:val="22"/>
                    </w:rPr>
                  </w:pPr>
                  <w:r w:rsidRPr="00DE2603">
                    <w:rPr>
                      <w:sz w:val="22"/>
                      <w:szCs w:val="22"/>
                    </w:rPr>
                    <w:t>Conclusions</w:t>
                  </w:r>
                </w:p>
              </w:tc>
              <w:tc>
                <w:tcPr>
                  <w:tcW w:w="702" w:type="dxa"/>
                  <w:shd w:val="clear" w:color="auto" w:fill="auto"/>
                </w:tcPr>
                <w:p w:rsidR="002A450F" w:rsidRPr="00DE2603" w:rsidRDefault="002A450F" w:rsidP="00AC0CF7">
                  <w:pPr>
                    <w:rPr>
                      <w:sz w:val="22"/>
                      <w:szCs w:val="22"/>
                    </w:rPr>
                  </w:pPr>
                  <w:r w:rsidRPr="00DE2603">
                    <w:rPr>
                      <w:sz w:val="22"/>
                      <w:szCs w:val="22"/>
                    </w:rPr>
                    <w:t>int</w:t>
                  </w:r>
                </w:p>
              </w:tc>
              <w:tc>
                <w:tcPr>
                  <w:tcW w:w="5580" w:type="dxa"/>
                  <w:shd w:val="clear" w:color="auto" w:fill="auto"/>
                </w:tcPr>
                <w:p w:rsidR="002A450F" w:rsidRPr="00DE2603" w:rsidRDefault="002A450F" w:rsidP="00AC0CF7">
                  <w:pPr>
                    <w:rPr>
                      <w:sz w:val="22"/>
                      <w:szCs w:val="22"/>
                    </w:rPr>
                  </w:pPr>
                  <w:r w:rsidRPr="00DE2603">
                    <w:rPr>
                      <w:sz w:val="22"/>
                      <w:szCs w:val="22"/>
                    </w:rPr>
                    <w:t>This is an array of conclusion ids that the user can work on to see the potential improvements in the risks.</w:t>
                  </w:r>
                </w:p>
              </w:tc>
            </w:tr>
          </w:tbl>
          <w:p w:rsidR="004376C2" w:rsidRPr="00DE2603" w:rsidRDefault="004376C2" w:rsidP="00DC7D7A">
            <w:pPr>
              <w:rPr>
                <w:sz w:val="22"/>
                <w:szCs w:val="22"/>
              </w:rPr>
            </w:pPr>
          </w:p>
        </w:tc>
      </w:tr>
      <w:tr w:rsidR="004376C2" w:rsidRPr="00DE2603" w:rsidTr="00113266">
        <w:tblPrEx>
          <w:tblCellMar>
            <w:top w:w="43" w:type="dxa"/>
            <w:bottom w:w="43" w:type="dxa"/>
          </w:tblCellMar>
        </w:tblPrEx>
        <w:trPr>
          <w:cantSplit/>
        </w:trPr>
        <w:tc>
          <w:tcPr>
            <w:tcW w:w="1890" w:type="dxa"/>
            <w:shd w:val="clear" w:color="auto" w:fill="F2F2F2"/>
          </w:tcPr>
          <w:p w:rsidR="004376C2" w:rsidRPr="00DE2603" w:rsidRDefault="004376C2" w:rsidP="00DC7D7A">
            <w:pPr>
              <w:pStyle w:val="BodyText"/>
              <w:rPr>
                <w:b/>
                <w:sz w:val="22"/>
                <w:szCs w:val="22"/>
              </w:rPr>
            </w:pPr>
            <w:r w:rsidRPr="00DE2603">
              <w:rPr>
                <w:b/>
                <w:sz w:val="22"/>
                <w:szCs w:val="22"/>
              </w:rPr>
              <w:t>Request format</w:t>
            </w:r>
          </w:p>
          <w:p w:rsidR="004376C2" w:rsidRPr="00DE2603" w:rsidRDefault="004376C2" w:rsidP="00DC7D7A">
            <w:pPr>
              <w:rPr>
                <w:b/>
                <w:sz w:val="22"/>
                <w:szCs w:val="22"/>
              </w:rPr>
            </w:pPr>
          </w:p>
        </w:tc>
        <w:tc>
          <w:tcPr>
            <w:tcW w:w="7463" w:type="dxa"/>
            <w:shd w:val="clear" w:color="auto" w:fill="auto"/>
          </w:tcPr>
          <w:p w:rsidR="002A450F" w:rsidRPr="00DE2603" w:rsidRDefault="002A450F" w:rsidP="002A450F">
            <w:pPr>
              <w:pStyle w:val="Code"/>
              <w:rPr>
                <w:sz w:val="22"/>
                <w:szCs w:val="22"/>
                <w:lang w:val="en-GB"/>
              </w:rPr>
            </w:pPr>
            <w:r w:rsidRPr="00DE2603">
              <w:rPr>
                <w:sz w:val="22"/>
                <w:szCs w:val="22"/>
                <w:lang w:val="en-GB"/>
              </w:rPr>
              <w:t>POST /webbuilder/data.asmx HTTP/1.1</w:t>
            </w:r>
          </w:p>
          <w:p w:rsidR="002A450F" w:rsidRPr="00DE2603" w:rsidRDefault="002A450F" w:rsidP="002A450F">
            <w:pPr>
              <w:pStyle w:val="Code"/>
              <w:rPr>
                <w:sz w:val="22"/>
                <w:szCs w:val="22"/>
                <w:lang w:val="en-GB"/>
              </w:rPr>
            </w:pPr>
            <w:r w:rsidRPr="00DE2603">
              <w:rPr>
                <w:sz w:val="22"/>
                <w:szCs w:val="22"/>
                <w:lang w:val="en-GB"/>
              </w:rPr>
              <w:t>Host: apps.expert-24.com</w:t>
            </w:r>
          </w:p>
          <w:p w:rsidR="002A450F" w:rsidRPr="00DE2603" w:rsidRDefault="002A450F" w:rsidP="002A450F">
            <w:pPr>
              <w:pStyle w:val="Code"/>
              <w:rPr>
                <w:sz w:val="22"/>
                <w:szCs w:val="22"/>
              </w:rPr>
            </w:pPr>
            <w:r w:rsidRPr="00DE2603">
              <w:rPr>
                <w:sz w:val="22"/>
                <w:szCs w:val="22"/>
              </w:rPr>
              <w:t>Content-Type: text/xml; charset=utf-8</w:t>
            </w:r>
          </w:p>
          <w:p w:rsidR="002A450F" w:rsidRPr="00DE2603" w:rsidRDefault="002A450F" w:rsidP="002A450F">
            <w:pPr>
              <w:pStyle w:val="Code"/>
              <w:rPr>
                <w:sz w:val="22"/>
                <w:szCs w:val="22"/>
                <w:lang w:val="en-GB"/>
              </w:rPr>
            </w:pPr>
            <w:r w:rsidRPr="00DE2603">
              <w:rPr>
                <w:sz w:val="22"/>
                <w:szCs w:val="22"/>
                <w:lang w:val="en-GB"/>
              </w:rPr>
              <w:t xml:space="preserve">Content-Length: </w:t>
            </w:r>
            <w:r w:rsidRPr="00DE2603">
              <w:rPr>
                <w:b/>
                <w:sz w:val="22"/>
                <w:szCs w:val="22"/>
                <w:lang w:val="en-GB"/>
              </w:rPr>
              <w:t>length</w:t>
            </w:r>
          </w:p>
          <w:p w:rsidR="002A450F" w:rsidRPr="00DE2603" w:rsidRDefault="002A450F" w:rsidP="002A450F">
            <w:pPr>
              <w:pStyle w:val="Code"/>
              <w:rPr>
                <w:sz w:val="22"/>
                <w:szCs w:val="22"/>
                <w:lang w:val="en-GB"/>
              </w:rPr>
            </w:pPr>
            <w:r w:rsidRPr="00DE2603">
              <w:rPr>
                <w:sz w:val="22"/>
                <w:szCs w:val="22"/>
                <w:lang w:val="en-GB"/>
              </w:rPr>
              <w:t>SOAPAction: "http://tempuri.org/getHealthAssessmentData"</w:t>
            </w:r>
          </w:p>
          <w:p w:rsidR="002A450F" w:rsidRPr="00DE2603" w:rsidRDefault="002A450F" w:rsidP="002A450F">
            <w:pPr>
              <w:pStyle w:val="Code"/>
              <w:rPr>
                <w:sz w:val="22"/>
                <w:szCs w:val="22"/>
                <w:lang w:val="en-GB"/>
              </w:rPr>
            </w:pP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&lt;?xml version="1.0" encoding="utf-8"?&gt;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&lt;soap:Envelope </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xmlns:xsi=”http://www.w3.org/2001/XMLSchema-instance”</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xmlns:xsd="http://www.w3.org/2001/XMLSchema"</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xmlns:soap="http://schemas.xmlsoap.org/soap/envelope/"&gt;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&lt;soap:Body&gt;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&lt;getHealthAssessmentData xmlns="http://tempuri.org/"&gt;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&lt;TraversalID&gt;string&lt;/TraversalID&gt;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&lt;RiskForAge&gt;int&lt;/RiskForAge&gt;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&lt;Conclusions&gt;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&lt;int&gt;int&lt;/int&gt;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&lt;int&gt;int&lt;/int&gt;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&lt;/Conclusions&gt;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&lt;/getHealthAssessmentData&gt;</w:t>
            </w:r>
          </w:p>
          <w:p w:rsidR="002A450F" w:rsidRPr="00DE2603" w:rsidRDefault="002A450F" w:rsidP="002A450F">
            <w:pPr>
              <w:pStyle w:val="Code"/>
              <w:rPr>
                <w:rFonts w:cs="Courier New"/>
                <w:noProof/>
                <w:sz w:val="22"/>
                <w:szCs w:val="22"/>
                <w:lang w:val="en-GB"/>
              </w:rPr>
            </w:pPr>
            <w:r w:rsidRPr="00DE2603">
              <w:rPr>
                <w:rFonts w:cs="Courier New"/>
                <w:noProof/>
                <w:sz w:val="22"/>
                <w:szCs w:val="22"/>
                <w:lang w:val="en-GB"/>
              </w:rPr>
              <w:t xml:space="preserve">  &lt;/soap:Body&gt;</w:t>
            </w:r>
          </w:p>
          <w:p w:rsidR="004376C2" w:rsidRPr="00DE2603" w:rsidRDefault="002A450F" w:rsidP="002A450F">
            <w:pPr>
              <w:pStyle w:val="Code"/>
              <w:rPr>
                <w:rFonts w:cs="Courier New"/>
                <w:noProof/>
                <w:color w:val="0000FF"/>
                <w:sz w:val="22"/>
                <w:szCs w:val="22"/>
                <w:lang w:val="en-GB"/>
              </w:rPr>
            </w:pPr>
            <w:r w:rsidRPr="00DE2603">
              <w:rPr>
                <w:rFonts w:cs="Courier New"/>
                <w:noProof/>
                <w:sz w:val="22"/>
                <w:szCs w:val="22"/>
                <w:lang w:val="en-GB"/>
              </w:rPr>
              <w:t>&lt;/soap:Envelope&gt;</w:t>
            </w:r>
          </w:p>
        </w:tc>
      </w:tr>
      <w:tr w:rsidR="004376C2" w:rsidRPr="00DE2603" w:rsidTr="00113266">
        <w:tblPrEx>
          <w:tblCellMar>
            <w:top w:w="43" w:type="dxa"/>
            <w:bottom w:w="43" w:type="dxa"/>
          </w:tblCellMar>
        </w:tblPrEx>
        <w:tc>
          <w:tcPr>
            <w:tcW w:w="1890" w:type="dxa"/>
            <w:shd w:val="clear" w:color="auto" w:fill="F2F2F2"/>
          </w:tcPr>
          <w:p w:rsidR="004376C2" w:rsidRPr="00DE2603" w:rsidRDefault="004376C2" w:rsidP="00DC7D7A">
            <w:pPr>
              <w:pStyle w:val="BodyText"/>
              <w:rPr>
                <w:b/>
                <w:sz w:val="22"/>
                <w:szCs w:val="22"/>
              </w:rPr>
            </w:pPr>
            <w:r w:rsidRPr="00DE2603">
              <w:rPr>
                <w:b/>
                <w:sz w:val="22"/>
                <w:szCs w:val="22"/>
              </w:rPr>
              <w:t>Response Format</w:t>
            </w:r>
          </w:p>
        </w:tc>
        <w:tc>
          <w:tcPr>
            <w:tcW w:w="7463" w:type="dxa"/>
            <w:shd w:val="clear" w:color="auto" w:fill="auto"/>
          </w:tcPr>
          <w:p w:rsidR="002A450F" w:rsidRPr="00DE2603" w:rsidRDefault="002A450F" w:rsidP="002A450F">
            <w:pPr>
              <w:pStyle w:val="Request"/>
              <w:rPr>
                <w:color w:val="auto"/>
                <w:sz w:val="22"/>
                <w:szCs w:val="22"/>
              </w:rPr>
            </w:pPr>
            <w:r w:rsidRPr="00DE2603">
              <w:rPr>
                <w:color w:val="auto"/>
                <w:sz w:val="22"/>
                <w:szCs w:val="22"/>
              </w:rPr>
              <w:t>HTTP/1.1 200 OK</w:t>
            </w:r>
          </w:p>
          <w:p w:rsidR="002A450F" w:rsidRPr="00DE2603" w:rsidRDefault="002A450F" w:rsidP="002A450F">
            <w:pPr>
              <w:pStyle w:val="Request"/>
              <w:rPr>
                <w:color w:val="auto"/>
                <w:sz w:val="22"/>
                <w:szCs w:val="22"/>
              </w:rPr>
            </w:pPr>
            <w:r w:rsidRPr="00DE2603">
              <w:rPr>
                <w:color w:val="auto"/>
                <w:sz w:val="22"/>
                <w:szCs w:val="22"/>
              </w:rPr>
              <w:t>Content-Type: text/xml; charset=utf-8</w:t>
            </w:r>
          </w:p>
          <w:p w:rsidR="002A450F" w:rsidRPr="00DE2603" w:rsidRDefault="002A450F" w:rsidP="002A450F">
            <w:pPr>
              <w:pStyle w:val="Request"/>
              <w:rPr>
                <w:b/>
                <w:bCs/>
                <w:color w:val="auto"/>
                <w:sz w:val="22"/>
                <w:szCs w:val="22"/>
              </w:rPr>
            </w:pPr>
            <w:r w:rsidRPr="00DE2603">
              <w:rPr>
                <w:color w:val="auto"/>
                <w:sz w:val="22"/>
                <w:szCs w:val="22"/>
              </w:rPr>
              <w:t xml:space="preserve">Content-Length: </w:t>
            </w:r>
            <w:r w:rsidRPr="00DE2603">
              <w:rPr>
                <w:b/>
                <w:bCs/>
                <w:color w:val="auto"/>
                <w:sz w:val="22"/>
                <w:szCs w:val="22"/>
              </w:rPr>
              <w:t>length</w:t>
            </w:r>
          </w:p>
          <w:p w:rsidR="002A450F" w:rsidRPr="00DE2603" w:rsidRDefault="002A450F" w:rsidP="002A450F">
            <w:pPr>
              <w:pStyle w:val="Request"/>
              <w:rPr>
                <w:color w:val="auto"/>
                <w:sz w:val="22"/>
                <w:szCs w:val="22"/>
              </w:rPr>
            </w:pPr>
          </w:p>
          <w:p w:rsidR="002A450F" w:rsidRPr="00DE2603" w:rsidRDefault="002A450F"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&lt;?xml version="1.0" encoding="utf-8"?&gt;</w:t>
            </w:r>
          </w:p>
          <w:p w:rsidR="00AC0CF7" w:rsidRPr="00DE2603" w:rsidRDefault="002A450F"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&lt;soap:Envelope</w:t>
            </w:r>
          </w:p>
          <w:p w:rsidR="00AC0CF7" w:rsidRPr="00DE2603" w:rsidRDefault="00AC0CF7"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 xml:space="preserve"> </w:t>
            </w:r>
            <w:r w:rsidR="002A450F" w:rsidRPr="00DE2603">
              <w:rPr>
                <w:rFonts w:ascii="Courier New" w:hAnsi="Courier New" w:cs="Courier New"/>
                <w:noProof/>
                <w:sz w:val="22"/>
                <w:szCs w:val="22"/>
                <w:lang w:val="en-GB"/>
              </w:rPr>
              <w:t xml:space="preserve"> xmlns:xsi=</w:t>
            </w:r>
            <w:r w:rsidRPr="00DE2603">
              <w:rPr>
                <w:rFonts w:ascii="Courier New" w:hAnsi="Courier New" w:cs="Courier New"/>
                <w:noProof/>
                <w:sz w:val="22"/>
                <w:szCs w:val="22"/>
                <w:lang w:val="en-GB"/>
              </w:rPr>
              <w:t xml:space="preserve">"http://www.w3.org/2001/XMLSchema-instance" </w:t>
            </w:r>
          </w:p>
          <w:p w:rsidR="00AC0CF7" w:rsidRPr="00DE2603" w:rsidRDefault="002A450F"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lastRenderedPageBreak/>
              <w:t xml:space="preserve"> </w:t>
            </w:r>
            <w:r w:rsidR="00AC0CF7" w:rsidRPr="00DE2603">
              <w:rPr>
                <w:rFonts w:ascii="Courier New" w:hAnsi="Courier New" w:cs="Courier New"/>
                <w:noProof/>
                <w:sz w:val="22"/>
                <w:szCs w:val="22"/>
                <w:lang w:val="en-GB"/>
              </w:rPr>
              <w:t xml:space="preserve"> x</w:t>
            </w:r>
            <w:r w:rsidRPr="00DE2603">
              <w:rPr>
                <w:rFonts w:ascii="Courier New" w:hAnsi="Courier New" w:cs="Courier New"/>
                <w:noProof/>
                <w:sz w:val="22"/>
                <w:szCs w:val="22"/>
                <w:lang w:val="en-GB"/>
              </w:rPr>
              <w:t xml:space="preserve">mlns:xsd="http://www.w3.org/2001/XMLSchema" </w:t>
            </w:r>
            <w:r w:rsidR="00AC0CF7" w:rsidRPr="00DE2603">
              <w:rPr>
                <w:rFonts w:ascii="Courier New" w:hAnsi="Courier New" w:cs="Courier New"/>
                <w:noProof/>
                <w:sz w:val="22"/>
                <w:szCs w:val="22"/>
                <w:lang w:val="en-GB"/>
              </w:rPr>
              <w:t xml:space="preserve"> </w:t>
            </w:r>
          </w:p>
          <w:p w:rsidR="002A450F" w:rsidRPr="00DE2603" w:rsidRDefault="00AC0CF7"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 xml:space="preserve">  </w:t>
            </w:r>
            <w:r w:rsidR="002A450F" w:rsidRPr="00DE2603">
              <w:rPr>
                <w:rFonts w:ascii="Courier New" w:hAnsi="Courier New" w:cs="Courier New"/>
                <w:noProof/>
                <w:sz w:val="22"/>
                <w:szCs w:val="22"/>
                <w:lang w:val="en-GB"/>
              </w:rPr>
              <w:t>xmlns:soap="http://schemas.xmlsoap.org/soap/envelope/"&gt;</w:t>
            </w:r>
          </w:p>
          <w:p w:rsidR="002A450F" w:rsidRPr="00DE2603" w:rsidRDefault="002A450F"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 xml:space="preserve">  &lt;soap:Body&gt;</w:t>
            </w:r>
          </w:p>
          <w:p w:rsidR="002A450F" w:rsidRPr="00DE2603" w:rsidRDefault="002A450F"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 xml:space="preserve">    &lt;getHealthAssessmentDataResponse</w:t>
            </w:r>
          </w:p>
          <w:p w:rsidR="002A450F" w:rsidRPr="00DE2603" w:rsidRDefault="00AC0CF7"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 xml:space="preserve">     </w:t>
            </w:r>
            <w:r w:rsidR="002A450F" w:rsidRPr="00DE2603">
              <w:rPr>
                <w:rFonts w:ascii="Courier New" w:hAnsi="Courier New" w:cs="Courier New"/>
                <w:noProof/>
                <w:sz w:val="22"/>
                <w:szCs w:val="22"/>
                <w:lang w:val="en-GB"/>
              </w:rPr>
              <w:t xml:space="preserve"> xmlns="http://tempuri.org/"&gt;</w:t>
            </w:r>
          </w:p>
          <w:p w:rsidR="002A450F" w:rsidRPr="00DE2603" w:rsidRDefault="002A450F"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 xml:space="preserve">      &lt;getHealthAssessmentDataResult&gt;xml</w:t>
            </w:r>
          </w:p>
          <w:p w:rsidR="002A450F" w:rsidRPr="00DE2603" w:rsidRDefault="002A450F"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 xml:space="preserve">      &lt;/getHealthAssessmentDataResult&gt;</w:t>
            </w:r>
          </w:p>
          <w:p w:rsidR="002A450F" w:rsidRPr="00DE2603" w:rsidRDefault="002A450F"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 xml:space="preserve">    &lt;/getHealthAssessmentDataResponse&gt;</w:t>
            </w:r>
          </w:p>
          <w:p w:rsidR="002A450F" w:rsidRPr="00DE2603" w:rsidRDefault="002A450F" w:rsidP="0047055E">
            <w:pPr>
              <w:autoSpaceDE w:val="0"/>
              <w:autoSpaceDN w:val="0"/>
              <w:adjustRightInd w:val="0"/>
              <w:rPr>
                <w:rFonts w:ascii="Courier New" w:hAnsi="Courier New" w:cs="Courier New"/>
                <w:noProof/>
                <w:sz w:val="22"/>
                <w:szCs w:val="22"/>
                <w:lang w:val="en-GB"/>
              </w:rPr>
            </w:pPr>
            <w:r w:rsidRPr="00DE2603">
              <w:rPr>
                <w:rFonts w:ascii="Courier New" w:hAnsi="Courier New" w:cs="Courier New"/>
                <w:noProof/>
                <w:sz w:val="22"/>
                <w:szCs w:val="22"/>
                <w:lang w:val="en-GB"/>
              </w:rPr>
              <w:t xml:space="preserve">  &lt;/soap:Body&gt;</w:t>
            </w:r>
          </w:p>
          <w:p w:rsidR="004376C2" w:rsidRPr="00DE2603" w:rsidRDefault="002A450F" w:rsidP="00DC7D7A">
            <w:pPr>
              <w:rPr>
                <w:rFonts w:ascii="Courier New" w:hAnsi="Courier New" w:cs="Courier New"/>
                <w:noProof/>
                <w:color w:val="0000FF"/>
                <w:sz w:val="22"/>
                <w:szCs w:val="22"/>
                <w:lang w:val="en-GB"/>
              </w:rPr>
            </w:pPr>
            <w:r w:rsidRPr="00DE2603">
              <w:rPr>
                <w:rFonts w:ascii="Courier New" w:hAnsi="Courier New" w:cs="Courier New"/>
                <w:noProof/>
                <w:sz w:val="22"/>
                <w:szCs w:val="22"/>
                <w:lang w:val="en-GB"/>
              </w:rPr>
              <w:t>&lt;/soap:Envelope&gt;</w:t>
            </w:r>
          </w:p>
        </w:tc>
      </w:tr>
      <w:tr w:rsidR="004376C2" w:rsidRPr="00DE2603" w:rsidTr="00113266">
        <w:tblPrEx>
          <w:tblCellMar>
            <w:top w:w="43" w:type="dxa"/>
            <w:bottom w:w="43" w:type="dxa"/>
          </w:tblCellMar>
        </w:tblPrEx>
        <w:tc>
          <w:tcPr>
            <w:tcW w:w="1890" w:type="dxa"/>
            <w:shd w:val="clear" w:color="auto" w:fill="F2F2F2"/>
          </w:tcPr>
          <w:p w:rsidR="004376C2" w:rsidRPr="00DE2603" w:rsidRDefault="004376C2" w:rsidP="00DC7D7A">
            <w:pPr>
              <w:pStyle w:val="BodyText"/>
              <w:rPr>
                <w:b/>
                <w:sz w:val="22"/>
                <w:szCs w:val="22"/>
              </w:rPr>
            </w:pPr>
            <w:r w:rsidRPr="00DE2603">
              <w:rPr>
                <w:b/>
                <w:sz w:val="22"/>
                <w:szCs w:val="22"/>
              </w:rPr>
              <w:lastRenderedPageBreak/>
              <w:t>Sample</w:t>
            </w:r>
          </w:p>
        </w:tc>
        <w:tc>
          <w:tcPr>
            <w:tcW w:w="7463" w:type="dxa"/>
            <w:shd w:val="clear" w:color="auto" w:fill="auto"/>
          </w:tcPr>
          <w:p w:rsidR="00AC0CF7" w:rsidRPr="00DE2603" w:rsidRDefault="00AC0CF7" w:rsidP="00AC0CF7">
            <w:pPr>
              <w:rPr>
                <w:sz w:val="22"/>
                <w:szCs w:val="22"/>
                <w:lang w:val="en-GB"/>
              </w:rPr>
            </w:pPr>
            <w:r w:rsidRPr="00DE2603">
              <w:rPr>
                <w:sz w:val="22"/>
                <w:szCs w:val="22"/>
                <w:lang w:val="en-GB"/>
              </w:rPr>
              <w:t xml:space="preserve">In this sample request the risk calculation engine is invoked for an </w:t>
            </w:r>
            <w:r w:rsidR="002E716D" w:rsidRPr="00DE2603">
              <w:rPr>
                <w:sz w:val="22"/>
                <w:szCs w:val="22"/>
                <w:lang w:val="en-GB"/>
              </w:rPr>
              <w:t>HLA</w:t>
            </w:r>
            <w:r w:rsidRPr="00DE2603">
              <w:rPr>
                <w:sz w:val="22"/>
                <w:szCs w:val="22"/>
                <w:lang w:val="en-GB"/>
              </w:rPr>
              <w:t xml:space="preserve"> traversal</w:t>
            </w:r>
          </w:p>
          <w:p w:rsidR="00AC0CF7" w:rsidRPr="00DE2603" w:rsidRDefault="00AC0CF7" w:rsidP="00AC0CF7">
            <w:pPr>
              <w:pStyle w:val="Code"/>
              <w:rPr>
                <w:noProof/>
                <w:sz w:val="22"/>
                <w:szCs w:val="22"/>
                <w:lang w:val="en-GB"/>
              </w:rPr>
            </w:pPr>
            <w:r w:rsidRPr="00DE2603">
              <w:rPr>
                <w:noProof/>
                <w:sz w:val="22"/>
                <w:szCs w:val="22"/>
                <w:lang w:val="en-GB"/>
              </w:rPr>
              <w:t>&lt;?xml version="1.0" encoding="utf-8"?&gt;</w:t>
            </w:r>
          </w:p>
          <w:p w:rsidR="00AC0CF7" w:rsidRPr="00DE2603" w:rsidRDefault="00AC0CF7" w:rsidP="00AC0CF7">
            <w:pPr>
              <w:pStyle w:val="Code"/>
              <w:rPr>
                <w:noProof/>
                <w:sz w:val="22"/>
                <w:szCs w:val="22"/>
                <w:lang w:val="en-GB"/>
              </w:rPr>
            </w:pPr>
            <w:r w:rsidRPr="00DE2603">
              <w:rPr>
                <w:noProof/>
                <w:sz w:val="22"/>
                <w:szCs w:val="22"/>
                <w:lang w:val="en-GB"/>
              </w:rPr>
              <w:t>&lt;soap:Envelope xmlns:xsi="http://www.w3.org/2001/XMLSchema-instance" xmlns:xsd="http://www.w3.org/2001/XMLSchema" xmlns:soap="http://schemas.xmlsoap.org/soap/envelope/"&gt;</w:t>
            </w:r>
          </w:p>
          <w:p w:rsidR="00AC0CF7" w:rsidRPr="00DE2603" w:rsidRDefault="00AC0CF7" w:rsidP="00AC0CF7">
            <w:pPr>
              <w:pStyle w:val="Code"/>
              <w:rPr>
                <w:noProof/>
                <w:sz w:val="22"/>
                <w:szCs w:val="22"/>
                <w:lang w:val="en-GB"/>
              </w:rPr>
            </w:pPr>
            <w:r w:rsidRPr="00DE2603">
              <w:rPr>
                <w:noProof/>
                <w:sz w:val="22"/>
                <w:szCs w:val="22"/>
                <w:lang w:val="en-GB"/>
              </w:rPr>
              <w:t xml:space="preserve">  &lt;soap:Body&gt;</w:t>
            </w:r>
          </w:p>
          <w:p w:rsidR="00AC0CF7" w:rsidRPr="00DE2603" w:rsidRDefault="00AC0CF7" w:rsidP="00AC0CF7">
            <w:pPr>
              <w:pStyle w:val="Code"/>
              <w:rPr>
                <w:noProof/>
                <w:sz w:val="22"/>
                <w:szCs w:val="22"/>
                <w:lang w:val="en-GB"/>
              </w:rPr>
            </w:pPr>
            <w:r w:rsidRPr="00DE2603">
              <w:rPr>
                <w:noProof/>
                <w:sz w:val="22"/>
                <w:szCs w:val="22"/>
                <w:lang w:val="en-GB"/>
              </w:rPr>
              <w:t xml:space="preserve">    &lt;getHealthAssessmentData xmlns="http://tempuri.org/"&gt;</w:t>
            </w:r>
          </w:p>
          <w:p w:rsidR="00AC0CF7" w:rsidRPr="00DE2603" w:rsidRDefault="00AC0CF7" w:rsidP="00AC0CF7">
            <w:pPr>
              <w:pStyle w:val="Code"/>
              <w:rPr>
                <w:noProof/>
                <w:sz w:val="22"/>
                <w:szCs w:val="22"/>
                <w:lang w:val="en-GB"/>
              </w:rPr>
            </w:pPr>
            <w:r w:rsidRPr="00DE2603">
              <w:rPr>
                <w:noProof/>
                <w:sz w:val="22"/>
                <w:szCs w:val="22"/>
                <w:lang w:val="en-GB"/>
              </w:rPr>
              <w:t xml:space="preserve">      &lt;TraversalID&gt;8f44112e-5c24-4452-9d53-60a0e63f4618&lt;/TraversalID&gt;</w:t>
            </w:r>
          </w:p>
          <w:p w:rsidR="00AC0CF7" w:rsidRPr="00DE2603" w:rsidRDefault="00AC0CF7" w:rsidP="00AC0CF7">
            <w:pPr>
              <w:pStyle w:val="Code"/>
              <w:rPr>
                <w:noProof/>
                <w:sz w:val="22"/>
                <w:szCs w:val="22"/>
                <w:lang w:val="en-GB"/>
              </w:rPr>
            </w:pPr>
            <w:r w:rsidRPr="00DE2603">
              <w:rPr>
                <w:noProof/>
                <w:sz w:val="22"/>
                <w:szCs w:val="22"/>
                <w:lang w:val="en-GB"/>
              </w:rPr>
              <w:t xml:space="preserve">      &lt;RiskForAge&gt;90&lt;/RiskForAge&gt;</w:t>
            </w:r>
          </w:p>
          <w:p w:rsidR="00AC0CF7" w:rsidRPr="00DE2603" w:rsidRDefault="00AC0CF7" w:rsidP="00AC0CF7">
            <w:pPr>
              <w:pStyle w:val="Code"/>
              <w:rPr>
                <w:noProof/>
                <w:sz w:val="22"/>
                <w:szCs w:val="22"/>
                <w:lang w:val="en-GB"/>
              </w:rPr>
            </w:pPr>
            <w:r w:rsidRPr="00DE2603">
              <w:rPr>
                <w:noProof/>
                <w:sz w:val="22"/>
                <w:szCs w:val="22"/>
                <w:lang w:val="en-GB"/>
              </w:rPr>
              <w:t xml:space="preserve">      &lt;Conclusions /&gt;</w:t>
            </w:r>
          </w:p>
          <w:p w:rsidR="00AC0CF7" w:rsidRPr="00DE2603" w:rsidRDefault="00AC0CF7" w:rsidP="00AC0CF7">
            <w:pPr>
              <w:pStyle w:val="Code"/>
              <w:rPr>
                <w:noProof/>
                <w:sz w:val="22"/>
                <w:szCs w:val="22"/>
                <w:lang w:val="en-GB"/>
              </w:rPr>
            </w:pPr>
            <w:r w:rsidRPr="00DE2603">
              <w:rPr>
                <w:noProof/>
                <w:sz w:val="22"/>
                <w:szCs w:val="22"/>
                <w:lang w:val="en-GB"/>
              </w:rPr>
              <w:t xml:space="preserve">    &lt;/getHealthAssessmentData&gt;</w:t>
            </w:r>
          </w:p>
          <w:p w:rsidR="00AC0CF7" w:rsidRPr="00DE2603" w:rsidRDefault="00AC0CF7" w:rsidP="00AC0CF7">
            <w:pPr>
              <w:pStyle w:val="Code"/>
              <w:rPr>
                <w:noProof/>
                <w:sz w:val="22"/>
                <w:szCs w:val="22"/>
                <w:lang w:val="en-GB"/>
              </w:rPr>
            </w:pPr>
            <w:r w:rsidRPr="00DE2603">
              <w:rPr>
                <w:noProof/>
                <w:sz w:val="22"/>
                <w:szCs w:val="22"/>
                <w:lang w:val="en-GB"/>
              </w:rPr>
              <w:t xml:space="preserve">  &lt;/soap:Body&gt;</w:t>
            </w:r>
          </w:p>
          <w:p w:rsidR="00AC0CF7" w:rsidRPr="00DE2603" w:rsidRDefault="00AC0CF7" w:rsidP="00AC0CF7">
            <w:pPr>
              <w:pStyle w:val="Code"/>
              <w:rPr>
                <w:noProof/>
                <w:sz w:val="22"/>
                <w:szCs w:val="22"/>
                <w:lang w:val="en-GB"/>
              </w:rPr>
            </w:pPr>
            <w:r w:rsidRPr="00DE2603">
              <w:rPr>
                <w:noProof/>
                <w:sz w:val="22"/>
                <w:szCs w:val="22"/>
                <w:lang w:val="en-GB"/>
              </w:rPr>
              <w:t>&lt;/soap:Envelope&gt;</w:t>
            </w:r>
          </w:p>
          <w:p w:rsidR="004376C2" w:rsidRPr="00DE2603" w:rsidRDefault="00AC0CF7" w:rsidP="00AC0CF7">
            <w:pPr>
              <w:pStyle w:val="BodyText"/>
              <w:rPr>
                <w:sz w:val="22"/>
                <w:szCs w:val="22"/>
              </w:rPr>
            </w:pPr>
            <w:r w:rsidRPr="00DE2603">
              <w:rPr>
                <w:sz w:val="22"/>
                <w:szCs w:val="22"/>
              </w:rPr>
              <w:t>Theis results in the following response:</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&lt;soap:Envelope    xmlns:soap="http://schemas.xmlsoap.org/soap/envelope/" xmlns:xsi="http://www.w3.org/2001/XMLSchema-instance" xmlns:xsd="http://www.w3.org/2001/XMLSchema"&gt;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&lt;soap:Body&gt;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&lt;getHealthAssessmentDataResponse</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xmlns="http://tempuri.org/"&gt;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&lt;getHealthAssessmentDataResult&gt;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&lt;Items xmlns=""&gt;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&lt;RiskItems&gt;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&lt;Risk ID="2" Name="Bowel cancer"</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Min="0.186200585925266"</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Current="0.39947582154955" Order="5"/&gt;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&lt;Risk ID="3" Name="Death"</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Min="0.87941041848932" Current="1"</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Order="7" HealthAge="63" AgeAtDeath="54"</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MinHealthAge="37" MinAgeAtDeath="80"</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MinSwing="-12" MaxSwing="34" Age="40"</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LifeExpectancy="77"/&gt;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&lt;Risk ID="5" Name="Heart disease"</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Min="0.237950922839696"</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Current="0.883305967575096" Order="1"/&gt;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&lt;Risk ID="6" Name="Lung cancer"</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Min="0.00929927926469198"</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Current="0.00929927926469198" Order="4"/&gt;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&lt;Risk ID="7" Name="Prostate cancer"</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Min="0.178634388546241"</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Current="0.384658680228187" Order="6"/&gt;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&lt;Risk ID="8" Name="Stroke"</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Min="0.45467723010887"</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Current="0.97755150644114" Order="3"/&gt;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&lt;/RiskItems&gt;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&lt;WellbeingItems&gt;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lastRenderedPageBreak/>
              <w:t xml:space="preserve">            &lt;Wellbeing ID="1" Name="Diet"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Current="0.15"/&gt;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&lt;Wellbeing ID="2" Name="Stress"</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Current="0.2"/&gt;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&lt;Wellbeing ID="3" Name="Habits"</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Current="0.67"/&gt;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&lt;Wellbeing ID="4" Name="Fitness"</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Current="0.01"/&gt;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&lt;Wellbeing ID="5" Name="Prevention"</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Current="0.05"/&gt;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&lt;Wellbeing ID="6" Name="Screening"</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Current="0.15"/&gt;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&lt;Wellbeing ID="7" Name="Overall Wellbeing"</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Current="0.39"/&gt;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&lt;/WellbeingItems&gt;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&lt;/Items&gt;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&lt;/getHealthAssessmentDataResult&gt;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&lt;/getHealthAssessmentDataResponse&gt;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 xml:space="preserve">  &lt;/soap:Body&gt;</w:t>
            </w:r>
          </w:p>
          <w:p w:rsidR="00AC0CF7" w:rsidRPr="00DE2603" w:rsidRDefault="00AC0CF7" w:rsidP="00AC0CF7">
            <w:pPr>
              <w:pStyle w:val="Code"/>
              <w:rPr>
                <w:rFonts w:cs="Courier New"/>
                <w:noProof/>
                <w:sz w:val="22"/>
                <w:szCs w:val="22"/>
                <w:lang w:val="en-GB"/>
              </w:rPr>
            </w:pPr>
            <w:r w:rsidRPr="00DE2603">
              <w:rPr>
                <w:rFonts w:cs="Courier New"/>
                <w:noProof/>
                <w:sz w:val="22"/>
                <w:szCs w:val="22"/>
                <w:lang w:val="en-GB"/>
              </w:rPr>
              <w:t>&lt;/soap:Envelope&gt;</w:t>
            </w:r>
          </w:p>
        </w:tc>
      </w:tr>
    </w:tbl>
    <w:p w:rsidR="00A972A1" w:rsidRPr="00703A08" w:rsidRDefault="00A972A1" w:rsidP="00703A08"/>
    <w:p w:rsidR="000A0907" w:rsidRPr="00E86C46" w:rsidRDefault="000A0907" w:rsidP="00AF0687">
      <w:pPr>
        <w:pStyle w:val="Heading4"/>
      </w:pPr>
      <w:r w:rsidRPr="00E86C46">
        <w:t>Local data structures</w:t>
      </w:r>
    </w:p>
    <w:p w:rsidR="000A0907" w:rsidRDefault="00A972A1" w:rsidP="00A972A1">
      <w:pPr>
        <w:pStyle w:val="BodyText"/>
      </w:pPr>
      <w:r>
        <w:t>N/A</w:t>
      </w:r>
    </w:p>
    <w:p w:rsidR="000A0907" w:rsidRPr="00AE2AA1" w:rsidRDefault="000A0907" w:rsidP="0077676C">
      <w:pPr>
        <w:pStyle w:val="Heading2"/>
      </w:pPr>
      <w:bookmarkStart w:id="408" w:name="_Toc400536893"/>
      <w:r w:rsidRPr="00AE2AA1">
        <w:t>Communications Detailed Design</w:t>
      </w:r>
      <w:bookmarkEnd w:id="408"/>
      <w:r w:rsidRPr="00AE2AA1">
        <w:t xml:space="preserve"> </w:t>
      </w:r>
    </w:p>
    <w:p w:rsidR="00654B8E" w:rsidRPr="004F7C7D" w:rsidRDefault="00654B8E" w:rsidP="004F7C7D">
      <w:r w:rsidRPr="004F7C7D">
        <w:t xml:space="preserve">End users communicate via browsers on a secure HTTPS connection with the custom </w:t>
      </w:r>
      <w:r w:rsidR="002E716D" w:rsidRPr="004F7C7D">
        <w:t>HLA</w:t>
      </w:r>
      <w:r w:rsidRPr="004F7C7D">
        <w:t xml:space="preserve"> web application.  HTTPS requests and responses are sent from a browser through a firewall to the web application.  The </w:t>
      </w:r>
      <w:r w:rsidR="002E716D" w:rsidRPr="004F7C7D">
        <w:t>HLA</w:t>
      </w:r>
      <w:r w:rsidRPr="004F7C7D">
        <w:t xml:space="preserve"> web application sends and receives XML as http requests and responses to and from the Expert-24 </w:t>
      </w:r>
      <w:r w:rsidR="002E716D" w:rsidRPr="004F7C7D">
        <w:t>HLA</w:t>
      </w:r>
      <w:r w:rsidRPr="004F7C7D">
        <w:t xml:space="preserve"> Web Service.  The web application communicates with the </w:t>
      </w:r>
      <w:r w:rsidR="002E716D" w:rsidRPr="004F7C7D">
        <w:t>HLA</w:t>
      </w:r>
      <w:r w:rsidRPr="004F7C7D">
        <w:t xml:space="preserve">-APPLICATION database using the JDBC (Java Database Connectivity) protocol.  The Web Service uses the ODBC (Open Database Connectivity) protocol to communicate with the </w:t>
      </w:r>
      <w:r w:rsidR="002E716D" w:rsidRPr="004F7C7D">
        <w:t>HLA</w:t>
      </w:r>
      <w:r w:rsidRPr="004F7C7D">
        <w:t>-EXPERT database..</w:t>
      </w:r>
    </w:p>
    <w:p w:rsidR="000A0907" w:rsidRPr="00AE2AA1" w:rsidRDefault="000A0907" w:rsidP="0077676C">
      <w:pPr>
        <w:pStyle w:val="Heading1"/>
      </w:pPr>
      <w:bookmarkStart w:id="409" w:name="_Toc357147918"/>
      <w:bookmarkStart w:id="410" w:name="_Toc66891875"/>
      <w:bookmarkStart w:id="411" w:name="_Toc400536894"/>
      <w:bookmarkEnd w:id="393"/>
      <w:bookmarkEnd w:id="409"/>
      <w:r w:rsidRPr="00AE2AA1">
        <w:t>External Interface Design</w:t>
      </w:r>
      <w:bookmarkEnd w:id="410"/>
      <w:bookmarkEnd w:id="411"/>
    </w:p>
    <w:p w:rsidR="000A0907" w:rsidRDefault="003A6B13" w:rsidP="003A6B13">
      <w:pPr>
        <w:pStyle w:val="BodyText"/>
      </w:pPr>
      <w:r>
        <w:t xml:space="preserve">The system </w:t>
      </w:r>
      <w:r w:rsidR="00E152D8">
        <w:t xml:space="preserve">has </w:t>
      </w:r>
      <w:r>
        <w:t xml:space="preserve">interfaces with </w:t>
      </w:r>
      <w:r w:rsidR="00D4371F">
        <w:t xml:space="preserve">MHV, MVI </w:t>
      </w:r>
      <w:r w:rsidR="000440D2">
        <w:t xml:space="preserve">and MDWS </w:t>
      </w:r>
    </w:p>
    <w:p w:rsidR="000A0907" w:rsidRPr="00AE2AA1" w:rsidRDefault="000A0907" w:rsidP="0077676C">
      <w:pPr>
        <w:pStyle w:val="Heading2"/>
      </w:pPr>
      <w:bookmarkStart w:id="412" w:name="_Toc400536895"/>
      <w:r w:rsidRPr="00AE2AA1">
        <w:t>Interface Architecture</w:t>
      </w:r>
      <w:bookmarkEnd w:id="412"/>
      <w:r w:rsidRPr="00AE2AA1">
        <w:t xml:space="preserve"> </w:t>
      </w:r>
    </w:p>
    <w:p w:rsidR="0007017E" w:rsidRDefault="00E152D8" w:rsidP="00F70087">
      <w:pPr>
        <w:pStyle w:val="BodyText"/>
      </w:pPr>
      <w:r>
        <w:t>All communication uses SOAP-based messages.</w:t>
      </w:r>
      <w:r w:rsidR="00C240B9">
        <w:t xml:space="preserve"> All messages are routed through the JAX-WS (Java API for XML Web Services) services provided by the JAX-WS runtime in the WebLogic container. All services provided by the application (web service interface to MHV) and service accessed outside the system (VAAFI/MVI and MDWS/VistA) utilize the framework provided by the JAX-WS specification. This includes making and accepting web service calls, and listening to messages to track the message exchanges and capture erro</w:t>
      </w:r>
      <w:r w:rsidR="00D23903">
        <w:t>r</w:t>
      </w:r>
      <w:r w:rsidR="00C240B9">
        <w:t>s. The WebLogic container provides access points for any JAX-WS published in a web application (WAR).</w:t>
      </w:r>
    </w:p>
    <w:p w:rsidR="00703A08" w:rsidRPr="0007017E" w:rsidRDefault="00703A08" w:rsidP="00703A08">
      <w:pPr>
        <w:pStyle w:val="Caption"/>
      </w:pPr>
      <w:r>
        <w:lastRenderedPageBreak/>
        <w:t xml:space="preserve">Figure </w:t>
      </w:r>
      <w:r w:rsidR="007116FF">
        <w:fldChar w:fldCharType="begin"/>
      </w:r>
      <w:r w:rsidR="007116FF">
        <w:instrText xml:space="preserve"> SEQ Figure \* ARABIC </w:instrText>
      </w:r>
      <w:r w:rsidR="007116FF">
        <w:fldChar w:fldCharType="separate"/>
      </w:r>
      <w:r w:rsidR="00383DBC">
        <w:rPr>
          <w:noProof/>
        </w:rPr>
        <w:t>21</w:t>
      </w:r>
      <w:r w:rsidR="007116FF">
        <w:rPr>
          <w:noProof/>
        </w:rPr>
        <w:fldChar w:fldCharType="end"/>
      </w:r>
      <w:r>
        <w:t xml:space="preserve"> System-to-System Interface Architecture Overvi</w:t>
      </w:r>
      <w:r>
        <w:rPr>
          <w:noProof/>
        </w:rPr>
        <w:t>ew</w:t>
      </w:r>
    </w:p>
    <w:p w:rsidR="00C240B9" w:rsidRDefault="00C240B9" w:rsidP="00F5295E">
      <w:pPr>
        <w:pStyle w:val="BodyText"/>
        <w:keepNext/>
      </w:pPr>
      <w:r>
        <w:object w:dxaOrig="8275" w:dyaOrig="5017" w14:anchorId="4D172D1D">
          <v:shape id="_x0000_i1032" type="#_x0000_t75" style="width:414.1pt;height:250.75pt" o:ole="">
            <v:imagedata r:id="rId58" o:title=""/>
          </v:shape>
          <o:OLEObject Type="Embed" ProgID="Visio.Drawing.11" ShapeID="_x0000_i1032" DrawAspect="Content" ObjectID="_1474808870" r:id="rId59"/>
        </w:object>
      </w:r>
    </w:p>
    <w:p w:rsidR="000A0907" w:rsidRPr="00AE2AA1" w:rsidRDefault="000A0907" w:rsidP="0077676C">
      <w:pPr>
        <w:pStyle w:val="Heading2"/>
      </w:pPr>
      <w:bookmarkStart w:id="413" w:name="_Toc66891876"/>
      <w:bookmarkStart w:id="414" w:name="_Toc400536896"/>
      <w:r w:rsidRPr="00AE2AA1">
        <w:t>Interface Detailed Design</w:t>
      </w:r>
      <w:bookmarkEnd w:id="413"/>
      <w:bookmarkEnd w:id="414"/>
    </w:p>
    <w:p w:rsidR="00FA181B" w:rsidRDefault="00C240B9" w:rsidP="00F70087">
      <w:pPr>
        <w:pStyle w:val="BodyText"/>
      </w:pPr>
      <w:r>
        <w:t xml:space="preserve">For each service that </w:t>
      </w:r>
      <w:r w:rsidR="002E716D">
        <w:t>HLA</w:t>
      </w:r>
      <w:r w:rsidR="00D23903">
        <w:t xml:space="preserve"> exposes</w:t>
      </w:r>
      <w:r w:rsidR="00030CC6">
        <w:t>,</w:t>
      </w:r>
      <w:r>
        <w:t xml:space="preserve"> a WSDL (Web Service </w:t>
      </w:r>
      <w:r w:rsidR="00D23903">
        <w:t xml:space="preserve">Description </w:t>
      </w:r>
      <w:r>
        <w:t xml:space="preserve">Language) file must </w:t>
      </w:r>
      <w:r w:rsidR="00D23903">
        <w:t xml:space="preserve">created. </w:t>
      </w:r>
      <w:r w:rsidR="00030CC6">
        <w:t>Likewise, f</w:t>
      </w:r>
      <w:r w:rsidR="00D23903">
        <w:t xml:space="preserve">or each service that </w:t>
      </w:r>
      <w:r w:rsidR="002E716D">
        <w:t>HLA</w:t>
      </w:r>
      <w:r w:rsidR="00D23903">
        <w:t xml:space="preserve"> calls, a WSDL file must provided by the system that exposes the service. These specification are used to generate code that integrates the JAX-WS services, but abstracts the details of the mechanics of how JAX-WS runtime processes message </w:t>
      </w:r>
      <w:r w:rsidR="00030CC6">
        <w:t>calls to provide a higher-level interface.</w:t>
      </w:r>
    </w:p>
    <w:p w:rsidR="00D23903" w:rsidRDefault="00030CC6" w:rsidP="00F70087">
      <w:pPr>
        <w:pStyle w:val="BodyText"/>
      </w:pPr>
      <w:r>
        <w:t xml:space="preserve">To add listeners to incoming </w:t>
      </w:r>
      <w:r w:rsidR="005874B0">
        <w:t xml:space="preserve">calls, </w:t>
      </w:r>
      <w:r>
        <w:t xml:space="preserve">a listener must be defined in an XML-based handler-chain specification file. </w:t>
      </w:r>
      <w:r w:rsidR="002B1076">
        <w:t>E.g</w:t>
      </w:r>
    </w:p>
    <w:p w:rsidR="002B1076" w:rsidRPr="00F5295E" w:rsidRDefault="002B1076" w:rsidP="00F5295E">
      <w:pPr>
        <w:pStyle w:val="Code-Indent"/>
        <w:rPr>
          <w:szCs w:val="20"/>
        </w:rPr>
      </w:pPr>
      <w:r w:rsidRPr="00776D8C">
        <w:rPr>
          <w:color w:val="008080"/>
          <w:szCs w:val="20"/>
        </w:rPr>
        <w:t>&lt;?</w:t>
      </w:r>
      <w:r w:rsidRPr="00F5295E">
        <w:rPr>
          <w:color w:val="3F7F7F"/>
          <w:szCs w:val="20"/>
        </w:rPr>
        <w:t>xml</w:t>
      </w:r>
      <w:r w:rsidRPr="00F5295E">
        <w:rPr>
          <w:szCs w:val="20"/>
        </w:rPr>
        <w:t xml:space="preserve"> version=</w:t>
      </w:r>
      <w:r w:rsidRPr="00F5295E">
        <w:rPr>
          <w:i/>
          <w:iCs/>
          <w:color w:val="2A00FF"/>
          <w:szCs w:val="20"/>
        </w:rPr>
        <w:t>"1.0"</w:t>
      </w:r>
      <w:r w:rsidRPr="00F5295E">
        <w:rPr>
          <w:szCs w:val="20"/>
        </w:rPr>
        <w:t xml:space="preserve"> encoding=</w:t>
      </w:r>
      <w:r w:rsidRPr="00F5295E">
        <w:rPr>
          <w:i/>
          <w:iCs/>
          <w:color w:val="2A00FF"/>
          <w:szCs w:val="20"/>
        </w:rPr>
        <w:t>"UTF-8"</w:t>
      </w:r>
      <w:r w:rsidRPr="00F5295E">
        <w:rPr>
          <w:color w:val="008080"/>
          <w:szCs w:val="20"/>
        </w:rPr>
        <w:t>?&gt;</w:t>
      </w:r>
    </w:p>
    <w:p w:rsidR="002B1076" w:rsidRPr="00F5295E" w:rsidRDefault="002B1076" w:rsidP="00F5295E">
      <w:pPr>
        <w:pStyle w:val="Code-Indent"/>
        <w:rPr>
          <w:szCs w:val="20"/>
        </w:rPr>
      </w:pPr>
      <w:r w:rsidRPr="00F5295E">
        <w:rPr>
          <w:color w:val="008080"/>
          <w:szCs w:val="20"/>
        </w:rPr>
        <w:t>&lt;</w:t>
      </w:r>
      <w:r w:rsidRPr="00F5295E">
        <w:rPr>
          <w:color w:val="3F7F7F"/>
          <w:szCs w:val="20"/>
        </w:rPr>
        <w:t>handler-chains</w:t>
      </w:r>
      <w:r w:rsidRPr="00F5295E">
        <w:rPr>
          <w:szCs w:val="20"/>
        </w:rPr>
        <w:t xml:space="preserve"> xmlns=</w:t>
      </w:r>
      <w:r w:rsidRPr="00F5295E">
        <w:rPr>
          <w:i/>
          <w:iCs/>
          <w:color w:val="2A00FF"/>
          <w:szCs w:val="20"/>
        </w:rPr>
        <w:t>"http://java.sun.com/xml/ns/javaee"</w:t>
      </w:r>
      <w:r w:rsidRPr="00F5295E">
        <w:rPr>
          <w:color w:val="008080"/>
          <w:szCs w:val="20"/>
        </w:rPr>
        <w:t>&gt;</w:t>
      </w:r>
    </w:p>
    <w:p w:rsidR="002B1076" w:rsidRPr="00F5295E" w:rsidRDefault="002B1076" w:rsidP="00F5295E">
      <w:pPr>
        <w:pStyle w:val="Code-Indent"/>
        <w:rPr>
          <w:szCs w:val="20"/>
        </w:rPr>
      </w:pPr>
      <w:r w:rsidRPr="00F5295E">
        <w:rPr>
          <w:szCs w:val="20"/>
        </w:rPr>
        <w:tab/>
      </w:r>
      <w:r w:rsidRPr="00F5295E">
        <w:rPr>
          <w:color w:val="008080"/>
          <w:szCs w:val="20"/>
        </w:rPr>
        <w:t>&lt;</w:t>
      </w:r>
      <w:r w:rsidRPr="00F5295E">
        <w:rPr>
          <w:szCs w:val="20"/>
        </w:rPr>
        <w:t>handler-chain</w:t>
      </w:r>
      <w:r w:rsidRPr="00F5295E">
        <w:rPr>
          <w:color w:val="008080"/>
          <w:szCs w:val="20"/>
        </w:rPr>
        <w:t>&gt;</w:t>
      </w:r>
    </w:p>
    <w:p w:rsidR="002B1076" w:rsidRPr="00F5295E" w:rsidRDefault="002B1076" w:rsidP="00F5295E">
      <w:pPr>
        <w:pStyle w:val="Code-Indent"/>
        <w:rPr>
          <w:szCs w:val="20"/>
        </w:rPr>
      </w:pPr>
      <w:r w:rsidRPr="00F5295E">
        <w:rPr>
          <w:szCs w:val="20"/>
        </w:rPr>
        <w:tab/>
      </w:r>
      <w:r w:rsidRPr="00F5295E">
        <w:rPr>
          <w:szCs w:val="20"/>
        </w:rPr>
        <w:tab/>
      </w:r>
      <w:r w:rsidRPr="00F5295E">
        <w:rPr>
          <w:color w:val="008080"/>
          <w:szCs w:val="20"/>
        </w:rPr>
        <w:t>&lt;</w:t>
      </w:r>
      <w:r w:rsidRPr="00F5295E">
        <w:rPr>
          <w:color w:val="3F7F7F"/>
          <w:szCs w:val="20"/>
        </w:rPr>
        <w:t>handler</w:t>
      </w:r>
      <w:r w:rsidRPr="00F5295E">
        <w:rPr>
          <w:color w:val="008080"/>
          <w:szCs w:val="20"/>
        </w:rPr>
        <w:t>&gt;</w:t>
      </w:r>
    </w:p>
    <w:p w:rsidR="002B1076" w:rsidRPr="00F5295E" w:rsidRDefault="002B1076" w:rsidP="00F5295E">
      <w:pPr>
        <w:pStyle w:val="Code-Indent"/>
        <w:rPr>
          <w:color w:val="008080"/>
          <w:szCs w:val="20"/>
        </w:rPr>
      </w:pPr>
      <w:r w:rsidRPr="00F5295E">
        <w:rPr>
          <w:szCs w:val="20"/>
        </w:rPr>
        <w:tab/>
      </w:r>
      <w:r w:rsidRPr="00F5295E">
        <w:rPr>
          <w:szCs w:val="20"/>
        </w:rPr>
        <w:tab/>
      </w:r>
      <w:r w:rsidRPr="00F5295E">
        <w:rPr>
          <w:szCs w:val="20"/>
        </w:rPr>
        <w:tab/>
      </w:r>
      <w:r w:rsidRPr="00F5295E">
        <w:rPr>
          <w:color w:val="008080"/>
          <w:szCs w:val="20"/>
        </w:rPr>
        <w:t>&lt;</w:t>
      </w:r>
      <w:r w:rsidRPr="00F5295E">
        <w:rPr>
          <w:color w:val="3F7F7F"/>
          <w:szCs w:val="20"/>
        </w:rPr>
        <w:t>handler-class</w:t>
      </w:r>
      <w:r w:rsidRPr="00F5295E">
        <w:rPr>
          <w:color w:val="008080"/>
          <w:szCs w:val="20"/>
        </w:rPr>
        <w:t>&gt;</w:t>
      </w:r>
    </w:p>
    <w:p w:rsidR="002B1076" w:rsidRPr="00F5295E" w:rsidRDefault="002B1076" w:rsidP="00F5295E">
      <w:pPr>
        <w:pStyle w:val="Code-Indent"/>
        <w:rPr>
          <w:szCs w:val="20"/>
        </w:rPr>
      </w:pPr>
      <w:r w:rsidRPr="00F5295E">
        <w:rPr>
          <w:color w:val="008080"/>
          <w:szCs w:val="20"/>
        </w:rPr>
        <w:tab/>
      </w:r>
      <w:r w:rsidRPr="00F5295E">
        <w:rPr>
          <w:color w:val="008080"/>
          <w:szCs w:val="20"/>
        </w:rPr>
        <w:tab/>
      </w:r>
      <w:r w:rsidRPr="00F5295E">
        <w:rPr>
          <w:color w:val="008080"/>
          <w:szCs w:val="20"/>
        </w:rPr>
        <w:tab/>
      </w:r>
      <w:r>
        <w:rPr>
          <w:color w:val="008080"/>
          <w:szCs w:val="20"/>
        </w:rPr>
        <w:tab/>
      </w:r>
      <w:r w:rsidRPr="00776D8C">
        <w:rPr>
          <w:szCs w:val="20"/>
        </w:rPr>
        <w:t>gov.va.</w:t>
      </w:r>
      <w:r w:rsidR="002E716D">
        <w:rPr>
          <w:szCs w:val="20"/>
        </w:rPr>
        <w:t>HLA</w:t>
      </w:r>
      <w:r w:rsidRPr="00776D8C">
        <w:rPr>
          <w:szCs w:val="20"/>
        </w:rPr>
        <w:t>.integration.mhv.ws.li</w:t>
      </w:r>
      <w:r w:rsidRPr="00F5295E">
        <w:rPr>
          <w:szCs w:val="20"/>
        </w:rPr>
        <w:t>stener.MessageLogHandler</w:t>
      </w:r>
    </w:p>
    <w:p w:rsidR="002B1076" w:rsidRPr="00F5295E" w:rsidRDefault="002B1076" w:rsidP="00F5295E">
      <w:pPr>
        <w:pStyle w:val="Code-Indent"/>
        <w:rPr>
          <w:szCs w:val="20"/>
        </w:rPr>
      </w:pPr>
      <w:r w:rsidRPr="00F5295E">
        <w:rPr>
          <w:szCs w:val="20"/>
        </w:rPr>
        <w:tab/>
      </w:r>
      <w:r w:rsidRPr="00F5295E">
        <w:rPr>
          <w:szCs w:val="20"/>
        </w:rPr>
        <w:tab/>
      </w:r>
      <w:r w:rsidRPr="00F5295E">
        <w:rPr>
          <w:szCs w:val="20"/>
        </w:rPr>
        <w:tab/>
      </w:r>
      <w:r w:rsidRPr="00F5295E">
        <w:rPr>
          <w:color w:val="008080"/>
          <w:szCs w:val="20"/>
        </w:rPr>
        <w:t>&lt;/</w:t>
      </w:r>
      <w:r w:rsidRPr="00F5295E">
        <w:rPr>
          <w:color w:val="3F7F7F"/>
          <w:szCs w:val="20"/>
        </w:rPr>
        <w:t>handler-class</w:t>
      </w:r>
      <w:r w:rsidRPr="00F5295E">
        <w:rPr>
          <w:color w:val="008080"/>
          <w:szCs w:val="20"/>
        </w:rPr>
        <w:t>&gt;</w:t>
      </w:r>
    </w:p>
    <w:p w:rsidR="002B1076" w:rsidRPr="00F5295E" w:rsidRDefault="002B1076" w:rsidP="00F5295E">
      <w:pPr>
        <w:pStyle w:val="Code-Indent"/>
        <w:rPr>
          <w:szCs w:val="20"/>
        </w:rPr>
      </w:pPr>
      <w:r w:rsidRPr="00F5295E">
        <w:rPr>
          <w:szCs w:val="20"/>
        </w:rPr>
        <w:tab/>
      </w:r>
      <w:r w:rsidRPr="00F5295E">
        <w:rPr>
          <w:szCs w:val="20"/>
        </w:rPr>
        <w:tab/>
      </w:r>
      <w:r w:rsidRPr="00F5295E">
        <w:rPr>
          <w:color w:val="008080"/>
          <w:szCs w:val="20"/>
        </w:rPr>
        <w:t>&lt;/</w:t>
      </w:r>
      <w:r w:rsidRPr="00F5295E">
        <w:rPr>
          <w:color w:val="3F7F7F"/>
          <w:szCs w:val="20"/>
        </w:rPr>
        <w:t>handler</w:t>
      </w:r>
      <w:r w:rsidRPr="00F5295E">
        <w:rPr>
          <w:color w:val="008080"/>
          <w:szCs w:val="20"/>
        </w:rPr>
        <w:t>&gt;</w:t>
      </w:r>
    </w:p>
    <w:p w:rsidR="002B1076" w:rsidRPr="00F5295E" w:rsidRDefault="002B1076" w:rsidP="00F5295E">
      <w:pPr>
        <w:pStyle w:val="Code-Indent"/>
        <w:rPr>
          <w:szCs w:val="20"/>
        </w:rPr>
      </w:pPr>
      <w:r w:rsidRPr="00F5295E">
        <w:rPr>
          <w:szCs w:val="20"/>
        </w:rPr>
        <w:tab/>
      </w:r>
      <w:r w:rsidRPr="00F5295E">
        <w:rPr>
          <w:color w:val="008080"/>
          <w:szCs w:val="20"/>
        </w:rPr>
        <w:t>&lt;/</w:t>
      </w:r>
      <w:r w:rsidRPr="00F5295E">
        <w:rPr>
          <w:color w:val="3F7F7F"/>
          <w:szCs w:val="20"/>
        </w:rPr>
        <w:t>handler-chain</w:t>
      </w:r>
      <w:r w:rsidRPr="00F5295E">
        <w:rPr>
          <w:color w:val="008080"/>
          <w:szCs w:val="20"/>
        </w:rPr>
        <w:t>&gt;</w:t>
      </w:r>
    </w:p>
    <w:p w:rsidR="002B1076" w:rsidRPr="00F5295E" w:rsidRDefault="002B1076" w:rsidP="00F5295E">
      <w:pPr>
        <w:pStyle w:val="Code-Indent"/>
        <w:rPr>
          <w:szCs w:val="20"/>
        </w:rPr>
      </w:pPr>
      <w:r w:rsidRPr="00F5295E">
        <w:rPr>
          <w:color w:val="008080"/>
          <w:szCs w:val="20"/>
        </w:rPr>
        <w:t>&lt;/</w:t>
      </w:r>
      <w:r w:rsidRPr="00F5295E">
        <w:rPr>
          <w:color w:val="3F7F7F"/>
          <w:szCs w:val="20"/>
        </w:rPr>
        <w:t>handler-chains</w:t>
      </w:r>
      <w:r w:rsidRPr="00F5295E">
        <w:rPr>
          <w:color w:val="008080"/>
          <w:szCs w:val="20"/>
        </w:rPr>
        <w:t>&gt;</w:t>
      </w:r>
    </w:p>
    <w:p w:rsidR="00030CC6" w:rsidRDefault="00030CC6" w:rsidP="00F5295E">
      <w:r>
        <w:t xml:space="preserve">This file must be associated with the service using JAX-WS @HandlerChain annotation on generated </w:t>
      </w:r>
      <w:r w:rsidR="002B1076">
        <w:t xml:space="preserve">service </w:t>
      </w:r>
      <w:r>
        <w:t xml:space="preserve">class. </w:t>
      </w:r>
      <w:r w:rsidR="002B1076">
        <w:t>E.g.</w:t>
      </w:r>
    </w:p>
    <w:p w:rsidR="00030CC6" w:rsidRDefault="00030CC6" w:rsidP="00F5295E">
      <w:pPr>
        <w:pStyle w:val="Code-Indent"/>
      </w:pPr>
      <w:r>
        <w:rPr>
          <w:color w:val="646464"/>
        </w:rPr>
        <w:t>@WebService</w:t>
      </w:r>
      <w:r>
        <w:t xml:space="preserve">(portName = </w:t>
      </w:r>
      <w:r w:rsidRPr="00F5295E">
        <w:rPr>
          <w:color w:val="1800FF"/>
        </w:rPr>
        <w:t>"MyWebServicePort",</w:t>
      </w:r>
      <w:r>
        <w:t xml:space="preserve"> </w:t>
      </w:r>
    </w:p>
    <w:p w:rsidR="00030CC6" w:rsidRDefault="00030CC6" w:rsidP="00F5295E">
      <w:pPr>
        <w:pStyle w:val="Code-Indent"/>
      </w:pPr>
      <w:r>
        <w:tab/>
        <w:t xml:space="preserve">serviceName = </w:t>
      </w:r>
      <w:r w:rsidRPr="00F5295E">
        <w:rPr>
          <w:color w:val="1800FF"/>
        </w:rPr>
        <w:t>"MyWebService"</w:t>
      </w:r>
      <w:r>
        <w:t xml:space="preserve">, </w:t>
      </w:r>
    </w:p>
    <w:p w:rsidR="00030CC6" w:rsidRDefault="00030CC6" w:rsidP="00F5295E">
      <w:pPr>
        <w:pStyle w:val="Code-Indent"/>
      </w:pPr>
      <w:r>
        <w:tab/>
        <w:t xml:space="preserve">targetNamespace = </w:t>
      </w:r>
      <w:r w:rsidRPr="00F5295E">
        <w:rPr>
          <w:color w:val="1800FF"/>
        </w:rPr>
        <w:t>"http://mywebservice.</w:t>
      </w:r>
      <w:r w:rsidR="002E716D">
        <w:rPr>
          <w:color w:val="1800FF"/>
        </w:rPr>
        <w:t>HLA</w:t>
      </w:r>
      <w:r w:rsidRPr="00F5295E">
        <w:rPr>
          <w:color w:val="1800FF"/>
        </w:rPr>
        <w:t>.va.gov/"</w:t>
      </w:r>
      <w:r>
        <w:t xml:space="preserve">, </w:t>
      </w:r>
    </w:p>
    <w:p w:rsidR="00030CC6" w:rsidRDefault="00030CC6" w:rsidP="00F5295E">
      <w:pPr>
        <w:pStyle w:val="Code-Indent"/>
      </w:pPr>
      <w:r>
        <w:tab/>
        <w:t xml:space="preserve">wsdlLocation = </w:t>
      </w:r>
      <w:r w:rsidRPr="00F5295E">
        <w:rPr>
          <w:color w:val="1800FF"/>
        </w:rPr>
        <w:t>"/wsdls/MyWebService.wsdl",</w:t>
      </w:r>
      <w:r>
        <w:t xml:space="preserve"> </w:t>
      </w:r>
    </w:p>
    <w:p w:rsidR="00030CC6" w:rsidRPr="00F5295E" w:rsidRDefault="00030CC6" w:rsidP="00F5295E">
      <w:pPr>
        <w:pStyle w:val="Code-Indent"/>
        <w:rPr>
          <w:color w:val="1800FF"/>
        </w:rPr>
      </w:pPr>
      <w:r>
        <w:tab/>
        <w:t xml:space="preserve">endpointInterface = </w:t>
      </w:r>
      <w:r w:rsidRPr="00F5295E">
        <w:rPr>
          <w:color w:val="1800FF"/>
        </w:rPr>
        <w:t>"gov.va.</w:t>
      </w:r>
      <w:r w:rsidR="002E716D">
        <w:rPr>
          <w:color w:val="1800FF"/>
        </w:rPr>
        <w:t>HLA</w:t>
      </w:r>
      <w:r w:rsidRPr="00F5295E">
        <w:rPr>
          <w:color w:val="1800FF"/>
        </w:rPr>
        <w:t>.integration.</w:t>
      </w:r>
      <w:r w:rsidR="002B1076" w:rsidRPr="00F5295E">
        <w:rPr>
          <w:color w:val="1800FF"/>
        </w:rPr>
        <w:t>myservice</w:t>
      </w:r>
      <w:r w:rsidRPr="00F5295E">
        <w:rPr>
          <w:color w:val="1800FF"/>
        </w:rPr>
        <w:t>.ws.</w:t>
      </w:r>
      <w:r w:rsidR="002B1076" w:rsidRPr="00F5295E">
        <w:rPr>
          <w:color w:val="1800FF"/>
        </w:rPr>
        <w:t>My</w:t>
      </w:r>
      <w:r w:rsidRPr="00F5295E">
        <w:rPr>
          <w:color w:val="1800FF"/>
        </w:rPr>
        <w:t>Service"</w:t>
      </w:r>
    </w:p>
    <w:p w:rsidR="00030CC6" w:rsidRDefault="00030CC6" w:rsidP="00F5295E">
      <w:pPr>
        <w:pStyle w:val="Code-Indent"/>
      </w:pPr>
      <w:r>
        <w:t>)</w:t>
      </w:r>
    </w:p>
    <w:p w:rsidR="00030CC6" w:rsidRPr="00F5295E" w:rsidRDefault="00030CC6" w:rsidP="00F5295E">
      <w:pPr>
        <w:pStyle w:val="Code-Indent"/>
        <w:rPr>
          <w:color w:val="1800FF"/>
        </w:rPr>
      </w:pPr>
      <w:r>
        <w:rPr>
          <w:color w:val="646464"/>
        </w:rPr>
        <w:t>@BindingType</w:t>
      </w:r>
      <w:r>
        <w:t>(</w:t>
      </w:r>
      <w:r w:rsidRPr="00F5295E">
        <w:rPr>
          <w:color w:val="1800FF"/>
        </w:rPr>
        <w:t>"http://www.w3.org/2003/05/soap/bindings/HTTP/")</w:t>
      </w:r>
    </w:p>
    <w:p w:rsidR="00030CC6" w:rsidRDefault="00030CC6" w:rsidP="00F5295E">
      <w:pPr>
        <w:pStyle w:val="Code-Indent"/>
      </w:pPr>
      <w:r>
        <w:rPr>
          <w:color w:val="646464"/>
        </w:rPr>
        <w:t>@HandlerChain</w:t>
      </w:r>
      <w:r>
        <w:t>(file=</w:t>
      </w:r>
      <w:r w:rsidRPr="00F5295E">
        <w:rPr>
          <w:color w:val="1800FF"/>
        </w:rPr>
        <w:t>"handler-chain.xml")</w:t>
      </w:r>
    </w:p>
    <w:p w:rsidR="00030CC6" w:rsidRDefault="00030CC6" w:rsidP="00F5295E">
      <w:pPr>
        <w:pStyle w:val="Code-Indent"/>
      </w:pPr>
      <w:r>
        <w:rPr>
          <w:b/>
          <w:bCs/>
          <w:color w:val="7F0055"/>
        </w:rPr>
        <w:t>public</w:t>
      </w:r>
      <w:r>
        <w:t xml:space="preserve"> </w:t>
      </w:r>
      <w:r>
        <w:rPr>
          <w:b/>
          <w:bCs/>
          <w:color w:val="7F0055"/>
        </w:rPr>
        <w:t>class</w:t>
      </w:r>
      <w:r>
        <w:t xml:space="preserve"> </w:t>
      </w:r>
      <w:r w:rsidR="002B1076">
        <w:t>My</w:t>
      </w:r>
      <w:r>
        <w:t xml:space="preserve">ServiceImpl </w:t>
      </w:r>
      <w:r>
        <w:rPr>
          <w:b/>
          <w:bCs/>
          <w:color w:val="7F0055"/>
        </w:rPr>
        <w:t>extends</w:t>
      </w:r>
      <w:r>
        <w:t xml:space="preserve"> </w:t>
      </w:r>
      <w:r w:rsidRPr="00F5295E">
        <w:t>WebServiceImpl</w:t>
      </w:r>
    </w:p>
    <w:p w:rsidR="002B1076" w:rsidRDefault="002B1076" w:rsidP="00F5295E">
      <w:pPr>
        <w:pStyle w:val="BodyText"/>
      </w:pPr>
      <w:r>
        <w:t>The generated service class will implement the logic to respond to calls.</w:t>
      </w:r>
    </w:p>
    <w:p w:rsidR="002B1076" w:rsidRDefault="002B1076" w:rsidP="00F5295E">
      <w:pPr>
        <w:pStyle w:val="BodyText"/>
      </w:pPr>
      <w:r>
        <w:lastRenderedPageBreak/>
        <w:t>For outgoing calls</w:t>
      </w:r>
      <w:r w:rsidR="005874B0">
        <w:t xml:space="preserve"> the handler instantiated and must be set on the generated client class. E.g.</w:t>
      </w:r>
    </w:p>
    <w:p w:rsidR="002B1076" w:rsidRPr="00F5295E" w:rsidRDefault="002B1076" w:rsidP="00F5295E">
      <w:pPr>
        <w:pStyle w:val="Code-Indent"/>
      </w:pPr>
      <w:r>
        <w:tab/>
      </w:r>
      <w:r>
        <w:tab/>
      </w:r>
      <w:r w:rsidRPr="00776D8C">
        <w:rPr>
          <w:b/>
          <w:bCs/>
          <w:color w:val="7F0055"/>
        </w:rPr>
        <w:t>final</w:t>
      </w:r>
      <w:r w:rsidRPr="00F5295E">
        <w:t xml:space="preserve"> </w:t>
      </w:r>
      <w:r w:rsidR="005874B0" w:rsidRPr="00F5295E">
        <w:t>TheirWebService</w:t>
      </w:r>
      <w:r w:rsidRPr="00F5295E">
        <w:t xml:space="preserve"> service = </w:t>
      </w:r>
      <w:r w:rsidRPr="00F5295E">
        <w:rPr>
          <w:b/>
          <w:bCs/>
          <w:color w:val="7F0055"/>
        </w:rPr>
        <w:t>new</w:t>
      </w:r>
      <w:r w:rsidRPr="00F5295E">
        <w:t xml:space="preserve"> </w:t>
      </w:r>
      <w:r w:rsidR="005874B0" w:rsidRPr="00F5295E">
        <w:t xml:space="preserve">TheirWebService </w:t>
      </w:r>
      <w:r w:rsidRPr="00F5295E">
        <w:t>(</w:t>
      </w:r>
    </w:p>
    <w:p w:rsidR="002B1076" w:rsidRPr="00776D8C" w:rsidRDefault="002B1076" w:rsidP="00F5295E">
      <w:pPr>
        <w:pStyle w:val="Code-Indent"/>
      </w:pPr>
      <w:r w:rsidRPr="00F5295E">
        <w:tab/>
      </w:r>
      <w:r w:rsidRPr="00F5295E">
        <w:tab/>
      </w:r>
      <w:r w:rsidRPr="00F5295E">
        <w:tab/>
      </w:r>
      <w:r w:rsidRPr="00F5295E">
        <w:rPr>
          <w:b/>
          <w:bCs/>
          <w:color w:val="7F0055"/>
        </w:rPr>
        <w:t>new</w:t>
      </w:r>
      <w:r w:rsidRPr="00F5295E">
        <w:t xml:space="preserve"> URL</w:t>
      </w:r>
      <w:r w:rsidRPr="00776D8C">
        <w:t xml:space="preserve">(url), </w:t>
      </w:r>
    </w:p>
    <w:p w:rsidR="002B1076" w:rsidRPr="00776D8C" w:rsidRDefault="002B1076" w:rsidP="00F5295E">
      <w:pPr>
        <w:pStyle w:val="Code-Indent"/>
      </w:pPr>
      <w:r w:rsidRPr="00F5295E">
        <w:tab/>
      </w:r>
      <w:r w:rsidRPr="00F5295E">
        <w:tab/>
      </w:r>
      <w:r w:rsidRPr="00F5295E">
        <w:tab/>
      </w:r>
      <w:r w:rsidRPr="00F5295E">
        <w:rPr>
          <w:b/>
          <w:bCs/>
          <w:color w:val="7F0055"/>
        </w:rPr>
        <w:t>new</w:t>
      </w:r>
      <w:r w:rsidRPr="00F5295E">
        <w:t xml:space="preserve"> QName(</w:t>
      </w:r>
      <w:r w:rsidRPr="00F5295E">
        <w:rPr>
          <w:color w:val="2A00FF"/>
        </w:rPr>
        <w:t>"http://vaww.oed.oit.va.gov"</w:t>
      </w:r>
      <w:r w:rsidRPr="00F5295E">
        <w:t xml:space="preserve">, </w:t>
      </w:r>
      <w:r w:rsidRPr="00F5295E">
        <w:rPr>
          <w:color w:val="1800FF"/>
        </w:rPr>
        <w:t>"</w:t>
      </w:r>
      <w:r w:rsidR="005874B0" w:rsidRPr="00F5295E">
        <w:rPr>
          <w:color w:val="1800FF"/>
        </w:rPr>
        <w:t>TheirWebService</w:t>
      </w:r>
      <w:r w:rsidRPr="00F5295E">
        <w:rPr>
          <w:color w:val="1800FF"/>
        </w:rPr>
        <w:t>"</w:t>
      </w:r>
      <w:r w:rsidRPr="00F5295E">
        <w:rPr>
          <w:color w:val="auto"/>
        </w:rPr>
        <w:t>));</w:t>
      </w:r>
    </w:p>
    <w:p w:rsidR="002B1076" w:rsidRPr="00F5295E" w:rsidRDefault="002B1076" w:rsidP="00F5295E">
      <w:pPr>
        <w:pStyle w:val="Code-Indent"/>
      </w:pPr>
      <w:r w:rsidRPr="00F5295E">
        <w:tab/>
      </w:r>
      <w:r w:rsidRPr="00F5295E">
        <w:tab/>
        <w:t>service.setHandlerResolver(</w:t>
      </w:r>
      <w:r w:rsidRPr="00F5295E">
        <w:rPr>
          <w:color w:val="0000C0"/>
        </w:rPr>
        <w:t>handlerResolver</w:t>
      </w:r>
      <w:r w:rsidRPr="00F5295E">
        <w:t>);</w:t>
      </w:r>
    </w:p>
    <w:p w:rsidR="002B1076" w:rsidRDefault="002B1076" w:rsidP="00F5295E">
      <w:pPr>
        <w:pStyle w:val="Code-Indent"/>
      </w:pPr>
      <w:r w:rsidRPr="00F5295E">
        <w:tab/>
      </w:r>
      <w:r w:rsidRPr="00F5295E">
        <w:tab/>
      </w:r>
      <w:r w:rsidRPr="00F5295E">
        <w:rPr>
          <w:b/>
          <w:bCs/>
          <w:color w:val="7F0055"/>
        </w:rPr>
        <w:t>return</w:t>
      </w:r>
      <w:r w:rsidRPr="00F5295E">
        <w:t xml:space="preserve"> service.get</w:t>
      </w:r>
      <w:r w:rsidR="005874B0" w:rsidRPr="00776D8C">
        <w:t>TheirWebService</w:t>
      </w:r>
      <w:r w:rsidRPr="00F5295E">
        <w:t>Port();</w:t>
      </w:r>
    </w:p>
    <w:p w:rsidR="000A0907" w:rsidRPr="00AE2AA1" w:rsidRDefault="000A0907" w:rsidP="0077676C">
      <w:pPr>
        <w:pStyle w:val="Heading1"/>
      </w:pPr>
      <w:bookmarkStart w:id="415" w:name="_Toc366745649"/>
      <w:bookmarkStart w:id="416" w:name="_Toc366851482"/>
      <w:bookmarkStart w:id="417" w:name="_Toc66891878"/>
      <w:bookmarkStart w:id="418" w:name="_Toc400536897"/>
      <w:bookmarkEnd w:id="415"/>
      <w:bookmarkEnd w:id="416"/>
      <w:r w:rsidRPr="00AE2AA1">
        <w:t>Human-Machine Interface</w:t>
      </w:r>
      <w:bookmarkEnd w:id="417"/>
      <w:bookmarkEnd w:id="418"/>
    </w:p>
    <w:p w:rsidR="00FA181B" w:rsidRDefault="00650ACD" w:rsidP="00F70087">
      <w:pPr>
        <w:pStyle w:val="BodyText"/>
      </w:pPr>
      <w:r>
        <w:t xml:space="preserve">Users access the custom </w:t>
      </w:r>
      <w:r w:rsidR="002E716D">
        <w:t>HLA</w:t>
      </w:r>
      <w:r>
        <w:t xml:space="preserve"> web application via </w:t>
      </w:r>
      <w:r w:rsidR="0076150D">
        <w:t xml:space="preserve">a compatible </w:t>
      </w:r>
      <w:r>
        <w:t>browser.</w:t>
      </w:r>
    </w:p>
    <w:p w:rsidR="000A0907" w:rsidRPr="00AE2AA1" w:rsidRDefault="000A0907" w:rsidP="0077676C">
      <w:pPr>
        <w:pStyle w:val="Heading2"/>
      </w:pPr>
      <w:bookmarkStart w:id="419" w:name="_Toc357147923"/>
      <w:bookmarkStart w:id="420" w:name="_Toc66891881"/>
      <w:bookmarkStart w:id="421" w:name="_Toc400536898"/>
      <w:bookmarkEnd w:id="419"/>
      <w:r w:rsidRPr="00AE2AA1">
        <w:t>Interface Design Rules</w:t>
      </w:r>
      <w:bookmarkEnd w:id="420"/>
      <w:bookmarkEnd w:id="421"/>
    </w:p>
    <w:p w:rsidR="00FA181B" w:rsidRPr="00FA181B" w:rsidRDefault="001B39E9" w:rsidP="00F70087">
      <w:pPr>
        <w:pStyle w:val="BodyText"/>
      </w:pPr>
      <w:r>
        <w:t xml:space="preserve">The application is fully section </w:t>
      </w:r>
      <w:r w:rsidR="00D21121">
        <w:t>508</w:t>
      </w:r>
      <w:r w:rsidR="000209B6">
        <w:t>-</w:t>
      </w:r>
      <w:r>
        <w:t>compliant.</w:t>
      </w:r>
      <w:r w:rsidR="00471644">
        <w:t xml:space="preserve">  Tabbing and screen readers are fully supported as means to navigate.</w:t>
      </w:r>
      <w:r w:rsidR="00301646">
        <w:t>The application</w:t>
      </w:r>
      <w:r>
        <w:t xml:space="preserve"> has been d</w:t>
      </w:r>
      <w:r w:rsidR="00D21121">
        <w:t>esigned to work</w:t>
      </w:r>
      <w:r>
        <w:t xml:space="preserve"> with or</w:t>
      </w:r>
      <w:r w:rsidR="00D21121">
        <w:t xml:space="preserve"> without </w:t>
      </w:r>
      <w:r>
        <w:t>J</w:t>
      </w:r>
      <w:r w:rsidR="00D21121">
        <w:t>ava</w:t>
      </w:r>
      <w:r>
        <w:t>S</w:t>
      </w:r>
      <w:r w:rsidR="00D21121">
        <w:t>cript.</w:t>
      </w:r>
      <w:r>
        <w:t xml:space="preserve">  However, enabling JavaScript allows the user to take full advantage of the application’s functionality.</w:t>
      </w:r>
    </w:p>
    <w:p w:rsidR="000A0907" w:rsidRDefault="000A0907" w:rsidP="0077676C">
      <w:pPr>
        <w:pStyle w:val="Heading2"/>
      </w:pPr>
      <w:bookmarkStart w:id="422" w:name="_Toc66891879"/>
      <w:bookmarkStart w:id="423" w:name="_Toc400536899"/>
      <w:r w:rsidRPr="00AE2AA1">
        <w:t>Inputs</w:t>
      </w:r>
      <w:bookmarkEnd w:id="422"/>
      <w:bookmarkEnd w:id="423"/>
    </w:p>
    <w:p w:rsidR="00660101" w:rsidRPr="00660101" w:rsidRDefault="00F56B7C" w:rsidP="00075285">
      <w:pPr>
        <w:pStyle w:val="BodyText"/>
      </w:pPr>
      <w:r>
        <w:t>For the main application, u</w:t>
      </w:r>
      <w:r w:rsidR="00664845">
        <w:t>ser input consists of forms  for</w:t>
      </w:r>
      <w:r w:rsidR="00660101">
        <w:t xml:space="preserve"> </w:t>
      </w:r>
      <w:r w:rsidR="00E95EA6">
        <w:t xml:space="preserve">the </w:t>
      </w:r>
      <w:r w:rsidR="00660101">
        <w:t xml:space="preserve">user profile </w:t>
      </w:r>
      <w:r w:rsidR="00645BC6">
        <w:t xml:space="preserve">and </w:t>
      </w:r>
      <w:r w:rsidR="00660101">
        <w:t>traversal answers</w:t>
      </w:r>
      <w:r w:rsidR="00645BC6">
        <w:t>.</w:t>
      </w:r>
      <w:r w:rsidR="00660101">
        <w:t xml:space="preserve"> </w:t>
      </w:r>
      <w:r>
        <w:t>For the analytics application</w:t>
      </w:r>
      <w:r w:rsidR="00340C4B">
        <w:t>,</w:t>
      </w:r>
      <w:r>
        <w:t xml:space="preserve"> input consists of forms for </w:t>
      </w:r>
      <w:r w:rsidR="00340C4B">
        <w:t>generating</w:t>
      </w:r>
      <w:r>
        <w:t xml:space="preserve"> reports </w:t>
      </w:r>
      <w:r w:rsidR="00340C4B">
        <w:t xml:space="preserve">and </w:t>
      </w:r>
      <w:r>
        <w:t>data extracts</w:t>
      </w:r>
      <w:r w:rsidR="006B63AC">
        <w:t xml:space="preserve"> and synchronizing the analytics database from the main application database</w:t>
      </w:r>
      <w:r>
        <w:t>.</w:t>
      </w:r>
      <w:r w:rsidR="00340C4B">
        <w:t xml:space="preserve">  For the administration application, input consists of </w:t>
      </w:r>
      <w:r w:rsidR="00D82B45">
        <w:t>forms for managing user accounts, viewing the audit and message exchange logs</w:t>
      </w:r>
      <w:r w:rsidR="00340C4B">
        <w:t xml:space="preserve">.  </w:t>
      </w:r>
    </w:p>
    <w:p w:rsidR="000A0907" w:rsidRPr="00AE2AA1" w:rsidRDefault="000A0907" w:rsidP="0077676C">
      <w:pPr>
        <w:pStyle w:val="Heading2"/>
      </w:pPr>
      <w:bookmarkStart w:id="424" w:name="_Toc400536900"/>
      <w:bookmarkStart w:id="425" w:name="_Toc66891880"/>
      <w:r w:rsidRPr="00AE2AA1">
        <w:t>Outputs</w:t>
      </w:r>
      <w:bookmarkEnd w:id="424"/>
    </w:p>
    <w:p w:rsidR="00FA181B" w:rsidRPr="00FA181B" w:rsidRDefault="00E974B8" w:rsidP="00F70087">
      <w:pPr>
        <w:pStyle w:val="BodyText"/>
      </w:pPr>
      <w:r>
        <w:t>For the main application, o</w:t>
      </w:r>
      <w:r w:rsidR="006B0F69">
        <w:t>utputs include  summary and full reports, assessment history, and the review answers page.</w:t>
      </w:r>
      <w:r>
        <w:t xml:space="preserve">  For the analytics application, outputs include a dashboard page, assessment and user reports in both view page and spreadsheet form, report history, data extract spreadsheet results</w:t>
      </w:r>
      <w:r w:rsidR="00736C32">
        <w:t>, and synchronization history and detail</w:t>
      </w:r>
      <w:r>
        <w:t>.</w:t>
      </w:r>
      <w:r w:rsidR="004C1309">
        <w:t xml:space="preserve">  For the administration application, outputs include listings of user accounts, audit log and message exchange history and clinical model information, </w:t>
      </w:r>
    </w:p>
    <w:p w:rsidR="000A0907" w:rsidRDefault="000A0907" w:rsidP="0077676C">
      <w:pPr>
        <w:pStyle w:val="Heading2"/>
      </w:pPr>
      <w:bookmarkStart w:id="426" w:name="_Toc400536901"/>
      <w:r w:rsidRPr="00AE2AA1">
        <w:t>Navigation Hierarchy</w:t>
      </w:r>
      <w:bookmarkEnd w:id="426"/>
    </w:p>
    <w:p w:rsidR="00CF487B" w:rsidRDefault="00413AC3" w:rsidP="0077676C">
      <w:pPr>
        <w:pStyle w:val="Heading3"/>
      </w:pPr>
      <w:bookmarkStart w:id="427" w:name="_Toc400536902"/>
      <w:r>
        <w:t xml:space="preserve">Main Application: </w:t>
      </w:r>
      <w:r w:rsidR="00CF487B">
        <w:t>Welcome Page</w:t>
      </w:r>
      <w:bookmarkEnd w:id="427"/>
    </w:p>
    <w:p w:rsidR="00496E3C" w:rsidRDefault="00EF3E1F" w:rsidP="00EF3E1F">
      <w:r>
        <w:t xml:space="preserve">The welcome page is the initial landing page the user sees after logging in. </w:t>
      </w:r>
      <w:r w:rsidR="00193AA3">
        <w:t>Depending on the state of the user’s assessments, it provides controls for starting, continuing, d</w:t>
      </w:r>
      <w:r w:rsidR="00496E3C">
        <w:t xml:space="preserve">eleting, and viewing history of assessments. </w:t>
      </w:r>
    </w:p>
    <w:p w:rsidR="00EF3E1F" w:rsidRDefault="00EF3E1F" w:rsidP="00AF0687">
      <w:pPr>
        <w:pStyle w:val="Heading4"/>
      </w:pPr>
      <w:r>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EF3E1F" w:rsidRPr="00DE2603" w:rsidTr="00703A0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F3E1F" w:rsidRPr="00DE2603" w:rsidRDefault="00EF3E1F" w:rsidP="00DE2603">
            <w:pPr>
              <w:pStyle w:val="TableHeading"/>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F3E1F" w:rsidRPr="00DE2603" w:rsidRDefault="00EF3E1F" w:rsidP="00DE2603">
            <w:pPr>
              <w:pStyle w:val="TableHeading"/>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F3E1F" w:rsidRPr="00DE2603" w:rsidRDefault="00EF3E1F" w:rsidP="00DE2603">
            <w:pPr>
              <w:pStyle w:val="TableHeading"/>
              <w:rPr>
                <w:sz w:val="22"/>
                <w:szCs w:val="22"/>
              </w:rPr>
            </w:pPr>
            <w:r w:rsidRPr="00DE2603">
              <w:rPr>
                <w:sz w:val="22"/>
                <w:szCs w:val="22"/>
              </w:rPr>
              <w:t>Description</w:t>
            </w:r>
          </w:p>
        </w:tc>
      </w:tr>
      <w:tr w:rsidR="00193AA3" w:rsidRPr="00DE2603" w:rsidTr="001C5E44">
        <w:tblPrEx>
          <w:tblCellMar>
            <w:top w:w="43" w:type="dxa"/>
            <w:bottom w:w="43" w:type="dxa"/>
          </w:tblCellMar>
        </w:tblPrEx>
        <w:tc>
          <w:tcPr>
            <w:tcW w:w="2095" w:type="dxa"/>
            <w:shd w:val="clear" w:color="auto" w:fill="auto"/>
          </w:tcPr>
          <w:p w:rsidR="00193AA3" w:rsidRPr="00DE2603" w:rsidRDefault="00193AA3" w:rsidP="00DE2603">
            <w:pPr>
              <w:spacing w:before="20" w:after="20"/>
              <w:rPr>
                <w:sz w:val="22"/>
                <w:szCs w:val="22"/>
              </w:rPr>
            </w:pPr>
            <w:r w:rsidRPr="00DE2603">
              <w:rPr>
                <w:sz w:val="22"/>
                <w:szCs w:val="22"/>
              </w:rPr>
              <w:t>Start New Assessment</w:t>
            </w:r>
          </w:p>
        </w:tc>
        <w:tc>
          <w:tcPr>
            <w:tcW w:w="2160" w:type="dxa"/>
            <w:shd w:val="clear" w:color="auto" w:fill="auto"/>
          </w:tcPr>
          <w:p w:rsidR="00193AA3" w:rsidRPr="00DE2603" w:rsidRDefault="00193AA3" w:rsidP="00DE2603">
            <w:pPr>
              <w:spacing w:before="20" w:after="20"/>
              <w:rPr>
                <w:sz w:val="22"/>
                <w:szCs w:val="22"/>
              </w:rPr>
            </w:pPr>
            <w:r w:rsidRPr="00DE2603">
              <w:rPr>
                <w:sz w:val="22"/>
                <w:szCs w:val="22"/>
              </w:rPr>
              <w:t>Always</w:t>
            </w:r>
          </w:p>
        </w:tc>
        <w:tc>
          <w:tcPr>
            <w:tcW w:w="5310" w:type="dxa"/>
            <w:shd w:val="clear" w:color="auto" w:fill="auto"/>
          </w:tcPr>
          <w:p w:rsidR="00193AA3" w:rsidRPr="00DE2603" w:rsidRDefault="00CA0B41" w:rsidP="00DE2603">
            <w:pPr>
              <w:spacing w:before="20" w:after="20"/>
              <w:rPr>
                <w:sz w:val="22"/>
                <w:szCs w:val="22"/>
              </w:rPr>
            </w:pPr>
            <w:r w:rsidRPr="00DE2603">
              <w:rPr>
                <w:sz w:val="22"/>
                <w:szCs w:val="22"/>
              </w:rPr>
              <w:t>If clicked, a</w:t>
            </w:r>
            <w:r w:rsidR="00193AA3" w:rsidRPr="00DE2603">
              <w:rPr>
                <w:sz w:val="22"/>
                <w:szCs w:val="22"/>
              </w:rPr>
              <w:t xml:space="preserve">llows the user to start a new assessment, discarding any existing incomplete assessment. </w:t>
            </w:r>
          </w:p>
        </w:tc>
      </w:tr>
      <w:tr w:rsidR="006D1740" w:rsidRPr="00DE2603" w:rsidTr="001C5E44">
        <w:tblPrEx>
          <w:tblCellMar>
            <w:top w:w="43" w:type="dxa"/>
            <w:bottom w:w="43" w:type="dxa"/>
          </w:tblCellMar>
        </w:tblPrEx>
        <w:tc>
          <w:tcPr>
            <w:tcW w:w="2095" w:type="dxa"/>
            <w:shd w:val="clear" w:color="auto" w:fill="auto"/>
          </w:tcPr>
          <w:p w:rsidR="006D1740" w:rsidRPr="00DE2603" w:rsidRDefault="00FC4901" w:rsidP="00DE2603">
            <w:pPr>
              <w:spacing w:before="20" w:after="20"/>
              <w:rPr>
                <w:sz w:val="22"/>
                <w:szCs w:val="22"/>
              </w:rPr>
            </w:pPr>
            <w:r w:rsidRPr="00DE2603">
              <w:rPr>
                <w:sz w:val="22"/>
                <w:szCs w:val="22"/>
              </w:rPr>
              <w:lastRenderedPageBreak/>
              <w:t>View History</w:t>
            </w:r>
          </w:p>
        </w:tc>
        <w:tc>
          <w:tcPr>
            <w:tcW w:w="2160" w:type="dxa"/>
            <w:shd w:val="clear" w:color="auto" w:fill="auto"/>
          </w:tcPr>
          <w:p w:rsidR="006D1740" w:rsidRPr="00DE2603" w:rsidRDefault="00FC4901" w:rsidP="00DE2603">
            <w:pPr>
              <w:spacing w:before="20" w:after="20"/>
              <w:rPr>
                <w:sz w:val="22"/>
                <w:szCs w:val="22"/>
              </w:rPr>
            </w:pPr>
            <w:r w:rsidRPr="00DE2603">
              <w:rPr>
                <w:sz w:val="22"/>
                <w:szCs w:val="22"/>
              </w:rPr>
              <w:t>If user has started or completed one or more assessments</w:t>
            </w:r>
          </w:p>
        </w:tc>
        <w:tc>
          <w:tcPr>
            <w:tcW w:w="5310" w:type="dxa"/>
            <w:shd w:val="clear" w:color="auto" w:fill="auto"/>
          </w:tcPr>
          <w:p w:rsidR="006D1740" w:rsidRPr="00DE2603" w:rsidRDefault="00FC4901" w:rsidP="00DE2603">
            <w:pPr>
              <w:spacing w:before="20" w:after="20"/>
              <w:rPr>
                <w:sz w:val="22"/>
                <w:szCs w:val="22"/>
              </w:rPr>
            </w:pPr>
            <w:r w:rsidRPr="00DE2603">
              <w:rPr>
                <w:sz w:val="22"/>
                <w:szCs w:val="22"/>
              </w:rPr>
              <w:t>If clicked, takes the user to the assessment history page.</w:t>
            </w:r>
          </w:p>
        </w:tc>
      </w:tr>
      <w:tr w:rsidR="00CA0B41" w:rsidRPr="00DE2603" w:rsidTr="001C5E44">
        <w:tblPrEx>
          <w:tblCellMar>
            <w:top w:w="43" w:type="dxa"/>
            <w:bottom w:w="43" w:type="dxa"/>
          </w:tblCellMar>
        </w:tblPrEx>
        <w:tc>
          <w:tcPr>
            <w:tcW w:w="2095" w:type="dxa"/>
            <w:shd w:val="clear" w:color="auto" w:fill="auto"/>
          </w:tcPr>
          <w:p w:rsidR="00CA0B41" w:rsidRPr="00DE2603" w:rsidRDefault="00CA0B41" w:rsidP="00DE2603">
            <w:pPr>
              <w:spacing w:before="20" w:after="20"/>
              <w:rPr>
                <w:sz w:val="22"/>
                <w:szCs w:val="22"/>
              </w:rPr>
            </w:pPr>
            <w:r w:rsidRPr="00DE2603">
              <w:rPr>
                <w:sz w:val="22"/>
                <w:szCs w:val="22"/>
              </w:rPr>
              <w:t>Please start a new assessment</w:t>
            </w:r>
          </w:p>
        </w:tc>
        <w:tc>
          <w:tcPr>
            <w:tcW w:w="2160" w:type="dxa"/>
            <w:shd w:val="clear" w:color="auto" w:fill="auto"/>
          </w:tcPr>
          <w:p w:rsidR="00CA0B41" w:rsidRPr="00DE2603" w:rsidRDefault="00CA0B41" w:rsidP="00DE2603">
            <w:pPr>
              <w:spacing w:before="20" w:after="20"/>
              <w:rPr>
                <w:sz w:val="22"/>
                <w:szCs w:val="22"/>
              </w:rPr>
            </w:pPr>
            <w:r w:rsidRPr="00DE2603">
              <w:rPr>
                <w:sz w:val="22"/>
                <w:szCs w:val="22"/>
              </w:rPr>
              <w:t>If the user’s incomplete assessment has expired</w:t>
            </w:r>
          </w:p>
        </w:tc>
        <w:tc>
          <w:tcPr>
            <w:tcW w:w="5310" w:type="dxa"/>
            <w:shd w:val="clear" w:color="auto" w:fill="auto"/>
          </w:tcPr>
          <w:p w:rsidR="00CA0B41" w:rsidRPr="00DE2603" w:rsidRDefault="00CA0B41" w:rsidP="00DE2603">
            <w:pPr>
              <w:spacing w:before="20" w:after="20"/>
              <w:rPr>
                <w:sz w:val="22"/>
                <w:szCs w:val="22"/>
              </w:rPr>
            </w:pPr>
            <w:r w:rsidRPr="00DE2603">
              <w:rPr>
                <w:sz w:val="22"/>
                <w:szCs w:val="22"/>
              </w:rPr>
              <w:t xml:space="preserve">If clicked, allows the user to start a new assessment, </w:t>
            </w:r>
          </w:p>
        </w:tc>
      </w:tr>
      <w:tr w:rsidR="005A07D9" w:rsidRPr="00DE2603" w:rsidTr="001C5E44">
        <w:tblPrEx>
          <w:tblCellMar>
            <w:top w:w="43" w:type="dxa"/>
            <w:bottom w:w="43" w:type="dxa"/>
          </w:tblCellMar>
        </w:tblPrEx>
        <w:tc>
          <w:tcPr>
            <w:tcW w:w="2095" w:type="dxa"/>
            <w:shd w:val="clear" w:color="auto" w:fill="auto"/>
          </w:tcPr>
          <w:p w:rsidR="005A07D9" w:rsidRPr="00DE2603" w:rsidRDefault="005A07D9" w:rsidP="00DE2603">
            <w:pPr>
              <w:spacing w:before="20" w:after="20"/>
              <w:rPr>
                <w:sz w:val="22"/>
                <w:szCs w:val="22"/>
              </w:rPr>
            </w:pPr>
            <w:r w:rsidRPr="00DE2603">
              <w:rPr>
                <w:sz w:val="22"/>
                <w:szCs w:val="22"/>
              </w:rPr>
              <w:t>Complete Assessment</w:t>
            </w:r>
          </w:p>
        </w:tc>
        <w:tc>
          <w:tcPr>
            <w:tcW w:w="2160" w:type="dxa"/>
            <w:shd w:val="clear" w:color="auto" w:fill="auto"/>
          </w:tcPr>
          <w:p w:rsidR="005A07D9" w:rsidRPr="00DE2603" w:rsidRDefault="005A07D9" w:rsidP="00DE2603">
            <w:pPr>
              <w:spacing w:before="20" w:after="20"/>
              <w:rPr>
                <w:sz w:val="22"/>
                <w:szCs w:val="22"/>
              </w:rPr>
            </w:pPr>
            <w:r w:rsidRPr="00DE2603">
              <w:rPr>
                <w:sz w:val="22"/>
                <w:szCs w:val="22"/>
              </w:rPr>
              <w:t xml:space="preserve">If the user has an incomplete assessment </w:t>
            </w:r>
          </w:p>
        </w:tc>
        <w:tc>
          <w:tcPr>
            <w:tcW w:w="5310" w:type="dxa"/>
            <w:shd w:val="clear" w:color="auto" w:fill="auto"/>
          </w:tcPr>
          <w:p w:rsidR="005A07D9" w:rsidRPr="00DE2603" w:rsidRDefault="005A07D9" w:rsidP="00DE2603">
            <w:pPr>
              <w:spacing w:before="20" w:after="20"/>
              <w:rPr>
                <w:sz w:val="22"/>
                <w:szCs w:val="22"/>
              </w:rPr>
            </w:pPr>
            <w:r w:rsidRPr="00DE2603">
              <w:rPr>
                <w:sz w:val="22"/>
                <w:szCs w:val="22"/>
              </w:rPr>
              <w:t xml:space="preserve">If clicked, allows the user to continue the  incomplete assessment, </w:t>
            </w:r>
          </w:p>
        </w:tc>
      </w:tr>
      <w:tr w:rsidR="005A07D9" w:rsidRPr="00DE2603" w:rsidTr="009011D3">
        <w:tblPrEx>
          <w:tblCellMar>
            <w:top w:w="43" w:type="dxa"/>
            <w:bottom w:w="43" w:type="dxa"/>
          </w:tblCellMar>
        </w:tblPrEx>
        <w:tc>
          <w:tcPr>
            <w:tcW w:w="2095" w:type="dxa"/>
            <w:shd w:val="clear" w:color="auto" w:fill="auto"/>
          </w:tcPr>
          <w:p w:rsidR="005A07D9" w:rsidRPr="00DE2603" w:rsidRDefault="005A07D9" w:rsidP="00DE2603">
            <w:pPr>
              <w:spacing w:before="20" w:after="20"/>
              <w:rPr>
                <w:sz w:val="22"/>
                <w:szCs w:val="22"/>
              </w:rPr>
            </w:pPr>
            <w:r w:rsidRPr="00DE2603">
              <w:rPr>
                <w:sz w:val="22"/>
                <w:szCs w:val="22"/>
              </w:rPr>
              <w:t xml:space="preserve">Session </w:t>
            </w:r>
          </w:p>
          <w:p w:rsidR="005A07D9" w:rsidRPr="00DE2603" w:rsidRDefault="005A07D9" w:rsidP="00DE2603">
            <w:pPr>
              <w:spacing w:before="20" w:after="20"/>
              <w:rPr>
                <w:sz w:val="22"/>
                <w:szCs w:val="22"/>
              </w:rPr>
            </w:pPr>
            <w:r w:rsidRPr="00DE2603">
              <w:rPr>
                <w:sz w:val="22"/>
                <w:szCs w:val="22"/>
              </w:rPr>
              <w:t>Timeout Warning</w:t>
            </w:r>
          </w:p>
          <w:p w:rsidR="005A07D9" w:rsidRPr="00DE2603" w:rsidRDefault="005A07D9" w:rsidP="00DE2603">
            <w:pPr>
              <w:spacing w:before="20" w:after="20"/>
              <w:rPr>
                <w:sz w:val="22"/>
                <w:szCs w:val="22"/>
              </w:rPr>
            </w:pPr>
          </w:p>
        </w:tc>
        <w:tc>
          <w:tcPr>
            <w:tcW w:w="2160" w:type="dxa"/>
            <w:shd w:val="clear" w:color="auto" w:fill="auto"/>
          </w:tcPr>
          <w:p w:rsidR="005A07D9" w:rsidRPr="00DE2603" w:rsidRDefault="005A07D9" w:rsidP="00DE2603">
            <w:pPr>
              <w:spacing w:before="20" w:after="20"/>
              <w:rPr>
                <w:sz w:val="22"/>
                <w:szCs w:val="22"/>
              </w:rPr>
            </w:pPr>
            <w:r w:rsidRPr="00DE2603">
              <w:rPr>
                <w:sz w:val="22"/>
                <w:szCs w:val="22"/>
              </w:rPr>
              <w:t>Always</w:t>
            </w:r>
          </w:p>
          <w:p w:rsidR="005A07D9" w:rsidRPr="00DE2603" w:rsidRDefault="005A07D9" w:rsidP="00DE2603">
            <w:pPr>
              <w:spacing w:before="20" w:after="20"/>
              <w:rPr>
                <w:sz w:val="22"/>
                <w:szCs w:val="22"/>
              </w:rPr>
            </w:pPr>
          </w:p>
        </w:tc>
        <w:tc>
          <w:tcPr>
            <w:tcW w:w="5310" w:type="dxa"/>
            <w:shd w:val="clear" w:color="auto" w:fill="auto"/>
          </w:tcPr>
          <w:p w:rsidR="005A07D9" w:rsidRPr="00DE2603" w:rsidRDefault="005A07D9" w:rsidP="00DE2603">
            <w:pPr>
              <w:spacing w:before="20" w:after="20"/>
              <w:rPr>
                <w:sz w:val="22"/>
                <w:szCs w:val="22"/>
              </w:rPr>
            </w:pPr>
            <w:r w:rsidRPr="00DE2603">
              <w:rPr>
                <w:sz w:val="22"/>
                <w:szCs w:val="22"/>
              </w:rPr>
              <w:t>If clicked, takes the user to a page providing information about the user can be notified that the session is about to expire.</w:t>
            </w:r>
          </w:p>
        </w:tc>
      </w:tr>
      <w:tr w:rsidR="005A07D9" w:rsidRPr="00DE2603" w:rsidTr="009011D3">
        <w:tblPrEx>
          <w:tblCellMar>
            <w:top w:w="43" w:type="dxa"/>
            <w:bottom w:w="43" w:type="dxa"/>
          </w:tblCellMar>
        </w:tblPrEx>
        <w:tc>
          <w:tcPr>
            <w:tcW w:w="2095" w:type="dxa"/>
            <w:shd w:val="clear" w:color="auto" w:fill="auto"/>
          </w:tcPr>
          <w:p w:rsidR="005A07D9" w:rsidRPr="00DE2603" w:rsidRDefault="005A07D9" w:rsidP="00DE2603">
            <w:pPr>
              <w:spacing w:before="20" w:after="20"/>
              <w:rPr>
                <w:sz w:val="22"/>
                <w:szCs w:val="22"/>
              </w:rPr>
            </w:pPr>
            <w:r w:rsidRPr="00DE2603">
              <w:rPr>
                <w:sz w:val="22"/>
                <w:szCs w:val="22"/>
              </w:rPr>
              <w:t>Tips for Taking Your Health Assessment</w:t>
            </w:r>
          </w:p>
        </w:tc>
        <w:tc>
          <w:tcPr>
            <w:tcW w:w="2160" w:type="dxa"/>
            <w:shd w:val="clear" w:color="auto" w:fill="auto"/>
          </w:tcPr>
          <w:p w:rsidR="005A07D9" w:rsidRPr="00DE2603" w:rsidRDefault="005A07D9" w:rsidP="00DE2603">
            <w:pPr>
              <w:spacing w:before="20" w:after="20"/>
              <w:rPr>
                <w:sz w:val="22"/>
                <w:szCs w:val="22"/>
              </w:rPr>
            </w:pPr>
            <w:r w:rsidRPr="00DE2603">
              <w:rPr>
                <w:sz w:val="22"/>
                <w:szCs w:val="22"/>
              </w:rPr>
              <w:t>Always</w:t>
            </w:r>
          </w:p>
          <w:p w:rsidR="005A07D9" w:rsidRPr="00DE2603" w:rsidRDefault="005A07D9" w:rsidP="00DE2603">
            <w:pPr>
              <w:spacing w:before="20" w:after="20"/>
              <w:rPr>
                <w:sz w:val="22"/>
                <w:szCs w:val="22"/>
              </w:rPr>
            </w:pPr>
          </w:p>
        </w:tc>
        <w:tc>
          <w:tcPr>
            <w:tcW w:w="5310" w:type="dxa"/>
            <w:shd w:val="clear" w:color="auto" w:fill="auto"/>
          </w:tcPr>
          <w:p w:rsidR="005A07D9" w:rsidRPr="00DE2603" w:rsidRDefault="005A07D9" w:rsidP="00DE2603">
            <w:pPr>
              <w:spacing w:before="20" w:after="20"/>
              <w:rPr>
                <w:sz w:val="22"/>
                <w:szCs w:val="22"/>
              </w:rPr>
            </w:pPr>
            <w:r w:rsidRPr="00DE2603">
              <w:rPr>
                <w:sz w:val="22"/>
                <w:szCs w:val="22"/>
              </w:rPr>
              <w:t xml:space="preserve">If clicked, takes the user to a page providing tips for new users for how to take an assessment.  </w:t>
            </w:r>
          </w:p>
        </w:tc>
      </w:tr>
    </w:tbl>
    <w:p w:rsidR="00EF3E1F" w:rsidRPr="00EF3E1F" w:rsidRDefault="00EF3E1F" w:rsidP="00EF3E1F"/>
    <w:p w:rsidR="00EF3E1F" w:rsidRDefault="005443B0" w:rsidP="00AF0687">
      <w:pPr>
        <w:pStyle w:val="Heading4"/>
      </w:pPr>
      <w:r>
        <w:lastRenderedPageBreak/>
        <w:t>When the user has n</w:t>
      </w:r>
      <w:r w:rsidR="00EF3E1F">
        <w:t xml:space="preserve">o </w:t>
      </w:r>
      <w:r>
        <w:t>a</w:t>
      </w:r>
      <w:r w:rsidR="00EF3E1F">
        <w:t>ssessments</w:t>
      </w:r>
      <w:r w:rsidR="00703A08">
        <w:t>.</w:t>
      </w:r>
    </w:p>
    <w:p w:rsidR="0008546A" w:rsidRPr="0008546A" w:rsidRDefault="006F3A6D" w:rsidP="00E604B7">
      <w:r>
        <w:rPr>
          <w:noProof/>
        </w:rPr>
        <w:drawing>
          <wp:inline distT="0" distB="0" distL="0" distR="0" wp14:anchorId="2F43FF24" wp14:editId="5E9FCA50">
            <wp:extent cx="5578454" cy="7201927"/>
            <wp:effectExtent l="0" t="0" r="3810" b="0"/>
            <wp:docPr id="25" name="Picture 25" descr="main-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in-welco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053" cy="7203991"/>
                    </a:xfrm>
                    <a:prstGeom prst="rect">
                      <a:avLst/>
                    </a:prstGeom>
                    <a:noFill/>
                    <a:ln>
                      <a:noFill/>
                    </a:ln>
                  </pic:spPr>
                </pic:pic>
              </a:graphicData>
            </a:graphic>
          </wp:inline>
        </w:drawing>
      </w:r>
    </w:p>
    <w:p w:rsidR="0008546A" w:rsidRPr="0008546A" w:rsidRDefault="0008546A" w:rsidP="00E604B7"/>
    <w:p w:rsidR="00EF3E1F" w:rsidRDefault="005443B0" w:rsidP="00AF0687">
      <w:pPr>
        <w:pStyle w:val="Heading4"/>
      </w:pPr>
      <w:r>
        <w:lastRenderedPageBreak/>
        <w:t xml:space="preserve">When the user has </w:t>
      </w:r>
      <w:r w:rsidR="002B50DF">
        <w:t xml:space="preserve">at least one </w:t>
      </w:r>
      <w:r>
        <w:t>c</w:t>
      </w:r>
      <w:r w:rsidR="00EF3E1F">
        <w:t xml:space="preserve">ompleted </w:t>
      </w:r>
      <w:r>
        <w:t>a</w:t>
      </w:r>
      <w:r w:rsidR="00EF3E1F">
        <w:t>ssessment</w:t>
      </w:r>
      <w:r w:rsidR="00703A08">
        <w:t>.</w:t>
      </w:r>
    </w:p>
    <w:p w:rsidR="008347E1" w:rsidRPr="008347E1" w:rsidRDefault="006F3A6D" w:rsidP="00E604B7">
      <w:r>
        <w:rPr>
          <w:noProof/>
        </w:rPr>
        <w:drawing>
          <wp:inline distT="0" distB="0" distL="0" distR="0" wp14:anchorId="33214EC8" wp14:editId="1FD821D4">
            <wp:extent cx="5704221" cy="7364295"/>
            <wp:effectExtent l="0" t="0" r="0" b="8255"/>
            <wp:docPr id="26" name="Picture 26" descr="main-welcome-ret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in-welcome-return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856" cy="7366406"/>
                    </a:xfrm>
                    <a:prstGeom prst="rect">
                      <a:avLst/>
                    </a:prstGeom>
                    <a:noFill/>
                    <a:ln>
                      <a:noFill/>
                    </a:ln>
                  </pic:spPr>
                </pic:pic>
              </a:graphicData>
            </a:graphic>
          </wp:inline>
        </w:drawing>
      </w:r>
    </w:p>
    <w:p w:rsidR="00C464A6" w:rsidRPr="00C464A6" w:rsidRDefault="00C464A6" w:rsidP="00433D09"/>
    <w:p w:rsidR="008347E1" w:rsidRDefault="008347E1" w:rsidP="00AF0687">
      <w:pPr>
        <w:pStyle w:val="Heading4"/>
      </w:pPr>
      <w:r>
        <w:lastRenderedPageBreak/>
        <w:t>When the user has an incomplete assessment</w:t>
      </w:r>
      <w:r w:rsidR="00703A08">
        <w:t>.</w:t>
      </w:r>
    </w:p>
    <w:p w:rsidR="008347E1" w:rsidRPr="008347E1" w:rsidRDefault="006F3A6D" w:rsidP="00E604B7">
      <w:r>
        <w:rPr>
          <w:noProof/>
        </w:rPr>
        <w:drawing>
          <wp:inline distT="0" distB="0" distL="0" distR="0" wp14:anchorId="41968D52" wp14:editId="47B84B52">
            <wp:extent cx="5823060" cy="7517719"/>
            <wp:effectExtent l="0" t="0" r="6350" b="7620"/>
            <wp:docPr id="27" name="Picture 27" descr="main-welcome-in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in-welcome-incomple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4729" cy="7519874"/>
                    </a:xfrm>
                    <a:prstGeom prst="rect">
                      <a:avLst/>
                    </a:prstGeom>
                    <a:noFill/>
                    <a:ln>
                      <a:noFill/>
                    </a:ln>
                  </pic:spPr>
                </pic:pic>
              </a:graphicData>
            </a:graphic>
          </wp:inline>
        </w:drawing>
      </w:r>
    </w:p>
    <w:p w:rsidR="00CF487B" w:rsidRDefault="00CF487B" w:rsidP="00CF487B"/>
    <w:p w:rsidR="00C464A6" w:rsidRDefault="00C464A6" w:rsidP="00AF0687">
      <w:pPr>
        <w:pStyle w:val="Heading4"/>
      </w:pPr>
      <w:r>
        <w:lastRenderedPageBreak/>
        <w:t>When the user has an expired assessment</w:t>
      </w:r>
      <w:r w:rsidR="00703A08">
        <w:t>.</w:t>
      </w:r>
    </w:p>
    <w:p w:rsidR="00C464A6" w:rsidRPr="00C464A6" w:rsidRDefault="006F3A6D" w:rsidP="00433D09">
      <w:r>
        <w:rPr>
          <w:noProof/>
        </w:rPr>
        <w:drawing>
          <wp:inline distT="0" distB="0" distL="0" distR="0" wp14:anchorId="042E5C0A" wp14:editId="018D978C">
            <wp:extent cx="5762561" cy="7439614"/>
            <wp:effectExtent l="0" t="0" r="0" b="0"/>
            <wp:docPr id="28" name="Picture 28" descr="main-welcome-exp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in-welcome-expir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4213" cy="7441747"/>
                    </a:xfrm>
                    <a:prstGeom prst="rect">
                      <a:avLst/>
                    </a:prstGeom>
                    <a:noFill/>
                    <a:ln>
                      <a:noFill/>
                    </a:ln>
                  </pic:spPr>
                </pic:pic>
              </a:graphicData>
            </a:graphic>
          </wp:inline>
        </w:drawing>
      </w:r>
    </w:p>
    <w:p w:rsidR="00C14D2E" w:rsidRDefault="00AA6FE1" w:rsidP="0077676C">
      <w:pPr>
        <w:pStyle w:val="Heading3"/>
      </w:pPr>
      <w:bookmarkStart w:id="428" w:name="_Toc400536903"/>
      <w:r>
        <w:lastRenderedPageBreak/>
        <w:t>Main Application: Privacy Reminder Page</w:t>
      </w:r>
      <w:bookmarkEnd w:id="428"/>
    </w:p>
    <w:p w:rsidR="000F6553" w:rsidRDefault="000F6553" w:rsidP="00AF0687">
      <w:pPr>
        <w:pStyle w:val="Heading4"/>
      </w:pPr>
      <w:r>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0F6553" w:rsidRPr="00DE2603" w:rsidTr="00703A0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0F6553" w:rsidRPr="00DE2603" w:rsidRDefault="000F6553" w:rsidP="00707702">
            <w:pPr>
              <w:pStyle w:val="TableHeading"/>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0F6553" w:rsidRPr="00DE2603" w:rsidRDefault="000F6553" w:rsidP="00707702">
            <w:pPr>
              <w:pStyle w:val="TableHeading"/>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0F6553" w:rsidRPr="00DE2603" w:rsidRDefault="000F6553" w:rsidP="00707702">
            <w:pPr>
              <w:pStyle w:val="TableHeading"/>
              <w:rPr>
                <w:sz w:val="22"/>
                <w:szCs w:val="22"/>
              </w:rPr>
            </w:pPr>
            <w:r w:rsidRPr="00DE2603">
              <w:rPr>
                <w:sz w:val="22"/>
                <w:szCs w:val="22"/>
              </w:rPr>
              <w:t>Description</w:t>
            </w:r>
          </w:p>
        </w:tc>
      </w:tr>
      <w:tr w:rsidR="000F6553" w:rsidRPr="00DE2603" w:rsidTr="00FF574F">
        <w:tblPrEx>
          <w:tblCellMar>
            <w:top w:w="43" w:type="dxa"/>
            <w:bottom w:w="43" w:type="dxa"/>
          </w:tblCellMar>
        </w:tblPrEx>
        <w:tc>
          <w:tcPr>
            <w:tcW w:w="2095" w:type="dxa"/>
            <w:shd w:val="clear" w:color="auto" w:fill="auto"/>
          </w:tcPr>
          <w:p w:rsidR="000F6553" w:rsidRPr="00DE2603" w:rsidRDefault="000F6553" w:rsidP="004F7C7D">
            <w:pPr>
              <w:pStyle w:val="TableText"/>
            </w:pPr>
            <w:r w:rsidRPr="00DE2603">
              <w:t>Continue</w:t>
            </w:r>
          </w:p>
        </w:tc>
        <w:tc>
          <w:tcPr>
            <w:tcW w:w="2160" w:type="dxa"/>
            <w:shd w:val="clear" w:color="auto" w:fill="auto"/>
          </w:tcPr>
          <w:p w:rsidR="000F6553" w:rsidRPr="00DE2603" w:rsidRDefault="000F6553" w:rsidP="00DE2603">
            <w:pPr>
              <w:pStyle w:val="TableText"/>
            </w:pPr>
            <w:r w:rsidRPr="00DE2603">
              <w:t>Always</w:t>
            </w:r>
          </w:p>
        </w:tc>
        <w:tc>
          <w:tcPr>
            <w:tcW w:w="5310" w:type="dxa"/>
            <w:shd w:val="clear" w:color="auto" w:fill="auto"/>
          </w:tcPr>
          <w:p w:rsidR="000F6553" w:rsidRPr="00DE2603" w:rsidRDefault="000F6553" w:rsidP="004F7C7D">
            <w:pPr>
              <w:pStyle w:val="TableText"/>
            </w:pPr>
            <w:r w:rsidRPr="00DE2603">
              <w:t>If clicked, allows the user to begin a new assessment</w:t>
            </w:r>
            <w:r w:rsidR="00480526" w:rsidRPr="00DE2603">
              <w:t xml:space="preserve"> or complete an incomplete assessment.</w:t>
            </w:r>
          </w:p>
        </w:tc>
      </w:tr>
    </w:tbl>
    <w:p w:rsidR="00741049" w:rsidRDefault="006F3A6D" w:rsidP="00C14D2E">
      <w:r>
        <w:rPr>
          <w:noProof/>
        </w:rPr>
        <w:drawing>
          <wp:inline distT="0" distB="0" distL="0" distR="0" wp14:anchorId="2FFB73E8" wp14:editId="5C9A5EE7">
            <wp:extent cx="5935980" cy="4312920"/>
            <wp:effectExtent l="0" t="0" r="7620" b="0"/>
            <wp:docPr id="29" name="Picture 29" descr="main-rem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in-remind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4312920"/>
                    </a:xfrm>
                    <a:prstGeom prst="rect">
                      <a:avLst/>
                    </a:prstGeom>
                    <a:noFill/>
                    <a:ln>
                      <a:noFill/>
                    </a:ln>
                  </pic:spPr>
                </pic:pic>
              </a:graphicData>
            </a:graphic>
          </wp:inline>
        </w:drawing>
      </w:r>
    </w:p>
    <w:p w:rsidR="00193AA3" w:rsidRDefault="00193AA3" w:rsidP="0077676C">
      <w:pPr>
        <w:pStyle w:val="Heading3"/>
      </w:pPr>
      <w:r>
        <w:t xml:space="preserve"> </w:t>
      </w:r>
      <w:bookmarkStart w:id="429" w:name="_Toc400536904"/>
      <w:r w:rsidR="00413AC3">
        <w:t xml:space="preserve">Main Application: </w:t>
      </w:r>
      <w:r>
        <w:t>User Profile Page</w:t>
      </w:r>
      <w:bookmarkEnd w:id="429"/>
    </w:p>
    <w:p w:rsidR="00C464A6" w:rsidRDefault="00A3475B" w:rsidP="00CF487B">
      <w:r>
        <w:t>The user profile page allows the user to update his profile.</w:t>
      </w:r>
    </w:p>
    <w:p w:rsidR="00A3475B" w:rsidRDefault="00A3475B" w:rsidP="00AF0687">
      <w:pPr>
        <w:pStyle w:val="Heading4"/>
      </w:pPr>
      <w:r>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A3475B" w:rsidRPr="00DE2603" w:rsidTr="00703A0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A3475B" w:rsidRPr="00DE2603" w:rsidRDefault="00A3475B" w:rsidP="00707702">
            <w:pPr>
              <w:pStyle w:val="TableHeading"/>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A3475B" w:rsidRPr="00DE2603" w:rsidRDefault="00A3475B" w:rsidP="00707702">
            <w:pPr>
              <w:pStyle w:val="TableHeading"/>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A3475B" w:rsidRPr="00DE2603" w:rsidRDefault="00A3475B" w:rsidP="00707702">
            <w:pPr>
              <w:pStyle w:val="TableHeading"/>
              <w:rPr>
                <w:sz w:val="22"/>
                <w:szCs w:val="22"/>
              </w:rPr>
            </w:pPr>
            <w:r w:rsidRPr="00DE2603">
              <w:rPr>
                <w:sz w:val="22"/>
                <w:szCs w:val="22"/>
              </w:rPr>
              <w:t>Description</w:t>
            </w:r>
          </w:p>
        </w:tc>
      </w:tr>
      <w:tr w:rsidR="00A3475B" w:rsidRPr="00DE2603" w:rsidTr="001C5E44">
        <w:tblPrEx>
          <w:tblCellMar>
            <w:top w:w="43" w:type="dxa"/>
            <w:bottom w:w="43" w:type="dxa"/>
          </w:tblCellMar>
        </w:tblPrEx>
        <w:tc>
          <w:tcPr>
            <w:tcW w:w="2095" w:type="dxa"/>
            <w:shd w:val="clear" w:color="auto" w:fill="auto"/>
          </w:tcPr>
          <w:p w:rsidR="00A3475B" w:rsidRPr="00DE2603" w:rsidRDefault="00A3475B" w:rsidP="004F7C7D">
            <w:pPr>
              <w:pStyle w:val="TableText"/>
            </w:pPr>
            <w:r w:rsidRPr="00DE2603">
              <w:t>Save</w:t>
            </w:r>
          </w:p>
        </w:tc>
        <w:tc>
          <w:tcPr>
            <w:tcW w:w="2160" w:type="dxa"/>
            <w:shd w:val="clear" w:color="auto" w:fill="auto"/>
          </w:tcPr>
          <w:p w:rsidR="00A3475B" w:rsidRPr="00DE2603" w:rsidRDefault="00A3475B" w:rsidP="004F7C7D">
            <w:pPr>
              <w:pStyle w:val="TableText"/>
            </w:pPr>
            <w:r w:rsidRPr="00DE2603">
              <w:t>Always</w:t>
            </w:r>
          </w:p>
        </w:tc>
        <w:tc>
          <w:tcPr>
            <w:tcW w:w="5310" w:type="dxa"/>
            <w:shd w:val="clear" w:color="auto" w:fill="auto"/>
          </w:tcPr>
          <w:p w:rsidR="00A3475B" w:rsidRPr="00DE2603" w:rsidRDefault="00A3475B" w:rsidP="004F7C7D">
            <w:pPr>
              <w:pStyle w:val="TableText"/>
            </w:pPr>
            <w:r w:rsidRPr="00DE2603">
              <w:t>Allows the user to save his updated profile.</w:t>
            </w:r>
          </w:p>
        </w:tc>
      </w:tr>
      <w:tr w:rsidR="00716C2C" w:rsidRPr="00DE2603" w:rsidTr="001C5E44">
        <w:tblPrEx>
          <w:tblCellMar>
            <w:top w:w="43" w:type="dxa"/>
            <w:bottom w:w="43" w:type="dxa"/>
          </w:tblCellMar>
        </w:tblPrEx>
        <w:tc>
          <w:tcPr>
            <w:tcW w:w="2095" w:type="dxa"/>
            <w:shd w:val="clear" w:color="auto" w:fill="auto"/>
          </w:tcPr>
          <w:p w:rsidR="00716C2C" w:rsidRPr="00DE2603" w:rsidRDefault="00716C2C" w:rsidP="004F7C7D">
            <w:pPr>
              <w:pStyle w:val="TableText"/>
            </w:pPr>
            <w:r w:rsidRPr="00DE2603">
              <w:t>Cancel</w:t>
            </w:r>
          </w:p>
        </w:tc>
        <w:tc>
          <w:tcPr>
            <w:tcW w:w="2160" w:type="dxa"/>
            <w:shd w:val="clear" w:color="auto" w:fill="auto"/>
          </w:tcPr>
          <w:p w:rsidR="00716C2C" w:rsidRPr="00DE2603" w:rsidRDefault="00716C2C" w:rsidP="004F7C7D">
            <w:pPr>
              <w:pStyle w:val="TableText"/>
            </w:pPr>
            <w:r w:rsidRPr="00DE2603">
              <w:t>Always</w:t>
            </w:r>
          </w:p>
        </w:tc>
        <w:tc>
          <w:tcPr>
            <w:tcW w:w="5310" w:type="dxa"/>
            <w:shd w:val="clear" w:color="auto" w:fill="auto"/>
          </w:tcPr>
          <w:p w:rsidR="00716C2C" w:rsidRPr="00DE2603" w:rsidRDefault="00716C2C" w:rsidP="004F7C7D">
            <w:pPr>
              <w:pStyle w:val="TableText"/>
            </w:pPr>
            <w:r w:rsidRPr="00DE2603">
              <w:t>Allows the user to cancel his update.</w:t>
            </w:r>
          </w:p>
        </w:tc>
      </w:tr>
      <w:tr w:rsidR="00716C2C" w:rsidRPr="00DE2603" w:rsidTr="001C5E44">
        <w:tblPrEx>
          <w:tblCellMar>
            <w:top w:w="43" w:type="dxa"/>
            <w:bottom w:w="43" w:type="dxa"/>
          </w:tblCellMar>
        </w:tblPrEx>
        <w:tc>
          <w:tcPr>
            <w:tcW w:w="2095" w:type="dxa"/>
            <w:shd w:val="clear" w:color="auto" w:fill="auto"/>
          </w:tcPr>
          <w:p w:rsidR="00716C2C" w:rsidRPr="00DE2603" w:rsidRDefault="00716C2C" w:rsidP="004F7C7D">
            <w:pPr>
              <w:pStyle w:val="TableText"/>
            </w:pPr>
            <w:r w:rsidRPr="00DE2603">
              <w:t>Reminders</w:t>
            </w:r>
          </w:p>
        </w:tc>
        <w:tc>
          <w:tcPr>
            <w:tcW w:w="2160" w:type="dxa"/>
            <w:shd w:val="clear" w:color="auto" w:fill="auto"/>
          </w:tcPr>
          <w:p w:rsidR="00716C2C" w:rsidRPr="00DE2603" w:rsidRDefault="00716C2C" w:rsidP="004F7C7D">
            <w:pPr>
              <w:pStyle w:val="TableText"/>
            </w:pPr>
            <w:r w:rsidRPr="00DE2603">
              <w:t>Always</w:t>
            </w:r>
          </w:p>
        </w:tc>
        <w:tc>
          <w:tcPr>
            <w:tcW w:w="5310" w:type="dxa"/>
            <w:shd w:val="clear" w:color="auto" w:fill="auto"/>
          </w:tcPr>
          <w:p w:rsidR="00716C2C" w:rsidRPr="00DE2603" w:rsidRDefault="00716C2C" w:rsidP="004F7C7D">
            <w:pPr>
              <w:pStyle w:val="TableText"/>
            </w:pPr>
            <w:r w:rsidRPr="00DE2603">
              <w:t>If clicked, displays information regarding receiving email reminders to take an annual health assessment and complete incomplete assessments.</w:t>
            </w:r>
          </w:p>
        </w:tc>
      </w:tr>
    </w:tbl>
    <w:p w:rsidR="00A3475B" w:rsidRDefault="00A3475B" w:rsidP="00CF487B"/>
    <w:p w:rsidR="00D62B58" w:rsidRDefault="006F3A6D" w:rsidP="00CF487B">
      <w:r>
        <w:rPr>
          <w:noProof/>
        </w:rPr>
        <w:lastRenderedPageBreak/>
        <w:drawing>
          <wp:inline distT="0" distB="0" distL="0" distR="0" wp14:anchorId="29379E2C" wp14:editId="55BBBC79">
            <wp:extent cx="5510948" cy="3770648"/>
            <wp:effectExtent l="0" t="0" r="0" b="1270"/>
            <wp:docPr id="30" name="Picture 30" descr="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Profi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9353" cy="3769557"/>
                    </a:xfrm>
                    <a:prstGeom prst="rect">
                      <a:avLst/>
                    </a:prstGeom>
                    <a:noFill/>
                    <a:ln>
                      <a:noFill/>
                    </a:ln>
                  </pic:spPr>
                </pic:pic>
              </a:graphicData>
            </a:graphic>
          </wp:inline>
        </w:drawing>
      </w:r>
    </w:p>
    <w:p w:rsidR="00CF487B" w:rsidRDefault="00413AC3" w:rsidP="0077676C">
      <w:pPr>
        <w:pStyle w:val="Heading3"/>
      </w:pPr>
      <w:bookmarkStart w:id="430" w:name="_Main_Application:_Assessment"/>
      <w:bookmarkStart w:id="431" w:name="_Toc400536905"/>
      <w:bookmarkEnd w:id="430"/>
      <w:r>
        <w:t xml:space="preserve">Main Application: </w:t>
      </w:r>
      <w:r w:rsidR="00CF487B">
        <w:t>Assessment History Page</w:t>
      </w:r>
      <w:bookmarkEnd w:id="431"/>
      <w:r w:rsidR="00274BAA">
        <w:t xml:space="preserve"> </w:t>
      </w:r>
    </w:p>
    <w:p w:rsidR="00EF329C" w:rsidRDefault="00274BAA" w:rsidP="00274BAA">
      <w:r>
        <w:t xml:space="preserve">The </w:t>
      </w:r>
      <w:r w:rsidR="00EF329C">
        <w:t xml:space="preserve">assessment history </w:t>
      </w:r>
      <w:r>
        <w:t xml:space="preserve">page </w:t>
      </w:r>
      <w:r w:rsidR="00EF329C">
        <w:t>displays a history of a user’s assessments.</w:t>
      </w:r>
    </w:p>
    <w:p w:rsidR="000C7519" w:rsidRDefault="00EF329C" w:rsidP="00274BAA">
      <w:r>
        <w:t xml:space="preserve"> It also allows the </w:t>
      </w:r>
      <w:r w:rsidR="00C24FE7">
        <w:t xml:space="preserve">user to start a new assessment and </w:t>
      </w:r>
      <w:r>
        <w:t>delete an incomplete assessment.</w:t>
      </w:r>
      <w:r w:rsidR="00C24FE7">
        <w:t xml:space="preserve">   </w:t>
      </w:r>
      <w:r w:rsidR="00193936">
        <w:t>T</w:t>
      </w:r>
      <w:r w:rsidR="00C24FE7">
        <w:t>he user can view, print, and save both summary and full reports.</w:t>
      </w:r>
      <w:r w:rsidR="00193936">
        <w:t xml:space="preserve">  Finally, the user can share an assessment with health care teams.</w:t>
      </w:r>
    </w:p>
    <w:p w:rsidR="00274BAA" w:rsidRDefault="00274BAA" w:rsidP="00AF0687">
      <w:pPr>
        <w:pStyle w:val="Heading4"/>
      </w:pPr>
      <w:r>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274BAA" w:rsidRPr="00DE2603" w:rsidTr="00703A0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74BAA" w:rsidRPr="00DE2603" w:rsidRDefault="00274BAA" w:rsidP="00707702">
            <w:pPr>
              <w:pStyle w:val="TableHeading"/>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74BAA" w:rsidRPr="00DE2603" w:rsidRDefault="00274BAA" w:rsidP="00707702">
            <w:pPr>
              <w:pStyle w:val="TableHeading"/>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74BAA" w:rsidRPr="00DE2603" w:rsidRDefault="00274BAA" w:rsidP="00707702">
            <w:pPr>
              <w:pStyle w:val="TableHeading"/>
              <w:rPr>
                <w:sz w:val="22"/>
                <w:szCs w:val="22"/>
              </w:rPr>
            </w:pPr>
            <w:r w:rsidRPr="00DE2603">
              <w:rPr>
                <w:sz w:val="22"/>
                <w:szCs w:val="22"/>
              </w:rPr>
              <w:t>Description</w:t>
            </w:r>
          </w:p>
        </w:tc>
      </w:tr>
      <w:tr w:rsidR="00274BAA" w:rsidRPr="00DE2603" w:rsidTr="009011D3">
        <w:tblPrEx>
          <w:tblCellMar>
            <w:top w:w="43" w:type="dxa"/>
            <w:bottom w:w="43" w:type="dxa"/>
          </w:tblCellMar>
        </w:tblPrEx>
        <w:tc>
          <w:tcPr>
            <w:tcW w:w="2095" w:type="dxa"/>
            <w:shd w:val="clear" w:color="auto" w:fill="auto"/>
          </w:tcPr>
          <w:p w:rsidR="00274BAA" w:rsidRPr="00DE2603" w:rsidRDefault="00274BAA" w:rsidP="004F7C7D">
            <w:pPr>
              <w:pStyle w:val="TableText"/>
            </w:pPr>
            <w:r w:rsidRPr="00DE2603">
              <w:t>Complete Assessment</w:t>
            </w:r>
          </w:p>
        </w:tc>
        <w:tc>
          <w:tcPr>
            <w:tcW w:w="2160" w:type="dxa"/>
            <w:shd w:val="clear" w:color="auto" w:fill="auto"/>
          </w:tcPr>
          <w:p w:rsidR="00274BAA" w:rsidRPr="00DE2603" w:rsidRDefault="00274BAA" w:rsidP="004F7C7D">
            <w:pPr>
              <w:pStyle w:val="TableText"/>
            </w:pPr>
            <w:r w:rsidRPr="00DE2603">
              <w:t>An incomplete assessment exists</w:t>
            </w:r>
          </w:p>
        </w:tc>
        <w:tc>
          <w:tcPr>
            <w:tcW w:w="5310" w:type="dxa"/>
            <w:shd w:val="clear" w:color="auto" w:fill="auto"/>
          </w:tcPr>
          <w:p w:rsidR="00274BAA" w:rsidRPr="00DE2603" w:rsidRDefault="00274BAA" w:rsidP="004F7C7D">
            <w:pPr>
              <w:pStyle w:val="TableText"/>
            </w:pPr>
            <w:r w:rsidRPr="00DE2603">
              <w:t>Allows the use</w:t>
            </w:r>
            <w:r w:rsidR="00A3475B" w:rsidRPr="00DE2603">
              <w:t>r</w:t>
            </w:r>
            <w:r w:rsidRPr="00DE2603">
              <w:t xml:space="preserve"> to complete an existing incomplete assessment</w:t>
            </w:r>
          </w:p>
        </w:tc>
      </w:tr>
      <w:tr w:rsidR="00274BAA" w:rsidRPr="00DE2603" w:rsidTr="009011D3">
        <w:tblPrEx>
          <w:tblCellMar>
            <w:top w:w="43" w:type="dxa"/>
            <w:bottom w:w="43" w:type="dxa"/>
          </w:tblCellMar>
        </w:tblPrEx>
        <w:tc>
          <w:tcPr>
            <w:tcW w:w="2095" w:type="dxa"/>
            <w:shd w:val="clear" w:color="auto" w:fill="auto"/>
          </w:tcPr>
          <w:p w:rsidR="00274BAA" w:rsidRPr="00DE2603" w:rsidRDefault="00274BAA" w:rsidP="004F7C7D">
            <w:pPr>
              <w:pStyle w:val="TableText"/>
            </w:pPr>
            <w:r w:rsidRPr="00DE2603">
              <w:t>Start New Assessment</w:t>
            </w:r>
          </w:p>
        </w:tc>
        <w:tc>
          <w:tcPr>
            <w:tcW w:w="2160" w:type="dxa"/>
            <w:shd w:val="clear" w:color="auto" w:fill="auto"/>
          </w:tcPr>
          <w:p w:rsidR="00317E0B" w:rsidRPr="00DE2603" w:rsidRDefault="00317E0B" w:rsidP="004F7C7D">
            <w:pPr>
              <w:pStyle w:val="TableText"/>
            </w:pPr>
            <w:r w:rsidRPr="00DE2603">
              <w:t>Always</w:t>
            </w:r>
          </w:p>
          <w:p w:rsidR="00274BAA" w:rsidRPr="00DE2603" w:rsidRDefault="00274BAA" w:rsidP="004F7C7D">
            <w:pPr>
              <w:pStyle w:val="TableText"/>
            </w:pPr>
          </w:p>
        </w:tc>
        <w:tc>
          <w:tcPr>
            <w:tcW w:w="5310" w:type="dxa"/>
            <w:shd w:val="clear" w:color="auto" w:fill="auto"/>
          </w:tcPr>
          <w:p w:rsidR="00274BAA" w:rsidRPr="00DE2603" w:rsidRDefault="00274BAA" w:rsidP="004F7C7D">
            <w:pPr>
              <w:pStyle w:val="TableText"/>
            </w:pPr>
            <w:r w:rsidRPr="00DE2603">
              <w:t xml:space="preserve">Allows the user to </w:t>
            </w:r>
            <w:r w:rsidR="007E4770" w:rsidRPr="00DE2603">
              <w:t xml:space="preserve">start a new assessment, </w:t>
            </w:r>
            <w:r w:rsidRPr="00DE2603">
              <w:t>discard</w:t>
            </w:r>
            <w:r w:rsidR="007E4770" w:rsidRPr="00DE2603">
              <w:t>ing</w:t>
            </w:r>
            <w:r w:rsidRPr="00DE2603">
              <w:t xml:space="preserve"> an</w:t>
            </w:r>
            <w:r w:rsidR="007E4770" w:rsidRPr="00DE2603">
              <w:t>y</w:t>
            </w:r>
            <w:r w:rsidRPr="00DE2603">
              <w:t xml:space="preserve"> existing incomplete assessment</w:t>
            </w:r>
            <w:r w:rsidR="007E4770" w:rsidRPr="00DE2603">
              <w:t>.</w:t>
            </w:r>
            <w:r w:rsidRPr="00DE2603">
              <w:t xml:space="preserve"> </w:t>
            </w:r>
          </w:p>
        </w:tc>
      </w:tr>
      <w:tr w:rsidR="00D067EB" w:rsidRPr="00DE2603" w:rsidTr="009011D3">
        <w:tblPrEx>
          <w:tblCellMar>
            <w:top w:w="43" w:type="dxa"/>
            <w:bottom w:w="43" w:type="dxa"/>
          </w:tblCellMar>
        </w:tblPrEx>
        <w:tc>
          <w:tcPr>
            <w:tcW w:w="2095" w:type="dxa"/>
            <w:shd w:val="clear" w:color="auto" w:fill="auto"/>
          </w:tcPr>
          <w:p w:rsidR="00D067EB" w:rsidRPr="00DE2603" w:rsidRDefault="00D067EB" w:rsidP="004F7C7D">
            <w:pPr>
              <w:pStyle w:val="TableText"/>
            </w:pPr>
            <w:r w:rsidRPr="00DE2603">
              <w:t>Delete Assessment</w:t>
            </w:r>
          </w:p>
        </w:tc>
        <w:tc>
          <w:tcPr>
            <w:tcW w:w="2160" w:type="dxa"/>
            <w:shd w:val="clear" w:color="auto" w:fill="auto"/>
          </w:tcPr>
          <w:p w:rsidR="00D067EB" w:rsidRPr="00DE2603" w:rsidRDefault="00D067EB" w:rsidP="004F7C7D">
            <w:pPr>
              <w:pStyle w:val="TableText"/>
            </w:pPr>
            <w:r w:rsidRPr="00DE2603">
              <w:t>An incomplete assessment exist</w:t>
            </w:r>
          </w:p>
        </w:tc>
        <w:tc>
          <w:tcPr>
            <w:tcW w:w="5310" w:type="dxa"/>
            <w:shd w:val="clear" w:color="auto" w:fill="auto"/>
          </w:tcPr>
          <w:p w:rsidR="00D067EB" w:rsidRPr="00DE2603" w:rsidRDefault="00D067EB" w:rsidP="004F7C7D">
            <w:pPr>
              <w:pStyle w:val="TableText"/>
            </w:pPr>
            <w:r w:rsidRPr="00DE2603">
              <w:t>Allows the user to discard the existing incomplete assessment.</w:t>
            </w:r>
          </w:p>
        </w:tc>
      </w:tr>
      <w:tr w:rsidR="00D067EB" w:rsidRPr="00DE2603" w:rsidTr="009011D3">
        <w:tblPrEx>
          <w:tblCellMar>
            <w:top w:w="43" w:type="dxa"/>
            <w:bottom w:w="43" w:type="dxa"/>
          </w:tblCellMar>
        </w:tblPrEx>
        <w:tc>
          <w:tcPr>
            <w:tcW w:w="2095" w:type="dxa"/>
            <w:shd w:val="clear" w:color="auto" w:fill="auto"/>
          </w:tcPr>
          <w:p w:rsidR="00D067EB" w:rsidRPr="00DE2603" w:rsidRDefault="00D067EB" w:rsidP="004F7C7D">
            <w:pPr>
              <w:pStyle w:val="TableText"/>
            </w:pPr>
            <w:r w:rsidRPr="00DE2603">
              <w:t>View Summary Report</w:t>
            </w:r>
          </w:p>
          <w:p w:rsidR="00D067EB" w:rsidRPr="00DE2603" w:rsidRDefault="00D067EB" w:rsidP="004F7C7D">
            <w:pPr>
              <w:pStyle w:val="TableText"/>
            </w:pPr>
            <w:r w:rsidRPr="00DE2603">
              <w:t>(One per completed assessment)</w:t>
            </w:r>
          </w:p>
        </w:tc>
        <w:tc>
          <w:tcPr>
            <w:tcW w:w="2160" w:type="dxa"/>
            <w:shd w:val="clear" w:color="auto" w:fill="auto"/>
          </w:tcPr>
          <w:p w:rsidR="00D067EB" w:rsidRPr="00DE2603" w:rsidRDefault="00D067EB" w:rsidP="004F7C7D">
            <w:pPr>
              <w:pStyle w:val="TableText"/>
            </w:pPr>
            <w:r w:rsidRPr="00DE2603">
              <w:t>A complete assessment exists</w:t>
            </w:r>
          </w:p>
        </w:tc>
        <w:tc>
          <w:tcPr>
            <w:tcW w:w="5310" w:type="dxa"/>
            <w:shd w:val="clear" w:color="auto" w:fill="auto"/>
          </w:tcPr>
          <w:p w:rsidR="00D067EB" w:rsidRPr="00DE2603" w:rsidRDefault="00D067EB" w:rsidP="004F7C7D">
            <w:pPr>
              <w:pStyle w:val="TableText"/>
            </w:pPr>
            <w:r w:rsidRPr="00DE2603">
              <w:t>Allows the user to view the summary report of the completed assessment</w:t>
            </w:r>
          </w:p>
        </w:tc>
      </w:tr>
      <w:tr w:rsidR="00D067EB" w:rsidRPr="00DE2603" w:rsidTr="009011D3">
        <w:tblPrEx>
          <w:tblCellMar>
            <w:top w:w="43" w:type="dxa"/>
            <w:bottom w:w="43" w:type="dxa"/>
          </w:tblCellMar>
        </w:tblPrEx>
        <w:tc>
          <w:tcPr>
            <w:tcW w:w="2095" w:type="dxa"/>
            <w:shd w:val="clear" w:color="auto" w:fill="auto"/>
          </w:tcPr>
          <w:p w:rsidR="00D067EB" w:rsidRPr="00DE2603" w:rsidRDefault="00D067EB" w:rsidP="004F7C7D">
            <w:pPr>
              <w:pStyle w:val="TableText"/>
            </w:pPr>
            <w:r w:rsidRPr="00DE2603">
              <w:t>Print Summary Report</w:t>
            </w:r>
          </w:p>
          <w:p w:rsidR="00D067EB" w:rsidRPr="00DE2603" w:rsidRDefault="00D067EB" w:rsidP="004F7C7D">
            <w:pPr>
              <w:pStyle w:val="TableText"/>
            </w:pPr>
            <w:r w:rsidRPr="00DE2603">
              <w:t>(One per completed assessment)</w:t>
            </w:r>
          </w:p>
        </w:tc>
        <w:tc>
          <w:tcPr>
            <w:tcW w:w="2160" w:type="dxa"/>
            <w:shd w:val="clear" w:color="auto" w:fill="auto"/>
          </w:tcPr>
          <w:p w:rsidR="00D067EB" w:rsidRPr="00DE2603" w:rsidRDefault="00D067EB" w:rsidP="004F7C7D">
            <w:pPr>
              <w:pStyle w:val="TableText"/>
            </w:pPr>
            <w:r w:rsidRPr="00DE2603">
              <w:t>A complete assessment exists</w:t>
            </w:r>
          </w:p>
        </w:tc>
        <w:tc>
          <w:tcPr>
            <w:tcW w:w="5310" w:type="dxa"/>
            <w:shd w:val="clear" w:color="auto" w:fill="auto"/>
          </w:tcPr>
          <w:p w:rsidR="00D067EB" w:rsidRPr="00DE2603" w:rsidRDefault="00D067EB" w:rsidP="004F7C7D">
            <w:pPr>
              <w:pStyle w:val="TableText"/>
            </w:pPr>
            <w:r w:rsidRPr="00DE2603">
              <w:t>Allows the user to view a printer-friendly version of the summary report of the completed assessment</w:t>
            </w:r>
          </w:p>
        </w:tc>
      </w:tr>
      <w:tr w:rsidR="00D067EB" w:rsidRPr="00DE2603" w:rsidTr="009011D3">
        <w:tblPrEx>
          <w:tblCellMar>
            <w:top w:w="43" w:type="dxa"/>
            <w:bottom w:w="43" w:type="dxa"/>
          </w:tblCellMar>
        </w:tblPrEx>
        <w:tc>
          <w:tcPr>
            <w:tcW w:w="2095" w:type="dxa"/>
            <w:shd w:val="clear" w:color="auto" w:fill="auto"/>
          </w:tcPr>
          <w:p w:rsidR="00D067EB" w:rsidRPr="00DE2603" w:rsidRDefault="00D067EB" w:rsidP="004F7C7D">
            <w:pPr>
              <w:pStyle w:val="TableText"/>
            </w:pPr>
            <w:r w:rsidRPr="00DE2603">
              <w:lastRenderedPageBreak/>
              <w:t xml:space="preserve">Save Summary Report </w:t>
            </w:r>
          </w:p>
          <w:p w:rsidR="00D067EB" w:rsidRPr="00DE2603" w:rsidRDefault="00D067EB" w:rsidP="004F7C7D">
            <w:pPr>
              <w:pStyle w:val="TableText"/>
            </w:pPr>
            <w:r w:rsidRPr="00DE2603">
              <w:t>(One per completed assessment)</w:t>
            </w:r>
          </w:p>
        </w:tc>
        <w:tc>
          <w:tcPr>
            <w:tcW w:w="2160" w:type="dxa"/>
            <w:shd w:val="clear" w:color="auto" w:fill="auto"/>
          </w:tcPr>
          <w:p w:rsidR="00D067EB" w:rsidRPr="00DE2603" w:rsidRDefault="00D067EB" w:rsidP="004F7C7D">
            <w:pPr>
              <w:pStyle w:val="TableText"/>
            </w:pPr>
            <w:r w:rsidRPr="00DE2603">
              <w:t>A complete assessment exists</w:t>
            </w:r>
          </w:p>
        </w:tc>
        <w:tc>
          <w:tcPr>
            <w:tcW w:w="5310" w:type="dxa"/>
            <w:shd w:val="clear" w:color="auto" w:fill="auto"/>
          </w:tcPr>
          <w:p w:rsidR="00D067EB" w:rsidRPr="00DE2603" w:rsidRDefault="00D067EB" w:rsidP="004F7C7D">
            <w:pPr>
              <w:pStyle w:val="TableText"/>
            </w:pPr>
            <w:r w:rsidRPr="00DE2603">
              <w:t>Allows the user to save the summary report of the completed assessment</w:t>
            </w:r>
          </w:p>
        </w:tc>
      </w:tr>
      <w:tr w:rsidR="00D067EB" w:rsidRPr="00DE2603" w:rsidTr="009011D3">
        <w:tblPrEx>
          <w:tblCellMar>
            <w:top w:w="43" w:type="dxa"/>
            <w:bottom w:w="43" w:type="dxa"/>
          </w:tblCellMar>
        </w:tblPrEx>
        <w:tc>
          <w:tcPr>
            <w:tcW w:w="2095" w:type="dxa"/>
            <w:shd w:val="clear" w:color="auto" w:fill="auto"/>
          </w:tcPr>
          <w:p w:rsidR="00D067EB" w:rsidRPr="00DE2603" w:rsidRDefault="00D067EB" w:rsidP="004F7C7D">
            <w:pPr>
              <w:pStyle w:val="TableText"/>
            </w:pPr>
            <w:r w:rsidRPr="00DE2603">
              <w:t>View Full Report</w:t>
            </w:r>
          </w:p>
          <w:p w:rsidR="00D067EB" w:rsidRPr="00DE2603" w:rsidRDefault="00D067EB" w:rsidP="004F7C7D">
            <w:pPr>
              <w:pStyle w:val="TableText"/>
            </w:pPr>
            <w:r w:rsidRPr="00DE2603">
              <w:t>(One per completed assessment)</w:t>
            </w:r>
          </w:p>
        </w:tc>
        <w:tc>
          <w:tcPr>
            <w:tcW w:w="2160" w:type="dxa"/>
            <w:shd w:val="clear" w:color="auto" w:fill="auto"/>
          </w:tcPr>
          <w:p w:rsidR="00D067EB" w:rsidRPr="00DE2603" w:rsidRDefault="00D067EB" w:rsidP="004F7C7D">
            <w:pPr>
              <w:pStyle w:val="TableText"/>
            </w:pPr>
            <w:r w:rsidRPr="00DE2603">
              <w:t>A complete assessment exists</w:t>
            </w:r>
          </w:p>
        </w:tc>
        <w:tc>
          <w:tcPr>
            <w:tcW w:w="5310" w:type="dxa"/>
            <w:shd w:val="clear" w:color="auto" w:fill="auto"/>
          </w:tcPr>
          <w:p w:rsidR="00D067EB" w:rsidRPr="00DE2603" w:rsidRDefault="00D067EB" w:rsidP="004F7C7D">
            <w:pPr>
              <w:pStyle w:val="TableText"/>
            </w:pPr>
            <w:r w:rsidRPr="00DE2603">
              <w:t>Allows the user to view the full report of the completed assessment</w:t>
            </w:r>
          </w:p>
        </w:tc>
      </w:tr>
      <w:tr w:rsidR="00D067EB" w:rsidRPr="00DE2603" w:rsidTr="009011D3">
        <w:tblPrEx>
          <w:tblCellMar>
            <w:top w:w="43" w:type="dxa"/>
            <w:bottom w:w="43" w:type="dxa"/>
          </w:tblCellMar>
        </w:tblPrEx>
        <w:tc>
          <w:tcPr>
            <w:tcW w:w="2095" w:type="dxa"/>
            <w:shd w:val="clear" w:color="auto" w:fill="auto"/>
          </w:tcPr>
          <w:p w:rsidR="00D067EB" w:rsidRPr="00DE2603" w:rsidRDefault="00D067EB" w:rsidP="004F7C7D">
            <w:pPr>
              <w:pStyle w:val="TableText"/>
            </w:pPr>
            <w:r w:rsidRPr="00DE2603">
              <w:t>Print Full Report</w:t>
            </w:r>
          </w:p>
          <w:p w:rsidR="00D067EB" w:rsidRPr="00DE2603" w:rsidRDefault="00D067EB" w:rsidP="004F7C7D">
            <w:pPr>
              <w:pStyle w:val="TableText"/>
            </w:pPr>
            <w:r w:rsidRPr="00DE2603">
              <w:t>(One per completed assessment)</w:t>
            </w:r>
          </w:p>
        </w:tc>
        <w:tc>
          <w:tcPr>
            <w:tcW w:w="2160" w:type="dxa"/>
            <w:shd w:val="clear" w:color="auto" w:fill="auto"/>
          </w:tcPr>
          <w:p w:rsidR="00D067EB" w:rsidRPr="00DE2603" w:rsidRDefault="00D067EB" w:rsidP="004F7C7D">
            <w:pPr>
              <w:pStyle w:val="TableText"/>
            </w:pPr>
            <w:r w:rsidRPr="00DE2603">
              <w:t>A complete assessment exists</w:t>
            </w:r>
          </w:p>
        </w:tc>
        <w:tc>
          <w:tcPr>
            <w:tcW w:w="5310" w:type="dxa"/>
            <w:shd w:val="clear" w:color="auto" w:fill="auto"/>
          </w:tcPr>
          <w:p w:rsidR="00D067EB" w:rsidRPr="00DE2603" w:rsidRDefault="00D067EB" w:rsidP="004F7C7D">
            <w:pPr>
              <w:pStyle w:val="TableText"/>
            </w:pPr>
            <w:r w:rsidRPr="00DE2603">
              <w:t>Allows the user to view a printer-friendly version of the full report of the completed assessment</w:t>
            </w:r>
          </w:p>
        </w:tc>
      </w:tr>
      <w:tr w:rsidR="00D067EB" w:rsidRPr="00DE2603" w:rsidTr="009011D3">
        <w:tblPrEx>
          <w:tblCellMar>
            <w:top w:w="43" w:type="dxa"/>
            <w:bottom w:w="43" w:type="dxa"/>
          </w:tblCellMar>
        </w:tblPrEx>
        <w:tc>
          <w:tcPr>
            <w:tcW w:w="2095" w:type="dxa"/>
            <w:shd w:val="clear" w:color="auto" w:fill="auto"/>
          </w:tcPr>
          <w:p w:rsidR="00D067EB" w:rsidRPr="00DE2603" w:rsidRDefault="00D067EB" w:rsidP="004F7C7D">
            <w:pPr>
              <w:pStyle w:val="TableText"/>
            </w:pPr>
            <w:r w:rsidRPr="00DE2603">
              <w:t>Save Full</w:t>
            </w:r>
            <w:r w:rsidR="00193936" w:rsidRPr="00DE2603">
              <w:t xml:space="preserve"> Report</w:t>
            </w:r>
          </w:p>
          <w:p w:rsidR="00D067EB" w:rsidRPr="00DE2603" w:rsidRDefault="00D067EB" w:rsidP="004F7C7D">
            <w:pPr>
              <w:pStyle w:val="TableText"/>
            </w:pPr>
            <w:r w:rsidRPr="00DE2603">
              <w:t>(One per completed assessment)</w:t>
            </w:r>
          </w:p>
        </w:tc>
        <w:tc>
          <w:tcPr>
            <w:tcW w:w="2160" w:type="dxa"/>
            <w:shd w:val="clear" w:color="auto" w:fill="auto"/>
          </w:tcPr>
          <w:p w:rsidR="00D067EB" w:rsidRPr="00DE2603" w:rsidRDefault="00D067EB" w:rsidP="004F7C7D">
            <w:pPr>
              <w:pStyle w:val="TableText"/>
            </w:pPr>
            <w:r w:rsidRPr="00DE2603">
              <w:t>A complete assessment exists</w:t>
            </w:r>
          </w:p>
        </w:tc>
        <w:tc>
          <w:tcPr>
            <w:tcW w:w="5310" w:type="dxa"/>
            <w:shd w:val="clear" w:color="auto" w:fill="auto"/>
          </w:tcPr>
          <w:p w:rsidR="00D067EB" w:rsidRPr="00DE2603" w:rsidRDefault="00D067EB" w:rsidP="004F7C7D">
            <w:pPr>
              <w:pStyle w:val="TableText"/>
            </w:pPr>
            <w:r w:rsidRPr="00DE2603">
              <w:t>Allows the user to save the full report of the completed assessment</w:t>
            </w:r>
          </w:p>
        </w:tc>
      </w:tr>
      <w:tr w:rsidR="00A628CA" w:rsidRPr="00DE2603" w:rsidTr="009011D3">
        <w:tblPrEx>
          <w:tblCellMar>
            <w:top w:w="43" w:type="dxa"/>
            <w:bottom w:w="43" w:type="dxa"/>
          </w:tblCellMar>
        </w:tblPrEx>
        <w:tc>
          <w:tcPr>
            <w:tcW w:w="2095" w:type="dxa"/>
            <w:shd w:val="clear" w:color="auto" w:fill="auto"/>
          </w:tcPr>
          <w:p w:rsidR="00A628CA" w:rsidRPr="00DE2603" w:rsidRDefault="00193936" w:rsidP="004F7C7D">
            <w:pPr>
              <w:pStyle w:val="TableText"/>
            </w:pPr>
            <w:r w:rsidRPr="00DE2603">
              <w:t xml:space="preserve">Share </w:t>
            </w:r>
            <w:r w:rsidR="00A628CA" w:rsidRPr="00DE2603">
              <w:t>Health Care Team Report</w:t>
            </w:r>
          </w:p>
        </w:tc>
        <w:tc>
          <w:tcPr>
            <w:tcW w:w="2160" w:type="dxa"/>
            <w:shd w:val="clear" w:color="auto" w:fill="auto"/>
          </w:tcPr>
          <w:p w:rsidR="00A628CA" w:rsidRPr="00DE2603" w:rsidRDefault="00A628CA" w:rsidP="004F7C7D">
            <w:pPr>
              <w:pStyle w:val="TableText"/>
            </w:pPr>
            <w:r w:rsidRPr="00DE2603">
              <w:t>The assessment has not yet been shared</w:t>
            </w:r>
          </w:p>
        </w:tc>
        <w:tc>
          <w:tcPr>
            <w:tcW w:w="5310" w:type="dxa"/>
            <w:shd w:val="clear" w:color="auto" w:fill="auto"/>
          </w:tcPr>
          <w:p w:rsidR="00A628CA" w:rsidRPr="00DE2603" w:rsidRDefault="00A628CA" w:rsidP="004F7C7D">
            <w:pPr>
              <w:pStyle w:val="TableText"/>
            </w:pPr>
            <w:r w:rsidRPr="00DE2603">
              <w:t xml:space="preserve">Allows the user to share the completed assessment information </w:t>
            </w:r>
          </w:p>
        </w:tc>
      </w:tr>
    </w:tbl>
    <w:p w:rsidR="00274BAA" w:rsidRDefault="00274BAA" w:rsidP="00AF0687">
      <w:pPr>
        <w:pStyle w:val="Heading4"/>
      </w:pPr>
      <w:r>
        <w:t xml:space="preserve">When </w:t>
      </w:r>
      <w:r w:rsidR="00D067EB">
        <w:t>n</w:t>
      </w:r>
      <w:r>
        <w:t xml:space="preserve">o </w:t>
      </w:r>
      <w:r w:rsidR="00D067EB">
        <w:t>a</w:t>
      </w:r>
      <w:r>
        <w:t>ssessment</w:t>
      </w:r>
      <w:r w:rsidR="00D067EB">
        <w:t xml:space="preserve"> exists</w:t>
      </w:r>
    </w:p>
    <w:p w:rsidR="00102ECA" w:rsidRDefault="006F3A6D" w:rsidP="00E604B7">
      <w:r>
        <w:rPr>
          <w:noProof/>
        </w:rPr>
        <w:drawing>
          <wp:inline distT="0" distB="0" distL="0" distR="0" wp14:anchorId="1E3A5A88" wp14:editId="3FAFCE73">
            <wp:extent cx="5935980" cy="2209800"/>
            <wp:effectExtent l="0" t="0" r="7620" b="0"/>
            <wp:docPr id="31" name="Picture 31" descr="main-history-noAssess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in-history-noAssessmen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p>
    <w:p w:rsidR="000A0907" w:rsidRDefault="00274BAA" w:rsidP="00AF0687">
      <w:pPr>
        <w:pStyle w:val="Heading4"/>
      </w:pPr>
      <w:r>
        <w:lastRenderedPageBreak/>
        <w:t xml:space="preserve">When </w:t>
      </w:r>
      <w:r w:rsidR="00D067EB">
        <w:t>an i</w:t>
      </w:r>
      <w:r>
        <w:t xml:space="preserve">ncomplete </w:t>
      </w:r>
      <w:r w:rsidR="00D067EB">
        <w:t>a</w:t>
      </w:r>
      <w:r>
        <w:t>ssessment</w:t>
      </w:r>
      <w:r w:rsidR="00D067EB">
        <w:t xml:space="preserve"> exists</w:t>
      </w:r>
    </w:p>
    <w:p w:rsidR="00D85C5F" w:rsidRPr="00D85C5F" w:rsidRDefault="006F3A6D" w:rsidP="00E604B7">
      <w:r>
        <w:rPr>
          <w:noProof/>
        </w:rPr>
        <w:drawing>
          <wp:inline distT="0" distB="0" distL="0" distR="0" wp14:anchorId="568FF0B6" wp14:editId="6B125546">
            <wp:extent cx="5425031" cy="4874867"/>
            <wp:effectExtent l="0" t="0" r="4445" b="2540"/>
            <wp:docPr id="32" name="Picture 32" descr="main-history-in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in-history-incomple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6071" cy="4875801"/>
                    </a:xfrm>
                    <a:prstGeom prst="rect">
                      <a:avLst/>
                    </a:prstGeom>
                    <a:noFill/>
                    <a:ln>
                      <a:noFill/>
                    </a:ln>
                  </pic:spPr>
                </pic:pic>
              </a:graphicData>
            </a:graphic>
          </wp:inline>
        </w:drawing>
      </w:r>
    </w:p>
    <w:p w:rsidR="000A0907" w:rsidRDefault="00274BAA" w:rsidP="00AF0687">
      <w:pPr>
        <w:pStyle w:val="Heading4"/>
      </w:pPr>
      <w:r>
        <w:lastRenderedPageBreak/>
        <w:t xml:space="preserve">When </w:t>
      </w:r>
      <w:r w:rsidR="00D067EB">
        <w:t>o</w:t>
      </w:r>
      <w:r>
        <w:t xml:space="preserve">nly </w:t>
      </w:r>
      <w:r w:rsidR="00D067EB">
        <w:t>c</w:t>
      </w:r>
      <w:r w:rsidR="00CF487B">
        <w:t>omplete</w:t>
      </w:r>
      <w:r w:rsidR="00D067EB">
        <w:t>d</w:t>
      </w:r>
      <w:r w:rsidR="00CF487B">
        <w:t xml:space="preserve"> </w:t>
      </w:r>
      <w:r w:rsidR="00D067EB">
        <w:t>a</w:t>
      </w:r>
      <w:r w:rsidR="00CF487B">
        <w:t>ssessments</w:t>
      </w:r>
      <w:r w:rsidR="00D067EB">
        <w:t xml:space="preserve"> exist</w:t>
      </w:r>
    </w:p>
    <w:p w:rsidR="00D6715B" w:rsidRPr="00D6715B" w:rsidRDefault="006F3A6D" w:rsidP="005F40C7">
      <w:r>
        <w:rPr>
          <w:noProof/>
        </w:rPr>
        <w:drawing>
          <wp:inline distT="0" distB="0" distL="0" distR="0" wp14:anchorId="395E527F" wp14:editId="728F938C">
            <wp:extent cx="5645960" cy="4777351"/>
            <wp:effectExtent l="0" t="0" r="0" b="4445"/>
            <wp:docPr id="33" name="Picture 33" descr="main-history-shar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history-share-lin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3047" cy="4774886"/>
                    </a:xfrm>
                    <a:prstGeom prst="rect">
                      <a:avLst/>
                    </a:prstGeom>
                    <a:noFill/>
                    <a:ln>
                      <a:noFill/>
                    </a:ln>
                  </pic:spPr>
                </pic:pic>
              </a:graphicData>
            </a:graphic>
          </wp:inline>
        </w:drawing>
      </w:r>
    </w:p>
    <w:p w:rsidR="00EF3E1F" w:rsidRDefault="00413AC3" w:rsidP="0077676C">
      <w:pPr>
        <w:pStyle w:val="Heading3"/>
      </w:pPr>
      <w:bookmarkStart w:id="432" w:name="_Toc400536906"/>
      <w:r>
        <w:t xml:space="preserve">Main Application: </w:t>
      </w:r>
      <w:r w:rsidR="00EF3E1F">
        <w:t>Answer Questions Page</w:t>
      </w:r>
      <w:r w:rsidR="00467B06">
        <w:t>s</w:t>
      </w:r>
      <w:bookmarkEnd w:id="432"/>
    </w:p>
    <w:p w:rsidR="00467B06" w:rsidRDefault="00EF3E1F" w:rsidP="00EF3E1F">
      <w:r>
        <w:t>The answer</w:t>
      </w:r>
      <w:r w:rsidR="00467B06">
        <w:t xml:space="preserve"> questions</w:t>
      </w:r>
      <w:r>
        <w:t xml:space="preserve"> page</w:t>
      </w:r>
      <w:r w:rsidR="00467B06">
        <w:t>s</w:t>
      </w:r>
      <w:r>
        <w:t xml:space="preserve"> allows the user to  answer</w:t>
      </w:r>
      <w:r w:rsidR="00467B06">
        <w:t xml:space="preserve"> the assessment questions. </w:t>
      </w:r>
      <w:r>
        <w:t xml:space="preserve"> </w:t>
      </w:r>
      <w:r w:rsidR="00467B06">
        <w:t xml:space="preserve"> Questions take several different formats: single and multiple answer, user input, and exclusive and non-exclusive table answers, </w:t>
      </w:r>
    </w:p>
    <w:p w:rsidR="00EF3E1F" w:rsidRPr="006E37EF" w:rsidRDefault="00EF3E1F" w:rsidP="00AF0687">
      <w:pPr>
        <w:pStyle w:val="Heading4"/>
      </w:pPr>
      <w:r w:rsidRPr="006E37EF">
        <w:t>Controls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830"/>
        <w:gridCol w:w="2075"/>
        <w:gridCol w:w="5685"/>
      </w:tblGrid>
      <w:tr w:rsidR="00EF3E1F" w:rsidRPr="00DE2603" w:rsidTr="00DE2603">
        <w:trPr>
          <w:cantSplit/>
          <w:tblHeader/>
        </w:trPr>
        <w:tc>
          <w:tcPr>
            <w:tcW w:w="182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F3E1F" w:rsidRPr="00DE2603" w:rsidRDefault="00EF3E1F" w:rsidP="00707702">
            <w:pPr>
              <w:pStyle w:val="TableHeading"/>
              <w:rPr>
                <w:sz w:val="22"/>
                <w:szCs w:val="22"/>
              </w:rPr>
            </w:pPr>
            <w:r w:rsidRPr="00DE2603">
              <w:rPr>
                <w:sz w:val="22"/>
                <w:szCs w:val="22"/>
              </w:rPr>
              <w:t>Name</w:t>
            </w:r>
          </w:p>
        </w:tc>
        <w:tc>
          <w:tcPr>
            <w:tcW w:w="207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F3E1F" w:rsidRPr="00DE2603" w:rsidRDefault="00EF3E1F" w:rsidP="00707702">
            <w:pPr>
              <w:pStyle w:val="TableHeading"/>
              <w:rPr>
                <w:sz w:val="22"/>
                <w:szCs w:val="22"/>
              </w:rPr>
            </w:pPr>
            <w:r w:rsidRPr="00DE2603">
              <w:rPr>
                <w:sz w:val="22"/>
                <w:szCs w:val="22"/>
              </w:rPr>
              <w:t>When</w:t>
            </w:r>
          </w:p>
        </w:tc>
        <w:tc>
          <w:tcPr>
            <w:tcW w:w="567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F3E1F" w:rsidRPr="00DE2603" w:rsidRDefault="00EF3E1F" w:rsidP="00707702">
            <w:pPr>
              <w:pStyle w:val="TableHeading"/>
              <w:rPr>
                <w:sz w:val="22"/>
                <w:szCs w:val="22"/>
              </w:rPr>
            </w:pPr>
            <w:r w:rsidRPr="00DE2603">
              <w:rPr>
                <w:sz w:val="22"/>
                <w:szCs w:val="22"/>
              </w:rPr>
              <w:t>Description</w:t>
            </w:r>
          </w:p>
        </w:tc>
      </w:tr>
      <w:tr w:rsidR="00EF3E1F" w:rsidRPr="00DE2603" w:rsidTr="00DE2603">
        <w:tblPrEx>
          <w:tblCellMar>
            <w:top w:w="43" w:type="dxa"/>
            <w:bottom w:w="43" w:type="dxa"/>
          </w:tblCellMar>
        </w:tblPrEx>
        <w:tc>
          <w:tcPr>
            <w:tcW w:w="1825" w:type="dxa"/>
            <w:shd w:val="clear" w:color="auto" w:fill="auto"/>
          </w:tcPr>
          <w:p w:rsidR="00EF3E1F" w:rsidRPr="00DE2603" w:rsidRDefault="00FF4620" w:rsidP="004F7C7D">
            <w:pPr>
              <w:pStyle w:val="TableText"/>
            </w:pPr>
            <w:r w:rsidRPr="00DE2603">
              <w:t>Save &amp; Continue</w:t>
            </w:r>
          </w:p>
        </w:tc>
        <w:tc>
          <w:tcPr>
            <w:tcW w:w="2070" w:type="dxa"/>
            <w:shd w:val="clear" w:color="auto" w:fill="auto"/>
          </w:tcPr>
          <w:p w:rsidR="00EF3E1F" w:rsidRPr="00DE2603" w:rsidRDefault="00467B06" w:rsidP="004F7C7D">
            <w:pPr>
              <w:pStyle w:val="TableText"/>
            </w:pPr>
            <w:r w:rsidRPr="00DE2603">
              <w:t>Always</w:t>
            </w:r>
          </w:p>
        </w:tc>
        <w:tc>
          <w:tcPr>
            <w:tcW w:w="5670" w:type="dxa"/>
            <w:shd w:val="clear" w:color="auto" w:fill="auto"/>
          </w:tcPr>
          <w:p w:rsidR="00EF3E1F" w:rsidRPr="00DE2603" w:rsidRDefault="00467B06" w:rsidP="004F7C7D">
            <w:pPr>
              <w:pStyle w:val="TableText"/>
            </w:pPr>
            <w:r w:rsidRPr="00DE2603">
              <w:t xml:space="preserve">When clicked, </w:t>
            </w:r>
            <w:r w:rsidR="00FF4620" w:rsidRPr="00DE2603">
              <w:t xml:space="preserve">saves the answer and </w:t>
            </w:r>
            <w:r w:rsidRPr="00DE2603">
              <w:t>takes the user to the next question.</w:t>
            </w:r>
          </w:p>
        </w:tc>
      </w:tr>
      <w:tr w:rsidR="00724247" w:rsidRPr="00DE2603" w:rsidTr="00DE2603">
        <w:tblPrEx>
          <w:tblCellMar>
            <w:top w:w="43" w:type="dxa"/>
            <w:bottom w:w="43" w:type="dxa"/>
          </w:tblCellMar>
        </w:tblPrEx>
        <w:tc>
          <w:tcPr>
            <w:tcW w:w="1825" w:type="dxa"/>
            <w:shd w:val="clear" w:color="auto" w:fill="auto"/>
          </w:tcPr>
          <w:p w:rsidR="00724247" w:rsidRPr="00DE2603" w:rsidRDefault="00724247" w:rsidP="004F7C7D">
            <w:pPr>
              <w:pStyle w:val="TableText"/>
            </w:pPr>
            <w:r w:rsidRPr="00DE2603">
              <w:t>Back</w:t>
            </w:r>
          </w:p>
        </w:tc>
        <w:tc>
          <w:tcPr>
            <w:tcW w:w="2070" w:type="dxa"/>
            <w:shd w:val="clear" w:color="auto" w:fill="auto"/>
          </w:tcPr>
          <w:p w:rsidR="00724247" w:rsidRPr="00DE2603" w:rsidRDefault="00724247" w:rsidP="004F7C7D">
            <w:pPr>
              <w:pStyle w:val="TableText"/>
            </w:pPr>
            <w:r w:rsidRPr="00DE2603">
              <w:t>Always</w:t>
            </w:r>
          </w:p>
        </w:tc>
        <w:tc>
          <w:tcPr>
            <w:tcW w:w="5670" w:type="dxa"/>
            <w:shd w:val="clear" w:color="auto" w:fill="auto"/>
          </w:tcPr>
          <w:p w:rsidR="00724247" w:rsidRPr="00DE2603" w:rsidRDefault="00724247" w:rsidP="004F7C7D">
            <w:pPr>
              <w:pStyle w:val="TableText"/>
            </w:pPr>
            <w:r w:rsidRPr="00DE2603">
              <w:t>When clicked, takes the user to the previous question.</w:t>
            </w:r>
          </w:p>
        </w:tc>
      </w:tr>
      <w:tr w:rsidR="00FE1B8F" w:rsidRPr="00DE2603" w:rsidTr="00DE2603">
        <w:tblPrEx>
          <w:tblCellMar>
            <w:top w:w="43" w:type="dxa"/>
            <w:bottom w:w="43" w:type="dxa"/>
          </w:tblCellMar>
        </w:tblPrEx>
        <w:tc>
          <w:tcPr>
            <w:tcW w:w="1825" w:type="dxa"/>
            <w:shd w:val="clear" w:color="auto" w:fill="auto"/>
          </w:tcPr>
          <w:p w:rsidR="00FE1B8F" w:rsidRPr="00DE2603" w:rsidRDefault="00FE1B8F" w:rsidP="004F7C7D">
            <w:pPr>
              <w:pStyle w:val="TableText"/>
            </w:pPr>
            <w:r w:rsidRPr="00DE2603">
              <w:t>Save &amp; Exit</w:t>
            </w:r>
          </w:p>
        </w:tc>
        <w:tc>
          <w:tcPr>
            <w:tcW w:w="2070" w:type="dxa"/>
            <w:shd w:val="clear" w:color="auto" w:fill="auto"/>
          </w:tcPr>
          <w:p w:rsidR="00FE1B8F" w:rsidRPr="00DE2603" w:rsidRDefault="00FE1B8F" w:rsidP="004F7C7D">
            <w:pPr>
              <w:pStyle w:val="TableText"/>
            </w:pPr>
            <w:r w:rsidRPr="00DE2603">
              <w:t>Always</w:t>
            </w:r>
          </w:p>
        </w:tc>
        <w:tc>
          <w:tcPr>
            <w:tcW w:w="5670" w:type="dxa"/>
            <w:shd w:val="clear" w:color="auto" w:fill="auto"/>
          </w:tcPr>
          <w:p w:rsidR="00FE1B8F" w:rsidRPr="00DE2603" w:rsidRDefault="00FE1B8F" w:rsidP="004F7C7D">
            <w:pPr>
              <w:pStyle w:val="TableText"/>
            </w:pPr>
            <w:r w:rsidRPr="00DE2603">
              <w:t xml:space="preserve">When clicked, the user is prompted if he really wants to save the assessment or not.  If he clicks ‘Yes’, the assessment is saved and exits to the assessment history page.  </w:t>
            </w:r>
          </w:p>
        </w:tc>
      </w:tr>
      <w:tr w:rsidR="00D953F3" w:rsidRPr="00DE2603" w:rsidTr="00DE2603">
        <w:tblPrEx>
          <w:tblCellMar>
            <w:top w:w="43" w:type="dxa"/>
            <w:bottom w:w="43" w:type="dxa"/>
          </w:tblCellMar>
        </w:tblPrEx>
        <w:tc>
          <w:tcPr>
            <w:tcW w:w="1825" w:type="dxa"/>
            <w:shd w:val="clear" w:color="auto" w:fill="auto"/>
          </w:tcPr>
          <w:p w:rsidR="00D953F3" w:rsidRPr="00DE2603" w:rsidRDefault="00D953F3" w:rsidP="004F7C7D">
            <w:pPr>
              <w:pStyle w:val="TableText"/>
            </w:pPr>
            <w:r w:rsidRPr="00DE2603">
              <w:t>More Info</w:t>
            </w:r>
          </w:p>
        </w:tc>
        <w:tc>
          <w:tcPr>
            <w:tcW w:w="2070" w:type="dxa"/>
            <w:shd w:val="clear" w:color="auto" w:fill="auto"/>
          </w:tcPr>
          <w:p w:rsidR="00D953F3" w:rsidRPr="00DE2603" w:rsidRDefault="00D953F3" w:rsidP="004F7C7D">
            <w:pPr>
              <w:pStyle w:val="TableText"/>
            </w:pPr>
            <w:r w:rsidRPr="00DE2603">
              <w:t>When information exists for a question</w:t>
            </w:r>
          </w:p>
        </w:tc>
        <w:tc>
          <w:tcPr>
            <w:tcW w:w="5670" w:type="dxa"/>
            <w:shd w:val="clear" w:color="auto" w:fill="auto"/>
          </w:tcPr>
          <w:p w:rsidR="00D953F3" w:rsidRPr="00DE2603" w:rsidRDefault="00D953F3" w:rsidP="004F7C7D">
            <w:pPr>
              <w:pStyle w:val="TableText"/>
            </w:pPr>
            <w:r w:rsidRPr="00DE2603">
              <w:t>When info</w:t>
            </w:r>
            <w:r w:rsidR="003B062B" w:rsidRPr="00DE2603">
              <w:t xml:space="preserve"> icon is </w:t>
            </w:r>
            <w:r w:rsidRPr="00DE2603">
              <w:t>clicked, displays information regarding the item</w:t>
            </w:r>
          </w:p>
        </w:tc>
      </w:tr>
    </w:tbl>
    <w:p w:rsidR="00EF3E1F" w:rsidRDefault="002B42DB" w:rsidP="00AF0687">
      <w:pPr>
        <w:pStyle w:val="Heading4"/>
      </w:pPr>
      <w:r>
        <w:lastRenderedPageBreak/>
        <w:t xml:space="preserve">Question Type: Single answer </w:t>
      </w:r>
    </w:p>
    <w:p w:rsidR="00102ECA" w:rsidRPr="00102ECA" w:rsidRDefault="006F3A6D" w:rsidP="00E604B7">
      <w:r>
        <w:rPr>
          <w:noProof/>
        </w:rPr>
        <w:drawing>
          <wp:inline distT="0" distB="0" distL="0" distR="0" wp14:anchorId="091C51A8" wp14:editId="1E754DCF">
            <wp:extent cx="5498143" cy="4326523"/>
            <wp:effectExtent l="0" t="0" r="7620" b="0"/>
            <wp:docPr id="34" name="Picture 34" descr="main-single-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in-single-answ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9166" cy="4327328"/>
                    </a:xfrm>
                    <a:prstGeom prst="rect">
                      <a:avLst/>
                    </a:prstGeom>
                    <a:noFill/>
                    <a:ln>
                      <a:noFill/>
                    </a:ln>
                  </pic:spPr>
                </pic:pic>
              </a:graphicData>
            </a:graphic>
          </wp:inline>
        </w:drawing>
      </w:r>
    </w:p>
    <w:p w:rsidR="00EF3E1F" w:rsidRDefault="002B42DB" w:rsidP="00AF0687">
      <w:pPr>
        <w:pStyle w:val="Heading4"/>
      </w:pPr>
      <w:r>
        <w:lastRenderedPageBreak/>
        <w:t>Question Type: Multiple answer</w:t>
      </w:r>
    </w:p>
    <w:p w:rsidR="00102ECA" w:rsidRPr="00102ECA" w:rsidRDefault="006F3A6D" w:rsidP="00E604B7">
      <w:r>
        <w:rPr>
          <w:noProof/>
        </w:rPr>
        <w:drawing>
          <wp:inline distT="0" distB="0" distL="0" distR="0" wp14:anchorId="1536C562" wp14:editId="713F0981">
            <wp:extent cx="5632626" cy="5517085"/>
            <wp:effectExtent l="0" t="0" r="6350" b="7620"/>
            <wp:docPr id="35" name="Picture 35" descr="main-multi-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in-multi-answ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0449" cy="5514953"/>
                    </a:xfrm>
                    <a:prstGeom prst="rect">
                      <a:avLst/>
                    </a:prstGeom>
                    <a:noFill/>
                    <a:ln>
                      <a:noFill/>
                    </a:ln>
                  </pic:spPr>
                </pic:pic>
              </a:graphicData>
            </a:graphic>
          </wp:inline>
        </w:drawing>
      </w:r>
    </w:p>
    <w:p w:rsidR="002B42DB" w:rsidRDefault="002B42DB" w:rsidP="00AF0687">
      <w:pPr>
        <w:pStyle w:val="Heading4"/>
      </w:pPr>
      <w:r>
        <w:lastRenderedPageBreak/>
        <w:t>Question Type: User Input</w:t>
      </w:r>
    </w:p>
    <w:p w:rsidR="00102ECA" w:rsidRPr="00102ECA" w:rsidRDefault="006F3A6D" w:rsidP="00E604B7">
      <w:r>
        <w:rPr>
          <w:noProof/>
        </w:rPr>
        <w:drawing>
          <wp:inline distT="0" distB="0" distL="0" distR="0" wp14:anchorId="1A5C8FF4" wp14:editId="6C0B414E">
            <wp:extent cx="5465966" cy="4062637"/>
            <wp:effectExtent l="0" t="0" r="1905" b="0"/>
            <wp:docPr id="36" name="Picture 36" descr="main-user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in-userInpu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5395" cy="4062213"/>
                    </a:xfrm>
                    <a:prstGeom prst="rect">
                      <a:avLst/>
                    </a:prstGeom>
                    <a:noFill/>
                    <a:ln>
                      <a:noFill/>
                    </a:ln>
                  </pic:spPr>
                </pic:pic>
              </a:graphicData>
            </a:graphic>
          </wp:inline>
        </w:drawing>
      </w:r>
    </w:p>
    <w:p w:rsidR="002B42DB" w:rsidRDefault="002B42DB" w:rsidP="00AF0687">
      <w:pPr>
        <w:pStyle w:val="Heading4"/>
      </w:pPr>
      <w:r>
        <w:lastRenderedPageBreak/>
        <w:t>Question Type: Exclusive Table</w:t>
      </w:r>
    </w:p>
    <w:p w:rsidR="00102ECA" w:rsidRPr="00102ECA" w:rsidRDefault="006F3A6D" w:rsidP="00E604B7">
      <w:r>
        <w:rPr>
          <w:noProof/>
        </w:rPr>
        <w:drawing>
          <wp:inline distT="0" distB="0" distL="0" distR="0" wp14:anchorId="06D539FC" wp14:editId="3D1E3A8F">
            <wp:extent cx="5662974" cy="5394346"/>
            <wp:effectExtent l="0" t="0" r="0" b="0"/>
            <wp:docPr id="37" name="Picture 37" descr="main-exclu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in-exclusiv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0264" cy="5391764"/>
                    </a:xfrm>
                    <a:prstGeom prst="rect">
                      <a:avLst/>
                    </a:prstGeom>
                    <a:noFill/>
                    <a:ln>
                      <a:noFill/>
                    </a:ln>
                  </pic:spPr>
                </pic:pic>
              </a:graphicData>
            </a:graphic>
          </wp:inline>
        </w:drawing>
      </w:r>
    </w:p>
    <w:p w:rsidR="002B42DB" w:rsidRDefault="002B42DB" w:rsidP="00AF0687">
      <w:pPr>
        <w:pStyle w:val="Heading4"/>
      </w:pPr>
      <w:r>
        <w:lastRenderedPageBreak/>
        <w:t>Question Type: Non-Exclusive Table</w:t>
      </w:r>
    </w:p>
    <w:p w:rsidR="00102ECA" w:rsidRPr="00102ECA" w:rsidRDefault="006F3A6D" w:rsidP="00E604B7">
      <w:r>
        <w:rPr>
          <w:noProof/>
        </w:rPr>
        <w:drawing>
          <wp:inline distT="0" distB="0" distL="0" distR="0" wp14:anchorId="4BB95AC3" wp14:editId="20DBCA60">
            <wp:extent cx="5682781" cy="4442636"/>
            <wp:effectExtent l="0" t="0" r="0" b="0"/>
            <wp:docPr id="38" name="Picture 38" descr="main-nonexclu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in-nonexclusiv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4097" cy="4443664"/>
                    </a:xfrm>
                    <a:prstGeom prst="rect">
                      <a:avLst/>
                    </a:prstGeom>
                    <a:noFill/>
                    <a:ln>
                      <a:noFill/>
                    </a:ln>
                  </pic:spPr>
                </pic:pic>
              </a:graphicData>
            </a:graphic>
          </wp:inline>
        </w:drawing>
      </w:r>
    </w:p>
    <w:p w:rsidR="002B42DB" w:rsidRDefault="002B42DB" w:rsidP="00AF0687">
      <w:pPr>
        <w:pStyle w:val="Heading4"/>
      </w:pPr>
      <w:r>
        <w:lastRenderedPageBreak/>
        <w:t>Question Type: Error Message</w:t>
      </w:r>
    </w:p>
    <w:p w:rsidR="00102ECA" w:rsidRPr="00102ECA" w:rsidRDefault="006F3A6D" w:rsidP="00E604B7">
      <w:r>
        <w:rPr>
          <w:noProof/>
        </w:rPr>
        <w:drawing>
          <wp:inline distT="0" distB="0" distL="0" distR="0" wp14:anchorId="2AEF8F0E" wp14:editId="434FDF2E">
            <wp:extent cx="5935980" cy="5326380"/>
            <wp:effectExtent l="0" t="0" r="7620" b="7620"/>
            <wp:docPr id="39" name="Picture 39" descr="main-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in-erro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5326380"/>
                    </a:xfrm>
                    <a:prstGeom prst="rect">
                      <a:avLst/>
                    </a:prstGeom>
                    <a:noFill/>
                    <a:ln>
                      <a:noFill/>
                    </a:ln>
                  </pic:spPr>
                </pic:pic>
              </a:graphicData>
            </a:graphic>
          </wp:inline>
        </w:drawing>
      </w:r>
    </w:p>
    <w:p w:rsidR="00DE3410" w:rsidRDefault="00DE3410" w:rsidP="00AF0687">
      <w:pPr>
        <w:pStyle w:val="Heading4"/>
      </w:pPr>
      <w:r>
        <w:lastRenderedPageBreak/>
        <w:t>Informational Message</w:t>
      </w:r>
    </w:p>
    <w:p w:rsidR="00DE3410" w:rsidRPr="00DE3410" w:rsidRDefault="006F3A6D" w:rsidP="00E604B7">
      <w:r>
        <w:rPr>
          <w:noProof/>
        </w:rPr>
        <w:drawing>
          <wp:inline distT="0" distB="0" distL="0" distR="0" wp14:anchorId="6A31D268" wp14:editId="1461D2CD">
            <wp:extent cx="5935980" cy="5867400"/>
            <wp:effectExtent l="0" t="0" r="7620" b="0"/>
            <wp:docPr id="40" name="Picture 40" descr="mai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in-inf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5867400"/>
                    </a:xfrm>
                    <a:prstGeom prst="rect">
                      <a:avLst/>
                    </a:prstGeom>
                    <a:noFill/>
                    <a:ln>
                      <a:noFill/>
                    </a:ln>
                  </pic:spPr>
                </pic:pic>
              </a:graphicData>
            </a:graphic>
          </wp:inline>
        </w:drawing>
      </w:r>
    </w:p>
    <w:p w:rsidR="000A0907" w:rsidRDefault="00413AC3" w:rsidP="0077676C">
      <w:pPr>
        <w:pStyle w:val="Heading3"/>
      </w:pPr>
      <w:bookmarkStart w:id="433" w:name="_Toc400536907"/>
      <w:r>
        <w:t xml:space="preserve">Main Application: </w:t>
      </w:r>
      <w:r w:rsidR="00B3234A">
        <w:t>Review Answers Page</w:t>
      </w:r>
      <w:bookmarkEnd w:id="433"/>
    </w:p>
    <w:p w:rsidR="00B3234A" w:rsidRDefault="00B3234A" w:rsidP="00B3234A">
      <w:r>
        <w:t>The review answers page allows the user to review the answers of an incomplete assessment after no more questions remain. The user can select any answer listed in order to change the answer. When the answer is change</w:t>
      </w:r>
      <w:r w:rsidR="000F135B">
        <w:t>d,</w:t>
      </w:r>
      <w:r>
        <w:t xml:space="preserve"> the user may need to answer more questions (depending on the new answer) </w:t>
      </w:r>
      <w:r w:rsidR="00E4121D">
        <w:t>before finally</w:t>
      </w:r>
      <w:r>
        <w:t xml:space="preserve"> end</w:t>
      </w:r>
      <w:r w:rsidR="000F135B">
        <w:t>ing</w:t>
      </w:r>
      <w:r>
        <w:t xml:space="preserve"> up on the review answers page. Once the user is satisfied with the answers</w:t>
      </w:r>
      <w:r w:rsidR="000F135B">
        <w:t>,</w:t>
      </w:r>
      <w:r>
        <w:t xml:space="preserve"> the user finalizes the assessment by </w:t>
      </w:r>
      <w:r w:rsidR="00A1276D">
        <w:t xml:space="preserve">clicking the Submit button to </w:t>
      </w:r>
      <w:r>
        <w:t>confirm the answers.</w:t>
      </w:r>
    </w:p>
    <w:p w:rsidR="00EF3E1F" w:rsidRPr="006E37EF" w:rsidRDefault="00EF3E1F" w:rsidP="00AF0687">
      <w:pPr>
        <w:pStyle w:val="Heading4"/>
      </w:pPr>
      <w:r w:rsidRPr="006E37EF">
        <w:lastRenderedPageBreak/>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B3234A" w:rsidRPr="00DE2603" w:rsidTr="00703A0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3234A" w:rsidRPr="00DE2603" w:rsidRDefault="00B3234A" w:rsidP="00703A08">
            <w:pPr>
              <w:pStyle w:val="TableHeading"/>
              <w:keepNext/>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3234A" w:rsidRPr="00DE2603" w:rsidRDefault="00B3234A" w:rsidP="00703A08">
            <w:pPr>
              <w:pStyle w:val="TableHeading"/>
              <w:keepNext/>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B3234A" w:rsidRPr="00DE2603" w:rsidRDefault="00B3234A" w:rsidP="00703A08">
            <w:pPr>
              <w:pStyle w:val="TableHeading"/>
              <w:keepNext/>
              <w:rPr>
                <w:sz w:val="22"/>
                <w:szCs w:val="22"/>
              </w:rPr>
            </w:pPr>
            <w:r w:rsidRPr="00DE2603">
              <w:rPr>
                <w:sz w:val="22"/>
                <w:szCs w:val="22"/>
              </w:rPr>
              <w:t>Description</w:t>
            </w:r>
          </w:p>
        </w:tc>
      </w:tr>
      <w:tr w:rsidR="00B3234A" w:rsidRPr="00DE2603" w:rsidTr="009011D3">
        <w:tblPrEx>
          <w:tblCellMar>
            <w:top w:w="43" w:type="dxa"/>
            <w:bottom w:w="43" w:type="dxa"/>
          </w:tblCellMar>
        </w:tblPrEx>
        <w:tc>
          <w:tcPr>
            <w:tcW w:w="2095" w:type="dxa"/>
            <w:shd w:val="clear" w:color="auto" w:fill="auto"/>
          </w:tcPr>
          <w:p w:rsidR="00B3234A" w:rsidRPr="00DE2603" w:rsidRDefault="00EF3E1F" w:rsidP="004F7C7D">
            <w:pPr>
              <w:pStyle w:val="TableText"/>
            </w:pPr>
            <w:r w:rsidRPr="00DE2603">
              <w:t>Answer (for each answer given during the assessment)</w:t>
            </w:r>
          </w:p>
        </w:tc>
        <w:tc>
          <w:tcPr>
            <w:tcW w:w="2160" w:type="dxa"/>
            <w:shd w:val="clear" w:color="auto" w:fill="auto"/>
          </w:tcPr>
          <w:p w:rsidR="00B3234A" w:rsidRPr="00DE2603" w:rsidRDefault="00EF3E1F" w:rsidP="004F7C7D">
            <w:pPr>
              <w:pStyle w:val="TableText"/>
            </w:pPr>
            <w:r w:rsidRPr="00DE2603">
              <w:t>Always</w:t>
            </w:r>
          </w:p>
        </w:tc>
        <w:tc>
          <w:tcPr>
            <w:tcW w:w="5310" w:type="dxa"/>
            <w:shd w:val="clear" w:color="auto" w:fill="auto"/>
          </w:tcPr>
          <w:p w:rsidR="00B3234A" w:rsidRPr="00DE2603" w:rsidRDefault="00EF3E1F" w:rsidP="004F7C7D">
            <w:pPr>
              <w:pStyle w:val="TableText"/>
            </w:pPr>
            <w:r w:rsidRPr="00DE2603">
              <w:t>Allows the user to change the previously given answer</w:t>
            </w:r>
          </w:p>
        </w:tc>
      </w:tr>
      <w:tr w:rsidR="00B3234A" w:rsidRPr="00DE2603" w:rsidTr="009011D3">
        <w:tblPrEx>
          <w:tblCellMar>
            <w:top w:w="43" w:type="dxa"/>
            <w:bottom w:w="43" w:type="dxa"/>
          </w:tblCellMar>
        </w:tblPrEx>
        <w:tc>
          <w:tcPr>
            <w:tcW w:w="2095" w:type="dxa"/>
            <w:shd w:val="clear" w:color="auto" w:fill="auto"/>
          </w:tcPr>
          <w:p w:rsidR="00B3234A" w:rsidRPr="00DE2603" w:rsidRDefault="00EF3E1F" w:rsidP="004F7C7D">
            <w:pPr>
              <w:pStyle w:val="TableText"/>
            </w:pPr>
            <w:r w:rsidRPr="00DE2603">
              <w:t>Submit</w:t>
            </w:r>
          </w:p>
        </w:tc>
        <w:tc>
          <w:tcPr>
            <w:tcW w:w="2160" w:type="dxa"/>
            <w:shd w:val="clear" w:color="auto" w:fill="auto"/>
          </w:tcPr>
          <w:p w:rsidR="00B3234A" w:rsidRPr="00DE2603" w:rsidRDefault="00EF3E1F" w:rsidP="004F7C7D">
            <w:pPr>
              <w:pStyle w:val="TableText"/>
            </w:pPr>
            <w:r w:rsidRPr="00DE2603">
              <w:t>Always</w:t>
            </w:r>
          </w:p>
        </w:tc>
        <w:tc>
          <w:tcPr>
            <w:tcW w:w="5310" w:type="dxa"/>
            <w:shd w:val="clear" w:color="auto" w:fill="auto"/>
          </w:tcPr>
          <w:p w:rsidR="00B3234A" w:rsidRPr="00DE2603" w:rsidRDefault="00EF3E1F" w:rsidP="004F7C7D">
            <w:pPr>
              <w:pStyle w:val="TableText"/>
            </w:pPr>
            <w:r w:rsidRPr="00DE2603">
              <w:t xml:space="preserve">Allows the user to confim all answers and complete the assessment </w:t>
            </w:r>
          </w:p>
        </w:tc>
      </w:tr>
    </w:tbl>
    <w:p w:rsidR="00FB06FB" w:rsidRDefault="006F3A6D" w:rsidP="00B3234A">
      <w:r>
        <w:rPr>
          <w:noProof/>
        </w:rPr>
        <w:lastRenderedPageBreak/>
        <w:drawing>
          <wp:inline distT="0" distB="0" distL="0" distR="0" wp14:anchorId="07E0AEFC" wp14:editId="51A5A8FA">
            <wp:extent cx="5536887" cy="6885616"/>
            <wp:effectExtent l="0" t="0" r="6985" b="0"/>
            <wp:docPr id="41" name="Picture 41" descr="main-review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in-reviewAnswe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8803" cy="6887999"/>
                    </a:xfrm>
                    <a:prstGeom prst="rect">
                      <a:avLst/>
                    </a:prstGeom>
                    <a:noFill/>
                    <a:ln>
                      <a:noFill/>
                    </a:ln>
                  </pic:spPr>
                </pic:pic>
              </a:graphicData>
            </a:graphic>
          </wp:inline>
        </w:drawing>
      </w:r>
    </w:p>
    <w:p w:rsidR="00CA3B04" w:rsidRDefault="00CA3B04" w:rsidP="0077676C">
      <w:pPr>
        <w:pStyle w:val="Heading3"/>
      </w:pPr>
      <w:bookmarkStart w:id="434" w:name="_Toc400536908"/>
      <w:r>
        <w:t>Main Application: Share Assessment Page</w:t>
      </w:r>
      <w:bookmarkEnd w:id="434"/>
    </w:p>
    <w:p w:rsidR="00227693" w:rsidRDefault="00996EF3" w:rsidP="00CA3B04">
      <w:r>
        <w:t>When the user clicks the submit button on the Review Answers page, t</w:t>
      </w:r>
      <w:r w:rsidR="00CA3B04">
        <w:t xml:space="preserve">he share assessment page </w:t>
      </w:r>
      <w:r>
        <w:t xml:space="preserve">is displayed.  It </w:t>
      </w:r>
      <w:r w:rsidR="00CA3B04">
        <w:t xml:space="preserve">allows the user to </w:t>
      </w:r>
      <w:r w:rsidR="00227693">
        <w:t xml:space="preserve">choose whether or not to share assessment information with one or more health care teams.  The user also can specify which health care teams to share the information with.  If the user elects not to share, a share link for the assessment will show up on </w:t>
      </w:r>
      <w:r w:rsidR="00227693">
        <w:lastRenderedPageBreak/>
        <w:t xml:space="preserve">the Assessment History page </w:t>
      </w:r>
      <w:r w:rsidR="00A628CA">
        <w:t xml:space="preserve">(see </w:t>
      </w:r>
      <w:hyperlink w:anchor="_Main_Application:_Assessment" w:history="1">
        <w:r w:rsidR="00A628CA" w:rsidRPr="00A628CA">
          <w:rPr>
            <w:rStyle w:val="Hyperlink"/>
          </w:rPr>
          <w:t>Main Application: Assessment History Page</w:t>
        </w:r>
      </w:hyperlink>
      <w:r w:rsidR="00A628CA">
        <w:t xml:space="preserve">) </w:t>
      </w:r>
      <w:r w:rsidR="00227693">
        <w:t>that allows the user to share at a later time.</w:t>
      </w:r>
    </w:p>
    <w:p w:rsidR="00CA3B04" w:rsidRPr="006E37EF" w:rsidRDefault="00CA3B04"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CA3B04" w:rsidRPr="00DE2603" w:rsidTr="00703A0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CA3B04" w:rsidRPr="00DE2603" w:rsidRDefault="00CA3B04" w:rsidP="00707702">
            <w:pPr>
              <w:pStyle w:val="TableHeading"/>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CA3B04" w:rsidRPr="00DE2603" w:rsidRDefault="00CA3B04" w:rsidP="00707702">
            <w:pPr>
              <w:pStyle w:val="TableHeading"/>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CA3B04" w:rsidRPr="00DE2603" w:rsidRDefault="00CA3B04" w:rsidP="00707702">
            <w:pPr>
              <w:pStyle w:val="TableHeading"/>
              <w:rPr>
                <w:sz w:val="22"/>
                <w:szCs w:val="22"/>
              </w:rPr>
            </w:pPr>
            <w:r w:rsidRPr="00DE2603">
              <w:rPr>
                <w:sz w:val="22"/>
                <w:szCs w:val="22"/>
              </w:rPr>
              <w:t>Description</w:t>
            </w:r>
          </w:p>
        </w:tc>
      </w:tr>
      <w:tr w:rsidR="00CA3B04" w:rsidRPr="00DE2603" w:rsidTr="00A96B94">
        <w:tblPrEx>
          <w:tblCellMar>
            <w:top w:w="43" w:type="dxa"/>
            <w:bottom w:w="43" w:type="dxa"/>
          </w:tblCellMar>
        </w:tblPrEx>
        <w:tc>
          <w:tcPr>
            <w:tcW w:w="2095" w:type="dxa"/>
            <w:shd w:val="clear" w:color="auto" w:fill="auto"/>
          </w:tcPr>
          <w:p w:rsidR="00CA3B04" w:rsidRPr="00DE2603" w:rsidRDefault="00CA3B04" w:rsidP="00707702">
            <w:pPr>
              <w:pStyle w:val="TableText"/>
            </w:pPr>
            <w:r w:rsidRPr="00DE2603">
              <w:t>Health Care Team</w:t>
            </w:r>
            <w:r w:rsidR="00227693" w:rsidRPr="00DE2603">
              <w:t xml:space="preserve"> radio buttons</w:t>
            </w:r>
            <w:r w:rsidR="00F804DF" w:rsidRPr="00DE2603">
              <w:t xml:space="preserve"> </w:t>
            </w:r>
          </w:p>
        </w:tc>
        <w:tc>
          <w:tcPr>
            <w:tcW w:w="2160" w:type="dxa"/>
            <w:shd w:val="clear" w:color="auto" w:fill="auto"/>
          </w:tcPr>
          <w:p w:rsidR="00CA3B04" w:rsidRPr="00DE2603" w:rsidRDefault="00CA3B04" w:rsidP="00707702">
            <w:pPr>
              <w:pStyle w:val="TableText"/>
            </w:pPr>
            <w:r w:rsidRPr="00DE2603">
              <w:t>Always</w:t>
            </w:r>
          </w:p>
        </w:tc>
        <w:tc>
          <w:tcPr>
            <w:tcW w:w="5310" w:type="dxa"/>
            <w:shd w:val="clear" w:color="auto" w:fill="auto"/>
          </w:tcPr>
          <w:p w:rsidR="00CA3B04" w:rsidRPr="00DE2603" w:rsidRDefault="00CA3B04" w:rsidP="00707702">
            <w:pPr>
              <w:pStyle w:val="TableText"/>
            </w:pPr>
            <w:r w:rsidRPr="00DE2603">
              <w:t xml:space="preserve">Allows the user to </w:t>
            </w:r>
            <w:r w:rsidR="00227693" w:rsidRPr="00DE2603">
              <w:t>select one or more</w:t>
            </w:r>
            <w:r w:rsidRPr="00DE2603">
              <w:t xml:space="preserve"> Health Care Team</w:t>
            </w:r>
            <w:r w:rsidR="00227693" w:rsidRPr="00DE2603">
              <w:t>s</w:t>
            </w:r>
            <w:r w:rsidRPr="00DE2603">
              <w:t xml:space="preserve"> to share the assessment information with</w:t>
            </w:r>
          </w:p>
        </w:tc>
      </w:tr>
      <w:tr w:rsidR="00CA3B04" w:rsidRPr="00DE2603" w:rsidTr="00A96B94">
        <w:tblPrEx>
          <w:tblCellMar>
            <w:top w:w="43" w:type="dxa"/>
            <w:bottom w:w="43" w:type="dxa"/>
          </w:tblCellMar>
        </w:tblPrEx>
        <w:tc>
          <w:tcPr>
            <w:tcW w:w="2095" w:type="dxa"/>
            <w:shd w:val="clear" w:color="auto" w:fill="auto"/>
          </w:tcPr>
          <w:p w:rsidR="00CA3B04" w:rsidRPr="00DE2603" w:rsidRDefault="00F804DF" w:rsidP="00707702">
            <w:pPr>
              <w:pStyle w:val="TableText"/>
            </w:pPr>
            <w:r w:rsidRPr="00DE2603">
              <w:t>Yes share with my health care team</w:t>
            </w:r>
          </w:p>
        </w:tc>
        <w:tc>
          <w:tcPr>
            <w:tcW w:w="2160" w:type="dxa"/>
            <w:shd w:val="clear" w:color="auto" w:fill="auto"/>
          </w:tcPr>
          <w:p w:rsidR="00CA3B04" w:rsidRPr="00DE2603" w:rsidRDefault="00CA3B04" w:rsidP="00707702">
            <w:pPr>
              <w:pStyle w:val="TableText"/>
            </w:pPr>
            <w:r w:rsidRPr="00DE2603">
              <w:t>Always</w:t>
            </w:r>
          </w:p>
        </w:tc>
        <w:tc>
          <w:tcPr>
            <w:tcW w:w="5310" w:type="dxa"/>
            <w:shd w:val="clear" w:color="auto" w:fill="auto"/>
          </w:tcPr>
          <w:p w:rsidR="00CA3B04" w:rsidRPr="00DE2603" w:rsidRDefault="00CA3B04" w:rsidP="00707702">
            <w:pPr>
              <w:pStyle w:val="TableText"/>
            </w:pPr>
            <w:r w:rsidRPr="00DE2603">
              <w:t xml:space="preserve">Allows the user to </w:t>
            </w:r>
            <w:r w:rsidR="00F804DF" w:rsidRPr="00DE2603">
              <w:t>choose to share the assessment information with selected Health Care Teams</w:t>
            </w:r>
          </w:p>
        </w:tc>
      </w:tr>
      <w:tr w:rsidR="00F804DF" w:rsidRPr="00DE2603" w:rsidTr="00A96B94">
        <w:tblPrEx>
          <w:tblCellMar>
            <w:top w:w="43" w:type="dxa"/>
            <w:bottom w:w="43" w:type="dxa"/>
          </w:tblCellMar>
        </w:tblPrEx>
        <w:tc>
          <w:tcPr>
            <w:tcW w:w="2095" w:type="dxa"/>
            <w:shd w:val="clear" w:color="auto" w:fill="auto"/>
          </w:tcPr>
          <w:p w:rsidR="00F804DF" w:rsidRPr="00DE2603" w:rsidRDefault="00F804DF" w:rsidP="00707702">
            <w:pPr>
              <w:pStyle w:val="TableText"/>
            </w:pPr>
            <w:r w:rsidRPr="00DE2603">
              <w:t>No do not share with my health care team</w:t>
            </w:r>
          </w:p>
        </w:tc>
        <w:tc>
          <w:tcPr>
            <w:tcW w:w="2160" w:type="dxa"/>
            <w:shd w:val="clear" w:color="auto" w:fill="auto"/>
          </w:tcPr>
          <w:p w:rsidR="00F804DF" w:rsidRPr="00DE2603" w:rsidRDefault="00F804DF" w:rsidP="00707702">
            <w:pPr>
              <w:pStyle w:val="TableText"/>
            </w:pPr>
            <w:r w:rsidRPr="00DE2603">
              <w:t>Always</w:t>
            </w:r>
          </w:p>
        </w:tc>
        <w:tc>
          <w:tcPr>
            <w:tcW w:w="5310" w:type="dxa"/>
            <w:shd w:val="clear" w:color="auto" w:fill="auto"/>
          </w:tcPr>
          <w:p w:rsidR="00F804DF" w:rsidRPr="00DE2603" w:rsidRDefault="00F804DF" w:rsidP="00707702">
            <w:pPr>
              <w:pStyle w:val="TableText"/>
            </w:pPr>
            <w:r w:rsidRPr="00DE2603">
              <w:t>Allows the user to choose not to share the assessment information with selected Health Care Teams</w:t>
            </w:r>
          </w:p>
        </w:tc>
      </w:tr>
      <w:tr w:rsidR="00F804DF" w:rsidRPr="00DE2603" w:rsidTr="00A96B94">
        <w:tblPrEx>
          <w:tblCellMar>
            <w:top w:w="43" w:type="dxa"/>
            <w:bottom w:w="43" w:type="dxa"/>
          </w:tblCellMar>
        </w:tblPrEx>
        <w:tc>
          <w:tcPr>
            <w:tcW w:w="2095" w:type="dxa"/>
            <w:shd w:val="clear" w:color="auto" w:fill="auto"/>
          </w:tcPr>
          <w:p w:rsidR="00F804DF" w:rsidRPr="00DE2603" w:rsidRDefault="00F804DF" w:rsidP="00707702">
            <w:pPr>
              <w:pStyle w:val="TableText"/>
            </w:pPr>
            <w:r w:rsidRPr="00DE2603">
              <w:t>OK</w:t>
            </w:r>
          </w:p>
        </w:tc>
        <w:tc>
          <w:tcPr>
            <w:tcW w:w="2160" w:type="dxa"/>
            <w:shd w:val="clear" w:color="auto" w:fill="auto"/>
          </w:tcPr>
          <w:p w:rsidR="00F804DF" w:rsidRPr="00DE2603" w:rsidRDefault="00F804DF" w:rsidP="00707702">
            <w:pPr>
              <w:pStyle w:val="TableText"/>
            </w:pPr>
            <w:r w:rsidRPr="00DE2603">
              <w:t>Always</w:t>
            </w:r>
          </w:p>
        </w:tc>
        <w:tc>
          <w:tcPr>
            <w:tcW w:w="5310" w:type="dxa"/>
            <w:shd w:val="clear" w:color="auto" w:fill="auto"/>
          </w:tcPr>
          <w:p w:rsidR="00F804DF" w:rsidRPr="00DE2603" w:rsidRDefault="00F804DF" w:rsidP="00707702">
            <w:pPr>
              <w:pStyle w:val="TableText"/>
            </w:pPr>
            <w:r w:rsidRPr="00DE2603">
              <w:t>Submits the form</w:t>
            </w:r>
          </w:p>
        </w:tc>
      </w:tr>
    </w:tbl>
    <w:p w:rsidR="00CA3B04" w:rsidRPr="00CA3B04" w:rsidRDefault="006F3A6D" w:rsidP="00B3234A">
      <w:r>
        <w:rPr>
          <w:rFonts w:eastAsia="MS Mincho"/>
          <w:iCs/>
          <w:noProof/>
          <w:color w:val="0000FF"/>
          <w:szCs w:val="20"/>
        </w:rPr>
        <w:drawing>
          <wp:inline distT="0" distB="0" distL="0" distR="0" wp14:anchorId="5B5057D5" wp14:editId="34467E7D">
            <wp:extent cx="5943600" cy="4838700"/>
            <wp:effectExtent l="0" t="0" r="0" b="0"/>
            <wp:docPr id="42" name="Picture 42" descr="hct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ctr-sha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4B56A5" w:rsidRDefault="00413AC3" w:rsidP="0077676C">
      <w:pPr>
        <w:pStyle w:val="Heading3"/>
      </w:pPr>
      <w:bookmarkStart w:id="435" w:name="_Toc400536909"/>
      <w:bookmarkEnd w:id="425"/>
      <w:r>
        <w:t xml:space="preserve">Main Application: </w:t>
      </w:r>
      <w:r w:rsidR="004B56A5">
        <w:t>Summary Report Page</w:t>
      </w:r>
      <w:bookmarkEnd w:id="435"/>
    </w:p>
    <w:p w:rsidR="00874B0B" w:rsidRDefault="004B56A5" w:rsidP="004B56A5">
      <w:r>
        <w:t>The</w:t>
      </w:r>
      <w:r w:rsidR="00874B0B">
        <w:t xml:space="preserve"> summary report page provides a summary of the user’s completed assessment.  It includes the user’s health age, any screenings and vaccines now due, health choice scores, health risk scores, recommendations, more actions that can be taken and what the user is doing well.  The </w:t>
      </w:r>
      <w:r w:rsidR="00874B0B">
        <w:lastRenderedPageBreak/>
        <w:t xml:space="preserve">recommendations can be selected and used to recalculate the health age interactively on the report page.  The user can change the age at which his health risks are scored and then recalculate the risks on the page.  Both recalculation settings can be reset to their original values.  </w:t>
      </w:r>
      <w:r w:rsidR="0069483D">
        <w:t xml:space="preserve">The summary report can be printed and saved. </w:t>
      </w:r>
      <w:r w:rsidR="00874B0B">
        <w:t xml:space="preserve">The user can </w:t>
      </w:r>
      <w:r w:rsidR="0069483D">
        <w:t>also go to the Review Answers and full report pages.  Finally, the user can exit the summary report page and land on the assessment history page.</w:t>
      </w:r>
    </w:p>
    <w:p w:rsidR="004B56A5" w:rsidRPr="006E37EF" w:rsidRDefault="004B56A5"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995"/>
        <w:gridCol w:w="1260"/>
        <w:gridCol w:w="5310"/>
      </w:tblGrid>
      <w:tr w:rsidR="004B56A5" w:rsidRPr="00DE2603" w:rsidTr="00DE2603">
        <w:trPr>
          <w:cantSplit/>
          <w:tblHeader/>
        </w:trPr>
        <w:tc>
          <w:tcPr>
            <w:tcW w:w="29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B56A5" w:rsidRPr="00DE2603" w:rsidRDefault="004B56A5" w:rsidP="00DE2603">
            <w:pPr>
              <w:pStyle w:val="TableHeading"/>
              <w:spacing w:before="0" w:after="0"/>
              <w:rPr>
                <w:sz w:val="22"/>
                <w:szCs w:val="22"/>
              </w:rPr>
            </w:pPr>
            <w:r w:rsidRPr="00DE2603">
              <w:rPr>
                <w:sz w:val="22"/>
                <w:szCs w:val="22"/>
              </w:rPr>
              <w:t>Name</w:t>
            </w:r>
          </w:p>
        </w:tc>
        <w:tc>
          <w:tcPr>
            <w:tcW w:w="12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B56A5" w:rsidRPr="00DE2603" w:rsidRDefault="004B56A5" w:rsidP="00DE2603">
            <w:pPr>
              <w:pStyle w:val="TableHeading"/>
              <w:spacing w:before="0" w:after="0"/>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B56A5" w:rsidRPr="00DE2603" w:rsidRDefault="004B56A5" w:rsidP="00DE2603">
            <w:pPr>
              <w:pStyle w:val="TableHeading"/>
              <w:spacing w:before="0" w:after="0"/>
              <w:rPr>
                <w:sz w:val="22"/>
                <w:szCs w:val="22"/>
              </w:rPr>
            </w:pPr>
            <w:r w:rsidRPr="00DE2603">
              <w:rPr>
                <w:sz w:val="22"/>
                <w:szCs w:val="22"/>
              </w:rPr>
              <w:t>Description</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Print</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926B03" w:rsidP="00DE2603">
            <w:pPr>
              <w:pStyle w:val="TableText"/>
              <w:spacing w:before="0" w:after="0"/>
            </w:pPr>
            <w:r w:rsidRPr="00DE2603">
              <w:t>Print the summary report</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Save</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926B03" w:rsidP="00DE2603">
            <w:pPr>
              <w:pStyle w:val="TableText"/>
              <w:spacing w:before="0" w:after="0"/>
            </w:pPr>
            <w:r w:rsidRPr="00DE2603">
              <w:t>Save the summary report</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Review Answers</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926B03" w:rsidP="00DE2603">
            <w:pPr>
              <w:pStyle w:val="TableText"/>
              <w:spacing w:before="0" w:after="0"/>
            </w:pPr>
            <w:r w:rsidRPr="00DE2603">
              <w:t>Go to Review Answers page</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Go to Full Report</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926B03" w:rsidP="00DE2603">
            <w:pPr>
              <w:pStyle w:val="TableText"/>
              <w:spacing w:before="0" w:after="0"/>
            </w:pPr>
            <w:r w:rsidRPr="00DE2603">
              <w:t>Go to Full Report page</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Exit</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926B03" w:rsidP="00DE2603">
            <w:pPr>
              <w:pStyle w:val="TableText"/>
              <w:spacing w:before="0" w:after="0"/>
            </w:pPr>
            <w:r w:rsidRPr="00DE2603">
              <w:t>Exit the Summary Report page and go to the Assessment History page.</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Health Choice links (Diet, Physical Activity, Stress, Tobacco, Alcohol, and Safety)</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B550E7" w:rsidP="00DE2603">
            <w:pPr>
              <w:pStyle w:val="TableText"/>
              <w:spacing w:before="0" w:after="0"/>
            </w:pPr>
            <w:r w:rsidRPr="00DE2603">
              <w:t>Clicking e</w:t>
            </w:r>
            <w:r w:rsidR="00926B03" w:rsidRPr="00DE2603">
              <w:t>ach link displays information inline on the summary report page pertaining to the selected health choice.</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Health Risk links (Heart Disease, Diabetes, Stroke, Lung Cancer, Colon Cancer, and Breast Cancer)</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B550E7" w:rsidP="00DE2603">
            <w:pPr>
              <w:pStyle w:val="TableText"/>
              <w:spacing w:before="0" w:after="0"/>
            </w:pPr>
            <w:r w:rsidRPr="00DE2603">
              <w:t>Clicking e</w:t>
            </w:r>
            <w:r w:rsidR="00926B03" w:rsidRPr="00DE2603">
              <w:t>ach link displays information inline on the summary report page pertaining to the selected health risk.</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Recommendation check boxes and Recalculate</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926B03" w:rsidP="00DE2603">
            <w:pPr>
              <w:pStyle w:val="TableText"/>
              <w:spacing w:before="0" w:after="0"/>
            </w:pPr>
            <w:r w:rsidRPr="00DE2603">
              <w:t>One or more check boxes may be selected and then the Recalculate button may be clicked to recalculate and redisplay the user’s updated health choice and risk scores.</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“Risks before the age of” and Recalculate</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926B03" w:rsidP="00DE2603">
            <w:pPr>
              <w:pStyle w:val="TableText"/>
              <w:spacing w:before="0" w:after="0"/>
            </w:pPr>
            <w:r w:rsidRPr="00DE2603">
              <w:t>User may select a new age before which to recalculate his health risks percentages and redisplay the updated risks.</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Reset (for Recommendations and Health Risk age)</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926B03" w:rsidP="00DE2603">
            <w:pPr>
              <w:pStyle w:val="TableText"/>
              <w:spacing w:before="0" w:after="0"/>
            </w:pPr>
            <w:r w:rsidRPr="00DE2603">
              <w:t>Reset and display the original health choice and risk scores.</w:t>
            </w:r>
          </w:p>
        </w:tc>
      </w:tr>
      <w:tr w:rsidR="00926B03" w:rsidRPr="00DE2603" w:rsidTr="00DE2603">
        <w:tblPrEx>
          <w:tblCellMar>
            <w:top w:w="43" w:type="dxa"/>
            <w:bottom w:w="43" w:type="dxa"/>
          </w:tblCellMar>
        </w:tblPrEx>
        <w:tc>
          <w:tcPr>
            <w:tcW w:w="2995" w:type="dxa"/>
            <w:shd w:val="clear" w:color="auto" w:fill="auto"/>
          </w:tcPr>
          <w:p w:rsidR="00926B03" w:rsidRPr="00DE2603" w:rsidRDefault="00926B03" w:rsidP="00DE2603">
            <w:pPr>
              <w:pStyle w:val="TableText"/>
              <w:spacing w:before="0" w:after="0"/>
            </w:pPr>
            <w:r w:rsidRPr="00DE2603">
              <w:t>What You Are Doing Well list</w:t>
            </w:r>
          </w:p>
        </w:tc>
        <w:tc>
          <w:tcPr>
            <w:tcW w:w="1260" w:type="dxa"/>
            <w:shd w:val="clear" w:color="auto" w:fill="auto"/>
          </w:tcPr>
          <w:p w:rsidR="00926B03" w:rsidRPr="00DE2603" w:rsidRDefault="00926B03" w:rsidP="00DE2603">
            <w:pPr>
              <w:pStyle w:val="TableText"/>
              <w:spacing w:before="0" w:after="0"/>
            </w:pPr>
            <w:r w:rsidRPr="00DE2603">
              <w:t>Always</w:t>
            </w:r>
          </w:p>
        </w:tc>
        <w:tc>
          <w:tcPr>
            <w:tcW w:w="5310" w:type="dxa"/>
            <w:shd w:val="clear" w:color="auto" w:fill="auto"/>
          </w:tcPr>
          <w:p w:rsidR="00926B03" w:rsidRPr="00DE2603" w:rsidRDefault="00926B03" w:rsidP="00DE2603">
            <w:pPr>
              <w:pStyle w:val="TableText"/>
              <w:spacing w:before="0" w:after="0"/>
            </w:pPr>
            <w:r w:rsidRPr="00DE2603">
              <w:t>User can select to view a list of things he is already doing well.</w:t>
            </w:r>
          </w:p>
        </w:tc>
      </w:tr>
      <w:tr w:rsidR="00102ECA" w:rsidRPr="00DE2603" w:rsidTr="00DE2603">
        <w:tblPrEx>
          <w:tblCellMar>
            <w:top w:w="43" w:type="dxa"/>
            <w:bottom w:w="43" w:type="dxa"/>
          </w:tblCellMar>
        </w:tblPrEx>
        <w:tc>
          <w:tcPr>
            <w:tcW w:w="2995" w:type="dxa"/>
            <w:shd w:val="clear" w:color="auto" w:fill="auto"/>
          </w:tcPr>
          <w:p w:rsidR="00102ECA" w:rsidRPr="00DE2603" w:rsidRDefault="00102ECA" w:rsidP="00DE2603">
            <w:pPr>
              <w:pStyle w:val="TableText"/>
              <w:spacing w:before="0" w:after="0"/>
            </w:pPr>
            <w:r w:rsidRPr="00DE2603">
              <w:t>More Info</w:t>
            </w:r>
          </w:p>
        </w:tc>
        <w:tc>
          <w:tcPr>
            <w:tcW w:w="1260" w:type="dxa"/>
            <w:shd w:val="clear" w:color="auto" w:fill="auto"/>
          </w:tcPr>
          <w:p w:rsidR="00102ECA" w:rsidRPr="00DE2603" w:rsidRDefault="00102ECA" w:rsidP="00DE2603">
            <w:pPr>
              <w:pStyle w:val="TableText"/>
              <w:spacing w:before="0" w:after="0"/>
            </w:pPr>
            <w:r w:rsidRPr="00DE2603">
              <w:t>Always</w:t>
            </w:r>
          </w:p>
        </w:tc>
        <w:tc>
          <w:tcPr>
            <w:tcW w:w="5310" w:type="dxa"/>
            <w:shd w:val="clear" w:color="auto" w:fill="auto"/>
          </w:tcPr>
          <w:p w:rsidR="00102ECA" w:rsidRPr="00DE2603" w:rsidRDefault="00102ECA" w:rsidP="00DE2603">
            <w:pPr>
              <w:pStyle w:val="TableText"/>
              <w:spacing w:before="0" w:after="0"/>
            </w:pPr>
            <w:r w:rsidRPr="00DE2603">
              <w:t>Clicking on information icons (for example, those icons displayed next to the recommendation check boxes) displays detailed information for that item</w:t>
            </w:r>
          </w:p>
        </w:tc>
      </w:tr>
    </w:tbl>
    <w:p w:rsidR="001520C6" w:rsidRDefault="006F3A6D" w:rsidP="00F70087">
      <w:pPr>
        <w:pStyle w:val="BodyText"/>
      </w:pPr>
      <w:r>
        <w:rPr>
          <w:noProof/>
        </w:rPr>
        <w:lastRenderedPageBreak/>
        <w:drawing>
          <wp:inline distT="0" distB="0" distL="0" distR="0" wp14:anchorId="0F6F61C5" wp14:editId="3F068CAC">
            <wp:extent cx="3860659" cy="7622327"/>
            <wp:effectExtent l="0" t="0" r="6985" b="0"/>
            <wp:docPr id="43" name="Picture 43" descr="Summary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mmaryRepo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60983" cy="7622966"/>
                    </a:xfrm>
                    <a:prstGeom prst="rect">
                      <a:avLst/>
                    </a:prstGeom>
                    <a:noFill/>
                    <a:ln>
                      <a:noFill/>
                    </a:ln>
                  </pic:spPr>
                </pic:pic>
              </a:graphicData>
            </a:graphic>
          </wp:inline>
        </w:drawing>
      </w:r>
    </w:p>
    <w:p w:rsidR="004B56A5" w:rsidRDefault="00413AC3" w:rsidP="0077676C">
      <w:pPr>
        <w:pStyle w:val="Heading3"/>
      </w:pPr>
      <w:bookmarkStart w:id="436" w:name="_Toc400536910"/>
      <w:r>
        <w:lastRenderedPageBreak/>
        <w:t xml:space="preserve">Main Application: </w:t>
      </w:r>
      <w:r w:rsidR="00FD284C">
        <w:t xml:space="preserve">Full </w:t>
      </w:r>
      <w:r w:rsidR="004B56A5">
        <w:t>Report Page</w:t>
      </w:r>
      <w:bookmarkEnd w:id="436"/>
    </w:p>
    <w:p w:rsidR="008F6C35" w:rsidRDefault="004B56A5" w:rsidP="008F6C35">
      <w:r>
        <w:t>The</w:t>
      </w:r>
      <w:r w:rsidR="008F6C35" w:rsidRPr="008F6C35">
        <w:t xml:space="preserve"> </w:t>
      </w:r>
      <w:r w:rsidR="008F6C35">
        <w:t xml:space="preserve">full report page provides a full accounting of the user’s completed assessment. </w:t>
      </w:r>
      <w:r w:rsidR="007257C3">
        <w:t xml:space="preserve"> It provides more detail than the summary report. The top of the page provides a “table of contents”</w:t>
      </w:r>
      <w:r w:rsidR="00F43851">
        <w:t>, with links to</w:t>
      </w:r>
      <w:r w:rsidR="00580D7C">
        <w:t xml:space="preserve"> detailed</w:t>
      </w:r>
      <w:r w:rsidR="00F43851">
        <w:t xml:space="preserve"> </w:t>
      </w:r>
      <w:r w:rsidR="00BC0DA8">
        <w:t xml:space="preserve">information for </w:t>
      </w:r>
      <w:r w:rsidR="00F43851">
        <w:t>health age, health choice</w:t>
      </w:r>
      <w:r w:rsidR="0066021B">
        <w:t>s</w:t>
      </w:r>
      <w:r w:rsidR="00F43851">
        <w:t>, health risk</w:t>
      </w:r>
      <w:r w:rsidR="0066021B">
        <w:t>s</w:t>
      </w:r>
      <w:r w:rsidR="00F43851">
        <w:t>, critical numbers (BMI, blood pressure, and cholesterol), and what the user is doing well</w:t>
      </w:r>
      <w:r w:rsidR="007257C3">
        <w:t>.</w:t>
      </w:r>
      <w:r w:rsidR="008F6C35">
        <w:t xml:space="preserve"> The </w:t>
      </w:r>
      <w:r w:rsidR="00DF1291">
        <w:t xml:space="preserve">full </w:t>
      </w:r>
      <w:r w:rsidR="008F6C35">
        <w:t xml:space="preserve">report can be printed and saved. The user can also go to the Review Answers and </w:t>
      </w:r>
      <w:r w:rsidR="00DF1291">
        <w:t>summary</w:t>
      </w:r>
      <w:r w:rsidR="008F6C35">
        <w:t xml:space="preserve"> report pages.  Finally, the user can exit the </w:t>
      </w:r>
      <w:r w:rsidR="00DF1291">
        <w:t xml:space="preserve">full </w:t>
      </w:r>
      <w:r w:rsidR="008F6C35">
        <w:t>report page and land on the assessment history page.</w:t>
      </w:r>
    </w:p>
    <w:p w:rsidR="004B56A5" w:rsidRPr="006E37EF" w:rsidRDefault="004B56A5"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455"/>
        <w:gridCol w:w="1260"/>
        <w:gridCol w:w="5850"/>
      </w:tblGrid>
      <w:tr w:rsidR="00E50F5B" w:rsidRPr="00DE2603" w:rsidTr="00DE2603">
        <w:trPr>
          <w:cantSplit/>
          <w:tblHeader/>
        </w:trPr>
        <w:tc>
          <w:tcPr>
            <w:tcW w:w="245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50F5B" w:rsidRPr="00DE2603" w:rsidRDefault="00E50F5B" w:rsidP="00707702">
            <w:pPr>
              <w:pStyle w:val="TableHeading"/>
              <w:rPr>
                <w:sz w:val="22"/>
                <w:szCs w:val="22"/>
              </w:rPr>
            </w:pPr>
            <w:r w:rsidRPr="00DE2603">
              <w:rPr>
                <w:sz w:val="22"/>
                <w:szCs w:val="22"/>
              </w:rPr>
              <w:t>Name</w:t>
            </w:r>
          </w:p>
        </w:tc>
        <w:tc>
          <w:tcPr>
            <w:tcW w:w="12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50F5B" w:rsidRPr="00DE2603" w:rsidRDefault="00E50F5B" w:rsidP="00707702">
            <w:pPr>
              <w:pStyle w:val="TableHeading"/>
              <w:rPr>
                <w:sz w:val="22"/>
                <w:szCs w:val="22"/>
              </w:rPr>
            </w:pPr>
            <w:r w:rsidRPr="00DE2603">
              <w:rPr>
                <w:sz w:val="22"/>
                <w:szCs w:val="22"/>
              </w:rPr>
              <w:t>When</w:t>
            </w:r>
          </w:p>
        </w:tc>
        <w:tc>
          <w:tcPr>
            <w:tcW w:w="585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E50F5B" w:rsidRPr="00DE2603" w:rsidRDefault="00E50F5B" w:rsidP="00707702">
            <w:pPr>
              <w:pStyle w:val="TableHeading"/>
              <w:rPr>
                <w:sz w:val="22"/>
                <w:szCs w:val="22"/>
              </w:rPr>
            </w:pPr>
            <w:r w:rsidRPr="00DE2603">
              <w:rPr>
                <w:sz w:val="22"/>
                <w:szCs w:val="22"/>
              </w:rPr>
              <w:t>Description</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Print</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Print the full report</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Save</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Save the full report</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Review Answers</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Go to Review Answers page</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Go to Summary Report</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Go to Summary Report page</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Exit</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Exit the Full Report page and go to the Assessment History page.</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Health Age</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Clicking this link takes the user to health age information below the table of contents on the full report page.</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Your Numbers</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Clicking each link takes the user to information for that health number below the table of contents on the full report page.</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 xml:space="preserve">What You Are Doing Well </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Clicking this link takes the user to information about what the user has been doing well below the table of contents on the full report page.</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Health Choice links (Diet, Physical Activity, Stress, , Alcohol, Tobacco, Safety Immunizations, and Screening)</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Clicking each link takes the user to information below the table of contents on the full report page pertaining to the selected health choice.</w:t>
            </w:r>
          </w:p>
        </w:tc>
      </w:tr>
      <w:tr w:rsidR="001E5788" w:rsidRPr="00DE2603" w:rsidTr="00DE2603">
        <w:tblPrEx>
          <w:tblCellMar>
            <w:top w:w="43" w:type="dxa"/>
            <w:bottom w:w="43" w:type="dxa"/>
          </w:tblCellMar>
        </w:tblPrEx>
        <w:tc>
          <w:tcPr>
            <w:tcW w:w="2455" w:type="dxa"/>
            <w:shd w:val="clear" w:color="auto" w:fill="auto"/>
          </w:tcPr>
          <w:p w:rsidR="001E5788" w:rsidRPr="00DE2603" w:rsidRDefault="001E5788" w:rsidP="00707702">
            <w:pPr>
              <w:pStyle w:val="TableText"/>
            </w:pPr>
            <w:r w:rsidRPr="00DE2603">
              <w:t>Health Risk links (Heart Disease, Diabetes, Stroke, Lung Cancer, Colon Cancer, and Breast Cancer)</w:t>
            </w:r>
          </w:p>
        </w:tc>
        <w:tc>
          <w:tcPr>
            <w:tcW w:w="1260" w:type="dxa"/>
            <w:shd w:val="clear" w:color="auto" w:fill="auto"/>
          </w:tcPr>
          <w:p w:rsidR="001E5788" w:rsidRPr="00DE2603" w:rsidRDefault="001E5788" w:rsidP="00707702">
            <w:pPr>
              <w:pStyle w:val="TableText"/>
            </w:pPr>
            <w:r w:rsidRPr="00DE2603">
              <w:t>Always</w:t>
            </w:r>
          </w:p>
        </w:tc>
        <w:tc>
          <w:tcPr>
            <w:tcW w:w="5850" w:type="dxa"/>
            <w:shd w:val="clear" w:color="auto" w:fill="auto"/>
          </w:tcPr>
          <w:p w:rsidR="001E5788" w:rsidRPr="00DE2603" w:rsidRDefault="001E5788" w:rsidP="00707702">
            <w:pPr>
              <w:pStyle w:val="TableText"/>
            </w:pPr>
            <w:r w:rsidRPr="00DE2603">
              <w:t>Clicking each link takes the user to information below the table of contents on the full report page pertaining to the selected health risk.</w:t>
            </w:r>
          </w:p>
        </w:tc>
      </w:tr>
    </w:tbl>
    <w:p w:rsidR="00F56DE0" w:rsidRDefault="006F3A6D" w:rsidP="004B56A5">
      <w:pPr>
        <w:pStyle w:val="BodyText"/>
      </w:pPr>
      <w:r>
        <w:rPr>
          <w:noProof/>
        </w:rPr>
        <w:lastRenderedPageBreak/>
        <w:drawing>
          <wp:inline distT="0" distB="0" distL="0" distR="0" wp14:anchorId="794F6E9C" wp14:editId="7753457D">
            <wp:extent cx="5422188" cy="5394346"/>
            <wp:effectExtent l="0" t="0" r="7620" b="0"/>
            <wp:docPr id="44" name="Picture 44" descr="FullReportT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ullReportTO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3832" cy="5395982"/>
                    </a:xfrm>
                    <a:prstGeom prst="rect">
                      <a:avLst/>
                    </a:prstGeom>
                    <a:noFill/>
                    <a:ln>
                      <a:noFill/>
                    </a:ln>
                  </pic:spPr>
                </pic:pic>
              </a:graphicData>
            </a:graphic>
          </wp:inline>
        </w:drawing>
      </w:r>
    </w:p>
    <w:p w:rsidR="00B54B23" w:rsidRPr="006E37EF" w:rsidRDefault="00B54B23"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815"/>
        <w:gridCol w:w="1170"/>
        <w:gridCol w:w="5580"/>
      </w:tblGrid>
      <w:tr w:rsidR="00465138" w:rsidRPr="00DE2603" w:rsidTr="00DE2603">
        <w:trPr>
          <w:cantSplit/>
          <w:tblHeader/>
        </w:trPr>
        <w:tc>
          <w:tcPr>
            <w:tcW w:w="281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65138" w:rsidRPr="00DE2603" w:rsidRDefault="00465138" w:rsidP="00DE2603">
            <w:pPr>
              <w:pStyle w:val="TableHeading"/>
              <w:spacing w:before="0" w:after="0"/>
              <w:rPr>
                <w:sz w:val="22"/>
                <w:szCs w:val="22"/>
              </w:rPr>
            </w:pPr>
            <w:r w:rsidRPr="00DE2603">
              <w:rPr>
                <w:sz w:val="22"/>
                <w:szCs w:val="22"/>
              </w:rPr>
              <w:t>Name</w:t>
            </w:r>
          </w:p>
        </w:tc>
        <w:tc>
          <w:tcPr>
            <w:tcW w:w="117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65138" w:rsidRPr="00DE2603" w:rsidRDefault="00465138" w:rsidP="00DE2603">
            <w:pPr>
              <w:pStyle w:val="TableHeading"/>
              <w:spacing w:before="0" w:after="0"/>
              <w:rPr>
                <w:sz w:val="22"/>
                <w:szCs w:val="22"/>
              </w:rPr>
            </w:pPr>
            <w:r w:rsidRPr="00DE2603">
              <w:rPr>
                <w:sz w:val="22"/>
                <w:szCs w:val="22"/>
              </w:rPr>
              <w:t>When</w:t>
            </w:r>
          </w:p>
        </w:tc>
        <w:tc>
          <w:tcPr>
            <w:tcW w:w="558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65138" w:rsidRPr="00DE2603" w:rsidRDefault="00465138" w:rsidP="00DE2603">
            <w:pPr>
              <w:pStyle w:val="TableHeading"/>
              <w:spacing w:before="0" w:after="0"/>
              <w:rPr>
                <w:sz w:val="22"/>
                <w:szCs w:val="22"/>
              </w:rPr>
            </w:pPr>
            <w:r w:rsidRPr="00DE2603">
              <w:rPr>
                <w:sz w:val="22"/>
                <w:szCs w:val="22"/>
              </w:rPr>
              <w:t>Description</w:t>
            </w:r>
          </w:p>
        </w:tc>
      </w:tr>
      <w:tr w:rsidR="00465138" w:rsidRPr="00DE2603" w:rsidTr="00DE2603">
        <w:tblPrEx>
          <w:tblCellMar>
            <w:top w:w="43" w:type="dxa"/>
            <w:bottom w:w="43" w:type="dxa"/>
          </w:tblCellMar>
        </w:tblPrEx>
        <w:tc>
          <w:tcPr>
            <w:tcW w:w="2815" w:type="dxa"/>
            <w:shd w:val="clear" w:color="auto" w:fill="auto"/>
          </w:tcPr>
          <w:p w:rsidR="00465138" w:rsidRPr="00DE2603" w:rsidRDefault="00465138" w:rsidP="00DE2603">
            <w:pPr>
              <w:spacing w:before="0" w:after="0"/>
              <w:rPr>
                <w:sz w:val="22"/>
                <w:szCs w:val="22"/>
              </w:rPr>
            </w:pPr>
            <w:r w:rsidRPr="00DE2603">
              <w:rPr>
                <w:sz w:val="22"/>
                <w:szCs w:val="22"/>
              </w:rPr>
              <w:t>Back to Top</w:t>
            </w:r>
          </w:p>
        </w:tc>
        <w:tc>
          <w:tcPr>
            <w:tcW w:w="1170" w:type="dxa"/>
            <w:shd w:val="clear" w:color="auto" w:fill="auto"/>
          </w:tcPr>
          <w:p w:rsidR="00465138" w:rsidRPr="00DE2603" w:rsidRDefault="00465138" w:rsidP="00DE2603">
            <w:pPr>
              <w:spacing w:before="0" w:after="0"/>
              <w:rPr>
                <w:sz w:val="22"/>
                <w:szCs w:val="22"/>
              </w:rPr>
            </w:pPr>
            <w:r w:rsidRPr="00DE2603">
              <w:rPr>
                <w:sz w:val="22"/>
                <w:szCs w:val="22"/>
              </w:rPr>
              <w:t>Always</w:t>
            </w:r>
          </w:p>
        </w:tc>
        <w:tc>
          <w:tcPr>
            <w:tcW w:w="5580" w:type="dxa"/>
            <w:shd w:val="clear" w:color="auto" w:fill="auto"/>
          </w:tcPr>
          <w:p w:rsidR="00465138" w:rsidRPr="00DE2603" w:rsidRDefault="00465138" w:rsidP="00DE2603">
            <w:pPr>
              <w:spacing w:before="0" w:after="0"/>
              <w:rPr>
                <w:sz w:val="22"/>
                <w:szCs w:val="22"/>
              </w:rPr>
            </w:pPr>
            <w:r w:rsidRPr="00DE2603">
              <w:rPr>
                <w:sz w:val="22"/>
                <w:szCs w:val="22"/>
              </w:rPr>
              <w:t>Clicking this link takes the user back to the top of the full report page</w:t>
            </w:r>
          </w:p>
        </w:tc>
      </w:tr>
      <w:tr w:rsidR="00465138" w:rsidRPr="00DE2603" w:rsidTr="00DE2603">
        <w:tblPrEx>
          <w:tblCellMar>
            <w:top w:w="43" w:type="dxa"/>
            <w:bottom w:w="43" w:type="dxa"/>
          </w:tblCellMar>
        </w:tblPrEx>
        <w:tc>
          <w:tcPr>
            <w:tcW w:w="2815" w:type="dxa"/>
            <w:shd w:val="clear" w:color="auto" w:fill="auto"/>
          </w:tcPr>
          <w:p w:rsidR="00465138" w:rsidRPr="00DE2603" w:rsidRDefault="00465138" w:rsidP="00DE2603">
            <w:pPr>
              <w:spacing w:before="0" w:after="0"/>
              <w:rPr>
                <w:sz w:val="22"/>
                <w:szCs w:val="22"/>
              </w:rPr>
            </w:pPr>
            <w:r w:rsidRPr="00DE2603">
              <w:rPr>
                <w:sz w:val="22"/>
                <w:szCs w:val="22"/>
              </w:rPr>
              <w:t>View your USDA caloric, vitamin and mineral recommendations</w:t>
            </w:r>
          </w:p>
        </w:tc>
        <w:tc>
          <w:tcPr>
            <w:tcW w:w="1170" w:type="dxa"/>
            <w:shd w:val="clear" w:color="auto" w:fill="auto"/>
          </w:tcPr>
          <w:p w:rsidR="00465138" w:rsidRPr="00DE2603" w:rsidRDefault="00465138" w:rsidP="00DE2603">
            <w:pPr>
              <w:spacing w:before="0" w:after="0"/>
              <w:rPr>
                <w:sz w:val="22"/>
                <w:szCs w:val="22"/>
              </w:rPr>
            </w:pPr>
            <w:r w:rsidRPr="00DE2603">
              <w:rPr>
                <w:sz w:val="22"/>
                <w:szCs w:val="22"/>
              </w:rPr>
              <w:t>Always</w:t>
            </w:r>
          </w:p>
        </w:tc>
        <w:tc>
          <w:tcPr>
            <w:tcW w:w="5580" w:type="dxa"/>
            <w:shd w:val="clear" w:color="auto" w:fill="auto"/>
          </w:tcPr>
          <w:p w:rsidR="00465138" w:rsidRPr="00DE2603" w:rsidRDefault="00465138" w:rsidP="00DE2603">
            <w:pPr>
              <w:spacing w:before="0" w:after="0"/>
              <w:rPr>
                <w:sz w:val="22"/>
                <w:szCs w:val="22"/>
              </w:rPr>
            </w:pPr>
            <w:r w:rsidRPr="00DE2603">
              <w:rPr>
                <w:sz w:val="22"/>
                <w:szCs w:val="22"/>
              </w:rPr>
              <w:t>Clicking this link takes the user to another page in a new tab or window.  This page displays diet recommendations.</w:t>
            </w:r>
          </w:p>
        </w:tc>
      </w:tr>
    </w:tbl>
    <w:p w:rsidR="00E7616F" w:rsidRDefault="006F3A6D" w:rsidP="004B56A5">
      <w:pPr>
        <w:pStyle w:val="BodyText"/>
      </w:pPr>
      <w:r>
        <w:rPr>
          <w:noProof/>
        </w:rPr>
        <w:lastRenderedPageBreak/>
        <w:drawing>
          <wp:inline distT="0" distB="0" distL="0" distR="0" wp14:anchorId="509DBF20" wp14:editId="4EBA0C0F">
            <wp:extent cx="5345462" cy="5167280"/>
            <wp:effectExtent l="0" t="0" r="7620" b="0"/>
            <wp:docPr id="45" name="Picture 45" descr="FullReportDiet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ullReportDietS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6700" cy="5168476"/>
                    </a:xfrm>
                    <a:prstGeom prst="rect">
                      <a:avLst/>
                    </a:prstGeom>
                    <a:noFill/>
                    <a:ln>
                      <a:noFill/>
                    </a:ln>
                  </pic:spPr>
                </pic:pic>
              </a:graphicData>
            </a:graphic>
          </wp:inline>
        </w:drawing>
      </w:r>
    </w:p>
    <w:p w:rsidR="009A1E70" w:rsidRDefault="006F3A6D" w:rsidP="00F70087">
      <w:pPr>
        <w:pStyle w:val="BodyText"/>
      </w:pPr>
      <w:r>
        <w:rPr>
          <w:noProof/>
        </w:rPr>
        <w:lastRenderedPageBreak/>
        <w:drawing>
          <wp:inline distT="0" distB="0" distL="0" distR="0" wp14:anchorId="526D88B2" wp14:editId="4F21E80F">
            <wp:extent cx="2735580" cy="8221980"/>
            <wp:effectExtent l="0" t="0" r="7620" b="7620"/>
            <wp:docPr id="46" name="Picture 46" descr="FullReportDie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ullReportDietP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35580" cy="8221980"/>
                    </a:xfrm>
                    <a:prstGeom prst="rect">
                      <a:avLst/>
                    </a:prstGeom>
                    <a:noFill/>
                    <a:ln>
                      <a:noFill/>
                    </a:ln>
                  </pic:spPr>
                </pic:pic>
              </a:graphicData>
            </a:graphic>
          </wp:inline>
        </w:drawing>
      </w:r>
    </w:p>
    <w:p w:rsidR="00804483" w:rsidRDefault="00804483" w:rsidP="00F70087">
      <w:pPr>
        <w:pStyle w:val="BodyText"/>
      </w:pPr>
    </w:p>
    <w:p w:rsidR="004B56A5" w:rsidRDefault="006F3A6D" w:rsidP="00F70087">
      <w:pPr>
        <w:pStyle w:val="BodyText"/>
      </w:pPr>
      <w:r>
        <w:rPr>
          <w:noProof/>
        </w:rPr>
        <w:drawing>
          <wp:inline distT="0" distB="0" distL="0" distR="0" wp14:anchorId="62D067A8" wp14:editId="70257A8F">
            <wp:extent cx="5377468" cy="5363662"/>
            <wp:effectExtent l="0" t="0" r="0" b="8890"/>
            <wp:docPr id="47" name="Picture 47" descr="FullReportDiabetes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ullReportDiabetesS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1791" cy="5367974"/>
                    </a:xfrm>
                    <a:prstGeom prst="rect">
                      <a:avLst/>
                    </a:prstGeom>
                    <a:noFill/>
                    <a:ln>
                      <a:noFill/>
                    </a:ln>
                  </pic:spPr>
                </pic:pic>
              </a:graphicData>
            </a:graphic>
          </wp:inline>
        </w:drawing>
      </w:r>
    </w:p>
    <w:p w:rsidR="00984C53" w:rsidRDefault="006F3A6D" w:rsidP="00F70087">
      <w:pPr>
        <w:pStyle w:val="BodyText"/>
      </w:pPr>
      <w:r>
        <w:rPr>
          <w:noProof/>
        </w:rPr>
        <w:lastRenderedPageBreak/>
        <w:drawing>
          <wp:inline distT="0" distB="0" distL="0" distR="0" wp14:anchorId="68DBBAAE" wp14:editId="50959348">
            <wp:extent cx="5498674" cy="5562120"/>
            <wp:effectExtent l="0" t="0" r="6985" b="635"/>
            <wp:docPr id="48" name="Picture 48" descr="FullReportAlcohol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ullReportAlcoholSec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6851" cy="5560276"/>
                    </a:xfrm>
                    <a:prstGeom prst="rect">
                      <a:avLst/>
                    </a:prstGeom>
                    <a:noFill/>
                    <a:ln>
                      <a:noFill/>
                    </a:ln>
                  </pic:spPr>
                </pic:pic>
              </a:graphicData>
            </a:graphic>
          </wp:inline>
        </w:drawing>
      </w:r>
    </w:p>
    <w:p w:rsidR="00D62329" w:rsidRDefault="00D62329" w:rsidP="0077676C">
      <w:pPr>
        <w:pStyle w:val="Heading3"/>
      </w:pPr>
      <w:r>
        <w:t xml:space="preserve"> </w:t>
      </w:r>
      <w:bookmarkStart w:id="437" w:name="_Toc400536911"/>
      <w:r w:rsidR="00413AC3">
        <w:t xml:space="preserve">Main Application: </w:t>
      </w:r>
      <w:r>
        <w:t>Help Topics Page</w:t>
      </w:r>
      <w:bookmarkEnd w:id="437"/>
    </w:p>
    <w:p w:rsidR="00473B7F" w:rsidRDefault="00D62329" w:rsidP="00D62329">
      <w:r>
        <w:t>The</w:t>
      </w:r>
      <w:r w:rsidRPr="008F6C35">
        <w:t xml:space="preserve"> </w:t>
      </w:r>
      <w:r>
        <w:t>help topics page provides</w:t>
      </w:r>
      <w:r w:rsidR="00473B7F">
        <w:t xml:space="preserve"> help on general topics associated with the </w:t>
      </w:r>
      <w:r w:rsidR="002E716D">
        <w:t>HLA</w:t>
      </w:r>
      <w:r w:rsidR="00473B7F">
        <w:t xml:space="preserve"> web application</w:t>
      </w:r>
      <w:r>
        <w:t xml:space="preserve">.  </w:t>
      </w:r>
      <w:r w:rsidR="00473B7F">
        <w:t>These topics include browser compatibility, accessibility, the privacy statement, terms and conditions, registration, and personal information.  The page is accessible from the Help drop-down menu in the main navigation header.</w:t>
      </w:r>
    </w:p>
    <w:p w:rsidR="00D62329" w:rsidRPr="006E37EF" w:rsidRDefault="00D62329"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825"/>
        <w:gridCol w:w="1260"/>
        <w:gridCol w:w="6480"/>
      </w:tblGrid>
      <w:tr w:rsidR="00473B7F" w:rsidRPr="00DE2603" w:rsidTr="00DE2603">
        <w:trPr>
          <w:cantSplit/>
          <w:tblHeader/>
        </w:trPr>
        <w:tc>
          <w:tcPr>
            <w:tcW w:w="182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73B7F" w:rsidRPr="00DE2603" w:rsidRDefault="00473B7F" w:rsidP="00DE2603">
            <w:pPr>
              <w:pStyle w:val="TableHeading"/>
              <w:rPr>
                <w:sz w:val="22"/>
                <w:szCs w:val="22"/>
              </w:rPr>
            </w:pPr>
            <w:r w:rsidRPr="00DE2603">
              <w:rPr>
                <w:sz w:val="22"/>
                <w:szCs w:val="22"/>
              </w:rPr>
              <w:t>Name</w:t>
            </w:r>
          </w:p>
        </w:tc>
        <w:tc>
          <w:tcPr>
            <w:tcW w:w="12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73B7F" w:rsidRPr="00DE2603" w:rsidRDefault="00473B7F" w:rsidP="00DE2603">
            <w:pPr>
              <w:pStyle w:val="TableHeading"/>
              <w:rPr>
                <w:sz w:val="22"/>
                <w:szCs w:val="22"/>
              </w:rPr>
            </w:pPr>
            <w:r w:rsidRPr="00DE2603">
              <w:rPr>
                <w:sz w:val="22"/>
                <w:szCs w:val="22"/>
              </w:rPr>
              <w:t>When</w:t>
            </w:r>
          </w:p>
        </w:tc>
        <w:tc>
          <w:tcPr>
            <w:tcW w:w="648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73B7F" w:rsidRPr="00DE2603" w:rsidRDefault="00473B7F" w:rsidP="00DE2603">
            <w:pPr>
              <w:pStyle w:val="TableHeading"/>
              <w:rPr>
                <w:sz w:val="22"/>
                <w:szCs w:val="22"/>
              </w:rPr>
            </w:pPr>
            <w:r w:rsidRPr="00DE2603">
              <w:rPr>
                <w:sz w:val="22"/>
                <w:szCs w:val="22"/>
              </w:rPr>
              <w:t>Description</w:t>
            </w:r>
          </w:p>
        </w:tc>
      </w:tr>
      <w:tr w:rsidR="00473B7F" w:rsidRPr="00DE2603" w:rsidTr="00DE2603">
        <w:tblPrEx>
          <w:tblCellMar>
            <w:top w:w="43" w:type="dxa"/>
            <w:bottom w:w="43" w:type="dxa"/>
          </w:tblCellMar>
        </w:tblPrEx>
        <w:tc>
          <w:tcPr>
            <w:tcW w:w="1825" w:type="dxa"/>
            <w:shd w:val="clear" w:color="auto" w:fill="auto"/>
          </w:tcPr>
          <w:p w:rsidR="00473B7F" w:rsidRPr="00DE2603" w:rsidRDefault="00473B7F" w:rsidP="00DE2603">
            <w:pPr>
              <w:pStyle w:val="TableText"/>
            </w:pPr>
            <w:r w:rsidRPr="00DE2603">
              <w:t>Browser Compatibility</w:t>
            </w:r>
          </w:p>
        </w:tc>
        <w:tc>
          <w:tcPr>
            <w:tcW w:w="1260" w:type="dxa"/>
            <w:shd w:val="clear" w:color="auto" w:fill="auto"/>
          </w:tcPr>
          <w:p w:rsidR="00473B7F" w:rsidRPr="00DE2603" w:rsidRDefault="00473B7F" w:rsidP="00DE2603">
            <w:pPr>
              <w:pStyle w:val="TableText"/>
            </w:pPr>
            <w:r w:rsidRPr="00DE2603">
              <w:t>Always</w:t>
            </w:r>
          </w:p>
        </w:tc>
        <w:tc>
          <w:tcPr>
            <w:tcW w:w="6480" w:type="dxa"/>
            <w:shd w:val="clear" w:color="auto" w:fill="auto"/>
          </w:tcPr>
          <w:p w:rsidR="00473B7F" w:rsidRPr="00DE2603" w:rsidRDefault="00473B7F" w:rsidP="00DE2603">
            <w:pPr>
              <w:pStyle w:val="TableText"/>
            </w:pPr>
            <w:r w:rsidRPr="00DE2603">
              <w:t>Clicking this link takes the user to a new page that provides information regarding browsers that are compatible and recommended with viewing the application.</w:t>
            </w:r>
          </w:p>
        </w:tc>
      </w:tr>
      <w:tr w:rsidR="00473B7F" w:rsidRPr="00DE2603" w:rsidTr="00DE2603">
        <w:tblPrEx>
          <w:tblCellMar>
            <w:top w:w="43" w:type="dxa"/>
            <w:bottom w:w="43" w:type="dxa"/>
          </w:tblCellMar>
        </w:tblPrEx>
        <w:tc>
          <w:tcPr>
            <w:tcW w:w="1825" w:type="dxa"/>
            <w:shd w:val="clear" w:color="auto" w:fill="auto"/>
          </w:tcPr>
          <w:p w:rsidR="00473B7F" w:rsidRPr="00DE2603" w:rsidRDefault="00473B7F" w:rsidP="00DE2603">
            <w:pPr>
              <w:pStyle w:val="TableText"/>
            </w:pPr>
            <w:r w:rsidRPr="00DE2603">
              <w:t>Accessibility</w:t>
            </w:r>
          </w:p>
        </w:tc>
        <w:tc>
          <w:tcPr>
            <w:tcW w:w="1260" w:type="dxa"/>
            <w:shd w:val="clear" w:color="auto" w:fill="auto"/>
          </w:tcPr>
          <w:p w:rsidR="00473B7F" w:rsidRPr="00DE2603" w:rsidRDefault="00473B7F" w:rsidP="00DE2603">
            <w:pPr>
              <w:pStyle w:val="TableText"/>
            </w:pPr>
            <w:r w:rsidRPr="00DE2603">
              <w:t>Always</w:t>
            </w:r>
          </w:p>
        </w:tc>
        <w:tc>
          <w:tcPr>
            <w:tcW w:w="6480" w:type="dxa"/>
            <w:shd w:val="clear" w:color="auto" w:fill="auto"/>
          </w:tcPr>
          <w:p w:rsidR="00473B7F" w:rsidRPr="00DE2603" w:rsidRDefault="00473B7F" w:rsidP="00DE2603">
            <w:pPr>
              <w:pStyle w:val="TableText"/>
            </w:pPr>
            <w:r w:rsidRPr="00DE2603">
              <w:t>Clicking this link takes the user to a new page that provides information regarding accessibility</w:t>
            </w:r>
            <w:r w:rsidR="00C25402" w:rsidRPr="00DE2603">
              <w:t xml:space="preserve"> options</w:t>
            </w:r>
            <w:r w:rsidRPr="00DE2603">
              <w:t xml:space="preserve"> and </w:t>
            </w:r>
            <w:r w:rsidR="00C25402" w:rsidRPr="00DE2603">
              <w:t xml:space="preserve">section </w:t>
            </w:r>
            <w:r w:rsidRPr="00DE2603">
              <w:t>508.</w:t>
            </w:r>
          </w:p>
        </w:tc>
      </w:tr>
      <w:tr w:rsidR="00630A1E" w:rsidRPr="00DE2603" w:rsidTr="00DE2603">
        <w:tblPrEx>
          <w:tblCellMar>
            <w:top w:w="43" w:type="dxa"/>
            <w:bottom w:w="43" w:type="dxa"/>
          </w:tblCellMar>
        </w:tblPrEx>
        <w:tc>
          <w:tcPr>
            <w:tcW w:w="1825" w:type="dxa"/>
            <w:shd w:val="clear" w:color="auto" w:fill="auto"/>
          </w:tcPr>
          <w:p w:rsidR="00630A1E" w:rsidRPr="00DE2603" w:rsidRDefault="00630A1E" w:rsidP="00DE2603">
            <w:pPr>
              <w:pStyle w:val="TableText"/>
            </w:pPr>
            <w:r w:rsidRPr="00DE2603">
              <w:lastRenderedPageBreak/>
              <w:t>Privacy Statement</w:t>
            </w:r>
          </w:p>
        </w:tc>
        <w:tc>
          <w:tcPr>
            <w:tcW w:w="1260" w:type="dxa"/>
            <w:shd w:val="clear" w:color="auto" w:fill="auto"/>
          </w:tcPr>
          <w:p w:rsidR="00630A1E" w:rsidRPr="00DE2603" w:rsidRDefault="00630A1E" w:rsidP="00DE2603">
            <w:pPr>
              <w:pStyle w:val="TableText"/>
            </w:pPr>
            <w:r w:rsidRPr="00DE2603">
              <w:t>Always</w:t>
            </w:r>
          </w:p>
        </w:tc>
        <w:tc>
          <w:tcPr>
            <w:tcW w:w="6480" w:type="dxa"/>
            <w:shd w:val="clear" w:color="auto" w:fill="auto"/>
          </w:tcPr>
          <w:p w:rsidR="00630A1E" w:rsidRPr="00DE2603" w:rsidRDefault="00630A1E" w:rsidP="00DE2603">
            <w:pPr>
              <w:pStyle w:val="TableText"/>
            </w:pPr>
            <w:r w:rsidRPr="00DE2603">
              <w:t>Clicking this link takes the user to a new page that provides the MHV privacy statement.</w:t>
            </w:r>
          </w:p>
        </w:tc>
      </w:tr>
      <w:tr w:rsidR="009E7EA2" w:rsidRPr="00DE2603" w:rsidTr="00DE2603">
        <w:tblPrEx>
          <w:tblCellMar>
            <w:top w:w="43" w:type="dxa"/>
            <w:bottom w:w="43" w:type="dxa"/>
          </w:tblCellMar>
        </w:tblPrEx>
        <w:tc>
          <w:tcPr>
            <w:tcW w:w="1825" w:type="dxa"/>
            <w:shd w:val="clear" w:color="auto" w:fill="auto"/>
          </w:tcPr>
          <w:p w:rsidR="009E7EA2" w:rsidRPr="00DE2603" w:rsidRDefault="009E7EA2" w:rsidP="00DE2603">
            <w:pPr>
              <w:pStyle w:val="TableText"/>
            </w:pPr>
            <w:r w:rsidRPr="00DE2603">
              <w:t>Terms and Conditions</w:t>
            </w:r>
          </w:p>
        </w:tc>
        <w:tc>
          <w:tcPr>
            <w:tcW w:w="1260" w:type="dxa"/>
            <w:shd w:val="clear" w:color="auto" w:fill="auto"/>
          </w:tcPr>
          <w:p w:rsidR="009E7EA2" w:rsidRPr="00DE2603" w:rsidRDefault="009E7EA2" w:rsidP="00DE2603">
            <w:pPr>
              <w:pStyle w:val="TableText"/>
            </w:pPr>
            <w:r w:rsidRPr="00DE2603">
              <w:t>Always</w:t>
            </w:r>
          </w:p>
        </w:tc>
        <w:tc>
          <w:tcPr>
            <w:tcW w:w="6480" w:type="dxa"/>
            <w:shd w:val="clear" w:color="auto" w:fill="auto"/>
          </w:tcPr>
          <w:p w:rsidR="009E7EA2" w:rsidRPr="00DE2603" w:rsidRDefault="009E7EA2" w:rsidP="00DE2603">
            <w:pPr>
              <w:pStyle w:val="TableText"/>
            </w:pPr>
            <w:r w:rsidRPr="00DE2603">
              <w:t>Clicking this link takes the user to a new page that provides the MHV terms and conditions.</w:t>
            </w:r>
          </w:p>
        </w:tc>
      </w:tr>
    </w:tbl>
    <w:p w:rsidR="00236198" w:rsidRDefault="006F3A6D" w:rsidP="00F70087">
      <w:pPr>
        <w:pStyle w:val="BodyText"/>
      </w:pPr>
      <w:r>
        <w:rPr>
          <w:noProof/>
        </w:rPr>
        <w:drawing>
          <wp:inline distT="0" distB="0" distL="0" distR="0" wp14:anchorId="1540047B" wp14:editId="53F8958F">
            <wp:extent cx="5296156" cy="3367812"/>
            <wp:effectExtent l="0" t="0" r="0" b="4445"/>
            <wp:docPr id="49" name="Picture 49" descr="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el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95010" cy="3367083"/>
                    </a:xfrm>
                    <a:prstGeom prst="rect">
                      <a:avLst/>
                    </a:prstGeom>
                    <a:noFill/>
                    <a:ln>
                      <a:noFill/>
                    </a:ln>
                  </pic:spPr>
                </pic:pic>
              </a:graphicData>
            </a:graphic>
          </wp:inline>
        </w:drawing>
      </w:r>
    </w:p>
    <w:p w:rsidR="00236198" w:rsidRDefault="00413AC3" w:rsidP="0077676C">
      <w:pPr>
        <w:pStyle w:val="Heading3"/>
      </w:pPr>
      <w:bookmarkStart w:id="438" w:name="_Toc400536912"/>
      <w:r>
        <w:t xml:space="preserve">Main Application: </w:t>
      </w:r>
      <w:r w:rsidR="00236198">
        <w:t xml:space="preserve"> </w:t>
      </w:r>
      <w:r w:rsidR="002F12D5">
        <w:t>Frequently Asked Questions (</w:t>
      </w:r>
      <w:r w:rsidR="00236198">
        <w:t>FAQs</w:t>
      </w:r>
      <w:r w:rsidR="002F12D5">
        <w:t>)</w:t>
      </w:r>
      <w:r w:rsidR="00236198">
        <w:t xml:space="preserve"> Page</w:t>
      </w:r>
      <w:bookmarkEnd w:id="438"/>
    </w:p>
    <w:p w:rsidR="00D4185D" w:rsidRDefault="00236198" w:rsidP="00236198">
      <w:r>
        <w:t>The</w:t>
      </w:r>
      <w:r w:rsidRPr="008F6C35">
        <w:t xml:space="preserve"> </w:t>
      </w:r>
      <w:r w:rsidR="00D4185D">
        <w:t>FAQs</w:t>
      </w:r>
      <w:r>
        <w:t xml:space="preserve"> page provides </w:t>
      </w:r>
      <w:r w:rsidR="00D4185D">
        <w:t xml:space="preserve">answers to questions frequently asked about the </w:t>
      </w:r>
      <w:r w:rsidR="002E716D">
        <w:t>HLA</w:t>
      </w:r>
      <w:r w:rsidR="00D4185D">
        <w:t xml:space="preserve"> application.</w:t>
      </w:r>
    </w:p>
    <w:p w:rsidR="00236198" w:rsidRDefault="00D4185D" w:rsidP="00236198">
      <w:r>
        <w:t>Question topics</w:t>
      </w:r>
      <w:r w:rsidR="00236198">
        <w:t xml:space="preserve"> include </w:t>
      </w:r>
      <w:r>
        <w:t xml:space="preserve">new users, issues using the </w:t>
      </w:r>
      <w:r w:rsidR="002E716D">
        <w:t>HLA</w:t>
      </w:r>
      <w:r>
        <w:t xml:space="preserve"> application, and the benefits of using javascript.  </w:t>
      </w:r>
      <w:r w:rsidR="00236198">
        <w:t>The page is accessible from the Help drop-down menu in the main navigation header.</w:t>
      </w:r>
    </w:p>
    <w:p w:rsidR="00236198" w:rsidRPr="006E37EF" w:rsidRDefault="00236198"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199"/>
        <w:gridCol w:w="2135"/>
        <w:gridCol w:w="5231"/>
      </w:tblGrid>
      <w:tr w:rsidR="00236198" w:rsidRPr="00DE2603" w:rsidTr="00703A08">
        <w:trPr>
          <w:cantSplit/>
          <w:tblHeader/>
        </w:trPr>
        <w:tc>
          <w:tcPr>
            <w:tcW w:w="219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36198" w:rsidRPr="00DE2603" w:rsidRDefault="00236198" w:rsidP="00707702">
            <w:pPr>
              <w:pStyle w:val="TableHeading"/>
              <w:rPr>
                <w:sz w:val="22"/>
                <w:szCs w:val="22"/>
              </w:rPr>
            </w:pPr>
            <w:r w:rsidRPr="00DE2603">
              <w:rPr>
                <w:sz w:val="22"/>
                <w:szCs w:val="22"/>
              </w:rPr>
              <w:t>Name</w:t>
            </w:r>
          </w:p>
        </w:tc>
        <w:tc>
          <w:tcPr>
            <w:tcW w:w="213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36198" w:rsidRPr="00DE2603" w:rsidRDefault="00236198" w:rsidP="00707702">
            <w:pPr>
              <w:pStyle w:val="TableHeading"/>
              <w:rPr>
                <w:sz w:val="22"/>
                <w:szCs w:val="22"/>
              </w:rPr>
            </w:pPr>
            <w:r w:rsidRPr="00DE2603">
              <w:rPr>
                <w:sz w:val="22"/>
                <w:szCs w:val="22"/>
              </w:rPr>
              <w:t>When</w:t>
            </w:r>
          </w:p>
        </w:tc>
        <w:tc>
          <w:tcPr>
            <w:tcW w:w="523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236198" w:rsidRPr="00DE2603" w:rsidRDefault="00236198" w:rsidP="00707702">
            <w:pPr>
              <w:pStyle w:val="TableHeading"/>
              <w:rPr>
                <w:sz w:val="22"/>
                <w:szCs w:val="22"/>
              </w:rPr>
            </w:pPr>
            <w:r w:rsidRPr="00DE2603">
              <w:rPr>
                <w:sz w:val="22"/>
                <w:szCs w:val="22"/>
              </w:rPr>
              <w:t>Description</w:t>
            </w:r>
          </w:p>
        </w:tc>
      </w:tr>
      <w:tr w:rsidR="00236198" w:rsidRPr="00DE2603" w:rsidTr="001C5E44">
        <w:tblPrEx>
          <w:tblCellMar>
            <w:top w:w="43" w:type="dxa"/>
            <w:bottom w:w="43" w:type="dxa"/>
          </w:tblCellMar>
        </w:tblPrEx>
        <w:tc>
          <w:tcPr>
            <w:tcW w:w="2199" w:type="dxa"/>
            <w:shd w:val="clear" w:color="auto" w:fill="auto"/>
          </w:tcPr>
          <w:p w:rsidR="00236198" w:rsidRPr="00DE2603" w:rsidRDefault="00447405" w:rsidP="00707702">
            <w:pPr>
              <w:pStyle w:val="TableText"/>
            </w:pPr>
            <w:r w:rsidRPr="00DE2603">
              <w:t>New Users questions</w:t>
            </w:r>
          </w:p>
        </w:tc>
        <w:tc>
          <w:tcPr>
            <w:tcW w:w="2135" w:type="dxa"/>
            <w:shd w:val="clear" w:color="auto" w:fill="auto"/>
          </w:tcPr>
          <w:p w:rsidR="00236198" w:rsidRPr="00DE2603" w:rsidRDefault="00236198" w:rsidP="00707702">
            <w:pPr>
              <w:pStyle w:val="TableText"/>
            </w:pPr>
            <w:r w:rsidRPr="00DE2603">
              <w:t>Always</w:t>
            </w:r>
          </w:p>
        </w:tc>
        <w:tc>
          <w:tcPr>
            <w:tcW w:w="5231" w:type="dxa"/>
            <w:shd w:val="clear" w:color="auto" w:fill="auto"/>
          </w:tcPr>
          <w:p w:rsidR="00236198" w:rsidRPr="00DE2603" w:rsidRDefault="000B09D9" w:rsidP="00707702">
            <w:pPr>
              <w:pStyle w:val="TableText"/>
            </w:pPr>
            <w:r w:rsidRPr="00DE2603">
              <w:t>Clicking these</w:t>
            </w:r>
            <w:r w:rsidR="00236198" w:rsidRPr="00DE2603">
              <w:t xml:space="preserve"> link</w:t>
            </w:r>
            <w:r w:rsidRPr="00DE2603">
              <w:t>s</w:t>
            </w:r>
            <w:r w:rsidR="00236198" w:rsidRPr="00DE2603">
              <w:t xml:space="preserve"> takes the user to </w:t>
            </w:r>
            <w:r w:rsidRPr="00DE2603">
              <w:t xml:space="preserve">locations within the FAQs </w:t>
            </w:r>
            <w:r w:rsidR="00236198" w:rsidRPr="00DE2603">
              <w:t xml:space="preserve">page that provide </w:t>
            </w:r>
            <w:r w:rsidRPr="00DE2603">
              <w:t xml:space="preserve">answers to questions </w:t>
            </w:r>
            <w:r w:rsidR="00236198" w:rsidRPr="00DE2603">
              <w:t>regarding</w:t>
            </w:r>
            <w:r w:rsidRPr="00DE2603">
              <w:t xml:space="preserve"> new users.</w:t>
            </w:r>
          </w:p>
        </w:tc>
      </w:tr>
      <w:tr w:rsidR="00C402BB" w:rsidRPr="00DE2603" w:rsidTr="001C5E44">
        <w:tblPrEx>
          <w:tblCellMar>
            <w:top w:w="43" w:type="dxa"/>
            <w:bottom w:w="43" w:type="dxa"/>
          </w:tblCellMar>
        </w:tblPrEx>
        <w:tc>
          <w:tcPr>
            <w:tcW w:w="2199" w:type="dxa"/>
            <w:shd w:val="clear" w:color="auto" w:fill="auto"/>
          </w:tcPr>
          <w:p w:rsidR="00C402BB" w:rsidRPr="00DE2603" w:rsidRDefault="00C402BB" w:rsidP="00707702">
            <w:pPr>
              <w:pStyle w:val="TableText"/>
            </w:pPr>
            <w:r w:rsidRPr="00DE2603">
              <w:t>Issues Using the HealtheLiving Assessment</w:t>
            </w:r>
          </w:p>
        </w:tc>
        <w:tc>
          <w:tcPr>
            <w:tcW w:w="2135" w:type="dxa"/>
            <w:shd w:val="clear" w:color="auto" w:fill="auto"/>
          </w:tcPr>
          <w:p w:rsidR="00C402BB" w:rsidRPr="00DE2603" w:rsidRDefault="00C402BB" w:rsidP="00707702">
            <w:pPr>
              <w:pStyle w:val="TableText"/>
            </w:pPr>
            <w:r w:rsidRPr="00DE2603">
              <w:t>Always</w:t>
            </w:r>
          </w:p>
        </w:tc>
        <w:tc>
          <w:tcPr>
            <w:tcW w:w="5231" w:type="dxa"/>
            <w:shd w:val="clear" w:color="auto" w:fill="auto"/>
          </w:tcPr>
          <w:p w:rsidR="00C402BB" w:rsidRPr="00DE2603" w:rsidRDefault="00C402BB" w:rsidP="00707702">
            <w:pPr>
              <w:pStyle w:val="TableText"/>
            </w:pPr>
            <w:r w:rsidRPr="00DE2603">
              <w:t>Clicking these links takes the user to locations within the FAQs page that provide answers to questions regarding</w:t>
            </w:r>
            <w:r w:rsidR="00AF392D" w:rsidRPr="00DE2603">
              <w:t xml:space="preserve"> using the </w:t>
            </w:r>
            <w:r w:rsidR="002E716D" w:rsidRPr="00DE2603">
              <w:t>HLA</w:t>
            </w:r>
            <w:r w:rsidRPr="00DE2603">
              <w:t>.</w:t>
            </w:r>
          </w:p>
        </w:tc>
      </w:tr>
      <w:tr w:rsidR="00AF392D" w:rsidRPr="00DE2603" w:rsidTr="001C5E44">
        <w:tblPrEx>
          <w:tblCellMar>
            <w:top w:w="43" w:type="dxa"/>
            <w:bottom w:w="43" w:type="dxa"/>
          </w:tblCellMar>
        </w:tblPrEx>
        <w:tc>
          <w:tcPr>
            <w:tcW w:w="2199" w:type="dxa"/>
            <w:shd w:val="clear" w:color="auto" w:fill="auto"/>
          </w:tcPr>
          <w:p w:rsidR="00AF392D" w:rsidRPr="00DE2603" w:rsidRDefault="00AF392D" w:rsidP="00707702">
            <w:pPr>
              <w:pStyle w:val="TableText"/>
            </w:pPr>
            <w:r w:rsidRPr="00DE2603">
              <w:t xml:space="preserve">Benefits of enabling JavaScript </w:t>
            </w:r>
          </w:p>
          <w:p w:rsidR="00AF392D" w:rsidRPr="00DE2603" w:rsidRDefault="00AF392D" w:rsidP="00707702">
            <w:pPr>
              <w:pStyle w:val="TableText"/>
            </w:pPr>
            <w:r w:rsidRPr="00DE2603">
              <w:t>in the HealtheLiving Assessment</w:t>
            </w:r>
          </w:p>
        </w:tc>
        <w:tc>
          <w:tcPr>
            <w:tcW w:w="2135" w:type="dxa"/>
            <w:shd w:val="clear" w:color="auto" w:fill="auto"/>
          </w:tcPr>
          <w:p w:rsidR="00AF392D" w:rsidRPr="00DE2603" w:rsidRDefault="00AF392D" w:rsidP="00707702">
            <w:pPr>
              <w:pStyle w:val="TableText"/>
            </w:pPr>
            <w:r w:rsidRPr="00DE2603">
              <w:t>Always</w:t>
            </w:r>
          </w:p>
        </w:tc>
        <w:tc>
          <w:tcPr>
            <w:tcW w:w="5231" w:type="dxa"/>
            <w:shd w:val="clear" w:color="auto" w:fill="auto"/>
          </w:tcPr>
          <w:p w:rsidR="00AF392D" w:rsidRPr="00DE2603" w:rsidRDefault="00AF392D" w:rsidP="00707702">
            <w:pPr>
              <w:pStyle w:val="TableText"/>
            </w:pPr>
            <w:r w:rsidRPr="00DE2603">
              <w:t>Clicking these links takes the user to locations within the FAQs page that provide answers to questions regarding enabling JavaScript.</w:t>
            </w:r>
          </w:p>
        </w:tc>
      </w:tr>
      <w:tr w:rsidR="00C402BB" w:rsidRPr="00DE2603" w:rsidTr="001C5E44">
        <w:tblPrEx>
          <w:tblCellMar>
            <w:top w:w="43" w:type="dxa"/>
            <w:bottom w:w="43" w:type="dxa"/>
          </w:tblCellMar>
        </w:tblPrEx>
        <w:tc>
          <w:tcPr>
            <w:tcW w:w="2199" w:type="dxa"/>
            <w:shd w:val="clear" w:color="auto" w:fill="auto"/>
          </w:tcPr>
          <w:p w:rsidR="00C402BB" w:rsidRPr="00DE2603" w:rsidRDefault="00C402BB" w:rsidP="00707702">
            <w:pPr>
              <w:pStyle w:val="TableText"/>
            </w:pPr>
            <w:r w:rsidRPr="00DE2603">
              <w:t>Back to Top</w:t>
            </w:r>
          </w:p>
        </w:tc>
        <w:tc>
          <w:tcPr>
            <w:tcW w:w="2135" w:type="dxa"/>
            <w:shd w:val="clear" w:color="auto" w:fill="auto"/>
          </w:tcPr>
          <w:p w:rsidR="00C402BB" w:rsidRPr="00DE2603" w:rsidRDefault="00C402BB" w:rsidP="00707702">
            <w:pPr>
              <w:pStyle w:val="TableText"/>
            </w:pPr>
            <w:r w:rsidRPr="00DE2603">
              <w:t xml:space="preserve">Link has been </w:t>
            </w:r>
            <w:r w:rsidRPr="00DE2603">
              <w:lastRenderedPageBreak/>
              <w:t>clicked.</w:t>
            </w:r>
          </w:p>
        </w:tc>
        <w:tc>
          <w:tcPr>
            <w:tcW w:w="5231" w:type="dxa"/>
            <w:shd w:val="clear" w:color="auto" w:fill="auto"/>
          </w:tcPr>
          <w:p w:rsidR="00C402BB" w:rsidRPr="00DE2603" w:rsidRDefault="00C402BB" w:rsidP="00707702">
            <w:pPr>
              <w:pStyle w:val="TableText"/>
            </w:pPr>
            <w:r w:rsidRPr="00DE2603">
              <w:lastRenderedPageBreak/>
              <w:t>Takes the user back to the top of the FAQs page.</w:t>
            </w:r>
          </w:p>
        </w:tc>
      </w:tr>
      <w:tr w:rsidR="00D766C1" w:rsidRPr="00DE2603" w:rsidTr="001C5E44">
        <w:tblPrEx>
          <w:tblCellMar>
            <w:top w:w="43" w:type="dxa"/>
            <w:bottom w:w="43" w:type="dxa"/>
          </w:tblCellMar>
        </w:tblPrEx>
        <w:tc>
          <w:tcPr>
            <w:tcW w:w="2199" w:type="dxa"/>
            <w:shd w:val="clear" w:color="auto" w:fill="auto"/>
          </w:tcPr>
          <w:p w:rsidR="00D766C1" w:rsidRPr="00DE2603" w:rsidRDefault="00D766C1" w:rsidP="00707702">
            <w:pPr>
              <w:pStyle w:val="TableText"/>
            </w:pPr>
            <w:r w:rsidRPr="00DE2603">
              <w:lastRenderedPageBreak/>
              <w:t>Back to Assessment Home</w:t>
            </w:r>
          </w:p>
        </w:tc>
        <w:tc>
          <w:tcPr>
            <w:tcW w:w="2135" w:type="dxa"/>
            <w:shd w:val="clear" w:color="auto" w:fill="auto"/>
          </w:tcPr>
          <w:p w:rsidR="00D766C1" w:rsidRPr="00DE2603" w:rsidRDefault="00D766C1" w:rsidP="00707702">
            <w:pPr>
              <w:pStyle w:val="TableText"/>
            </w:pPr>
            <w:r w:rsidRPr="00DE2603">
              <w:t>Always</w:t>
            </w:r>
          </w:p>
        </w:tc>
        <w:tc>
          <w:tcPr>
            <w:tcW w:w="5231" w:type="dxa"/>
            <w:shd w:val="clear" w:color="auto" w:fill="auto"/>
          </w:tcPr>
          <w:p w:rsidR="00D766C1" w:rsidRPr="00DE2603" w:rsidRDefault="00D766C1" w:rsidP="00707702">
            <w:pPr>
              <w:pStyle w:val="TableText"/>
            </w:pPr>
            <w:r w:rsidRPr="00DE2603">
              <w:t>Takes the user back to the welcome page.</w:t>
            </w:r>
          </w:p>
        </w:tc>
      </w:tr>
    </w:tbl>
    <w:p w:rsidR="004C4247" w:rsidRDefault="006F3A6D" w:rsidP="00F70087">
      <w:pPr>
        <w:pStyle w:val="BodyText"/>
      </w:pPr>
      <w:r>
        <w:rPr>
          <w:noProof/>
        </w:rPr>
        <w:lastRenderedPageBreak/>
        <w:drawing>
          <wp:inline distT="0" distB="0" distL="0" distR="0" wp14:anchorId="028E759B" wp14:editId="2E4268F1">
            <wp:extent cx="3398520" cy="8221980"/>
            <wp:effectExtent l="0" t="0" r="0" b="7620"/>
            <wp:docPr id="50" name="Picture 50" descr="help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lpFAQ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98520" cy="8221980"/>
                    </a:xfrm>
                    <a:prstGeom prst="rect">
                      <a:avLst/>
                    </a:prstGeom>
                    <a:noFill/>
                    <a:ln>
                      <a:noFill/>
                    </a:ln>
                  </pic:spPr>
                </pic:pic>
              </a:graphicData>
            </a:graphic>
          </wp:inline>
        </w:drawing>
      </w:r>
    </w:p>
    <w:p w:rsidR="00236198" w:rsidRDefault="00236198" w:rsidP="00F70087">
      <w:pPr>
        <w:pStyle w:val="BodyText"/>
      </w:pPr>
    </w:p>
    <w:p w:rsidR="00153BE5" w:rsidRDefault="00153BE5" w:rsidP="0077676C">
      <w:pPr>
        <w:pStyle w:val="Heading3"/>
      </w:pPr>
      <w:r>
        <w:t xml:space="preserve"> </w:t>
      </w:r>
      <w:bookmarkStart w:id="439" w:name="_Toc400536913"/>
      <w:r w:rsidR="00413AC3">
        <w:t xml:space="preserve">Main Application: </w:t>
      </w:r>
      <w:r>
        <w:t>Tips Page</w:t>
      </w:r>
      <w:bookmarkEnd w:id="439"/>
    </w:p>
    <w:p w:rsidR="00153BE5" w:rsidRDefault="00153BE5" w:rsidP="00153BE5">
      <w:r>
        <w:t>The</w:t>
      </w:r>
      <w:r w:rsidRPr="008F6C35">
        <w:t xml:space="preserve"> </w:t>
      </w:r>
      <w:r>
        <w:t>tips page provides tips for new users for how to take an assessment.  The page is accessible from the Help drop-down menu in the main navigation header.</w:t>
      </w:r>
    </w:p>
    <w:p w:rsidR="00153BE5" w:rsidRPr="006E37EF" w:rsidRDefault="00153BE5"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199"/>
        <w:gridCol w:w="2135"/>
        <w:gridCol w:w="5231"/>
      </w:tblGrid>
      <w:tr w:rsidR="00153BE5" w:rsidRPr="00DE2603" w:rsidTr="00703A08">
        <w:trPr>
          <w:cantSplit/>
          <w:tblHeader/>
        </w:trPr>
        <w:tc>
          <w:tcPr>
            <w:tcW w:w="219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153BE5" w:rsidRPr="00DE2603" w:rsidRDefault="00153BE5" w:rsidP="00DE2603">
            <w:pPr>
              <w:pStyle w:val="TableHeading"/>
              <w:rPr>
                <w:sz w:val="22"/>
                <w:szCs w:val="22"/>
              </w:rPr>
            </w:pPr>
            <w:r w:rsidRPr="00DE2603">
              <w:rPr>
                <w:sz w:val="22"/>
                <w:szCs w:val="22"/>
              </w:rPr>
              <w:t>Name</w:t>
            </w:r>
          </w:p>
        </w:tc>
        <w:tc>
          <w:tcPr>
            <w:tcW w:w="213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153BE5" w:rsidRPr="00DE2603" w:rsidRDefault="00153BE5" w:rsidP="00DE2603">
            <w:pPr>
              <w:pStyle w:val="TableHeading"/>
              <w:rPr>
                <w:sz w:val="22"/>
                <w:szCs w:val="22"/>
              </w:rPr>
            </w:pPr>
            <w:r w:rsidRPr="00DE2603">
              <w:rPr>
                <w:sz w:val="22"/>
                <w:szCs w:val="22"/>
              </w:rPr>
              <w:t>When</w:t>
            </w:r>
          </w:p>
        </w:tc>
        <w:tc>
          <w:tcPr>
            <w:tcW w:w="523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153BE5" w:rsidRPr="00DE2603" w:rsidRDefault="00153BE5" w:rsidP="00DE2603">
            <w:pPr>
              <w:pStyle w:val="TableHeading"/>
              <w:rPr>
                <w:sz w:val="22"/>
                <w:szCs w:val="22"/>
              </w:rPr>
            </w:pPr>
            <w:r w:rsidRPr="00DE2603">
              <w:rPr>
                <w:sz w:val="22"/>
                <w:szCs w:val="22"/>
              </w:rPr>
              <w:t>Description</w:t>
            </w:r>
          </w:p>
        </w:tc>
      </w:tr>
      <w:tr w:rsidR="00153BE5" w:rsidRPr="00DE2603" w:rsidTr="001C5E44">
        <w:tblPrEx>
          <w:tblCellMar>
            <w:top w:w="43" w:type="dxa"/>
            <w:bottom w:w="43" w:type="dxa"/>
          </w:tblCellMar>
        </w:tblPrEx>
        <w:tc>
          <w:tcPr>
            <w:tcW w:w="2199" w:type="dxa"/>
            <w:shd w:val="clear" w:color="auto" w:fill="auto"/>
          </w:tcPr>
          <w:p w:rsidR="00153BE5" w:rsidRPr="00DE2603" w:rsidRDefault="00153BE5" w:rsidP="00DE2603">
            <w:pPr>
              <w:pStyle w:val="TableText"/>
            </w:pPr>
            <w:r w:rsidRPr="00DE2603">
              <w:t>Start New Assessment</w:t>
            </w:r>
          </w:p>
        </w:tc>
        <w:tc>
          <w:tcPr>
            <w:tcW w:w="2135" w:type="dxa"/>
            <w:shd w:val="clear" w:color="auto" w:fill="auto"/>
          </w:tcPr>
          <w:p w:rsidR="00153BE5" w:rsidRPr="00DE2603" w:rsidRDefault="00153BE5" w:rsidP="00DE2603">
            <w:pPr>
              <w:pStyle w:val="TableText"/>
            </w:pPr>
            <w:r w:rsidRPr="00DE2603">
              <w:t>Always</w:t>
            </w:r>
          </w:p>
        </w:tc>
        <w:tc>
          <w:tcPr>
            <w:tcW w:w="5231" w:type="dxa"/>
            <w:shd w:val="clear" w:color="auto" w:fill="auto"/>
          </w:tcPr>
          <w:p w:rsidR="00153BE5" w:rsidRPr="00DE2603" w:rsidRDefault="00153BE5" w:rsidP="00DE2603">
            <w:pPr>
              <w:pStyle w:val="TableText"/>
            </w:pPr>
            <w:r w:rsidRPr="00DE2603">
              <w:t>Clicking this button allows the user to start taking an assessment.</w:t>
            </w:r>
          </w:p>
        </w:tc>
      </w:tr>
    </w:tbl>
    <w:p w:rsidR="00541F8D" w:rsidRDefault="006F3A6D" w:rsidP="00F70087">
      <w:pPr>
        <w:pStyle w:val="BodyText"/>
      </w:pPr>
      <w:r>
        <w:rPr>
          <w:noProof/>
        </w:rPr>
        <w:drawing>
          <wp:inline distT="0" distB="0" distL="0" distR="0" wp14:anchorId="44C0B0C8" wp14:editId="2F4AC139">
            <wp:extent cx="5935980" cy="5303520"/>
            <wp:effectExtent l="0" t="0" r="7620" b="0"/>
            <wp:docPr id="51" name="Picture 51" descr="help-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elp-tip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5303520"/>
                    </a:xfrm>
                    <a:prstGeom prst="rect">
                      <a:avLst/>
                    </a:prstGeom>
                    <a:noFill/>
                    <a:ln>
                      <a:noFill/>
                    </a:ln>
                  </pic:spPr>
                </pic:pic>
              </a:graphicData>
            </a:graphic>
          </wp:inline>
        </w:drawing>
      </w:r>
    </w:p>
    <w:p w:rsidR="00413AC3" w:rsidRDefault="00413AC3" w:rsidP="0077676C">
      <w:pPr>
        <w:pStyle w:val="Heading3"/>
      </w:pPr>
      <w:bookmarkStart w:id="440" w:name="_Toc400536914"/>
      <w:r>
        <w:t>Analytics Application: Login Page</w:t>
      </w:r>
      <w:bookmarkEnd w:id="440"/>
    </w:p>
    <w:p w:rsidR="00413AC3" w:rsidRDefault="00413AC3" w:rsidP="00413AC3">
      <w:pPr>
        <w:pStyle w:val="BodyText"/>
      </w:pPr>
      <w:r>
        <w:t>The login page allows a user to access the application.  It requires a valid user name and password, specific to the Analytics application.</w:t>
      </w:r>
    </w:p>
    <w:p w:rsidR="00413AC3" w:rsidRDefault="00413AC3" w:rsidP="00AF0687">
      <w:pPr>
        <w:pStyle w:val="Heading4"/>
      </w:pPr>
      <w:r>
        <w:lastRenderedPageBreak/>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413AC3" w:rsidRPr="00DE2603" w:rsidTr="00703A0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3A08">
            <w:pPr>
              <w:pStyle w:val="TableHeading"/>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3A08">
            <w:pPr>
              <w:pStyle w:val="TableHeading"/>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3A08">
            <w:pPr>
              <w:pStyle w:val="TableHeading"/>
              <w:rPr>
                <w:sz w:val="22"/>
                <w:szCs w:val="22"/>
              </w:rPr>
            </w:pPr>
            <w:r w:rsidRPr="00DE2603">
              <w:rPr>
                <w:sz w:val="22"/>
                <w:szCs w:val="22"/>
              </w:rPr>
              <w:t>Description</w:t>
            </w:r>
          </w:p>
        </w:tc>
      </w:tr>
      <w:tr w:rsidR="00413AC3" w:rsidRPr="00DE2603" w:rsidTr="006A3F51">
        <w:tblPrEx>
          <w:tblCellMar>
            <w:top w:w="43" w:type="dxa"/>
            <w:bottom w:w="43" w:type="dxa"/>
          </w:tblCellMar>
        </w:tblPrEx>
        <w:tc>
          <w:tcPr>
            <w:tcW w:w="2095" w:type="dxa"/>
            <w:shd w:val="clear" w:color="auto" w:fill="auto"/>
          </w:tcPr>
          <w:p w:rsidR="00413AC3" w:rsidRPr="00DE2603" w:rsidRDefault="00413AC3" w:rsidP="00703A08">
            <w:pPr>
              <w:pStyle w:val="TableText"/>
            </w:pPr>
            <w:r w:rsidRPr="00DE2603">
              <w:t>Login</w:t>
            </w:r>
          </w:p>
        </w:tc>
        <w:tc>
          <w:tcPr>
            <w:tcW w:w="2160" w:type="dxa"/>
            <w:shd w:val="clear" w:color="auto" w:fill="auto"/>
          </w:tcPr>
          <w:p w:rsidR="00413AC3" w:rsidRPr="00DE2603" w:rsidRDefault="00413AC3" w:rsidP="00703A08">
            <w:pPr>
              <w:pStyle w:val="TableText"/>
            </w:pPr>
            <w:r w:rsidRPr="00DE2603">
              <w:t>Always</w:t>
            </w:r>
          </w:p>
          <w:p w:rsidR="00413AC3" w:rsidRPr="00DE2603" w:rsidRDefault="00413AC3" w:rsidP="00703A08">
            <w:pPr>
              <w:pStyle w:val="TableText"/>
            </w:pPr>
          </w:p>
        </w:tc>
        <w:tc>
          <w:tcPr>
            <w:tcW w:w="5310" w:type="dxa"/>
            <w:shd w:val="clear" w:color="auto" w:fill="auto"/>
          </w:tcPr>
          <w:p w:rsidR="00413AC3" w:rsidRPr="00DE2603" w:rsidRDefault="00413AC3" w:rsidP="00703A08">
            <w:pPr>
              <w:pStyle w:val="TableText"/>
            </w:pPr>
            <w:r w:rsidRPr="00DE2603">
              <w:t>If clicked, allows the user enter the application, redirecting the user to the welcome page.</w:t>
            </w:r>
          </w:p>
        </w:tc>
      </w:tr>
    </w:tbl>
    <w:p w:rsidR="00105430" w:rsidRDefault="006F3A6D" w:rsidP="00413AC3">
      <w:pPr>
        <w:pStyle w:val="BodyText"/>
      </w:pPr>
      <w:r>
        <w:rPr>
          <w:noProof/>
        </w:rPr>
        <w:drawing>
          <wp:inline distT="0" distB="0" distL="0" distR="0" wp14:anchorId="61E37601" wp14:editId="6E32FD72">
            <wp:extent cx="5943600" cy="6377940"/>
            <wp:effectExtent l="0" t="0" r="0" b="3810"/>
            <wp:docPr id="52" name="Picture 52" descr="analytic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nalytics-lo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377940"/>
                    </a:xfrm>
                    <a:prstGeom prst="rect">
                      <a:avLst/>
                    </a:prstGeom>
                    <a:noFill/>
                    <a:ln>
                      <a:noFill/>
                    </a:ln>
                  </pic:spPr>
                </pic:pic>
              </a:graphicData>
            </a:graphic>
          </wp:inline>
        </w:drawing>
      </w:r>
    </w:p>
    <w:p w:rsidR="00413AC3" w:rsidRDefault="00413AC3" w:rsidP="0077676C">
      <w:pPr>
        <w:pStyle w:val="Heading3"/>
      </w:pPr>
      <w:bookmarkStart w:id="441" w:name="_Toc400536915"/>
      <w:r>
        <w:t>Analytics Application: Welcome Page</w:t>
      </w:r>
      <w:bookmarkEnd w:id="441"/>
    </w:p>
    <w:p w:rsidR="00413AC3" w:rsidRDefault="00413AC3" w:rsidP="00413AC3">
      <w:r>
        <w:t xml:space="preserve">The welcome page is the initial landing page the user sees after logging in. It shall show a dashboard with some analytics information. </w:t>
      </w:r>
    </w:p>
    <w:p w:rsidR="00413AC3" w:rsidRPr="006E37EF" w:rsidRDefault="00413AC3" w:rsidP="00AF0687">
      <w:pPr>
        <w:pStyle w:val="Heading4"/>
      </w:pPr>
      <w:r w:rsidRPr="006E37EF">
        <w:lastRenderedPageBreak/>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413AC3" w:rsidRPr="00DE2603" w:rsidTr="00703A0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7702">
            <w:pPr>
              <w:pStyle w:val="TableHeading"/>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7702">
            <w:pPr>
              <w:pStyle w:val="TableHeading"/>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7702">
            <w:pPr>
              <w:pStyle w:val="TableHeading"/>
              <w:rPr>
                <w:sz w:val="22"/>
                <w:szCs w:val="22"/>
              </w:rPr>
            </w:pPr>
            <w:r w:rsidRPr="00DE2603">
              <w:rPr>
                <w:sz w:val="22"/>
                <w:szCs w:val="22"/>
              </w:rPr>
              <w:t>Description</w:t>
            </w:r>
          </w:p>
        </w:tc>
      </w:tr>
      <w:tr w:rsidR="00413AC3" w:rsidRPr="00DE2603" w:rsidTr="006A3F51">
        <w:tblPrEx>
          <w:tblCellMar>
            <w:top w:w="43" w:type="dxa"/>
            <w:bottom w:w="43" w:type="dxa"/>
          </w:tblCellMar>
        </w:tblPrEx>
        <w:tc>
          <w:tcPr>
            <w:tcW w:w="2095" w:type="dxa"/>
            <w:shd w:val="clear" w:color="auto" w:fill="auto"/>
          </w:tcPr>
          <w:p w:rsidR="00413AC3" w:rsidRPr="00DE2603" w:rsidRDefault="00413AC3" w:rsidP="00703A08">
            <w:pPr>
              <w:pStyle w:val="TableText"/>
            </w:pPr>
            <w:r w:rsidRPr="00DE2603">
              <w:t>Create Report</w:t>
            </w:r>
          </w:p>
        </w:tc>
        <w:tc>
          <w:tcPr>
            <w:tcW w:w="2160" w:type="dxa"/>
            <w:shd w:val="clear" w:color="auto" w:fill="auto"/>
          </w:tcPr>
          <w:p w:rsidR="00413AC3" w:rsidRPr="00DE2603" w:rsidRDefault="00413AC3" w:rsidP="00703A08">
            <w:pPr>
              <w:pStyle w:val="TableText"/>
            </w:pPr>
            <w:r w:rsidRPr="00DE2603">
              <w:t>Always</w:t>
            </w:r>
          </w:p>
        </w:tc>
        <w:tc>
          <w:tcPr>
            <w:tcW w:w="5310" w:type="dxa"/>
            <w:shd w:val="clear" w:color="auto" w:fill="auto"/>
          </w:tcPr>
          <w:p w:rsidR="00413AC3" w:rsidRPr="00DE2603" w:rsidRDefault="00413AC3" w:rsidP="00703A08">
            <w:pPr>
              <w:pStyle w:val="TableText"/>
            </w:pPr>
            <w:r w:rsidRPr="00DE2603">
              <w:t>Allows the user to start a new User or Assessment Report</w:t>
            </w:r>
          </w:p>
        </w:tc>
      </w:tr>
      <w:tr w:rsidR="00413AC3" w:rsidRPr="00DE2603" w:rsidTr="006A3F51">
        <w:tblPrEx>
          <w:tblCellMar>
            <w:top w:w="43" w:type="dxa"/>
            <w:bottom w:w="43" w:type="dxa"/>
          </w:tblCellMar>
        </w:tblPrEx>
        <w:tc>
          <w:tcPr>
            <w:tcW w:w="2095" w:type="dxa"/>
            <w:shd w:val="clear" w:color="auto" w:fill="auto"/>
          </w:tcPr>
          <w:p w:rsidR="00413AC3" w:rsidRPr="00DE2603" w:rsidRDefault="00413AC3" w:rsidP="00703A08">
            <w:pPr>
              <w:pStyle w:val="TableText"/>
            </w:pPr>
            <w:r w:rsidRPr="00DE2603">
              <w:t>Reports History</w:t>
            </w:r>
          </w:p>
        </w:tc>
        <w:tc>
          <w:tcPr>
            <w:tcW w:w="2160" w:type="dxa"/>
            <w:shd w:val="clear" w:color="auto" w:fill="auto"/>
          </w:tcPr>
          <w:p w:rsidR="00413AC3" w:rsidRPr="00DE2603" w:rsidRDefault="00413AC3" w:rsidP="00703A08">
            <w:pPr>
              <w:pStyle w:val="TableText"/>
            </w:pPr>
            <w:r w:rsidRPr="00DE2603">
              <w:t>Always</w:t>
            </w:r>
          </w:p>
        </w:tc>
        <w:tc>
          <w:tcPr>
            <w:tcW w:w="5310" w:type="dxa"/>
            <w:shd w:val="clear" w:color="auto" w:fill="auto"/>
          </w:tcPr>
          <w:p w:rsidR="00413AC3" w:rsidRPr="00DE2603" w:rsidRDefault="00413AC3" w:rsidP="00703A08">
            <w:pPr>
              <w:pStyle w:val="TableText"/>
            </w:pPr>
            <w:r w:rsidRPr="00DE2603">
              <w:t>Allows to user to view an overview of all previously created reports</w:t>
            </w:r>
          </w:p>
        </w:tc>
      </w:tr>
    </w:tbl>
    <w:p w:rsidR="00FE45A3" w:rsidRDefault="00FE45A3" w:rsidP="00AF0687">
      <w:pPr>
        <w:pStyle w:val="Heading4"/>
      </w:pPr>
      <w:r>
        <w:t>Welcome Page – no synchronization yet</w:t>
      </w:r>
    </w:p>
    <w:p w:rsidR="00FE45A3" w:rsidRDefault="006F3A6D" w:rsidP="00413AC3">
      <w:r>
        <w:rPr>
          <w:noProof/>
        </w:rPr>
        <w:drawing>
          <wp:inline distT="0" distB="0" distL="0" distR="0" wp14:anchorId="3531ECA2" wp14:editId="574FE42F">
            <wp:extent cx="5621412" cy="5412142"/>
            <wp:effectExtent l="0" t="0" r="0" b="0"/>
            <wp:docPr id="53" name="Picture 53" descr="analytics-dashboard-no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alytics-dashboard-nosyn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2921" cy="5413595"/>
                    </a:xfrm>
                    <a:prstGeom prst="rect">
                      <a:avLst/>
                    </a:prstGeom>
                    <a:noFill/>
                    <a:ln>
                      <a:noFill/>
                    </a:ln>
                  </pic:spPr>
                </pic:pic>
              </a:graphicData>
            </a:graphic>
          </wp:inline>
        </w:drawing>
      </w:r>
    </w:p>
    <w:p w:rsidR="00FE45A3" w:rsidRDefault="00FE45A3" w:rsidP="00AF0687">
      <w:pPr>
        <w:pStyle w:val="Heading4"/>
      </w:pPr>
      <w:r>
        <w:lastRenderedPageBreak/>
        <w:t>Welcome Page – after synchronization</w:t>
      </w:r>
    </w:p>
    <w:p w:rsidR="00FE45A3" w:rsidRPr="00EF3E1F" w:rsidRDefault="006F3A6D" w:rsidP="00413AC3">
      <w:r>
        <w:rPr>
          <w:noProof/>
        </w:rPr>
        <w:drawing>
          <wp:inline distT="0" distB="0" distL="0" distR="0" wp14:anchorId="2EF1B70B" wp14:editId="0A07DDEB">
            <wp:extent cx="5194316" cy="4927941"/>
            <wp:effectExtent l="0" t="0" r="6350" b="6350"/>
            <wp:docPr id="54" name="Picture 54" descr="analytics-dashboard-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alytics-dashboard-sync"/>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3374" cy="4927047"/>
                    </a:xfrm>
                    <a:prstGeom prst="rect">
                      <a:avLst/>
                    </a:prstGeom>
                    <a:noFill/>
                    <a:ln>
                      <a:noFill/>
                    </a:ln>
                  </pic:spPr>
                </pic:pic>
              </a:graphicData>
            </a:graphic>
          </wp:inline>
        </w:drawing>
      </w:r>
    </w:p>
    <w:p w:rsidR="008D383F" w:rsidRDefault="008D383F" w:rsidP="0077676C">
      <w:pPr>
        <w:pStyle w:val="Heading3"/>
      </w:pPr>
      <w:bookmarkStart w:id="442" w:name="_Toc400536916"/>
      <w:r>
        <w:t>Analytics Application: Synchronization Page</w:t>
      </w:r>
      <w:bookmarkEnd w:id="442"/>
    </w:p>
    <w:p w:rsidR="006C0EEA" w:rsidRPr="006E37EF" w:rsidRDefault="006C0EEA"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199"/>
        <w:gridCol w:w="2135"/>
        <w:gridCol w:w="5231"/>
      </w:tblGrid>
      <w:tr w:rsidR="006C0EEA" w:rsidRPr="00DE2603" w:rsidTr="00703A08">
        <w:trPr>
          <w:cantSplit/>
          <w:tblHeader/>
        </w:trPr>
        <w:tc>
          <w:tcPr>
            <w:tcW w:w="219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6C0EEA" w:rsidRPr="00DE2603" w:rsidRDefault="006C0EEA" w:rsidP="00707702">
            <w:pPr>
              <w:pStyle w:val="TableHeading"/>
              <w:rPr>
                <w:sz w:val="22"/>
                <w:szCs w:val="22"/>
              </w:rPr>
            </w:pPr>
            <w:r w:rsidRPr="00DE2603">
              <w:rPr>
                <w:sz w:val="22"/>
                <w:szCs w:val="22"/>
              </w:rPr>
              <w:t>Name</w:t>
            </w:r>
          </w:p>
        </w:tc>
        <w:tc>
          <w:tcPr>
            <w:tcW w:w="213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6C0EEA" w:rsidRPr="00DE2603" w:rsidRDefault="006C0EEA" w:rsidP="00707702">
            <w:pPr>
              <w:pStyle w:val="TableHeading"/>
              <w:rPr>
                <w:sz w:val="22"/>
                <w:szCs w:val="22"/>
              </w:rPr>
            </w:pPr>
            <w:r w:rsidRPr="00DE2603">
              <w:rPr>
                <w:sz w:val="22"/>
                <w:szCs w:val="22"/>
              </w:rPr>
              <w:t>When</w:t>
            </w:r>
          </w:p>
        </w:tc>
        <w:tc>
          <w:tcPr>
            <w:tcW w:w="523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6C0EEA" w:rsidRPr="00DE2603" w:rsidRDefault="006C0EEA" w:rsidP="00707702">
            <w:pPr>
              <w:pStyle w:val="TableHeading"/>
              <w:rPr>
                <w:sz w:val="22"/>
                <w:szCs w:val="22"/>
              </w:rPr>
            </w:pPr>
            <w:r w:rsidRPr="00DE2603">
              <w:rPr>
                <w:sz w:val="22"/>
                <w:szCs w:val="22"/>
              </w:rPr>
              <w:t>Description</w:t>
            </w:r>
          </w:p>
        </w:tc>
      </w:tr>
      <w:tr w:rsidR="006C0EEA" w:rsidRPr="00DE2603" w:rsidTr="00A455FE">
        <w:tblPrEx>
          <w:tblCellMar>
            <w:top w:w="43" w:type="dxa"/>
            <w:bottom w:w="43" w:type="dxa"/>
          </w:tblCellMar>
        </w:tblPrEx>
        <w:tc>
          <w:tcPr>
            <w:tcW w:w="2199" w:type="dxa"/>
            <w:shd w:val="clear" w:color="auto" w:fill="auto"/>
          </w:tcPr>
          <w:p w:rsidR="006C0EEA" w:rsidRPr="00DE2603" w:rsidRDefault="006C0EEA" w:rsidP="00707702">
            <w:pPr>
              <w:pStyle w:val="TableText"/>
            </w:pPr>
            <w:r w:rsidRPr="00DE2603">
              <w:t>Synchronize Now</w:t>
            </w:r>
          </w:p>
        </w:tc>
        <w:tc>
          <w:tcPr>
            <w:tcW w:w="2135" w:type="dxa"/>
            <w:shd w:val="clear" w:color="auto" w:fill="auto"/>
          </w:tcPr>
          <w:p w:rsidR="006C0EEA" w:rsidRPr="00DE2603" w:rsidRDefault="006C0EEA" w:rsidP="00707702">
            <w:pPr>
              <w:pStyle w:val="TableText"/>
            </w:pPr>
            <w:r w:rsidRPr="00DE2603">
              <w:t xml:space="preserve">Always </w:t>
            </w:r>
          </w:p>
        </w:tc>
        <w:tc>
          <w:tcPr>
            <w:tcW w:w="5231" w:type="dxa"/>
            <w:shd w:val="clear" w:color="auto" w:fill="auto"/>
          </w:tcPr>
          <w:p w:rsidR="006C0EEA" w:rsidRPr="00DE2603" w:rsidRDefault="006C0EEA" w:rsidP="00707702">
            <w:pPr>
              <w:pStyle w:val="TableText"/>
            </w:pPr>
            <w:r w:rsidRPr="00DE2603">
              <w:t>Synchronizes Analytics database with anonymized assessment and user data from main application database.</w:t>
            </w:r>
          </w:p>
        </w:tc>
      </w:tr>
    </w:tbl>
    <w:p w:rsidR="006E18A0" w:rsidRDefault="006E18A0" w:rsidP="00AF0687">
      <w:pPr>
        <w:pStyle w:val="Heading4"/>
      </w:pPr>
      <w:r>
        <w:lastRenderedPageBreak/>
        <w:t xml:space="preserve">Synchronization Page – before synchronization </w:t>
      </w:r>
    </w:p>
    <w:p w:rsidR="006E18A0" w:rsidRDefault="006F3A6D" w:rsidP="008D383F">
      <w:r>
        <w:rPr>
          <w:noProof/>
        </w:rPr>
        <w:drawing>
          <wp:inline distT="0" distB="0" distL="0" distR="0" wp14:anchorId="6AD92755" wp14:editId="27C6D31A">
            <wp:extent cx="5943600" cy="2987040"/>
            <wp:effectExtent l="0" t="0" r="0" b="3810"/>
            <wp:docPr id="55" name="Picture 55" descr="analytics-sync-no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alytics-sync-nosync"/>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rsidR="006E18A0" w:rsidRDefault="006E18A0" w:rsidP="00AF0687">
      <w:pPr>
        <w:pStyle w:val="Heading4"/>
      </w:pPr>
      <w:r>
        <w:t xml:space="preserve">Synchronization Page – after synchronization </w:t>
      </w:r>
    </w:p>
    <w:p w:rsidR="006E18A0" w:rsidRDefault="006F3A6D" w:rsidP="008D383F">
      <w:r>
        <w:rPr>
          <w:noProof/>
        </w:rPr>
        <w:drawing>
          <wp:inline distT="0" distB="0" distL="0" distR="0" wp14:anchorId="119D6397" wp14:editId="5E0254D8">
            <wp:extent cx="5935980" cy="3086100"/>
            <wp:effectExtent l="0" t="0" r="7620" b="0"/>
            <wp:docPr id="56" name="Picture 56" descr="analytics-sync-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nalytics-sync-syn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rsidR="00413AC3" w:rsidRDefault="00413AC3" w:rsidP="0077676C">
      <w:pPr>
        <w:pStyle w:val="Heading3"/>
      </w:pPr>
      <w:bookmarkStart w:id="443" w:name="_Toc400536917"/>
      <w:r>
        <w:t>Analytics Application: View Report History Page</w:t>
      </w:r>
      <w:bookmarkEnd w:id="443"/>
    </w:p>
    <w:p w:rsidR="00413AC3" w:rsidRDefault="00413AC3" w:rsidP="00413AC3">
      <w:r>
        <w:t>The</w:t>
      </w:r>
      <w:r w:rsidRPr="008F6C35">
        <w:t xml:space="preserve"> </w:t>
      </w:r>
      <w:r w:rsidR="00C56DF4">
        <w:t>View History page allows the user to view a liste of all previous created reports (that have not been deleted).</w:t>
      </w:r>
    </w:p>
    <w:p w:rsidR="00413AC3" w:rsidRPr="006E37EF" w:rsidRDefault="00413AC3"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199"/>
        <w:gridCol w:w="2135"/>
        <w:gridCol w:w="5231"/>
      </w:tblGrid>
      <w:tr w:rsidR="00413AC3" w:rsidRPr="00DE2603" w:rsidTr="00703A08">
        <w:trPr>
          <w:cantSplit/>
          <w:tblHeader/>
        </w:trPr>
        <w:tc>
          <w:tcPr>
            <w:tcW w:w="219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DE2603">
            <w:pPr>
              <w:pStyle w:val="TableHeading"/>
              <w:rPr>
                <w:sz w:val="22"/>
                <w:szCs w:val="22"/>
              </w:rPr>
            </w:pPr>
            <w:r w:rsidRPr="00DE2603">
              <w:rPr>
                <w:sz w:val="22"/>
                <w:szCs w:val="22"/>
              </w:rPr>
              <w:t>Name</w:t>
            </w:r>
          </w:p>
        </w:tc>
        <w:tc>
          <w:tcPr>
            <w:tcW w:w="213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DE2603">
            <w:pPr>
              <w:pStyle w:val="TableHeading"/>
              <w:rPr>
                <w:sz w:val="22"/>
                <w:szCs w:val="22"/>
              </w:rPr>
            </w:pPr>
            <w:r w:rsidRPr="00DE2603">
              <w:rPr>
                <w:sz w:val="22"/>
                <w:szCs w:val="22"/>
              </w:rPr>
              <w:t>When</w:t>
            </w:r>
          </w:p>
        </w:tc>
        <w:tc>
          <w:tcPr>
            <w:tcW w:w="523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DE2603">
            <w:pPr>
              <w:pStyle w:val="TableHeading"/>
              <w:rPr>
                <w:sz w:val="22"/>
                <w:szCs w:val="22"/>
              </w:rPr>
            </w:pPr>
            <w:r w:rsidRPr="00DE2603">
              <w:rPr>
                <w:sz w:val="22"/>
                <w:szCs w:val="22"/>
              </w:rPr>
              <w:t>Description</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DE2603">
            <w:pPr>
              <w:pStyle w:val="TableText"/>
            </w:pPr>
            <w:r w:rsidRPr="00DE2603">
              <w:t>Go to Dashboard</w:t>
            </w:r>
          </w:p>
        </w:tc>
        <w:tc>
          <w:tcPr>
            <w:tcW w:w="2135" w:type="dxa"/>
            <w:shd w:val="clear" w:color="auto" w:fill="auto"/>
          </w:tcPr>
          <w:p w:rsidR="00413AC3" w:rsidRPr="00DE2603" w:rsidRDefault="00413AC3" w:rsidP="00DE2603">
            <w:pPr>
              <w:pStyle w:val="TableText"/>
            </w:pPr>
            <w:r w:rsidRPr="00DE2603">
              <w:t xml:space="preserve">Always </w:t>
            </w:r>
          </w:p>
        </w:tc>
        <w:tc>
          <w:tcPr>
            <w:tcW w:w="5231" w:type="dxa"/>
            <w:shd w:val="clear" w:color="auto" w:fill="auto"/>
          </w:tcPr>
          <w:p w:rsidR="00413AC3" w:rsidRPr="00DE2603" w:rsidRDefault="009B1210" w:rsidP="00DE2603">
            <w:pPr>
              <w:pStyle w:val="TableText"/>
            </w:pPr>
            <w:r w:rsidRPr="00DE2603">
              <w:t>Returns the user to the welcome page</w:t>
            </w:r>
          </w:p>
        </w:tc>
      </w:tr>
      <w:tr w:rsidR="009B1210" w:rsidRPr="00DE2603" w:rsidTr="006A3F51">
        <w:tblPrEx>
          <w:tblCellMar>
            <w:top w:w="43" w:type="dxa"/>
            <w:bottom w:w="43" w:type="dxa"/>
          </w:tblCellMar>
        </w:tblPrEx>
        <w:tc>
          <w:tcPr>
            <w:tcW w:w="2199" w:type="dxa"/>
            <w:shd w:val="clear" w:color="auto" w:fill="auto"/>
          </w:tcPr>
          <w:p w:rsidR="009B1210" w:rsidRPr="00DE2603" w:rsidRDefault="009B1210" w:rsidP="00DE2603">
            <w:pPr>
              <w:pStyle w:val="TableText"/>
            </w:pPr>
            <w:r w:rsidRPr="00DE2603">
              <w:lastRenderedPageBreak/>
              <w:t xml:space="preserve">Report Type </w:t>
            </w:r>
          </w:p>
        </w:tc>
        <w:tc>
          <w:tcPr>
            <w:tcW w:w="2135" w:type="dxa"/>
            <w:shd w:val="clear" w:color="auto" w:fill="auto"/>
          </w:tcPr>
          <w:p w:rsidR="009B1210" w:rsidRPr="00DE2603" w:rsidRDefault="009B1210" w:rsidP="00DE2603">
            <w:pPr>
              <w:pStyle w:val="TableText"/>
            </w:pPr>
            <w:r w:rsidRPr="00DE2603">
              <w:t>Always</w:t>
            </w:r>
          </w:p>
        </w:tc>
        <w:tc>
          <w:tcPr>
            <w:tcW w:w="5231" w:type="dxa"/>
            <w:shd w:val="clear" w:color="auto" w:fill="auto"/>
          </w:tcPr>
          <w:p w:rsidR="009B1210" w:rsidRPr="00DE2603" w:rsidRDefault="009B1210" w:rsidP="00DE2603">
            <w:pPr>
              <w:pStyle w:val="TableText"/>
            </w:pPr>
            <w:r w:rsidRPr="00DE2603">
              <w:t>Shows a list of possible report types (Assessment, User)</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DE2603">
            <w:pPr>
              <w:pStyle w:val="TableText"/>
            </w:pPr>
            <w:r w:rsidRPr="00DE2603">
              <w:t>Create New Report</w:t>
            </w:r>
          </w:p>
        </w:tc>
        <w:tc>
          <w:tcPr>
            <w:tcW w:w="2135" w:type="dxa"/>
            <w:shd w:val="clear" w:color="auto" w:fill="auto"/>
          </w:tcPr>
          <w:p w:rsidR="00413AC3" w:rsidRPr="00DE2603" w:rsidRDefault="00413AC3" w:rsidP="00DE2603">
            <w:pPr>
              <w:pStyle w:val="TableText"/>
            </w:pPr>
            <w:r w:rsidRPr="00DE2603">
              <w:t>Always</w:t>
            </w:r>
          </w:p>
        </w:tc>
        <w:tc>
          <w:tcPr>
            <w:tcW w:w="5231" w:type="dxa"/>
            <w:shd w:val="clear" w:color="auto" w:fill="auto"/>
          </w:tcPr>
          <w:p w:rsidR="00413AC3" w:rsidRPr="00DE2603" w:rsidRDefault="009B1210" w:rsidP="00DE2603">
            <w:pPr>
              <w:pStyle w:val="TableText"/>
            </w:pPr>
            <w:r w:rsidRPr="00DE2603">
              <w:t>Creates a new report  of the type selected in the Report Type control</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DE2603">
            <w:pPr>
              <w:pStyle w:val="TableText"/>
            </w:pPr>
            <w:r w:rsidRPr="00DE2603">
              <w:t>Recreate Report</w:t>
            </w:r>
          </w:p>
        </w:tc>
        <w:tc>
          <w:tcPr>
            <w:tcW w:w="2135" w:type="dxa"/>
            <w:shd w:val="clear" w:color="auto" w:fill="auto"/>
          </w:tcPr>
          <w:p w:rsidR="00413AC3" w:rsidRPr="00DE2603" w:rsidRDefault="00413AC3" w:rsidP="00DE2603">
            <w:pPr>
              <w:pStyle w:val="TableText"/>
            </w:pPr>
            <w:r w:rsidRPr="00DE2603">
              <w:t>For each listed report</w:t>
            </w:r>
          </w:p>
        </w:tc>
        <w:tc>
          <w:tcPr>
            <w:tcW w:w="5231" w:type="dxa"/>
            <w:shd w:val="clear" w:color="auto" w:fill="auto"/>
          </w:tcPr>
          <w:p w:rsidR="00413AC3" w:rsidRPr="00DE2603" w:rsidRDefault="009B1210" w:rsidP="00DE2603">
            <w:pPr>
              <w:pStyle w:val="TableText"/>
            </w:pPr>
            <w:r w:rsidRPr="00DE2603">
              <w:t>Creates a report similar to the selected report; Opens the Create Report page with all values and criteria of the selected report pre-populated</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DE2603">
            <w:pPr>
              <w:pStyle w:val="TableText"/>
            </w:pPr>
            <w:r w:rsidRPr="00DE2603">
              <w:t>View Report</w:t>
            </w:r>
          </w:p>
        </w:tc>
        <w:tc>
          <w:tcPr>
            <w:tcW w:w="2135" w:type="dxa"/>
            <w:shd w:val="clear" w:color="auto" w:fill="auto"/>
          </w:tcPr>
          <w:p w:rsidR="00413AC3" w:rsidRPr="00DE2603" w:rsidRDefault="00413AC3" w:rsidP="00DE2603">
            <w:pPr>
              <w:pStyle w:val="TableText"/>
            </w:pPr>
            <w:r w:rsidRPr="00DE2603">
              <w:t>For each listed report</w:t>
            </w:r>
          </w:p>
        </w:tc>
        <w:tc>
          <w:tcPr>
            <w:tcW w:w="5231" w:type="dxa"/>
            <w:shd w:val="clear" w:color="auto" w:fill="auto"/>
          </w:tcPr>
          <w:p w:rsidR="00413AC3" w:rsidRPr="00DE2603" w:rsidRDefault="009B1210" w:rsidP="00DE2603">
            <w:pPr>
              <w:pStyle w:val="TableText"/>
            </w:pPr>
            <w:r w:rsidRPr="00DE2603">
              <w:t>Views the results of the selected report; Opens the View Report page for that report.</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DE2603">
            <w:pPr>
              <w:pStyle w:val="TableText"/>
            </w:pPr>
            <w:r w:rsidRPr="00DE2603">
              <w:t>Delete Report</w:t>
            </w:r>
          </w:p>
        </w:tc>
        <w:tc>
          <w:tcPr>
            <w:tcW w:w="2135" w:type="dxa"/>
            <w:shd w:val="clear" w:color="auto" w:fill="auto"/>
          </w:tcPr>
          <w:p w:rsidR="00413AC3" w:rsidRPr="00DE2603" w:rsidRDefault="00413AC3" w:rsidP="00DE2603">
            <w:pPr>
              <w:pStyle w:val="TableText"/>
            </w:pPr>
            <w:r w:rsidRPr="00DE2603">
              <w:t>For each listed report</w:t>
            </w:r>
          </w:p>
        </w:tc>
        <w:tc>
          <w:tcPr>
            <w:tcW w:w="5231" w:type="dxa"/>
            <w:shd w:val="clear" w:color="auto" w:fill="auto"/>
          </w:tcPr>
          <w:p w:rsidR="00413AC3" w:rsidRPr="00DE2603" w:rsidRDefault="009B1210" w:rsidP="00DE2603">
            <w:pPr>
              <w:pStyle w:val="TableText"/>
            </w:pPr>
            <w:r w:rsidRPr="00DE2603">
              <w:t xml:space="preserve">Removes the selected report </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DE2603">
            <w:pPr>
              <w:pStyle w:val="TableText"/>
            </w:pPr>
            <w:r w:rsidRPr="00DE2603">
              <w:t>Export Report</w:t>
            </w:r>
          </w:p>
        </w:tc>
        <w:tc>
          <w:tcPr>
            <w:tcW w:w="2135" w:type="dxa"/>
            <w:shd w:val="clear" w:color="auto" w:fill="auto"/>
          </w:tcPr>
          <w:p w:rsidR="00413AC3" w:rsidRPr="00DE2603" w:rsidRDefault="00413AC3" w:rsidP="00DE2603">
            <w:pPr>
              <w:pStyle w:val="TableText"/>
            </w:pPr>
            <w:r w:rsidRPr="00DE2603">
              <w:t>For each listed report</w:t>
            </w:r>
          </w:p>
        </w:tc>
        <w:tc>
          <w:tcPr>
            <w:tcW w:w="5231" w:type="dxa"/>
            <w:shd w:val="clear" w:color="auto" w:fill="auto"/>
          </w:tcPr>
          <w:p w:rsidR="00413AC3" w:rsidRPr="00DE2603" w:rsidRDefault="009B1210" w:rsidP="00DE2603">
            <w:pPr>
              <w:pStyle w:val="TableText"/>
            </w:pPr>
            <w:r w:rsidRPr="00DE2603">
              <w:t>Exports the report selected to a CSV file</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DE2603">
            <w:pPr>
              <w:pStyle w:val="TableText"/>
            </w:pPr>
            <w:r w:rsidRPr="00DE2603">
              <w:t xml:space="preserve">Print Report </w:t>
            </w:r>
          </w:p>
        </w:tc>
        <w:tc>
          <w:tcPr>
            <w:tcW w:w="2135" w:type="dxa"/>
            <w:shd w:val="clear" w:color="auto" w:fill="auto"/>
          </w:tcPr>
          <w:p w:rsidR="00413AC3" w:rsidRPr="00DE2603" w:rsidRDefault="00413AC3" w:rsidP="00DE2603">
            <w:pPr>
              <w:pStyle w:val="TableText"/>
            </w:pPr>
            <w:r w:rsidRPr="00DE2603">
              <w:t>For each listed report</w:t>
            </w:r>
          </w:p>
        </w:tc>
        <w:tc>
          <w:tcPr>
            <w:tcW w:w="5231" w:type="dxa"/>
            <w:shd w:val="clear" w:color="auto" w:fill="auto"/>
          </w:tcPr>
          <w:p w:rsidR="00413AC3" w:rsidRPr="00DE2603" w:rsidRDefault="009B1210" w:rsidP="00DE2603">
            <w:pPr>
              <w:pStyle w:val="TableText"/>
            </w:pPr>
            <w:r w:rsidRPr="00DE2603">
              <w:t xml:space="preserve">Opens a printer-firendly page for the selected report </w:t>
            </w:r>
          </w:p>
        </w:tc>
      </w:tr>
    </w:tbl>
    <w:p w:rsidR="00413AC3" w:rsidRDefault="006F3A6D" w:rsidP="00F70087">
      <w:pPr>
        <w:pStyle w:val="BodyText"/>
        <w:rPr>
          <w:noProof/>
        </w:rPr>
      </w:pPr>
      <w:r>
        <w:rPr>
          <w:noProof/>
        </w:rPr>
        <w:drawing>
          <wp:inline distT="0" distB="0" distL="0" distR="0" wp14:anchorId="1A7DDD21" wp14:editId="6998FBB9">
            <wp:extent cx="5943600" cy="3307080"/>
            <wp:effectExtent l="0" t="0" r="0" b="7620"/>
            <wp:docPr id="57" name="Picture 57" descr="analytics-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nalytics-histor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rsidR="00413AC3" w:rsidRDefault="00413AC3" w:rsidP="0077676C">
      <w:pPr>
        <w:pStyle w:val="Heading3"/>
      </w:pPr>
      <w:bookmarkStart w:id="444" w:name="_Toc400536918"/>
      <w:r>
        <w:t>Analytics Application: Create Report Page</w:t>
      </w:r>
      <w:bookmarkEnd w:id="444"/>
    </w:p>
    <w:p w:rsidR="00413AC3" w:rsidRDefault="00413AC3" w:rsidP="00413AC3">
      <w:r>
        <w:t>The</w:t>
      </w:r>
      <w:r w:rsidRPr="008F6C35">
        <w:t xml:space="preserve"> </w:t>
      </w:r>
      <w:r w:rsidR="009B1210">
        <w:t xml:space="preserve">Create Report </w:t>
      </w:r>
      <w:r>
        <w:t xml:space="preserve">page </w:t>
      </w:r>
      <w:r w:rsidR="009B1210">
        <w:t xml:space="preserve">allows the Analyst to create a User or Assessment report  (the user choose the type before opening the page). </w:t>
      </w:r>
    </w:p>
    <w:p w:rsidR="00413AC3" w:rsidRDefault="00413AC3" w:rsidP="00AF0687">
      <w:pPr>
        <w:pStyle w:val="Heading4"/>
      </w:pPr>
      <w:r>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915"/>
        <w:gridCol w:w="990"/>
        <w:gridCol w:w="6660"/>
      </w:tblGrid>
      <w:tr w:rsidR="00413AC3" w:rsidRPr="00AB4661" w:rsidTr="00DE2603">
        <w:trPr>
          <w:cantSplit/>
          <w:tblHeader/>
        </w:trPr>
        <w:tc>
          <w:tcPr>
            <w:tcW w:w="191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AB4661" w:rsidRDefault="00413AC3" w:rsidP="00707702">
            <w:pPr>
              <w:pStyle w:val="TableHeading"/>
            </w:pPr>
            <w:r w:rsidRPr="00AB4661">
              <w:t>Name</w:t>
            </w:r>
          </w:p>
        </w:tc>
        <w:tc>
          <w:tcPr>
            <w:tcW w:w="99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AB4661" w:rsidRDefault="00413AC3" w:rsidP="00707702">
            <w:pPr>
              <w:pStyle w:val="TableHeading"/>
            </w:pPr>
            <w:r w:rsidRPr="00AB4661">
              <w:t>When</w:t>
            </w:r>
          </w:p>
        </w:tc>
        <w:tc>
          <w:tcPr>
            <w:tcW w:w="66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AB4661" w:rsidRDefault="00413AC3" w:rsidP="00707702">
            <w:pPr>
              <w:pStyle w:val="TableHeading"/>
            </w:pPr>
            <w:r w:rsidRPr="00AB4661">
              <w:t>Description</w:t>
            </w:r>
          </w:p>
        </w:tc>
      </w:tr>
      <w:tr w:rsidR="00413AC3" w:rsidRPr="00075285" w:rsidTr="00DE2603">
        <w:tblPrEx>
          <w:tblCellMar>
            <w:top w:w="43" w:type="dxa"/>
            <w:bottom w:w="43" w:type="dxa"/>
          </w:tblCellMar>
        </w:tblPrEx>
        <w:tc>
          <w:tcPr>
            <w:tcW w:w="1915" w:type="dxa"/>
            <w:shd w:val="clear" w:color="auto" w:fill="auto"/>
          </w:tcPr>
          <w:p w:rsidR="00413AC3" w:rsidRPr="00075285" w:rsidRDefault="00413AC3" w:rsidP="00707702">
            <w:pPr>
              <w:pStyle w:val="TableText"/>
            </w:pPr>
            <w:r>
              <w:t>Name field</w:t>
            </w:r>
          </w:p>
        </w:tc>
        <w:tc>
          <w:tcPr>
            <w:tcW w:w="990" w:type="dxa"/>
            <w:shd w:val="clear" w:color="auto" w:fill="auto"/>
          </w:tcPr>
          <w:p w:rsidR="00413AC3" w:rsidRPr="00075285" w:rsidRDefault="00413AC3" w:rsidP="00707702">
            <w:pPr>
              <w:pStyle w:val="TableText"/>
            </w:pPr>
            <w:r>
              <w:t>Always</w:t>
            </w:r>
          </w:p>
        </w:tc>
        <w:tc>
          <w:tcPr>
            <w:tcW w:w="6660" w:type="dxa"/>
            <w:shd w:val="clear" w:color="auto" w:fill="auto"/>
          </w:tcPr>
          <w:p w:rsidR="00413AC3" w:rsidRPr="00075285" w:rsidRDefault="009B1210" w:rsidP="00707702">
            <w:pPr>
              <w:pStyle w:val="TableText"/>
            </w:pPr>
            <w:r>
              <w:t>A short description of the report that will be shown in the report listing</w:t>
            </w:r>
          </w:p>
        </w:tc>
      </w:tr>
      <w:tr w:rsidR="00413AC3" w:rsidRPr="00075285" w:rsidTr="00DE2603">
        <w:tblPrEx>
          <w:tblCellMar>
            <w:top w:w="43" w:type="dxa"/>
            <w:bottom w:w="43" w:type="dxa"/>
          </w:tblCellMar>
        </w:tblPrEx>
        <w:tc>
          <w:tcPr>
            <w:tcW w:w="1915" w:type="dxa"/>
            <w:shd w:val="clear" w:color="auto" w:fill="auto"/>
          </w:tcPr>
          <w:p w:rsidR="00413AC3" w:rsidRDefault="00413AC3" w:rsidP="00707702">
            <w:pPr>
              <w:pStyle w:val="TableText"/>
            </w:pPr>
            <w:r>
              <w:t>Description Field</w:t>
            </w:r>
          </w:p>
        </w:tc>
        <w:tc>
          <w:tcPr>
            <w:tcW w:w="990" w:type="dxa"/>
            <w:shd w:val="clear" w:color="auto" w:fill="auto"/>
          </w:tcPr>
          <w:p w:rsidR="00413AC3" w:rsidRDefault="00413AC3" w:rsidP="00707702">
            <w:pPr>
              <w:pStyle w:val="TableText"/>
            </w:pPr>
            <w:r>
              <w:t>Always</w:t>
            </w:r>
          </w:p>
        </w:tc>
        <w:tc>
          <w:tcPr>
            <w:tcW w:w="6660" w:type="dxa"/>
            <w:shd w:val="clear" w:color="auto" w:fill="auto"/>
          </w:tcPr>
          <w:p w:rsidR="00413AC3" w:rsidRPr="00075285" w:rsidRDefault="009B1210" w:rsidP="00707702">
            <w:pPr>
              <w:pStyle w:val="TableText"/>
            </w:pPr>
            <w:r>
              <w:t>A longer description of the report</w:t>
            </w:r>
          </w:p>
        </w:tc>
      </w:tr>
      <w:tr w:rsidR="00413AC3" w:rsidRPr="00075285" w:rsidTr="00DE2603">
        <w:tblPrEx>
          <w:tblCellMar>
            <w:top w:w="43" w:type="dxa"/>
            <w:bottom w:w="43" w:type="dxa"/>
          </w:tblCellMar>
        </w:tblPrEx>
        <w:tc>
          <w:tcPr>
            <w:tcW w:w="1915" w:type="dxa"/>
            <w:shd w:val="clear" w:color="auto" w:fill="auto"/>
          </w:tcPr>
          <w:p w:rsidR="00413AC3" w:rsidRDefault="00413AC3" w:rsidP="00707702">
            <w:pPr>
              <w:pStyle w:val="TableText"/>
            </w:pPr>
            <w:r>
              <w:t>Criteria Selection</w:t>
            </w:r>
          </w:p>
        </w:tc>
        <w:tc>
          <w:tcPr>
            <w:tcW w:w="990" w:type="dxa"/>
            <w:shd w:val="clear" w:color="auto" w:fill="auto"/>
          </w:tcPr>
          <w:p w:rsidR="00413AC3" w:rsidRDefault="00413AC3" w:rsidP="00707702">
            <w:pPr>
              <w:pStyle w:val="TableText"/>
            </w:pPr>
            <w:r>
              <w:t>Always</w:t>
            </w:r>
          </w:p>
        </w:tc>
        <w:tc>
          <w:tcPr>
            <w:tcW w:w="6660" w:type="dxa"/>
            <w:shd w:val="clear" w:color="auto" w:fill="auto"/>
          </w:tcPr>
          <w:p w:rsidR="00413AC3" w:rsidRPr="00075285" w:rsidRDefault="009B1210" w:rsidP="00707702">
            <w:pPr>
              <w:pStyle w:val="TableText"/>
            </w:pPr>
            <w:r>
              <w:t>A list of criteria types that allow the Analyst to pick which criteria are used to limit which assessment are to be included in the report</w:t>
            </w:r>
          </w:p>
        </w:tc>
      </w:tr>
      <w:tr w:rsidR="00413AC3" w:rsidRPr="00075285" w:rsidTr="00DE2603">
        <w:tblPrEx>
          <w:tblCellMar>
            <w:top w:w="43" w:type="dxa"/>
            <w:bottom w:w="43" w:type="dxa"/>
          </w:tblCellMar>
        </w:tblPrEx>
        <w:tc>
          <w:tcPr>
            <w:tcW w:w="1915" w:type="dxa"/>
            <w:shd w:val="clear" w:color="auto" w:fill="auto"/>
          </w:tcPr>
          <w:p w:rsidR="00413AC3" w:rsidRDefault="00413AC3" w:rsidP="00707702">
            <w:pPr>
              <w:pStyle w:val="TableText"/>
            </w:pPr>
            <w:r>
              <w:lastRenderedPageBreak/>
              <w:t>Add Criterion</w:t>
            </w:r>
          </w:p>
        </w:tc>
        <w:tc>
          <w:tcPr>
            <w:tcW w:w="990" w:type="dxa"/>
            <w:shd w:val="clear" w:color="auto" w:fill="auto"/>
          </w:tcPr>
          <w:p w:rsidR="00413AC3" w:rsidRDefault="00413AC3" w:rsidP="00707702">
            <w:pPr>
              <w:pStyle w:val="TableText"/>
            </w:pPr>
            <w:r>
              <w:t>Always</w:t>
            </w:r>
          </w:p>
        </w:tc>
        <w:tc>
          <w:tcPr>
            <w:tcW w:w="6660" w:type="dxa"/>
            <w:shd w:val="clear" w:color="auto" w:fill="auto"/>
          </w:tcPr>
          <w:p w:rsidR="00413AC3" w:rsidRPr="00075285" w:rsidRDefault="009B1210" w:rsidP="00707702">
            <w:pPr>
              <w:pStyle w:val="TableText"/>
            </w:pPr>
            <w:r>
              <w:t>Adds a select criterion to the list of actual selection criteria.</w:t>
            </w:r>
          </w:p>
        </w:tc>
      </w:tr>
      <w:tr w:rsidR="00413AC3" w:rsidRPr="00075285" w:rsidTr="00DE2603">
        <w:tblPrEx>
          <w:tblCellMar>
            <w:top w:w="43" w:type="dxa"/>
            <w:bottom w:w="43" w:type="dxa"/>
          </w:tblCellMar>
        </w:tblPrEx>
        <w:tc>
          <w:tcPr>
            <w:tcW w:w="1915" w:type="dxa"/>
            <w:shd w:val="clear" w:color="auto" w:fill="auto"/>
          </w:tcPr>
          <w:p w:rsidR="00413AC3" w:rsidRDefault="00413AC3" w:rsidP="00707702">
            <w:pPr>
              <w:pStyle w:val="TableText"/>
            </w:pPr>
            <w:r>
              <w:t>Row Display Selection</w:t>
            </w:r>
          </w:p>
        </w:tc>
        <w:tc>
          <w:tcPr>
            <w:tcW w:w="990" w:type="dxa"/>
            <w:shd w:val="clear" w:color="auto" w:fill="auto"/>
          </w:tcPr>
          <w:p w:rsidR="00413AC3" w:rsidRDefault="00413AC3" w:rsidP="00707702">
            <w:pPr>
              <w:pStyle w:val="TableText"/>
            </w:pPr>
            <w:r>
              <w:t>Always</w:t>
            </w:r>
          </w:p>
        </w:tc>
        <w:tc>
          <w:tcPr>
            <w:tcW w:w="6660" w:type="dxa"/>
            <w:shd w:val="clear" w:color="auto" w:fill="auto"/>
          </w:tcPr>
          <w:p w:rsidR="00413AC3" w:rsidRPr="00075285" w:rsidRDefault="009B1210" w:rsidP="00707702">
            <w:pPr>
              <w:pStyle w:val="TableText"/>
            </w:pPr>
            <w:r>
              <w:t>A list of values that defines the first (mandatory) grouping of the assessments in the report</w:t>
            </w:r>
          </w:p>
        </w:tc>
      </w:tr>
      <w:tr w:rsidR="00413AC3" w:rsidRPr="00075285" w:rsidTr="00DE2603">
        <w:tblPrEx>
          <w:tblCellMar>
            <w:top w:w="43" w:type="dxa"/>
            <w:bottom w:w="43" w:type="dxa"/>
          </w:tblCellMar>
        </w:tblPrEx>
        <w:tc>
          <w:tcPr>
            <w:tcW w:w="1915" w:type="dxa"/>
            <w:shd w:val="clear" w:color="auto" w:fill="auto"/>
          </w:tcPr>
          <w:p w:rsidR="00413AC3" w:rsidRDefault="00413AC3" w:rsidP="00707702">
            <w:pPr>
              <w:pStyle w:val="TableText"/>
            </w:pPr>
            <w:r>
              <w:t>Column Display Selection</w:t>
            </w:r>
          </w:p>
        </w:tc>
        <w:tc>
          <w:tcPr>
            <w:tcW w:w="990" w:type="dxa"/>
            <w:shd w:val="clear" w:color="auto" w:fill="auto"/>
          </w:tcPr>
          <w:p w:rsidR="00413AC3" w:rsidRDefault="00413AC3" w:rsidP="00707702">
            <w:pPr>
              <w:pStyle w:val="TableText"/>
            </w:pPr>
            <w:r>
              <w:t>Always</w:t>
            </w:r>
          </w:p>
        </w:tc>
        <w:tc>
          <w:tcPr>
            <w:tcW w:w="6660" w:type="dxa"/>
            <w:shd w:val="clear" w:color="auto" w:fill="auto"/>
          </w:tcPr>
          <w:p w:rsidR="00413AC3" w:rsidRPr="00075285" w:rsidRDefault="009B1210" w:rsidP="00707702">
            <w:pPr>
              <w:pStyle w:val="TableText"/>
            </w:pPr>
            <w:r>
              <w:t>A list of values that defines the (optional) second grouping of the assessments in the report</w:t>
            </w:r>
          </w:p>
        </w:tc>
      </w:tr>
      <w:tr w:rsidR="00413AC3" w:rsidRPr="00075285" w:rsidTr="00DE2603">
        <w:tblPrEx>
          <w:tblCellMar>
            <w:top w:w="43" w:type="dxa"/>
            <w:bottom w:w="43" w:type="dxa"/>
          </w:tblCellMar>
        </w:tblPrEx>
        <w:tc>
          <w:tcPr>
            <w:tcW w:w="1915" w:type="dxa"/>
            <w:shd w:val="clear" w:color="auto" w:fill="auto"/>
          </w:tcPr>
          <w:p w:rsidR="00413AC3" w:rsidRDefault="00413AC3" w:rsidP="00707702">
            <w:pPr>
              <w:pStyle w:val="TableText"/>
            </w:pPr>
            <w:r>
              <w:t>Create Report</w:t>
            </w:r>
          </w:p>
        </w:tc>
        <w:tc>
          <w:tcPr>
            <w:tcW w:w="990" w:type="dxa"/>
            <w:shd w:val="clear" w:color="auto" w:fill="auto"/>
          </w:tcPr>
          <w:p w:rsidR="00413AC3" w:rsidRDefault="00413AC3" w:rsidP="00707702">
            <w:pPr>
              <w:pStyle w:val="TableText"/>
            </w:pPr>
            <w:r>
              <w:t>Always</w:t>
            </w:r>
          </w:p>
        </w:tc>
        <w:tc>
          <w:tcPr>
            <w:tcW w:w="6660" w:type="dxa"/>
            <w:shd w:val="clear" w:color="auto" w:fill="auto"/>
          </w:tcPr>
          <w:p w:rsidR="00413AC3" w:rsidRPr="00075285" w:rsidRDefault="009B1210" w:rsidP="00707702">
            <w:pPr>
              <w:pStyle w:val="TableText"/>
            </w:pPr>
            <w:r>
              <w:t>Creates the report with all the values and criteria as specified.</w:t>
            </w:r>
          </w:p>
        </w:tc>
      </w:tr>
      <w:tr w:rsidR="00413AC3" w:rsidRPr="00075285" w:rsidTr="00DE2603">
        <w:tblPrEx>
          <w:tblCellMar>
            <w:top w:w="43" w:type="dxa"/>
            <w:bottom w:w="43" w:type="dxa"/>
          </w:tblCellMar>
        </w:tblPrEx>
        <w:tc>
          <w:tcPr>
            <w:tcW w:w="1915" w:type="dxa"/>
            <w:shd w:val="clear" w:color="auto" w:fill="auto"/>
          </w:tcPr>
          <w:p w:rsidR="00413AC3" w:rsidRDefault="00413AC3" w:rsidP="00707702">
            <w:pPr>
              <w:pStyle w:val="TableText"/>
            </w:pPr>
            <w:r>
              <w:t>Cancel</w:t>
            </w:r>
          </w:p>
        </w:tc>
        <w:tc>
          <w:tcPr>
            <w:tcW w:w="990" w:type="dxa"/>
            <w:shd w:val="clear" w:color="auto" w:fill="auto"/>
          </w:tcPr>
          <w:p w:rsidR="00413AC3" w:rsidRDefault="00413AC3" w:rsidP="00707702">
            <w:pPr>
              <w:pStyle w:val="TableText"/>
            </w:pPr>
            <w:r>
              <w:t>Always</w:t>
            </w:r>
          </w:p>
        </w:tc>
        <w:tc>
          <w:tcPr>
            <w:tcW w:w="6660" w:type="dxa"/>
            <w:shd w:val="clear" w:color="auto" w:fill="auto"/>
          </w:tcPr>
          <w:p w:rsidR="00413AC3" w:rsidRPr="00075285" w:rsidRDefault="009B1210" w:rsidP="00707702">
            <w:pPr>
              <w:pStyle w:val="TableText"/>
            </w:pPr>
            <w:r>
              <w:t>Cancels the report</w:t>
            </w:r>
          </w:p>
        </w:tc>
      </w:tr>
    </w:tbl>
    <w:p w:rsidR="00413AC3" w:rsidRDefault="006F3A6D" w:rsidP="00F70087">
      <w:pPr>
        <w:pStyle w:val="BodyText"/>
        <w:rPr>
          <w:noProof/>
        </w:rPr>
      </w:pPr>
      <w:r>
        <w:rPr>
          <w:noProof/>
        </w:rPr>
        <w:drawing>
          <wp:inline distT="0" distB="0" distL="0" distR="0" wp14:anchorId="2CFDE603" wp14:editId="236DD9F5">
            <wp:extent cx="5334174" cy="5860752"/>
            <wp:effectExtent l="0" t="0" r="0" b="6985"/>
            <wp:docPr id="58" name="Picture 58" descr="analytics-creat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nalytics-create-repor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4717" cy="5861349"/>
                    </a:xfrm>
                    <a:prstGeom prst="rect">
                      <a:avLst/>
                    </a:prstGeom>
                    <a:noFill/>
                    <a:ln>
                      <a:noFill/>
                    </a:ln>
                  </pic:spPr>
                </pic:pic>
              </a:graphicData>
            </a:graphic>
          </wp:inline>
        </w:drawing>
      </w:r>
    </w:p>
    <w:p w:rsidR="00413AC3" w:rsidRDefault="00413AC3" w:rsidP="0077676C">
      <w:pPr>
        <w:pStyle w:val="Heading3"/>
      </w:pPr>
      <w:bookmarkStart w:id="445" w:name="_Toc400536919"/>
      <w:r>
        <w:lastRenderedPageBreak/>
        <w:t>Analytics Application: View  Report Page</w:t>
      </w:r>
      <w:bookmarkEnd w:id="445"/>
    </w:p>
    <w:p w:rsidR="00413AC3" w:rsidRDefault="00413AC3" w:rsidP="00413AC3">
      <w:r>
        <w:t>The</w:t>
      </w:r>
      <w:r w:rsidRPr="008F6C35">
        <w:t xml:space="preserve"> </w:t>
      </w:r>
      <w:r w:rsidR="009B1210">
        <w:t xml:space="preserve">View Report </w:t>
      </w:r>
      <w:r>
        <w:t xml:space="preserve">page </w:t>
      </w:r>
      <w:r w:rsidR="009B1210">
        <w:t>shows the user the report information, name, description, creator name, creation date, description of the selection and display criteria and a table containing the report results</w:t>
      </w:r>
    </w:p>
    <w:p w:rsidR="00413AC3" w:rsidRPr="006E37EF" w:rsidRDefault="00413AC3"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199"/>
        <w:gridCol w:w="2135"/>
        <w:gridCol w:w="5231"/>
      </w:tblGrid>
      <w:tr w:rsidR="00413AC3" w:rsidRPr="00DE2603" w:rsidTr="00703A08">
        <w:trPr>
          <w:cantSplit/>
          <w:tblHeader/>
        </w:trPr>
        <w:tc>
          <w:tcPr>
            <w:tcW w:w="219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3A08">
            <w:pPr>
              <w:pStyle w:val="TableHeading"/>
              <w:keepNext/>
              <w:rPr>
                <w:sz w:val="22"/>
                <w:szCs w:val="22"/>
              </w:rPr>
            </w:pPr>
            <w:r w:rsidRPr="00DE2603">
              <w:rPr>
                <w:sz w:val="22"/>
                <w:szCs w:val="22"/>
              </w:rPr>
              <w:t>Name</w:t>
            </w:r>
          </w:p>
        </w:tc>
        <w:tc>
          <w:tcPr>
            <w:tcW w:w="213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3A08">
            <w:pPr>
              <w:pStyle w:val="TableHeading"/>
              <w:keepNext/>
              <w:rPr>
                <w:sz w:val="22"/>
                <w:szCs w:val="22"/>
              </w:rPr>
            </w:pPr>
            <w:r w:rsidRPr="00DE2603">
              <w:rPr>
                <w:sz w:val="22"/>
                <w:szCs w:val="22"/>
              </w:rPr>
              <w:t>When</w:t>
            </w:r>
          </w:p>
        </w:tc>
        <w:tc>
          <w:tcPr>
            <w:tcW w:w="523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3A08">
            <w:pPr>
              <w:pStyle w:val="TableHeading"/>
              <w:keepNext/>
              <w:rPr>
                <w:sz w:val="22"/>
                <w:szCs w:val="22"/>
              </w:rPr>
            </w:pPr>
            <w:r w:rsidRPr="00DE2603">
              <w:rPr>
                <w:sz w:val="22"/>
                <w:szCs w:val="22"/>
              </w:rPr>
              <w:t>Description</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707702">
            <w:pPr>
              <w:pStyle w:val="TableText"/>
            </w:pPr>
            <w:r w:rsidRPr="00DE2603">
              <w:t>Create Similar Report</w:t>
            </w:r>
          </w:p>
        </w:tc>
        <w:tc>
          <w:tcPr>
            <w:tcW w:w="2135" w:type="dxa"/>
            <w:shd w:val="clear" w:color="auto" w:fill="auto"/>
          </w:tcPr>
          <w:p w:rsidR="00413AC3" w:rsidRPr="00DE2603" w:rsidRDefault="009B1210" w:rsidP="00707702">
            <w:pPr>
              <w:pStyle w:val="TableText"/>
            </w:pPr>
            <w:r w:rsidRPr="00DE2603">
              <w:t>Always</w:t>
            </w:r>
          </w:p>
        </w:tc>
        <w:tc>
          <w:tcPr>
            <w:tcW w:w="5231" w:type="dxa"/>
            <w:shd w:val="clear" w:color="auto" w:fill="auto"/>
          </w:tcPr>
          <w:p w:rsidR="00413AC3" w:rsidRPr="00DE2603" w:rsidRDefault="009B1210" w:rsidP="00707702">
            <w:pPr>
              <w:pStyle w:val="TableText"/>
            </w:pPr>
            <w:r w:rsidRPr="00DE2603">
              <w:t>Open the Create Reort page with the parameters (name, description, selection and display criteria) prepopulated with the values of the currently viewed  report.</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707702">
            <w:pPr>
              <w:pStyle w:val="TableText"/>
            </w:pPr>
            <w:r w:rsidRPr="00DE2603">
              <w:t>Export to CSV</w:t>
            </w:r>
          </w:p>
        </w:tc>
        <w:tc>
          <w:tcPr>
            <w:tcW w:w="2135" w:type="dxa"/>
            <w:shd w:val="clear" w:color="auto" w:fill="auto"/>
          </w:tcPr>
          <w:p w:rsidR="00413AC3" w:rsidRPr="00DE2603" w:rsidRDefault="009B1210" w:rsidP="00707702">
            <w:pPr>
              <w:pStyle w:val="TableText"/>
            </w:pPr>
            <w:r w:rsidRPr="00DE2603">
              <w:t>Always</w:t>
            </w:r>
          </w:p>
        </w:tc>
        <w:tc>
          <w:tcPr>
            <w:tcW w:w="5231" w:type="dxa"/>
            <w:shd w:val="clear" w:color="auto" w:fill="auto"/>
          </w:tcPr>
          <w:p w:rsidR="00413AC3" w:rsidRPr="00DE2603" w:rsidRDefault="009B1210" w:rsidP="00707702">
            <w:pPr>
              <w:pStyle w:val="TableText"/>
            </w:pPr>
            <w:r w:rsidRPr="00DE2603">
              <w:t>Export the information on the current page to a CSV file</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707702">
            <w:pPr>
              <w:pStyle w:val="TableText"/>
            </w:pPr>
            <w:r w:rsidRPr="00DE2603">
              <w:t>Printer Friendly</w:t>
            </w:r>
          </w:p>
        </w:tc>
        <w:tc>
          <w:tcPr>
            <w:tcW w:w="2135" w:type="dxa"/>
            <w:shd w:val="clear" w:color="auto" w:fill="auto"/>
          </w:tcPr>
          <w:p w:rsidR="00413AC3" w:rsidRPr="00DE2603" w:rsidRDefault="009B1210" w:rsidP="00707702">
            <w:pPr>
              <w:pStyle w:val="TableText"/>
            </w:pPr>
            <w:r w:rsidRPr="00DE2603">
              <w:t>Always</w:t>
            </w:r>
          </w:p>
        </w:tc>
        <w:tc>
          <w:tcPr>
            <w:tcW w:w="5231" w:type="dxa"/>
            <w:shd w:val="clear" w:color="auto" w:fill="auto"/>
          </w:tcPr>
          <w:p w:rsidR="00413AC3" w:rsidRPr="00DE2603" w:rsidRDefault="009B1210" w:rsidP="00707702">
            <w:pPr>
              <w:pStyle w:val="TableText"/>
            </w:pPr>
            <w:r w:rsidRPr="00DE2603">
              <w:t>Show a fprinter-friendly version of the current page</w:t>
            </w:r>
          </w:p>
        </w:tc>
      </w:tr>
    </w:tbl>
    <w:p w:rsidR="00957039" w:rsidRPr="002E46B5" w:rsidRDefault="006F3A6D" w:rsidP="00F70087">
      <w:pPr>
        <w:pStyle w:val="BodyText"/>
        <w:rPr>
          <w:noProof/>
        </w:rPr>
      </w:pPr>
      <w:r>
        <w:rPr>
          <w:noProof/>
        </w:rPr>
        <w:drawing>
          <wp:inline distT="0" distB="0" distL="0" distR="0" wp14:anchorId="484F4FD0" wp14:editId="25B5C72A">
            <wp:extent cx="5326840" cy="4301133"/>
            <wp:effectExtent l="0" t="0" r="7620" b="4445"/>
            <wp:docPr id="59" name="Picture 59" descr="analytics-view-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nalytics-view-repor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6897" cy="4301179"/>
                    </a:xfrm>
                    <a:prstGeom prst="rect">
                      <a:avLst/>
                    </a:prstGeom>
                    <a:noFill/>
                    <a:ln>
                      <a:noFill/>
                    </a:ln>
                  </pic:spPr>
                </pic:pic>
              </a:graphicData>
            </a:graphic>
          </wp:inline>
        </w:drawing>
      </w:r>
    </w:p>
    <w:p w:rsidR="00413AC3" w:rsidRDefault="00413AC3" w:rsidP="0077676C">
      <w:pPr>
        <w:pStyle w:val="Heading3"/>
      </w:pPr>
      <w:bookmarkStart w:id="446" w:name="_Toc400536920"/>
      <w:r>
        <w:t>Analytics Application: Printer-friendly View Report Page</w:t>
      </w:r>
      <w:bookmarkEnd w:id="446"/>
    </w:p>
    <w:p w:rsidR="00413AC3" w:rsidRDefault="00413AC3" w:rsidP="00413AC3">
      <w:r>
        <w:t>The</w:t>
      </w:r>
      <w:r w:rsidRPr="008F6C35">
        <w:t xml:space="preserve"> </w:t>
      </w:r>
      <w:r w:rsidR="009B1210">
        <w:t xml:space="preserve">Printer-friendly report view page </w:t>
      </w:r>
      <w:r>
        <w:t xml:space="preserve">page provides </w:t>
      </w:r>
      <w:r w:rsidR="009B1210">
        <w:t>user with a printer-friendly view  of the View Report page. Header and footer information will be suppressed.</w:t>
      </w:r>
    </w:p>
    <w:p w:rsidR="00413AC3" w:rsidRPr="006E37EF" w:rsidRDefault="00413AC3" w:rsidP="00AF0687">
      <w:pPr>
        <w:pStyle w:val="Heading4"/>
      </w:pPr>
      <w:r w:rsidRPr="006E37EF">
        <w:lastRenderedPageBreak/>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199"/>
        <w:gridCol w:w="2135"/>
        <w:gridCol w:w="5231"/>
      </w:tblGrid>
      <w:tr w:rsidR="00413AC3" w:rsidRPr="00DE2603" w:rsidTr="00703A08">
        <w:trPr>
          <w:cantSplit/>
          <w:tblHeader/>
        </w:trPr>
        <w:tc>
          <w:tcPr>
            <w:tcW w:w="219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3A08">
            <w:pPr>
              <w:pStyle w:val="TableHeading"/>
              <w:keepNext/>
              <w:rPr>
                <w:sz w:val="22"/>
                <w:szCs w:val="22"/>
              </w:rPr>
            </w:pPr>
            <w:r w:rsidRPr="00DE2603">
              <w:rPr>
                <w:sz w:val="22"/>
                <w:szCs w:val="22"/>
              </w:rPr>
              <w:t>Name</w:t>
            </w:r>
          </w:p>
        </w:tc>
        <w:tc>
          <w:tcPr>
            <w:tcW w:w="213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3A08">
            <w:pPr>
              <w:pStyle w:val="TableHeading"/>
              <w:keepNext/>
              <w:rPr>
                <w:sz w:val="22"/>
                <w:szCs w:val="22"/>
              </w:rPr>
            </w:pPr>
            <w:r w:rsidRPr="00DE2603">
              <w:rPr>
                <w:sz w:val="22"/>
                <w:szCs w:val="22"/>
              </w:rPr>
              <w:t>When</w:t>
            </w:r>
          </w:p>
        </w:tc>
        <w:tc>
          <w:tcPr>
            <w:tcW w:w="5231"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3A08">
            <w:pPr>
              <w:pStyle w:val="TableHeading"/>
              <w:keepNext/>
              <w:rPr>
                <w:sz w:val="22"/>
                <w:szCs w:val="22"/>
              </w:rPr>
            </w:pPr>
            <w:r w:rsidRPr="00DE2603">
              <w:rPr>
                <w:sz w:val="22"/>
                <w:szCs w:val="22"/>
              </w:rPr>
              <w:t>Description</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707702">
            <w:pPr>
              <w:pStyle w:val="TableText"/>
            </w:pPr>
            <w:r w:rsidRPr="00DE2603">
              <w:t>Print</w:t>
            </w:r>
          </w:p>
        </w:tc>
        <w:tc>
          <w:tcPr>
            <w:tcW w:w="2135" w:type="dxa"/>
            <w:shd w:val="clear" w:color="auto" w:fill="auto"/>
          </w:tcPr>
          <w:p w:rsidR="00413AC3" w:rsidRPr="00DE2603" w:rsidRDefault="00413AC3" w:rsidP="00707702">
            <w:pPr>
              <w:pStyle w:val="TableText"/>
            </w:pPr>
            <w:r w:rsidRPr="00DE2603">
              <w:t>When Javascript is enabled</w:t>
            </w:r>
          </w:p>
        </w:tc>
        <w:tc>
          <w:tcPr>
            <w:tcW w:w="5231" w:type="dxa"/>
            <w:shd w:val="clear" w:color="auto" w:fill="auto"/>
          </w:tcPr>
          <w:p w:rsidR="00413AC3" w:rsidRPr="00DE2603" w:rsidRDefault="009B1210" w:rsidP="00707702">
            <w:pPr>
              <w:pStyle w:val="TableText"/>
            </w:pPr>
            <w:r w:rsidRPr="00DE2603">
              <w:t>Allows the user to print the the page</w:t>
            </w:r>
          </w:p>
        </w:tc>
      </w:tr>
      <w:tr w:rsidR="00413AC3" w:rsidRPr="00DE2603" w:rsidTr="006A3F51">
        <w:tblPrEx>
          <w:tblCellMar>
            <w:top w:w="43" w:type="dxa"/>
            <w:bottom w:w="43" w:type="dxa"/>
          </w:tblCellMar>
        </w:tblPrEx>
        <w:tc>
          <w:tcPr>
            <w:tcW w:w="2199" w:type="dxa"/>
            <w:shd w:val="clear" w:color="auto" w:fill="auto"/>
          </w:tcPr>
          <w:p w:rsidR="00413AC3" w:rsidRPr="00DE2603" w:rsidRDefault="00413AC3" w:rsidP="00707702">
            <w:pPr>
              <w:pStyle w:val="TableText"/>
            </w:pPr>
            <w:r w:rsidRPr="00DE2603">
              <w:t>Back</w:t>
            </w:r>
          </w:p>
        </w:tc>
        <w:tc>
          <w:tcPr>
            <w:tcW w:w="2135" w:type="dxa"/>
            <w:shd w:val="clear" w:color="auto" w:fill="auto"/>
          </w:tcPr>
          <w:p w:rsidR="00413AC3" w:rsidRPr="00DE2603" w:rsidRDefault="00413AC3" w:rsidP="00707702">
            <w:pPr>
              <w:pStyle w:val="TableText"/>
            </w:pPr>
            <w:r w:rsidRPr="00DE2603">
              <w:t>Always</w:t>
            </w:r>
          </w:p>
        </w:tc>
        <w:tc>
          <w:tcPr>
            <w:tcW w:w="5231" w:type="dxa"/>
            <w:shd w:val="clear" w:color="auto" w:fill="auto"/>
          </w:tcPr>
          <w:p w:rsidR="00413AC3" w:rsidRPr="00DE2603" w:rsidRDefault="009B1210" w:rsidP="00707702">
            <w:pPr>
              <w:pStyle w:val="TableText"/>
            </w:pPr>
            <w:r w:rsidRPr="00DE2603">
              <w:t>Return the user to previous page</w:t>
            </w:r>
          </w:p>
        </w:tc>
      </w:tr>
    </w:tbl>
    <w:p w:rsidR="00957039" w:rsidRDefault="006F3A6D" w:rsidP="00F70087">
      <w:pPr>
        <w:pStyle w:val="BodyText"/>
        <w:rPr>
          <w:noProof/>
        </w:rPr>
      </w:pPr>
      <w:r>
        <w:rPr>
          <w:noProof/>
        </w:rPr>
        <w:drawing>
          <wp:inline distT="0" distB="0" distL="0" distR="0" wp14:anchorId="49A65F9D" wp14:editId="0EAEDD35">
            <wp:extent cx="5686300" cy="3484681"/>
            <wp:effectExtent l="0" t="0" r="0" b="1905"/>
            <wp:docPr id="60" name="Picture 60" descr="analytics-view-report-printer-frien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nalytics-view-report-printer-friendl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83366" cy="3482883"/>
                    </a:xfrm>
                    <a:prstGeom prst="rect">
                      <a:avLst/>
                    </a:prstGeom>
                    <a:noFill/>
                    <a:ln>
                      <a:noFill/>
                    </a:ln>
                  </pic:spPr>
                </pic:pic>
              </a:graphicData>
            </a:graphic>
          </wp:inline>
        </w:drawing>
      </w:r>
    </w:p>
    <w:p w:rsidR="00957039" w:rsidRDefault="00957039" w:rsidP="0077676C">
      <w:pPr>
        <w:pStyle w:val="Heading3"/>
      </w:pPr>
      <w:bookmarkStart w:id="447" w:name="_Toc400536921"/>
      <w:r>
        <w:t>Analytics Application:  Create Extract Page</w:t>
      </w:r>
      <w:bookmarkEnd w:id="447"/>
    </w:p>
    <w:p w:rsidR="00D246BE" w:rsidRDefault="00D246BE" w:rsidP="00D246BE">
      <w:r>
        <w:t>The</w:t>
      </w:r>
      <w:r w:rsidRPr="008F6C35">
        <w:t xml:space="preserve"> </w:t>
      </w:r>
      <w:r>
        <w:t xml:space="preserve">Create Extract page allows the Analyst to create a User or Assessment data extract  (the user chooses the type before opening the page). </w:t>
      </w:r>
    </w:p>
    <w:p w:rsidR="00D246BE" w:rsidRPr="006E37EF" w:rsidRDefault="00D246BE"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199"/>
        <w:gridCol w:w="976"/>
        <w:gridCol w:w="6390"/>
      </w:tblGrid>
      <w:tr w:rsidR="00D246BE" w:rsidRPr="00DE2603" w:rsidTr="00DE2603">
        <w:trPr>
          <w:cantSplit/>
          <w:tblHeader/>
        </w:trPr>
        <w:tc>
          <w:tcPr>
            <w:tcW w:w="2199"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D246BE" w:rsidRPr="00DE2603" w:rsidRDefault="00D246BE" w:rsidP="00707702">
            <w:pPr>
              <w:pStyle w:val="TableHeading"/>
              <w:rPr>
                <w:sz w:val="22"/>
                <w:szCs w:val="22"/>
              </w:rPr>
            </w:pPr>
            <w:r w:rsidRPr="00DE2603">
              <w:rPr>
                <w:sz w:val="22"/>
                <w:szCs w:val="22"/>
              </w:rPr>
              <w:t>Name</w:t>
            </w:r>
          </w:p>
        </w:tc>
        <w:tc>
          <w:tcPr>
            <w:tcW w:w="976"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D246BE" w:rsidRPr="00DE2603" w:rsidRDefault="00D246BE" w:rsidP="00707702">
            <w:pPr>
              <w:pStyle w:val="TableHeading"/>
              <w:rPr>
                <w:sz w:val="22"/>
                <w:szCs w:val="22"/>
              </w:rPr>
            </w:pPr>
            <w:r w:rsidRPr="00DE2603">
              <w:rPr>
                <w:sz w:val="22"/>
                <w:szCs w:val="22"/>
              </w:rPr>
              <w:t>When</w:t>
            </w:r>
          </w:p>
        </w:tc>
        <w:tc>
          <w:tcPr>
            <w:tcW w:w="639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D246BE" w:rsidRPr="00DE2603" w:rsidRDefault="00D246BE" w:rsidP="00707702">
            <w:pPr>
              <w:pStyle w:val="TableHeading"/>
              <w:rPr>
                <w:sz w:val="22"/>
                <w:szCs w:val="22"/>
              </w:rPr>
            </w:pPr>
            <w:r w:rsidRPr="00DE2603">
              <w:rPr>
                <w:sz w:val="22"/>
                <w:szCs w:val="22"/>
              </w:rPr>
              <w:t>Description</w:t>
            </w:r>
          </w:p>
        </w:tc>
      </w:tr>
      <w:tr w:rsidR="00D246BE" w:rsidRPr="00DE2603" w:rsidTr="00DE2603">
        <w:tblPrEx>
          <w:tblCellMar>
            <w:top w:w="43" w:type="dxa"/>
            <w:bottom w:w="43" w:type="dxa"/>
          </w:tblCellMar>
        </w:tblPrEx>
        <w:tc>
          <w:tcPr>
            <w:tcW w:w="2199" w:type="dxa"/>
            <w:shd w:val="clear" w:color="auto" w:fill="auto"/>
          </w:tcPr>
          <w:p w:rsidR="00D246BE" w:rsidRPr="00DE2603" w:rsidRDefault="00D246BE" w:rsidP="00707702">
            <w:pPr>
              <w:pStyle w:val="TableText"/>
            </w:pPr>
            <w:r w:rsidRPr="00DE2603">
              <w:t xml:space="preserve">Selection Criteria </w:t>
            </w:r>
          </w:p>
        </w:tc>
        <w:tc>
          <w:tcPr>
            <w:tcW w:w="976" w:type="dxa"/>
            <w:shd w:val="clear" w:color="auto" w:fill="auto"/>
          </w:tcPr>
          <w:p w:rsidR="00D246BE" w:rsidRPr="00DE2603" w:rsidRDefault="00D246BE" w:rsidP="00707702">
            <w:pPr>
              <w:pStyle w:val="TableText"/>
            </w:pPr>
            <w:r w:rsidRPr="00DE2603">
              <w:t>Always</w:t>
            </w:r>
          </w:p>
        </w:tc>
        <w:tc>
          <w:tcPr>
            <w:tcW w:w="6390" w:type="dxa"/>
            <w:shd w:val="clear" w:color="auto" w:fill="auto"/>
          </w:tcPr>
          <w:p w:rsidR="00D246BE" w:rsidRPr="00DE2603" w:rsidRDefault="00D246BE" w:rsidP="00707702">
            <w:pPr>
              <w:pStyle w:val="TableText"/>
            </w:pPr>
            <w:r w:rsidRPr="00DE2603">
              <w:t xml:space="preserve">Two </w:t>
            </w:r>
            <w:r w:rsidR="00B22B11" w:rsidRPr="00DE2603">
              <w:t xml:space="preserve">(optional) </w:t>
            </w:r>
            <w:r w:rsidRPr="00DE2603">
              <w:t xml:space="preserve">date range criteria that allow the Analyst to limit which assessments (or users) are to be included in the </w:t>
            </w:r>
            <w:r w:rsidR="0072732F" w:rsidRPr="00DE2603">
              <w:t xml:space="preserve">extract </w:t>
            </w:r>
            <w:r w:rsidR="00B22B11" w:rsidRPr="00DE2603">
              <w:t>.</w:t>
            </w:r>
          </w:p>
        </w:tc>
      </w:tr>
      <w:tr w:rsidR="00D246BE" w:rsidRPr="00DE2603" w:rsidTr="00DE2603">
        <w:tblPrEx>
          <w:tblCellMar>
            <w:top w:w="43" w:type="dxa"/>
            <w:bottom w:w="43" w:type="dxa"/>
          </w:tblCellMar>
        </w:tblPrEx>
        <w:tc>
          <w:tcPr>
            <w:tcW w:w="2199" w:type="dxa"/>
            <w:shd w:val="clear" w:color="auto" w:fill="auto"/>
          </w:tcPr>
          <w:p w:rsidR="00D246BE" w:rsidRPr="00DE2603" w:rsidRDefault="0072732F" w:rsidP="00707702">
            <w:pPr>
              <w:pStyle w:val="TableText"/>
            </w:pPr>
            <w:r w:rsidRPr="00DE2603">
              <w:t>Extract Categories</w:t>
            </w:r>
          </w:p>
        </w:tc>
        <w:tc>
          <w:tcPr>
            <w:tcW w:w="976" w:type="dxa"/>
            <w:shd w:val="clear" w:color="auto" w:fill="auto"/>
          </w:tcPr>
          <w:p w:rsidR="00D246BE" w:rsidRPr="00DE2603" w:rsidRDefault="00D246BE" w:rsidP="00707702">
            <w:pPr>
              <w:pStyle w:val="TableText"/>
            </w:pPr>
            <w:r w:rsidRPr="00DE2603">
              <w:t>Always</w:t>
            </w:r>
          </w:p>
        </w:tc>
        <w:tc>
          <w:tcPr>
            <w:tcW w:w="6390" w:type="dxa"/>
            <w:shd w:val="clear" w:color="auto" w:fill="auto"/>
          </w:tcPr>
          <w:p w:rsidR="00D246BE" w:rsidRPr="00DE2603" w:rsidRDefault="00B22B11" w:rsidP="00707702">
            <w:pPr>
              <w:pStyle w:val="TableText"/>
            </w:pPr>
            <w:r w:rsidRPr="00DE2603">
              <w:t>Categories of data that are selected for extraction.  Each category corresponds to multiple values that show up in the extract (spreadsheet).  At least one category must be selected.</w:t>
            </w:r>
          </w:p>
        </w:tc>
      </w:tr>
      <w:tr w:rsidR="00D246BE" w:rsidRPr="00DE2603" w:rsidTr="00DE2603">
        <w:tblPrEx>
          <w:tblCellMar>
            <w:top w:w="43" w:type="dxa"/>
            <w:bottom w:w="43" w:type="dxa"/>
          </w:tblCellMar>
        </w:tblPrEx>
        <w:tc>
          <w:tcPr>
            <w:tcW w:w="2199" w:type="dxa"/>
            <w:shd w:val="clear" w:color="auto" w:fill="auto"/>
          </w:tcPr>
          <w:p w:rsidR="00D246BE" w:rsidRPr="00DE2603" w:rsidRDefault="00D246BE" w:rsidP="00707702">
            <w:pPr>
              <w:pStyle w:val="TableText"/>
            </w:pPr>
            <w:r w:rsidRPr="00DE2603">
              <w:t>Extract</w:t>
            </w:r>
          </w:p>
        </w:tc>
        <w:tc>
          <w:tcPr>
            <w:tcW w:w="976" w:type="dxa"/>
            <w:shd w:val="clear" w:color="auto" w:fill="auto"/>
          </w:tcPr>
          <w:p w:rsidR="00D246BE" w:rsidRPr="00DE2603" w:rsidRDefault="00D246BE" w:rsidP="00707702">
            <w:pPr>
              <w:pStyle w:val="TableText"/>
            </w:pPr>
            <w:r w:rsidRPr="00DE2603">
              <w:t>Always</w:t>
            </w:r>
          </w:p>
        </w:tc>
        <w:tc>
          <w:tcPr>
            <w:tcW w:w="6390" w:type="dxa"/>
            <w:shd w:val="clear" w:color="auto" w:fill="auto"/>
          </w:tcPr>
          <w:p w:rsidR="00D246BE" w:rsidRPr="00DE2603" w:rsidRDefault="00D246BE" w:rsidP="00707702">
            <w:pPr>
              <w:pStyle w:val="TableText"/>
            </w:pPr>
            <w:r w:rsidRPr="00DE2603">
              <w:t>Creates the extract with all the categories and criteria as specified.</w:t>
            </w:r>
          </w:p>
        </w:tc>
      </w:tr>
      <w:tr w:rsidR="00D246BE" w:rsidRPr="00DE2603" w:rsidTr="00DE2603">
        <w:tblPrEx>
          <w:tblCellMar>
            <w:top w:w="43" w:type="dxa"/>
            <w:bottom w:w="43" w:type="dxa"/>
          </w:tblCellMar>
        </w:tblPrEx>
        <w:tc>
          <w:tcPr>
            <w:tcW w:w="2199" w:type="dxa"/>
            <w:shd w:val="clear" w:color="auto" w:fill="auto"/>
          </w:tcPr>
          <w:p w:rsidR="00D246BE" w:rsidRPr="00DE2603" w:rsidRDefault="00D246BE" w:rsidP="00707702">
            <w:pPr>
              <w:pStyle w:val="TableText"/>
            </w:pPr>
            <w:r w:rsidRPr="00DE2603">
              <w:t>Cancel</w:t>
            </w:r>
          </w:p>
        </w:tc>
        <w:tc>
          <w:tcPr>
            <w:tcW w:w="976" w:type="dxa"/>
            <w:shd w:val="clear" w:color="auto" w:fill="auto"/>
          </w:tcPr>
          <w:p w:rsidR="00D246BE" w:rsidRPr="00DE2603" w:rsidRDefault="00D246BE" w:rsidP="00707702">
            <w:pPr>
              <w:pStyle w:val="TableText"/>
            </w:pPr>
            <w:r w:rsidRPr="00DE2603">
              <w:t>Always</w:t>
            </w:r>
          </w:p>
        </w:tc>
        <w:tc>
          <w:tcPr>
            <w:tcW w:w="6390" w:type="dxa"/>
            <w:shd w:val="clear" w:color="auto" w:fill="auto"/>
          </w:tcPr>
          <w:p w:rsidR="00D246BE" w:rsidRPr="00DE2603" w:rsidRDefault="00D246BE" w:rsidP="00707702">
            <w:pPr>
              <w:pStyle w:val="TableText"/>
            </w:pPr>
            <w:r w:rsidRPr="00DE2603">
              <w:t>Cancels the extract</w:t>
            </w:r>
          </w:p>
        </w:tc>
      </w:tr>
    </w:tbl>
    <w:p w:rsidR="00D246BE" w:rsidRDefault="006F3A6D" w:rsidP="00D246BE">
      <w:pPr>
        <w:pStyle w:val="BodyText"/>
      </w:pPr>
      <w:r>
        <w:rPr>
          <w:noProof/>
        </w:rPr>
        <w:lastRenderedPageBreak/>
        <w:drawing>
          <wp:inline distT="0" distB="0" distL="0" distR="0" wp14:anchorId="6569058E" wp14:editId="0907077C">
            <wp:extent cx="5210239" cy="3625095"/>
            <wp:effectExtent l="0" t="0" r="0" b="0"/>
            <wp:docPr id="61" name="Picture 61" descr="analytics-create-ex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alytics-create-extra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0110" cy="3625005"/>
                    </a:xfrm>
                    <a:prstGeom prst="rect">
                      <a:avLst/>
                    </a:prstGeom>
                    <a:noFill/>
                    <a:ln>
                      <a:noFill/>
                    </a:ln>
                  </pic:spPr>
                </pic:pic>
              </a:graphicData>
            </a:graphic>
          </wp:inline>
        </w:drawing>
      </w:r>
    </w:p>
    <w:p w:rsidR="00413AC3" w:rsidRDefault="00413AC3" w:rsidP="0077676C">
      <w:pPr>
        <w:pStyle w:val="Heading3"/>
      </w:pPr>
      <w:bookmarkStart w:id="448" w:name="_Toc400536922"/>
      <w:r>
        <w:t>Administration Application: Login Page</w:t>
      </w:r>
      <w:bookmarkEnd w:id="448"/>
    </w:p>
    <w:p w:rsidR="00413AC3" w:rsidRDefault="00413AC3" w:rsidP="00413AC3">
      <w:pPr>
        <w:pStyle w:val="BodyText"/>
      </w:pPr>
      <w:r>
        <w:t>The login page allows a user to access the application.  It requires a valid user name and password, specific to the Administrationapplication.</w:t>
      </w:r>
    </w:p>
    <w:p w:rsidR="00413AC3" w:rsidRPr="006E37EF" w:rsidRDefault="00413AC3"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413AC3" w:rsidRPr="00DE2603" w:rsidTr="007C178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7702">
            <w:pPr>
              <w:pStyle w:val="TableHeading"/>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7702">
            <w:pPr>
              <w:pStyle w:val="TableHeading"/>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07702">
            <w:pPr>
              <w:pStyle w:val="TableHeading"/>
              <w:rPr>
                <w:sz w:val="22"/>
                <w:szCs w:val="22"/>
              </w:rPr>
            </w:pPr>
            <w:r w:rsidRPr="00DE2603">
              <w:rPr>
                <w:sz w:val="22"/>
                <w:szCs w:val="22"/>
              </w:rPr>
              <w:t>Description</w:t>
            </w:r>
          </w:p>
        </w:tc>
      </w:tr>
      <w:tr w:rsidR="00413AC3" w:rsidRPr="00DE2603" w:rsidTr="006A3F51">
        <w:tblPrEx>
          <w:tblCellMar>
            <w:top w:w="43" w:type="dxa"/>
            <w:bottom w:w="43" w:type="dxa"/>
          </w:tblCellMar>
        </w:tblPrEx>
        <w:tc>
          <w:tcPr>
            <w:tcW w:w="2095" w:type="dxa"/>
            <w:shd w:val="clear" w:color="auto" w:fill="auto"/>
          </w:tcPr>
          <w:p w:rsidR="00413AC3" w:rsidRPr="00DE2603" w:rsidRDefault="00413AC3" w:rsidP="00707702">
            <w:pPr>
              <w:pStyle w:val="TableText"/>
            </w:pPr>
            <w:r w:rsidRPr="00DE2603">
              <w:t>Login</w:t>
            </w:r>
          </w:p>
        </w:tc>
        <w:tc>
          <w:tcPr>
            <w:tcW w:w="2160" w:type="dxa"/>
            <w:shd w:val="clear" w:color="auto" w:fill="auto"/>
          </w:tcPr>
          <w:p w:rsidR="00413AC3" w:rsidRPr="00DE2603" w:rsidRDefault="00413AC3" w:rsidP="00DE2603">
            <w:pPr>
              <w:pStyle w:val="TableText"/>
            </w:pPr>
            <w:r w:rsidRPr="00DE2603">
              <w:t>Always</w:t>
            </w:r>
          </w:p>
        </w:tc>
        <w:tc>
          <w:tcPr>
            <w:tcW w:w="5310" w:type="dxa"/>
            <w:shd w:val="clear" w:color="auto" w:fill="auto"/>
          </w:tcPr>
          <w:p w:rsidR="00413AC3" w:rsidRPr="00DE2603" w:rsidRDefault="00413AC3" w:rsidP="00707702">
            <w:pPr>
              <w:pStyle w:val="TableText"/>
            </w:pPr>
            <w:r w:rsidRPr="00DE2603">
              <w:t>If clicked, allows the user enter the application, redirecting the user to the welcome page.</w:t>
            </w:r>
          </w:p>
        </w:tc>
      </w:tr>
    </w:tbl>
    <w:p w:rsidR="00413AC3" w:rsidRDefault="00413AC3" w:rsidP="00F70087">
      <w:pPr>
        <w:pStyle w:val="BodyText"/>
        <w:rPr>
          <w:noProof/>
        </w:rPr>
      </w:pPr>
    </w:p>
    <w:p w:rsidR="00D90F63" w:rsidRDefault="006F3A6D" w:rsidP="00F70087">
      <w:pPr>
        <w:pStyle w:val="BodyText"/>
        <w:rPr>
          <w:noProof/>
        </w:rPr>
      </w:pPr>
      <w:r>
        <w:rPr>
          <w:noProof/>
        </w:rPr>
        <w:lastRenderedPageBreak/>
        <w:drawing>
          <wp:inline distT="0" distB="0" distL="0" distR="0" wp14:anchorId="6DB6CCED" wp14:editId="18E098BC">
            <wp:extent cx="5281539" cy="5823930"/>
            <wp:effectExtent l="0" t="0" r="0" b="5715"/>
            <wp:docPr id="62" name="Picture 62" descr="admin-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dmin-logi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9518" cy="5821701"/>
                    </a:xfrm>
                    <a:prstGeom prst="rect">
                      <a:avLst/>
                    </a:prstGeom>
                    <a:noFill/>
                    <a:ln>
                      <a:noFill/>
                    </a:ln>
                  </pic:spPr>
                </pic:pic>
              </a:graphicData>
            </a:graphic>
          </wp:inline>
        </w:drawing>
      </w:r>
    </w:p>
    <w:p w:rsidR="00413AC3" w:rsidRDefault="00413AC3" w:rsidP="0077676C">
      <w:pPr>
        <w:pStyle w:val="Heading3"/>
      </w:pPr>
      <w:bookmarkStart w:id="449" w:name="_Toc400536923"/>
      <w:r>
        <w:t>Administration Application: Welcome Page</w:t>
      </w:r>
      <w:bookmarkEnd w:id="449"/>
    </w:p>
    <w:p w:rsidR="00413AC3" w:rsidRDefault="00413AC3" w:rsidP="00113266">
      <w:pPr>
        <w:keepNext/>
        <w:keepLines/>
      </w:pPr>
      <w:r>
        <w:t xml:space="preserve">The welcome page is the initial landing page the user sees after logging in. It shall show a a list of tasks the administrator can perform </w:t>
      </w:r>
    </w:p>
    <w:p w:rsidR="00413AC3" w:rsidRPr="006E37EF" w:rsidRDefault="00413AC3"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413AC3" w:rsidRPr="00DE2603" w:rsidTr="007C178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C1788">
            <w:pPr>
              <w:pStyle w:val="TableHeading"/>
              <w:keepNext/>
              <w:rPr>
                <w:sz w:val="22"/>
                <w:szCs w:val="22"/>
              </w:rPr>
            </w:pPr>
            <w:r w:rsidRPr="00DE2603">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C1788">
            <w:pPr>
              <w:pStyle w:val="TableHeading"/>
              <w:keepNext/>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413AC3" w:rsidRPr="00DE2603" w:rsidRDefault="00413AC3" w:rsidP="007C1788">
            <w:pPr>
              <w:pStyle w:val="TableHeading"/>
              <w:keepNext/>
              <w:rPr>
                <w:sz w:val="22"/>
                <w:szCs w:val="22"/>
              </w:rPr>
            </w:pPr>
            <w:r w:rsidRPr="00DE2603">
              <w:rPr>
                <w:sz w:val="22"/>
                <w:szCs w:val="22"/>
              </w:rPr>
              <w:t>Description</w:t>
            </w:r>
          </w:p>
        </w:tc>
      </w:tr>
      <w:tr w:rsidR="00413AC3" w:rsidRPr="00DE2603" w:rsidTr="006A3F51">
        <w:tblPrEx>
          <w:tblCellMar>
            <w:top w:w="43" w:type="dxa"/>
            <w:bottom w:w="43" w:type="dxa"/>
          </w:tblCellMar>
        </w:tblPrEx>
        <w:tc>
          <w:tcPr>
            <w:tcW w:w="2095" w:type="dxa"/>
            <w:shd w:val="clear" w:color="auto" w:fill="auto"/>
          </w:tcPr>
          <w:p w:rsidR="00413AC3" w:rsidRPr="00DE2603" w:rsidRDefault="00413AC3" w:rsidP="00707702">
            <w:pPr>
              <w:pStyle w:val="TableText"/>
            </w:pPr>
            <w:r w:rsidRPr="00DE2603">
              <w:t>Manage Users</w:t>
            </w:r>
          </w:p>
        </w:tc>
        <w:tc>
          <w:tcPr>
            <w:tcW w:w="2160" w:type="dxa"/>
            <w:shd w:val="clear" w:color="auto" w:fill="auto"/>
          </w:tcPr>
          <w:p w:rsidR="00413AC3" w:rsidRPr="00DE2603" w:rsidRDefault="00413AC3" w:rsidP="00707702">
            <w:pPr>
              <w:pStyle w:val="TableText"/>
            </w:pPr>
            <w:r w:rsidRPr="00DE2603">
              <w:t>Always</w:t>
            </w:r>
          </w:p>
        </w:tc>
        <w:tc>
          <w:tcPr>
            <w:tcW w:w="5310" w:type="dxa"/>
            <w:shd w:val="clear" w:color="auto" w:fill="auto"/>
          </w:tcPr>
          <w:p w:rsidR="00413AC3" w:rsidRPr="00DE2603" w:rsidRDefault="009B1210" w:rsidP="00707702">
            <w:pPr>
              <w:pStyle w:val="TableText"/>
            </w:pPr>
            <w:r w:rsidRPr="00DE2603">
              <w:t>Manage user accounts. Review Veteran-type users; create and manage Administrator and Analyst users</w:t>
            </w:r>
          </w:p>
        </w:tc>
      </w:tr>
      <w:tr w:rsidR="00413AC3" w:rsidRPr="00DE2603" w:rsidTr="006A3F51">
        <w:tblPrEx>
          <w:tblCellMar>
            <w:top w:w="43" w:type="dxa"/>
            <w:bottom w:w="43" w:type="dxa"/>
          </w:tblCellMar>
        </w:tblPrEx>
        <w:tc>
          <w:tcPr>
            <w:tcW w:w="2095" w:type="dxa"/>
            <w:shd w:val="clear" w:color="auto" w:fill="auto"/>
          </w:tcPr>
          <w:p w:rsidR="00413AC3" w:rsidRPr="00DE2603" w:rsidRDefault="00413AC3" w:rsidP="00707702">
            <w:pPr>
              <w:pStyle w:val="TableText"/>
            </w:pPr>
            <w:r w:rsidRPr="00DE2603">
              <w:t>View Audit Log</w:t>
            </w:r>
          </w:p>
        </w:tc>
        <w:tc>
          <w:tcPr>
            <w:tcW w:w="2160" w:type="dxa"/>
            <w:shd w:val="clear" w:color="auto" w:fill="auto"/>
          </w:tcPr>
          <w:p w:rsidR="00413AC3" w:rsidRPr="00DE2603" w:rsidRDefault="00413AC3" w:rsidP="00707702">
            <w:pPr>
              <w:pStyle w:val="TableText"/>
            </w:pPr>
            <w:r w:rsidRPr="00DE2603">
              <w:t>Always</w:t>
            </w:r>
          </w:p>
        </w:tc>
        <w:tc>
          <w:tcPr>
            <w:tcW w:w="5310" w:type="dxa"/>
            <w:shd w:val="clear" w:color="auto" w:fill="auto"/>
          </w:tcPr>
          <w:p w:rsidR="00413AC3" w:rsidRPr="00DE2603" w:rsidRDefault="009B1210" w:rsidP="00707702">
            <w:pPr>
              <w:pStyle w:val="TableText"/>
            </w:pPr>
            <w:r w:rsidRPr="00DE2603">
              <w:t>View the log of audit entries containing information such as errors, authentication successes an failures.</w:t>
            </w:r>
          </w:p>
        </w:tc>
      </w:tr>
      <w:tr w:rsidR="00413AC3" w:rsidRPr="00DE2603" w:rsidTr="006A3F51">
        <w:tblPrEx>
          <w:tblCellMar>
            <w:top w:w="43" w:type="dxa"/>
            <w:bottom w:w="43" w:type="dxa"/>
          </w:tblCellMar>
        </w:tblPrEx>
        <w:tc>
          <w:tcPr>
            <w:tcW w:w="2095" w:type="dxa"/>
            <w:shd w:val="clear" w:color="auto" w:fill="auto"/>
          </w:tcPr>
          <w:p w:rsidR="00413AC3" w:rsidRPr="00DE2603" w:rsidRDefault="00413AC3" w:rsidP="00707702">
            <w:pPr>
              <w:pStyle w:val="TableText"/>
            </w:pPr>
            <w:r w:rsidRPr="00DE2603">
              <w:t>View Message Log</w:t>
            </w:r>
          </w:p>
        </w:tc>
        <w:tc>
          <w:tcPr>
            <w:tcW w:w="2160" w:type="dxa"/>
            <w:shd w:val="clear" w:color="auto" w:fill="auto"/>
          </w:tcPr>
          <w:p w:rsidR="00413AC3" w:rsidRPr="00DE2603" w:rsidRDefault="00413AC3" w:rsidP="00707702">
            <w:pPr>
              <w:pStyle w:val="TableText"/>
            </w:pPr>
            <w:r w:rsidRPr="00DE2603">
              <w:t>Always</w:t>
            </w:r>
          </w:p>
        </w:tc>
        <w:tc>
          <w:tcPr>
            <w:tcW w:w="5310" w:type="dxa"/>
            <w:shd w:val="clear" w:color="auto" w:fill="auto"/>
          </w:tcPr>
          <w:p w:rsidR="00413AC3" w:rsidRPr="00DE2603" w:rsidRDefault="009B1210" w:rsidP="00707702">
            <w:pPr>
              <w:pStyle w:val="TableText"/>
            </w:pPr>
            <w:r w:rsidRPr="00DE2603">
              <w:t xml:space="preserve">View the log of messages exchanged with internal and </w:t>
            </w:r>
            <w:r w:rsidRPr="00DE2603">
              <w:lastRenderedPageBreak/>
              <w:t>external systems</w:t>
            </w:r>
          </w:p>
        </w:tc>
      </w:tr>
      <w:tr w:rsidR="00413AC3" w:rsidRPr="00DE2603" w:rsidTr="006A3F51">
        <w:tblPrEx>
          <w:tblCellMar>
            <w:top w:w="43" w:type="dxa"/>
            <w:bottom w:w="43" w:type="dxa"/>
          </w:tblCellMar>
        </w:tblPrEx>
        <w:tc>
          <w:tcPr>
            <w:tcW w:w="2095" w:type="dxa"/>
            <w:shd w:val="clear" w:color="auto" w:fill="auto"/>
          </w:tcPr>
          <w:p w:rsidR="00413AC3" w:rsidRPr="00DE2603" w:rsidRDefault="00413AC3" w:rsidP="00707702">
            <w:pPr>
              <w:pStyle w:val="TableText"/>
            </w:pPr>
            <w:r w:rsidRPr="00DE2603">
              <w:lastRenderedPageBreak/>
              <w:t>View Clinical Model Information</w:t>
            </w:r>
          </w:p>
        </w:tc>
        <w:tc>
          <w:tcPr>
            <w:tcW w:w="2160" w:type="dxa"/>
            <w:shd w:val="clear" w:color="auto" w:fill="auto"/>
          </w:tcPr>
          <w:p w:rsidR="00413AC3" w:rsidRPr="00DE2603" w:rsidRDefault="00413AC3" w:rsidP="00707702">
            <w:pPr>
              <w:pStyle w:val="TableText"/>
            </w:pPr>
            <w:r w:rsidRPr="00DE2603">
              <w:t>Always</w:t>
            </w:r>
          </w:p>
        </w:tc>
        <w:tc>
          <w:tcPr>
            <w:tcW w:w="5310" w:type="dxa"/>
            <w:shd w:val="clear" w:color="auto" w:fill="auto"/>
          </w:tcPr>
          <w:p w:rsidR="00413AC3" w:rsidRPr="00DE2603" w:rsidRDefault="00413AC3" w:rsidP="00707702">
            <w:pPr>
              <w:pStyle w:val="TableText"/>
            </w:pPr>
            <w:r w:rsidRPr="00DE2603">
              <w:t>Shows a read-only page with information about the linical model (for verification purposes).</w:t>
            </w:r>
          </w:p>
        </w:tc>
      </w:tr>
    </w:tbl>
    <w:p w:rsidR="00413AC3" w:rsidRDefault="006F3A6D" w:rsidP="00F70087">
      <w:pPr>
        <w:pStyle w:val="BodyText"/>
        <w:rPr>
          <w:noProof/>
        </w:rPr>
      </w:pPr>
      <w:r>
        <w:rPr>
          <w:noProof/>
        </w:rPr>
        <w:drawing>
          <wp:inline distT="0" distB="0" distL="0" distR="0" wp14:anchorId="7B5028B4" wp14:editId="4D367B60">
            <wp:extent cx="5289062" cy="4265154"/>
            <wp:effectExtent l="0" t="0" r="6985" b="254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9118" cy="4265199"/>
                    </a:xfrm>
                    <a:prstGeom prst="rect">
                      <a:avLst/>
                    </a:prstGeom>
                    <a:noFill/>
                    <a:ln>
                      <a:noFill/>
                    </a:ln>
                  </pic:spPr>
                </pic:pic>
              </a:graphicData>
            </a:graphic>
          </wp:inline>
        </w:drawing>
      </w:r>
    </w:p>
    <w:p w:rsidR="009B1210" w:rsidRDefault="009B1210" w:rsidP="0077676C">
      <w:pPr>
        <w:pStyle w:val="Heading3"/>
      </w:pPr>
      <w:bookmarkStart w:id="450" w:name="_Toc400536924"/>
      <w:r>
        <w:t>Administration Application: User Account List Page</w:t>
      </w:r>
      <w:bookmarkEnd w:id="450"/>
    </w:p>
    <w:p w:rsidR="009B1210" w:rsidRPr="006E37EF" w:rsidRDefault="009B1210"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645"/>
        <w:gridCol w:w="2610"/>
        <w:gridCol w:w="5310"/>
      </w:tblGrid>
      <w:tr w:rsidR="009B1210" w:rsidRPr="00DE2603" w:rsidTr="00E8122D">
        <w:trPr>
          <w:cantSplit/>
          <w:tblHeader/>
        </w:trPr>
        <w:tc>
          <w:tcPr>
            <w:tcW w:w="164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DE2603" w:rsidRDefault="009B1210" w:rsidP="00707702">
            <w:pPr>
              <w:pStyle w:val="TableHeading"/>
              <w:rPr>
                <w:sz w:val="22"/>
                <w:szCs w:val="22"/>
              </w:rPr>
            </w:pPr>
            <w:r w:rsidRPr="00DE2603">
              <w:rPr>
                <w:sz w:val="22"/>
                <w:szCs w:val="22"/>
              </w:rPr>
              <w:t>Name</w:t>
            </w:r>
          </w:p>
        </w:tc>
        <w:tc>
          <w:tcPr>
            <w:tcW w:w="26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DE2603" w:rsidRDefault="009B1210" w:rsidP="00707702">
            <w:pPr>
              <w:pStyle w:val="TableHeading"/>
              <w:rPr>
                <w:sz w:val="22"/>
                <w:szCs w:val="22"/>
              </w:rPr>
            </w:pPr>
            <w:r w:rsidRPr="00DE2603">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DE2603" w:rsidRDefault="009B1210" w:rsidP="00707702">
            <w:pPr>
              <w:pStyle w:val="TableHeading"/>
              <w:rPr>
                <w:sz w:val="22"/>
                <w:szCs w:val="22"/>
              </w:rPr>
            </w:pPr>
            <w:r w:rsidRPr="00DE2603">
              <w:rPr>
                <w:sz w:val="22"/>
                <w:szCs w:val="22"/>
              </w:rPr>
              <w:t>Description</w:t>
            </w:r>
          </w:p>
        </w:tc>
      </w:tr>
      <w:tr w:rsidR="009B1210" w:rsidRPr="00DE2603" w:rsidTr="00E8122D">
        <w:tblPrEx>
          <w:tblCellMar>
            <w:top w:w="43" w:type="dxa"/>
            <w:bottom w:w="43" w:type="dxa"/>
          </w:tblCellMar>
        </w:tblPrEx>
        <w:tc>
          <w:tcPr>
            <w:tcW w:w="1645" w:type="dxa"/>
            <w:shd w:val="clear" w:color="auto" w:fill="auto"/>
          </w:tcPr>
          <w:p w:rsidR="009B1210" w:rsidRPr="00DE2603" w:rsidRDefault="009B1210" w:rsidP="00707702">
            <w:pPr>
              <w:pStyle w:val="TableText"/>
            </w:pPr>
            <w:r w:rsidRPr="00DE2603">
              <w:t>Create Account</w:t>
            </w:r>
          </w:p>
        </w:tc>
        <w:tc>
          <w:tcPr>
            <w:tcW w:w="2610" w:type="dxa"/>
            <w:shd w:val="clear" w:color="auto" w:fill="auto"/>
          </w:tcPr>
          <w:p w:rsidR="009B1210" w:rsidRPr="00DE2603" w:rsidRDefault="009B1210" w:rsidP="00707702">
            <w:pPr>
              <w:pStyle w:val="TableText"/>
            </w:pPr>
            <w:r w:rsidRPr="00DE2603">
              <w:t>Always</w:t>
            </w:r>
          </w:p>
        </w:tc>
        <w:tc>
          <w:tcPr>
            <w:tcW w:w="5310" w:type="dxa"/>
            <w:shd w:val="clear" w:color="auto" w:fill="auto"/>
          </w:tcPr>
          <w:p w:rsidR="009B1210" w:rsidRPr="00DE2603" w:rsidRDefault="009B1210" w:rsidP="00707702">
            <w:pPr>
              <w:pStyle w:val="TableText"/>
            </w:pPr>
            <w:r w:rsidRPr="00DE2603">
              <w:t>OOPens the Create Account page to enable the Administrator to create a new Administrator or Analyst user account</w:t>
            </w:r>
          </w:p>
        </w:tc>
      </w:tr>
      <w:tr w:rsidR="009B1210" w:rsidRPr="00DE2603" w:rsidTr="00E8122D">
        <w:tblPrEx>
          <w:tblCellMar>
            <w:top w:w="43" w:type="dxa"/>
            <w:bottom w:w="43" w:type="dxa"/>
          </w:tblCellMar>
        </w:tblPrEx>
        <w:tc>
          <w:tcPr>
            <w:tcW w:w="1645" w:type="dxa"/>
            <w:shd w:val="clear" w:color="auto" w:fill="auto"/>
          </w:tcPr>
          <w:p w:rsidR="009B1210" w:rsidRPr="00DE2603" w:rsidRDefault="009B1210" w:rsidP="00707702">
            <w:pPr>
              <w:pStyle w:val="TableText"/>
            </w:pPr>
            <w:r w:rsidRPr="00DE2603">
              <w:t>Apply Filter</w:t>
            </w:r>
          </w:p>
        </w:tc>
        <w:tc>
          <w:tcPr>
            <w:tcW w:w="2610" w:type="dxa"/>
            <w:shd w:val="clear" w:color="auto" w:fill="auto"/>
          </w:tcPr>
          <w:p w:rsidR="009B1210" w:rsidRPr="00DE2603" w:rsidRDefault="009B1210" w:rsidP="00707702">
            <w:pPr>
              <w:pStyle w:val="TableText"/>
            </w:pPr>
            <w:r w:rsidRPr="00DE2603">
              <w:t>Always</w:t>
            </w:r>
          </w:p>
        </w:tc>
        <w:tc>
          <w:tcPr>
            <w:tcW w:w="5310" w:type="dxa"/>
            <w:shd w:val="clear" w:color="auto" w:fill="auto"/>
          </w:tcPr>
          <w:p w:rsidR="009B1210" w:rsidRPr="00DE2603" w:rsidRDefault="009B1210" w:rsidP="00707702">
            <w:pPr>
              <w:pStyle w:val="TableText"/>
            </w:pPr>
            <w:r w:rsidRPr="00DE2603">
              <w:t>Resfreshed the page while applying the current values of the filter fields to determine which user accounts to show</w:t>
            </w:r>
          </w:p>
        </w:tc>
      </w:tr>
      <w:tr w:rsidR="009B1210" w:rsidRPr="00DE2603" w:rsidTr="00E8122D">
        <w:tblPrEx>
          <w:tblCellMar>
            <w:top w:w="43" w:type="dxa"/>
            <w:bottom w:w="43" w:type="dxa"/>
          </w:tblCellMar>
        </w:tblPrEx>
        <w:tc>
          <w:tcPr>
            <w:tcW w:w="1645" w:type="dxa"/>
            <w:shd w:val="clear" w:color="auto" w:fill="auto"/>
          </w:tcPr>
          <w:p w:rsidR="009B1210" w:rsidRPr="00DE2603" w:rsidRDefault="009B1210" w:rsidP="00707702">
            <w:pPr>
              <w:pStyle w:val="TableText"/>
            </w:pPr>
            <w:r w:rsidRPr="00DE2603">
              <w:t>Reset</w:t>
            </w:r>
          </w:p>
        </w:tc>
        <w:tc>
          <w:tcPr>
            <w:tcW w:w="2610" w:type="dxa"/>
            <w:shd w:val="clear" w:color="auto" w:fill="auto"/>
          </w:tcPr>
          <w:p w:rsidR="009B1210" w:rsidRPr="00DE2603" w:rsidRDefault="009B1210" w:rsidP="00707702">
            <w:pPr>
              <w:pStyle w:val="TableText"/>
            </w:pPr>
            <w:r w:rsidRPr="00DE2603">
              <w:t>Always</w:t>
            </w:r>
          </w:p>
        </w:tc>
        <w:tc>
          <w:tcPr>
            <w:tcW w:w="5310" w:type="dxa"/>
            <w:shd w:val="clear" w:color="auto" w:fill="auto"/>
          </w:tcPr>
          <w:p w:rsidR="009B1210" w:rsidRPr="00DE2603" w:rsidRDefault="009B1210" w:rsidP="00707702">
            <w:pPr>
              <w:pStyle w:val="TableText"/>
            </w:pPr>
            <w:r w:rsidRPr="00DE2603">
              <w:t>Resets the filter fields to the original values</w:t>
            </w:r>
          </w:p>
        </w:tc>
      </w:tr>
      <w:tr w:rsidR="009B1210" w:rsidRPr="00DE2603" w:rsidTr="00E8122D">
        <w:tblPrEx>
          <w:tblCellMar>
            <w:top w:w="43" w:type="dxa"/>
            <w:bottom w:w="43" w:type="dxa"/>
          </w:tblCellMar>
        </w:tblPrEx>
        <w:tc>
          <w:tcPr>
            <w:tcW w:w="1645" w:type="dxa"/>
            <w:shd w:val="clear" w:color="auto" w:fill="auto"/>
          </w:tcPr>
          <w:p w:rsidR="009B1210" w:rsidRPr="00DE2603" w:rsidRDefault="009B1210" w:rsidP="00707702">
            <w:pPr>
              <w:pStyle w:val="TableText"/>
            </w:pPr>
            <w:r w:rsidRPr="00DE2603">
              <w:t>Edit</w:t>
            </w:r>
          </w:p>
        </w:tc>
        <w:tc>
          <w:tcPr>
            <w:tcW w:w="2610" w:type="dxa"/>
            <w:shd w:val="clear" w:color="auto" w:fill="auto"/>
          </w:tcPr>
          <w:p w:rsidR="009B1210" w:rsidRPr="00DE2603" w:rsidRDefault="009B1210" w:rsidP="00707702">
            <w:pPr>
              <w:pStyle w:val="TableText"/>
            </w:pPr>
            <w:r w:rsidRPr="00DE2603">
              <w:t>Always, one per listed account</w:t>
            </w:r>
          </w:p>
        </w:tc>
        <w:tc>
          <w:tcPr>
            <w:tcW w:w="5310" w:type="dxa"/>
            <w:shd w:val="clear" w:color="auto" w:fill="auto"/>
          </w:tcPr>
          <w:p w:rsidR="009B1210" w:rsidRPr="00DE2603" w:rsidRDefault="009B1210" w:rsidP="00707702">
            <w:pPr>
              <w:pStyle w:val="TableText"/>
            </w:pPr>
            <w:r w:rsidRPr="00DE2603">
              <w:t>Opens the Edit Account Information page for the account</w:t>
            </w:r>
          </w:p>
        </w:tc>
      </w:tr>
      <w:tr w:rsidR="009B1210" w:rsidRPr="00DE2603" w:rsidTr="00E8122D">
        <w:tblPrEx>
          <w:tblCellMar>
            <w:top w:w="43" w:type="dxa"/>
            <w:bottom w:w="43" w:type="dxa"/>
          </w:tblCellMar>
        </w:tblPrEx>
        <w:tc>
          <w:tcPr>
            <w:tcW w:w="1645" w:type="dxa"/>
            <w:shd w:val="clear" w:color="auto" w:fill="auto"/>
          </w:tcPr>
          <w:p w:rsidR="009B1210" w:rsidRPr="00DE2603" w:rsidRDefault="009B1210" w:rsidP="00707702">
            <w:pPr>
              <w:pStyle w:val="TableText"/>
            </w:pPr>
            <w:r w:rsidRPr="00DE2603">
              <w:t>Disable</w:t>
            </w:r>
          </w:p>
        </w:tc>
        <w:tc>
          <w:tcPr>
            <w:tcW w:w="2610" w:type="dxa"/>
            <w:shd w:val="clear" w:color="auto" w:fill="auto"/>
          </w:tcPr>
          <w:p w:rsidR="009B1210" w:rsidRPr="00DE2603" w:rsidRDefault="009B1210" w:rsidP="00707702">
            <w:pPr>
              <w:pStyle w:val="TableText"/>
            </w:pPr>
            <w:r w:rsidRPr="00DE2603">
              <w:t>One per listed account that is currently enabled</w:t>
            </w:r>
          </w:p>
        </w:tc>
        <w:tc>
          <w:tcPr>
            <w:tcW w:w="5310" w:type="dxa"/>
            <w:shd w:val="clear" w:color="auto" w:fill="auto"/>
          </w:tcPr>
          <w:p w:rsidR="009B1210" w:rsidRPr="00DE2603" w:rsidRDefault="009B1210" w:rsidP="00707702">
            <w:pPr>
              <w:pStyle w:val="TableText"/>
            </w:pPr>
            <w:r w:rsidRPr="00DE2603">
              <w:t>Disables the currently enabled account</w:t>
            </w:r>
          </w:p>
        </w:tc>
      </w:tr>
      <w:tr w:rsidR="009B1210" w:rsidRPr="00DE2603" w:rsidTr="00E8122D">
        <w:tblPrEx>
          <w:tblCellMar>
            <w:top w:w="43" w:type="dxa"/>
            <w:bottom w:w="43" w:type="dxa"/>
          </w:tblCellMar>
        </w:tblPrEx>
        <w:tc>
          <w:tcPr>
            <w:tcW w:w="1645" w:type="dxa"/>
            <w:shd w:val="clear" w:color="auto" w:fill="auto"/>
          </w:tcPr>
          <w:p w:rsidR="009B1210" w:rsidRPr="00DE2603" w:rsidRDefault="009B1210" w:rsidP="00707702">
            <w:pPr>
              <w:pStyle w:val="TableText"/>
            </w:pPr>
            <w:r w:rsidRPr="00DE2603">
              <w:lastRenderedPageBreak/>
              <w:t>Enable</w:t>
            </w:r>
          </w:p>
        </w:tc>
        <w:tc>
          <w:tcPr>
            <w:tcW w:w="2610" w:type="dxa"/>
            <w:shd w:val="clear" w:color="auto" w:fill="auto"/>
          </w:tcPr>
          <w:p w:rsidR="009B1210" w:rsidRPr="00DE2603" w:rsidRDefault="009B1210" w:rsidP="00707702">
            <w:pPr>
              <w:pStyle w:val="TableText"/>
            </w:pPr>
            <w:r w:rsidRPr="00DE2603">
              <w:t>One per listed account that is currently disabled</w:t>
            </w:r>
          </w:p>
        </w:tc>
        <w:tc>
          <w:tcPr>
            <w:tcW w:w="5310" w:type="dxa"/>
            <w:shd w:val="clear" w:color="auto" w:fill="auto"/>
          </w:tcPr>
          <w:p w:rsidR="009B1210" w:rsidRPr="00DE2603" w:rsidRDefault="009B1210" w:rsidP="00707702">
            <w:pPr>
              <w:pStyle w:val="TableText"/>
            </w:pPr>
            <w:r w:rsidRPr="00DE2603">
              <w:t>Enables the currently disabled account</w:t>
            </w:r>
          </w:p>
        </w:tc>
      </w:tr>
      <w:tr w:rsidR="009B1210" w:rsidRPr="00DE2603" w:rsidTr="00E8122D">
        <w:tblPrEx>
          <w:tblCellMar>
            <w:top w:w="43" w:type="dxa"/>
            <w:bottom w:w="43" w:type="dxa"/>
          </w:tblCellMar>
        </w:tblPrEx>
        <w:tc>
          <w:tcPr>
            <w:tcW w:w="1645" w:type="dxa"/>
            <w:shd w:val="clear" w:color="auto" w:fill="auto"/>
          </w:tcPr>
          <w:p w:rsidR="009B1210" w:rsidRPr="00DE2603" w:rsidRDefault="009B1210" w:rsidP="00707702">
            <w:pPr>
              <w:pStyle w:val="TableText"/>
            </w:pPr>
            <w:r w:rsidRPr="00DE2603">
              <w:t>Unlock</w:t>
            </w:r>
          </w:p>
        </w:tc>
        <w:tc>
          <w:tcPr>
            <w:tcW w:w="2610" w:type="dxa"/>
            <w:shd w:val="clear" w:color="auto" w:fill="auto"/>
          </w:tcPr>
          <w:p w:rsidR="009B1210" w:rsidRPr="00DE2603" w:rsidRDefault="009B1210" w:rsidP="00707702">
            <w:pPr>
              <w:pStyle w:val="TableText"/>
            </w:pPr>
            <w:r w:rsidRPr="00DE2603">
              <w:t>One per listed account that is currently locked</w:t>
            </w:r>
          </w:p>
        </w:tc>
        <w:tc>
          <w:tcPr>
            <w:tcW w:w="5310" w:type="dxa"/>
            <w:shd w:val="clear" w:color="auto" w:fill="auto"/>
          </w:tcPr>
          <w:p w:rsidR="009B1210" w:rsidRPr="00DE2603" w:rsidRDefault="009B1210" w:rsidP="00707702">
            <w:pPr>
              <w:pStyle w:val="TableText"/>
            </w:pPr>
            <w:r w:rsidRPr="00DE2603">
              <w:t>Unlocks the currently locked account</w:t>
            </w:r>
          </w:p>
        </w:tc>
      </w:tr>
    </w:tbl>
    <w:p w:rsidR="009B1210" w:rsidRDefault="006F3A6D" w:rsidP="00F70087">
      <w:pPr>
        <w:pStyle w:val="BodyText"/>
        <w:rPr>
          <w:noProof/>
        </w:rPr>
      </w:pPr>
      <w:r>
        <w:rPr>
          <w:noProof/>
        </w:rPr>
        <w:drawing>
          <wp:inline distT="0" distB="0" distL="0" distR="0" wp14:anchorId="3E27E0A0" wp14:editId="1AE1304C">
            <wp:extent cx="4897256" cy="3886411"/>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4625" cy="3884323"/>
                    </a:xfrm>
                    <a:prstGeom prst="rect">
                      <a:avLst/>
                    </a:prstGeom>
                    <a:noFill/>
                    <a:ln>
                      <a:noFill/>
                    </a:ln>
                  </pic:spPr>
                </pic:pic>
              </a:graphicData>
            </a:graphic>
          </wp:inline>
        </w:drawing>
      </w:r>
    </w:p>
    <w:p w:rsidR="009B1210" w:rsidRDefault="009B1210" w:rsidP="0077676C">
      <w:pPr>
        <w:pStyle w:val="Heading3"/>
      </w:pPr>
      <w:bookmarkStart w:id="451" w:name="_Toc400536925"/>
      <w:r>
        <w:t>Administration Application: User Account Creation Page</w:t>
      </w:r>
      <w:bookmarkEnd w:id="451"/>
    </w:p>
    <w:p w:rsidR="009B1210" w:rsidRDefault="009B1210" w:rsidP="009B1210">
      <w:r>
        <w:t>The User Account Creation page enables an Administrator to create a new Administrator or Analyst account.</w:t>
      </w:r>
    </w:p>
    <w:p w:rsidR="009B1210" w:rsidRPr="006E37EF" w:rsidRDefault="009B1210"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645"/>
        <w:gridCol w:w="1260"/>
        <w:gridCol w:w="6660"/>
      </w:tblGrid>
      <w:tr w:rsidR="009B1210" w:rsidRPr="00E8122D" w:rsidTr="00E8122D">
        <w:trPr>
          <w:cantSplit/>
          <w:tblHeader/>
        </w:trPr>
        <w:tc>
          <w:tcPr>
            <w:tcW w:w="164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Name</w:t>
            </w:r>
          </w:p>
        </w:tc>
        <w:tc>
          <w:tcPr>
            <w:tcW w:w="12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When</w:t>
            </w:r>
          </w:p>
        </w:tc>
        <w:tc>
          <w:tcPr>
            <w:tcW w:w="66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Description</w:t>
            </w:r>
          </w:p>
        </w:tc>
      </w:tr>
      <w:tr w:rsidR="009B1210" w:rsidRPr="00E8122D" w:rsidTr="00E8122D">
        <w:tblPrEx>
          <w:tblCellMar>
            <w:top w:w="43" w:type="dxa"/>
            <w:bottom w:w="43" w:type="dxa"/>
          </w:tblCellMar>
        </w:tblPrEx>
        <w:tc>
          <w:tcPr>
            <w:tcW w:w="1645" w:type="dxa"/>
            <w:shd w:val="clear" w:color="auto" w:fill="auto"/>
          </w:tcPr>
          <w:p w:rsidR="009B1210" w:rsidRPr="00E8122D" w:rsidRDefault="009B1210" w:rsidP="00707702">
            <w:pPr>
              <w:pStyle w:val="TableText"/>
            </w:pPr>
            <w:r w:rsidRPr="00E8122D">
              <w:t>Submit</w:t>
            </w:r>
          </w:p>
        </w:tc>
        <w:tc>
          <w:tcPr>
            <w:tcW w:w="1260" w:type="dxa"/>
            <w:shd w:val="clear" w:color="auto" w:fill="auto"/>
          </w:tcPr>
          <w:p w:rsidR="009B1210" w:rsidRPr="00E8122D" w:rsidRDefault="009B1210" w:rsidP="00707702">
            <w:pPr>
              <w:pStyle w:val="TableText"/>
            </w:pPr>
            <w:r w:rsidRPr="00E8122D">
              <w:t>Always</w:t>
            </w:r>
          </w:p>
        </w:tc>
        <w:tc>
          <w:tcPr>
            <w:tcW w:w="6660" w:type="dxa"/>
            <w:shd w:val="clear" w:color="auto" w:fill="auto"/>
          </w:tcPr>
          <w:p w:rsidR="009B1210" w:rsidRPr="00E8122D" w:rsidRDefault="009B1210" w:rsidP="00707702">
            <w:pPr>
              <w:pStyle w:val="TableText"/>
            </w:pPr>
            <w:r w:rsidRPr="00E8122D">
              <w:t>Submit the values submitted and create a new account</w:t>
            </w:r>
          </w:p>
        </w:tc>
      </w:tr>
      <w:tr w:rsidR="009B1210" w:rsidRPr="00E8122D" w:rsidTr="00E8122D">
        <w:tblPrEx>
          <w:tblCellMar>
            <w:top w:w="43" w:type="dxa"/>
            <w:bottom w:w="43" w:type="dxa"/>
          </w:tblCellMar>
        </w:tblPrEx>
        <w:tc>
          <w:tcPr>
            <w:tcW w:w="1645" w:type="dxa"/>
            <w:shd w:val="clear" w:color="auto" w:fill="auto"/>
          </w:tcPr>
          <w:p w:rsidR="009B1210" w:rsidRPr="00E8122D" w:rsidRDefault="009B1210" w:rsidP="00707702">
            <w:pPr>
              <w:pStyle w:val="TableText"/>
            </w:pPr>
            <w:r w:rsidRPr="00E8122D">
              <w:t>Cancel</w:t>
            </w:r>
          </w:p>
        </w:tc>
        <w:tc>
          <w:tcPr>
            <w:tcW w:w="1260" w:type="dxa"/>
            <w:shd w:val="clear" w:color="auto" w:fill="auto"/>
          </w:tcPr>
          <w:p w:rsidR="009B1210" w:rsidRPr="00E8122D" w:rsidRDefault="009B1210" w:rsidP="00707702">
            <w:pPr>
              <w:pStyle w:val="TableText"/>
            </w:pPr>
            <w:r w:rsidRPr="00E8122D">
              <w:t>Always</w:t>
            </w:r>
          </w:p>
        </w:tc>
        <w:tc>
          <w:tcPr>
            <w:tcW w:w="6660" w:type="dxa"/>
            <w:shd w:val="clear" w:color="auto" w:fill="auto"/>
          </w:tcPr>
          <w:p w:rsidR="009B1210" w:rsidRPr="00E8122D" w:rsidRDefault="009B1210" w:rsidP="00707702">
            <w:pPr>
              <w:pStyle w:val="TableText"/>
            </w:pPr>
            <w:r w:rsidRPr="00E8122D">
              <w:t>Cancel creating a new account and return to the account listing.</w:t>
            </w:r>
          </w:p>
        </w:tc>
      </w:tr>
    </w:tbl>
    <w:p w:rsidR="00D90F63" w:rsidRDefault="006F3A6D" w:rsidP="00F70087">
      <w:pPr>
        <w:pStyle w:val="BodyText"/>
        <w:rPr>
          <w:noProof/>
        </w:rPr>
      </w:pPr>
      <w:r>
        <w:rPr>
          <w:noProof/>
        </w:rPr>
        <w:lastRenderedPageBreak/>
        <w:drawing>
          <wp:inline distT="0" distB="0" distL="0" distR="0" wp14:anchorId="4C0682BD" wp14:editId="30D2702B">
            <wp:extent cx="5142733" cy="4002101"/>
            <wp:effectExtent l="0" t="0" r="1270" b="0"/>
            <wp:docPr id="65" name="Picture 65" descr="admin-create-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dmin-create-accou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7457" cy="4005777"/>
                    </a:xfrm>
                    <a:prstGeom prst="rect">
                      <a:avLst/>
                    </a:prstGeom>
                    <a:noFill/>
                    <a:ln>
                      <a:noFill/>
                    </a:ln>
                  </pic:spPr>
                </pic:pic>
              </a:graphicData>
            </a:graphic>
          </wp:inline>
        </w:drawing>
      </w:r>
    </w:p>
    <w:p w:rsidR="009B1210" w:rsidRDefault="009B1210" w:rsidP="0077676C">
      <w:pPr>
        <w:pStyle w:val="Heading3"/>
      </w:pPr>
      <w:bookmarkStart w:id="452" w:name="_Toc400536926"/>
      <w:r>
        <w:t>Administration Application: Change Password Page</w:t>
      </w:r>
      <w:bookmarkEnd w:id="452"/>
    </w:p>
    <w:p w:rsidR="009B1210" w:rsidRDefault="009B1210" w:rsidP="009B1210">
      <w:r>
        <w:t>The change password page is shown when the user selects to change her password. Theuser must provide the old and new password.</w:t>
      </w:r>
    </w:p>
    <w:p w:rsidR="009B1210" w:rsidRPr="006E37EF" w:rsidRDefault="009B1210"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9B1210" w:rsidRPr="00E8122D" w:rsidTr="007C178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Description</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Change Password</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Submits the changed password</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Cancel</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Cancels changing th epassword</w:t>
            </w:r>
          </w:p>
        </w:tc>
      </w:tr>
    </w:tbl>
    <w:p w:rsidR="009B1210" w:rsidRDefault="006F3A6D" w:rsidP="00F70087">
      <w:pPr>
        <w:pStyle w:val="BodyText"/>
        <w:rPr>
          <w:noProof/>
        </w:rPr>
      </w:pPr>
      <w:r>
        <w:rPr>
          <w:noProof/>
        </w:rPr>
        <w:lastRenderedPageBreak/>
        <w:drawing>
          <wp:inline distT="0" distB="0" distL="0" distR="0" wp14:anchorId="1425DD7E" wp14:editId="0BAEE346">
            <wp:extent cx="4886369" cy="4216059"/>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84275" cy="4214252"/>
                    </a:xfrm>
                    <a:prstGeom prst="rect">
                      <a:avLst/>
                    </a:prstGeom>
                    <a:noFill/>
                    <a:ln>
                      <a:noFill/>
                    </a:ln>
                  </pic:spPr>
                </pic:pic>
              </a:graphicData>
            </a:graphic>
          </wp:inline>
        </w:drawing>
      </w:r>
    </w:p>
    <w:p w:rsidR="009B1210" w:rsidRDefault="009B1210" w:rsidP="0077676C">
      <w:pPr>
        <w:pStyle w:val="Heading3"/>
      </w:pPr>
      <w:bookmarkStart w:id="453" w:name="_Toc400536927"/>
      <w:r>
        <w:t>Administration Application: Change Temporary Page</w:t>
      </w:r>
      <w:bookmarkEnd w:id="453"/>
    </w:p>
    <w:p w:rsidR="009B1210" w:rsidRDefault="009B1210" w:rsidP="009B1210">
      <w:r>
        <w:t>The temporary change password page is shown to the user when an Administrator reset the password and provided a temporary password. The user must change the password upon first logon. The user must provide the new password. The old password does not bneed to be provided as the user just provided it during login.</w:t>
      </w:r>
    </w:p>
    <w:p w:rsidR="009B1210" w:rsidRPr="006E37EF" w:rsidRDefault="009B1210"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9B1210" w:rsidRPr="00E8122D" w:rsidTr="007C178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Description</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Change Password</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Submits the changed password</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Cancel</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Cancels changing th epassword</w:t>
            </w:r>
          </w:p>
        </w:tc>
      </w:tr>
    </w:tbl>
    <w:p w:rsidR="00466337" w:rsidRDefault="006F3A6D" w:rsidP="00F70087">
      <w:pPr>
        <w:pStyle w:val="BodyText"/>
        <w:rPr>
          <w:noProof/>
        </w:rPr>
      </w:pPr>
      <w:r>
        <w:rPr>
          <w:noProof/>
        </w:rPr>
        <w:lastRenderedPageBreak/>
        <w:drawing>
          <wp:inline distT="0" distB="0" distL="0" distR="0" wp14:anchorId="4F51A642" wp14:editId="0A6403CD">
            <wp:extent cx="5167281" cy="3064549"/>
            <wp:effectExtent l="0" t="0" r="0" b="2540"/>
            <wp:docPr id="67" name="Picture 67" descr="admin-change-temp-pass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dmin-change-temp-passw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73143" cy="3068025"/>
                    </a:xfrm>
                    <a:prstGeom prst="rect">
                      <a:avLst/>
                    </a:prstGeom>
                    <a:noFill/>
                    <a:ln>
                      <a:noFill/>
                    </a:ln>
                  </pic:spPr>
                </pic:pic>
              </a:graphicData>
            </a:graphic>
          </wp:inline>
        </w:drawing>
      </w:r>
    </w:p>
    <w:p w:rsidR="009B1210" w:rsidRDefault="009B1210" w:rsidP="0077676C">
      <w:pPr>
        <w:pStyle w:val="Heading3"/>
      </w:pPr>
      <w:bookmarkStart w:id="454" w:name="_Toc400536928"/>
      <w:r>
        <w:t>Administration Application: Change Profile Page</w:t>
      </w:r>
      <w:bookmarkEnd w:id="454"/>
    </w:p>
    <w:p w:rsidR="009B1210" w:rsidRDefault="009B1210" w:rsidP="009B1210">
      <w:r>
        <w:t>The change profile page allows the user to change her name and contact information.  Note the information is only used to contact the user (if necessary).</w:t>
      </w:r>
    </w:p>
    <w:p w:rsidR="009B1210" w:rsidRPr="006E37EF" w:rsidRDefault="009B1210"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9B1210" w:rsidRPr="00E8122D" w:rsidTr="007C178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Description</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Save</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Save the changes made</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Cancel</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Cancel the changes</w:t>
            </w:r>
          </w:p>
        </w:tc>
      </w:tr>
    </w:tbl>
    <w:p w:rsidR="00466337" w:rsidRDefault="006F3A6D" w:rsidP="00F70087">
      <w:pPr>
        <w:pStyle w:val="BodyText"/>
        <w:rPr>
          <w:noProof/>
        </w:rPr>
      </w:pPr>
      <w:r>
        <w:rPr>
          <w:noProof/>
        </w:rPr>
        <w:lastRenderedPageBreak/>
        <w:drawing>
          <wp:inline distT="0" distB="0" distL="0" distR="0" wp14:anchorId="39F29070" wp14:editId="299BDEAC">
            <wp:extent cx="5510948" cy="4210929"/>
            <wp:effectExtent l="0" t="0" r="0" b="0"/>
            <wp:docPr id="68" name="Picture 68" descr="admin-change-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dmin-change-profi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11197" cy="4211119"/>
                    </a:xfrm>
                    <a:prstGeom prst="rect">
                      <a:avLst/>
                    </a:prstGeom>
                    <a:noFill/>
                    <a:ln>
                      <a:noFill/>
                    </a:ln>
                  </pic:spPr>
                </pic:pic>
              </a:graphicData>
            </a:graphic>
          </wp:inline>
        </w:drawing>
      </w:r>
    </w:p>
    <w:p w:rsidR="009B1210" w:rsidRDefault="009B1210" w:rsidP="0077676C">
      <w:pPr>
        <w:pStyle w:val="Heading3"/>
      </w:pPr>
      <w:bookmarkStart w:id="455" w:name="_Toc400536929"/>
      <w:r>
        <w:t>Administration Application: Edit Account Information Page</w:t>
      </w:r>
      <w:bookmarkEnd w:id="455"/>
    </w:p>
    <w:p w:rsidR="009B1210" w:rsidRDefault="009B1210" w:rsidP="00113266">
      <w:pPr>
        <w:pStyle w:val="BodyText"/>
        <w:keepNext/>
        <w:keepLines/>
      </w:pPr>
      <w:r>
        <w:t>The Edit Account Information allows an Administrator to review and change account information (in the case of Administrator and Analyst accounts), add remarks to any account, and unlock or enable/disable any account. Note that locking happens automatically (when too many invalid login attempts occur) and cannot be performed by an Administrator</w:t>
      </w:r>
    </w:p>
    <w:p w:rsidR="009B1210" w:rsidRPr="006E37EF" w:rsidRDefault="009B1210" w:rsidP="00AF0687">
      <w:pPr>
        <w:pStyle w:val="Heading4"/>
      </w:pPr>
      <w:r w:rsidRPr="006E37EF">
        <w:t xml:space="preserve"> 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105"/>
        <w:gridCol w:w="3150"/>
        <w:gridCol w:w="5310"/>
      </w:tblGrid>
      <w:tr w:rsidR="009B1210" w:rsidRPr="00E8122D" w:rsidTr="00E8122D">
        <w:trPr>
          <w:cantSplit/>
          <w:tblHeader/>
        </w:trPr>
        <w:tc>
          <w:tcPr>
            <w:tcW w:w="110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Name</w:t>
            </w:r>
          </w:p>
        </w:tc>
        <w:tc>
          <w:tcPr>
            <w:tcW w:w="315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Description</w:t>
            </w:r>
          </w:p>
        </w:tc>
      </w:tr>
      <w:tr w:rsidR="009B1210" w:rsidRPr="00E8122D" w:rsidTr="00E8122D">
        <w:tblPrEx>
          <w:tblCellMar>
            <w:top w:w="43" w:type="dxa"/>
            <w:bottom w:w="43" w:type="dxa"/>
          </w:tblCellMar>
        </w:tblPrEx>
        <w:tc>
          <w:tcPr>
            <w:tcW w:w="1105" w:type="dxa"/>
            <w:shd w:val="clear" w:color="auto" w:fill="auto"/>
          </w:tcPr>
          <w:p w:rsidR="009B1210" w:rsidRPr="00E8122D" w:rsidRDefault="009B1210" w:rsidP="00707702">
            <w:pPr>
              <w:pStyle w:val="TableText"/>
            </w:pPr>
            <w:r w:rsidRPr="00E8122D">
              <w:t>Back</w:t>
            </w:r>
          </w:p>
        </w:tc>
        <w:tc>
          <w:tcPr>
            <w:tcW w:w="315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Return to the account listing</w:t>
            </w:r>
          </w:p>
        </w:tc>
      </w:tr>
      <w:tr w:rsidR="009B1210" w:rsidRPr="00E8122D" w:rsidTr="00E8122D">
        <w:tblPrEx>
          <w:tblCellMar>
            <w:top w:w="43" w:type="dxa"/>
            <w:bottom w:w="43" w:type="dxa"/>
          </w:tblCellMar>
        </w:tblPrEx>
        <w:tc>
          <w:tcPr>
            <w:tcW w:w="1105" w:type="dxa"/>
            <w:shd w:val="clear" w:color="auto" w:fill="auto"/>
          </w:tcPr>
          <w:p w:rsidR="009B1210" w:rsidRPr="00E8122D" w:rsidRDefault="009B1210" w:rsidP="00707702">
            <w:pPr>
              <w:pStyle w:val="TableText"/>
            </w:pPr>
            <w:r w:rsidRPr="00E8122D">
              <w:t>Save</w:t>
            </w:r>
          </w:p>
        </w:tc>
        <w:tc>
          <w:tcPr>
            <w:tcW w:w="315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Save any changes made</w:t>
            </w:r>
          </w:p>
        </w:tc>
      </w:tr>
      <w:tr w:rsidR="009B1210" w:rsidRPr="00E8122D" w:rsidTr="00E8122D">
        <w:tblPrEx>
          <w:tblCellMar>
            <w:top w:w="43" w:type="dxa"/>
            <w:bottom w:w="43" w:type="dxa"/>
          </w:tblCellMar>
        </w:tblPrEx>
        <w:tc>
          <w:tcPr>
            <w:tcW w:w="1105" w:type="dxa"/>
            <w:shd w:val="clear" w:color="auto" w:fill="auto"/>
          </w:tcPr>
          <w:p w:rsidR="009B1210" w:rsidRPr="00E8122D" w:rsidRDefault="009B1210" w:rsidP="00707702">
            <w:pPr>
              <w:pStyle w:val="TableText"/>
            </w:pPr>
            <w:r w:rsidRPr="00E8122D">
              <w:t>Unlock</w:t>
            </w:r>
          </w:p>
        </w:tc>
        <w:tc>
          <w:tcPr>
            <w:tcW w:w="3150" w:type="dxa"/>
            <w:shd w:val="clear" w:color="auto" w:fill="auto"/>
          </w:tcPr>
          <w:p w:rsidR="009B1210" w:rsidRPr="00E8122D" w:rsidRDefault="009B1210" w:rsidP="00707702">
            <w:pPr>
              <w:pStyle w:val="TableText"/>
            </w:pPr>
            <w:r w:rsidRPr="00E8122D">
              <w:t>When user account is currently locked</w:t>
            </w:r>
          </w:p>
        </w:tc>
        <w:tc>
          <w:tcPr>
            <w:tcW w:w="5310" w:type="dxa"/>
            <w:shd w:val="clear" w:color="auto" w:fill="auto"/>
          </w:tcPr>
          <w:p w:rsidR="009B1210" w:rsidRPr="00E8122D" w:rsidRDefault="009B1210" w:rsidP="00707702">
            <w:pPr>
              <w:pStyle w:val="TableText"/>
            </w:pPr>
            <w:r w:rsidRPr="00E8122D">
              <w:t>Unlocks the user account, such that the user may login again.</w:t>
            </w:r>
          </w:p>
        </w:tc>
      </w:tr>
      <w:tr w:rsidR="009B1210" w:rsidRPr="00E8122D" w:rsidTr="00E8122D">
        <w:tblPrEx>
          <w:tblCellMar>
            <w:top w:w="43" w:type="dxa"/>
            <w:bottom w:w="43" w:type="dxa"/>
          </w:tblCellMar>
        </w:tblPrEx>
        <w:tc>
          <w:tcPr>
            <w:tcW w:w="1105" w:type="dxa"/>
            <w:shd w:val="clear" w:color="auto" w:fill="auto"/>
          </w:tcPr>
          <w:p w:rsidR="009B1210" w:rsidRPr="00E8122D" w:rsidRDefault="009B1210" w:rsidP="00707702">
            <w:pPr>
              <w:pStyle w:val="TableText"/>
            </w:pPr>
            <w:r w:rsidRPr="00E8122D">
              <w:t>Enable</w:t>
            </w:r>
          </w:p>
        </w:tc>
        <w:tc>
          <w:tcPr>
            <w:tcW w:w="3150" w:type="dxa"/>
            <w:shd w:val="clear" w:color="auto" w:fill="auto"/>
          </w:tcPr>
          <w:p w:rsidR="009B1210" w:rsidRPr="00E8122D" w:rsidRDefault="009B1210" w:rsidP="00707702">
            <w:pPr>
              <w:pStyle w:val="TableText"/>
            </w:pPr>
            <w:r w:rsidRPr="00E8122D">
              <w:t>When user account is currently disabled</w:t>
            </w:r>
          </w:p>
        </w:tc>
        <w:tc>
          <w:tcPr>
            <w:tcW w:w="5310" w:type="dxa"/>
            <w:shd w:val="clear" w:color="auto" w:fill="auto"/>
          </w:tcPr>
          <w:p w:rsidR="009B1210" w:rsidRPr="00E8122D" w:rsidRDefault="009B1210" w:rsidP="00707702">
            <w:pPr>
              <w:pStyle w:val="TableText"/>
            </w:pPr>
            <w:r w:rsidRPr="00E8122D">
              <w:t>Enables the user account, such that the user may login again.</w:t>
            </w:r>
          </w:p>
        </w:tc>
      </w:tr>
      <w:tr w:rsidR="009B1210" w:rsidRPr="00E8122D" w:rsidTr="00E8122D">
        <w:tblPrEx>
          <w:tblCellMar>
            <w:top w:w="43" w:type="dxa"/>
            <w:bottom w:w="43" w:type="dxa"/>
          </w:tblCellMar>
        </w:tblPrEx>
        <w:tc>
          <w:tcPr>
            <w:tcW w:w="1105" w:type="dxa"/>
            <w:shd w:val="clear" w:color="auto" w:fill="auto"/>
          </w:tcPr>
          <w:p w:rsidR="009B1210" w:rsidRPr="00E8122D" w:rsidRDefault="009B1210" w:rsidP="00707702">
            <w:pPr>
              <w:pStyle w:val="TableText"/>
            </w:pPr>
            <w:r w:rsidRPr="00E8122D">
              <w:t>Disable</w:t>
            </w:r>
          </w:p>
        </w:tc>
        <w:tc>
          <w:tcPr>
            <w:tcW w:w="3150" w:type="dxa"/>
            <w:shd w:val="clear" w:color="auto" w:fill="auto"/>
          </w:tcPr>
          <w:p w:rsidR="009B1210" w:rsidRPr="00E8122D" w:rsidRDefault="009B1210" w:rsidP="00707702">
            <w:pPr>
              <w:pStyle w:val="TableText"/>
            </w:pPr>
            <w:r w:rsidRPr="00E8122D">
              <w:t>When user account is currently enabled</w:t>
            </w:r>
          </w:p>
        </w:tc>
        <w:tc>
          <w:tcPr>
            <w:tcW w:w="5310" w:type="dxa"/>
            <w:shd w:val="clear" w:color="auto" w:fill="auto"/>
          </w:tcPr>
          <w:p w:rsidR="009B1210" w:rsidRPr="00E8122D" w:rsidRDefault="009B1210" w:rsidP="00707702">
            <w:pPr>
              <w:pStyle w:val="TableText"/>
            </w:pPr>
            <w:r w:rsidRPr="00E8122D">
              <w:t>Disables the user account, such that the user may no longer login.</w:t>
            </w:r>
          </w:p>
        </w:tc>
      </w:tr>
    </w:tbl>
    <w:p w:rsidR="009B1210" w:rsidRDefault="009B1210" w:rsidP="009B1210"/>
    <w:p w:rsidR="00382358" w:rsidRDefault="006F3A6D" w:rsidP="00F70087">
      <w:pPr>
        <w:pStyle w:val="BodyText"/>
        <w:rPr>
          <w:noProof/>
        </w:rPr>
      </w:pPr>
      <w:r>
        <w:rPr>
          <w:noProof/>
        </w:rPr>
        <w:lastRenderedPageBreak/>
        <w:drawing>
          <wp:inline distT="0" distB="0" distL="0" distR="0" wp14:anchorId="5BBA38FC" wp14:editId="122906D9">
            <wp:extent cx="4886520" cy="5382072"/>
            <wp:effectExtent l="0" t="0" r="0" b="9525"/>
            <wp:docPr id="69" name="Picture 69" descr="admin-edit-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dmin-edit-accou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88126" cy="5383841"/>
                    </a:xfrm>
                    <a:prstGeom prst="rect">
                      <a:avLst/>
                    </a:prstGeom>
                    <a:noFill/>
                    <a:ln>
                      <a:noFill/>
                    </a:ln>
                  </pic:spPr>
                </pic:pic>
              </a:graphicData>
            </a:graphic>
          </wp:inline>
        </w:drawing>
      </w:r>
    </w:p>
    <w:p w:rsidR="009B1210" w:rsidRDefault="009B1210" w:rsidP="0077676C">
      <w:pPr>
        <w:pStyle w:val="Heading3"/>
      </w:pPr>
      <w:bookmarkStart w:id="456" w:name="_Toc400536930"/>
      <w:r>
        <w:t>Administration Application: Audit Log Page</w:t>
      </w:r>
      <w:bookmarkEnd w:id="456"/>
    </w:p>
    <w:p w:rsidR="009B1210" w:rsidRDefault="009B1210" w:rsidP="009B1210">
      <w:r>
        <w:t>The audit Log page allows an Administrator to review the auditable events that occurred in the system</w:t>
      </w:r>
    </w:p>
    <w:p w:rsidR="009B1210" w:rsidRPr="006E37EF" w:rsidRDefault="009B1210"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1375"/>
        <w:gridCol w:w="1890"/>
        <w:gridCol w:w="6300"/>
      </w:tblGrid>
      <w:tr w:rsidR="009B1210" w:rsidRPr="00E8122D" w:rsidTr="00E8122D">
        <w:trPr>
          <w:cantSplit/>
          <w:tblHeader/>
        </w:trPr>
        <w:tc>
          <w:tcPr>
            <w:tcW w:w="137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Name</w:t>
            </w:r>
          </w:p>
        </w:tc>
        <w:tc>
          <w:tcPr>
            <w:tcW w:w="189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When</w:t>
            </w:r>
          </w:p>
        </w:tc>
        <w:tc>
          <w:tcPr>
            <w:tcW w:w="630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Description</w:t>
            </w:r>
          </w:p>
        </w:tc>
      </w:tr>
      <w:tr w:rsidR="009B1210" w:rsidRPr="00E8122D" w:rsidTr="00E8122D">
        <w:tblPrEx>
          <w:tblCellMar>
            <w:top w:w="43" w:type="dxa"/>
            <w:bottom w:w="43" w:type="dxa"/>
          </w:tblCellMar>
        </w:tblPrEx>
        <w:tc>
          <w:tcPr>
            <w:tcW w:w="1375" w:type="dxa"/>
            <w:shd w:val="clear" w:color="auto" w:fill="auto"/>
          </w:tcPr>
          <w:p w:rsidR="009B1210" w:rsidRPr="00E8122D" w:rsidRDefault="009B1210" w:rsidP="00707702">
            <w:pPr>
              <w:pStyle w:val="TableText"/>
            </w:pPr>
            <w:r w:rsidRPr="00E8122D">
              <w:t>Export</w:t>
            </w:r>
          </w:p>
        </w:tc>
        <w:tc>
          <w:tcPr>
            <w:tcW w:w="1890" w:type="dxa"/>
            <w:shd w:val="clear" w:color="auto" w:fill="auto"/>
          </w:tcPr>
          <w:p w:rsidR="009B1210" w:rsidRPr="00E8122D" w:rsidRDefault="009B1210" w:rsidP="00707702">
            <w:pPr>
              <w:pStyle w:val="TableText"/>
            </w:pPr>
            <w:r w:rsidRPr="00E8122D">
              <w:t>Always</w:t>
            </w:r>
          </w:p>
        </w:tc>
        <w:tc>
          <w:tcPr>
            <w:tcW w:w="6300" w:type="dxa"/>
            <w:shd w:val="clear" w:color="auto" w:fill="auto"/>
          </w:tcPr>
          <w:p w:rsidR="009B1210" w:rsidRPr="00E8122D" w:rsidRDefault="009B1210" w:rsidP="00707702">
            <w:pPr>
              <w:pStyle w:val="TableText"/>
            </w:pPr>
            <w:r w:rsidRPr="00E8122D">
              <w:t>Exports the list of entries to an CSV file</w:t>
            </w:r>
          </w:p>
        </w:tc>
      </w:tr>
      <w:tr w:rsidR="009B1210" w:rsidRPr="00E8122D" w:rsidTr="00E8122D">
        <w:tblPrEx>
          <w:tblCellMar>
            <w:top w:w="43" w:type="dxa"/>
            <w:bottom w:w="43" w:type="dxa"/>
          </w:tblCellMar>
        </w:tblPrEx>
        <w:tc>
          <w:tcPr>
            <w:tcW w:w="1375" w:type="dxa"/>
            <w:shd w:val="clear" w:color="auto" w:fill="auto"/>
          </w:tcPr>
          <w:p w:rsidR="009B1210" w:rsidRPr="00E8122D" w:rsidRDefault="009B1210" w:rsidP="00707702">
            <w:pPr>
              <w:pStyle w:val="TableText"/>
            </w:pPr>
            <w:r w:rsidRPr="00E8122D">
              <w:t>Print</w:t>
            </w:r>
          </w:p>
        </w:tc>
        <w:tc>
          <w:tcPr>
            <w:tcW w:w="1890" w:type="dxa"/>
            <w:shd w:val="clear" w:color="auto" w:fill="auto"/>
          </w:tcPr>
          <w:p w:rsidR="009B1210" w:rsidRPr="00E8122D" w:rsidRDefault="009B1210" w:rsidP="00707702">
            <w:pPr>
              <w:pStyle w:val="TableText"/>
            </w:pPr>
            <w:r w:rsidRPr="00E8122D">
              <w:t>Always</w:t>
            </w:r>
          </w:p>
        </w:tc>
        <w:tc>
          <w:tcPr>
            <w:tcW w:w="6300" w:type="dxa"/>
            <w:shd w:val="clear" w:color="auto" w:fill="auto"/>
          </w:tcPr>
          <w:p w:rsidR="009B1210" w:rsidRPr="00E8122D" w:rsidRDefault="009B1210" w:rsidP="00707702">
            <w:pPr>
              <w:pStyle w:val="TableText"/>
            </w:pPr>
            <w:r w:rsidRPr="00E8122D">
              <w:t>Prints the list of entries</w:t>
            </w:r>
          </w:p>
        </w:tc>
      </w:tr>
      <w:tr w:rsidR="009B1210" w:rsidRPr="00E8122D" w:rsidTr="00E8122D">
        <w:tblPrEx>
          <w:tblCellMar>
            <w:top w:w="43" w:type="dxa"/>
            <w:bottom w:w="43" w:type="dxa"/>
          </w:tblCellMar>
        </w:tblPrEx>
        <w:tc>
          <w:tcPr>
            <w:tcW w:w="1375" w:type="dxa"/>
            <w:shd w:val="clear" w:color="auto" w:fill="auto"/>
          </w:tcPr>
          <w:p w:rsidR="009B1210" w:rsidRPr="00E8122D" w:rsidRDefault="009B1210" w:rsidP="00707702">
            <w:pPr>
              <w:pStyle w:val="TableText"/>
            </w:pPr>
            <w:r w:rsidRPr="00E8122D">
              <w:t>Apply Filter</w:t>
            </w:r>
          </w:p>
        </w:tc>
        <w:tc>
          <w:tcPr>
            <w:tcW w:w="1890" w:type="dxa"/>
            <w:shd w:val="clear" w:color="auto" w:fill="auto"/>
          </w:tcPr>
          <w:p w:rsidR="009B1210" w:rsidRPr="00E8122D" w:rsidRDefault="009B1210" w:rsidP="00707702">
            <w:pPr>
              <w:pStyle w:val="TableText"/>
            </w:pPr>
            <w:r w:rsidRPr="00E8122D">
              <w:t>Always</w:t>
            </w:r>
          </w:p>
        </w:tc>
        <w:tc>
          <w:tcPr>
            <w:tcW w:w="6300" w:type="dxa"/>
            <w:shd w:val="clear" w:color="auto" w:fill="auto"/>
          </w:tcPr>
          <w:p w:rsidR="009B1210" w:rsidRPr="00E8122D" w:rsidRDefault="009B1210" w:rsidP="00707702">
            <w:pPr>
              <w:pStyle w:val="TableText"/>
            </w:pPr>
            <w:r w:rsidRPr="00E8122D">
              <w:t>Refreshes the page using the filter fields to determine wheich audit entries to show</w:t>
            </w:r>
          </w:p>
        </w:tc>
      </w:tr>
      <w:tr w:rsidR="009B1210" w:rsidRPr="00E8122D" w:rsidTr="00E8122D">
        <w:tblPrEx>
          <w:tblCellMar>
            <w:top w:w="43" w:type="dxa"/>
            <w:bottom w:w="43" w:type="dxa"/>
          </w:tblCellMar>
        </w:tblPrEx>
        <w:tc>
          <w:tcPr>
            <w:tcW w:w="1375" w:type="dxa"/>
            <w:shd w:val="clear" w:color="auto" w:fill="auto"/>
          </w:tcPr>
          <w:p w:rsidR="009B1210" w:rsidRPr="00E8122D" w:rsidRDefault="009B1210" w:rsidP="00707702">
            <w:pPr>
              <w:pStyle w:val="TableText"/>
            </w:pPr>
            <w:r w:rsidRPr="00E8122D">
              <w:t>Reset</w:t>
            </w:r>
          </w:p>
        </w:tc>
        <w:tc>
          <w:tcPr>
            <w:tcW w:w="1890" w:type="dxa"/>
            <w:shd w:val="clear" w:color="auto" w:fill="auto"/>
          </w:tcPr>
          <w:p w:rsidR="009B1210" w:rsidRPr="00E8122D" w:rsidRDefault="009B1210" w:rsidP="00707702">
            <w:pPr>
              <w:pStyle w:val="TableText"/>
            </w:pPr>
            <w:r w:rsidRPr="00E8122D">
              <w:t>Always</w:t>
            </w:r>
          </w:p>
        </w:tc>
        <w:tc>
          <w:tcPr>
            <w:tcW w:w="6300" w:type="dxa"/>
            <w:shd w:val="clear" w:color="auto" w:fill="auto"/>
          </w:tcPr>
          <w:p w:rsidR="009B1210" w:rsidRPr="00E8122D" w:rsidRDefault="009B1210" w:rsidP="00707702">
            <w:pPr>
              <w:pStyle w:val="TableText"/>
            </w:pPr>
            <w:r w:rsidRPr="00E8122D">
              <w:t>Resets the filter fields to the original values</w:t>
            </w:r>
          </w:p>
        </w:tc>
      </w:tr>
      <w:tr w:rsidR="009B1210" w:rsidRPr="00E8122D" w:rsidTr="00E8122D">
        <w:tblPrEx>
          <w:tblCellMar>
            <w:top w:w="43" w:type="dxa"/>
            <w:bottom w:w="43" w:type="dxa"/>
          </w:tblCellMar>
        </w:tblPrEx>
        <w:tc>
          <w:tcPr>
            <w:tcW w:w="1375" w:type="dxa"/>
            <w:shd w:val="clear" w:color="auto" w:fill="auto"/>
          </w:tcPr>
          <w:p w:rsidR="009B1210" w:rsidRPr="00E8122D" w:rsidRDefault="009B1210" w:rsidP="00707702">
            <w:pPr>
              <w:pStyle w:val="TableText"/>
            </w:pPr>
            <w:r w:rsidRPr="00E8122D">
              <w:t>View entry</w:t>
            </w:r>
          </w:p>
        </w:tc>
        <w:tc>
          <w:tcPr>
            <w:tcW w:w="1890" w:type="dxa"/>
            <w:shd w:val="clear" w:color="auto" w:fill="auto"/>
          </w:tcPr>
          <w:p w:rsidR="009B1210" w:rsidRPr="00E8122D" w:rsidRDefault="009B1210" w:rsidP="00707702">
            <w:pPr>
              <w:pStyle w:val="TableText"/>
            </w:pPr>
            <w:r w:rsidRPr="00E8122D">
              <w:t xml:space="preserve">Per listed account, </w:t>
            </w:r>
            <w:r w:rsidRPr="00E8122D">
              <w:lastRenderedPageBreak/>
              <w:t>always</w:t>
            </w:r>
          </w:p>
        </w:tc>
        <w:tc>
          <w:tcPr>
            <w:tcW w:w="6300" w:type="dxa"/>
            <w:shd w:val="clear" w:color="auto" w:fill="auto"/>
          </w:tcPr>
          <w:p w:rsidR="009B1210" w:rsidRPr="00E8122D" w:rsidRDefault="009B1210" w:rsidP="00707702">
            <w:pPr>
              <w:pStyle w:val="TableText"/>
            </w:pPr>
            <w:r w:rsidRPr="00E8122D">
              <w:lastRenderedPageBreak/>
              <w:t xml:space="preserve">The control is enabled on the activity name and enables the user to </w:t>
            </w:r>
            <w:r w:rsidRPr="00E8122D">
              <w:lastRenderedPageBreak/>
              <w:t>review all details of the audit log entry</w:t>
            </w:r>
          </w:p>
        </w:tc>
      </w:tr>
    </w:tbl>
    <w:p w:rsidR="00382358" w:rsidRDefault="006F3A6D" w:rsidP="009B1210">
      <w:pPr>
        <w:pStyle w:val="BodyText"/>
        <w:rPr>
          <w:noProof/>
        </w:rPr>
      </w:pPr>
      <w:r>
        <w:rPr>
          <w:noProof/>
        </w:rPr>
        <w:lastRenderedPageBreak/>
        <w:drawing>
          <wp:inline distT="0" distB="0" distL="0" distR="0" wp14:anchorId="4AF86A81" wp14:editId="371AAF21">
            <wp:extent cx="5105769" cy="4240607"/>
            <wp:effectExtent l="0" t="0" r="0" b="7620"/>
            <wp:docPr id="70" name="Picture 70" descr="admin-audit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dmin-auditLo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08047" cy="4242499"/>
                    </a:xfrm>
                    <a:prstGeom prst="rect">
                      <a:avLst/>
                    </a:prstGeom>
                    <a:noFill/>
                    <a:ln>
                      <a:noFill/>
                    </a:ln>
                  </pic:spPr>
                </pic:pic>
              </a:graphicData>
            </a:graphic>
          </wp:inline>
        </w:drawing>
      </w:r>
    </w:p>
    <w:p w:rsidR="009B1210" w:rsidRDefault="009B1210" w:rsidP="0077676C">
      <w:pPr>
        <w:pStyle w:val="Heading3"/>
      </w:pPr>
      <w:bookmarkStart w:id="457" w:name="_Toc400536931"/>
      <w:r>
        <w:t>Administration Application: View Audit Details Page</w:t>
      </w:r>
      <w:bookmarkEnd w:id="457"/>
    </w:p>
    <w:p w:rsidR="009B1210" w:rsidRDefault="009B1210" w:rsidP="009B1210">
      <w:r>
        <w:t>The View Audit Details Page enables an Administrator to review the details of a single audit log entry.</w:t>
      </w:r>
    </w:p>
    <w:p w:rsidR="009B1210" w:rsidRPr="006E37EF" w:rsidRDefault="009B1210"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9B1210" w:rsidRPr="00E8122D" w:rsidTr="007C178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Description</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Back</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Returns the user to the audit log listing</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Print</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 xml:space="preserve">Prints the current audit entry </w:t>
            </w:r>
          </w:p>
        </w:tc>
      </w:tr>
    </w:tbl>
    <w:p w:rsidR="009B1210" w:rsidRPr="00113266" w:rsidRDefault="006F3A6D" w:rsidP="009B1210">
      <w:pPr>
        <w:pStyle w:val="BodyText"/>
        <w:rPr>
          <w:b/>
          <w:noProof/>
        </w:rPr>
      </w:pPr>
      <w:r>
        <w:rPr>
          <w:noProof/>
        </w:rPr>
        <w:lastRenderedPageBreak/>
        <w:drawing>
          <wp:inline distT="0" distB="0" distL="0" distR="0" wp14:anchorId="15BD5DC8" wp14:editId="1CC37E80">
            <wp:extent cx="5281723" cy="4387893"/>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9098" cy="4385712"/>
                    </a:xfrm>
                    <a:prstGeom prst="rect">
                      <a:avLst/>
                    </a:prstGeom>
                    <a:noFill/>
                    <a:ln>
                      <a:noFill/>
                    </a:ln>
                  </pic:spPr>
                </pic:pic>
              </a:graphicData>
            </a:graphic>
          </wp:inline>
        </w:drawing>
      </w:r>
    </w:p>
    <w:p w:rsidR="009B1210" w:rsidRDefault="009B1210" w:rsidP="0077676C">
      <w:pPr>
        <w:pStyle w:val="Heading3"/>
      </w:pPr>
      <w:bookmarkStart w:id="458" w:name="_Toc400536932"/>
      <w:r>
        <w:t>Administration Application: Message Log Listing Page</w:t>
      </w:r>
      <w:bookmarkEnd w:id="458"/>
    </w:p>
    <w:p w:rsidR="009B1210" w:rsidRDefault="009B1210" w:rsidP="009B1210">
      <w:r>
        <w:t>The Message Log Listing page allows an Administrator to review messages being exchanged with other internal and external systems.</w:t>
      </w:r>
    </w:p>
    <w:p w:rsidR="009B1210" w:rsidRPr="006E37EF" w:rsidRDefault="009B1210"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9B1210" w:rsidRPr="00E8122D" w:rsidTr="007C178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Description</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Apply Filter</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 xml:space="preserve">Resfreshes the pages while applying the current filter fields </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Reset</w:t>
            </w:r>
          </w:p>
        </w:tc>
        <w:tc>
          <w:tcPr>
            <w:tcW w:w="2160" w:type="dxa"/>
            <w:shd w:val="clear" w:color="auto" w:fill="auto"/>
          </w:tcPr>
          <w:p w:rsidR="009B1210" w:rsidRPr="00E8122D" w:rsidRDefault="009B1210" w:rsidP="00707702">
            <w:pPr>
              <w:pStyle w:val="TableText"/>
            </w:pPr>
            <w:r w:rsidRPr="00E8122D">
              <w:t>Always</w:t>
            </w:r>
          </w:p>
        </w:tc>
        <w:tc>
          <w:tcPr>
            <w:tcW w:w="5310" w:type="dxa"/>
            <w:shd w:val="clear" w:color="auto" w:fill="auto"/>
          </w:tcPr>
          <w:p w:rsidR="009B1210" w:rsidRPr="00E8122D" w:rsidRDefault="009B1210" w:rsidP="00707702">
            <w:pPr>
              <w:pStyle w:val="TableText"/>
            </w:pPr>
            <w:r w:rsidRPr="00E8122D">
              <w:t>Resets the filter fields to the original values</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View</w:t>
            </w:r>
          </w:p>
        </w:tc>
        <w:tc>
          <w:tcPr>
            <w:tcW w:w="2160" w:type="dxa"/>
            <w:shd w:val="clear" w:color="auto" w:fill="auto"/>
          </w:tcPr>
          <w:p w:rsidR="009B1210" w:rsidRPr="00E8122D" w:rsidRDefault="009B1210" w:rsidP="00707702">
            <w:pPr>
              <w:pStyle w:val="TableText"/>
            </w:pPr>
            <w:r w:rsidRPr="00E8122D">
              <w:t>Always, one per message</w:t>
            </w:r>
          </w:p>
        </w:tc>
        <w:tc>
          <w:tcPr>
            <w:tcW w:w="5310" w:type="dxa"/>
            <w:shd w:val="clear" w:color="auto" w:fill="auto"/>
          </w:tcPr>
          <w:p w:rsidR="009B1210" w:rsidRPr="00E8122D" w:rsidRDefault="009B1210" w:rsidP="00707702">
            <w:pPr>
              <w:pStyle w:val="TableText"/>
            </w:pPr>
            <w:r w:rsidRPr="00E8122D">
              <w:t>View the contents of the message</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Save</w:t>
            </w:r>
          </w:p>
        </w:tc>
        <w:tc>
          <w:tcPr>
            <w:tcW w:w="2160" w:type="dxa"/>
            <w:shd w:val="clear" w:color="auto" w:fill="auto"/>
          </w:tcPr>
          <w:p w:rsidR="009B1210" w:rsidRPr="00E8122D" w:rsidRDefault="009B1210" w:rsidP="00707702">
            <w:pPr>
              <w:pStyle w:val="TableText"/>
            </w:pPr>
            <w:r w:rsidRPr="00E8122D">
              <w:t>Always, one per message</w:t>
            </w:r>
          </w:p>
        </w:tc>
        <w:tc>
          <w:tcPr>
            <w:tcW w:w="5310" w:type="dxa"/>
            <w:shd w:val="clear" w:color="auto" w:fill="auto"/>
          </w:tcPr>
          <w:p w:rsidR="009B1210" w:rsidRPr="00E8122D" w:rsidRDefault="009B1210" w:rsidP="00707702">
            <w:pPr>
              <w:pStyle w:val="TableText"/>
            </w:pPr>
            <w:r w:rsidRPr="00E8122D">
              <w:t>Save the contents of the message to and XML formatted file</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Conversation</w:t>
            </w:r>
          </w:p>
        </w:tc>
        <w:tc>
          <w:tcPr>
            <w:tcW w:w="2160" w:type="dxa"/>
            <w:shd w:val="clear" w:color="auto" w:fill="auto"/>
          </w:tcPr>
          <w:p w:rsidR="009B1210" w:rsidRPr="00E8122D" w:rsidRDefault="009B1210" w:rsidP="00707702">
            <w:pPr>
              <w:pStyle w:val="TableText"/>
            </w:pPr>
            <w:r w:rsidRPr="00E8122D">
              <w:t>Always, one per message</w:t>
            </w:r>
          </w:p>
        </w:tc>
        <w:tc>
          <w:tcPr>
            <w:tcW w:w="5310" w:type="dxa"/>
            <w:shd w:val="clear" w:color="auto" w:fill="auto"/>
          </w:tcPr>
          <w:p w:rsidR="009B1210" w:rsidRPr="00E8122D" w:rsidRDefault="009B1210" w:rsidP="00707702">
            <w:pPr>
              <w:pStyle w:val="TableText"/>
            </w:pPr>
            <w:r w:rsidRPr="00E8122D">
              <w:t>Refreshes the page and filter on all messages in the same conversation (message thread)</w:t>
            </w:r>
          </w:p>
        </w:tc>
      </w:tr>
      <w:tr w:rsidR="009B1210" w:rsidRPr="00E8122D" w:rsidTr="006A3F51">
        <w:tblPrEx>
          <w:tblCellMar>
            <w:top w:w="43" w:type="dxa"/>
            <w:bottom w:w="43" w:type="dxa"/>
          </w:tblCellMar>
        </w:tblPrEx>
        <w:tc>
          <w:tcPr>
            <w:tcW w:w="2095" w:type="dxa"/>
            <w:shd w:val="clear" w:color="auto" w:fill="auto"/>
          </w:tcPr>
          <w:p w:rsidR="009B1210" w:rsidRPr="00E8122D" w:rsidRDefault="009B1210" w:rsidP="00707702">
            <w:pPr>
              <w:pStyle w:val="TableText"/>
            </w:pPr>
            <w:r w:rsidRPr="00E8122D">
              <w:t>Save Conversation</w:t>
            </w:r>
          </w:p>
        </w:tc>
        <w:tc>
          <w:tcPr>
            <w:tcW w:w="2160" w:type="dxa"/>
            <w:shd w:val="clear" w:color="auto" w:fill="auto"/>
          </w:tcPr>
          <w:p w:rsidR="009B1210" w:rsidRPr="00E8122D" w:rsidRDefault="009B1210" w:rsidP="00707702">
            <w:pPr>
              <w:pStyle w:val="TableText"/>
            </w:pPr>
            <w:r w:rsidRPr="00E8122D">
              <w:t>Always, one per message</w:t>
            </w:r>
          </w:p>
        </w:tc>
        <w:tc>
          <w:tcPr>
            <w:tcW w:w="5310" w:type="dxa"/>
            <w:shd w:val="clear" w:color="auto" w:fill="auto"/>
          </w:tcPr>
          <w:p w:rsidR="009B1210" w:rsidRPr="00E8122D" w:rsidRDefault="009B1210" w:rsidP="00707702">
            <w:pPr>
              <w:pStyle w:val="TableText"/>
            </w:pPr>
            <w:r w:rsidRPr="00E8122D">
              <w:t>Saves the entire message thread to an XML formatted file</w:t>
            </w:r>
          </w:p>
        </w:tc>
      </w:tr>
    </w:tbl>
    <w:p w:rsidR="00382358" w:rsidRDefault="006F3A6D" w:rsidP="009B1210">
      <w:pPr>
        <w:pStyle w:val="BodyText"/>
        <w:rPr>
          <w:noProof/>
        </w:rPr>
      </w:pPr>
      <w:r>
        <w:rPr>
          <w:noProof/>
        </w:rPr>
        <w:lastRenderedPageBreak/>
        <w:drawing>
          <wp:inline distT="0" distB="0" distL="0" distR="0" wp14:anchorId="12D8BADC" wp14:editId="1F8552E8">
            <wp:extent cx="5394346" cy="4071727"/>
            <wp:effectExtent l="0" t="0" r="0" b="5080"/>
            <wp:docPr id="72" name="Picture 72" descr="admin-ex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dmin-exchangeLo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5085" cy="4072285"/>
                    </a:xfrm>
                    <a:prstGeom prst="rect">
                      <a:avLst/>
                    </a:prstGeom>
                    <a:noFill/>
                    <a:ln>
                      <a:noFill/>
                    </a:ln>
                  </pic:spPr>
                </pic:pic>
              </a:graphicData>
            </a:graphic>
          </wp:inline>
        </w:drawing>
      </w:r>
    </w:p>
    <w:p w:rsidR="009B1210" w:rsidRDefault="009B1210" w:rsidP="0077676C">
      <w:pPr>
        <w:pStyle w:val="Heading3"/>
      </w:pPr>
      <w:bookmarkStart w:id="459" w:name="_Toc400536933"/>
      <w:r>
        <w:t>Administration Application: Clinical Model Information Page</w:t>
      </w:r>
      <w:bookmarkEnd w:id="459"/>
    </w:p>
    <w:p w:rsidR="009B1210" w:rsidRDefault="009B1210" w:rsidP="009B1210">
      <w:r>
        <w:t>The Clinical Model Information page shows the user the list of checkable conclusions (as published by the Expert-24 product), as well as the list o</w:t>
      </w:r>
      <w:r w:rsidR="00B530EE">
        <w:t>f</w:t>
      </w:r>
      <w:r>
        <w:t xml:space="preserve"> conclusions that are configured to be suppressed. The configuration of suppressed conclusions happens through a configuration file. This page allows an Administrator to review that configuration.</w:t>
      </w:r>
    </w:p>
    <w:p w:rsidR="009B1210" w:rsidRPr="006E37EF" w:rsidRDefault="009B1210" w:rsidP="00AF0687">
      <w:pPr>
        <w:pStyle w:val="Heading4"/>
      </w:pPr>
      <w:r w:rsidRPr="006E37EF">
        <w:t>Controls</w:t>
      </w:r>
    </w:p>
    <w:tbl>
      <w:tblPr>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95"/>
        <w:gridCol w:w="2160"/>
        <w:gridCol w:w="5310"/>
      </w:tblGrid>
      <w:tr w:rsidR="009B1210" w:rsidRPr="00E8122D" w:rsidTr="007C1788">
        <w:trPr>
          <w:cantSplit/>
          <w:tblHeader/>
        </w:trPr>
        <w:tc>
          <w:tcPr>
            <w:tcW w:w="2095"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Name</w:t>
            </w:r>
          </w:p>
        </w:tc>
        <w:tc>
          <w:tcPr>
            <w:tcW w:w="216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When</w:t>
            </w:r>
          </w:p>
        </w:tc>
        <w:tc>
          <w:tcPr>
            <w:tcW w:w="5310" w:type="dxa"/>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rsidR="009B1210" w:rsidRPr="00E8122D" w:rsidRDefault="009B1210" w:rsidP="00707702">
            <w:pPr>
              <w:pStyle w:val="TableHeading"/>
              <w:rPr>
                <w:sz w:val="22"/>
                <w:szCs w:val="22"/>
              </w:rPr>
            </w:pPr>
            <w:r w:rsidRPr="00E8122D">
              <w:rPr>
                <w:sz w:val="22"/>
                <w:szCs w:val="22"/>
              </w:rPr>
              <w:t>Description</w:t>
            </w:r>
          </w:p>
        </w:tc>
      </w:tr>
      <w:tr w:rsidR="009B1210" w:rsidRPr="00E8122D" w:rsidTr="006A3F51">
        <w:tblPrEx>
          <w:tblCellMar>
            <w:top w:w="43" w:type="dxa"/>
            <w:bottom w:w="43" w:type="dxa"/>
          </w:tblCellMar>
        </w:tblPrEx>
        <w:tc>
          <w:tcPr>
            <w:tcW w:w="9565" w:type="dxa"/>
            <w:gridSpan w:val="3"/>
            <w:shd w:val="clear" w:color="auto" w:fill="auto"/>
          </w:tcPr>
          <w:p w:rsidR="009B1210" w:rsidRPr="00E8122D" w:rsidRDefault="009B1210" w:rsidP="00707702">
            <w:pPr>
              <w:pStyle w:val="TableText"/>
            </w:pPr>
            <w:r w:rsidRPr="00E8122D">
              <w:t>** none **</w:t>
            </w:r>
          </w:p>
        </w:tc>
      </w:tr>
    </w:tbl>
    <w:p w:rsidR="009B1210" w:rsidRDefault="006F3A6D" w:rsidP="009B1210">
      <w:pPr>
        <w:pStyle w:val="BodyText"/>
        <w:rPr>
          <w:noProof/>
        </w:rPr>
      </w:pPr>
      <w:r>
        <w:rPr>
          <w:noProof/>
        </w:rPr>
        <w:lastRenderedPageBreak/>
        <w:drawing>
          <wp:inline distT="0" distB="0" distL="0" distR="0" wp14:anchorId="58CA3E9C" wp14:editId="61D0C694">
            <wp:extent cx="5160537" cy="4406304"/>
            <wp:effectExtent l="0" t="0" r="254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60225" cy="4406037"/>
                    </a:xfrm>
                    <a:prstGeom prst="rect">
                      <a:avLst/>
                    </a:prstGeom>
                    <a:noFill/>
                    <a:ln>
                      <a:noFill/>
                    </a:ln>
                  </pic:spPr>
                </pic:pic>
              </a:graphicData>
            </a:graphic>
          </wp:inline>
        </w:drawing>
      </w:r>
    </w:p>
    <w:p w:rsidR="000A0907" w:rsidRPr="00AE2AA1" w:rsidRDefault="000A0907" w:rsidP="0077676C">
      <w:pPr>
        <w:pStyle w:val="Heading1"/>
      </w:pPr>
      <w:bookmarkStart w:id="460" w:name="_Toc357147957"/>
      <w:bookmarkStart w:id="461" w:name="_Toc400536934"/>
      <w:bookmarkEnd w:id="460"/>
      <w:r w:rsidRPr="00AE2AA1">
        <w:t>System Integrity Controls</w:t>
      </w:r>
      <w:bookmarkEnd w:id="461"/>
      <w:r w:rsidRPr="00AE2AA1">
        <w:t xml:space="preserve"> </w:t>
      </w:r>
    </w:p>
    <w:p w:rsidR="00FA181B" w:rsidRDefault="002D44CD" w:rsidP="00F70087">
      <w:pPr>
        <w:pStyle w:val="BodyText"/>
      </w:pPr>
      <w:r>
        <w:t xml:space="preserve">The application has controls in place to ensure the integrity of the system.  These include user names and passwords required to access the application, persistant database information that provides the ability to audit user information, and the creation and modification of all data.  </w:t>
      </w:r>
    </w:p>
    <w:p w:rsidR="000A0907" w:rsidRPr="00AE2AA1" w:rsidRDefault="00395582" w:rsidP="0077676C">
      <w:pPr>
        <w:pStyle w:val="Heading1"/>
      </w:pPr>
      <w:bookmarkStart w:id="462" w:name="_Toc66167293"/>
      <w:bookmarkStart w:id="463" w:name="_Toc66180194"/>
      <w:bookmarkStart w:id="464" w:name="_Toc66183257"/>
      <w:bookmarkStart w:id="465" w:name="_Toc66889358"/>
      <w:bookmarkEnd w:id="5"/>
      <w:r>
        <w:br w:type="page"/>
      </w:r>
      <w:bookmarkStart w:id="466" w:name="_Toc400536935"/>
      <w:r w:rsidR="000A0907" w:rsidRPr="00AE2AA1">
        <w:lastRenderedPageBreak/>
        <w:t xml:space="preserve">Appendix </w:t>
      </w:r>
      <w:bookmarkEnd w:id="462"/>
      <w:bookmarkEnd w:id="463"/>
      <w:bookmarkEnd w:id="464"/>
      <w:r w:rsidR="000A0907" w:rsidRPr="00AE2AA1">
        <w:t>A</w:t>
      </w:r>
      <w:bookmarkEnd w:id="465"/>
      <w:bookmarkEnd w:id="466"/>
    </w:p>
    <w:p w:rsidR="000A0907" w:rsidRPr="00E86C46" w:rsidRDefault="000A0907" w:rsidP="000A0907">
      <w:r w:rsidRPr="00E86C46">
        <w:t>Attach any addition information that supplements the design specification.</w:t>
      </w:r>
    </w:p>
    <w:p w:rsidR="000A0907" w:rsidRPr="00AE2AA1" w:rsidRDefault="000A0907" w:rsidP="0077676C">
      <w:pPr>
        <w:pStyle w:val="Heading2"/>
      </w:pPr>
      <w:bookmarkStart w:id="467" w:name="_Toc66891931"/>
      <w:bookmarkStart w:id="468" w:name="_Toc400536936"/>
      <w:r w:rsidRPr="00AE2AA1">
        <w:t>Requirements Traceability Matrix</w:t>
      </w:r>
      <w:bookmarkEnd w:id="467"/>
      <w:bookmarkEnd w:id="468"/>
    </w:p>
    <w:p w:rsidR="000A0907" w:rsidRPr="00F5295E" w:rsidRDefault="00D678A6" w:rsidP="00F5295E">
      <w:pPr>
        <w:pStyle w:val="BodyText"/>
      </w:pPr>
      <w:r w:rsidRPr="00F5295E">
        <w:t xml:space="preserve">See the </w:t>
      </w:r>
      <w:r w:rsidR="002E716D">
        <w:t>HLA</w:t>
      </w:r>
      <w:r w:rsidRPr="00F5295E">
        <w:t xml:space="preserve"> Requirements Traceability Matrix document</w:t>
      </w:r>
      <w:r w:rsidR="00395582">
        <w:t>.</w:t>
      </w:r>
    </w:p>
    <w:p w:rsidR="000A0907" w:rsidRDefault="000A0907" w:rsidP="0077676C">
      <w:pPr>
        <w:pStyle w:val="Heading2"/>
      </w:pPr>
      <w:bookmarkStart w:id="469" w:name="_Toc66891932"/>
      <w:bookmarkStart w:id="470" w:name="_Toc400536937"/>
      <w:r w:rsidRPr="00AE2AA1">
        <w:t>Packaging and Installation</w:t>
      </w:r>
      <w:bookmarkEnd w:id="469"/>
      <w:bookmarkEnd w:id="470"/>
    </w:p>
    <w:p w:rsidR="00D678A6" w:rsidRPr="00776D8C" w:rsidRDefault="00D678A6" w:rsidP="00F5295E">
      <w:pPr>
        <w:pStyle w:val="BodyText"/>
      </w:pPr>
      <w:r w:rsidRPr="00776D8C">
        <w:t xml:space="preserve">See the </w:t>
      </w:r>
      <w:r w:rsidR="002E716D">
        <w:t>HLA</w:t>
      </w:r>
      <w:r w:rsidRPr="00776D8C">
        <w:t xml:space="preserve"> Developer Manual document</w:t>
      </w:r>
      <w:r w:rsidR="00395582">
        <w:t>.</w:t>
      </w:r>
    </w:p>
    <w:p w:rsidR="000A0907" w:rsidRPr="00AE2AA1" w:rsidRDefault="000A0907" w:rsidP="0077676C">
      <w:pPr>
        <w:pStyle w:val="Heading2"/>
      </w:pPr>
      <w:bookmarkStart w:id="471" w:name="_Toc366660309"/>
      <w:bookmarkStart w:id="472" w:name="_Toc366661205"/>
      <w:bookmarkStart w:id="473" w:name="_Toc366661321"/>
      <w:bookmarkStart w:id="474" w:name="_Toc366745688"/>
      <w:bookmarkStart w:id="475" w:name="_Toc366851521"/>
      <w:bookmarkStart w:id="476" w:name="_Toc366660310"/>
      <w:bookmarkStart w:id="477" w:name="_Toc366661206"/>
      <w:bookmarkStart w:id="478" w:name="_Toc366661322"/>
      <w:bookmarkStart w:id="479" w:name="_Toc366745689"/>
      <w:bookmarkStart w:id="480" w:name="_Toc366851522"/>
      <w:bookmarkStart w:id="481" w:name="_Toc66891933"/>
      <w:bookmarkStart w:id="482" w:name="_Toc400536938"/>
      <w:bookmarkEnd w:id="471"/>
      <w:bookmarkEnd w:id="472"/>
      <w:bookmarkEnd w:id="473"/>
      <w:bookmarkEnd w:id="474"/>
      <w:bookmarkEnd w:id="475"/>
      <w:bookmarkEnd w:id="476"/>
      <w:bookmarkEnd w:id="477"/>
      <w:bookmarkEnd w:id="478"/>
      <w:bookmarkEnd w:id="479"/>
      <w:bookmarkEnd w:id="480"/>
      <w:r w:rsidRPr="00AE2AA1">
        <w:t>Design Metrics</w:t>
      </w:r>
      <w:bookmarkEnd w:id="481"/>
      <w:bookmarkEnd w:id="482"/>
    </w:p>
    <w:p w:rsidR="00FA181B" w:rsidRDefault="00A00CBA" w:rsidP="00F70087">
      <w:pPr>
        <w:pStyle w:val="BodyText"/>
      </w:pPr>
      <w:r>
        <w:t>The following design metrics where used during design:</w:t>
      </w:r>
    </w:p>
    <w:p w:rsidR="00A00CBA" w:rsidRPr="007C1788" w:rsidRDefault="00A00CBA" w:rsidP="007C1788">
      <w:pPr>
        <w:pStyle w:val="BodyTextBullet1"/>
        <w:numPr>
          <w:ilvl w:val="0"/>
          <w:numId w:val="27"/>
        </w:numPr>
        <w:ind w:hanging="720"/>
        <w:contextualSpacing w:val="0"/>
        <w:rPr>
          <w:rFonts w:ascii="Times New Roman" w:hAnsi="Times New Roman"/>
          <w:sz w:val="24"/>
          <w:szCs w:val="24"/>
        </w:rPr>
      </w:pPr>
      <w:r w:rsidRPr="007C1788">
        <w:rPr>
          <w:rFonts w:ascii="Times New Roman" w:hAnsi="Times New Roman"/>
          <w:b/>
          <w:sz w:val="24"/>
          <w:szCs w:val="24"/>
        </w:rPr>
        <w:t>Cohesion</w:t>
      </w:r>
      <w:r w:rsidRPr="007C1788">
        <w:rPr>
          <w:rFonts w:ascii="Times New Roman" w:hAnsi="Times New Roman"/>
          <w:sz w:val="24"/>
          <w:szCs w:val="24"/>
        </w:rPr>
        <w:t xml:space="preserve"> - The </w:t>
      </w:r>
      <w:r w:rsidRPr="007C1788">
        <w:rPr>
          <w:rFonts w:ascii="Times New Roman" w:hAnsi="Times New Roman"/>
          <w:iCs/>
          <w:sz w:val="24"/>
          <w:szCs w:val="24"/>
        </w:rPr>
        <w:t xml:space="preserve">degree to which the elements of a </w:t>
      </w:r>
      <w:hyperlink r:id="rId109" w:tooltip="Module (programming)" w:history="1">
        <w:r w:rsidRPr="007C1788">
          <w:rPr>
            <w:rStyle w:val="Hyperlink"/>
            <w:rFonts w:ascii="Times New Roman" w:hAnsi="Times New Roman"/>
            <w:iCs/>
            <w:sz w:val="24"/>
            <w:szCs w:val="24"/>
          </w:rPr>
          <w:t>module</w:t>
        </w:r>
      </w:hyperlink>
      <w:r w:rsidRPr="007C1788">
        <w:rPr>
          <w:rFonts w:ascii="Times New Roman" w:hAnsi="Times New Roman"/>
          <w:iCs/>
          <w:sz w:val="24"/>
          <w:szCs w:val="24"/>
        </w:rPr>
        <w:t xml:space="preserve"> belong together</w:t>
      </w:r>
      <w:r w:rsidRPr="007C1788">
        <w:rPr>
          <w:rFonts w:ascii="Times New Roman" w:hAnsi="Times New Roman"/>
          <w:sz w:val="24"/>
          <w:szCs w:val="24"/>
        </w:rPr>
        <w:t xml:space="preserve">. Thus, it is a measure of how strongly-related each piece of functionality expressed by the source code of a software </w:t>
      </w:r>
      <w:hyperlink r:id="rId110" w:tooltip="Module (programming)" w:history="1">
        <w:r w:rsidRPr="007C1788">
          <w:rPr>
            <w:rStyle w:val="Hyperlink"/>
            <w:rFonts w:ascii="Times New Roman" w:hAnsi="Times New Roman"/>
            <w:sz w:val="24"/>
            <w:szCs w:val="24"/>
          </w:rPr>
          <w:t>module</w:t>
        </w:r>
      </w:hyperlink>
      <w:r w:rsidRPr="007C1788">
        <w:rPr>
          <w:rFonts w:ascii="Times New Roman" w:hAnsi="Times New Roman"/>
          <w:sz w:val="24"/>
          <w:szCs w:val="24"/>
        </w:rPr>
        <w:t xml:space="preserve"> is. As applied to </w:t>
      </w:r>
      <w:hyperlink r:id="rId111" w:tooltip="Object-oriented programming" w:history="1">
        <w:r w:rsidRPr="007C1788">
          <w:rPr>
            <w:rStyle w:val="Hyperlink"/>
            <w:rFonts w:ascii="Times New Roman" w:hAnsi="Times New Roman"/>
            <w:sz w:val="24"/>
            <w:szCs w:val="24"/>
          </w:rPr>
          <w:t>object-oriented programming</w:t>
        </w:r>
      </w:hyperlink>
      <w:r w:rsidRPr="007C1788">
        <w:rPr>
          <w:rFonts w:ascii="Times New Roman" w:hAnsi="Times New Roman"/>
          <w:sz w:val="24"/>
          <w:szCs w:val="24"/>
        </w:rPr>
        <w:t>, if the methods that serve the given class tend to be similar in many aspects, then the class is said to have high cohesion. In a highly-cohesive system, code readability and the likelihood of reuse is increased, while complexity is kept manageable.</w:t>
      </w:r>
    </w:p>
    <w:p w:rsidR="00A00CBA" w:rsidRPr="007C1788" w:rsidRDefault="00A00CBA" w:rsidP="007C1788">
      <w:pPr>
        <w:pStyle w:val="BodyTextBullet1"/>
        <w:numPr>
          <w:ilvl w:val="0"/>
          <w:numId w:val="27"/>
        </w:numPr>
        <w:ind w:hanging="720"/>
        <w:contextualSpacing w:val="0"/>
        <w:rPr>
          <w:rFonts w:ascii="Times New Roman" w:hAnsi="Times New Roman"/>
          <w:sz w:val="24"/>
          <w:szCs w:val="24"/>
        </w:rPr>
      </w:pPr>
      <w:r w:rsidRPr="007C1788">
        <w:rPr>
          <w:rFonts w:ascii="Times New Roman" w:hAnsi="Times New Roman"/>
          <w:b/>
          <w:sz w:val="24"/>
          <w:szCs w:val="24"/>
        </w:rPr>
        <w:t>Coupling</w:t>
      </w:r>
      <w:r w:rsidRPr="007C1788">
        <w:rPr>
          <w:rFonts w:ascii="Times New Roman" w:hAnsi="Times New Roman"/>
          <w:sz w:val="24"/>
          <w:szCs w:val="24"/>
        </w:rPr>
        <w:t xml:space="preserve"> - The degree to which each </w:t>
      </w:r>
      <w:hyperlink r:id="rId112" w:tooltip="Module (programming)" w:history="1">
        <w:r w:rsidRPr="007C1788">
          <w:rPr>
            <w:rStyle w:val="Hyperlink"/>
            <w:rFonts w:ascii="Times New Roman" w:hAnsi="Times New Roman"/>
            <w:sz w:val="24"/>
            <w:szCs w:val="24"/>
          </w:rPr>
          <w:t>program module</w:t>
        </w:r>
      </w:hyperlink>
      <w:r w:rsidRPr="007C1788">
        <w:rPr>
          <w:rFonts w:ascii="Times New Roman" w:hAnsi="Times New Roman"/>
          <w:sz w:val="24"/>
          <w:szCs w:val="24"/>
        </w:rPr>
        <w:t xml:space="preserve"> relies on each one of the other modules. Coupling is usually contrasted with </w:t>
      </w:r>
      <w:hyperlink r:id="rId113" w:tooltip="Cohesion (computer science)" w:history="1">
        <w:r w:rsidRPr="007C1788">
          <w:rPr>
            <w:rStyle w:val="Hyperlink"/>
            <w:rFonts w:ascii="Times New Roman" w:hAnsi="Times New Roman"/>
            <w:sz w:val="24"/>
            <w:szCs w:val="24"/>
          </w:rPr>
          <w:t>cohesion</w:t>
        </w:r>
      </w:hyperlink>
      <w:r w:rsidRPr="007C1788">
        <w:rPr>
          <w:rFonts w:ascii="Times New Roman" w:hAnsi="Times New Roman"/>
          <w:sz w:val="24"/>
          <w:szCs w:val="24"/>
        </w:rPr>
        <w:t xml:space="preserve">. Low coupling often correlates with high cohesion, and vice versa. Low coupling is often a sign of a well-structured </w:t>
      </w:r>
      <w:hyperlink r:id="rId114" w:tooltip="Computer" w:history="1">
        <w:r w:rsidRPr="007C1788">
          <w:rPr>
            <w:rStyle w:val="Hyperlink"/>
            <w:rFonts w:ascii="Times New Roman" w:hAnsi="Times New Roman"/>
            <w:sz w:val="24"/>
            <w:szCs w:val="24"/>
          </w:rPr>
          <w:t>computer system</w:t>
        </w:r>
      </w:hyperlink>
      <w:r w:rsidRPr="007C1788">
        <w:rPr>
          <w:rFonts w:ascii="Times New Roman" w:hAnsi="Times New Roman"/>
          <w:sz w:val="24"/>
          <w:szCs w:val="24"/>
        </w:rPr>
        <w:t xml:space="preserve"> and a good design, and when combined with high cohesion, supports the general goals of high readability and maintainability.</w:t>
      </w:r>
    </w:p>
    <w:p w:rsidR="00A00CBA" w:rsidRDefault="00A00CBA" w:rsidP="00F5295E">
      <w:pPr>
        <w:pStyle w:val="BodyText"/>
      </w:pPr>
      <w:r>
        <w:t>The system was designed with a high cohesion</w:t>
      </w:r>
      <w:bookmarkStart w:id="483" w:name="_Toc65309210"/>
      <w:bookmarkStart w:id="484" w:name="_Toc65322727"/>
      <w:bookmarkStart w:id="485" w:name="_Toc65645196"/>
      <w:bookmarkStart w:id="486" w:name="_Toc66167294"/>
      <w:bookmarkStart w:id="487" w:name="_Toc66180195"/>
      <w:bookmarkStart w:id="488" w:name="_Toc66183258"/>
      <w:bookmarkStart w:id="489" w:name="_Toc66889359"/>
      <w:r>
        <w:t xml:space="preserve"> and low coupling in mind.</w:t>
      </w:r>
    </w:p>
    <w:p w:rsidR="000A0907" w:rsidRPr="00AE2AA1" w:rsidRDefault="000A0907" w:rsidP="0077676C">
      <w:pPr>
        <w:pStyle w:val="Heading2"/>
      </w:pPr>
      <w:bookmarkStart w:id="490" w:name="_Toc400536939"/>
      <w:r w:rsidRPr="00AE2AA1">
        <w:t>Glossary of Terms</w:t>
      </w:r>
      <w:bookmarkEnd w:id="483"/>
      <w:bookmarkEnd w:id="484"/>
      <w:bookmarkEnd w:id="485"/>
      <w:bookmarkEnd w:id="486"/>
      <w:bookmarkEnd w:id="487"/>
      <w:bookmarkEnd w:id="488"/>
      <w:bookmarkEnd w:id="489"/>
      <w:bookmarkEnd w:id="490"/>
    </w:p>
    <w:p w:rsidR="00FB103A" w:rsidRPr="00E4121D" w:rsidRDefault="00E71A9B" w:rsidP="004F3A80">
      <w:r w:rsidRPr="00E4121D">
        <w:rPr>
          <w:iCs/>
          <w:szCs w:val="22"/>
        </w:rPr>
        <w:t>For information on the terms used in this document, refer to section 10.6 Definitions, Acronyms and Abbreviations below</w:t>
      </w:r>
      <w:r w:rsidRPr="00E4121D">
        <w:t>.</w:t>
      </w:r>
      <w:r w:rsidRPr="00E4121D" w:rsidDel="00E71A9B">
        <w:t xml:space="preserve"> </w:t>
      </w:r>
    </w:p>
    <w:p w:rsidR="00E35B77" w:rsidRPr="00AE2AA1" w:rsidRDefault="00E35B77" w:rsidP="0077676C">
      <w:pPr>
        <w:pStyle w:val="Heading2"/>
      </w:pPr>
      <w:bookmarkStart w:id="491" w:name="_Toc400536940"/>
      <w:r>
        <w:t>Required Technical Documents</w:t>
      </w:r>
      <w:bookmarkEnd w:id="491"/>
      <w:r>
        <w:t xml:space="preserve"> </w:t>
      </w:r>
    </w:p>
    <w:p w:rsidR="0095218E" w:rsidRPr="007C1788" w:rsidRDefault="0095218E" w:rsidP="007C1788">
      <w:r w:rsidRPr="007C1788">
        <w:t>The following documents must be submitted for review to support proper approval:</w:t>
      </w:r>
    </w:p>
    <w:p w:rsidR="0095218E" w:rsidRPr="0095218E" w:rsidRDefault="0095218E" w:rsidP="007C1788">
      <w:pPr>
        <w:pStyle w:val="ListBullet"/>
      </w:pPr>
      <w:r w:rsidRPr="0095218E">
        <w:t xml:space="preserve">Product Architecture Document; </w:t>
      </w:r>
    </w:p>
    <w:p w:rsidR="0095218E" w:rsidRPr="0095218E" w:rsidRDefault="0095218E" w:rsidP="007C1788">
      <w:pPr>
        <w:pStyle w:val="ListBullet"/>
      </w:pPr>
      <w:r w:rsidRPr="0095218E">
        <w:t xml:space="preserve">Disaster Recovery Plan; </w:t>
      </w:r>
    </w:p>
    <w:p w:rsidR="0095218E" w:rsidRPr="0095218E" w:rsidRDefault="0095218E" w:rsidP="007C1788">
      <w:pPr>
        <w:pStyle w:val="ListBullet"/>
      </w:pPr>
      <w:r w:rsidRPr="0095218E">
        <w:t>Interface Data Mapping</w:t>
      </w:r>
      <w:r w:rsidR="00395582">
        <w:t>; and</w:t>
      </w:r>
    </w:p>
    <w:p w:rsidR="0095218E" w:rsidRPr="0095218E" w:rsidRDefault="0095218E" w:rsidP="007C1788">
      <w:pPr>
        <w:pStyle w:val="ListBullet"/>
      </w:pPr>
      <w:r w:rsidRPr="0095218E">
        <w:t>Security Assurance Strategy</w:t>
      </w:r>
      <w:r w:rsidR="00395582">
        <w:t>.</w:t>
      </w:r>
    </w:p>
    <w:p w:rsidR="00E71A9B" w:rsidRPr="007C1788" w:rsidRDefault="00E71A9B" w:rsidP="007C1788">
      <w:r w:rsidRPr="007C1788">
        <w:lastRenderedPageBreak/>
        <w:t xml:space="preserve">For additional information regarding the VA policies regulating this </w:t>
      </w:r>
      <w:r w:rsidR="002E716D" w:rsidRPr="007C1788">
        <w:t>HLA</w:t>
      </w:r>
      <w:r w:rsidRPr="007C1788">
        <w:t xml:space="preserve"> Project, refer to section 1.6.</w:t>
      </w:r>
    </w:p>
    <w:p w:rsidR="005F0B50" w:rsidRDefault="005F0B50" w:rsidP="0077676C">
      <w:pPr>
        <w:pStyle w:val="Heading2"/>
      </w:pPr>
      <w:bookmarkStart w:id="492" w:name="_Toc400536941"/>
      <w:r>
        <w:t>Definitions, Acronyms and Abbreviations</w:t>
      </w:r>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5517A2" w:rsidRPr="00E8122D" w:rsidTr="00E8122D">
        <w:trPr>
          <w:tblHeader/>
        </w:trPr>
        <w:tc>
          <w:tcPr>
            <w:tcW w:w="2088" w:type="dxa"/>
            <w:shd w:val="clear" w:color="auto" w:fill="365F91" w:themeFill="accent1" w:themeFillShade="BF"/>
          </w:tcPr>
          <w:p w:rsidR="005517A2" w:rsidRPr="00E8122D" w:rsidRDefault="005517A2" w:rsidP="00707702">
            <w:pPr>
              <w:pStyle w:val="TableHeading"/>
              <w:rPr>
                <w:sz w:val="20"/>
                <w:szCs w:val="20"/>
              </w:rPr>
            </w:pPr>
            <w:r w:rsidRPr="00E8122D">
              <w:rPr>
                <w:sz w:val="20"/>
                <w:szCs w:val="20"/>
              </w:rPr>
              <w:t>Term, Acronym, or Abbreviation</w:t>
            </w:r>
          </w:p>
        </w:tc>
        <w:tc>
          <w:tcPr>
            <w:tcW w:w="7488" w:type="dxa"/>
            <w:shd w:val="clear" w:color="auto" w:fill="365F91" w:themeFill="accent1" w:themeFillShade="BF"/>
          </w:tcPr>
          <w:p w:rsidR="005517A2" w:rsidRPr="00E8122D" w:rsidRDefault="005517A2" w:rsidP="00707702">
            <w:pPr>
              <w:pStyle w:val="TableHeading"/>
              <w:rPr>
                <w:sz w:val="20"/>
                <w:szCs w:val="20"/>
              </w:rPr>
            </w:pPr>
            <w:r w:rsidRPr="00E8122D">
              <w:rPr>
                <w:sz w:val="20"/>
                <w:szCs w:val="20"/>
              </w:rPr>
              <w:t>Definition</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AIDE</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Agile Integrated Development Environment</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CCB</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Change Control Board</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COTS</w:t>
            </w:r>
          </w:p>
        </w:tc>
        <w:tc>
          <w:tcPr>
            <w:tcW w:w="7488" w:type="dxa"/>
            <w:shd w:val="clear" w:color="auto" w:fill="auto"/>
            <w:vAlign w:val="center"/>
          </w:tcPr>
          <w:p w:rsidR="005517A2" w:rsidRPr="00E8122D" w:rsidRDefault="005517A2" w:rsidP="00707702">
            <w:pPr>
              <w:pStyle w:val="TableText"/>
              <w:rPr>
                <w:iCs/>
                <w:sz w:val="20"/>
                <w:szCs w:val="20"/>
              </w:rPr>
            </w:pPr>
            <w:r w:rsidRPr="00E8122D">
              <w:rPr>
                <w:color w:val="000000"/>
                <w:sz w:val="20"/>
                <w:szCs w:val="20"/>
              </w:rPr>
              <w:t>Commercially available Off-The-Shelf</w:t>
            </w:r>
            <w:r w:rsidRPr="00E8122D">
              <w:rPr>
                <w:sz w:val="20"/>
                <w:szCs w:val="20"/>
              </w:rPr>
              <w:t> </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CPRS</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sz w:val="20"/>
                <w:szCs w:val="20"/>
              </w:rPr>
              <w:t>Computerized Patient Record System</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CR</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Change Request</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DBA</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Database Administrator</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DDL</w:t>
            </w:r>
          </w:p>
        </w:tc>
        <w:tc>
          <w:tcPr>
            <w:tcW w:w="7488" w:type="dxa"/>
            <w:shd w:val="clear" w:color="auto" w:fill="auto"/>
          </w:tcPr>
          <w:p w:rsidR="005517A2" w:rsidRPr="00E8122D" w:rsidRDefault="005517A2" w:rsidP="00707702">
            <w:pPr>
              <w:pStyle w:val="TableText"/>
              <w:rPr>
                <w:i/>
                <w:sz w:val="20"/>
                <w:szCs w:val="20"/>
              </w:rPr>
            </w:pPr>
            <w:r w:rsidRPr="00E8122D">
              <w:rPr>
                <w:rStyle w:val="Emphasis"/>
                <w:i w:val="0"/>
                <w:sz w:val="20"/>
                <w:szCs w:val="20"/>
              </w:rPr>
              <w:t>Data Definition Language</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EAR</w:t>
            </w:r>
          </w:p>
        </w:tc>
        <w:tc>
          <w:tcPr>
            <w:tcW w:w="7488" w:type="dxa"/>
            <w:shd w:val="clear" w:color="auto" w:fill="auto"/>
          </w:tcPr>
          <w:p w:rsidR="005517A2" w:rsidRPr="00E8122D" w:rsidRDefault="005517A2" w:rsidP="00707702">
            <w:pPr>
              <w:pStyle w:val="TableText"/>
              <w:rPr>
                <w:sz w:val="20"/>
                <w:szCs w:val="20"/>
              </w:rPr>
            </w:pPr>
            <w:r w:rsidRPr="00E8122D">
              <w:rPr>
                <w:rStyle w:val="st"/>
                <w:sz w:val="20"/>
                <w:szCs w:val="20"/>
              </w:rPr>
              <w:t>Enterprise Archive</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EPS</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Enterprise Product Support</w:t>
            </w:r>
          </w:p>
        </w:tc>
      </w:tr>
      <w:tr w:rsidR="005517A2" w:rsidRPr="00E8122D" w:rsidTr="00E8122D">
        <w:tc>
          <w:tcPr>
            <w:tcW w:w="2088" w:type="dxa"/>
            <w:shd w:val="clear" w:color="auto" w:fill="auto"/>
          </w:tcPr>
          <w:p w:rsidR="005517A2" w:rsidRPr="00E8122D" w:rsidRDefault="002E716D" w:rsidP="00707702">
            <w:pPr>
              <w:pStyle w:val="TableText"/>
              <w:rPr>
                <w:sz w:val="20"/>
                <w:szCs w:val="20"/>
              </w:rPr>
            </w:pPr>
            <w:r w:rsidRPr="00E8122D">
              <w:rPr>
                <w:sz w:val="20"/>
                <w:szCs w:val="20"/>
              </w:rPr>
              <w:t>HLA</w:t>
            </w:r>
          </w:p>
        </w:tc>
        <w:tc>
          <w:tcPr>
            <w:tcW w:w="7488" w:type="dxa"/>
            <w:shd w:val="clear" w:color="auto" w:fill="auto"/>
          </w:tcPr>
          <w:p w:rsidR="005517A2" w:rsidRPr="00E8122D" w:rsidRDefault="002E716D" w:rsidP="00707702">
            <w:pPr>
              <w:pStyle w:val="TableText"/>
              <w:rPr>
                <w:sz w:val="20"/>
                <w:szCs w:val="20"/>
              </w:rPr>
            </w:pPr>
            <w:r w:rsidRPr="00E8122D">
              <w:rPr>
                <w:sz w:val="20"/>
                <w:szCs w:val="20"/>
              </w:rPr>
              <w:t>Healthy Living Assessment</w:t>
            </w:r>
            <w:r w:rsidR="005517A2" w:rsidRPr="00E8122D">
              <w:rPr>
                <w:sz w:val="20"/>
                <w:szCs w:val="20"/>
              </w:rPr>
              <w:t>, original name for the Health</w:t>
            </w:r>
            <w:r w:rsidR="005517A2" w:rsidRPr="00E8122D">
              <w:rPr>
                <w:i/>
                <w:sz w:val="20"/>
                <w:szCs w:val="20"/>
              </w:rPr>
              <w:t>e</w:t>
            </w:r>
            <w:r w:rsidR="005517A2" w:rsidRPr="00E8122D">
              <w:rPr>
                <w:sz w:val="20"/>
                <w:szCs w:val="20"/>
              </w:rPr>
              <w:t>Living Assessment project.</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HTTP</w:t>
            </w:r>
          </w:p>
        </w:tc>
        <w:tc>
          <w:tcPr>
            <w:tcW w:w="7488" w:type="dxa"/>
            <w:shd w:val="clear" w:color="auto" w:fill="auto"/>
          </w:tcPr>
          <w:p w:rsidR="005517A2" w:rsidRPr="00E8122D" w:rsidRDefault="005517A2" w:rsidP="00707702">
            <w:pPr>
              <w:pStyle w:val="TableText"/>
              <w:rPr>
                <w:sz w:val="20"/>
                <w:szCs w:val="20"/>
              </w:rPr>
            </w:pPr>
            <w:r w:rsidRPr="00E8122D">
              <w:rPr>
                <w:rStyle w:val="st"/>
                <w:sz w:val="20"/>
                <w:szCs w:val="20"/>
              </w:rPr>
              <w:t xml:space="preserve">Hypertext Transfer Protocol </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HTTPS</w:t>
            </w:r>
          </w:p>
        </w:tc>
        <w:tc>
          <w:tcPr>
            <w:tcW w:w="7488" w:type="dxa"/>
            <w:shd w:val="clear" w:color="auto" w:fill="auto"/>
          </w:tcPr>
          <w:p w:rsidR="005517A2" w:rsidRPr="00E8122D" w:rsidRDefault="005517A2" w:rsidP="00707702">
            <w:pPr>
              <w:pStyle w:val="TableText"/>
              <w:rPr>
                <w:sz w:val="20"/>
                <w:szCs w:val="20"/>
              </w:rPr>
            </w:pPr>
            <w:r w:rsidRPr="00E8122D">
              <w:rPr>
                <w:rStyle w:val="st"/>
                <w:sz w:val="20"/>
                <w:szCs w:val="20"/>
              </w:rPr>
              <w:t>Hypertext Transfer Protocol Secure</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IDE</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Integrated Development Environment</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 xml:space="preserve">IIS </w:t>
            </w:r>
          </w:p>
        </w:tc>
        <w:tc>
          <w:tcPr>
            <w:tcW w:w="7488" w:type="dxa"/>
            <w:shd w:val="clear" w:color="auto" w:fill="auto"/>
          </w:tcPr>
          <w:p w:rsidR="005517A2" w:rsidRPr="00E8122D" w:rsidRDefault="005517A2" w:rsidP="00707702">
            <w:pPr>
              <w:pStyle w:val="TableText"/>
              <w:rPr>
                <w:i/>
                <w:sz w:val="20"/>
                <w:szCs w:val="20"/>
              </w:rPr>
            </w:pPr>
            <w:r w:rsidRPr="00E8122D">
              <w:rPr>
                <w:rStyle w:val="Emphasis"/>
                <w:i w:val="0"/>
                <w:sz w:val="20"/>
                <w:szCs w:val="20"/>
              </w:rPr>
              <w:t>Internet Information Services</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IPT</w:t>
            </w:r>
          </w:p>
        </w:tc>
        <w:tc>
          <w:tcPr>
            <w:tcW w:w="7488" w:type="dxa"/>
            <w:shd w:val="clear" w:color="auto" w:fill="auto"/>
            <w:vAlign w:val="center"/>
          </w:tcPr>
          <w:p w:rsidR="005517A2" w:rsidRPr="00E8122D" w:rsidRDefault="005517A2" w:rsidP="00707702">
            <w:pPr>
              <w:pStyle w:val="TableText"/>
              <w:rPr>
                <w:iCs/>
                <w:sz w:val="20"/>
                <w:szCs w:val="20"/>
              </w:rPr>
            </w:pPr>
            <w:r w:rsidRPr="00E8122D">
              <w:rPr>
                <w:color w:val="000000"/>
                <w:sz w:val="20"/>
                <w:szCs w:val="20"/>
              </w:rPr>
              <w:t>Integrated Project Team (articulated in PMAS)</w:t>
            </w:r>
            <w:r w:rsidRPr="00E8122D">
              <w:rPr>
                <w:sz w:val="20"/>
                <w:szCs w:val="20"/>
              </w:rPr>
              <w:t> </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IV&amp;V</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color w:val="000000"/>
                <w:sz w:val="20"/>
                <w:szCs w:val="20"/>
              </w:rPr>
              <w:t>Independent Verification and Validation</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Java EE</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iCs/>
                <w:color w:val="000000"/>
                <w:sz w:val="20"/>
                <w:szCs w:val="20"/>
              </w:rPr>
              <w:t>Java Enterprise Edition</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JDBC</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sz w:val="20"/>
                <w:szCs w:val="20"/>
              </w:rPr>
              <w:t>Java Database Connectivity</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JPA</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iCs/>
                <w:color w:val="000000"/>
                <w:sz w:val="20"/>
                <w:szCs w:val="20"/>
              </w:rPr>
              <w:t>Java Persistence API</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JSP</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iCs/>
                <w:color w:val="000000"/>
                <w:sz w:val="20"/>
                <w:szCs w:val="20"/>
              </w:rPr>
              <w:t>JavaServer Page</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MHV</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iCs/>
                <w:color w:val="000000"/>
                <w:sz w:val="20"/>
                <w:szCs w:val="20"/>
              </w:rPr>
              <w:t>My</w:t>
            </w:r>
            <w:r w:rsidRPr="00E8122D">
              <w:rPr>
                <w:sz w:val="20"/>
                <w:szCs w:val="20"/>
              </w:rPr>
              <w:t>HealtheVet</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MVC</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iCs/>
                <w:color w:val="000000"/>
                <w:sz w:val="20"/>
                <w:szCs w:val="20"/>
              </w:rPr>
              <w:t>Model-View-Controller</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NCP</w:t>
            </w:r>
          </w:p>
        </w:tc>
        <w:tc>
          <w:tcPr>
            <w:tcW w:w="7488" w:type="dxa"/>
            <w:shd w:val="clear" w:color="auto" w:fill="auto"/>
            <w:vAlign w:val="center"/>
          </w:tcPr>
          <w:p w:rsidR="005517A2" w:rsidRPr="00E8122D" w:rsidRDefault="005517A2" w:rsidP="00707702">
            <w:pPr>
              <w:pStyle w:val="TableText"/>
              <w:rPr>
                <w:iCs/>
                <w:sz w:val="20"/>
                <w:szCs w:val="20"/>
              </w:rPr>
            </w:pPr>
            <w:r w:rsidRPr="00E8122D">
              <w:rPr>
                <w:color w:val="000000"/>
                <w:sz w:val="20"/>
                <w:szCs w:val="20"/>
              </w:rPr>
              <w:t>National Center for Health Promotion &amp; Disease Prevention</w:t>
            </w:r>
            <w:r w:rsidRPr="00E8122D">
              <w:rPr>
                <w:sz w:val="20"/>
                <w:szCs w:val="20"/>
              </w:rPr>
              <w:t> </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ODBC</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sz w:val="20"/>
                <w:szCs w:val="20"/>
              </w:rPr>
              <w:t>Open Database Connectivity</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OHI</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sz w:val="20"/>
                <w:szCs w:val="20"/>
              </w:rPr>
              <w:t>VHA Office of Health Information</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OIT</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sz w:val="20"/>
                <w:szCs w:val="20"/>
              </w:rPr>
              <w:t xml:space="preserve">VA Office of </w:t>
            </w:r>
            <w:r w:rsidRPr="00E8122D">
              <w:rPr>
                <w:rFonts w:eastAsia="Helvetica"/>
                <w:sz w:val="20"/>
                <w:szCs w:val="20"/>
              </w:rPr>
              <w:t>Information and Technology</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ORM</w:t>
            </w:r>
          </w:p>
        </w:tc>
        <w:tc>
          <w:tcPr>
            <w:tcW w:w="7488" w:type="dxa"/>
            <w:shd w:val="clear" w:color="auto" w:fill="auto"/>
            <w:vAlign w:val="center"/>
          </w:tcPr>
          <w:p w:rsidR="005517A2" w:rsidRPr="00E8122D" w:rsidRDefault="005517A2" w:rsidP="00707702">
            <w:pPr>
              <w:pStyle w:val="TableText"/>
              <w:rPr>
                <w:sz w:val="20"/>
                <w:szCs w:val="20"/>
              </w:rPr>
            </w:pPr>
            <w:r w:rsidRPr="00E8122D">
              <w:rPr>
                <w:sz w:val="20"/>
                <w:szCs w:val="20"/>
              </w:rPr>
              <w:t>Object-relational mapping</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color w:val="000000"/>
                <w:sz w:val="20"/>
                <w:szCs w:val="20"/>
              </w:rPr>
              <w:t>PMAS</w:t>
            </w:r>
          </w:p>
        </w:tc>
        <w:tc>
          <w:tcPr>
            <w:tcW w:w="7488" w:type="dxa"/>
            <w:shd w:val="clear" w:color="auto" w:fill="auto"/>
            <w:vAlign w:val="center"/>
          </w:tcPr>
          <w:p w:rsidR="005517A2" w:rsidRPr="00E8122D" w:rsidRDefault="005517A2" w:rsidP="00707702">
            <w:pPr>
              <w:pStyle w:val="TableText"/>
              <w:rPr>
                <w:iCs/>
                <w:sz w:val="20"/>
                <w:szCs w:val="20"/>
              </w:rPr>
            </w:pPr>
            <w:r w:rsidRPr="00E8122D">
              <w:rPr>
                <w:color w:val="000000"/>
                <w:sz w:val="20"/>
                <w:szCs w:val="20"/>
              </w:rPr>
              <w:t>Program Management Accountability System</w:t>
            </w:r>
            <w:r w:rsidRPr="00E8122D">
              <w:rPr>
                <w:sz w:val="20"/>
                <w:szCs w:val="20"/>
              </w:rPr>
              <w:t> </w:t>
            </w:r>
          </w:p>
        </w:tc>
      </w:tr>
      <w:tr w:rsidR="005517A2" w:rsidRPr="00E8122D" w:rsidTr="00E8122D">
        <w:tc>
          <w:tcPr>
            <w:tcW w:w="2088" w:type="dxa"/>
            <w:shd w:val="clear" w:color="auto" w:fill="auto"/>
          </w:tcPr>
          <w:p w:rsidR="005517A2" w:rsidRPr="00E8122D" w:rsidRDefault="005517A2" w:rsidP="00707702">
            <w:pPr>
              <w:pStyle w:val="TableText"/>
              <w:rPr>
                <w:iCs/>
                <w:color w:val="000000"/>
                <w:sz w:val="20"/>
                <w:szCs w:val="20"/>
              </w:rPr>
            </w:pPr>
            <w:r w:rsidRPr="00E8122D">
              <w:rPr>
                <w:iCs/>
                <w:color w:val="000000"/>
                <w:sz w:val="20"/>
                <w:szCs w:val="20"/>
              </w:rPr>
              <w:t>RAID</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rStyle w:val="Emphasis"/>
                <w:i w:val="0"/>
                <w:sz w:val="20"/>
                <w:szCs w:val="20"/>
              </w:rPr>
              <w:t>Redundant Array of Independent Disks</w:t>
            </w:r>
          </w:p>
        </w:tc>
      </w:tr>
      <w:tr w:rsidR="005517A2" w:rsidRPr="00E8122D" w:rsidTr="00E8122D">
        <w:tc>
          <w:tcPr>
            <w:tcW w:w="2088" w:type="dxa"/>
            <w:shd w:val="clear" w:color="auto" w:fill="auto"/>
          </w:tcPr>
          <w:p w:rsidR="005517A2" w:rsidRPr="00E8122D" w:rsidRDefault="005517A2" w:rsidP="00707702">
            <w:pPr>
              <w:pStyle w:val="TableText"/>
              <w:rPr>
                <w:iCs/>
                <w:color w:val="000000"/>
                <w:sz w:val="20"/>
                <w:szCs w:val="20"/>
              </w:rPr>
            </w:pPr>
            <w:r w:rsidRPr="00E8122D">
              <w:rPr>
                <w:iCs/>
                <w:color w:val="000000"/>
                <w:sz w:val="20"/>
                <w:szCs w:val="20"/>
              </w:rPr>
              <w:t>RPO</w:t>
            </w:r>
          </w:p>
        </w:tc>
        <w:tc>
          <w:tcPr>
            <w:tcW w:w="7488" w:type="dxa"/>
            <w:shd w:val="clear" w:color="auto" w:fill="auto"/>
            <w:vAlign w:val="center"/>
          </w:tcPr>
          <w:p w:rsidR="005517A2" w:rsidRPr="00E8122D" w:rsidRDefault="005517A2" w:rsidP="00707702">
            <w:pPr>
              <w:pStyle w:val="TableText"/>
              <w:rPr>
                <w:iCs/>
                <w:color w:val="000000"/>
                <w:sz w:val="20"/>
                <w:szCs w:val="20"/>
              </w:rPr>
            </w:pPr>
            <w:r w:rsidRPr="00E8122D">
              <w:rPr>
                <w:sz w:val="20"/>
                <w:szCs w:val="20"/>
              </w:rPr>
              <w:t>Recovery Point Objective</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RQM</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IBM Rational Quality Manager</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RRC</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IBM Rational Requirement Composer</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RSD</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Requirement Specification Document</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RTC</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 xml:space="preserve">IBM Rational Team Concert </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SAN</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Storage Area Network</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SCC</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Source Code Control</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SCM</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Software Configuration Management</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SEDR</w:t>
            </w:r>
          </w:p>
        </w:tc>
        <w:tc>
          <w:tcPr>
            <w:tcW w:w="7488" w:type="dxa"/>
            <w:shd w:val="clear" w:color="auto" w:fill="auto"/>
          </w:tcPr>
          <w:p w:rsidR="005517A2" w:rsidRPr="00E8122D" w:rsidRDefault="005517A2" w:rsidP="00707702">
            <w:pPr>
              <w:pStyle w:val="TableText"/>
              <w:rPr>
                <w:sz w:val="20"/>
                <w:szCs w:val="20"/>
              </w:rPr>
            </w:pPr>
            <w:r w:rsidRPr="00E8122D">
              <w:rPr>
                <w:rStyle w:val="Hyperlink"/>
                <w:color w:val="auto"/>
                <w:sz w:val="20"/>
                <w:szCs w:val="20"/>
                <w:u w:val="none"/>
              </w:rPr>
              <w:t>Systems Engineering and Design Review</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SM</w:t>
            </w:r>
          </w:p>
        </w:tc>
        <w:tc>
          <w:tcPr>
            <w:tcW w:w="7488" w:type="dxa"/>
            <w:shd w:val="clear" w:color="auto" w:fill="auto"/>
          </w:tcPr>
          <w:p w:rsidR="005517A2" w:rsidRPr="00E8122D" w:rsidRDefault="005517A2" w:rsidP="00707702">
            <w:pPr>
              <w:pStyle w:val="TableText"/>
              <w:rPr>
                <w:rStyle w:val="Hyperlink"/>
                <w:color w:val="auto"/>
                <w:sz w:val="20"/>
                <w:szCs w:val="20"/>
                <w:u w:val="none"/>
              </w:rPr>
            </w:pPr>
            <w:r w:rsidRPr="00E8122D">
              <w:rPr>
                <w:rStyle w:val="Hyperlink"/>
                <w:color w:val="auto"/>
                <w:sz w:val="20"/>
                <w:szCs w:val="20"/>
                <w:u w:val="none"/>
              </w:rPr>
              <w:t>Secure Messaging</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lastRenderedPageBreak/>
              <w:t>SQA</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Software Quality Assurance</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SQL</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Structured Query Language</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SSL</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Secure Socket Layer</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SSO</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Single sign-on</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TRM</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Technical Reference Model</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TRR</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Test Readiness Review</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UAT</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User Acceptance Test</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UML</w:t>
            </w:r>
          </w:p>
        </w:tc>
        <w:tc>
          <w:tcPr>
            <w:tcW w:w="7488" w:type="dxa"/>
            <w:shd w:val="clear" w:color="auto" w:fill="auto"/>
          </w:tcPr>
          <w:p w:rsidR="005517A2" w:rsidRPr="00E8122D" w:rsidRDefault="005517A2" w:rsidP="00707702">
            <w:pPr>
              <w:pStyle w:val="TableText"/>
              <w:rPr>
                <w:i/>
                <w:sz w:val="20"/>
                <w:szCs w:val="20"/>
              </w:rPr>
            </w:pPr>
            <w:r w:rsidRPr="00E8122D">
              <w:rPr>
                <w:rStyle w:val="Emphasis"/>
                <w:i w:val="0"/>
                <w:sz w:val="20"/>
                <w:szCs w:val="20"/>
              </w:rPr>
              <w:t>Unified Modeling Language</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VAMC</w:t>
            </w:r>
          </w:p>
        </w:tc>
        <w:tc>
          <w:tcPr>
            <w:tcW w:w="7488" w:type="dxa"/>
            <w:shd w:val="clear" w:color="auto" w:fill="auto"/>
          </w:tcPr>
          <w:p w:rsidR="005517A2" w:rsidRPr="00E8122D" w:rsidRDefault="005517A2" w:rsidP="00707702">
            <w:pPr>
              <w:pStyle w:val="TableText"/>
              <w:rPr>
                <w:rStyle w:val="Emphasis"/>
                <w:i w:val="0"/>
                <w:sz w:val="20"/>
                <w:szCs w:val="20"/>
              </w:rPr>
            </w:pPr>
            <w:r w:rsidRPr="00E8122D">
              <w:rPr>
                <w:sz w:val="20"/>
                <w:szCs w:val="20"/>
              </w:rPr>
              <w:t>VA Medical Center</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VDD</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Version Description Documents</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VHA</w:t>
            </w:r>
          </w:p>
        </w:tc>
        <w:tc>
          <w:tcPr>
            <w:tcW w:w="7488" w:type="dxa"/>
            <w:shd w:val="clear" w:color="auto" w:fill="auto"/>
          </w:tcPr>
          <w:p w:rsidR="005517A2" w:rsidRPr="00E8122D" w:rsidRDefault="005517A2" w:rsidP="00707702">
            <w:pPr>
              <w:pStyle w:val="TableText"/>
              <w:rPr>
                <w:sz w:val="20"/>
                <w:szCs w:val="20"/>
              </w:rPr>
            </w:pPr>
            <w:r w:rsidRPr="00E8122D">
              <w:rPr>
                <w:sz w:val="20"/>
                <w:szCs w:val="20"/>
              </w:rPr>
              <w:t>Veterans Health Administration</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XML</w:t>
            </w:r>
          </w:p>
        </w:tc>
        <w:tc>
          <w:tcPr>
            <w:tcW w:w="7488" w:type="dxa"/>
            <w:shd w:val="clear" w:color="auto" w:fill="auto"/>
          </w:tcPr>
          <w:p w:rsidR="005517A2" w:rsidRPr="00E8122D" w:rsidRDefault="005517A2" w:rsidP="00707702">
            <w:pPr>
              <w:pStyle w:val="TableText"/>
              <w:rPr>
                <w:sz w:val="20"/>
                <w:szCs w:val="20"/>
              </w:rPr>
            </w:pPr>
            <w:r w:rsidRPr="00E8122D">
              <w:rPr>
                <w:rStyle w:val="st"/>
                <w:sz w:val="20"/>
                <w:szCs w:val="20"/>
              </w:rPr>
              <w:t>EXtensible Markup Language</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XSD</w:t>
            </w:r>
          </w:p>
        </w:tc>
        <w:tc>
          <w:tcPr>
            <w:tcW w:w="7488" w:type="dxa"/>
            <w:shd w:val="clear" w:color="auto" w:fill="auto"/>
          </w:tcPr>
          <w:p w:rsidR="005517A2" w:rsidRPr="00E8122D" w:rsidRDefault="005517A2" w:rsidP="00707702">
            <w:pPr>
              <w:pStyle w:val="TableText"/>
              <w:rPr>
                <w:rStyle w:val="st"/>
                <w:i/>
                <w:sz w:val="20"/>
                <w:szCs w:val="20"/>
              </w:rPr>
            </w:pPr>
            <w:r w:rsidRPr="00E8122D">
              <w:rPr>
                <w:rStyle w:val="Emphasis"/>
                <w:i w:val="0"/>
                <w:sz w:val="20"/>
                <w:szCs w:val="20"/>
              </w:rPr>
              <w:t>XML Schema Definition</w:t>
            </w:r>
          </w:p>
        </w:tc>
      </w:tr>
      <w:tr w:rsidR="005517A2" w:rsidRPr="00E8122D" w:rsidTr="00E8122D">
        <w:tc>
          <w:tcPr>
            <w:tcW w:w="2088" w:type="dxa"/>
            <w:shd w:val="clear" w:color="auto" w:fill="auto"/>
          </w:tcPr>
          <w:p w:rsidR="005517A2" w:rsidRPr="00E8122D" w:rsidRDefault="005517A2" w:rsidP="00707702">
            <w:pPr>
              <w:pStyle w:val="TableText"/>
              <w:rPr>
                <w:sz w:val="20"/>
                <w:szCs w:val="20"/>
              </w:rPr>
            </w:pPr>
            <w:r w:rsidRPr="00E8122D">
              <w:rPr>
                <w:sz w:val="20"/>
                <w:szCs w:val="20"/>
              </w:rPr>
              <w:t>XSL</w:t>
            </w:r>
          </w:p>
        </w:tc>
        <w:tc>
          <w:tcPr>
            <w:tcW w:w="7488" w:type="dxa"/>
            <w:shd w:val="clear" w:color="auto" w:fill="auto"/>
          </w:tcPr>
          <w:p w:rsidR="005517A2" w:rsidRPr="00E8122D" w:rsidRDefault="005517A2" w:rsidP="00707702">
            <w:pPr>
              <w:pStyle w:val="TableText"/>
              <w:rPr>
                <w:sz w:val="20"/>
                <w:szCs w:val="20"/>
              </w:rPr>
            </w:pPr>
            <w:r w:rsidRPr="00E8122D">
              <w:rPr>
                <w:rStyle w:val="st"/>
                <w:sz w:val="20"/>
                <w:szCs w:val="20"/>
              </w:rPr>
              <w:t>EXtensible Stylesheet Language</w:t>
            </w:r>
          </w:p>
        </w:tc>
      </w:tr>
    </w:tbl>
    <w:p w:rsidR="007C1788" w:rsidRPr="007C1788" w:rsidRDefault="007C1788" w:rsidP="007C1788">
      <w:bookmarkStart w:id="493" w:name="_Toc236195839"/>
      <w:bookmarkStart w:id="494" w:name="_Toc251596869"/>
    </w:p>
    <w:p w:rsidR="00707702" w:rsidRDefault="00707702" w:rsidP="0077676C">
      <w:pPr>
        <w:pStyle w:val="Heading1"/>
        <w:numPr>
          <w:ilvl w:val="0"/>
          <w:numId w:val="0"/>
        </w:numPr>
      </w:pPr>
      <w:r>
        <w:br w:type="page"/>
      </w:r>
    </w:p>
    <w:p w:rsidR="00DB14D5" w:rsidRDefault="00DB14D5" w:rsidP="0077676C">
      <w:pPr>
        <w:pStyle w:val="Heading1"/>
        <w:numPr>
          <w:ilvl w:val="0"/>
          <w:numId w:val="0"/>
        </w:numPr>
      </w:pPr>
      <w:bookmarkStart w:id="495" w:name="_Toc400536942"/>
      <w:r w:rsidRPr="004C6A48">
        <w:lastRenderedPageBreak/>
        <w:t>Attachment A - Approval Signatures</w:t>
      </w:r>
      <w:bookmarkEnd w:id="493"/>
      <w:bookmarkEnd w:id="494"/>
      <w:bookmarkEnd w:id="495"/>
    </w:p>
    <w:p w:rsidR="004C6A48" w:rsidRDefault="004C6A48" w:rsidP="004C6A48">
      <w:pPr>
        <w:pStyle w:val="BodyText"/>
      </w:pPr>
      <w:r w:rsidRPr="00A149B3">
        <w:t xml:space="preserve">This section is used to document the approval of the </w:t>
      </w:r>
      <w:r>
        <w:t xml:space="preserve">HealtheLiving (HLA) System Design Document. </w:t>
      </w:r>
    </w:p>
    <w:p w:rsidR="004C6A48" w:rsidRDefault="004C6A48" w:rsidP="004C6A48"/>
    <w:p w:rsidR="004C6A48" w:rsidRPr="004C6A48" w:rsidRDefault="004C6A48" w:rsidP="004C6A48"/>
    <w:p w:rsidR="004C6A48" w:rsidRPr="004C6A48" w:rsidRDefault="00636D73" w:rsidP="00636D73">
      <w:pPr>
        <w:tabs>
          <w:tab w:val="right" w:pos="9360"/>
        </w:tabs>
      </w:pPr>
      <w:r w:rsidRPr="00636D73">
        <w:rPr>
          <w:u w:val="single"/>
        </w:rPr>
        <w:drawing>
          <wp:inline distT="0" distB="0" distL="0" distR="0" wp14:anchorId="402B0F66" wp14:editId="4EFA8782">
            <wp:extent cx="5943600" cy="788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788670"/>
                    </a:xfrm>
                    <a:prstGeom prst="rect">
                      <a:avLst/>
                    </a:prstGeom>
                  </pic:spPr>
                </pic:pic>
              </a:graphicData>
            </a:graphic>
          </wp:inline>
        </w:drawing>
      </w:r>
      <w:r w:rsidR="004C6A48" w:rsidRPr="004C6A48">
        <w:t>Richard Beaudoin</w:t>
      </w:r>
    </w:p>
    <w:p w:rsidR="004C6A48" w:rsidRPr="004C6A48" w:rsidRDefault="004C6A48" w:rsidP="004C6A48">
      <w:r w:rsidRPr="004C6A48">
        <w:t>MHV Program Manager/MHV IPT Co-Chair</w:t>
      </w:r>
      <w:r w:rsidR="00BB7896">
        <w:t>/HLA Project Manager</w:t>
      </w:r>
    </w:p>
    <w:p w:rsidR="004C6A48" w:rsidRDefault="004C6A48" w:rsidP="004C6A48"/>
    <w:p w:rsidR="007116FF" w:rsidRDefault="007116FF" w:rsidP="004C6A48">
      <w:bookmarkStart w:id="496" w:name="_GoBack"/>
      <w:bookmarkEnd w:id="496"/>
    </w:p>
    <w:p w:rsidR="0035233D" w:rsidRPr="004C6A48" w:rsidRDefault="0035233D" w:rsidP="004C6A48"/>
    <w:p w:rsidR="004C6A48" w:rsidRDefault="004C6A48" w:rsidP="004C6A48"/>
    <w:p w:rsidR="00E8122D" w:rsidRPr="00E8122D" w:rsidRDefault="00E8122D" w:rsidP="00E8122D">
      <w:pPr>
        <w:tabs>
          <w:tab w:val="right" w:pos="9360"/>
        </w:tabs>
        <w:rPr>
          <w:u w:val="single"/>
        </w:rPr>
      </w:pPr>
      <w:r w:rsidRPr="00E8122D">
        <w:rPr>
          <w:u w:val="single"/>
        </w:rPr>
        <w:tab/>
      </w:r>
    </w:p>
    <w:p w:rsidR="004C6A48" w:rsidRPr="00943BDA" w:rsidRDefault="004C6A48" w:rsidP="004C6A48">
      <w:pPr>
        <w:autoSpaceDE w:val="0"/>
        <w:autoSpaceDN w:val="0"/>
        <w:adjustRightInd w:val="0"/>
        <w:rPr>
          <w:rFonts w:eastAsia="Calibri"/>
          <w:color w:val="000000"/>
        </w:rPr>
      </w:pPr>
      <w:r w:rsidRPr="00943BDA">
        <w:rPr>
          <w:rFonts w:eastAsia="Calibri"/>
          <w:color w:val="000000"/>
        </w:rPr>
        <w:t>Theresa Hancock, Director and MHV IPT Co-Chair / VCHIO</w:t>
      </w:r>
    </w:p>
    <w:p w:rsidR="004C6A48" w:rsidRPr="004C6A48" w:rsidRDefault="004C6A48" w:rsidP="004C6A48">
      <w:r w:rsidRPr="004C6A48">
        <w:t>Business Sponsor</w:t>
      </w:r>
    </w:p>
    <w:p w:rsidR="0035233D" w:rsidRDefault="0035233D" w:rsidP="004C6A48"/>
    <w:p w:rsidR="00E8122D" w:rsidRPr="00E8122D" w:rsidRDefault="00827176" w:rsidP="00E8122D">
      <w:pPr>
        <w:tabs>
          <w:tab w:val="right" w:pos="9360"/>
        </w:tabs>
        <w:rPr>
          <w:u w:val="single"/>
        </w:rPr>
      </w:pPr>
      <w:r>
        <w:rPr>
          <w:u w:val="single"/>
        </w:rPr>
        <w:t>//es//</w:t>
      </w:r>
      <w:r w:rsidRPr="00827176">
        <w:rPr>
          <w:u w:val="single"/>
        </w:rPr>
        <w:t xml:space="preserve"> </w:t>
      </w:r>
      <w:r w:rsidRPr="00827176">
        <w:rPr>
          <w:rFonts w:eastAsia="Calibri"/>
          <w:color w:val="000000"/>
          <w:u w:val="single"/>
        </w:rPr>
        <w:t>Vijayakumar R</w:t>
      </w:r>
      <w:r w:rsidRPr="00827176">
        <w:rPr>
          <w:rFonts w:eastAsia="Calibri"/>
          <w:color w:val="000000"/>
          <w:u w:val="single"/>
        </w:rPr>
        <w:t xml:space="preserve">. </w:t>
      </w:r>
      <w:r w:rsidRPr="00827176">
        <w:rPr>
          <w:rFonts w:eastAsia="Calibri"/>
          <w:color w:val="000000"/>
          <w:u w:val="single"/>
        </w:rPr>
        <w:t>Bekkem</w:t>
      </w:r>
      <w:r w:rsidR="00E8122D" w:rsidRPr="00E8122D">
        <w:rPr>
          <w:u w:val="single"/>
        </w:rPr>
        <w:tab/>
      </w:r>
    </w:p>
    <w:p w:rsidR="004C6A48" w:rsidRPr="0014692A" w:rsidRDefault="004C6A48" w:rsidP="004C6A48">
      <w:pPr>
        <w:autoSpaceDE w:val="0"/>
        <w:autoSpaceDN w:val="0"/>
        <w:adjustRightInd w:val="0"/>
        <w:rPr>
          <w:rFonts w:eastAsia="Calibri"/>
          <w:color w:val="000000"/>
        </w:rPr>
      </w:pPr>
      <w:r w:rsidRPr="0014692A">
        <w:rPr>
          <w:rFonts w:eastAsia="Calibri"/>
          <w:color w:val="000000"/>
        </w:rPr>
        <w:t xml:space="preserve">Bekkem, Vijayakumar R., OI&amp;T Office of Architecture, Strategy &amp; Design </w:t>
      </w:r>
    </w:p>
    <w:p w:rsidR="004C6A48" w:rsidRPr="004C6A48" w:rsidRDefault="004C6A48" w:rsidP="004C6A48">
      <w:r w:rsidRPr="004C6A48">
        <w:t>Enterprise Architecture</w:t>
      </w:r>
    </w:p>
    <w:p w:rsidR="0035233D" w:rsidRPr="004C6A48" w:rsidRDefault="0035233D" w:rsidP="004C6A48"/>
    <w:p w:rsidR="004C6A48" w:rsidRPr="004C6A48" w:rsidRDefault="004C6A48" w:rsidP="004C6A48"/>
    <w:p w:rsidR="00E8122D" w:rsidRPr="00E8122D" w:rsidRDefault="00827176" w:rsidP="00E8122D">
      <w:pPr>
        <w:tabs>
          <w:tab w:val="right" w:pos="9360"/>
        </w:tabs>
        <w:rPr>
          <w:u w:val="single"/>
        </w:rPr>
      </w:pPr>
      <w:r>
        <w:rPr>
          <w:u w:val="single"/>
        </w:rPr>
        <w:t>//es/</w:t>
      </w:r>
      <w:r w:rsidRPr="00827176">
        <w:rPr>
          <w:u w:val="single"/>
        </w:rPr>
        <w:t xml:space="preserve">/ </w:t>
      </w:r>
      <w:r w:rsidRPr="00827176">
        <w:rPr>
          <w:rFonts w:eastAsia="Calibri"/>
          <w:color w:val="000000"/>
          <w:u w:val="single"/>
        </w:rPr>
        <w:t>Jennifer K</w:t>
      </w:r>
      <w:r w:rsidRPr="00827176">
        <w:rPr>
          <w:rFonts w:eastAsia="Calibri"/>
          <w:color w:val="000000"/>
          <w:u w:val="single"/>
        </w:rPr>
        <w:t xml:space="preserve">. </w:t>
      </w:r>
      <w:r w:rsidRPr="00827176">
        <w:rPr>
          <w:rFonts w:eastAsia="Calibri"/>
          <w:color w:val="000000"/>
          <w:u w:val="single"/>
        </w:rPr>
        <w:t>Berg</w:t>
      </w:r>
      <w:r w:rsidR="00E8122D" w:rsidRPr="00E8122D">
        <w:rPr>
          <w:u w:val="single"/>
        </w:rPr>
        <w:tab/>
      </w:r>
    </w:p>
    <w:p w:rsidR="004C6A48" w:rsidRPr="0014692A" w:rsidRDefault="004C6A48" w:rsidP="004C6A48">
      <w:pPr>
        <w:autoSpaceDE w:val="0"/>
        <w:autoSpaceDN w:val="0"/>
        <w:adjustRightInd w:val="0"/>
        <w:rPr>
          <w:rFonts w:eastAsia="Calibri"/>
          <w:color w:val="000000"/>
        </w:rPr>
      </w:pPr>
      <w:r w:rsidRPr="0014692A">
        <w:rPr>
          <w:rFonts w:eastAsia="Calibri"/>
          <w:color w:val="000000"/>
        </w:rPr>
        <w:t xml:space="preserve">Berg, Jennifer </w:t>
      </w:r>
      <w:r>
        <w:rPr>
          <w:rFonts w:eastAsia="Calibri"/>
          <w:color w:val="000000"/>
        </w:rPr>
        <w:t>K., SDE PAO Project Manager</w:t>
      </w:r>
    </w:p>
    <w:p w:rsidR="004C6A48" w:rsidRDefault="004C6A48" w:rsidP="004C6A48">
      <w:pPr>
        <w:rPr>
          <w:rFonts w:eastAsia="Calibri"/>
          <w:color w:val="000000"/>
        </w:rPr>
      </w:pPr>
      <w:r w:rsidRPr="0014692A">
        <w:rPr>
          <w:rFonts w:eastAsia="Calibri"/>
          <w:color w:val="000000"/>
        </w:rPr>
        <w:t>Service Delivery &amp; Engineering</w:t>
      </w:r>
    </w:p>
    <w:p w:rsidR="0073678E" w:rsidRDefault="0073678E" w:rsidP="004C6A48">
      <w:pPr>
        <w:rPr>
          <w:rFonts w:eastAsia="Calibri"/>
          <w:color w:val="000000"/>
        </w:rPr>
      </w:pPr>
    </w:p>
    <w:p w:rsidR="0073678E" w:rsidRDefault="0073678E" w:rsidP="0073678E">
      <w:pPr>
        <w:pStyle w:val="Attachment"/>
        <w:sectPr w:rsidR="0073678E" w:rsidSect="008D626B">
          <w:headerReference w:type="even" r:id="rId116"/>
          <w:pgSz w:w="12240" w:h="15840" w:code="1"/>
          <w:pgMar w:top="1440" w:right="1440" w:bottom="1440" w:left="1440" w:header="720" w:footer="720" w:gutter="0"/>
          <w:cols w:space="720"/>
          <w:docGrid w:linePitch="360"/>
        </w:sectPr>
      </w:pPr>
    </w:p>
    <w:p w:rsidR="0073678E" w:rsidRPr="0073678E" w:rsidRDefault="0073678E" w:rsidP="0073678E">
      <w:pPr>
        <w:pStyle w:val="Attachment"/>
      </w:pPr>
      <w:r w:rsidRPr="0073678E">
        <w:lastRenderedPageBreak/>
        <w:t>Signature Verification</w:t>
      </w:r>
    </w:p>
    <w:p w:rsidR="0073678E" w:rsidRDefault="0073678E" w:rsidP="004C6A48">
      <w:pPr>
        <w:rPr>
          <w:rFonts w:eastAsia="Calibri"/>
          <w:color w:val="000000"/>
        </w:rPr>
      </w:pPr>
      <w:r>
        <w:rPr>
          <w:rFonts w:eastAsia="Calibri"/>
          <w:noProof/>
          <w:color w:val="000000"/>
        </w:rPr>
        <w:drawing>
          <wp:inline distT="0" distB="0" distL="0" distR="0" wp14:anchorId="7059F3EF" wp14:editId="45F018DA">
            <wp:extent cx="5940425" cy="2268855"/>
            <wp:effectExtent l="0" t="0" r="3175" b="0"/>
            <wp:docPr id="6" name="Picture 6" descr="Q:\MHV_PMO\Documentation\HLA\Signature Verification\Berg-SDD-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Q:\MHV_PMO\Documentation\HLA\Signature Verification\Berg-SDD-Signatur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268855"/>
                    </a:xfrm>
                    <a:prstGeom prst="rect">
                      <a:avLst/>
                    </a:prstGeom>
                    <a:noFill/>
                    <a:ln>
                      <a:noFill/>
                    </a:ln>
                  </pic:spPr>
                </pic:pic>
              </a:graphicData>
            </a:graphic>
          </wp:inline>
        </w:drawing>
      </w:r>
    </w:p>
    <w:p w:rsidR="00C67EF4" w:rsidRDefault="0073678E" w:rsidP="002E4864">
      <w:pPr>
        <w:pStyle w:val="BodyText"/>
        <w:spacing w:after="60"/>
      </w:pPr>
      <w:r>
        <w:rPr>
          <w:noProof/>
        </w:rPr>
        <w:drawing>
          <wp:inline distT="0" distB="0" distL="0" distR="0" wp14:anchorId="26F634CB" wp14:editId="4E54222B">
            <wp:extent cx="5940425" cy="2589530"/>
            <wp:effectExtent l="0" t="0" r="3175" b="1270"/>
            <wp:docPr id="1" name="Picture 1" descr="Q:\MHV_PMO\Documentation\HLA\Signature Verification\Bekkem-SDD-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MHV_PMO\Documentation\HLA\Signature Verification\Bekkem-SDD-Signatur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425" cy="2589530"/>
                    </a:xfrm>
                    <a:prstGeom prst="rect">
                      <a:avLst/>
                    </a:prstGeom>
                    <a:noFill/>
                    <a:ln>
                      <a:noFill/>
                    </a:ln>
                  </pic:spPr>
                </pic:pic>
              </a:graphicData>
            </a:graphic>
          </wp:inline>
        </w:drawing>
      </w:r>
    </w:p>
    <w:p w:rsidR="0073678E" w:rsidRPr="0068188B" w:rsidRDefault="0073678E" w:rsidP="002E4864">
      <w:pPr>
        <w:pStyle w:val="BodyText"/>
        <w:spacing w:after="60"/>
      </w:pPr>
    </w:p>
    <w:sectPr w:rsidR="0073678E" w:rsidRPr="0068188B" w:rsidSect="008D626B">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4495" w:rsidRDefault="00984495">
      <w:r>
        <w:separator/>
      </w:r>
    </w:p>
    <w:p w:rsidR="00984495" w:rsidRDefault="00984495"/>
  </w:endnote>
  <w:endnote w:type="continuationSeparator" w:id="0">
    <w:p w:rsidR="00984495" w:rsidRDefault="00984495">
      <w:r>
        <w:continuationSeparator/>
      </w:r>
    </w:p>
    <w:p w:rsidR="00984495" w:rsidRDefault="009844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495" w:rsidRDefault="00984495" w:rsidP="00D3642C">
    <w:pPr>
      <w:pStyle w:val="Footer"/>
      <w:rPr>
        <w:rStyle w:val="PageNumber"/>
      </w:rPr>
    </w:pPr>
    <w:r>
      <w:t>System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rsidR="00984495" w:rsidRPr="009629BC" w:rsidRDefault="00984495" w:rsidP="00D3642C">
    <w:pPr>
      <w:pStyle w:val="Footer"/>
    </w:pPr>
    <w:r>
      <w:rPr>
        <w:rStyle w:val="PageNumber"/>
      </w:rPr>
      <w:t>Template Version 1.0 (remove prior to publication)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495" w:rsidRPr="00EA7937" w:rsidRDefault="00984495" w:rsidP="00EA7937">
    <w:pPr>
      <w:pStyle w:val="Footer"/>
    </w:pPr>
    <w:r w:rsidRPr="00EA7937">
      <w:t xml:space="preserve">HealtheLiving System Design Document </w:t>
    </w:r>
    <w:r>
      <w:ptab w:relativeTo="margin" w:alignment="center" w:leader="none"/>
    </w:r>
    <w:r>
      <w:fldChar w:fldCharType="begin"/>
    </w:r>
    <w:r>
      <w:instrText xml:space="preserve"> PAGE   \* MERGEFORMAT </w:instrText>
    </w:r>
    <w:r>
      <w:fldChar w:fldCharType="separate"/>
    </w:r>
    <w:r w:rsidR="007116FF">
      <w:rPr>
        <w:noProof/>
      </w:rPr>
      <w:t>174</w:t>
    </w:r>
    <w:r>
      <w:rPr>
        <w:noProof/>
      </w:rPr>
      <w:fldChar w:fldCharType="end"/>
    </w:r>
    <w:r>
      <w:rPr>
        <w:noProof/>
      </w:rPr>
      <w:ptab w:relativeTo="margin" w:alignment="right" w:leader="none"/>
    </w:r>
    <w:r>
      <w:rPr>
        <w:noProof/>
      </w:rPr>
      <w:t>September 2014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495" w:rsidRDefault="009844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4495" w:rsidRDefault="00984495">
      <w:r>
        <w:separator/>
      </w:r>
    </w:p>
    <w:p w:rsidR="00984495" w:rsidRDefault="00984495"/>
  </w:footnote>
  <w:footnote w:type="continuationSeparator" w:id="0">
    <w:p w:rsidR="00984495" w:rsidRDefault="00984495">
      <w:r>
        <w:continuationSeparator/>
      </w:r>
    </w:p>
    <w:p w:rsidR="00984495" w:rsidRDefault="0098449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495" w:rsidRDefault="00984495" w:rsidP="007334F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495" w:rsidRPr="006173BA" w:rsidRDefault="00984495" w:rsidP="007334F4">
    <w:pPr>
      <w:pStyle w:val="Header"/>
      <w:tabs>
        <w:tab w:val="right" w:pos="9270"/>
      </w:tabs>
      <w:spacing w:after="120"/>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495" w:rsidRDefault="00984495" w:rsidP="007334F4"/>
  <w:p w:rsidR="00984495" w:rsidRDefault="00984495" w:rsidP="007334F4"/>
  <w:p w:rsidR="00984495" w:rsidRDefault="00984495" w:rsidP="007334F4"/>
  <w:p w:rsidR="00984495" w:rsidRDefault="00984495" w:rsidP="007334F4"/>
  <w:p w:rsidR="00984495" w:rsidRDefault="00984495" w:rsidP="007334F4"/>
  <w:p w:rsidR="00984495" w:rsidRDefault="00984495" w:rsidP="007334F4"/>
  <w:p w:rsidR="00984495" w:rsidRDefault="00984495" w:rsidP="007334F4"/>
  <w:p w:rsidR="00984495" w:rsidRDefault="00984495" w:rsidP="007334F4"/>
  <w:p w:rsidR="00984495" w:rsidRDefault="00984495" w:rsidP="007334F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495" w:rsidRPr="006173BA" w:rsidRDefault="00984495" w:rsidP="007334F4">
    <w:pPr>
      <w:pStyle w:val="Header"/>
      <w:tabs>
        <w:tab w:val="left" w:pos="1335"/>
        <w:tab w:val="right" w:pos="9180"/>
      </w:tabs>
      <w:spacing w:after="120"/>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495" w:rsidRDefault="0098449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27604"/>
    <w:multiLevelType w:val="hybridMultilevel"/>
    <w:tmpl w:val="A98CF0FC"/>
    <w:lvl w:ilvl="0" w:tplc="FFFFFFFF">
      <w:start w:val="1"/>
      <w:numFmt w:val="bullet"/>
      <w:pStyle w:val="InstructionalBullet1"/>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nsid w:val="133E557D"/>
    <w:multiLevelType w:val="multilevel"/>
    <w:tmpl w:val="E842A9A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17507ED0"/>
    <w:multiLevelType w:val="multilevel"/>
    <w:tmpl w:val="0020376A"/>
    <w:lvl w:ilvl="0">
      <w:start w:val="1"/>
      <w:numFmt w:val="decimal"/>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4">
    <w:nsid w:val="18A51B4E"/>
    <w:multiLevelType w:val="multilevel"/>
    <w:tmpl w:val="10D8A5B6"/>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5">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6">
    <w:nsid w:val="19D6594F"/>
    <w:multiLevelType w:val="multilevel"/>
    <w:tmpl w:val="D3E47C8E"/>
    <w:styleLink w:val="outline"/>
    <w:lvl w:ilvl="0">
      <w:start w:val="1"/>
      <w:numFmt w:val="decimal"/>
      <w:lvlText w:val="%1."/>
      <w:lvlJc w:val="left"/>
      <w:pPr>
        <w:ind w:left="720" w:hanging="720"/>
      </w:pPr>
      <w:rPr>
        <w:rFonts w:ascii="Times New Roman" w:hAnsi="Times New Roman" w:hint="default"/>
        <w:sz w:val="24"/>
      </w:rPr>
    </w:lvl>
    <w:lvl w:ilvl="1">
      <w:start w:val="1"/>
      <w:numFmt w:val="lowerLetter"/>
      <w:lvlText w:val="%2."/>
      <w:lvlJc w:val="left"/>
      <w:pPr>
        <w:ind w:left="1080" w:hanging="360"/>
      </w:pPr>
      <w:rPr>
        <w:rFonts w:hint="default"/>
      </w:rPr>
    </w:lvl>
    <w:lvl w:ilvl="2">
      <w:start w:val="1"/>
      <w:numFmt w:val="lowerRoman"/>
      <w:lvlText w:val="%3."/>
      <w:lvlJc w:val="left"/>
      <w:pPr>
        <w:tabs>
          <w:tab w:val="num" w:pos="2592"/>
        </w:tabs>
        <w:ind w:left="1440" w:hanging="360"/>
      </w:pPr>
      <w:rPr>
        <w:rFonts w:hint="default"/>
      </w:rPr>
    </w:lvl>
    <w:lvl w:ilvl="3">
      <w:start w:val="1"/>
      <w:numFmt w:val="decimal"/>
      <w:lvlText w:val="%4)"/>
      <w:lvlJc w:val="left"/>
      <w:pPr>
        <w:ind w:left="2160" w:hanging="720"/>
      </w:pPr>
      <w:rPr>
        <w:rFonts w:hint="default"/>
      </w:rPr>
    </w:lvl>
    <w:lvl w:ilvl="4">
      <w:start w:val="1"/>
      <w:numFmt w:val="lowerLetter"/>
      <w:lvlText w:val="%5)"/>
      <w:lvlJc w:val="left"/>
      <w:pPr>
        <w:ind w:left="2880" w:hanging="720"/>
      </w:pPr>
      <w:rPr>
        <w:rFonts w:hint="default"/>
      </w:rPr>
    </w:lvl>
    <w:lvl w:ilvl="5">
      <w:start w:val="1"/>
      <w:numFmt w:val="lowerRoman"/>
      <w:lvlText w:val="%6)"/>
      <w:lvlJc w:val="right"/>
      <w:pPr>
        <w:ind w:left="3600" w:hanging="720"/>
      </w:pPr>
      <w:rPr>
        <w:rFonts w:hint="default"/>
      </w:rPr>
    </w:lvl>
    <w:lvl w:ilvl="6">
      <w:start w:val="1"/>
      <w:numFmt w:val="decimal"/>
      <w:lvlText w:val="%7."/>
      <w:lvlJc w:val="left"/>
      <w:pPr>
        <w:ind w:left="4320" w:hanging="720"/>
      </w:pPr>
      <w:rPr>
        <w:rFonts w:hint="default"/>
      </w:rPr>
    </w:lvl>
    <w:lvl w:ilvl="7">
      <w:start w:val="1"/>
      <w:numFmt w:val="lowerLetter"/>
      <w:lvlText w:val="%8."/>
      <w:lvlJc w:val="left"/>
      <w:pPr>
        <w:ind w:left="5040" w:hanging="720"/>
      </w:pPr>
      <w:rPr>
        <w:rFonts w:hint="default"/>
      </w:rPr>
    </w:lvl>
    <w:lvl w:ilvl="8">
      <w:start w:val="1"/>
      <w:numFmt w:val="lowerRoman"/>
      <w:lvlText w:val="%9."/>
      <w:lvlJc w:val="right"/>
      <w:pPr>
        <w:ind w:left="5760" w:hanging="720"/>
      </w:pPr>
      <w:rPr>
        <w:rFonts w:hint="default"/>
      </w:rPr>
    </w:lvl>
  </w:abstractNum>
  <w:abstractNum w:abstractNumId="7">
    <w:nsid w:val="29027926"/>
    <w:multiLevelType w:val="hybridMultilevel"/>
    <w:tmpl w:val="8D6CF7C0"/>
    <w:lvl w:ilvl="0" w:tplc="E384EF1C">
      <w:start w:val="1"/>
      <w:numFmt w:val="bullet"/>
      <w:pStyle w:val="BulletedList2"/>
      <w:lvlText w:val=""/>
      <w:lvlJc w:val="left"/>
      <w:pPr>
        <w:tabs>
          <w:tab w:val="num" w:pos="1494"/>
        </w:tabs>
        <w:ind w:left="1494"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nsid w:val="2E815826"/>
    <w:multiLevelType w:val="hybridMultilevel"/>
    <w:tmpl w:val="04663B9E"/>
    <w:lvl w:ilvl="0" w:tplc="5C6AA7B2">
      <w:start w:val="1"/>
      <w:numFmt w:val="none"/>
      <w:pStyle w:val="InstructionalNote"/>
      <w:lvlText w:val="NOTE:"/>
      <w:lvlJc w:val="left"/>
      <w:pPr>
        <w:tabs>
          <w:tab w:val="num" w:pos="1512"/>
        </w:tabs>
        <w:ind w:left="1512" w:hanging="1152"/>
      </w:pPr>
      <w:rPr>
        <w:rFonts w:ascii="Arial" w:hAnsi="Arial" w:hint="default"/>
        <w:b/>
        <w:i/>
        <w:sz w:val="22"/>
        <w:szCs w:val="22"/>
      </w:rPr>
    </w:lvl>
    <w:lvl w:ilvl="1" w:tplc="E12CEE2A" w:tentative="1">
      <w:start w:val="1"/>
      <w:numFmt w:val="lowerLetter"/>
      <w:lvlText w:val="%2."/>
      <w:lvlJc w:val="left"/>
      <w:pPr>
        <w:tabs>
          <w:tab w:val="num" w:pos="1440"/>
        </w:tabs>
        <w:ind w:left="1440" w:hanging="360"/>
      </w:pPr>
    </w:lvl>
    <w:lvl w:ilvl="2" w:tplc="59C8D656" w:tentative="1">
      <w:start w:val="1"/>
      <w:numFmt w:val="lowerRoman"/>
      <w:lvlText w:val="%3."/>
      <w:lvlJc w:val="right"/>
      <w:pPr>
        <w:tabs>
          <w:tab w:val="num" w:pos="2160"/>
        </w:tabs>
        <w:ind w:left="2160" w:hanging="180"/>
      </w:pPr>
    </w:lvl>
    <w:lvl w:ilvl="3" w:tplc="1DA6ECF2" w:tentative="1">
      <w:start w:val="1"/>
      <w:numFmt w:val="decimal"/>
      <w:lvlText w:val="%4."/>
      <w:lvlJc w:val="left"/>
      <w:pPr>
        <w:tabs>
          <w:tab w:val="num" w:pos="2880"/>
        </w:tabs>
        <w:ind w:left="2880" w:hanging="360"/>
      </w:pPr>
    </w:lvl>
    <w:lvl w:ilvl="4" w:tplc="83A00978" w:tentative="1">
      <w:start w:val="1"/>
      <w:numFmt w:val="lowerLetter"/>
      <w:lvlText w:val="%5."/>
      <w:lvlJc w:val="left"/>
      <w:pPr>
        <w:tabs>
          <w:tab w:val="num" w:pos="3600"/>
        </w:tabs>
        <w:ind w:left="3600" w:hanging="360"/>
      </w:pPr>
    </w:lvl>
    <w:lvl w:ilvl="5" w:tplc="86D298AC" w:tentative="1">
      <w:start w:val="1"/>
      <w:numFmt w:val="lowerRoman"/>
      <w:lvlText w:val="%6."/>
      <w:lvlJc w:val="right"/>
      <w:pPr>
        <w:tabs>
          <w:tab w:val="num" w:pos="4320"/>
        </w:tabs>
        <w:ind w:left="4320" w:hanging="180"/>
      </w:pPr>
    </w:lvl>
    <w:lvl w:ilvl="6" w:tplc="688E789E" w:tentative="1">
      <w:start w:val="1"/>
      <w:numFmt w:val="decimal"/>
      <w:lvlText w:val="%7."/>
      <w:lvlJc w:val="left"/>
      <w:pPr>
        <w:tabs>
          <w:tab w:val="num" w:pos="5040"/>
        </w:tabs>
        <w:ind w:left="5040" w:hanging="360"/>
      </w:pPr>
    </w:lvl>
    <w:lvl w:ilvl="7" w:tplc="B6AA2F2A" w:tentative="1">
      <w:start w:val="1"/>
      <w:numFmt w:val="lowerLetter"/>
      <w:lvlText w:val="%8."/>
      <w:lvlJc w:val="left"/>
      <w:pPr>
        <w:tabs>
          <w:tab w:val="num" w:pos="5760"/>
        </w:tabs>
        <w:ind w:left="5760" w:hanging="360"/>
      </w:pPr>
    </w:lvl>
    <w:lvl w:ilvl="8" w:tplc="D4846D4C" w:tentative="1">
      <w:start w:val="1"/>
      <w:numFmt w:val="lowerRoman"/>
      <w:lvlText w:val="%9."/>
      <w:lvlJc w:val="right"/>
      <w:pPr>
        <w:tabs>
          <w:tab w:val="num" w:pos="6480"/>
        </w:tabs>
        <w:ind w:left="6480" w:hanging="180"/>
      </w:pPr>
    </w:lvl>
  </w:abstractNum>
  <w:abstractNum w:abstractNumId="9">
    <w:nsid w:val="2FF50DC3"/>
    <w:multiLevelType w:val="multilevel"/>
    <w:tmpl w:val="E042F626"/>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decimal"/>
      <w:pStyle w:val="Appendix3"/>
      <w:lvlText w:val="Appendix %1.%2.%3."/>
      <w:lvlJc w:val="left"/>
      <w:pPr>
        <w:tabs>
          <w:tab w:val="num" w:pos="1800"/>
        </w:tabs>
        <w:ind w:left="1800" w:hanging="720"/>
      </w:pPr>
      <w:rPr>
        <w:rFonts w:hint="default"/>
      </w:rPr>
    </w:lvl>
    <w:lvl w:ilvl="3">
      <w:start w:val="1"/>
      <w:numFmt w:val="decimal"/>
      <w:pStyle w:val="Appendix4"/>
      <w:lvlText w:val="Appendix %1.%2.%3.%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1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1">
    <w:nsid w:val="34FB401D"/>
    <w:multiLevelType w:val="hybridMultilevel"/>
    <w:tmpl w:val="B41E5E6C"/>
    <w:lvl w:ilvl="0" w:tplc="A1BAD498">
      <w:start w:val="1"/>
      <w:numFmt w:val="bullet"/>
      <w:pStyle w:val="ListBulletTRC"/>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nsid w:val="3A836448"/>
    <w:multiLevelType w:val="hybridMultilevel"/>
    <w:tmpl w:val="F4E0C8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E1A2DCC"/>
    <w:multiLevelType w:val="multilevel"/>
    <w:tmpl w:val="2FD66A30"/>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nsid w:val="4BC63E69"/>
    <w:multiLevelType w:val="multilevel"/>
    <w:tmpl w:val="A8EAA7B2"/>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5">
    <w:nsid w:val="4D783307"/>
    <w:multiLevelType w:val="hybridMultilevel"/>
    <w:tmpl w:val="DD0E1FA0"/>
    <w:lvl w:ilvl="0" w:tplc="673AB1F0">
      <w:start w:val="1"/>
      <w:numFmt w:val="none"/>
      <w:pStyle w:val="Question"/>
      <w:lvlText w:val="Question: "/>
      <w:lvlJc w:val="left"/>
      <w:pPr>
        <w:tabs>
          <w:tab w:val="num" w:pos="720"/>
        </w:tabs>
        <w:ind w:left="1080" w:hanging="1080"/>
      </w:pPr>
      <w:rPr>
        <w:rFonts w:ascii="Arial" w:hAnsi="Arial"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581571F7"/>
    <w:multiLevelType w:val="hybridMultilevel"/>
    <w:tmpl w:val="13EC8F6A"/>
    <w:lvl w:ilvl="0" w:tplc="4434FE28">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9F41D9C"/>
    <w:multiLevelType w:val="hybridMultilevel"/>
    <w:tmpl w:val="5F246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BAF08BE"/>
    <w:multiLevelType w:val="multilevel"/>
    <w:tmpl w:val="9294DD06"/>
    <w:lvl w:ilvl="0">
      <w:start w:val="2"/>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19">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0">
    <w:nsid w:val="5E8F5013"/>
    <w:multiLevelType w:val="hybridMultilevel"/>
    <w:tmpl w:val="3BD833A6"/>
    <w:lvl w:ilvl="0" w:tplc="55B2DDD8">
      <w:start w:val="1"/>
      <w:numFmt w:val="bullet"/>
      <w:pStyle w:val="BulletedList"/>
      <w:lvlText w:val=""/>
      <w:lvlJc w:val="left"/>
      <w:pPr>
        <w:tabs>
          <w:tab w:val="num" w:pos="1134"/>
        </w:tabs>
        <w:ind w:left="1134" w:hanging="567"/>
      </w:pPr>
      <w:rPr>
        <w:rFonts w:ascii="Symbol" w:hAnsi="Symbol" w:hint="default"/>
      </w:rPr>
    </w:lvl>
    <w:lvl w:ilvl="1" w:tplc="3D7E8A56">
      <w:start w:val="2"/>
      <w:numFmt w:val="bullet"/>
      <w:lvlText w:val="-"/>
      <w:lvlJc w:val="left"/>
      <w:pPr>
        <w:tabs>
          <w:tab w:val="num" w:pos="1440"/>
        </w:tabs>
        <w:ind w:left="1440" w:hanging="360"/>
      </w:pPr>
      <w:rPr>
        <w:rFonts w:ascii="Times New Roman" w:eastAsia="MS Mincho" w:hAnsi="Times New Roman" w:cs="Times New Roman" w:hint="default"/>
      </w:rPr>
    </w:lvl>
    <w:lvl w:ilvl="2" w:tplc="96A26FF6" w:tentative="1">
      <w:start w:val="1"/>
      <w:numFmt w:val="bullet"/>
      <w:lvlText w:val=""/>
      <w:lvlJc w:val="left"/>
      <w:pPr>
        <w:tabs>
          <w:tab w:val="num" w:pos="2160"/>
        </w:tabs>
        <w:ind w:left="2160" w:hanging="360"/>
      </w:pPr>
      <w:rPr>
        <w:rFonts w:ascii="Wingdings" w:hAnsi="Wingdings" w:hint="default"/>
      </w:rPr>
    </w:lvl>
    <w:lvl w:ilvl="3" w:tplc="A7B433C0" w:tentative="1">
      <w:start w:val="1"/>
      <w:numFmt w:val="bullet"/>
      <w:lvlText w:val=""/>
      <w:lvlJc w:val="left"/>
      <w:pPr>
        <w:tabs>
          <w:tab w:val="num" w:pos="2880"/>
        </w:tabs>
        <w:ind w:left="2880" w:hanging="360"/>
      </w:pPr>
      <w:rPr>
        <w:rFonts w:ascii="Symbol" w:hAnsi="Symbol" w:hint="default"/>
      </w:rPr>
    </w:lvl>
    <w:lvl w:ilvl="4" w:tplc="A2FE8B42" w:tentative="1">
      <w:start w:val="1"/>
      <w:numFmt w:val="bullet"/>
      <w:lvlText w:val="o"/>
      <w:lvlJc w:val="left"/>
      <w:pPr>
        <w:tabs>
          <w:tab w:val="num" w:pos="3600"/>
        </w:tabs>
        <w:ind w:left="3600" w:hanging="360"/>
      </w:pPr>
      <w:rPr>
        <w:rFonts w:ascii="Courier New" w:hAnsi="Courier New" w:cs="Courier New" w:hint="default"/>
      </w:rPr>
    </w:lvl>
    <w:lvl w:ilvl="5" w:tplc="EC9810F2" w:tentative="1">
      <w:start w:val="1"/>
      <w:numFmt w:val="bullet"/>
      <w:lvlText w:val=""/>
      <w:lvlJc w:val="left"/>
      <w:pPr>
        <w:tabs>
          <w:tab w:val="num" w:pos="4320"/>
        </w:tabs>
        <w:ind w:left="4320" w:hanging="360"/>
      </w:pPr>
      <w:rPr>
        <w:rFonts w:ascii="Wingdings" w:hAnsi="Wingdings" w:hint="default"/>
      </w:rPr>
    </w:lvl>
    <w:lvl w:ilvl="6" w:tplc="53BCE028" w:tentative="1">
      <w:start w:val="1"/>
      <w:numFmt w:val="bullet"/>
      <w:lvlText w:val=""/>
      <w:lvlJc w:val="left"/>
      <w:pPr>
        <w:tabs>
          <w:tab w:val="num" w:pos="5040"/>
        </w:tabs>
        <w:ind w:left="5040" w:hanging="360"/>
      </w:pPr>
      <w:rPr>
        <w:rFonts w:ascii="Symbol" w:hAnsi="Symbol" w:hint="default"/>
      </w:rPr>
    </w:lvl>
    <w:lvl w:ilvl="7" w:tplc="097897CC" w:tentative="1">
      <w:start w:val="1"/>
      <w:numFmt w:val="bullet"/>
      <w:lvlText w:val="o"/>
      <w:lvlJc w:val="left"/>
      <w:pPr>
        <w:tabs>
          <w:tab w:val="num" w:pos="5760"/>
        </w:tabs>
        <w:ind w:left="5760" w:hanging="360"/>
      </w:pPr>
      <w:rPr>
        <w:rFonts w:ascii="Courier New" w:hAnsi="Courier New" w:cs="Courier New" w:hint="default"/>
      </w:rPr>
    </w:lvl>
    <w:lvl w:ilvl="8" w:tplc="0B6ED598" w:tentative="1">
      <w:start w:val="1"/>
      <w:numFmt w:val="bullet"/>
      <w:lvlText w:val=""/>
      <w:lvlJc w:val="left"/>
      <w:pPr>
        <w:tabs>
          <w:tab w:val="num" w:pos="6480"/>
        </w:tabs>
        <w:ind w:left="6480" w:hanging="360"/>
      </w:pPr>
      <w:rPr>
        <w:rFonts w:ascii="Wingdings" w:hAnsi="Wingdings" w:hint="default"/>
      </w:rPr>
    </w:lvl>
  </w:abstractNum>
  <w:abstractNum w:abstractNumId="21">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22">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3">
    <w:nsid w:val="6D5C2438"/>
    <w:multiLevelType w:val="hybridMultilevel"/>
    <w:tmpl w:val="9CEEF7A4"/>
    <w:lvl w:ilvl="0" w:tplc="E1DC300A">
      <w:start w:val="1"/>
      <w:numFmt w:val="decimal"/>
      <w:pStyle w:val="BodyTextNumbered2"/>
      <w:lvlText w:val="%1."/>
      <w:lvlJc w:val="left"/>
      <w:pPr>
        <w:tabs>
          <w:tab w:val="num" w:pos="1440"/>
        </w:tabs>
        <w:ind w:left="1440" w:hanging="360"/>
      </w:pPr>
      <w:rPr>
        <w:rFonts w:hint="default"/>
      </w:rPr>
    </w:lvl>
    <w:lvl w:ilvl="1" w:tplc="428099EE">
      <w:start w:val="1"/>
      <w:numFmt w:val="lowerLetter"/>
      <w:lvlText w:val="%2."/>
      <w:lvlJc w:val="left"/>
      <w:pPr>
        <w:tabs>
          <w:tab w:val="num" w:pos="2160"/>
        </w:tabs>
        <w:ind w:left="2160" w:hanging="360"/>
      </w:pPr>
    </w:lvl>
    <w:lvl w:ilvl="2" w:tplc="BBA2C83E" w:tentative="1">
      <w:start w:val="1"/>
      <w:numFmt w:val="lowerRoman"/>
      <w:lvlText w:val="%3."/>
      <w:lvlJc w:val="right"/>
      <w:pPr>
        <w:tabs>
          <w:tab w:val="num" w:pos="2880"/>
        </w:tabs>
        <w:ind w:left="2880" w:hanging="180"/>
      </w:pPr>
    </w:lvl>
    <w:lvl w:ilvl="3" w:tplc="A232CD32" w:tentative="1">
      <w:start w:val="1"/>
      <w:numFmt w:val="decimal"/>
      <w:lvlText w:val="%4."/>
      <w:lvlJc w:val="left"/>
      <w:pPr>
        <w:tabs>
          <w:tab w:val="num" w:pos="3600"/>
        </w:tabs>
        <w:ind w:left="3600" w:hanging="360"/>
      </w:pPr>
    </w:lvl>
    <w:lvl w:ilvl="4" w:tplc="8BEED006" w:tentative="1">
      <w:start w:val="1"/>
      <w:numFmt w:val="lowerLetter"/>
      <w:lvlText w:val="%5."/>
      <w:lvlJc w:val="left"/>
      <w:pPr>
        <w:tabs>
          <w:tab w:val="num" w:pos="4320"/>
        </w:tabs>
        <w:ind w:left="4320" w:hanging="360"/>
      </w:pPr>
    </w:lvl>
    <w:lvl w:ilvl="5" w:tplc="082A8D48" w:tentative="1">
      <w:start w:val="1"/>
      <w:numFmt w:val="lowerRoman"/>
      <w:lvlText w:val="%6."/>
      <w:lvlJc w:val="right"/>
      <w:pPr>
        <w:tabs>
          <w:tab w:val="num" w:pos="5040"/>
        </w:tabs>
        <w:ind w:left="5040" w:hanging="180"/>
      </w:pPr>
    </w:lvl>
    <w:lvl w:ilvl="6" w:tplc="8F786B6C" w:tentative="1">
      <w:start w:val="1"/>
      <w:numFmt w:val="decimal"/>
      <w:lvlText w:val="%7."/>
      <w:lvlJc w:val="left"/>
      <w:pPr>
        <w:tabs>
          <w:tab w:val="num" w:pos="5760"/>
        </w:tabs>
        <w:ind w:left="5760" w:hanging="360"/>
      </w:pPr>
    </w:lvl>
    <w:lvl w:ilvl="7" w:tplc="9D961CE6" w:tentative="1">
      <w:start w:val="1"/>
      <w:numFmt w:val="lowerLetter"/>
      <w:lvlText w:val="%8."/>
      <w:lvlJc w:val="left"/>
      <w:pPr>
        <w:tabs>
          <w:tab w:val="num" w:pos="6480"/>
        </w:tabs>
        <w:ind w:left="6480" w:hanging="360"/>
      </w:pPr>
    </w:lvl>
    <w:lvl w:ilvl="8" w:tplc="1B82C3D4" w:tentative="1">
      <w:start w:val="1"/>
      <w:numFmt w:val="lowerRoman"/>
      <w:lvlText w:val="%9."/>
      <w:lvlJc w:val="right"/>
      <w:pPr>
        <w:tabs>
          <w:tab w:val="num" w:pos="7200"/>
        </w:tabs>
        <w:ind w:left="7200" w:hanging="180"/>
      </w:pPr>
    </w:lvl>
  </w:abstractNum>
  <w:abstractNum w:abstractNumId="24">
    <w:nsid w:val="6F182A87"/>
    <w:multiLevelType w:val="hybridMultilevel"/>
    <w:tmpl w:val="57642176"/>
    <w:lvl w:ilvl="0" w:tplc="152CB376">
      <w:start w:val="1"/>
      <w:numFmt w:val="decimal"/>
      <w:pStyle w:val="BodyTextNumbered1"/>
      <w:lvlText w:val="%1."/>
      <w:lvlJc w:val="left"/>
      <w:pPr>
        <w:tabs>
          <w:tab w:val="num" w:pos="720"/>
        </w:tabs>
        <w:ind w:left="720" w:hanging="360"/>
      </w:pPr>
    </w:lvl>
    <w:lvl w:ilvl="1" w:tplc="4CE671A6" w:tentative="1">
      <w:start w:val="1"/>
      <w:numFmt w:val="lowerLetter"/>
      <w:lvlText w:val="%2."/>
      <w:lvlJc w:val="left"/>
      <w:pPr>
        <w:tabs>
          <w:tab w:val="num" w:pos="1440"/>
        </w:tabs>
        <w:ind w:left="1440" w:hanging="360"/>
      </w:pPr>
    </w:lvl>
    <w:lvl w:ilvl="2" w:tplc="698C75CA" w:tentative="1">
      <w:start w:val="1"/>
      <w:numFmt w:val="lowerRoman"/>
      <w:lvlText w:val="%3."/>
      <w:lvlJc w:val="right"/>
      <w:pPr>
        <w:tabs>
          <w:tab w:val="num" w:pos="2160"/>
        </w:tabs>
        <w:ind w:left="2160" w:hanging="180"/>
      </w:pPr>
    </w:lvl>
    <w:lvl w:ilvl="3" w:tplc="5F20DFEE" w:tentative="1">
      <w:start w:val="1"/>
      <w:numFmt w:val="decimal"/>
      <w:lvlText w:val="%4."/>
      <w:lvlJc w:val="left"/>
      <w:pPr>
        <w:tabs>
          <w:tab w:val="num" w:pos="2880"/>
        </w:tabs>
        <w:ind w:left="2880" w:hanging="360"/>
      </w:pPr>
    </w:lvl>
    <w:lvl w:ilvl="4" w:tplc="44F00034" w:tentative="1">
      <w:start w:val="1"/>
      <w:numFmt w:val="lowerLetter"/>
      <w:lvlText w:val="%5."/>
      <w:lvlJc w:val="left"/>
      <w:pPr>
        <w:tabs>
          <w:tab w:val="num" w:pos="3600"/>
        </w:tabs>
        <w:ind w:left="3600" w:hanging="360"/>
      </w:pPr>
    </w:lvl>
    <w:lvl w:ilvl="5" w:tplc="4CB089FE" w:tentative="1">
      <w:start w:val="1"/>
      <w:numFmt w:val="lowerRoman"/>
      <w:lvlText w:val="%6."/>
      <w:lvlJc w:val="right"/>
      <w:pPr>
        <w:tabs>
          <w:tab w:val="num" w:pos="4320"/>
        </w:tabs>
        <w:ind w:left="4320" w:hanging="180"/>
      </w:pPr>
    </w:lvl>
    <w:lvl w:ilvl="6" w:tplc="5F0A9B0E" w:tentative="1">
      <w:start w:val="1"/>
      <w:numFmt w:val="decimal"/>
      <w:lvlText w:val="%7."/>
      <w:lvlJc w:val="left"/>
      <w:pPr>
        <w:tabs>
          <w:tab w:val="num" w:pos="5040"/>
        </w:tabs>
        <w:ind w:left="5040" w:hanging="360"/>
      </w:pPr>
    </w:lvl>
    <w:lvl w:ilvl="7" w:tplc="F1F8662E" w:tentative="1">
      <w:start w:val="1"/>
      <w:numFmt w:val="lowerLetter"/>
      <w:lvlText w:val="%8."/>
      <w:lvlJc w:val="left"/>
      <w:pPr>
        <w:tabs>
          <w:tab w:val="num" w:pos="5760"/>
        </w:tabs>
        <w:ind w:left="5760" w:hanging="360"/>
      </w:pPr>
    </w:lvl>
    <w:lvl w:ilvl="8" w:tplc="4AC2445C" w:tentative="1">
      <w:start w:val="1"/>
      <w:numFmt w:val="lowerRoman"/>
      <w:lvlText w:val="%9."/>
      <w:lvlJc w:val="right"/>
      <w:pPr>
        <w:tabs>
          <w:tab w:val="num" w:pos="6480"/>
        </w:tabs>
        <w:ind w:left="6480" w:hanging="180"/>
      </w:pPr>
    </w:lvl>
  </w:abstractNum>
  <w:abstractNum w:abstractNumId="25">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nsid w:val="73B1173E"/>
    <w:multiLevelType w:val="hybridMultilevel"/>
    <w:tmpl w:val="2640D13E"/>
    <w:lvl w:ilvl="0" w:tplc="72CC93A0">
      <w:start w:val="1"/>
      <w:numFmt w:val="lowerLetter"/>
      <w:pStyle w:val="BodyTextLettered2"/>
      <w:lvlText w:val="%1."/>
      <w:lvlJc w:val="left"/>
      <w:pPr>
        <w:tabs>
          <w:tab w:val="num" w:pos="1440"/>
        </w:tabs>
        <w:ind w:left="1440" w:hanging="360"/>
      </w:pPr>
      <w:rPr>
        <w:rFonts w:hint="default"/>
      </w:rPr>
    </w:lvl>
    <w:lvl w:ilvl="1" w:tplc="04090003">
      <w:start w:val="1"/>
      <w:numFmt w:val="bullet"/>
      <w:lvlText w:val=""/>
      <w:lvlJc w:val="left"/>
      <w:pPr>
        <w:tabs>
          <w:tab w:val="num" w:pos="2160"/>
        </w:tabs>
        <w:ind w:left="2160" w:hanging="360"/>
      </w:pPr>
      <w:rPr>
        <w:rFonts w:ascii="Symbol" w:hAnsi="Symbol" w:hint="default"/>
        <w:color w:val="auto"/>
      </w:r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27">
    <w:nsid w:val="7F9D06EE"/>
    <w:multiLevelType w:val="hybridMultilevel"/>
    <w:tmpl w:val="7944971E"/>
    <w:lvl w:ilvl="0" w:tplc="DF880A1E">
      <w:start w:val="1"/>
      <w:numFmt w:val="bullet"/>
      <w:pStyle w:val="BodyTextBullet1"/>
      <w:lvlText w:val=""/>
      <w:lvlJc w:val="left"/>
      <w:pPr>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4"/>
  </w:num>
  <w:num w:numId="2">
    <w:abstractNumId w:val="23"/>
  </w:num>
  <w:num w:numId="3">
    <w:abstractNumId w:val="1"/>
  </w:num>
  <w:num w:numId="4">
    <w:abstractNumId w:val="26"/>
  </w:num>
  <w:num w:numId="5">
    <w:abstractNumId w:val="27"/>
  </w:num>
  <w:num w:numId="6">
    <w:abstractNumId w:val="16"/>
  </w:num>
  <w:num w:numId="7">
    <w:abstractNumId w:val="8"/>
  </w:num>
  <w:num w:numId="8">
    <w:abstractNumId w:val="10"/>
  </w:num>
  <w:num w:numId="9">
    <w:abstractNumId w:val="14"/>
  </w:num>
  <w:num w:numId="10">
    <w:abstractNumId w:val="22"/>
  </w:num>
  <w:num w:numId="11">
    <w:abstractNumId w:val="20"/>
  </w:num>
  <w:num w:numId="12">
    <w:abstractNumId w:val="7"/>
  </w:num>
  <w:num w:numId="13">
    <w:abstractNumId w:val="15"/>
  </w:num>
  <w:num w:numId="14">
    <w:abstractNumId w:val="13"/>
  </w:num>
  <w:num w:numId="15">
    <w:abstractNumId w:val="19"/>
  </w:num>
  <w:num w:numId="16">
    <w:abstractNumId w:val="12"/>
  </w:num>
  <w:num w:numId="17">
    <w:abstractNumId w:val="0"/>
  </w:num>
  <w:num w:numId="18">
    <w:abstractNumId w:val="11"/>
  </w:num>
  <w:num w:numId="19">
    <w:abstractNumId w:val="9"/>
  </w:num>
  <w:num w:numId="20">
    <w:abstractNumId w:val="18"/>
  </w:num>
  <w:num w:numId="21">
    <w:abstractNumId w:val="2"/>
  </w:num>
  <w:num w:numId="22">
    <w:abstractNumId w:val="21"/>
  </w:num>
  <w:num w:numId="23">
    <w:abstractNumId w:val="4"/>
  </w:num>
  <w:num w:numId="24">
    <w:abstractNumId w:val="25"/>
  </w:num>
  <w:num w:numId="25">
    <w:abstractNumId w:val="6"/>
  </w:num>
  <w:num w:numId="26">
    <w:abstractNumId w:val="5"/>
  </w:num>
  <w:num w:numId="27">
    <w:abstractNumId w:val="17"/>
  </w:num>
  <w:num w:numId="28">
    <w:abstractNumId w:val="3"/>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1"/>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Heading1Char"/>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907"/>
    <w:rsid w:val="000000FA"/>
    <w:rsid w:val="00000661"/>
    <w:rsid w:val="000063A7"/>
    <w:rsid w:val="0000675B"/>
    <w:rsid w:val="000068D8"/>
    <w:rsid w:val="00006DB8"/>
    <w:rsid w:val="00010140"/>
    <w:rsid w:val="000114B6"/>
    <w:rsid w:val="0001165A"/>
    <w:rsid w:val="00011EE6"/>
    <w:rsid w:val="0001226E"/>
    <w:rsid w:val="000135A5"/>
    <w:rsid w:val="0001441C"/>
    <w:rsid w:val="00014455"/>
    <w:rsid w:val="00014ED1"/>
    <w:rsid w:val="00015431"/>
    <w:rsid w:val="000171DA"/>
    <w:rsid w:val="00020018"/>
    <w:rsid w:val="000209B6"/>
    <w:rsid w:val="00020D8E"/>
    <w:rsid w:val="000248F4"/>
    <w:rsid w:val="000253F3"/>
    <w:rsid w:val="00025546"/>
    <w:rsid w:val="000263BB"/>
    <w:rsid w:val="000273D1"/>
    <w:rsid w:val="00027E94"/>
    <w:rsid w:val="00030CC6"/>
    <w:rsid w:val="00032020"/>
    <w:rsid w:val="0003377E"/>
    <w:rsid w:val="00034B38"/>
    <w:rsid w:val="0004025F"/>
    <w:rsid w:val="00043206"/>
    <w:rsid w:val="000440D2"/>
    <w:rsid w:val="00044AB6"/>
    <w:rsid w:val="0004636C"/>
    <w:rsid w:val="00047E61"/>
    <w:rsid w:val="00050957"/>
    <w:rsid w:val="00050B3E"/>
    <w:rsid w:val="00052C93"/>
    <w:rsid w:val="00055EE8"/>
    <w:rsid w:val="000574EB"/>
    <w:rsid w:val="00060F90"/>
    <w:rsid w:val="00064C6C"/>
    <w:rsid w:val="0006519D"/>
    <w:rsid w:val="000653C2"/>
    <w:rsid w:val="000661BC"/>
    <w:rsid w:val="000665F8"/>
    <w:rsid w:val="00067FD6"/>
    <w:rsid w:val="0007017E"/>
    <w:rsid w:val="000702B1"/>
    <w:rsid w:val="00070536"/>
    <w:rsid w:val="00070CCE"/>
    <w:rsid w:val="00071609"/>
    <w:rsid w:val="00075285"/>
    <w:rsid w:val="000759A9"/>
    <w:rsid w:val="000802B2"/>
    <w:rsid w:val="00081444"/>
    <w:rsid w:val="00081558"/>
    <w:rsid w:val="00082B52"/>
    <w:rsid w:val="00082E73"/>
    <w:rsid w:val="000834B3"/>
    <w:rsid w:val="0008546A"/>
    <w:rsid w:val="00087E88"/>
    <w:rsid w:val="0009317D"/>
    <w:rsid w:val="00094940"/>
    <w:rsid w:val="00095B09"/>
    <w:rsid w:val="00095E1E"/>
    <w:rsid w:val="000972C5"/>
    <w:rsid w:val="000A0907"/>
    <w:rsid w:val="000A38E2"/>
    <w:rsid w:val="000A68DB"/>
    <w:rsid w:val="000B09D9"/>
    <w:rsid w:val="000B23F8"/>
    <w:rsid w:val="000B2576"/>
    <w:rsid w:val="000B4E05"/>
    <w:rsid w:val="000C1C0A"/>
    <w:rsid w:val="000C6648"/>
    <w:rsid w:val="000C7197"/>
    <w:rsid w:val="000C7519"/>
    <w:rsid w:val="000D1325"/>
    <w:rsid w:val="000D134E"/>
    <w:rsid w:val="000D5BB4"/>
    <w:rsid w:val="000E0CDD"/>
    <w:rsid w:val="000E3A4E"/>
    <w:rsid w:val="000E4686"/>
    <w:rsid w:val="000E53B8"/>
    <w:rsid w:val="000E753D"/>
    <w:rsid w:val="000E7E57"/>
    <w:rsid w:val="000F135B"/>
    <w:rsid w:val="000F3438"/>
    <w:rsid w:val="000F3AC7"/>
    <w:rsid w:val="000F4A02"/>
    <w:rsid w:val="000F6553"/>
    <w:rsid w:val="000F68AB"/>
    <w:rsid w:val="000F6D70"/>
    <w:rsid w:val="00102ECA"/>
    <w:rsid w:val="00104399"/>
    <w:rsid w:val="00104E5C"/>
    <w:rsid w:val="00105430"/>
    <w:rsid w:val="0010664C"/>
    <w:rsid w:val="00107762"/>
    <w:rsid w:val="00107971"/>
    <w:rsid w:val="00113266"/>
    <w:rsid w:val="00114EE2"/>
    <w:rsid w:val="001159A4"/>
    <w:rsid w:val="00117B5D"/>
    <w:rsid w:val="0012060D"/>
    <w:rsid w:val="00120B99"/>
    <w:rsid w:val="00120E33"/>
    <w:rsid w:val="00121805"/>
    <w:rsid w:val="0012290A"/>
    <w:rsid w:val="00125F5B"/>
    <w:rsid w:val="00126CBE"/>
    <w:rsid w:val="00133B0C"/>
    <w:rsid w:val="0013539E"/>
    <w:rsid w:val="00136A49"/>
    <w:rsid w:val="00136AB0"/>
    <w:rsid w:val="00144DB1"/>
    <w:rsid w:val="00144EC5"/>
    <w:rsid w:val="00151087"/>
    <w:rsid w:val="00151C07"/>
    <w:rsid w:val="001520C6"/>
    <w:rsid w:val="00152423"/>
    <w:rsid w:val="00153BE5"/>
    <w:rsid w:val="00155D3E"/>
    <w:rsid w:val="00155DC4"/>
    <w:rsid w:val="00157072"/>
    <w:rsid w:val="001574A4"/>
    <w:rsid w:val="00160824"/>
    <w:rsid w:val="00160CB6"/>
    <w:rsid w:val="00160FB2"/>
    <w:rsid w:val="001624C3"/>
    <w:rsid w:val="00162B9D"/>
    <w:rsid w:val="00165AB8"/>
    <w:rsid w:val="00165E0F"/>
    <w:rsid w:val="00165EC8"/>
    <w:rsid w:val="00170472"/>
    <w:rsid w:val="00172300"/>
    <w:rsid w:val="00172D7F"/>
    <w:rsid w:val="00176745"/>
    <w:rsid w:val="001773C0"/>
    <w:rsid w:val="00180235"/>
    <w:rsid w:val="0018127F"/>
    <w:rsid w:val="001825CD"/>
    <w:rsid w:val="00184CF4"/>
    <w:rsid w:val="00186009"/>
    <w:rsid w:val="00192D58"/>
    <w:rsid w:val="00193936"/>
    <w:rsid w:val="00193AA3"/>
    <w:rsid w:val="001A3C5C"/>
    <w:rsid w:val="001A46F7"/>
    <w:rsid w:val="001A644B"/>
    <w:rsid w:val="001B1856"/>
    <w:rsid w:val="001B39E9"/>
    <w:rsid w:val="001C01DF"/>
    <w:rsid w:val="001C14ED"/>
    <w:rsid w:val="001C1F24"/>
    <w:rsid w:val="001C5E44"/>
    <w:rsid w:val="001C6525"/>
    <w:rsid w:val="001C6D26"/>
    <w:rsid w:val="001C7418"/>
    <w:rsid w:val="001C7567"/>
    <w:rsid w:val="001D07AC"/>
    <w:rsid w:val="001D1EE9"/>
    <w:rsid w:val="001D2712"/>
    <w:rsid w:val="001D3222"/>
    <w:rsid w:val="001D37C8"/>
    <w:rsid w:val="001D452E"/>
    <w:rsid w:val="001D6650"/>
    <w:rsid w:val="001D7DF5"/>
    <w:rsid w:val="001E24A0"/>
    <w:rsid w:val="001E2ADA"/>
    <w:rsid w:val="001E4B39"/>
    <w:rsid w:val="001E5788"/>
    <w:rsid w:val="001E6C9B"/>
    <w:rsid w:val="001E7C25"/>
    <w:rsid w:val="001F0469"/>
    <w:rsid w:val="001F192B"/>
    <w:rsid w:val="001F2439"/>
    <w:rsid w:val="001F413D"/>
    <w:rsid w:val="001F5A86"/>
    <w:rsid w:val="0020214A"/>
    <w:rsid w:val="00203768"/>
    <w:rsid w:val="00203F18"/>
    <w:rsid w:val="00206479"/>
    <w:rsid w:val="002065A4"/>
    <w:rsid w:val="00207B9B"/>
    <w:rsid w:val="002116B4"/>
    <w:rsid w:val="0021205A"/>
    <w:rsid w:val="0021551E"/>
    <w:rsid w:val="00216887"/>
    <w:rsid w:val="00217034"/>
    <w:rsid w:val="00221186"/>
    <w:rsid w:val="00222F5A"/>
    <w:rsid w:val="002273CA"/>
    <w:rsid w:val="0022741D"/>
    <w:rsid w:val="00227693"/>
    <w:rsid w:val="00230993"/>
    <w:rsid w:val="002316AF"/>
    <w:rsid w:val="00232510"/>
    <w:rsid w:val="00234111"/>
    <w:rsid w:val="002353D9"/>
    <w:rsid w:val="00236198"/>
    <w:rsid w:val="00236B32"/>
    <w:rsid w:val="00236CB6"/>
    <w:rsid w:val="00240CB5"/>
    <w:rsid w:val="00242788"/>
    <w:rsid w:val="00242D8E"/>
    <w:rsid w:val="002445D9"/>
    <w:rsid w:val="0025223D"/>
    <w:rsid w:val="002523C0"/>
    <w:rsid w:val="00252BD5"/>
    <w:rsid w:val="002557E5"/>
    <w:rsid w:val="00256419"/>
    <w:rsid w:val="00256F04"/>
    <w:rsid w:val="00257A38"/>
    <w:rsid w:val="00266D60"/>
    <w:rsid w:val="00270FFB"/>
    <w:rsid w:val="00271EE2"/>
    <w:rsid w:val="0027358E"/>
    <w:rsid w:val="002736F7"/>
    <w:rsid w:val="00273952"/>
    <w:rsid w:val="00274BAA"/>
    <w:rsid w:val="00274D72"/>
    <w:rsid w:val="002755C2"/>
    <w:rsid w:val="00277B5A"/>
    <w:rsid w:val="002824DB"/>
    <w:rsid w:val="00282EDE"/>
    <w:rsid w:val="002833B5"/>
    <w:rsid w:val="00284847"/>
    <w:rsid w:val="00290109"/>
    <w:rsid w:val="0029156A"/>
    <w:rsid w:val="00291C33"/>
    <w:rsid w:val="00294768"/>
    <w:rsid w:val="00294BDB"/>
    <w:rsid w:val="00295779"/>
    <w:rsid w:val="002A0C8C"/>
    <w:rsid w:val="002A10FF"/>
    <w:rsid w:val="002A1732"/>
    <w:rsid w:val="002A1B33"/>
    <w:rsid w:val="002A290B"/>
    <w:rsid w:val="002A2DBB"/>
    <w:rsid w:val="002A2EE5"/>
    <w:rsid w:val="002A450F"/>
    <w:rsid w:val="002A6E0A"/>
    <w:rsid w:val="002A7172"/>
    <w:rsid w:val="002A7301"/>
    <w:rsid w:val="002B1076"/>
    <w:rsid w:val="002B42DB"/>
    <w:rsid w:val="002B4732"/>
    <w:rsid w:val="002B47EC"/>
    <w:rsid w:val="002B50DF"/>
    <w:rsid w:val="002B5D76"/>
    <w:rsid w:val="002C2200"/>
    <w:rsid w:val="002C2CF7"/>
    <w:rsid w:val="002C2FFD"/>
    <w:rsid w:val="002C5F86"/>
    <w:rsid w:val="002C6335"/>
    <w:rsid w:val="002D049C"/>
    <w:rsid w:val="002D0B76"/>
    <w:rsid w:val="002D0BAF"/>
    <w:rsid w:val="002D0C49"/>
    <w:rsid w:val="002D217D"/>
    <w:rsid w:val="002D2489"/>
    <w:rsid w:val="002D31C0"/>
    <w:rsid w:val="002D33A3"/>
    <w:rsid w:val="002D44CD"/>
    <w:rsid w:val="002D5204"/>
    <w:rsid w:val="002D780B"/>
    <w:rsid w:val="002D7D24"/>
    <w:rsid w:val="002E1D8C"/>
    <w:rsid w:val="002E2730"/>
    <w:rsid w:val="002E4864"/>
    <w:rsid w:val="002E4C78"/>
    <w:rsid w:val="002E5EE8"/>
    <w:rsid w:val="002E716D"/>
    <w:rsid w:val="002E751D"/>
    <w:rsid w:val="002E767F"/>
    <w:rsid w:val="002E76B7"/>
    <w:rsid w:val="002E7BF3"/>
    <w:rsid w:val="002F0076"/>
    <w:rsid w:val="002F0AC1"/>
    <w:rsid w:val="002F0C7D"/>
    <w:rsid w:val="002F12D5"/>
    <w:rsid w:val="002F19C3"/>
    <w:rsid w:val="002F1DE3"/>
    <w:rsid w:val="002F5410"/>
    <w:rsid w:val="00301646"/>
    <w:rsid w:val="003027A5"/>
    <w:rsid w:val="0030455A"/>
    <w:rsid w:val="00306283"/>
    <w:rsid w:val="003110DB"/>
    <w:rsid w:val="003113AC"/>
    <w:rsid w:val="003131AC"/>
    <w:rsid w:val="003139C4"/>
    <w:rsid w:val="00314B90"/>
    <w:rsid w:val="00315B4F"/>
    <w:rsid w:val="00317E0B"/>
    <w:rsid w:val="00320268"/>
    <w:rsid w:val="0032241E"/>
    <w:rsid w:val="003248DA"/>
    <w:rsid w:val="003252D5"/>
    <w:rsid w:val="00325D58"/>
    <w:rsid w:val="003267CA"/>
    <w:rsid w:val="00326966"/>
    <w:rsid w:val="00327D2E"/>
    <w:rsid w:val="00330D63"/>
    <w:rsid w:val="003311B2"/>
    <w:rsid w:val="003351BF"/>
    <w:rsid w:val="00335A62"/>
    <w:rsid w:val="00336B11"/>
    <w:rsid w:val="00340C4B"/>
    <w:rsid w:val="00342E0C"/>
    <w:rsid w:val="00346959"/>
    <w:rsid w:val="00347E8D"/>
    <w:rsid w:val="0035138A"/>
    <w:rsid w:val="00351A2B"/>
    <w:rsid w:val="0035233D"/>
    <w:rsid w:val="00353152"/>
    <w:rsid w:val="0036069B"/>
    <w:rsid w:val="0036138A"/>
    <w:rsid w:val="00362462"/>
    <w:rsid w:val="00363779"/>
    <w:rsid w:val="00363D2B"/>
    <w:rsid w:val="00366BCC"/>
    <w:rsid w:val="003673F7"/>
    <w:rsid w:val="00367913"/>
    <w:rsid w:val="00367CF4"/>
    <w:rsid w:val="00370F4C"/>
    <w:rsid w:val="00372766"/>
    <w:rsid w:val="00374182"/>
    <w:rsid w:val="00374A2D"/>
    <w:rsid w:val="00375547"/>
    <w:rsid w:val="00376DD4"/>
    <w:rsid w:val="00377086"/>
    <w:rsid w:val="003777ED"/>
    <w:rsid w:val="00382358"/>
    <w:rsid w:val="003823A7"/>
    <w:rsid w:val="00383DBC"/>
    <w:rsid w:val="0038521A"/>
    <w:rsid w:val="00385E03"/>
    <w:rsid w:val="00386964"/>
    <w:rsid w:val="00391EE1"/>
    <w:rsid w:val="00392B05"/>
    <w:rsid w:val="00395267"/>
    <w:rsid w:val="00395582"/>
    <w:rsid w:val="00396C85"/>
    <w:rsid w:val="003A031E"/>
    <w:rsid w:val="003A241A"/>
    <w:rsid w:val="003A2610"/>
    <w:rsid w:val="003A6B13"/>
    <w:rsid w:val="003B062B"/>
    <w:rsid w:val="003B0758"/>
    <w:rsid w:val="003B11A4"/>
    <w:rsid w:val="003C24FD"/>
    <w:rsid w:val="003C2662"/>
    <w:rsid w:val="003C7163"/>
    <w:rsid w:val="003D0B92"/>
    <w:rsid w:val="003D43C0"/>
    <w:rsid w:val="003D59EF"/>
    <w:rsid w:val="003D7EA1"/>
    <w:rsid w:val="003E0A9C"/>
    <w:rsid w:val="003E349A"/>
    <w:rsid w:val="003E42BD"/>
    <w:rsid w:val="003E5C7F"/>
    <w:rsid w:val="003E6495"/>
    <w:rsid w:val="003E79EC"/>
    <w:rsid w:val="003F0946"/>
    <w:rsid w:val="003F31B0"/>
    <w:rsid w:val="003F3D80"/>
    <w:rsid w:val="003F4789"/>
    <w:rsid w:val="003F4ECE"/>
    <w:rsid w:val="003F536A"/>
    <w:rsid w:val="003F6045"/>
    <w:rsid w:val="0040163E"/>
    <w:rsid w:val="0040254B"/>
    <w:rsid w:val="0040404F"/>
    <w:rsid w:val="00404E5F"/>
    <w:rsid w:val="00406368"/>
    <w:rsid w:val="00412AA0"/>
    <w:rsid w:val="00413AC3"/>
    <w:rsid w:val="004143D2"/>
    <w:rsid w:val="004145CE"/>
    <w:rsid w:val="004145D9"/>
    <w:rsid w:val="004158B8"/>
    <w:rsid w:val="00415A7E"/>
    <w:rsid w:val="00416471"/>
    <w:rsid w:val="00416D3C"/>
    <w:rsid w:val="004212C7"/>
    <w:rsid w:val="004219EF"/>
    <w:rsid w:val="00423003"/>
    <w:rsid w:val="00423A58"/>
    <w:rsid w:val="00423D32"/>
    <w:rsid w:val="004242C3"/>
    <w:rsid w:val="0042772A"/>
    <w:rsid w:val="00430A49"/>
    <w:rsid w:val="00432F04"/>
    <w:rsid w:val="00432FC7"/>
    <w:rsid w:val="0043364F"/>
    <w:rsid w:val="00433816"/>
    <w:rsid w:val="00433D09"/>
    <w:rsid w:val="004376C2"/>
    <w:rsid w:val="00437952"/>
    <w:rsid w:val="00437BF9"/>
    <w:rsid w:val="00440A78"/>
    <w:rsid w:val="00445A69"/>
    <w:rsid w:val="00446589"/>
    <w:rsid w:val="0044707B"/>
    <w:rsid w:val="00447405"/>
    <w:rsid w:val="004503F5"/>
    <w:rsid w:val="00451181"/>
    <w:rsid w:val="004520F5"/>
    <w:rsid w:val="00452DB6"/>
    <w:rsid w:val="00453338"/>
    <w:rsid w:val="00455238"/>
    <w:rsid w:val="00455445"/>
    <w:rsid w:val="00455454"/>
    <w:rsid w:val="00465138"/>
    <w:rsid w:val="00466337"/>
    <w:rsid w:val="00467B06"/>
    <w:rsid w:val="0047055E"/>
    <w:rsid w:val="00471644"/>
    <w:rsid w:val="00473B7F"/>
    <w:rsid w:val="00474BBC"/>
    <w:rsid w:val="00475373"/>
    <w:rsid w:val="004763CB"/>
    <w:rsid w:val="00476C42"/>
    <w:rsid w:val="0048016C"/>
    <w:rsid w:val="00480526"/>
    <w:rsid w:val="00480BA6"/>
    <w:rsid w:val="004812B2"/>
    <w:rsid w:val="00481F7D"/>
    <w:rsid w:val="004821F9"/>
    <w:rsid w:val="004822C2"/>
    <w:rsid w:val="0048280D"/>
    <w:rsid w:val="0048455F"/>
    <w:rsid w:val="00485034"/>
    <w:rsid w:val="00487186"/>
    <w:rsid w:val="0049075E"/>
    <w:rsid w:val="00495C70"/>
    <w:rsid w:val="00496E3C"/>
    <w:rsid w:val="004A1CF3"/>
    <w:rsid w:val="004A1E3C"/>
    <w:rsid w:val="004A28E1"/>
    <w:rsid w:val="004A4843"/>
    <w:rsid w:val="004A7BF5"/>
    <w:rsid w:val="004A7D19"/>
    <w:rsid w:val="004B1A3D"/>
    <w:rsid w:val="004B3795"/>
    <w:rsid w:val="004B56A5"/>
    <w:rsid w:val="004B64EC"/>
    <w:rsid w:val="004B7888"/>
    <w:rsid w:val="004C1309"/>
    <w:rsid w:val="004C19DD"/>
    <w:rsid w:val="004C2D41"/>
    <w:rsid w:val="004C2F98"/>
    <w:rsid w:val="004C3584"/>
    <w:rsid w:val="004C4247"/>
    <w:rsid w:val="004C474C"/>
    <w:rsid w:val="004C4F7F"/>
    <w:rsid w:val="004C6A48"/>
    <w:rsid w:val="004D05DA"/>
    <w:rsid w:val="004D30DD"/>
    <w:rsid w:val="004D3CB7"/>
    <w:rsid w:val="004D3FB6"/>
    <w:rsid w:val="004D44F0"/>
    <w:rsid w:val="004D5CD2"/>
    <w:rsid w:val="004D6DA4"/>
    <w:rsid w:val="004D782A"/>
    <w:rsid w:val="004E0543"/>
    <w:rsid w:val="004E0ADD"/>
    <w:rsid w:val="004E0D03"/>
    <w:rsid w:val="004E286E"/>
    <w:rsid w:val="004E2A71"/>
    <w:rsid w:val="004E32C1"/>
    <w:rsid w:val="004E3795"/>
    <w:rsid w:val="004E576C"/>
    <w:rsid w:val="004E6F21"/>
    <w:rsid w:val="004F0FB3"/>
    <w:rsid w:val="004F29AA"/>
    <w:rsid w:val="004F29B0"/>
    <w:rsid w:val="004F3A80"/>
    <w:rsid w:val="004F5B22"/>
    <w:rsid w:val="004F6087"/>
    <w:rsid w:val="004F6BD4"/>
    <w:rsid w:val="004F7C7D"/>
    <w:rsid w:val="00502F1A"/>
    <w:rsid w:val="00503B66"/>
    <w:rsid w:val="00504BC1"/>
    <w:rsid w:val="005076CE"/>
    <w:rsid w:val="00511C84"/>
    <w:rsid w:val="0051229C"/>
    <w:rsid w:val="005131DB"/>
    <w:rsid w:val="00515F2A"/>
    <w:rsid w:val="005174CD"/>
    <w:rsid w:val="00522E10"/>
    <w:rsid w:val="00527B5C"/>
    <w:rsid w:val="00530D34"/>
    <w:rsid w:val="00531CD9"/>
    <w:rsid w:val="005327F9"/>
    <w:rsid w:val="00532B92"/>
    <w:rsid w:val="0053410E"/>
    <w:rsid w:val="005344B8"/>
    <w:rsid w:val="00537FC5"/>
    <w:rsid w:val="00540290"/>
    <w:rsid w:val="00541964"/>
    <w:rsid w:val="00541F8D"/>
    <w:rsid w:val="00543E06"/>
    <w:rsid w:val="005443B0"/>
    <w:rsid w:val="00544722"/>
    <w:rsid w:val="00545001"/>
    <w:rsid w:val="0055039A"/>
    <w:rsid w:val="005517A2"/>
    <w:rsid w:val="00553C44"/>
    <w:rsid w:val="00553C7D"/>
    <w:rsid w:val="005543B5"/>
    <w:rsid w:val="00554B8F"/>
    <w:rsid w:val="005569A9"/>
    <w:rsid w:val="00556E50"/>
    <w:rsid w:val="00560BFE"/>
    <w:rsid w:val="00562903"/>
    <w:rsid w:val="005647C7"/>
    <w:rsid w:val="005656A8"/>
    <w:rsid w:val="00566D6A"/>
    <w:rsid w:val="005678DE"/>
    <w:rsid w:val="00572A35"/>
    <w:rsid w:val="00575CFA"/>
    <w:rsid w:val="00575E3C"/>
    <w:rsid w:val="005763FC"/>
    <w:rsid w:val="00580D7C"/>
    <w:rsid w:val="00582085"/>
    <w:rsid w:val="00585881"/>
    <w:rsid w:val="005874B0"/>
    <w:rsid w:val="00595B20"/>
    <w:rsid w:val="00596EE2"/>
    <w:rsid w:val="00597DF6"/>
    <w:rsid w:val="005A07D9"/>
    <w:rsid w:val="005A1610"/>
    <w:rsid w:val="005A1DAD"/>
    <w:rsid w:val="005A36AA"/>
    <w:rsid w:val="005A461F"/>
    <w:rsid w:val="005A657A"/>
    <w:rsid w:val="005A722B"/>
    <w:rsid w:val="005B1E2E"/>
    <w:rsid w:val="005B233D"/>
    <w:rsid w:val="005B4D9B"/>
    <w:rsid w:val="005B5E56"/>
    <w:rsid w:val="005C0C2A"/>
    <w:rsid w:val="005C1E40"/>
    <w:rsid w:val="005C49B4"/>
    <w:rsid w:val="005C5716"/>
    <w:rsid w:val="005C74C9"/>
    <w:rsid w:val="005C7715"/>
    <w:rsid w:val="005D0C41"/>
    <w:rsid w:val="005D18C5"/>
    <w:rsid w:val="005D1D82"/>
    <w:rsid w:val="005D2BD0"/>
    <w:rsid w:val="005D3B22"/>
    <w:rsid w:val="005D40FE"/>
    <w:rsid w:val="005D5B1C"/>
    <w:rsid w:val="005D6938"/>
    <w:rsid w:val="005D71C9"/>
    <w:rsid w:val="005D7CFF"/>
    <w:rsid w:val="005E2AF9"/>
    <w:rsid w:val="005E4C6D"/>
    <w:rsid w:val="005E686F"/>
    <w:rsid w:val="005E7948"/>
    <w:rsid w:val="005E7F89"/>
    <w:rsid w:val="005F0000"/>
    <w:rsid w:val="005F0B50"/>
    <w:rsid w:val="005F16A7"/>
    <w:rsid w:val="005F40C7"/>
    <w:rsid w:val="005F52F4"/>
    <w:rsid w:val="005F7F20"/>
    <w:rsid w:val="00605741"/>
    <w:rsid w:val="006060C1"/>
    <w:rsid w:val="006063F2"/>
    <w:rsid w:val="00606AC5"/>
    <w:rsid w:val="00607130"/>
    <w:rsid w:val="00607FE1"/>
    <w:rsid w:val="00610BCD"/>
    <w:rsid w:val="006138AA"/>
    <w:rsid w:val="00615641"/>
    <w:rsid w:val="00617E10"/>
    <w:rsid w:val="00617E99"/>
    <w:rsid w:val="00620AED"/>
    <w:rsid w:val="006214F6"/>
    <w:rsid w:val="00622992"/>
    <w:rsid w:val="00624A3E"/>
    <w:rsid w:val="00624D93"/>
    <w:rsid w:val="006275C5"/>
    <w:rsid w:val="00630A1E"/>
    <w:rsid w:val="00632095"/>
    <w:rsid w:val="006338D1"/>
    <w:rsid w:val="0063394D"/>
    <w:rsid w:val="00634F32"/>
    <w:rsid w:val="006351E7"/>
    <w:rsid w:val="00636D73"/>
    <w:rsid w:val="0064261B"/>
    <w:rsid w:val="00642849"/>
    <w:rsid w:val="00643697"/>
    <w:rsid w:val="00644543"/>
    <w:rsid w:val="00645BC6"/>
    <w:rsid w:val="0064762D"/>
    <w:rsid w:val="0065049C"/>
    <w:rsid w:val="00650ACD"/>
    <w:rsid w:val="00652A27"/>
    <w:rsid w:val="00653187"/>
    <w:rsid w:val="0065443F"/>
    <w:rsid w:val="00654B8E"/>
    <w:rsid w:val="006600C7"/>
    <w:rsid w:val="00660101"/>
    <w:rsid w:val="0066021B"/>
    <w:rsid w:val="006607DF"/>
    <w:rsid w:val="00663B92"/>
    <w:rsid w:val="00664845"/>
    <w:rsid w:val="00665BF6"/>
    <w:rsid w:val="0066661F"/>
    <w:rsid w:val="006670D2"/>
    <w:rsid w:val="00667E47"/>
    <w:rsid w:val="006718AF"/>
    <w:rsid w:val="006718D3"/>
    <w:rsid w:val="006735A7"/>
    <w:rsid w:val="00673AAF"/>
    <w:rsid w:val="00677451"/>
    <w:rsid w:val="00680463"/>
    <w:rsid w:val="00680563"/>
    <w:rsid w:val="0068188B"/>
    <w:rsid w:val="0068275E"/>
    <w:rsid w:val="006874F7"/>
    <w:rsid w:val="006909B3"/>
    <w:rsid w:val="00691431"/>
    <w:rsid w:val="0069483D"/>
    <w:rsid w:val="006956CC"/>
    <w:rsid w:val="00696EFD"/>
    <w:rsid w:val="006A0D92"/>
    <w:rsid w:val="006A1E45"/>
    <w:rsid w:val="006A20A1"/>
    <w:rsid w:val="006A3F51"/>
    <w:rsid w:val="006A7603"/>
    <w:rsid w:val="006B021A"/>
    <w:rsid w:val="006B0F69"/>
    <w:rsid w:val="006B2212"/>
    <w:rsid w:val="006B27EF"/>
    <w:rsid w:val="006B5979"/>
    <w:rsid w:val="006B63AC"/>
    <w:rsid w:val="006C0EEA"/>
    <w:rsid w:val="006C1563"/>
    <w:rsid w:val="006C170F"/>
    <w:rsid w:val="006C3460"/>
    <w:rsid w:val="006C4A87"/>
    <w:rsid w:val="006D1740"/>
    <w:rsid w:val="006D2F3A"/>
    <w:rsid w:val="006D3248"/>
    <w:rsid w:val="006D4142"/>
    <w:rsid w:val="006D4BEF"/>
    <w:rsid w:val="006D68DA"/>
    <w:rsid w:val="006D7193"/>
    <w:rsid w:val="006E16C3"/>
    <w:rsid w:val="006E18A0"/>
    <w:rsid w:val="006E1EC8"/>
    <w:rsid w:val="006E25F3"/>
    <w:rsid w:val="006E32E0"/>
    <w:rsid w:val="006E37EF"/>
    <w:rsid w:val="006E67B9"/>
    <w:rsid w:val="006E69A0"/>
    <w:rsid w:val="006E7BA2"/>
    <w:rsid w:val="006F0A6C"/>
    <w:rsid w:val="006F105C"/>
    <w:rsid w:val="006F3A6D"/>
    <w:rsid w:val="006F6D65"/>
    <w:rsid w:val="00703A08"/>
    <w:rsid w:val="00703F78"/>
    <w:rsid w:val="0070643D"/>
    <w:rsid w:val="00707702"/>
    <w:rsid w:val="007116FF"/>
    <w:rsid w:val="0071319A"/>
    <w:rsid w:val="00714317"/>
    <w:rsid w:val="00714730"/>
    <w:rsid w:val="0071541D"/>
    <w:rsid w:val="00715F75"/>
    <w:rsid w:val="00716C2C"/>
    <w:rsid w:val="0071795E"/>
    <w:rsid w:val="007238FF"/>
    <w:rsid w:val="00724247"/>
    <w:rsid w:val="0072569B"/>
    <w:rsid w:val="007257C3"/>
    <w:rsid w:val="0072630D"/>
    <w:rsid w:val="0072728C"/>
    <w:rsid w:val="0072732F"/>
    <w:rsid w:val="00727B1E"/>
    <w:rsid w:val="00727F06"/>
    <w:rsid w:val="0073078F"/>
    <w:rsid w:val="007316E5"/>
    <w:rsid w:val="007317F9"/>
    <w:rsid w:val="007324D0"/>
    <w:rsid w:val="007334F4"/>
    <w:rsid w:val="0073678E"/>
    <w:rsid w:val="00736B0D"/>
    <w:rsid w:val="00736C32"/>
    <w:rsid w:val="00737907"/>
    <w:rsid w:val="00741049"/>
    <w:rsid w:val="007422EE"/>
    <w:rsid w:val="00742CCA"/>
    <w:rsid w:val="00742DF0"/>
    <w:rsid w:val="00744C83"/>
    <w:rsid w:val="00744F0F"/>
    <w:rsid w:val="007476BB"/>
    <w:rsid w:val="007476D0"/>
    <w:rsid w:val="00753736"/>
    <w:rsid w:val="007537E2"/>
    <w:rsid w:val="00753E6D"/>
    <w:rsid w:val="00754ADB"/>
    <w:rsid w:val="00754BEB"/>
    <w:rsid w:val="0075580C"/>
    <w:rsid w:val="007605A2"/>
    <w:rsid w:val="00761441"/>
    <w:rsid w:val="0076150D"/>
    <w:rsid w:val="00762254"/>
    <w:rsid w:val="00762330"/>
    <w:rsid w:val="00762B56"/>
    <w:rsid w:val="007633CA"/>
    <w:rsid w:val="00763DBB"/>
    <w:rsid w:val="00765E89"/>
    <w:rsid w:val="00766012"/>
    <w:rsid w:val="0076645A"/>
    <w:rsid w:val="00773CF4"/>
    <w:rsid w:val="00773D16"/>
    <w:rsid w:val="00774402"/>
    <w:rsid w:val="00774817"/>
    <w:rsid w:val="00775274"/>
    <w:rsid w:val="007755FF"/>
    <w:rsid w:val="0077676C"/>
    <w:rsid w:val="0077698D"/>
    <w:rsid w:val="00776D8C"/>
    <w:rsid w:val="00780300"/>
    <w:rsid w:val="007809A2"/>
    <w:rsid w:val="00781144"/>
    <w:rsid w:val="00785781"/>
    <w:rsid w:val="00786128"/>
    <w:rsid w:val="007864FA"/>
    <w:rsid w:val="0078769E"/>
    <w:rsid w:val="007926DE"/>
    <w:rsid w:val="0079378E"/>
    <w:rsid w:val="007A29FD"/>
    <w:rsid w:val="007A39CC"/>
    <w:rsid w:val="007A43CB"/>
    <w:rsid w:val="007A43F1"/>
    <w:rsid w:val="007A542C"/>
    <w:rsid w:val="007A56D7"/>
    <w:rsid w:val="007A7865"/>
    <w:rsid w:val="007B1881"/>
    <w:rsid w:val="007B4ED2"/>
    <w:rsid w:val="007B65D7"/>
    <w:rsid w:val="007C1788"/>
    <w:rsid w:val="007C2637"/>
    <w:rsid w:val="007C3270"/>
    <w:rsid w:val="007D0F94"/>
    <w:rsid w:val="007D1E2D"/>
    <w:rsid w:val="007D1EFE"/>
    <w:rsid w:val="007D21A9"/>
    <w:rsid w:val="007D44CF"/>
    <w:rsid w:val="007E05D4"/>
    <w:rsid w:val="007E4370"/>
    <w:rsid w:val="007E4770"/>
    <w:rsid w:val="007E5B1E"/>
    <w:rsid w:val="007E7A6A"/>
    <w:rsid w:val="007F00C0"/>
    <w:rsid w:val="007F0190"/>
    <w:rsid w:val="007F0523"/>
    <w:rsid w:val="007F2EC9"/>
    <w:rsid w:val="007F31D1"/>
    <w:rsid w:val="007F354A"/>
    <w:rsid w:val="007F4EB0"/>
    <w:rsid w:val="007F5ADD"/>
    <w:rsid w:val="007F767C"/>
    <w:rsid w:val="007F7F54"/>
    <w:rsid w:val="008007E3"/>
    <w:rsid w:val="00801618"/>
    <w:rsid w:val="008018C8"/>
    <w:rsid w:val="00801B32"/>
    <w:rsid w:val="00801F8F"/>
    <w:rsid w:val="00802606"/>
    <w:rsid w:val="00803490"/>
    <w:rsid w:val="00804483"/>
    <w:rsid w:val="00810977"/>
    <w:rsid w:val="00812D47"/>
    <w:rsid w:val="008131DB"/>
    <w:rsid w:val="00814659"/>
    <w:rsid w:val="00814812"/>
    <w:rsid w:val="00814CD1"/>
    <w:rsid w:val="00814D17"/>
    <w:rsid w:val="00816B33"/>
    <w:rsid w:val="00821FD9"/>
    <w:rsid w:val="00824F97"/>
    <w:rsid w:val="008251CA"/>
    <w:rsid w:val="00827176"/>
    <w:rsid w:val="008308C2"/>
    <w:rsid w:val="008310B9"/>
    <w:rsid w:val="00831D80"/>
    <w:rsid w:val="008321FA"/>
    <w:rsid w:val="008347E1"/>
    <w:rsid w:val="00835056"/>
    <w:rsid w:val="00836821"/>
    <w:rsid w:val="008373B9"/>
    <w:rsid w:val="0084367D"/>
    <w:rsid w:val="008443FE"/>
    <w:rsid w:val="008458D1"/>
    <w:rsid w:val="00845BB9"/>
    <w:rsid w:val="00846D14"/>
    <w:rsid w:val="00847D40"/>
    <w:rsid w:val="008501A8"/>
    <w:rsid w:val="00851812"/>
    <w:rsid w:val="008522C0"/>
    <w:rsid w:val="00854723"/>
    <w:rsid w:val="008550C2"/>
    <w:rsid w:val="00856A08"/>
    <w:rsid w:val="00860BF0"/>
    <w:rsid w:val="00861B36"/>
    <w:rsid w:val="00863B21"/>
    <w:rsid w:val="008663FD"/>
    <w:rsid w:val="00866405"/>
    <w:rsid w:val="00866C20"/>
    <w:rsid w:val="0087098B"/>
    <w:rsid w:val="00870AC7"/>
    <w:rsid w:val="008715D6"/>
    <w:rsid w:val="00871E3C"/>
    <w:rsid w:val="008732FF"/>
    <w:rsid w:val="00874B0B"/>
    <w:rsid w:val="00876F6E"/>
    <w:rsid w:val="00880320"/>
    <w:rsid w:val="00880C3D"/>
    <w:rsid w:val="008810F0"/>
    <w:rsid w:val="00883324"/>
    <w:rsid w:val="0088538F"/>
    <w:rsid w:val="00887D77"/>
    <w:rsid w:val="00887FFD"/>
    <w:rsid w:val="008908FE"/>
    <w:rsid w:val="00892664"/>
    <w:rsid w:val="00894AA3"/>
    <w:rsid w:val="00895809"/>
    <w:rsid w:val="00897827"/>
    <w:rsid w:val="008A0EC5"/>
    <w:rsid w:val="008A1731"/>
    <w:rsid w:val="008A18B0"/>
    <w:rsid w:val="008A2069"/>
    <w:rsid w:val="008A4AE4"/>
    <w:rsid w:val="008A542D"/>
    <w:rsid w:val="008A6319"/>
    <w:rsid w:val="008A783A"/>
    <w:rsid w:val="008B01B8"/>
    <w:rsid w:val="008B2640"/>
    <w:rsid w:val="008B2BE3"/>
    <w:rsid w:val="008B5117"/>
    <w:rsid w:val="008B518E"/>
    <w:rsid w:val="008C1113"/>
    <w:rsid w:val="008C4576"/>
    <w:rsid w:val="008C54A1"/>
    <w:rsid w:val="008D06C4"/>
    <w:rsid w:val="008D191D"/>
    <w:rsid w:val="008D26AD"/>
    <w:rsid w:val="008D28CE"/>
    <w:rsid w:val="008D383F"/>
    <w:rsid w:val="008D3BEA"/>
    <w:rsid w:val="008D3CD9"/>
    <w:rsid w:val="008D537C"/>
    <w:rsid w:val="008D626B"/>
    <w:rsid w:val="008E172C"/>
    <w:rsid w:val="008E1900"/>
    <w:rsid w:val="008E3EF4"/>
    <w:rsid w:val="008E661A"/>
    <w:rsid w:val="008E7E69"/>
    <w:rsid w:val="008F0250"/>
    <w:rsid w:val="008F0CBC"/>
    <w:rsid w:val="008F1548"/>
    <w:rsid w:val="008F1595"/>
    <w:rsid w:val="008F1EB5"/>
    <w:rsid w:val="008F27EA"/>
    <w:rsid w:val="008F298E"/>
    <w:rsid w:val="008F43AA"/>
    <w:rsid w:val="008F6C35"/>
    <w:rsid w:val="008F6D6B"/>
    <w:rsid w:val="008F788A"/>
    <w:rsid w:val="008F7DC7"/>
    <w:rsid w:val="009011D3"/>
    <w:rsid w:val="009011D4"/>
    <w:rsid w:val="00901D12"/>
    <w:rsid w:val="00901EC8"/>
    <w:rsid w:val="00902117"/>
    <w:rsid w:val="00904670"/>
    <w:rsid w:val="00904756"/>
    <w:rsid w:val="00904A2D"/>
    <w:rsid w:val="00906711"/>
    <w:rsid w:val="00906850"/>
    <w:rsid w:val="00907742"/>
    <w:rsid w:val="00910472"/>
    <w:rsid w:val="00910556"/>
    <w:rsid w:val="0091205E"/>
    <w:rsid w:val="009124FC"/>
    <w:rsid w:val="0091546D"/>
    <w:rsid w:val="00915FCF"/>
    <w:rsid w:val="009161AB"/>
    <w:rsid w:val="00920D74"/>
    <w:rsid w:val="00922106"/>
    <w:rsid w:val="00926B03"/>
    <w:rsid w:val="00926BB5"/>
    <w:rsid w:val="00926D15"/>
    <w:rsid w:val="00931635"/>
    <w:rsid w:val="00931D1E"/>
    <w:rsid w:val="00931F74"/>
    <w:rsid w:val="0093208A"/>
    <w:rsid w:val="009338FD"/>
    <w:rsid w:val="00933B8E"/>
    <w:rsid w:val="00933C26"/>
    <w:rsid w:val="00934062"/>
    <w:rsid w:val="00937B8B"/>
    <w:rsid w:val="00937C1F"/>
    <w:rsid w:val="00943C21"/>
    <w:rsid w:val="009441D4"/>
    <w:rsid w:val="00944278"/>
    <w:rsid w:val="009453C1"/>
    <w:rsid w:val="0094726A"/>
    <w:rsid w:val="009508CD"/>
    <w:rsid w:val="0095133D"/>
    <w:rsid w:val="009514A4"/>
    <w:rsid w:val="0095218E"/>
    <w:rsid w:val="00953462"/>
    <w:rsid w:val="0095426C"/>
    <w:rsid w:val="00954FAD"/>
    <w:rsid w:val="0095658B"/>
    <w:rsid w:val="00957039"/>
    <w:rsid w:val="00957300"/>
    <w:rsid w:val="009576BD"/>
    <w:rsid w:val="00962AF3"/>
    <w:rsid w:val="0096740E"/>
    <w:rsid w:val="00967C1C"/>
    <w:rsid w:val="00970844"/>
    <w:rsid w:val="00970C15"/>
    <w:rsid w:val="0097268D"/>
    <w:rsid w:val="00972831"/>
    <w:rsid w:val="009739B4"/>
    <w:rsid w:val="00973E6D"/>
    <w:rsid w:val="00976339"/>
    <w:rsid w:val="009763BD"/>
    <w:rsid w:val="00976F05"/>
    <w:rsid w:val="00977588"/>
    <w:rsid w:val="009810E7"/>
    <w:rsid w:val="00981AE2"/>
    <w:rsid w:val="00981D44"/>
    <w:rsid w:val="009822FE"/>
    <w:rsid w:val="009833A8"/>
    <w:rsid w:val="00984495"/>
    <w:rsid w:val="0098479C"/>
    <w:rsid w:val="00984C53"/>
    <w:rsid w:val="00984DA0"/>
    <w:rsid w:val="009872FD"/>
    <w:rsid w:val="00991613"/>
    <w:rsid w:val="009921F2"/>
    <w:rsid w:val="009957E7"/>
    <w:rsid w:val="009965D0"/>
    <w:rsid w:val="00996E0A"/>
    <w:rsid w:val="00996EF3"/>
    <w:rsid w:val="009A06D9"/>
    <w:rsid w:val="009A09A6"/>
    <w:rsid w:val="009A1E70"/>
    <w:rsid w:val="009A6021"/>
    <w:rsid w:val="009A699A"/>
    <w:rsid w:val="009A7D74"/>
    <w:rsid w:val="009B1210"/>
    <w:rsid w:val="009B193F"/>
    <w:rsid w:val="009B1957"/>
    <w:rsid w:val="009B3CD1"/>
    <w:rsid w:val="009B70DA"/>
    <w:rsid w:val="009C233E"/>
    <w:rsid w:val="009C4C5F"/>
    <w:rsid w:val="009C53F3"/>
    <w:rsid w:val="009C6C08"/>
    <w:rsid w:val="009D1E81"/>
    <w:rsid w:val="009D368C"/>
    <w:rsid w:val="009D398C"/>
    <w:rsid w:val="009D4125"/>
    <w:rsid w:val="009D47F2"/>
    <w:rsid w:val="009D5C36"/>
    <w:rsid w:val="009E0083"/>
    <w:rsid w:val="009E1D2F"/>
    <w:rsid w:val="009E2EF7"/>
    <w:rsid w:val="009E42B3"/>
    <w:rsid w:val="009E7EA2"/>
    <w:rsid w:val="009F129B"/>
    <w:rsid w:val="009F15A7"/>
    <w:rsid w:val="009F4885"/>
    <w:rsid w:val="009F77D2"/>
    <w:rsid w:val="00A0063C"/>
    <w:rsid w:val="00A00CBA"/>
    <w:rsid w:val="00A00CD9"/>
    <w:rsid w:val="00A01132"/>
    <w:rsid w:val="00A01179"/>
    <w:rsid w:val="00A02D17"/>
    <w:rsid w:val="00A04018"/>
    <w:rsid w:val="00A05B57"/>
    <w:rsid w:val="00A05CA6"/>
    <w:rsid w:val="00A11A9A"/>
    <w:rsid w:val="00A1276D"/>
    <w:rsid w:val="00A13BBE"/>
    <w:rsid w:val="00A149C0"/>
    <w:rsid w:val="00A1575E"/>
    <w:rsid w:val="00A24CF9"/>
    <w:rsid w:val="00A25D34"/>
    <w:rsid w:val="00A2684C"/>
    <w:rsid w:val="00A31F22"/>
    <w:rsid w:val="00A32CE2"/>
    <w:rsid w:val="00A3369D"/>
    <w:rsid w:val="00A338CC"/>
    <w:rsid w:val="00A3475B"/>
    <w:rsid w:val="00A35FBA"/>
    <w:rsid w:val="00A4262F"/>
    <w:rsid w:val="00A43AA1"/>
    <w:rsid w:val="00A44C99"/>
    <w:rsid w:val="00A455FE"/>
    <w:rsid w:val="00A46A39"/>
    <w:rsid w:val="00A47B70"/>
    <w:rsid w:val="00A50C78"/>
    <w:rsid w:val="00A5197C"/>
    <w:rsid w:val="00A528C8"/>
    <w:rsid w:val="00A52EEF"/>
    <w:rsid w:val="00A60414"/>
    <w:rsid w:val="00A6044F"/>
    <w:rsid w:val="00A60CFF"/>
    <w:rsid w:val="00A628CA"/>
    <w:rsid w:val="00A6292E"/>
    <w:rsid w:val="00A639BA"/>
    <w:rsid w:val="00A67687"/>
    <w:rsid w:val="00A711A3"/>
    <w:rsid w:val="00A743A1"/>
    <w:rsid w:val="00A753C8"/>
    <w:rsid w:val="00A76917"/>
    <w:rsid w:val="00A81A82"/>
    <w:rsid w:val="00A81D1E"/>
    <w:rsid w:val="00A83D56"/>
    <w:rsid w:val="00A83EB5"/>
    <w:rsid w:val="00A90F66"/>
    <w:rsid w:val="00A95838"/>
    <w:rsid w:val="00A96B94"/>
    <w:rsid w:val="00A96C5A"/>
    <w:rsid w:val="00A972A1"/>
    <w:rsid w:val="00AA0F64"/>
    <w:rsid w:val="00AA337E"/>
    <w:rsid w:val="00AA3540"/>
    <w:rsid w:val="00AA3DB4"/>
    <w:rsid w:val="00AA54A4"/>
    <w:rsid w:val="00AA666A"/>
    <w:rsid w:val="00AA6982"/>
    <w:rsid w:val="00AA6FE1"/>
    <w:rsid w:val="00AB0B6E"/>
    <w:rsid w:val="00AB303C"/>
    <w:rsid w:val="00AB3ECD"/>
    <w:rsid w:val="00AB4661"/>
    <w:rsid w:val="00AB6D48"/>
    <w:rsid w:val="00AC0CF7"/>
    <w:rsid w:val="00AC31E4"/>
    <w:rsid w:val="00AC320B"/>
    <w:rsid w:val="00AC32F0"/>
    <w:rsid w:val="00AC4F62"/>
    <w:rsid w:val="00AC5FC2"/>
    <w:rsid w:val="00AD074D"/>
    <w:rsid w:val="00AD1CD1"/>
    <w:rsid w:val="00AD2556"/>
    <w:rsid w:val="00AD441D"/>
    <w:rsid w:val="00AD50AE"/>
    <w:rsid w:val="00AD5F28"/>
    <w:rsid w:val="00AD668A"/>
    <w:rsid w:val="00AE0478"/>
    <w:rsid w:val="00AE2AA1"/>
    <w:rsid w:val="00AE3F51"/>
    <w:rsid w:val="00AE475C"/>
    <w:rsid w:val="00AF0193"/>
    <w:rsid w:val="00AF01AD"/>
    <w:rsid w:val="00AF0687"/>
    <w:rsid w:val="00AF082E"/>
    <w:rsid w:val="00AF20DA"/>
    <w:rsid w:val="00AF31E3"/>
    <w:rsid w:val="00AF392D"/>
    <w:rsid w:val="00AF4E51"/>
    <w:rsid w:val="00AF5008"/>
    <w:rsid w:val="00AF6414"/>
    <w:rsid w:val="00B00391"/>
    <w:rsid w:val="00B0076B"/>
    <w:rsid w:val="00B036B4"/>
    <w:rsid w:val="00B037EA"/>
    <w:rsid w:val="00B03FD5"/>
    <w:rsid w:val="00B0444A"/>
    <w:rsid w:val="00B0473E"/>
    <w:rsid w:val="00B04771"/>
    <w:rsid w:val="00B05759"/>
    <w:rsid w:val="00B066FF"/>
    <w:rsid w:val="00B10197"/>
    <w:rsid w:val="00B10C3A"/>
    <w:rsid w:val="00B132A4"/>
    <w:rsid w:val="00B143CE"/>
    <w:rsid w:val="00B16F67"/>
    <w:rsid w:val="00B21727"/>
    <w:rsid w:val="00B22B11"/>
    <w:rsid w:val="00B22EE0"/>
    <w:rsid w:val="00B254C3"/>
    <w:rsid w:val="00B26CA1"/>
    <w:rsid w:val="00B27E69"/>
    <w:rsid w:val="00B30485"/>
    <w:rsid w:val="00B31188"/>
    <w:rsid w:val="00B3234A"/>
    <w:rsid w:val="00B35957"/>
    <w:rsid w:val="00B378B4"/>
    <w:rsid w:val="00B4032C"/>
    <w:rsid w:val="00B4036F"/>
    <w:rsid w:val="00B45167"/>
    <w:rsid w:val="00B46075"/>
    <w:rsid w:val="00B471FB"/>
    <w:rsid w:val="00B504F0"/>
    <w:rsid w:val="00B5107F"/>
    <w:rsid w:val="00B51385"/>
    <w:rsid w:val="00B52F8E"/>
    <w:rsid w:val="00B530EE"/>
    <w:rsid w:val="00B54B23"/>
    <w:rsid w:val="00B550E7"/>
    <w:rsid w:val="00B56E98"/>
    <w:rsid w:val="00B57228"/>
    <w:rsid w:val="00B57E66"/>
    <w:rsid w:val="00B6026F"/>
    <w:rsid w:val="00B60ADB"/>
    <w:rsid w:val="00B61C14"/>
    <w:rsid w:val="00B65178"/>
    <w:rsid w:val="00B656AD"/>
    <w:rsid w:val="00B6706C"/>
    <w:rsid w:val="00B70B34"/>
    <w:rsid w:val="00B73B29"/>
    <w:rsid w:val="00B75A02"/>
    <w:rsid w:val="00B7703C"/>
    <w:rsid w:val="00B809C7"/>
    <w:rsid w:val="00B811B1"/>
    <w:rsid w:val="00B816D2"/>
    <w:rsid w:val="00B8195C"/>
    <w:rsid w:val="00B81F32"/>
    <w:rsid w:val="00B83F9C"/>
    <w:rsid w:val="00B8745A"/>
    <w:rsid w:val="00B92868"/>
    <w:rsid w:val="00B93955"/>
    <w:rsid w:val="00B959D1"/>
    <w:rsid w:val="00B97ECC"/>
    <w:rsid w:val="00BA0C56"/>
    <w:rsid w:val="00BA0E12"/>
    <w:rsid w:val="00BA5DE2"/>
    <w:rsid w:val="00BA73F7"/>
    <w:rsid w:val="00BB2DB6"/>
    <w:rsid w:val="00BB3C4D"/>
    <w:rsid w:val="00BB5050"/>
    <w:rsid w:val="00BB604F"/>
    <w:rsid w:val="00BB6C85"/>
    <w:rsid w:val="00BB6FD9"/>
    <w:rsid w:val="00BB7896"/>
    <w:rsid w:val="00BC0DA8"/>
    <w:rsid w:val="00BC2D41"/>
    <w:rsid w:val="00BC3A3E"/>
    <w:rsid w:val="00BE0262"/>
    <w:rsid w:val="00BE03EF"/>
    <w:rsid w:val="00BE1E90"/>
    <w:rsid w:val="00BE61CF"/>
    <w:rsid w:val="00BE6B0D"/>
    <w:rsid w:val="00BE745D"/>
    <w:rsid w:val="00BE77F8"/>
    <w:rsid w:val="00BE7AD9"/>
    <w:rsid w:val="00BF0C46"/>
    <w:rsid w:val="00BF1EB7"/>
    <w:rsid w:val="00BF22F1"/>
    <w:rsid w:val="00BF5D40"/>
    <w:rsid w:val="00C02203"/>
    <w:rsid w:val="00C03950"/>
    <w:rsid w:val="00C07E5D"/>
    <w:rsid w:val="00C1137F"/>
    <w:rsid w:val="00C13654"/>
    <w:rsid w:val="00C1488C"/>
    <w:rsid w:val="00C14D2E"/>
    <w:rsid w:val="00C15CEB"/>
    <w:rsid w:val="00C17354"/>
    <w:rsid w:val="00C206A5"/>
    <w:rsid w:val="00C21F75"/>
    <w:rsid w:val="00C240B9"/>
    <w:rsid w:val="00C24E74"/>
    <w:rsid w:val="00C24FE7"/>
    <w:rsid w:val="00C25402"/>
    <w:rsid w:val="00C310BB"/>
    <w:rsid w:val="00C31144"/>
    <w:rsid w:val="00C31DA0"/>
    <w:rsid w:val="00C333E7"/>
    <w:rsid w:val="00C36612"/>
    <w:rsid w:val="00C36ED5"/>
    <w:rsid w:val="00C37BF1"/>
    <w:rsid w:val="00C4015E"/>
    <w:rsid w:val="00C402BB"/>
    <w:rsid w:val="00C40D5A"/>
    <w:rsid w:val="00C43BAA"/>
    <w:rsid w:val="00C44C32"/>
    <w:rsid w:val="00C45B1C"/>
    <w:rsid w:val="00C45B9C"/>
    <w:rsid w:val="00C464A6"/>
    <w:rsid w:val="00C501AB"/>
    <w:rsid w:val="00C50777"/>
    <w:rsid w:val="00C50911"/>
    <w:rsid w:val="00C51901"/>
    <w:rsid w:val="00C543D4"/>
    <w:rsid w:val="00C544D4"/>
    <w:rsid w:val="00C54796"/>
    <w:rsid w:val="00C56DF4"/>
    <w:rsid w:val="00C572EA"/>
    <w:rsid w:val="00C624A1"/>
    <w:rsid w:val="00C65772"/>
    <w:rsid w:val="00C67B3D"/>
    <w:rsid w:val="00C67EF4"/>
    <w:rsid w:val="00C70C05"/>
    <w:rsid w:val="00C730A4"/>
    <w:rsid w:val="00C75715"/>
    <w:rsid w:val="00C804A2"/>
    <w:rsid w:val="00C80DEC"/>
    <w:rsid w:val="00C83FD5"/>
    <w:rsid w:val="00C87F43"/>
    <w:rsid w:val="00C9137B"/>
    <w:rsid w:val="00C93593"/>
    <w:rsid w:val="00C936E3"/>
    <w:rsid w:val="00C93BF9"/>
    <w:rsid w:val="00C9419E"/>
    <w:rsid w:val="00C946FE"/>
    <w:rsid w:val="00C95D02"/>
    <w:rsid w:val="00C96FD1"/>
    <w:rsid w:val="00CA0A7E"/>
    <w:rsid w:val="00CA0B41"/>
    <w:rsid w:val="00CA2348"/>
    <w:rsid w:val="00CA30B3"/>
    <w:rsid w:val="00CA3B04"/>
    <w:rsid w:val="00CA4936"/>
    <w:rsid w:val="00CA5001"/>
    <w:rsid w:val="00CA5ECC"/>
    <w:rsid w:val="00CB1595"/>
    <w:rsid w:val="00CB2A72"/>
    <w:rsid w:val="00CB4435"/>
    <w:rsid w:val="00CB5631"/>
    <w:rsid w:val="00CB7F9F"/>
    <w:rsid w:val="00CC0078"/>
    <w:rsid w:val="00CC19DB"/>
    <w:rsid w:val="00CC4263"/>
    <w:rsid w:val="00CC439B"/>
    <w:rsid w:val="00CC5EAC"/>
    <w:rsid w:val="00CD2A0C"/>
    <w:rsid w:val="00CD3A36"/>
    <w:rsid w:val="00CD4E15"/>
    <w:rsid w:val="00CD4F2E"/>
    <w:rsid w:val="00CD5735"/>
    <w:rsid w:val="00CE22DA"/>
    <w:rsid w:val="00CE61F4"/>
    <w:rsid w:val="00CF00CD"/>
    <w:rsid w:val="00CF117A"/>
    <w:rsid w:val="00CF487B"/>
    <w:rsid w:val="00CF771F"/>
    <w:rsid w:val="00D0008F"/>
    <w:rsid w:val="00D008F5"/>
    <w:rsid w:val="00D04AC5"/>
    <w:rsid w:val="00D0552A"/>
    <w:rsid w:val="00D067EB"/>
    <w:rsid w:val="00D06978"/>
    <w:rsid w:val="00D06EB0"/>
    <w:rsid w:val="00D13CD2"/>
    <w:rsid w:val="00D1461F"/>
    <w:rsid w:val="00D21121"/>
    <w:rsid w:val="00D22309"/>
    <w:rsid w:val="00D23903"/>
    <w:rsid w:val="00D2465F"/>
    <w:rsid w:val="00D246BE"/>
    <w:rsid w:val="00D25017"/>
    <w:rsid w:val="00D256B4"/>
    <w:rsid w:val="00D3355D"/>
    <w:rsid w:val="00D3642C"/>
    <w:rsid w:val="00D3675E"/>
    <w:rsid w:val="00D36D37"/>
    <w:rsid w:val="00D4095B"/>
    <w:rsid w:val="00D4185D"/>
    <w:rsid w:val="00D41E05"/>
    <w:rsid w:val="00D4371F"/>
    <w:rsid w:val="00D4529D"/>
    <w:rsid w:val="00D4751F"/>
    <w:rsid w:val="00D50547"/>
    <w:rsid w:val="00D5566F"/>
    <w:rsid w:val="00D568CE"/>
    <w:rsid w:val="00D577AA"/>
    <w:rsid w:val="00D60959"/>
    <w:rsid w:val="00D60C86"/>
    <w:rsid w:val="00D62329"/>
    <w:rsid w:val="00D62B58"/>
    <w:rsid w:val="00D6402D"/>
    <w:rsid w:val="00D6715B"/>
    <w:rsid w:val="00D672E7"/>
    <w:rsid w:val="00D67833"/>
    <w:rsid w:val="00D678A6"/>
    <w:rsid w:val="00D67959"/>
    <w:rsid w:val="00D679E5"/>
    <w:rsid w:val="00D713C8"/>
    <w:rsid w:val="00D739E9"/>
    <w:rsid w:val="00D766C1"/>
    <w:rsid w:val="00D77439"/>
    <w:rsid w:val="00D82B45"/>
    <w:rsid w:val="00D83562"/>
    <w:rsid w:val="00D840A2"/>
    <w:rsid w:val="00D84CF8"/>
    <w:rsid w:val="00D85C5F"/>
    <w:rsid w:val="00D87E85"/>
    <w:rsid w:val="00D90F63"/>
    <w:rsid w:val="00D94696"/>
    <w:rsid w:val="00D953F3"/>
    <w:rsid w:val="00D959CE"/>
    <w:rsid w:val="00D96CA4"/>
    <w:rsid w:val="00D97154"/>
    <w:rsid w:val="00DA1978"/>
    <w:rsid w:val="00DA37E4"/>
    <w:rsid w:val="00DA7E40"/>
    <w:rsid w:val="00DB14D5"/>
    <w:rsid w:val="00DB17A3"/>
    <w:rsid w:val="00DB2418"/>
    <w:rsid w:val="00DB4A3F"/>
    <w:rsid w:val="00DB5C6E"/>
    <w:rsid w:val="00DB634B"/>
    <w:rsid w:val="00DB6683"/>
    <w:rsid w:val="00DB68B0"/>
    <w:rsid w:val="00DC3FD5"/>
    <w:rsid w:val="00DC49E2"/>
    <w:rsid w:val="00DC5B37"/>
    <w:rsid w:val="00DC7703"/>
    <w:rsid w:val="00DC7D7A"/>
    <w:rsid w:val="00DD062D"/>
    <w:rsid w:val="00DD0EFC"/>
    <w:rsid w:val="00DD199E"/>
    <w:rsid w:val="00DD3F8A"/>
    <w:rsid w:val="00DD4FE1"/>
    <w:rsid w:val="00DD565E"/>
    <w:rsid w:val="00DD68B7"/>
    <w:rsid w:val="00DD6972"/>
    <w:rsid w:val="00DE00D9"/>
    <w:rsid w:val="00DE2603"/>
    <w:rsid w:val="00DE316C"/>
    <w:rsid w:val="00DE3410"/>
    <w:rsid w:val="00DE49A4"/>
    <w:rsid w:val="00DE79E6"/>
    <w:rsid w:val="00DF1291"/>
    <w:rsid w:val="00DF1575"/>
    <w:rsid w:val="00E020F0"/>
    <w:rsid w:val="00E025F5"/>
    <w:rsid w:val="00E026A5"/>
    <w:rsid w:val="00E02B61"/>
    <w:rsid w:val="00E03070"/>
    <w:rsid w:val="00E0350A"/>
    <w:rsid w:val="00E054E5"/>
    <w:rsid w:val="00E06626"/>
    <w:rsid w:val="00E06769"/>
    <w:rsid w:val="00E12657"/>
    <w:rsid w:val="00E130A9"/>
    <w:rsid w:val="00E14659"/>
    <w:rsid w:val="00E14CB9"/>
    <w:rsid w:val="00E152D8"/>
    <w:rsid w:val="00E15F25"/>
    <w:rsid w:val="00E16586"/>
    <w:rsid w:val="00E177A2"/>
    <w:rsid w:val="00E206F7"/>
    <w:rsid w:val="00E21497"/>
    <w:rsid w:val="00E2245D"/>
    <w:rsid w:val="00E2381D"/>
    <w:rsid w:val="00E24621"/>
    <w:rsid w:val="00E2463A"/>
    <w:rsid w:val="00E2542C"/>
    <w:rsid w:val="00E265E5"/>
    <w:rsid w:val="00E310F5"/>
    <w:rsid w:val="00E3386A"/>
    <w:rsid w:val="00E35B77"/>
    <w:rsid w:val="00E3609E"/>
    <w:rsid w:val="00E364F6"/>
    <w:rsid w:val="00E409A4"/>
    <w:rsid w:val="00E4121D"/>
    <w:rsid w:val="00E43075"/>
    <w:rsid w:val="00E46394"/>
    <w:rsid w:val="00E46B01"/>
    <w:rsid w:val="00E46C95"/>
    <w:rsid w:val="00E47D1B"/>
    <w:rsid w:val="00E50F5B"/>
    <w:rsid w:val="00E54E10"/>
    <w:rsid w:val="00E56653"/>
    <w:rsid w:val="00E5670A"/>
    <w:rsid w:val="00E57CF1"/>
    <w:rsid w:val="00E604B7"/>
    <w:rsid w:val="00E61862"/>
    <w:rsid w:val="00E636F6"/>
    <w:rsid w:val="00E648C4"/>
    <w:rsid w:val="00E6495F"/>
    <w:rsid w:val="00E70D48"/>
    <w:rsid w:val="00E71A9B"/>
    <w:rsid w:val="00E72771"/>
    <w:rsid w:val="00E7285E"/>
    <w:rsid w:val="00E75EF1"/>
    <w:rsid w:val="00E7616F"/>
    <w:rsid w:val="00E773E8"/>
    <w:rsid w:val="00E8122D"/>
    <w:rsid w:val="00E8288D"/>
    <w:rsid w:val="00E82FDE"/>
    <w:rsid w:val="00E834B1"/>
    <w:rsid w:val="00E84705"/>
    <w:rsid w:val="00E867D5"/>
    <w:rsid w:val="00E87033"/>
    <w:rsid w:val="00E9007C"/>
    <w:rsid w:val="00E92334"/>
    <w:rsid w:val="00E93FE6"/>
    <w:rsid w:val="00E9424F"/>
    <w:rsid w:val="00E94399"/>
    <w:rsid w:val="00E95EA6"/>
    <w:rsid w:val="00E969CF"/>
    <w:rsid w:val="00E96B4B"/>
    <w:rsid w:val="00E974B8"/>
    <w:rsid w:val="00EA04F6"/>
    <w:rsid w:val="00EA1199"/>
    <w:rsid w:val="00EA1C70"/>
    <w:rsid w:val="00EA2061"/>
    <w:rsid w:val="00EA3737"/>
    <w:rsid w:val="00EA4B53"/>
    <w:rsid w:val="00EA6E32"/>
    <w:rsid w:val="00EA7937"/>
    <w:rsid w:val="00EB0C10"/>
    <w:rsid w:val="00EB35FA"/>
    <w:rsid w:val="00EB45EC"/>
    <w:rsid w:val="00EB4B72"/>
    <w:rsid w:val="00EB4BED"/>
    <w:rsid w:val="00EB5D71"/>
    <w:rsid w:val="00EB68CA"/>
    <w:rsid w:val="00EB712E"/>
    <w:rsid w:val="00EB771E"/>
    <w:rsid w:val="00EB7F5F"/>
    <w:rsid w:val="00EC0397"/>
    <w:rsid w:val="00EC0593"/>
    <w:rsid w:val="00EC36CF"/>
    <w:rsid w:val="00EC4893"/>
    <w:rsid w:val="00EC51AF"/>
    <w:rsid w:val="00EC6FB4"/>
    <w:rsid w:val="00ED13F2"/>
    <w:rsid w:val="00ED4712"/>
    <w:rsid w:val="00ED64B1"/>
    <w:rsid w:val="00ED699D"/>
    <w:rsid w:val="00EE05B0"/>
    <w:rsid w:val="00EE082E"/>
    <w:rsid w:val="00EE0BB4"/>
    <w:rsid w:val="00EE14FD"/>
    <w:rsid w:val="00EE274D"/>
    <w:rsid w:val="00EE660F"/>
    <w:rsid w:val="00EE7886"/>
    <w:rsid w:val="00EF23E0"/>
    <w:rsid w:val="00EF329C"/>
    <w:rsid w:val="00EF3E1F"/>
    <w:rsid w:val="00EF43C7"/>
    <w:rsid w:val="00EF4F03"/>
    <w:rsid w:val="00F0437B"/>
    <w:rsid w:val="00F05BBF"/>
    <w:rsid w:val="00F11E80"/>
    <w:rsid w:val="00F13659"/>
    <w:rsid w:val="00F148AB"/>
    <w:rsid w:val="00F14B01"/>
    <w:rsid w:val="00F15551"/>
    <w:rsid w:val="00F16733"/>
    <w:rsid w:val="00F214A8"/>
    <w:rsid w:val="00F2482F"/>
    <w:rsid w:val="00F24E91"/>
    <w:rsid w:val="00F33DEC"/>
    <w:rsid w:val="00F3497F"/>
    <w:rsid w:val="00F361F8"/>
    <w:rsid w:val="00F362D1"/>
    <w:rsid w:val="00F4062E"/>
    <w:rsid w:val="00F40968"/>
    <w:rsid w:val="00F40DDC"/>
    <w:rsid w:val="00F4182E"/>
    <w:rsid w:val="00F43851"/>
    <w:rsid w:val="00F47047"/>
    <w:rsid w:val="00F47B7B"/>
    <w:rsid w:val="00F5014A"/>
    <w:rsid w:val="00F527C1"/>
    <w:rsid w:val="00F527FC"/>
    <w:rsid w:val="00F5295E"/>
    <w:rsid w:val="00F54831"/>
    <w:rsid w:val="00F54FB7"/>
    <w:rsid w:val="00F56458"/>
    <w:rsid w:val="00F56B7C"/>
    <w:rsid w:val="00F56DE0"/>
    <w:rsid w:val="00F57F42"/>
    <w:rsid w:val="00F601FD"/>
    <w:rsid w:val="00F64E6C"/>
    <w:rsid w:val="00F65DEB"/>
    <w:rsid w:val="00F66646"/>
    <w:rsid w:val="00F6698D"/>
    <w:rsid w:val="00F70087"/>
    <w:rsid w:val="00F72BA1"/>
    <w:rsid w:val="00F7337D"/>
    <w:rsid w:val="00F7376A"/>
    <w:rsid w:val="00F74ABB"/>
    <w:rsid w:val="00F76D5A"/>
    <w:rsid w:val="00F804DF"/>
    <w:rsid w:val="00F84B70"/>
    <w:rsid w:val="00F86031"/>
    <w:rsid w:val="00F862D9"/>
    <w:rsid w:val="00F879AC"/>
    <w:rsid w:val="00F9280F"/>
    <w:rsid w:val="00F9296B"/>
    <w:rsid w:val="00F92DE9"/>
    <w:rsid w:val="00F932B6"/>
    <w:rsid w:val="00F9339E"/>
    <w:rsid w:val="00F94C8A"/>
    <w:rsid w:val="00F94DC0"/>
    <w:rsid w:val="00FA0B47"/>
    <w:rsid w:val="00FA181B"/>
    <w:rsid w:val="00FA25B6"/>
    <w:rsid w:val="00FA5B5C"/>
    <w:rsid w:val="00FA5EDC"/>
    <w:rsid w:val="00FA760A"/>
    <w:rsid w:val="00FA7EAE"/>
    <w:rsid w:val="00FB000C"/>
    <w:rsid w:val="00FB06FB"/>
    <w:rsid w:val="00FB103A"/>
    <w:rsid w:val="00FB3619"/>
    <w:rsid w:val="00FB46DE"/>
    <w:rsid w:val="00FC0976"/>
    <w:rsid w:val="00FC2098"/>
    <w:rsid w:val="00FC2121"/>
    <w:rsid w:val="00FC3C16"/>
    <w:rsid w:val="00FC4901"/>
    <w:rsid w:val="00FC5827"/>
    <w:rsid w:val="00FC5A8E"/>
    <w:rsid w:val="00FC6828"/>
    <w:rsid w:val="00FC7802"/>
    <w:rsid w:val="00FC7B81"/>
    <w:rsid w:val="00FD284C"/>
    <w:rsid w:val="00FD47DE"/>
    <w:rsid w:val="00FD775D"/>
    <w:rsid w:val="00FE0067"/>
    <w:rsid w:val="00FE138F"/>
    <w:rsid w:val="00FE1601"/>
    <w:rsid w:val="00FE1B8F"/>
    <w:rsid w:val="00FE2EF5"/>
    <w:rsid w:val="00FE3863"/>
    <w:rsid w:val="00FE45A3"/>
    <w:rsid w:val="00FE4626"/>
    <w:rsid w:val="00FE53E2"/>
    <w:rsid w:val="00FE6E01"/>
    <w:rsid w:val="00FF0316"/>
    <w:rsid w:val="00FF26FB"/>
    <w:rsid w:val="00FF44A5"/>
    <w:rsid w:val="00FF4620"/>
    <w:rsid w:val="00FF574F"/>
    <w:rsid w:val="00FF7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st Bullet" w:uiPriority="99" w:qFormat="1"/>
    <w:lsdException w:name="List Number" w:uiPriority="99" w:qFormat="1"/>
    <w:lsdException w:name="Title" w:uiPriority="10" w:qFormat="1"/>
    <w:lsdException w:name="Default Paragraph Font" w:uiPriority="1"/>
    <w:lsdException w:name="Body Text" w:uiPriority="2" w:qFormat="1"/>
    <w:lsdException w:name="Subtitle" w:uiPriority="11" w:qFormat="1"/>
    <w:lsdException w:name="Hyperlink" w:uiPriority="99"/>
    <w:lsdException w:name="Strong" w:uiPriority="22" w:qFormat="1"/>
    <w:lsdException w:name="Emphasis" w:uiPriority="20" w:qFormat="1"/>
    <w:lsdException w:name="Plain Text" w:uiPriority="99"/>
    <w:lsdException w:name="Normal (Web)"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7676C"/>
    <w:pPr>
      <w:spacing w:before="60" w:after="120"/>
    </w:pPr>
    <w:rPr>
      <w:rFonts w:eastAsiaTheme="minorHAnsi"/>
      <w:sz w:val="24"/>
      <w:szCs w:val="24"/>
    </w:rPr>
  </w:style>
  <w:style w:type="paragraph" w:styleId="Heading1">
    <w:name w:val="heading 1"/>
    <w:basedOn w:val="Normal"/>
    <w:next w:val="BodyText"/>
    <w:link w:val="Heading1Char"/>
    <w:uiPriority w:val="9"/>
    <w:qFormat/>
    <w:rsid w:val="0077676C"/>
    <w:pPr>
      <w:keepNext/>
      <w:keepLines/>
      <w:numPr>
        <w:numId w:val="21"/>
      </w:numPr>
      <w:spacing w:before="240" w:after="240"/>
      <w:ind w:left="720" w:hanging="720"/>
      <w:outlineLvl w:val="0"/>
    </w:pPr>
    <w:rPr>
      <w:rFonts w:eastAsiaTheme="majorEastAsia"/>
      <w:b/>
      <w:bCs/>
      <w:sz w:val="36"/>
      <w:szCs w:val="36"/>
    </w:rPr>
  </w:style>
  <w:style w:type="paragraph" w:styleId="Heading2">
    <w:name w:val="heading 2"/>
    <w:basedOn w:val="Normal"/>
    <w:next w:val="BodyText"/>
    <w:link w:val="Heading2Char"/>
    <w:uiPriority w:val="9"/>
    <w:qFormat/>
    <w:rsid w:val="0077676C"/>
    <w:pPr>
      <w:keepNext/>
      <w:keepLines/>
      <w:numPr>
        <w:ilvl w:val="1"/>
        <w:numId w:val="21"/>
      </w:numPr>
      <w:spacing w:before="240" w:after="240"/>
      <w:ind w:left="720" w:hanging="720"/>
      <w:outlineLvl w:val="1"/>
    </w:pPr>
    <w:rPr>
      <w:rFonts w:eastAsiaTheme="majorEastAsia" w:cstheme="majorBidi"/>
      <w:b/>
      <w:bCs/>
      <w:sz w:val="32"/>
      <w:szCs w:val="26"/>
    </w:rPr>
  </w:style>
  <w:style w:type="paragraph" w:styleId="Heading3">
    <w:name w:val="heading 3"/>
    <w:basedOn w:val="Normal"/>
    <w:next w:val="BodyText"/>
    <w:link w:val="Heading3Char"/>
    <w:uiPriority w:val="9"/>
    <w:qFormat/>
    <w:rsid w:val="0077676C"/>
    <w:pPr>
      <w:keepNext/>
      <w:keepLines/>
      <w:numPr>
        <w:ilvl w:val="2"/>
        <w:numId w:val="21"/>
      </w:numPr>
      <w:tabs>
        <w:tab w:val="left" w:pos="1080"/>
      </w:tabs>
      <w:ind w:left="1080" w:hanging="1080"/>
      <w:outlineLvl w:val="2"/>
    </w:pPr>
    <w:rPr>
      <w:rFonts w:eastAsiaTheme="majorEastAsia" w:cstheme="majorBidi"/>
      <w:b/>
      <w:bCs/>
      <w:sz w:val="28"/>
    </w:rPr>
  </w:style>
  <w:style w:type="paragraph" w:styleId="Heading4">
    <w:name w:val="heading 4"/>
    <w:basedOn w:val="Normal"/>
    <w:next w:val="BodyText"/>
    <w:link w:val="Heading4Char"/>
    <w:uiPriority w:val="9"/>
    <w:qFormat/>
    <w:rsid w:val="00AF0687"/>
    <w:pPr>
      <w:keepNext/>
      <w:keepLines/>
      <w:numPr>
        <w:ilvl w:val="3"/>
        <w:numId w:val="21"/>
      </w:numPr>
      <w:ind w:left="1080" w:hanging="1080"/>
      <w:outlineLvl w:val="3"/>
    </w:pPr>
    <w:rPr>
      <w:rFonts w:eastAsiaTheme="majorEastAsia" w:cstheme="majorBidi"/>
      <w:b/>
      <w:bCs/>
      <w:iCs/>
    </w:rPr>
  </w:style>
  <w:style w:type="paragraph" w:styleId="Heading5">
    <w:name w:val="heading 5"/>
    <w:basedOn w:val="Heading4"/>
    <w:next w:val="Normal"/>
    <w:link w:val="Heading5Char"/>
    <w:uiPriority w:val="9"/>
    <w:qFormat/>
    <w:rsid w:val="0077676C"/>
    <w:pPr>
      <w:numPr>
        <w:ilvl w:val="4"/>
      </w:numPr>
      <w:outlineLvl w:val="4"/>
    </w:pPr>
  </w:style>
  <w:style w:type="paragraph" w:styleId="Heading6">
    <w:name w:val="heading 6"/>
    <w:basedOn w:val="Heading4"/>
    <w:next w:val="Normal"/>
    <w:link w:val="Heading6Char"/>
    <w:uiPriority w:val="9"/>
    <w:qFormat/>
    <w:rsid w:val="0077676C"/>
    <w:pPr>
      <w:numPr>
        <w:ilvl w:val="5"/>
      </w:numPr>
      <w:outlineLvl w:val="5"/>
    </w:pPr>
  </w:style>
  <w:style w:type="paragraph" w:styleId="Heading7">
    <w:name w:val="heading 7"/>
    <w:basedOn w:val="Heading6"/>
    <w:next w:val="Normal"/>
    <w:link w:val="Heading7Char"/>
    <w:uiPriority w:val="9"/>
    <w:qFormat/>
    <w:rsid w:val="0077676C"/>
    <w:pPr>
      <w:numPr>
        <w:ilvl w:val="6"/>
      </w:numPr>
      <w:outlineLvl w:val="6"/>
    </w:pPr>
  </w:style>
  <w:style w:type="paragraph" w:styleId="Heading8">
    <w:name w:val="heading 8"/>
    <w:basedOn w:val="Heading7"/>
    <w:next w:val="Normal"/>
    <w:link w:val="Heading8Char"/>
    <w:uiPriority w:val="9"/>
    <w:qFormat/>
    <w:rsid w:val="0077676C"/>
    <w:pPr>
      <w:numPr>
        <w:ilvl w:val="7"/>
      </w:numPr>
      <w:outlineLvl w:val="7"/>
    </w:pPr>
  </w:style>
  <w:style w:type="paragraph" w:styleId="Heading9">
    <w:name w:val="heading 9"/>
    <w:basedOn w:val="Heading8"/>
    <w:next w:val="Normal"/>
    <w:link w:val="Heading9Char"/>
    <w:uiPriority w:val="9"/>
    <w:qFormat/>
    <w:rsid w:val="0077676C"/>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76C"/>
    <w:rPr>
      <w:rFonts w:eastAsiaTheme="majorEastAsia"/>
      <w:b/>
      <w:bCs/>
      <w:sz w:val="36"/>
      <w:szCs w:val="36"/>
    </w:rPr>
  </w:style>
  <w:style w:type="character" w:customStyle="1" w:styleId="Heading2Char">
    <w:name w:val="Heading 2 Char"/>
    <w:basedOn w:val="DefaultParagraphFont"/>
    <w:link w:val="Heading2"/>
    <w:uiPriority w:val="9"/>
    <w:rsid w:val="0077676C"/>
    <w:rPr>
      <w:rFonts w:eastAsiaTheme="majorEastAsia" w:cstheme="majorBidi"/>
      <w:b/>
      <w:bCs/>
      <w:sz w:val="32"/>
      <w:szCs w:val="26"/>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basedOn w:val="Normal"/>
    <w:link w:val="HeaderChar"/>
    <w:uiPriority w:val="99"/>
    <w:rsid w:val="0077676C"/>
    <w:pPr>
      <w:tabs>
        <w:tab w:val="center" w:pos="4680"/>
        <w:tab w:val="right" w:pos="9360"/>
      </w:tabs>
      <w:spacing w:before="0" w:after="0"/>
    </w:pPr>
  </w:style>
  <w:style w:type="character" w:styleId="Hyperlink">
    <w:name w:val="Hyperlink"/>
    <w:basedOn w:val="DefaultParagraphFont"/>
    <w:uiPriority w:val="99"/>
    <w:unhideWhenUsed/>
    <w:rsid w:val="0077676C"/>
    <w:rPr>
      <w:color w:val="0000CC"/>
      <w:u w:val="single"/>
    </w:rPr>
  </w:style>
  <w:style w:type="character" w:styleId="LineNumber">
    <w:name w:val="line number"/>
    <w:basedOn w:val="DefaultParagraphFont"/>
    <w:semiHidden/>
    <w:rsid w:val="00F601FD"/>
  </w:style>
  <w:style w:type="paragraph" w:styleId="Subtitle">
    <w:name w:val="Subtitle"/>
    <w:basedOn w:val="Normal"/>
    <w:next w:val="Normal"/>
    <w:link w:val="SubtitleChar"/>
    <w:uiPriority w:val="11"/>
    <w:qFormat/>
    <w:rsid w:val="0077676C"/>
    <w:pPr>
      <w:numPr>
        <w:ilvl w:val="1"/>
      </w:numPr>
      <w:spacing w:before="120" w:after="240"/>
      <w:jc w:val="center"/>
    </w:pPr>
    <w:rPr>
      <w:rFonts w:eastAsiaTheme="majorEastAsia" w:cstheme="majorBidi"/>
      <w:b/>
      <w:iCs/>
      <w:spacing w:val="15"/>
      <w:sz w:val="32"/>
    </w:rPr>
  </w:style>
  <w:style w:type="paragraph" w:styleId="Title">
    <w:name w:val="Title"/>
    <w:basedOn w:val="Normal"/>
    <w:next w:val="Normal"/>
    <w:link w:val="TitleChar"/>
    <w:uiPriority w:val="10"/>
    <w:qFormat/>
    <w:rsid w:val="0077676C"/>
    <w:pPr>
      <w:spacing w:before="360" w:after="360"/>
      <w:jc w:val="center"/>
    </w:pPr>
    <w:rPr>
      <w:rFonts w:eastAsiaTheme="majorEastAsia" w:cstheme="majorBidi"/>
      <w:b/>
      <w:spacing w:val="5"/>
      <w:kern w:val="28"/>
      <w:sz w:val="36"/>
      <w:szCs w:val="52"/>
    </w:rPr>
  </w:style>
  <w:style w:type="paragraph" w:customStyle="1" w:styleId="Title2">
    <w:name w:val="Title 2"/>
    <w:rsid w:val="00EA7937"/>
    <w:pPr>
      <w:spacing w:before="120" w:after="120"/>
      <w:jc w:val="center"/>
    </w:pPr>
    <w:rPr>
      <w:rFonts w:cs="Arial"/>
      <w:b/>
      <w:bCs/>
      <w:sz w:val="28"/>
      <w:szCs w:val="32"/>
    </w:rPr>
  </w:style>
  <w:style w:type="paragraph" w:customStyle="1" w:styleId="TableHeading">
    <w:name w:val="Table Heading"/>
    <w:link w:val="TableHeadingChar"/>
    <w:uiPriority w:val="8"/>
    <w:qFormat/>
    <w:rsid w:val="0077676C"/>
    <w:pPr>
      <w:spacing w:before="20" w:after="20"/>
    </w:pPr>
    <w:rPr>
      <w:rFonts w:eastAsiaTheme="minorHAnsi"/>
      <w:b/>
      <w:color w:val="FFFFFF" w:themeColor="background1"/>
      <w:sz w:val="24"/>
      <w:szCs w:val="24"/>
    </w:rPr>
  </w:style>
  <w:style w:type="paragraph" w:customStyle="1" w:styleId="TableText">
    <w:name w:val="Table Text"/>
    <w:basedOn w:val="Normal"/>
    <w:link w:val="TableTextChar"/>
    <w:uiPriority w:val="8"/>
    <w:qFormat/>
    <w:rsid w:val="0077676C"/>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E4C6D"/>
    <w:pPr>
      <w:numPr>
        <w:numId w:val="5"/>
      </w:numPr>
      <w:spacing w:before="120" w:after="120"/>
      <w:contextualSpacing/>
    </w:pPr>
    <w:rPr>
      <w:rFonts w:ascii="Arial" w:hAnsi="Arial"/>
      <w:sz w:val="22"/>
    </w:rPr>
  </w:style>
  <w:style w:type="paragraph" w:styleId="TOC1">
    <w:name w:val="toc 1"/>
    <w:basedOn w:val="Normal"/>
    <w:next w:val="Normal"/>
    <w:uiPriority w:val="39"/>
    <w:rsid w:val="0077676C"/>
    <w:pPr>
      <w:tabs>
        <w:tab w:val="left" w:pos="360"/>
        <w:tab w:val="right" w:leader="dot" w:pos="9360"/>
      </w:tabs>
      <w:spacing w:after="60"/>
      <w:ind w:left="360" w:hanging="360"/>
    </w:pPr>
    <w:rPr>
      <w:noProof/>
    </w:rPr>
  </w:style>
  <w:style w:type="paragraph" w:styleId="TOC2">
    <w:name w:val="toc 2"/>
    <w:basedOn w:val="Normal"/>
    <w:next w:val="Normal"/>
    <w:uiPriority w:val="39"/>
    <w:rsid w:val="0077676C"/>
    <w:pPr>
      <w:tabs>
        <w:tab w:val="left" w:pos="936"/>
        <w:tab w:val="right" w:leader="dot" w:pos="9360"/>
      </w:tabs>
      <w:spacing w:after="60"/>
      <w:ind w:left="936" w:hanging="576"/>
    </w:pPr>
    <w:rPr>
      <w:noProof/>
    </w:rPr>
  </w:style>
  <w:style w:type="paragraph" w:styleId="TOC3">
    <w:name w:val="toc 3"/>
    <w:basedOn w:val="Normal"/>
    <w:next w:val="Normal"/>
    <w:uiPriority w:val="39"/>
    <w:rsid w:val="0077676C"/>
    <w:pPr>
      <w:tabs>
        <w:tab w:val="left" w:pos="1800"/>
        <w:tab w:val="right" w:leader="dot" w:pos="9360"/>
      </w:tabs>
      <w:spacing w:after="60"/>
      <w:ind w:left="1800" w:hanging="810"/>
    </w:pPr>
    <w:rPr>
      <w:noProof/>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basedOn w:val="Normal"/>
    <w:link w:val="FooterChar"/>
    <w:uiPriority w:val="99"/>
    <w:rsid w:val="0077676C"/>
    <w:pPr>
      <w:tabs>
        <w:tab w:val="center" w:pos="4680"/>
        <w:tab w:val="right" w:pos="9360"/>
      </w:tabs>
      <w:spacing w:before="0" w:after="0"/>
    </w:pPr>
    <w:rPr>
      <w:sz w:val="20"/>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59"/>
    <w:rsid w:val="0077676C"/>
    <w:pPr>
      <w:spacing w:before="60"/>
    </w:pPr>
    <w:rPr>
      <w:rFonts w:eastAsia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BodyText"/>
    <w:next w:val="BodyText"/>
    <w:link w:val="InstructionalText1Char"/>
    <w:rsid w:val="00330D63"/>
    <w:pPr>
      <w:keepLines/>
      <w:autoSpaceDE w:val="0"/>
      <w:autoSpaceDN w:val="0"/>
      <w:adjustRightInd w:val="0"/>
      <w:spacing w:line="240" w:lineRule="atLeast"/>
    </w:pPr>
    <w:rPr>
      <w:i/>
      <w:iCs/>
      <w:color w:val="0000FF"/>
      <w:szCs w:val="20"/>
    </w:rPr>
  </w:style>
  <w:style w:type="paragraph" w:styleId="BodyText">
    <w:name w:val="Body Text"/>
    <w:basedOn w:val="Normal"/>
    <w:link w:val="BodyTextChar"/>
    <w:uiPriority w:val="2"/>
    <w:rsid w:val="0077676C"/>
  </w:style>
  <w:style w:type="character" w:customStyle="1" w:styleId="InstructionalText1Char">
    <w:name w:val="Instructional Text 1 Char"/>
    <w:link w:val="InstructionalText1"/>
    <w:rsid w:val="00330D63"/>
    <w:rPr>
      <w:rFonts w:eastAsia="MS Mincho"/>
      <w:i/>
      <w:iCs/>
      <w:color w:val="0000FF"/>
      <w:sz w:val="22"/>
      <w:lang w:eastAsia="en-GB"/>
    </w:rPr>
  </w:style>
  <w:style w:type="paragraph" w:customStyle="1" w:styleId="InstructionalNote">
    <w:name w:val="Instructional Note"/>
    <w:basedOn w:val="Normal"/>
    <w:rsid w:val="00330D63"/>
    <w:pPr>
      <w:numPr>
        <w:numId w:val="7"/>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basedOn w:val="Normal"/>
    <w:uiPriority w:val="99"/>
    <w:rsid w:val="000F3438"/>
    <w:pPr>
      <w:numPr>
        <w:numId w:val="17"/>
      </w:numPr>
    </w:pPr>
    <w:rPr>
      <w:i/>
      <w:color w:val="0000FF"/>
      <w:sz w:val="22"/>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Theme="minorHAns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Normal"/>
    <w:link w:val="InstructionalText2Char"/>
    <w:rsid w:val="000F3438"/>
    <w:pPr>
      <w:ind w:left="720"/>
    </w:pPr>
  </w:style>
  <w:style w:type="character" w:customStyle="1" w:styleId="InstructionalText2Char">
    <w:name w:val="Instructional Text 2 Char"/>
    <w:basedOn w:val="InstructionalText1Char"/>
    <w:link w:val="InstructionalText2"/>
    <w:rsid w:val="000F3438"/>
    <w:rPr>
      <w:rFonts w:eastAsia="MS Mincho"/>
      <w:i/>
      <w:iCs/>
      <w:color w:val="0000FF"/>
      <w:sz w:val="22"/>
      <w:lang w:eastAsia="en-GB"/>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330D63"/>
    <w:rPr>
      <w:i/>
      <w:color w:val="0000FF"/>
    </w:rPr>
  </w:style>
  <w:style w:type="paragraph" w:customStyle="1" w:styleId="Appendix1">
    <w:name w:val="Appendix 1"/>
    <w:basedOn w:val="Normal"/>
    <w:uiPriority w:val="99"/>
    <w:rsid w:val="00C946FE"/>
    <w:pPr>
      <w:numPr>
        <w:numId w:val="9"/>
      </w:numPr>
      <w:ind w:hanging="720"/>
    </w:pPr>
    <w:rPr>
      <w:rFonts w:ascii="Arial" w:hAnsi="Arial"/>
      <w:b/>
      <w:sz w:val="32"/>
    </w:rPr>
  </w:style>
  <w:style w:type="paragraph" w:customStyle="1" w:styleId="Appendix2">
    <w:name w:val="Appendix 2"/>
    <w:basedOn w:val="Appendix"/>
    <w:next w:val="Normal"/>
    <w:uiPriority w:val="38"/>
    <w:qFormat/>
    <w:rsid w:val="0077676C"/>
    <w:pPr>
      <w:numPr>
        <w:ilvl w:val="1"/>
      </w:numPr>
    </w:pPr>
    <w:rPr>
      <w:rFonts w:cstheme="majorBidi"/>
      <w:bCs w:val="0"/>
      <w:sz w:val="32"/>
      <w:szCs w:val="26"/>
    </w:rPr>
  </w:style>
  <w:style w:type="paragraph" w:customStyle="1" w:styleId="In-lineInstruction">
    <w:name w:val="In-line Instruction"/>
    <w:basedOn w:val="Normal"/>
    <w:link w:val="In-lineInstructionChar"/>
    <w:rsid w:val="00330D63"/>
    <w:pPr>
      <w:spacing w:before="120"/>
    </w:pPr>
    <w:rPr>
      <w:i/>
      <w:color w:val="0000FF"/>
      <w:szCs w:val="20"/>
    </w:rPr>
  </w:style>
  <w:style w:type="character" w:customStyle="1" w:styleId="In-lineInstructionChar">
    <w:name w:val="In-line Instruction Char"/>
    <w:link w:val="In-lineInstruction"/>
    <w:rsid w:val="00330D63"/>
    <w:rPr>
      <w:i/>
      <w:color w:val="0000FF"/>
      <w:sz w:val="22"/>
    </w:rPr>
  </w:style>
  <w:style w:type="paragraph" w:customStyle="1" w:styleId="BulletInstructions">
    <w:name w:val="Bullet Instructions"/>
    <w:basedOn w:val="Normal"/>
    <w:rsid w:val="0007017E"/>
    <w:pPr>
      <w:numPr>
        <w:numId w:val="14"/>
      </w:numPr>
    </w:pPr>
    <w:rPr>
      <w:i/>
      <w:color w:val="0000FF"/>
    </w:rPr>
  </w:style>
  <w:style w:type="paragraph" w:styleId="Caption">
    <w:name w:val="caption"/>
    <w:basedOn w:val="Normal"/>
    <w:next w:val="Normal"/>
    <w:uiPriority w:val="35"/>
    <w:unhideWhenUsed/>
    <w:qFormat/>
    <w:rsid w:val="0077676C"/>
    <w:pPr>
      <w:keepNext/>
      <w:spacing w:before="120"/>
    </w:pPr>
    <w:rPr>
      <w:b/>
      <w:bCs/>
      <w:sz w:val="22"/>
      <w:szCs w:val="18"/>
    </w:rPr>
  </w:style>
  <w:style w:type="paragraph" w:customStyle="1" w:styleId="CrossReference">
    <w:name w:val="CrossReference"/>
    <w:basedOn w:val="Normal"/>
    <w:next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Normal"/>
    <w:rsid w:val="00165AB8"/>
    <w:pPr>
      <w:numPr>
        <w:numId w:val="10"/>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paragraph" w:customStyle="1" w:styleId="BlankFooter">
    <w:name w:val="Blank Footer"/>
    <w:semiHidden/>
    <w:rsid w:val="000A0907"/>
    <w:pPr>
      <w:spacing w:before="60" w:after="60" w:line="300" w:lineRule="auto"/>
    </w:pPr>
    <w:rPr>
      <w:rFonts w:ascii="Helvetica" w:eastAsia="MS Mincho" w:hAnsi="Helvetica"/>
      <w:lang w:val="en-GB" w:eastAsia="en-GB"/>
    </w:rPr>
  </w:style>
  <w:style w:type="paragraph" w:customStyle="1" w:styleId="BlankHeader">
    <w:name w:val="Blank Header"/>
    <w:semiHidden/>
    <w:rsid w:val="000A0907"/>
    <w:pPr>
      <w:spacing w:before="60" w:after="60" w:line="300" w:lineRule="auto"/>
    </w:pPr>
    <w:rPr>
      <w:rFonts w:ascii="Helvetica" w:eastAsia="MS Mincho" w:hAnsi="Helvetica"/>
      <w:szCs w:val="24"/>
      <w:lang w:val="en-GB" w:eastAsia="en-GB"/>
    </w:rPr>
  </w:style>
  <w:style w:type="paragraph" w:customStyle="1" w:styleId="CompanyAddress">
    <w:name w:val="Company Address"/>
    <w:semiHidden/>
    <w:rsid w:val="000A0907"/>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0A0907"/>
    <w:pPr>
      <w:spacing w:before="60" w:after="60" w:line="300" w:lineRule="auto"/>
      <w:ind w:left="567" w:right="1134"/>
    </w:pPr>
    <w:rPr>
      <w:rFonts w:ascii="Arial" w:eastAsia="MS Mincho" w:hAnsi="Arial"/>
      <w:sz w:val="16"/>
      <w:lang w:eastAsia="en-GB"/>
    </w:rPr>
  </w:style>
  <w:style w:type="character" w:customStyle="1" w:styleId="Bold">
    <w:name w:val="Bold"/>
    <w:rsid w:val="000A0907"/>
    <w:rPr>
      <w:b/>
    </w:rPr>
  </w:style>
  <w:style w:type="paragraph" w:customStyle="1" w:styleId="BulletedList">
    <w:name w:val="Bulleted List"/>
    <w:rsid w:val="000A0907"/>
    <w:pPr>
      <w:numPr>
        <w:numId w:val="11"/>
      </w:numPr>
      <w:spacing w:before="60" w:after="60" w:line="300" w:lineRule="auto"/>
    </w:pPr>
    <w:rPr>
      <w:rFonts w:ascii="Helvetica" w:eastAsia="MS Mincho" w:hAnsi="Helvetica"/>
      <w:lang w:val="en-GB" w:eastAsia="en-GB"/>
    </w:rPr>
  </w:style>
  <w:style w:type="paragraph" w:customStyle="1" w:styleId="Code">
    <w:name w:val="Code"/>
    <w:basedOn w:val="Normal"/>
    <w:qFormat/>
    <w:rsid w:val="0055039A"/>
    <w:pPr>
      <w:keepLines/>
      <w:tabs>
        <w:tab w:val="left" w:pos="1134"/>
      </w:tabs>
      <w:spacing w:before="120" w:line="160" w:lineRule="exact"/>
      <w:ind w:left="144"/>
      <w:contextualSpacing/>
      <w:textboxTightWrap w:val="allLines"/>
    </w:pPr>
    <w:rPr>
      <w:rFonts w:ascii="Courier New" w:eastAsia="MS Mincho" w:hAnsi="Courier New"/>
      <w:sz w:val="18"/>
      <w:szCs w:val="16"/>
      <w:lang w:eastAsia="en-GB"/>
      <w14:shadow w14:blurRad="50800" w14:dist="38100" w14:dir="2700000" w14:sx="100000" w14:sy="100000" w14:kx="0" w14:ky="0" w14:algn="tl">
        <w14:srgbClr w14:val="000000">
          <w14:alpha w14:val="60000"/>
        </w14:srgbClr>
      </w14:shadow>
    </w:rPr>
  </w:style>
  <w:style w:type="paragraph" w:customStyle="1" w:styleId="VersionNumber">
    <w:name w:val="Version Number"/>
    <w:semiHidden/>
    <w:rsid w:val="000A0907"/>
    <w:pPr>
      <w:spacing w:before="160" w:after="60"/>
      <w:jc w:val="right"/>
    </w:pPr>
    <w:rPr>
      <w:rFonts w:ascii="Helvetica" w:eastAsia="MS Mincho" w:hAnsi="Helvetica"/>
      <w:color w:val="003366"/>
      <w:szCs w:val="24"/>
      <w:lang w:val="en-GB" w:eastAsia="en-GB"/>
    </w:rPr>
  </w:style>
  <w:style w:type="character" w:customStyle="1" w:styleId="NoteChar">
    <w:name w:val="Note Char"/>
    <w:link w:val="Note"/>
    <w:uiPriority w:val="99"/>
    <w:rsid w:val="000A0907"/>
    <w:rPr>
      <w:rFonts w:eastAsiaTheme="minorHAnsi"/>
      <w:iCs/>
      <w:sz w:val="24"/>
      <w:szCs w:val="22"/>
      <w:shd w:val="pct12" w:color="auto" w:fill="auto"/>
    </w:rPr>
  </w:style>
  <w:style w:type="paragraph" w:customStyle="1" w:styleId="Note">
    <w:name w:val="Note"/>
    <w:basedOn w:val="BodyText"/>
    <w:link w:val="NoteChar"/>
    <w:uiPriority w:val="99"/>
    <w:rsid w:val="0077676C"/>
    <w:pPr>
      <w:numPr>
        <w:numId w:val="24"/>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styleId="FootnoteText">
    <w:name w:val="footnote text"/>
    <w:basedOn w:val="Normal"/>
    <w:semiHidden/>
    <w:rsid w:val="000A0907"/>
    <w:pPr>
      <w:spacing w:before="120"/>
      <w:ind w:left="113" w:hanging="113"/>
      <w:jc w:val="both"/>
    </w:pPr>
    <w:rPr>
      <w:rFonts w:ascii="Arial" w:hAnsi="Arial"/>
      <w:sz w:val="16"/>
      <w:szCs w:val="20"/>
    </w:rPr>
  </w:style>
  <w:style w:type="paragraph" w:customStyle="1" w:styleId="FPProductLogo">
    <w:name w:val="FP Product Logo"/>
    <w:semiHidden/>
    <w:rsid w:val="000A0907"/>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0A0907"/>
    <w:pPr>
      <w:jc w:val="right"/>
    </w:pPr>
    <w:rPr>
      <w:rFonts w:ascii="Helvetica" w:eastAsia="MS Mincho" w:hAnsi="Helvetica"/>
      <w:sz w:val="24"/>
      <w:szCs w:val="24"/>
      <w:lang w:val="en-GB" w:eastAsia="en-GB"/>
    </w:rPr>
  </w:style>
  <w:style w:type="paragraph" w:styleId="Index1">
    <w:name w:val="index 1"/>
    <w:basedOn w:val="Normal"/>
    <w:next w:val="Normal"/>
    <w:autoRedefine/>
    <w:semiHidden/>
    <w:rsid w:val="000A0907"/>
    <w:pPr>
      <w:spacing w:before="120" w:line="300" w:lineRule="auto"/>
      <w:ind w:left="200" w:hanging="200"/>
    </w:pPr>
    <w:rPr>
      <w:rFonts w:ascii="Arial" w:eastAsia="MS Mincho" w:hAnsi="Arial"/>
      <w:sz w:val="20"/>
      <w:szCs w:val="20"/>
      <w:lang w:eastAsia="en-GB"/>
    </w:rPr>
  </w:style>
  <w:style w:type="character" w:customStyle="1" w:styleId="Italic">
    <w:name w:val="Italic"/>
    <w:rsid w:val="000A0907"/>
    <w:rPr>
      <w:i/>
    </w:rPr>
  </w:style>
  <w:style w:type="paragraph" w:customStyle="1" w:styleId="NumberedList">
    <w:name w:val="Numbered List"/>
    <w:rsid w:val="000A0907"/>
    <w:pPr>
      <w:tabs>
        <w:tab w:val="left" w:pos="1134"/>
      </w:tabs>
      <w:spacing w:before="120" w:after="120" w:line="300" w:lineRule="auto"/>
      <w:ind w:left="1134" w:hanging="567"/>
    </w:pPr>
    <w:rPr>
      <w:rFonts w:ascii="Helvetica" w:eastAsia="MS Mincho" w:hAnsi="Helvetica"/>
      <w:lang w:eastAsia="en-GB"/>
    </w:rPr>
  </w:style>
  <w:style w:type="paragraph" w:customStyle="1" w:styleId="Appendix">
    <w:name w:val="Appendix"/>
    <w:next w:val="Normal"/>
    <w:uiPriority w:val="37"/>
    <w:qFormat/>
    <w:rsid w:val="0077676C"/>
    <w:pPr>
      <w:keepNext/>
      <w:numPr>
        <w:numId w:val="19"/>
      </w:numPr>
      <w:spacing w:before="240" w:after="240"/>
    </w:pPr>
    <w:rPr>
      <w:rFonts w:eastAsiaTheme="majorEastAsia"/>
      <w:b/>
      <w:bCs/>
      <w:sz w:val="36"/>
      <w:szCs w:val="36"/>
    </w:rPr>
  </w:style>
  <w:style w:type="character" w:customStyle="1" w:styleId="TableHeadingChar">
    <w:name w:val="Table Heading Char"/>
    <w:basedOn w:val="DefaultParagraphFont"/>
    <w:link w:val="TableHeading"/>
    <w:uiPriority w:val="8"/>
    <w:locked/>
    <w:rsid w:val="004C6A48"/>
    <w:rPr>
      <w:rFonts w:eastAsiaTheme="minorHAnsi"/>
      <w:b/>
      <w:color w:val="FFFFFF" w:themeColor="background1"/>
      <w:sz w:val="24"/>
      <w:szCs w:val="24"/>
    </w:rPr>
  </w:style>
  <w:style w:type="paragraph" w:customStyle="1" w:styleId="BulletedList2">
    <w:name w:val="Bulleted List 2"/>
    <w:rsid w:val="000A0907"/>
    <w:pPr>
      <w:numPr>
        <w:numId w:val="12"/>
      </w:numPr>
      <w:tabs>
        <w:tab w:val="clear" w:pos="1494"/>
        <w:tab w:val="left" w:pos="1701"/>
      </w:tabs>
      <w:spacing w:before="60" w:after="60" w:line="300" w:lineRule="auto"/>
      <w:ind w:left="1701" w:hanging="567"/>
    </w:pPr>
    <w:rPr>
      <w:rFonts w:ascii="Helvetica" w:hAnsi="Helvetica"/>
      <w:lang w:eastAsia="en-GB"/>
    </w:rPr>
  </w:style>
  <w:style w:type="paragraph" w:customStyle="1" w:styleId="Comments">
    <w:name w:val="Comments"/>
    <w:rsid w:val="000A0907"/>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BulletedList3">
    <w:name w:val="Bulleted List 3"/>
    <w:rsid w:val="000A0907"/>
    <w:pPr>
      <w:tabs>
        <w:tab w:val="num" w:pos="1800"/>
        <w:tab w:val="left" w:pos="2268"/>
      </w:tabs>
      <w:snapToGrid w:val="0"/>
      <w:spacing w:before="60" w:after="60" w:line="300" w:lineRule="auto"/>
      <w:ind w:left="2268" w:hanging="567"/>
    </w:pPr>
    <w:rPr>
      <w:rFonts w:ascii="Helvetica" w:eastAsia="MS PGothic" w:hAnsi="Helvetica"/>
      <w:lang w:eastAsia="en-GB"/>
    </w:rPr>
  </w:style>
  <w:style w:type="paragraph" w:customStyle="1" w:styleId="DocumentVersion">
    <w:name w:val="Document Version"/>
    <w:basedOn w:val="VersionNumber"/>
    <w:semiHidden/>
    <w:rsid w:val="000A0907"/>
    <w:rPr>
      <w:color w:val="AD052E"/>
      <w:szCs w:val="20"/>
      <w:lang w:val="en-US"/>
    </w:rPr>
  </w:style>
  <w:style w:type="paragraph" w:customStyle="1" w:styleId="BalloonText1">
    <w:name w:val="Balloon Text1"/>
    <w:basedOn w:val="Normal"/>
    <w:semiHidden/>
    <w:rsid w:val="000A0907"/>
    <w:pPr>
      <w:tabs>
        <w:tab w:val="left" w:pos="1134"/>
      </w:tabs>
      <w:spacing w:before="120" w:line="300" w:lineRule="auto"/>
    </w:pPr>
    <w:rPr>
      <w:rFonts w:ascii="Tahoma" w:eastAsia="MS Mincho" w:hAnsi="Tahoma" w:cs="Tahoma"/>
      <w:sz w:val="16"/>
      <w:szCs w:val="16"/>
      <w:lang w:eastAsia="en-GB"/>
    </w:rPr>
  </w:style>
  <w:style w:type="paragraph" w:styleId="HTMLPreformatted">
    <w:name w:val="HTML Preformatted"/>
    <w:basedOn w:val="Normal"/>
    <w:link w:val="HTMLPreformattedChar"/>
    <w:uiPriority w:val="99"/>
    <w:rsid w:val="000A0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ourier New" w:hAnsi="Arial Unicode MS" w:cs="Courier New"/>
      <w:sz w:val="20"/>
      <w:szCs w:val="20"/>
    </w:rPr>
  </w:style>
  <w:style w:type="character" w:styleId="HTMLCode">
    <w:name w:val="HTML Code"/>
    <w:rsid w:val="000A0907"/>
    <w:rPr>
      <w:rFonts w:ascii="Arial Unicode MS" w:eastAsia="Courier New" w:hAnsi="Arial Unicode MS" w:cs="Courier New"/>
      <w:sz w:val="20"/>
      <w:szCs w:val="20"/>
    </w:rPr>
  </w:style>
  <w:style w:type="paragraph" w:styleId="BalloonText">
    <w:name w:val="Balloon Text"/>
    <w:basedOn w:val="Normal"/>
    <w:semiHidden/>
    <w:rsid w:val="000A0907"/>
    <w:pPr>
      <w:tabs>
        <w:tab w:val="left" w:pos="1134"/>
      </w:tabs>
      <w:spacing w:before="120" w:line="300" w:lineRule="auto"/>
    </w:pPr>
    <w:rPr>
      <w:rFonts w:ascii="Tahoma" w:eastAsia="MS Mincho" w:hAnsi="Tahoma" w:cs="Tahoma"/>
      <w:sz w:val="16"/>
      <w:szCs w:val="16"/>
      <w:lang w:eastAsia="en-GB"/>
    </w:rPr>
  </w:style>
  <w:style w:type="paragraph" w:styleId="TableofFigures">
    <w:name w:val="table of figures"/>
    <w:basedOn w:val="Normal"/>
    <w:next w:val="Normal"/>
    <w:uiPriority w:val="99"/>
    <w:rsid w:val="000A0907"/>
    <w:pPr>
      <w:spacing w:line="300" w:lineRule="auto"/>
    </w:pPr>
    <w:rPr>
      <w:rFonts w:eastAsia="MS Mincho"/>
      <w:i/>
      <w:iCs/>
      <w:sz w:val="20"/>
      <w:szCs w:val="20"/>
      <w:lang w:eastAsia="en-GB"/>
    </w:rPr>
  </w:style>
  <w:style w:type="paragraph" w:styleId="CommentText">
    <w:name w:val="annotation text"/>
    <w:basedOn w:val="Normal"/>
    <w:semiHidden/>
    <w:rsid w:val="000A0907"/>
    <w:pPr>
      <w:tabs>
        <w:tab w:val="left" w:pos="1134"/>
      </w:tabs>
      <w:spacing w:before="120" w:line="300" w:lineRule="auto"/>
    </w:pPr>
    <w:rPr>
      <w:rFonts w:ascii="Arial" w:eastAsia="MS Mincho" w:hAnsi="Arial"/>
      <w:sz w:val="20"/>
      <w:szCs w:val="20"/>
      <w:lang w:eastAsia="en-GB"/>
    </w:rPr>
  </w:style>
  <w:style w:type="paragraph" w:styleId="CommentSubject">
    <w:name w:val="annotation subject"/>
    <w:basedOn w:val="CommentText"/>
    <w:next w:val="CommentText"/>
    <w:semiHidden/>
    <w:rsid w:val="000A0907"/>
    <w:rPr>
      <w:b/>
      <w:bCs/>
    </w:rPr>
  </w:style>
  <w:style w:type="character" w:customStyle="1" w:styleId="HTMLCode1">
    <w:name w:val="HTML Code1"/>
    <w:rsid w:val="000A0907"/>
    <w:rPr>
      <w:rFonts w:ascii="Courier New" w:eastAsia="MS Mincho" w:hAnsi="Courier New" w:cs="Courier New"/>
      <w:color w:val="333333"/>
      <w:sz w:val="18"/>
      <w:szCs w:val="18"/>
    </w:rPr>
  </w:style>
  <w:style w:type="paragraph" w:styleId="TOC5">
    <w:name w:val="toc 5"/>
    <w:basedOn w:val="Normal"/>
    <w:next w:val="Normal"/>
    <w:autoRedefine/>
    <w:uiPriority w:val="39"/>
    <w:rsid w:val="000A0907"/>
    <w:pPr>
      <w:spacing w:line="300" w:lineRule="auto"/>
      <w:ind w:left="800"/>
    </w:pPr>
    <w:rPr>
      <w:rFonts w:eastAsia="MS Mincho"/>
      <w:sz w:val="18"/>
      <w:szCs w:val="18"/>
      <w:lang w:eastAsia="en-GB"/>
    </w:rPr>
  </w:style>
  <w:style w:type="paragraph" w:styleId="TOC6">
    <w:name w:val="toc 6"/>
    <w:basedOn w:val="Normal"/>
    <w:next w:val="Normal"/>
    <w:autoRedefine/>
    <w:uiPriority w:val="39"/>
    <w:rsid w:val="000A0907"/>
    <w:pPr>
      <w:spacing w:line="300" w:lineRule="auto"/>
      <w:ind w:left="1000"/>
    </w:pPr>
    <w:rPr>
      <w:rFonts w:eastAsia="MS Mincho"/>
      <w:sz w:val="18"/>
      <w:szCs w:val="18"/>
      <w:lang w:eastAsia="en-GB"/>
    </w:rPr>
  </w:style>
  <w:style w:type="paragraph" w:styleId="TOC7">
    <w:name w:val="toc 7"/>
    <w:aliases w:val="_Attachment"/>
    <w:basedOn w:val="Normal"/>
    <w:next w:val="Normal"/>
    <w:uiPriority w:val="39"/>
    <w:rsid w:val="0077676C"/>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77676C"/>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77676C"/>
    <w:pPr>
      <w:tabs>
        <w:tab w:val="left" w:pos="1980"/>
        <w:tab w:val="right" w:leader="dot" w:pos="9360"/>
      </w:tabs>
      <w:spacing w:after="60"/>
      <w:ind w:left="1980" w:hanging="1620"/>
    </w:pPr>
    <w:rPr>
      <w:noProof/>
    </w:rPr>
  </w:style>
  <w:style w:type="paragraph" w:customStyle="1" w:styleId="Question">
    <w:name w:val="Question"/>
    <w:basedOn w:val="Normal"/>
    <w:next w:val="Normal"/>
    <w:rsid w:val="000A0907"/>
    <w:pPr>
      <w:numPr>
        <w:numId w:val="13"/>
      </w:numPr>
      <w:pBdr>
        <w:top w:val="single" w:sz="4" w:space="1" w:color="auto"/>
        <w:bottom w:val="single" w:sz="4" w:space="1" w:color="auto"/>
      </w:pBdr>
      <w:tabs>
        <w:tab w:val="left" w:pos="1134"/>
      </w:tabs>
      <w:spacing w:before="120" w:after="240" w:line="300" w:lineRule="auto"/>
    </w:pPr>
    <w:rPr>
      <w:rFonts w:ascii="Arial" w:eastAsia="MS Mincho" w:hAnsi="Arial"/>
      <w:i/>
      <w:color w:val="FF6600"/>
      <w:sz w:val="18"/>
      <w:szCs w:val="18"/>
      <w:lang w:eastAsia="en-GB"/>
    </w:rPr>
  </w:style>
  <w:style w:type="paragraph" w:customStyle="1" w:styleId="HeadingB">
    <w:name w:val="Heading B"/>
    <w:basedOn w:val="Heading2"/>
    <w:rsid w:val="000A0907"/>
    <w:pPr>
      <w:pBdr>
        <w:top w:val="single" w:sz="6" w:space="1" w:color="auto"/>
      </w:pBdr>
      <w:tabs>
        <w:tab w:val="num" w:pos="504"/>
        <w:tab w:val="num" w:pos="1134"/>
      </w:tabs>
      <w:overflowPunct w:val="0"/>
      <w:autoSpaceDE w:val="0"/>
      <w:autoSpaceDN w:val="0"/>
      <w:adjustRightInd w:val="0"/>
      <w:spacing w:before="425" w:after="113"/>
      <w:ind w:left="144" w:hanging="1134"/>
      <w:textAlignment w:val="baseline"/>
      <w:outlineLvl w:val="9"/>
    </w:pPr>
    <w:rPr>
      <w:rFonts w:cs="Times New Roman"/>
      <w:iCs/>
      <w:color w:val="000080"/>
      <w:szCs w:val="20"/>
    </w:rPr>
  </w:style>
  <w:style w:type="paragraph" w:customStyle="1" w:styleId="Instructions">
    <w:name w:val="Instructions"/>
    <w:rsid w:val="000A0907"/>
    <w:pPr>
      <w:spacing w:before="120" w:after="120"/>
      <w:ind w:left="288"/>
    </w:pPr>
    <w:rPr>
      <w:rFonts w:ascii="Arial" w:eastAsia="MS Mincho" w:hAnsi="Arial"/>
      <w:i/>
      <w:color w:val="333399"/>
      <w:lang w:eastAsia="en-GB"/>
    </w:rPr>
  </w:style>
  <w:style w:type="character" w:styleId="Strong">
    <w:name w:val="Strong"/>
    <w:basedOn w:val="DefaultParagraphFont"/>
    <w:uiPriority w:val="22"/>
    <w:qFormat/>
    <w:rsid w:val="0077676C"/>
    <w:rPr>
      <w:b/>
      <w:bCs/>
    </w:rPr>
  </w:style>
  <w:style w:type="character" w:customStyle="1" w:styleId="TableTextChar">
    <w:name w:val="Table Text Char"/>
    <w:link w:val="TableText"/>
    <w:uiPriority w:val="8"/>
    <w:rsid w:val="004C6A48"/>
    <w:rPr>
      <w:rFonts w:eastAsiaTheme="minorHAnsi"/>
      <w:sz w:val="22"/>
      <w:szCs w:val="22"/>
    </w:rPr>
  </w:style>
  <w:style w:type="character" w:customStyle="1" w:styleId="BodyTextChar">
    <w:name w:val="Body Text Char"/>
    <w:basedOn w:val="DefaultParagraphFont"/>
    <w:link w:val="BodyText"/>
    <w:uiPriority w:val="2"/>
    <w:rsid w:val="0077676C"/>
    <w:rPr>
      <w:rFonts w:eastAsiaTheme="minorHAnsi"/>
      <w:sz w:val="24"/>
      <w:szCs w:val="24"/>
    </w:rPr>
  </w:style>
  <w:style w:type="paragraph" w:customStyle="1" w:styleId="AppHeading1">
    <w:name w:val="AppHeading 1"/>
    <w:aliases w:val="A1"/>
    <w:basedOn w:val="Normal"/>
    <w:next w:val="Normal"/>
    <w:autoRedefine/>
    <w:rsid w:val="00B73B29"/>
    <w:pPr>
      <w:keepNext/>
      <w:numPr>
        <w:numId w:val="15"/>
      </w:numPr>
      <w:autoSpaceDE w:val="0"/>
      <w:autoSpaceDN w:val="0"/>
      <w:adjustRightInd w:val="0"/>
      <w:spacing w:before="360"/>
      <w:outlineLvl w:val="0"/>
    </w:pPr>
    <w:rPr>
      <w:rFonts w:ascii="Arial Bold" w:hAnsi="Arial Bold"/>
      <w:b/>
      <w:color w:val="0000FF"/>
      <w:sz w:val="36"/>
      <w:szCs w:val="20"/>
    </w:rPr>
  </w:style>
  <w:style w:type="paragraph" w:customStyle="1" w:styleId="AppHeading2">
    <w:name w:val="AppHeading 2"/>
    <w:aliases w:val="A2"/>
    <w:basedOn w:val="Normal"/>
    <w:next w:val="Normal"/>
    <w:autoRedefine/>
    <w:rsid w:val="00B73B29"/>
    <w:pPr>
      <w:keepNext/>
      <w:numPr>
        <w:ilvl w:val="1"/>
        <w:numId w:val="15"/>
      </w:numPr>
      <w:autoSpaceDE w:val="0"/>
      <w:autoSpaceDN w:val="0"/>
      <w:adjustRightInd w:val="0"/>
      <w:spacing w:before="240"/>
      <w:outlineLvl w:val="1"/>
    </w:pPr>
    <w:rPr>
      <w:rFonts w:ascii="Arial Bold" w:hAnsi="Arial Bold"/>
      <w:b/>
      <w:color w:val="0000FF"/>
      <w:sz w:val="32"/>
      <w:szCs w:val="20"/>
    </w:rPr>
  </w:style>
  <w:style w:type="paragraph" w:customStyle="1" w:styleId="AppHeading4">
    <w:name w:val="AppHeading 4"/>
    <w:aliases w:val="A4"/>
    <w:basedOn w:val="Normal"/>
    <w:next w:val="Normal"/>
    <w:autoRedefine/>
    <w:rsid w:val="00B73B29"/>
    <w:pPr>
      <w:numPr>
        <w:ilvl w:val="3"/>
        <w:numId w:val="15"/>
      </w:numPr>
      <w:autoSpaceDE w:val="0"/>
      <w:autoSpaceDN w:val="0"/>
      <w:adjustRightInd w:val="0"/>
      <w:outlineLvl w:val="3"/>
    </w:pPr>
    <w:rPr>
      <w:rFonts w:ascii="Arial Bold" w:hAnsi="Arial Bold"/>
      <w:b/>
      <w:color w:val="0000FF"/>
      <w:sz w:val="26"/>
      <w:szCs w:val="20"/>
    </w:rPr>
  </w:style>
  <w:style w:type="paragraph" w:customStyle="1" w:styleId="TableHeaderText">
    <w:name w:val="Table Header Text"/>
    <w:basedOn w:val="Normal"/>
    <w:link w:val="TableHeaderTextChar"/>
    <w:rsid w:val="00B73B29"/>
    <w:pPr>
      <w:spacing w:before="100"/>
      <w:jc w:val="center"/>
    </w:pPr>
    <w:rPr>
      <w:b/>
      <w:szCs w:val="20"/>
    </w:rPr>
  </w:style>
  <w:style w:type="character" w:customStyle="1" w:styleId="TableHeaderTextChar">
    <w:name w:val="Table Header Text Char"/>
    <w:link w:val="TableHeaderText"/>
    <w:rsid w:val="00B73B29"/>
    <w:rPr>
      <w:b/>
      <w:sz w:val="24"/>
      <w:lang w:eastAsia="en-US"/>
    </w:rPr>
  </w:style>
  <w:style w:type="paragraph" w:styleId="ListParagraph">
    <w:name w:val="List Paragraph"/>
    <w:basedOn w:val="Normal"/>
    <w:link w:val="ListParagraphChar"/>
    <w:uiPriority w:val="34"/>
    <w:qFormat/>
    <w:rsid w:val="0077676C"/>
    <w:pPr>
      <w:spacing w:before="0" w:after="0"/>
      <w:ind w:left="720"/>
    </w:pPr>
    <w:rPr>
      <w:rFonts w:ascii="Calibri" w:hAnsi="Calibri"/>
      <w:sz w:val="22"/>
      <w:szCs w:val="22"/>
    </w:rPr>
  </w:style>
  <w:style w:type="character" w:styleId="CommentReference">
    <w:name w:val="annotation reference"/>
    <w:rsid w:val="000834B3"/>
    <w:rPr>
      <w:sz w:val="16"/>
      <w:szCs w:val="16"/>
    </w:rPr>
  </w:style>
  <w:style w:type="character" w:customStyle="1" w:styleId="Heading3Char">
    <w:name w:val="Heading 3 Char"/>
    <w:basedOn w:val="DefaultParagraphFont"/>
    <w:link w:val="Heading3"/>
    <w:uiPriority w:val="9"/>
    <w:rsid w:val="0077676C"/>
    <w:rPr>
      <w:rFonts w:eastAsiaTheme="majorEastAsia" w:cstheme="majorBidi"/>
      <w:b/>
      <w:bCs/>
      <w:sz w:val="28"/>
      <w:szCs w:val="24"/>
    </w:rPr>
  </w:style>
  <w:style w:type="character" w:customStyle="1" w:styleId="FooterChar">
    <w:name w:val="Footer Char"/>
    <w:basedOn w:val="DefaultParagraphFont"/>
    <w:link w:val="Footer"/>
    <w:uiPriority w:val="99"/>
    <w:rsid w:val="0077676C"/>
    <w:rPr>
      <w:rFonts w:eastAsiaTheme="minorHAnsi"/>
      <w:szCs w:val="24"/>
    </w:rPr>
  </w:style>
  <w:style w:type="table" w:styleId="MediumGrid3-Accent1">
    <w:name w:val="Medium Grid 3 Accent 1"/>
    <w:basedOn w:val="TableNormal"/>
    <w:uiPriority w:val="69"/>
    <w:rsid w:val="005B233D"/>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FootnoteReference">
    <w:name w:val="footnote reference"/>
    <w:rsid w:val="0018127F"/>
    <w:rPr>
      <w:vertAlign w:val="superscript"/>
    </w:rPr>
  </w:style>
  <w:style w:type="character" w:customStyle="1" w:styleId="HTMLPreformattedChar">
    <w:name w:val="HTML Preformatted Char"/>
    <w:link w:val="HTMLPreformatted"/>
    <w:uiPriority w:val="99"/>
    <w:rsid w:val="007D0F94"/>
    <w:rPr>
      <w:rFonts w:ascii="Arial Unicode MS" w:eastAsia="Courier New" w:hAnsi="Arial Unicode MS" w:cs="Courier New"/>
    </w:rPr>
  </w:style>
  <w:style w:type="character" w:styleId="Emphasis">
    <w:name w:val="Emphasis"/>
    <w:basedOn w:val="DefaultParagraphFont"/>
    <w:uiPriority w:val="20"/>
    <w:qFormat/>
    <w:rsid w:val="0077676C"/>
    <w:rPr>
      <w:i/>
      <w:iCs/>
    </w:rPr>
  </w:style>
  <w:style w:type="table" w:styleId="LightList-Accent1">
    <w:name w:val="Light List Accent 1"/>
    <w:basedOn w:val="TableNormal"/>
    <w:uiPriority w:val="61"/>
    <w:rsid w:val="00AB3ECD"/>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1">
    <w:name w:val="Medium Shading 1 Accent 1"/>
    <w:basedOn w:val="TableNormal"/>
    <w:uiPriority w:val="63"/>
    <w:rsid w:val="00AB3ECD"/>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TableClassic4">
    <w:name w:val="Table Classic 4"/>
    <w:basedOn w:val="TableNormal"/>
    <w:rsid w:val="008D626B"/>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SystemDesignTable">
    <w:name w:val="System Design Table"/>
    <w:basedOn w:val="TableNormal"/>
    <w:rsid w:val="008321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Pr>
    <w:tblStylePr w:type="firstRow">
      <w:rPr>
        <w:b w:val="0"/>
        <w:color w:val="auto"/>
      </w:rPr>
      <w:tblPr>
        <w:tblCellMar>
          <w:top w:w="58" w:type="dxa"/>
          <w:left w:w="115" w:type="dxa"/>
          <w:bottom w:w="58" w:type="dxa"/>
          <w:right w:w="115" w:type="dxa"/>
        </w:tblCellMar>
      </w:tblPr>
      <w:trPr>
        <w:cantSplit/>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9D9D9"/>
        <w:vAlign w:val="center"/>
      </w:tcPr>
    </w:tblStylePr>
  </w:style>
  <w:style w:type="table" w:customStyle="1" w:styleId="SystemDesignTablewithPer-RowHeader">
    <w:name w:val="System Design Table with Per-Row Header"/>
    <w:basedOn w:val="SystemDesignTable"/>
    <w:rsid w:val="008321FA"/>
    <w:tblPr/>
    <w:tblStylePr w:type="firstRow">
      <w:rPr>
        <w:b w:val="0"/>
        <w:color w:val="auto"/>
      </w:rPr>
      <w:tblPr>
        <w:tblCellMar>
          <w:top w:w="58" w:type="dxa"/>
          <w:left w:w="115" w:type="dxa"/>
          <w:bottom w:w="58" w:type="dxa"/>
          <w:right w:w="115" w:type="dxa"/>
        </w:tblCellMar>
      </w:tblPr>
      <w:trPr>
        <w:cantSplit/>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9D9D9"/>
        <w:vAlign w:val="center"/>
      </w:tcPr>
    </w:tblStylePr>
    <w:tblStylePr w:type="firstCol">
      <w:rPr>
        <w:b/>
      </w:rPr>
      <w:tblPr/>
      <w:tcPr>
        <w:shd w:val="clear" w:color="auto" w:fill="F2F2F2"/>
      </w:tcPr>
    </w:tblStylePr>
  </w:style>
  <w:style w:type="paragraph" w:customStyle="1" w:styleId="Request">
    <w:name w:val="Request"/>
    <w:basedOn w:val="Normal"/>
    <w:link w:val="RequestChar"/>
    <w:qFormat/>
    <w:rsid w:val="002A4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cs="Consolas"/>
      <w:color w:val="000000"/>
      <w:sz w:val="20"/>
      <w:szCs w:val="20"/>
      <w:lang w:val="en-GB" w:eastAsia="en-GB"/>
    </w:rPr>
  </w:style>
  <w:style w:type="character" w:customStyle="1" w:styleId="RequestChar">
    <w:name w:val="Request Char"/>
    <w:link w:val="Request"/>
    <w:rsid w:val="002A450F"/>
    <w:rPr>
      <w:rFonts w:ascii="Consolas" w:hAnsi="Consolas" w:cs="Consolas"/>
      <w:color w:val="000000"/>
      <w:shd w:val="clear" w:color="auto" w:fill="FFFFFF"/>
      <w:lang w:val="en-GB" w:eastAsia="en-GB"/>
    </w:rPr>
  </w:style>
  <w:style w:type="paragraph" w:styleId="NormalWeb">
    <w:name w:val="Normal (Web)"/>
    <w:basedOn w:val="Normal"/>
    <w:uiPriority w:val="99"/>
    <w:unhideWhenUsed/>
    <w:rsid w:val="00B132A4"/>
    <w:pPr>
      <w:spacing w:before="100" w:beforeAutospacing="1" w:after="100" w:afterAutospacing="1"/>
    </w:pPr>
  </w:style>
  <w:style w:type="character" w:customStyle="1" w:styleId="metadata">
    <w:name w:val="metadata"/>
    <w:rsid w:val="00B132A4"/>
  </w:style>
  <w:style w:type="character" w:customStyle="1" w:styleId="description">
    <w:name w:val="description"/>
    <w:rsid w:val="00BE1E90"/>
  </w:style>
  <w:style w:type="paragraph" w:customStyle="1" w:styleId="richtextnodeselected">
    <w:name w:val="richtextnodeselected"/>
    <w:basedOn w:val="Normal"/>
    <w:rsid w:val="00E56653"/>
    <w:pPr>
      <w:spacing w:before="100" w:beforeAutospacing="1" w:after="100" w:afterAutospacing="1"/>
    </w:pPr>
  </w:style>
  <w:style w:type="table" w:styleId="TableColumns3">
    <w:name w:val="Table Columns 3"/>
    <w:basedOn w:val="TableNormal"/>
    <w:rsid w:val="00AA354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ListBulletTRC">
    <w:name w:val="List BulletTRC"/>
    <w:basedOn w:val="Normal"/>
    <w:rsid w:val="005F0B50"/>
    <w:pPr>
      <w:numPr>
        <w:numId w:val="18"/>
      </w:numPr>
      <w:tabs>
        <w:tab w:val="clear" w:pos="1800"/>
        <w:tab w:val="left" w:pos="720"/>
      </w:tabs>
      <w:spacing w:after="60"/>
      <w:ind w:left="1080"/>
    </w:pPr>
    <w:rPr>
      <w:szCs w:val="20"/>
    </w:rPr>
  </w:style>
  <w:style w:type="character" w:customStyle="1" w:styleId="st">
    <w:name w:val="st"/>
    <w:rsid w:val="005517A2"/>
  </w:style>
  <w:style w:type="character" w:customStyle="1" w:styleId="mhv-e">
    <w:name w:val="mhv-e"/>
    <w:rsid w:val="007A56D7"/>
  </w:style>
  <w:style w:type="paragraph" w:styleId="Revision">
    <w:name w:val="Revision"/>
    <w:hidden/>
    <w:uiPriority w:val="99"/>
    <w:semiHidden/>
    <w:rsid w:val="00413AC3"/>
    <w:rPr>
      <w:rFonts w:ascii="Arial" w:hAnsi="Arial"/>
      <w:sz w:val="22"/>
      <w:szCs w:val="24"/>
    </w:rPr>
  </w:style>
  <w:style w:type="paragraph" w:customStyle="1" w:styleId="Code-Indent">
    <w:name w:val="Code - Indent"/>
    <w:basedOn w:val="Code"/>
    <w:qFormat/>
    <w:rsid w:val="002B1076"/>
    <w:pPr>
      <w:tabs>
        <w:tab w:val="clear" w:pos="1134"/>
        <w:tab w:val="left" w:pos="158"/>
        <w:tab w:val="left" w:pos="187"/>
        <w:tab w:val="left" w:pos="216"/>
        <w:tab w:val="left" w:pos="245"/>
        <w:tab w:val="left" w:pos="720"/>
        <w:tab w:val="left" w:pos="1008"/>
        <w:tab w:val="left" w:pos="1296"/>
      </w:tabs>
      <w:ind w:left="432" w:right="432"/>
    </w:pPr>
    <w:rPr>
      <w:rFonts w:ascii="Consolas" w:hAnsi="Consolas"/>
      <w:color w:val="000000"/>
      <w:sz w:val="20"/>
    </w:rPr>
  </w:style>
  <w:style w:type="character" w:customStyle="1" w:styleId="ListParagraphChar">
    <w:name w:val="List Paragraph Char"/>
    <w:link w:val="ListParagraph"/>
    <w:uiPriority w:val="34"/>
    <w:locked/>
    <w:rsid w:val="00A67687"/>
    <w:rPr>
      <w:rFonts w:ascii="Calibri" w:eastAsiaTheme="minorHAnsi" w:hAnsi="Calibri"/>
      <w:sz w:val="22"/>
      <w:szCs w:val="22"/>
    </w:rPr>
  </w:style>
  <w:style w:type="paragraph" w:customStyle="1" w:styleId="Appendix3">
    <w:name w:val="Appendix 3"/>
    <w:basedOn w:val="Appendix2"/>
    <w:next w:val="Normal"/>
    <w:qFormat/>
    <w:rsid w:val="0077676C"/>
    <w:pPr>
      <w:numPr>
        <w:ilvl w:val="2"/>
      </w:numPr>
      <w:spacing w:before="60" w:after="120"/>
    </w:pPr>
    <w:rPr>
      <w:sz w:val="28"/>
    </w:rPr>
  </w:style>
  <w:style w:type="paragraph" w:customStyle="1" w:styleId="Appendix4">
    <w:name w:val="Appendix 4"/>
    <w:basedOn w:val="Appendix3"/>
    <w:next w:val="Normal"/>
    <w:qFormat/>
    <w:rsid w:val="0077676C"/>
    <w:pPr>
      <w:numPr>
        <w:ilvl w:val="3"/>
      </w:numPr>
    </w:pPr>
    <w:rPr>
      <w:b w:val="0"/>
      <w:i/>
    </w:rPr>
  </w:style>
  <w:style w:type="paragraph" w:customStyle="1" w:styleId="Attachment">
    <w:name w:val="Attachment"/>
    <w:next w:val="Normal"/>
    <w:uiPriority w:val="34"/>
    <w:qFormat/>
    <w:rsid w:val="0077676C"/>
    <w:pPr>
      <w:numPr>
        <w:numId w:val="20"/>
      </w:numPr>
      <w:spacing w:before="240" w:after="240"/>
    </w:pPr>
    <w:rPr>
      <w:rFonts w:eastAsiaTheme="majorEastAsia"/>
      <w:b/>
      <w:bCs/>
      <w:sz w:val="36"/>
      <w:szCs w:val="36"/>
    </w:rPr>
  </w:style>
  <w:style w:type="character" w:customStyle="1" w:styleId="CodeChar">
    <w:name w:val="Code Char"/>
    <w:basedOn w:val="DefaultParagraphFont"/>
    <w:uiPriority w:val="3"/>
    <w:qFormat/>
    <w:rsid w:val="0077676C"/>
    <w:rPr>
      <w:rFonts w:ascii="Courier New" w:hAnsi="Courier New"/>
      <w:sz w:val="22"/>
    </w:rPr>
  </w:style>
  <w:style w:type="paragraph" w:customStyle="1" w:styleId="CodePar">
    <w:name w:val="Code Par"/>
    <w:basedOn w:val="Normal"/>
    <w:link w:val="CodeParChar"/>
    <w:uiPriority w:val="1"/>
    <w:qFormat/>
    <w:rsid w:val="0077676C"/>
    <w:pPr>
      <w:ind w:left="720"/>
      <w:contextualSpacing/>
    </w:pPr>
    <w:rPr>
      <w:rFonts w:ascii="Courier New" w:hAnsi="Courier New"/>
      <w:sz w:val="22"/>
    </w:rPr>
  </w:style>
  <w:style w:type="character" w:customStyle="1" w:styleId="CodeParChar">
    <w:name w:val="Code Par Char"/>
    <w:basedOn w:val="DefaultParagraphFont"/>
    <w:link w:val="CodePar"/>
    <w:uiPriority w:val="1"/>
    <w:rsid w:val="0077676C"/>
    <w:rPr>
      <w:rFonts w:ascii="Courier New" w:eastAsiaTheme="minorHAnsi" w:hAnsi="Courier New"/>
      <w:sz w:val="22"/>
      <w:szCs w:val="24"/>
    </w:rPr>
  </w:style>
  <w:style w:type="character" w:customStyle="1" w:styleId="Command">
    <w:name w:val="Command"/>
    <w:basedOn w:val="CodeChar"/>
    <w:uiPriority w:val="1"/>
    <w:rsid w:val="0077676C"/>
    <w:rPr>
      <w:rFonts w:ascii="Courier New" w:hAnsi="Courier New"/>
      <w:sz w:val="22"/>
    </w:rPr>
  </w:style>
  <w:style w:type="character" w:customStyle="1" w:styleId="FileNamesPaths">
    <w:name w:val="FileNames_Paths"/>
    <w:basedOn w:val="BodyTextChar"/>
    <w:uiPriority w:val="1"/>
    <w:rsid w:val="0077676C"/>
    <w:rPr>
      <w:rFonts w:ascii="Times New Roman" w:eastAsiaTheme="minorHAnsi" w:hAnsi="Times New Roman" w:cs="Times New Roman"/>
      <w:i/>
      <w:sz w:val="24"/>
      <w:szCs w:val="24"/>
    </w:rPr>
  </w:style>
  <w:style w:type="character" w:customStyle="1" w:styleId="HeaderChar">
    <w:name w:val="Header Char"/>
    <w:basedOn w:val="DefaultParagraphFont"/>
    <w:link w:val="Header"/>
    <w:uiPriority w:val="99"/>
    <w:rsid w:val="0077676C"/>
    <w:rPr>
      <w:rFonts w:eastAsiaTheme="minorHAnsi"/>
      <w:sz w:val="24"/>
      <w:szCs w:val="24"/>
    </w:rPr>
  </w:style>
  <w:style w:type="character" w:customStyle="1" w:styleId="Heading4Char">
    <w:name w:val="Heading 4 Char"/>
    <w:basedOn w:val="DefaultParagraphFont"/>
    <w:link w:val="Heading4"/>
    <w:uiPriority w:val="9"/>
    <w:rsid w:val="00AF0687"/>
    <w:rPr>
      <w:rFonts w:eastAsiaTheme="majorEastAsia" w:cstheme="majorBidi"/>
      <w:b/>
      <w:bCs/>
      <w:iCs/>
      <w:sz w:val="24"/>
      <w:szCs w:val="24"/>
    </w:rPr>
  </w:style>
  <w:style w:type="character" w:customStyle="1" w:styleId="Heading5Char">
    <w:name w:val="Heading 5 Char"/>
    <w:basedOn w:val="DefaultParagraphFont"/>
    <w:link w:val="Heading5"/>
    <w:uiPriority w:val="9"/>
    <w:rsid w:val="0077676C"/>
    <w:rPr>
      <w:rFonts w:eastAsiaTheme="majorEastAsia" w:cstheme="majorBidi"/>
      <w:b/>
      <w:bCs/>
      <w:iCs/>
      <w:sz w:val="24"/>
      <w:szCs w:val="24"/>
    </w:rPr>
  </w:style>
  <w:style w:type="character" w:customStyle="1" w:styleId="Heading6Char">
    <w:name w:val="Heading 6 Char"/>
    <w:basedOn w:val="DefaultParagraphFont"/>
    <w:link w:val="Heading6"/>
    <w:uiPriority w:val="9"/>
    <w:rsid w:val="0077676C"/>
    <w:rPr>
      <w:rFonts w:eastAsiaTheme="majorEastAsia" w:cstheme="majorBidi"/>
      <w:b/>
      <w:bCs/>
      <w:iCs/>
      <w:sz w:val="24"/>
      <w:szCs w:val="24"/>
    </w:rPr>
  </w:style>
  <w:style w:type="character" w:customStyle="1" w:styleId="Heading7Char">
    <w:name w:val="Heading 7 Char"/>
    <w:basedOn w:val="DefaultParagraphFont"/>
    <w:link w:val="Heading7"/>
    <w:uiPriority w:val="9"/>
    <w:rsid w:val="0077676C"/>
    <w:rPr>
      <w:rFonts w:eastAsiaTheme="majorEastAsia" w:cstheme="majorBidi"/>
      <w:b/>
      <w:bCs/>
      <w:iCs/>
      <w:sz w:val="24"/>
      <w:szCs w:val="24"/>
    </w:rPr>
  </w:style>
  <w:style w:type="character" w:customStyle="1" w:styleId="Heading8Char">
    <w:name w:val="Heading 8 Char"/>
    <w:basedOn w:val="DefaultParagraphFont"/>
    <w:link w:val="Heading8"/>
    <w:uiPriority w:val="9"/>
    <w:rsid w:val="0077676C"/>
    <w:rPr>
      <w:rFonts w:eastAsiaTheme="majorEastAsia" w:cstheme="majorBidi"/>
      <w:b/>
      <w:bCs/>
      <w:iCs/>
      <w:sz w:val="24"/>
      <w:szCs w:val="24"/>
    </w:rPr>
  </w:style>
  <w:style w:type="character" w:customStyle="1" w:styleId="Heading9Char">
    <w:name w:val="Heading 9 Char"/>
    <w:basedOn w:val="DefaultParagraphFont"/>
    <w:link w:val="Heading9"/>
    <w:uiPriority w:val="9"/>
    <w:rsid w:val="0077676C"/>
    <w:rPr>
      <w:rFonts w:eastAsiaTheme="majorEastAsia" w:cstheme="majorBidi"/>
      <w:b/>
      <w:bCs/>
      <w:iCs/>
      <w:sz w:val="24"/>
      <w:szCs w:val="24"/>
    </w:rPr>
  </w:style>
  <w:style w:type="paragraph" w:styleId="ListBullet">
    <w:name w:val="List Bullet"/>
    <w:basedOn w:val="Normal"/>
    <w:uiPriority w:val="99"/>
    <w:qFormat/>
    <w:rsid w:val="0077676C"/>
    <w:pPr>
      <w:numPr>
        <w:numId w:val="22"/>
      </w:numPr>
    </w:pPr>
  </w:style>
  <w:style w:type="paragraph" w:styleId="ListNumber">
    <w:name w:val="List Number"/>
    <w:basedOn w:val="Normal"/>
    <w:uiPriority w:val="99"/>
    <w:qFormat/>
    <w:rsid w:val="0077676C"/>
    <w:pPr>
      <w:numPr>
        <w:numId w:val="23"/>
      </w:numPr>
    </w:pPr>
  </w:style>
  <w:style w:type="numbering" w:customStyle="1" w:styleId="outline">
    <w:name w:val="outline"/>
    <w:uiPriority w:val="99"/>
    <w:rsid w:val="0077676C"/>
    <w:pPr>
      <w:numPr>
        <w:numId w:val="25"/>
      </w:numPr>
    </w:pPr>
  </w:style>
  <w:style w:type="paragraph" w:styleId="PlainText">
    <w:name w:val="Plain Text"/>
    <w:basedOn w:val="Normal"/>
    <w:link w:val="PlainTextChar"/>
    <w:uiPriority w:val="99"/>
    <w:unhideWhenUsed/>
    <w:rsid w:val="0077676C"/>
    <w:pPr>
      <w:spacing w:before="0" w:after="0"/>
    </w:pPr>
    <w:rPr>
      <w:rFonts w:ascii="Consolas" w:hAnsi="Consolas"/>
      <w:sz w:val="21"/>
      <w:szCs w:val="21"/>
    </w:rPr>
  </w:style>
  <w:style w:type="character" w:customStyle="1" w:styleId="PlainTextChar">
    <w:name w:val="Plain Text Char"/>
    <w:basedOn w:val="DefaultParagraphFont"/>
    <w:link w:val="PlainText"/>
    <w:uiPriority w:val="99"/>
    <w:rsid w:val="0077676C"/>
    <w:rPr>
      <w:rFonts w:ascii="Consolas" w:eastAsiaTheme="minorHAnsi" w:hAnsi="Consolas"/>
      <w:sz w:val="21"/>
      <w:szCs w:val="21"/>
    </w:rPr>
  </w:style>
  <w:style w:type="character" w:customStyle="1" w:styleId="SubtitleChar">
    <w:name w:val="Subtitle Char"/>
    <w:basedOn w:val="DefaultParagraphFont"/>
    <w:link w:val="Subtitle"/>
    <w:uiPriority w:val="11"/>
    <w:rsid w:val="0077676C"/>
    <w:rPr>
      <w:rFonts w:eastAsiaTheme="majorEastAsia" w:cstheme="majorBidi"/>
      <w:b/>
      <w:iCs/>
      <w:spacing w:val="15"/>
      <w:sz w:val="32"/>
      <w:szCs w:val="24"/>
    </w:rPr>
  </w:style>
  <w:style w:type="paragraph" w:customStyle="1" w:styleId="TableBullet">
    <w:name w:val="Table Bullet"/>
    <w:uiPriority w:val="8"/>
    <w:qFormat/>
    <w:rsid w:val="0077676C"/>
    <w:pPr>
      <w:numPr>
        <w:numId w:val="26"/>
      </w:numPr>
      <w:spacing w:before="20" w:after="20"/>
    </w:pPr>
    <w:rPr>
      <w:rFonts w:eastAsiaTheme="minorHAnsi"/>
      <w:sz w:val="22"/>
      <w:szCs w:val="24"/>
      <w:lang w:val="da-DK"/>
    </w:rPr>
  </w:style>
  <w:style w:type="character" w:customStyle="1" w:styleId="TitleChar">
    <w:name w:val="Title Char"/>
    <w:basedOn w:val="DefaultParagraphFont"/>
    <w:link w:val="Title"/>
    <w:uiPriority w:val="10"/>
    <w:rsid w:val="0077676C"/>
    <w:rPr>
      <w:rFonts w:eastAsiaTheme="majorEastAsia" w:cstheme="majorBidi"/>
      <w:b/>
      <w:spacing w:val="5"/>
      <w:kern w:val="28"/>
      <w:sz w:val="36"/>
      <w:szCs w:val="52"/>
    </w:rPr>
  </w:style>
  <w:style w:type="paragraph" w:customStyle="1" w:styleId="UIElement">
    <w:name w:val="UI_Element"/>
    <w:basedOn w:val="BodyText"/>
    <w:next w:val="BodyText"/>
    <w:link w:val="UIElementChar"/>
    <w:rsid w:val="0077676C"/>
    <w:rPr>
      <w:b/>
    </w:rPr>
  </w:style>
  <w:style w:type="character" w:customStyle="1" w:styleId="UIElementChar">
    <w:name w:val="UI_Element Char"/>
    <w:basedOn w:val="BodyTextChar"/>
    <w:link w:val="UIElement"/>
    <w:rsid w:val="0077676C"/>
    <w:rPr>
      <w:rFonts w:eastAsiaTheme="minorHAnsi"/>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st Bullet" w:uiPriority="99" w:qFormat="1"/>
    <w:lsdException w:name="List Number" w:uiPriority="99" w:qFormat="1"/>
    <w:lsdException w:name="Title" w:uiPriority="10" w:qFormat="1"/>
    <w:lsdException w:name="Default Paragraph Font" w:uiPriority="1"/>
    <w:lsdException w:name="Body Text" w:uiPriority="2" w:qFormat="1"/>
    <w:lsdException w:name="Subtitle" w:uiPriority="11" w:qFormat="1"/>
    <w:lsdException w:name="Hyperlink" w:uiPriority="99"/>
    <w:lsdException w:name="Strong" w:uiPriority="22" w:qFormat="1"/>
    <w:lsdException w:name="Emphasis" w:uiPriority="20" w:qFormat="1"/>
    <w:lsdException w:name="Plain Text" w:uiPriority="99"/>
    <w:lsdException w:name="Normal (Web)"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7676C"/>
    <w:pPr>
      <w:spacing w:before="60" w:after="120"/>
    </w:pPr>
    <w:rPr>
      <w:rFonts w:eastAsiaTheme="minorHAnsi"/>
      <w:sz w:val="24"/>
      <w:szCs w:val="24"/>
    </w:rPr>
  </w:style>
  <w:style w:type="paragraph" w:styleId="Heading1">
    <w:name w:val="heading 1"/>
    <w:basedOn w:val="Normal"/>
    <w:next w:val="BodyText"/>
    <w:link w:val="Heading1Char"/>
    <w:uiPriority w:val="9"/>
    <w:qFormat/>
    <w:rsid w:val="0077676C"/>
    <w:pPr>
      <w:keepNext/>
      <w:keepLines/>
      <w:numPr>
        <w:numId w:val="21"/>
      </w:numPr>
      <w:spacing w:before="240" w:after="240"/>
      <w:ind w:left="720" w:hanging="720"/>
      <w:outlineLvl w:val="0"/>
    </w:pPr>
    <w:rPr>
      <w:rFonts w:eastAsiaTheme="majorEastAsia"/>
      <w:b/>
      <w:bCs/>
      <w:sz w:val="36"/>
      <w:szCs w:val="36"/>
    </w:rPr>
  </w:style>
  <w:style w:type="paragraph" w:styleId="Heading2">
    <w:name w:val="heading 2"/>
    <w:basedOn w:val="Normal"/>
    <w:next w:val="BodyText"/>
    <w:link w:val="Heading2Char"/>
    <w:uiPriority w:val="9"/>
    <w:qFormat/>
    <w:rsid w:val="0077676C"/>
    <w:pPr>
      <w:keepNext/>
      <w:keepLines/>
      <w:numPr>
        <w:ilvl w:val="1"/>
        <w:numId w:val="21"/>
      </w:numPr>
      <w:spacing w:before="240" w:after="240"/>
      <w:ind w:left="720" w:hanging="720"/>
      <w:outlineLvl w:val="1"/>
    </w:pPr>
    <w:rPr>
      <w:rFonts w:eastAsiaTheme="majorEastAsia" w:cstheme="majorBidi"/>
      <w:b/>
      <w:bCs/>
      <w:sz w:val="32"/>
      <w:szCs w:val="26"/>
    </w:rPr>
  </w:style>
  <w:style w:type="paragraph" w:styleId="Heading3">
    <w:name w:val="heading 3"/>
    <w:basedOn w:val="Normal"/>
    <w:next w:val="BodyText"/>
    <w:link w:val="Heading3Char"/>
    <w:uiPriority w:val="9"/>
    <w:qFormat/>
    <w:rsid w:val="0077676C"/>
    <w:pPr>
      <w:keepNext/>
      <w:keepLines/>
      <w:numPr>
        <w:ilvl w:val="2"/>
        <w:numId w:val="21"/>
      </w:numPr>
      <w:tabs>
        <w:tab w:val="left" w:pos="1080"/>
      </w:tabs>
      <w:ind w:left="1080" w:hanging="1080"/>
      <w:outlineLvl w:val="2"/>
    </w:pPr>
    <w:rPr>
      <w:rFonts w:eastAsiaTheme="majorEastAsia" w:cstheme="majorBidi"/>
      <w:b/>
      <w:bCs/>
      <w:sz w:val="28"/>
    </w:rPr>
  </w:style>
  <w:style w:type="paragraph" w:styleId="Heading4">
    <w:name w:val="heading 4"/>
    <w:basedOn w:val="Normal"/>
    <w:next w:val="BodyText"/>
    <w:link w:val="Heading4Char"/>
    <w:uiPriority w:val="9"/>
    <w:qFormat/>
    <w:rsid w:val="00AF0687"/>
    <w:pPr>
      <w:keepNext/>
      <w:keepLines/>
      <w:numPr>
        <w:ilvl w:val="3"/>
        <w:numId w:val="21"/>
      </w:numPr>
      <w:ind w:left="1080" w:hanging="1080"/>
      <w:outlineLvl w:val="3"/>
    </w:pPr>
    <w:rPr>
      <w:rFonts w:eastAsiaTheme="majorEastAsia" w:cstheme="majorBidi"/>
      <w:b/>
      <w:bCs/>
      <w:iCs/>
    </w:rPr>
  </w:style>
  <w:style w:type="paragraph" w:styleId="Heading5">
    <w:name w:val="heading 5"/>
    <w:basedOn w:val="Heading4"/>
    <w:next w:val="Normal"/>
    <w:link w:val="Heading5Char"/>
    <w:uiPriority w:val="9"/>
    <w:qFormat/>
    <w:rsid w:val="0077676C"/>
    <w:pPr>
      <w:numPr>
        <w:ilvl w:val="4"/>
      </w:numPr>
      <w:outlineLvl w:val="4"/>
    </w:pPr>
  </w:style>
  <w:style w:type="paragraph" w:styleId="Heading6">
    <w:name w:val="heading 6"/>
    <w:basedOn w:val="Heading4"/>
    <w:next w:val="Normal"/>
    <w:link w:val="Heading6Char"/>
    <w:uiPriority w:val="9"/>
    <w:qFormat/>
    <w:rsid w:val="0077676C"/>
    <w:pPr>
      <w:numPr>
        <w:ilvl w:val="5"/>
      </w:numPr>
      <w:outlineLvl w:val="5"/>
    </w:pPr>
  </w:style>
  <w:style w:type="paragraph" w:styleId="Heading7">
    <w:name w:val="heading 7"/>
    <w:basedOn w:val="Heading6"/>
    <w:next w:val="Normal"/>
    <w:link w:val="Heading7Char"/>
    <w:uiPriority w:val="9"/>
    <w:qFormat/>
    <w:rsid w:val="0077676C"/>
    <w:pPr>
      <w:numPr>
        <w:ilvl w:val="6"/>
      </w:numPr>
      <w:outlineLvl w:val="6"/>
    </w:pPr>
  </w:style>
  <w:style w:type="paragraph" w:styleId="Heading8">
    <w:name w:val="heading 8"/>
    <w:basedOn w:val="Heading7"/>
    <w:next w:val="Normal"/>
    <w:link w:val="Heading8Char"/>
    <w:uiPriority w:val="9"/>
    <w:qFormat/>
    <w:rsid w:val="0077676C"/>
    <w:pPr>
      <w:numPr>
        <w:ilvl w:val="7"/>
      </w:numPr>
      <w:outlineLvl w:val="7"/>
    </w:pPr>
  </w:style>
  <w:style w:type="paragraph" w:styleId="Heading9">
    <w:name w:val="heading 9"/>
    <w:basedOn w:val="Heading8"/>
    <w:next w:val="Normal"/>
    <w:link w:val="Heading9Char"/>
    <w:uiPriority w:val="9"/>
    <w:qFormat/>
    <w:rsid w:val="0077676C"/>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76C"/>
    <w:rPr>
      <w:rFonts w:eastAsiaTheme="majorEastAsia"/>
      <w:b/>
      <w:bCs/>
      <w:sz w:val="36"/>
      <w:szCs w:val="36"/>
    </w:rPr>
  </w:style>
  <w:style w:type="character" w:customStyle="1" w:styleId="Heading2Char">
    <w:name w:val="Heading 2 Char"/>
    <w:basedOn w:val="DefaultParagraphFont"/>
    <w:link w:val="Heading2"/>
    <w:uiPriority w:val="9"/>
    <w:rsid w:val="0077676C"/>
    <w:rPr>
      <w:rFonts w:eastAsiaTheme="majorEastAsia" w:cstheme="majorBidi"/>
      <w:b/>
      <w:bCs/>
      <w:sz w:val="32"/>
      <w:szCs w:val="26"/>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basedOn w:val="Normal"/>
    <w:link w:val="HeaderChar"/>
    <w:uiPriority w:val="99"/>
    <w:rsid w:val="0077676C"/>
    <w:pPr>
      <w:tabs>
        <w:tab w:val="center" w:pos="4680"/>
        <w:tab w:val="right" w:pos="9360"/>
      </w:tabs>
      <w:spacing w:before="0" w:after="0"/>
    </w:pPr>
  </w:style>
  <w:style w:type="character" w:styleId="Hyperlink">
    <w:name w:val="Hyperlink"/>
    <w:basedOn w:val="DefaultParagraphFont"/>
    <w:uiPriority w:val="99"/>
    <w:unhideWhenUsed/>
    <w:rsid w:val="0077676C"/>
    <w:rPr>
      <w:color w:val="0000CC"/>
      <w:u w:val="single"/>
    </w:rPr>
  </w:style>
  <w:style w:type="character" w:styleId="LineNumber">
    <w:name w:val="line number"/>
    <w:basedOn w:val="DefaultParagraphFont"/>
    <w:semiHidden/>
    <w:rsid w:val="00F601FD"/>
  </w:style>
  <w:style w:type="paragraph" w:styleId="Subtitle">
    <w:name w:val="Subtitle"/>
    <w:basedOn w:val="Normal"/>
    <w:next w:val="Normal"/>
    <w:link w:val="SubtitleChar"/>
    <w:uiPriority w:val="11"/>
    <w:qFormat/>
    <w:rsid w:val="0077676C"/>
    <w:pPr>
      <w:numPr>
        <w:ilvl w:val="1"/>
      </w:numPr>
      <w:spacing w:before="120" w:after="240"/>
      <w:jc w:val="center"/>
    </w:pPr>
    <w:rPr>
      <w:rFonts w:eastAsiaTheme="majorEastAsia" w:cstheme="majorBidi"/>
      <w:b/>
      <w:iCs/>
      <w:spacing w:val="15"/>
      <w:sz w:val="32"/>
    </w:rPr>
  </w:style>
  <w:style w:type="paragraph" w:styleId="Title">
    <w:name w:val="Title"/>
    <w:basedOn w:val="Normal"/>
    <w:next w:val="Normal"/>
    <w:link w:val="TitleChar"/>
    <w:uiPriority w:val="10"/>
    <w:qFormat/>
    <w:rsid w:val="0077676C"/>
    <w:pPr>
      <w:spacing w:before="360" w:after="360"/>
      <w:jc w:val="center"/>
    </w:pPr>
    <w:rPr>
      <w:rFonts w:eastAsiaTheme="majorEastAsia" w:cstheme="majorBidi"/>
      <w:b/>
      <w:spacing w:val="5"/>
      <w:kern w:val="28"/>
      <w:sz w:val="36"/>
      <w:szCs w:val="52"/>
    </w:rPr>
  </w:style>
  <w:style w:type="paragraph" w:customStyle="1" w:styleId="Title2">
    <w:name w:val="Title 2"/>
    <w:rsid w:val="00EA7937"/>
    <w:pPr>
      <w:spacing w:before="120" w:after="120"/>
      <w:jc w:val="center"/>
    </w:pPr>
    <w:rPr>
      <w:rFonts w:cs="Arial"/>
      <w:b/>
      <w:bCs/>
      <w:sz w:val="28"/>
      <w:szCs w:val="32"/>
    </w:rPr>
  </w:style>
  <w:style w:type="paragraph" w:customStyle="1" w:styleId="TableHeading">
    <w:name w:val="Table Heading"/>
    <w:link w:val="TableHeadingChar"/>
    <w:uiPriority w:val="8"/>
    <w:qFormat/>
    <w:rsid w:val="0077676C"/>
    <w:pPr>
      <w:spacing w:before="20" w:after="20"/>
    </w:pPr>
    <w:rPr>
      <w:rFonts w:eastAsiaTheme="minorHAnsi"/>
      <w:b/>
      <w:color w:val="FFFFFF" w:themeColor="background1"/>
      <w:sz w:val="24"/>
      <w:szCs w:val="24"/>
    </w:rPr>
  </w:style>
  <w:style w:type="paragraph" w:customStyle="1" w:styleId="TableText">
    <w:name w:val="Table Text"/>
    <w:basedOn w:val="Normal"/>
    <w:link w:val="TableTextChar"/>
    <w:uiPriority w:val="8"/>
    <w:qFormat/>
    <w:rsid w:val="0077676C"/>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E4C6D"/>
    <w:pPr>
      <w:numPr>
        <w:numId w:val="5"/>
      </w:numPr>
      <w:spacing w:before="120" w:after="120"/>
      <w:contextualSpacing/>
    </w:pPr>
    <w:rPr>
      <w:rFonts w:ascii="Arial" w:hAnsi="Arial"/>
      <w:sz w:val="22"/>
    </w:rPr>
  </w:style>
  <w:style w:type="paragraph" w:styleId="TOC1">
    <w:name w:val="toc 1"/>
    <w:basedOn w:val="Normal"/>
    <w:next w:val="Normal"/>
    <w:uiPriority w:val="39"/>
    <w:rsid w:val="0077676C"/>
    <w:pPr>
      <w:tabs>
        <w:tab w:val="left" w:pos="360"/>
        <w:tab w:val="right" w:leader="dot" w:pos="9360"/>
      </w:tabs>
      <w:spacing w:after="60"/>
      <w:ind w:left="360" w:hanging="360"/>
    </w:pPr>
    <w:rPr>
      <w:noProof/>
    </w:rPr>
  </w:style>
  <w:style w:type="paragraph" w:styleId="TOC2">
    <w:name w:val="toc 2"/>
    <w:basedOn w:val="Normal"/>
    <w:next w:val="Normal"/>
    <w:uiPriority w:val="39"/>
    <w:rsid w:val="0077676C"/>
    <w:pPr>
      <w:tabs>
        <w:tab w:val="left" w:pos="936"/>
        <w:tab w:val="right" w:leader="dot" w:pos="9360"/>
      </w:tabs>
      <w:spacing w:after="60"/>
      <w:ind w:left="936" w:hanging="576"/>
    </w:pPr>
    <w:rPr>
      <w:noProof/>
    </w:rPr>
  </w:style>
  <w:style w:type="paragraph" w:styleId="TOC3">
    <w:name w:val="toc 3"/>
    <w:basedOn w:val="Normal"/>
    <w:next w:val="Normal"/>
    <w:uiPriority w:val="39"/>
    <w:rsid w:val="0077676C"/>
    <w:pPr>
      <w:tabs>
        <w:tab w:val="left" w:pos="1800"/>
        <w:tab w:val="right" w:leader="dot" w:pos="9360"/>
      </w:tabs>
      <w:spacing w:after="60"/>
      <w:ind w:left="1800" w:hanging="810"/>
    </w:pPr>
    <w:rPr>
      <w:noProof/>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basedOn w:val="Normal"/>
    <w:link w:val="FooterChar"/>
    <w:uiPriority w:val="99"/>
    <w:rsid w:val="0077676C"/>
    <w:pPr>
      <w:tabs>
        <w:tab w:val="center" w:pos="4680"/>
        <w:tab w:val="right" w:pos="9360"/>
      </w:tabs>
      <w:spacing w:before="0" w:after="0"/>
    </w:pPr>
    <w:rPr>
      <w:sz w:val="20"/>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59"/>
    <w:rsid w:val="0077676C"/>
    <w:pPr>
      <w:spacing w:before="60"/>
    </w:pPr>
    <w:rPr>
      <w:rFonts w:eastAsia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BodyText"/>
    <w:next w:val="BodyText"/>
    <w:link w:val="InstructionalText1Char"/>
    <w:rsid w:val="00330D63"/>
    <w:pPr>
      <w:keepLines/>
      <w:autoSpaceDE w:val="0"/>
      <w:autoSpaceDN w:val="0"/>
      <w:adjustRightInd w:val="0"/>
      <w:spacing w:line="240" w:lineRule="atLeast"/>
    </w:pPr>
    <w:rPr>
      <w:i/>
      <w:iCs/>
      <w:color w:val="0000FF"/>
      <w:szCs w:val="20"/>
    </w:rPr>
  </w:style>
  <w:style w:type="paragraph" w:styleId="BodyText">
    <w:name w:val="Body Text"/>
    <w:basedOn w:val="Normal"/>
    <w:link w:val="BodyTextChar"/>
    <w:uiPriority w:val="2"/>
    <w:rsid w:val="0077676C"/>
  </w:style>
  <w:style w:type="character" w:customStyle="1" w:styleId="InstructionalText1Char">
    <w:name w:val="Instructional Text 1 Char"/>
    <w:link w:val="InstructionalText1"/>
    <w:rsid w:val="00330D63"/>
    <w:rPr>
      <w:rFonts w:eastAsia="MS Mincho"/>
      <w:i/>
      <w:iCs/>
      <w:color w:val="0000FF"/>
      <w:sz w:val="22"/>
      <w:lang w:eastAsia="en-GB"/>
    </w:rPr>
  </w:style>
  <w:style w:type="paragraph" w:customStyle="1" w:styleId="InstructionalNote">
    <w:name w:val="Instructional Note"/>
    <w:basedOn w:val="Normal"/>
    <w:rsid w:val="00330D63"/>
    <w:pPr>
      <w:numPr>
        <w:numId w:val="7"/>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basedOn w:val="Normal"/>
    <w:uiPriority w:val="99"/>
    <w:rsid w:val="000F3438"/>
    <w:pPr>
      <w:numPr>
        <w:numId w:val="17"/>
      </w:numPr>
    </w:pPr>
    <w:rPr>
      <w:i/>
      <w:color w:val="0000FF"/>
      <w:sz w:val="22"/>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Theme="minorHAns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Normal"/>
    <w:link w:val="InstructionalText2Char"/>
    <w:rsid w:val="000F3438"/>
    <w:pPr>
      <w:ind w:left="720"/>
    </w:pPr>
  </w:style>
  <w:style w:type="character" w:customStyle="1" w:styleId="InstructionalText2Char">
    <w:name w:val="Instructional Text 2 Char"/>
    <w:basedOn w:val="InstructionalText1Char"/>
    <w:link w:val="InstructionalText2"/>
    <w:rsid w:val="000F3438"/>
    <w:rPr>
      <w:rFonts w:eastAsia="MS Mincho"/>
      <w:i/>
      <w:iCs/>
      <w:color w:val="0000FF"/>
      <w:sz w:val="22"/>
      <w:lang w:eastAsia="en-GB"/>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330D63"/>
    <w:rPr>
      <w:i/>
      <w:color w:val="0000FF"/>
    </w:rPr>
  </w:style>
  <w:style w:type="paragraph" w:customStyle="1" w:styleId="Appendix1">
    <w:name w:val="Appendix 1"/>
    <w:basedOn w:val="Normal"/>
    <w:uiPriority w:val="99"/>
    <w:rsid w:val="00C946FE"/>
    <w:pPr>
      <w:numPr>
        <w:numId w:val="9"/>
      </w:numPr>
      <w:ind w:hanging="720"/>
    </w:pPr>
    <w:rPr>
      <w:rFonts w:ascii="Arial" w:hAnsi="Arial"/>
      <w:b/>
      <w:sz w:val="32"/>
    </w:rPr>
  </w:style>
  <w:style w:type="paragraph" w:customStyle="1" w:styleId="Appendix2">
    <w:name w:val="Appendix 2"/>
    <w:basedOn w:val="Appendix"/>
    <w:next w:val="Normal"/>
    <w:uiPriority w:val="38"/>
    <w:qFormat/>
    <w:rsid w:val="0077676C"/>
    <w:pPr>
      <w:numPr>
        <w:ilvl w:val="1"/>
      </w:numPr>
    </w:pPr>
    <w:rPr>
      <w:rFonts w:cstheme="majorBidi"/>
      <w:bCs w:val="0"/>
      <w:sz w:val="32"/>
      <w:szCs w:val="26"/>
    </w:rPr>
  </w:style>
  <w:style w:type="paragraph" w:customStyle="1" w:styleId="In-lineInstruction">
    <w:name w:val="In-line Instruction"/>
    <w:basedOn w:val="Normal"/>
    <w:link w:val="In-lineInstructionChar"/>
    <w:rsid w:val="00330D63"/>
    <w:pPr>
      <w:spacing w:before="120"/>
    </w:pPr>
    <w:rPr>
      <w:i/>
      <w:color w:val="0000FF"/>
      <w:szCs w:val="20"/>
    </w:rPr>
  </w:style>
  <w:style w:type="character" w:customStyle="1" w:styleId="In-lineInstructionChar">
    <w:name w:val="In-line Instruction Char"/>
    <w:link w:val="In-lineInstruction"/>
    <w:rsid w:val="00330D63"/>
    <w:rPr>
      <w:i/>
      <w:color w:val="0000FF"/>
      <w:sz w:val="22"/>
    </w:rPr>
  </w:style>
  <w:style w:type="paragraph" w:customStyle="1" w:styleId="BulletInstructions">
    <w:name w:val="Bullet Instructions"/>
    <w:basedOn w:val="Normal"/>
    <w:rsid w:val="0007017E"/>
    <w:pPr>
      <w:numPr>
        <w:numId w:val="14"/>
      </w:numPr>
    </w:pPr>
    <w:rPr>
      <w:i/>
      <w:color w:val="0000FF"/>
    </w:rPr>
  </w:style>
  <w:style w:type="paragraph" w:styleId="Caption">
    <w:name w:val="caption"/>
    <w:basedOn w:val="Normal"/>
    <w:next w:val="Normal"/>
    <w:uiPriority w:val="35"/>
    <w:unhideWhenUsed/>
    <w:qFormat/>
    <w:rsid w:val="0077676C"/>
    <w:pPr>
      <w:keepNext/>
      <w:spacing w:before="120"/>
    </w:pPr>
    <w:rPr>
      <w:b/>
      <w:bCs/>
      <w:sz w:val="22"/>
      <w:szCs w:val="18"/>
    </w:rPr>
  </w:style>
  <w:style w:type="paragraph" w:customStyle="1" w:styleId="CrossReference">
    <w:name w:val="CrossReference"/>
    <w:basedOn w:val="Normal"/>
    <w:next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Normal"/>
    <w:rsid w:val="00165AB8"/>
    <w:pPr>
      <w:numPr>
        <w:numId w:val="10"/>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paragraph" w:customStyle="1" w:styleId="BlankFooter">
    <w:name w:val="Blank Footer"/>
    <w:semiHidden/>
    <w:rsid w:val="000A0907"/>
    <w:pPr>
      <w:spacing w:before="60" w:after="60" w:line="300" w:lineRule="auto"/>
    </w:pPr>
    <w:rPr>
      <w:rFonts w:ascii="Helvetica" w:eastAsia="MS Mincho" w:hAnsi="Helvetica"/>
      <w:lang w:val="en-GB" w:eastAsia="en-GB"/>
    </w:rPr>
  </w:style>
  <w:style w:type="paragraph" w:customStyle="1" w:styleId="BlankHeader">
    <w:name w:val="Blank Header"/>
    <w:semiHidden/>
    <w:rsid w:val="000A0907"/>
    <w:pPr>
      <w:spacing w:before="60" w:after="60" w:line="300" w:lineRule="auto"/>
    </w:pPr>
    <w:rPr>
      <w:rFonts w:ascii="Helvetica" w:eastAsia="MS Mincho" w:hAnsi="Helvetica"/>
      <w:szCs w:val="24"/>
      <w:lang w:val="en-GB" w:eastAsia="en-GB"/>
    </w:rPr>
  </w:style>
  <w:style w:type="paragraph" w:customStyle="1" w:styleId="CompanyAddress">
    <w:name w:val="Company Address"/>
    <w:semiHidden/>
    <w:rsid w:val="000A0907"/>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0A0907"/>
    <w:pPr>
      <w:spacing w:before="60" w:after="60" w:line="300" w:lineRule="auto"/>
      <w:ind w:left="567" w:right="1134"/>
    </w:pPr>
    <w:rPr>
      <w:rFonts w:ascii="Arial" w:eastAsia="MS Mincho" w:hAnsi="Arial"/>
      <w:sz w:val="16"/>
      <w:lang w:eastAsia="en-GB"/>
    </w:rPr>
  </w:style>
  <w:style w:type="character" w:customStyle="1" w:styleId="Bold">
    <w:name w:val="Bold"/>
    <w:rsid w:val="000A0907"/>
    <w:rPr>
      <w:b/>
    </w:rPr>
  </w:style>
  <w:style w:type="paragraph" w:customStyle="1" w:styleId="BulletedList">
    <w:name w:val="Bulleted List"/>
    <w:rsid w:val="000A0907"/>
    <w:pPr>
      <w:numPr>
        <w:numId w:val="11"/>
      </w:numPr>
      <w:spacing w:before="60" w:after="60" w:line="300" w:lineRule="auto"/>
    </w:pPr>
    <w:rPr>
      <w:rFonts w:ascii="Helvetica" w:eastAsia="MS Mincho" w:hAnsi="Helvetica"/>
      <w:lang w:val="en-GB" w:eastAsia="en-GB"/>
    </w:rPr>
  </w:style>
  <w:style w:type="paragraph" w:customStyle="1" w:styleId="Code">
    <w:name w:val="Code"/>
    <w:basedOn w:val="Normal"/>
    <w:qFormat/>
    <w:rsid w:val="0055039A"/>
    <w:pPr>
      <w:keepLines/>
      <w:tabs>
        <w:tab w:val="left" w:pos="1134"/>
      </w:tabs>
      <w:spacing w:before="120" w:line="160" w:lineRule="exact"/>
      <w:ind w:left="144"/>
      <w:contextualSpacing/>
      <w:textboxTightWrap w:val="allLines"/>
    </w:pPr>
    <w:rPr>
      <w:rFonts w:ascii="Courier New" w:eastAsia="MS Mincho" w:hAnsi="Courier New"/>
      <w:sz w:val="18"/>
      <w:szCs w:val="16"/>
      <w:lang w:eastAsia="en-GB"/>
      <w14:shadow w14:blurRad="50800" w14:dist="38100" w14:dir="2700000" w14:sx="100000" w14:sy="100000" w14:kx="0" w14:ky="0" w14:algn="tl">
        <w14:srgbClr w14:val="000000">
          <w14:alpha w14:val="60000"/>
        </w14:srgbClr>
      </w14:shadow>
    </w:rPr>
  </w:style>
  <w:style w:type="paragraph" w:customStyle="1" w:styleId="VersionNumber">
    <w:name w:val="Version Number"/>
    <w:semiHidden/>
    <w:rsid w:val="000A0907"/>
    <w:pPr>
      <w:spacing w:before="160" w:after="60"/>
      <w:jc w:val="right"/>
    </w:pPr>
    <w:rPr>
      <w:rFonts w:ascii="Helvetica" w:eastAsia="MS Mincho" w:hAnsi="Helvetica"/>
      <w:color w:val="003366"/>
      <w:szCs w:val="24"/>
      <w:lang w:val="en-GB" w:eastAsia="en-GB"/>
    </w:rPr>
  </w:style>
  <w:style w:type="character" w:customStyle="1" w:styleId="NoteChar">
    <w:name w:val="Note Char"/>
    <w:link w:val="Note"/>
    <w:uiPriority w:val="99"/>
    <w:rsid w:val="000A0907"/>
    <w:rPr>
      <w:rFonts w:eastAsiaTheme="minorHAnsi"/>
      <w:iCs/>
      <w:sz w:val="24"/>
      <w:szCs w:val="22"/>
      <w:shd w:val="pct12" w:color="auto" w:fill="auto"/>
    </w:rPr>
  </w:style>
  <w:style w:type="paragraph" w:customStyle="1" w:styleId="Note">
    <w:name w:val="Note"/>
    <w:basedOn w:val="BodyText"/>
    <w:link w:val="NoteChar"/>
    <w:uiPriority w:val="99"/>
    <w:rsid w:val="0077676C"/>
    <w:pPr>
      <w:numPr>
        <w:numId w:val="24"/>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styleId="FootnoteText">
    <w:name w:val="footnote text"/>
    <w:basedOn w:val="Normal"/>
    <w:semiHidden/>
    <w:rsid w:val="000A0907"/>
    <w:pPr>
      <w:spacing w:before="120"/>
      <w:ind w:left="113" w:hanging="113"/>
      <w:jc w:val="both"/>
    </w:pPr>
    <w:rPr>
      <w:rFonts w:ascii="Arial" w:hAnsi="Arial"/>
      <w:sz w:val="16"/>
      <w:szCs w:val="20"/>
    </w:rPr>
  </w:style>
  <w:style w:type="paragraph" w:customStyle="1" w:styleId="FPProductLogo">
    <w:name w:val="FP Product Logo"/>
    <w:semiHidden/>
    <w:rsid w:val="000A0907"/>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0A0907"/>
    <w:pPr>
      <w:jc w:val="right"/>
    </w:pPr>
    <w:rPr>
      <w:rFonts w:ascii="Helvetica" w:eastAsia="MS Mincho" w:hAnsi="Helvetica"/>
      <w:sz w:val="24"/>
      <w:szCs w:val="24"/>
      <w:lang w:val="en-GB" w:eastAsia="en-GB"/>
    </w:rPr>
  </w:style>
  <w:style w:type="paragraph" w:styleId="Index1">
    <w:name w:val="index 1"/>
    <w:basedOn w:val="Normal"/>
    <w:next w:val="Normal"/>
    <w:autoRedefine/>
    <w:semiHidden/>
    <w:rsid w:val="000A0907"/>
    <w:pPr>
      <w:spacing w:before="120" w:line="300" w:lineRule="auto"/>
      <w:ind w:left="200" w:hanging="200"/>
    </w:pPr>
    <w:rPr>
      <w:rFonts w:ascii="Arial" w:eastAsia="MS Mincho" w:hAnsi="Arial"/>
      <w:sz w:val="20"/>
      <w:szCs w:val="20"/>
      <w:lang w:eastAsia="en-GB"/>
    </w:rPr>
  </w:style>
  <w:style w:type="character" w:customStyle="1" w:styleId="Italic">
    <w:name w:val="Italic"/>
    <w:rsid w:val="000A0907"/>
    <w:rPr>
      <w:i/>
    </w:rPr>
  </w:style>
  <w:style w:type="paragraph" w:customStyle="1" w:styleId="NumberedList">
    <w:name w:val="Numbered List"/>
    <w:rsid w:val="000A0907"/>
    <w:pPr>
      <w:tabs>
        <w:tab w:val="left" w:pos="1134"/>
      </w:tabs>
      <w:spacing w:before="120" w:after="120" w:line="300" w:lineRule="auto"/>
      <w:ind w:left="1134" w:hanging="567"/>
    </w:pPr>
    <w:rPr>
      <w:rFonts w:ascii="Helvetica" w:eastAsia="MS Mincho" w:hAnsi="Helvetica"/>
      <w:lang w:eastAsia="en-GB"/>
    </w:rPr>
  </w:style>
  <w:style w:type="paragraph" w:customStyle="1" w:styleId="Appendix">
    <w:name w:val="Appendix"/>
    <w:next w:val="Normal"/>
    <w:uiPriority w:val="37"/>
    <w:qFormat/>
    <w:rsid w:val="0077676C"/>
    <w:pPr>
      <w:keepNext/>
      <w:numPr>
        <w:numId w:val="19"/>
      </w:numPr>
      <w:spacing w:before="240" w:after="240"/>
    </w:pPr>
    <w:rPr>
      <w:rFonts w:eastAsiaTheme="majorEastAsia"/>
      <w:b/>
      <w:bCs/>
      <w:sz w:val="36"/>
      <w:szCs w:val="36"/>
    </w:rPr>
  </w:style>
  <w:style w:type="character" w:customStyle="1" w:styleId="TableHeadingChar">
    <w:name w:val="Table Heading Char"/>
    <w:basedOn w:val="DefaultParagraphFont"/>
    <w:link w:val="TableHeading"/>
    <w:uiPriority w:val="8"/>
    <w:locked/>
    <w:rsid w:val="004C6A48"/>
    <w:rPr>
      <w:rFonts w:eastAsiaTheme="minorHAnsi"/>
      <w:b/>
      <w:color w:val="FFFFFF" w:themeColor="background1"/>
      <w:sz w:val="24"/>
      <w:szCs w:val="24"/>
    </w:rPr>
  </w:style>
  <w:style w:type="paragraph" w:customStyle="1" w:styleId="BulletedList2">
    <w:name w:val="Bulleted List 2"/>
    <w:rsid w:val="000A0907"/>
    <w:pPr>
      <w:numPr>
        <w:numId w:val="12"/>
      </w:numPr>
      <w:tabs>
        <w:tab w:val="clear" w:pos="1494"/>
        <w:tab w:val="left" w:pos="1701"/>
      </w:tabs>
      <w:spacing w:before="60" w:after="60" w:line="300" w:lineRule="auto"/>
      <w:ind w:left="1701" w:hanging="567"/>
    </w:pPr>
    <w:rPr>
      <w:rFonts w:ascii="Helvetica" w:hAnsi="Helvetica"/>
      <w:lang w:eastAsia="en-GB"/>
    </w:rPr>
  </w:style>
  <w:style w:type="paragraph" w:customStyle="1" w:styleId="Comments">
    <w:name w:val="Comments"/>
    <w:rsid w:val="000A0907"/>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BulletedList3">
    <w:name w:val="Bulleted List 3"/>
    <w:rsid w:val="000A0907"/>
    <w:pPr>
      <w:tabs>
        <w:tab w:val="num" w:pos="1800"/>
        <w:tab w:val="left" w:pos="2268"/>
      </w:tabs>
      <w:snapToGrid w:val="0"/>
      <w:spacing w:before="60" w:after="60" w:line="300" w:lineRule="auto"/>
      <w:ind w:left="2268" w:hanging="567"/>
    </w:pPr>
    <w:rPr>
      <w:rFonts w:ascii="Helvetica" w:eastAsia="MS PGothic" w:hAnsi="Helvetica"/>
      <w:lang w:eastAsia="en-GB"/>
    </w:rPr>
  </w:style>
  <w:style w:type="paragraph" w:customStyle="1" w:styleId="DocumentVersion">
    <w:name w:val="Document Version"/>
    <w:basedOn w:val="VersionNumber"/>
    <w:semiHidden/>
    <w:rsid w:val="000A0907"/>
    <w:rPr>
      <w:color w:val="AD052E"/>
      <w:szCs w:val="20"/>
      <w:lang w:val="en-US"/>
    </w:rPr>
  </w:style>
  <w:style w:type="paragraph" w:customStyle="1" w:styleId="BalloonText1">
    <w:name w:val="Balloon Text1"/>
    <w:basedOn w:val="Normal"/>
    <w:semiHidden/>
    <w:rsid w:val="000A0907"/>
    <w:pPr>
      <w:tabs>
        <w:tab w:val="left" w:pos="1134"/>
      </w:tabs>
      <w:spacing w:before="120" w:line="300" w:lineRule="auto"/>
    </w:pPr>
    <w:rPr>
      <w:rFonts w:ascii="Tahoma" w:eastAsia="MS Mincho" w:hAnsi="Tahoma" w:cs="Tahoma"/>
      <w:sz w:val="16"/>
      <w:szCs w:val="16"/>
      <w:lang w:eastAsia="en-GB"/>
    </w:rPr>
  </w:style>
  <w:style w:type="paragraph" w:styleId="HTMLPreformatted">
    <w:name w:val="HTML Preformatted"/>
    <w:basedOn w:val="Normal"/>
    <w:link w:val="HTMLPreformattedChar"/>
    <w:uiPriority w:val="99"/>
    <w:rsid w:val="000A0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ourier New" w:hAnsi="Arial Unicode MS" w:cs="Courier New"/>
      <w:sz w:val="20"/>
      <w:szCs w:val="20"/>
    </w:rPr>
  </w:style>
  <w:style w:type="character" w:styleId="HTMLCode">
    <w:name w:val="HTML Code"/>
    <w:rsid w:val="000A0907"/>
    <w:rPr>
      <w:rFonts w:ascii="Arial Unicode MS" w:eastAsia="Courier New" w:hAnsi="Arial Unicode MS" w:cs="Courier New"/>
      <w:sz w:val="20"/>
      <w:szCs w:val="20"/>
    </w:rPr>
  </w:style>
  <w:style w:type="paragraph" w:styleId="BalloonText">
    <w:name w:val="Balloon Text"/>
    <w:basedOn w:val="Normal"/>
    <w:semiHidden/>
    <w:rsid w:val="000A0907"/>
    <w:pPr>
      <w:tabs>
        <w:tab w:val="left" w:pos="1134"/>
      </w:tabs>
      <w:spacing w:before="120" w:line="300" w:lineRule="auto"/>
    </w:pPr>
    <w:rPr>
      <w:rFonts w:ascii="Tahoma" w:eastAsia="MS Mincho" w:hAnsi="Tahoma" w:cs="Tahoma"/>
      <w:sz w:val="16"/>
      <w:szCs w:val="16"/>
      <w:lang w:eastAsia="en-GB"/>
    </w:rPr>
  </w:style>
  <w:style w:type="paragraph" w:styleId="TableofFigures">
    <w:name w:val="table of figures"/>
    <w:basedOn w:val="Normal"/>
    <w:next w:val="Normal"/>
    <w:uiPriority w:val="99"/>
    <w:rsid w:val="000A0907"/>
    <w:pPr>
      <w:spacing w:line="300" w:lineRule="auto"/>
    </w:pPr>
    <w:rPr>
      <w:rFonts w:eastAsia="MS Mincho"/>
      <w:i/>
      <w:iCs/>
      <w:sz w:val="20"/>
      <w:szCs w:val="20"/>
      <w:lang w:eastAsia="en-GB"/>
    </w:rPr>
  </w:style>
  <w:style w:type="paragraph" w:styleId="CommentText">
    <w:name w:val="annotation text"/>
    <w:basedOn w:val="Normal"/>
    <w:semiHidden/>
    <w:rsid w:val="000A0907"/>
    <w:pPr>
      <w:tabs>
        <w:tab w:val="left" w:pos="1134"/>
      </w:tabs>
      <w:spacing w:before="120" w:line="300" w:lineRule="auto"/>
    </w:pPr>
    <w:rPr>
      <w:rFonts w:ascii="Arial" w:eastAsia="MS Mincho" w:hAnsi="Arial"/>
      <w:sz w:val="20"/>
      <w:szCs w:val="20"/>
      <w:lang w:eastAsia="en-GB"/>
    </w:rPr>
  </w:style>
  <w:style w:type="paragraph" w:styleId="CommentSubject">
    <w:name w:val="annotation subject"/>
    <w:basedOn w:val="CommentText"/>
    <w:next w:val="CommentText"/>
    <w:semiHidden/>
    <w:rsid w:val="000A0907"/>
    <w:rPr>
      <w:b/>
      <w:bCs/>
    </w:rPr>
  </w:style>
  <w:style w:type="character" w:customStyle="1" w:styleId="HTMLCode1">
    <w:name w:val="HTML Code1"/>
    <w:rsid w:val="000A0907"/>
    <w:rPr>
      <w:rFonts w:ascii="Courier New" w:eastAsia="MS Mincho" w:hAnsi="Courier New" w:cs="Courier New"/>
      <w:color w:val="333333"/>
      <w:sz w:val="18"/>
      <w:szCs w:val="18"/>
    </w:rPr>
  </w:style>
  <w:style w:type="paragraph" w:styleId="TOC5">
    <w:name w:val="toc 5"/>
    <w:basedOn w:val="Normal"/>
    <w:next w:val="Normal"/>
    <w:autoRedefine/>
    <w:uiPriority w:val="39"/>
    <w:rsid w:val="000A0907"/>
    <w:pPr>
      <w:spacing w:line="300" w:lineRule="auto"/>
      <w:ind w:left="800"/>
    </w:pPr>
    <w:rPr>
      <w:rFonts w:eastAsia="MS Mincho"/>
      <w:sz w:val="18"/>
      <w:szCs w:val="18"/>
      <w:lang w:eastAsia="en-GB"/>
    </w:rPr>
  </w:style>
  <w:style w:type="paragraph" w:styleId="TOC6">
    <w:name w:val="toc 6"/>
    <w:basedOn w:val="Normal"/>
    <w:next w:val="Normal"/>
    <w:autoRedefine/>
    <w:uiPriority w:val="39"/>
    <w:rsid w:val="000A0907"/>
    <w:pPr>
      <w:spacing w:line="300" w:lineRule="auto"/>
      <w:ind w:left="1000"/>
    </w:pPr>
    <w:rPr>
      <w:rFonts w:eastAsia="MS Mincho"/>
      <w:sz w:val="18"/>
      <w:szCs w:val="18"/>
      <w:lang w:eastAsia="en-GB"/>
    </w:rPr>
  </w:style>
  <w:style w:type="paragraph" w:styleId="TOC7">
    <w:name w:val="toc 7"/>
    <w:aliases w:val="_Attachment"/>
    <w:basedOn w:val="Normal"/>
    <w:next w:val="Normal"/>
    <w:uiPriority w:val="39"/>
    <w:rsid w:val="0077676C"/>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77676C"/>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77676C"/>
    <w:pPr>
      <w:tabs>
        <w:tab w:val="left" w:pos="1980"/>
        <w:tab w:val="right" w:leader="dot" w:pos="9360"/>
      </w:tabs>
      <w:spacing w:after="60"/>
      <w:ind w:left="1980" w:hanging="1620"/>
    </w:pPr>
    <w:rPr>
      <w:noProof/>
    </w:rPr>
  </w:style>
  <w:style w:type="paragraph" w:customStyle="1" w:styleId="Question">
    <w:name w:val="Question"/>
    <w:basedOn w:val="Normal"/>
    <w:next w:val="Normal"/>
    <w:rsid w:val="000A0907"/>
    <w:pPr>
      <w:numPr>
        <w:numId w:val="13"/>
      </w:numPr>
      <w:pBdr>
        <w:top w:val="single" w:sz="4" w:space="1" w:color="auto"/>
        <w:bottom w:val="single" w:sz="4" w:space="1" w:color="auto"/>
      </w:pBdr>
      <w:tabs>
        <w:tab w:val="left" w:pos="1134"/>
      </w:tabs>
      <w:spacing w:before="120" w:after="240" w:line="300" w:lineRule="auto"/>
    </w:pPr>
    <w:rPr>
      <w:rFonts w:ascii="Arial" w:eastAsia="MS Mincho" w:hAnsi="Arial"/>
      <w:i/>
      <w:color w:val="FF6600"/>
      <w:sz w:val="18"/>
      <w:szCs w:val="18"/>
      <w:lang w:eastAsia="en-GB"/>
    </w:rPr>
  </w:style>
  <w:style w:type="paragraph" w:customStyle="1" w:styleId="HeadingB">
    <w:name w:val="Heading B"/>
    <w:basedOn w:val="Heading2"/>
    <w:rsid w:val="000A0907"/>
    <w:pPr>
      <w:pBdr>
        <w:top w:val="single" w:sz="6" w:space="1" w:color="auto"/>
      </w:pBdr>
      <w:tabs>
        <w:tab w:val="num" w:pos="504"/>
        <w:tab w:val="num" w:pos="1134"/>
      </w:tabs>
      <w:overflowPunct w:val="0"/>
      <w:autoSpaceDE w:val="0"/>
      <w:autoSpaceDN w:val="0"/>
      <w:adjustRightInd w:val="0"/>
      <w:spacing w:before="425" w:after="113"/>
      <w:ind w:left="144" w:hanging="1134"/>
      <w:textAlignment w:val="baseline"/>
      <w:outlineLvl w:val="9"/>
    </w:pPr>
    <w:rPr>
      <w:rFonts w:cs="Times New Roman"/>
      <w:iCs/>
      <w:color w:val="000080"/>
      <w:szCs w:val="20"/>
    </w:rPr>
  </w:style>
  <w:style w:type="paragraph" w:customStyle="1" w:styleId="Instructions">
    <w:name w:val="Instructions"/>
    <w:rsid w:val="000A0907"/>
    <w:pPr>
      <w:spacing w:before="120" w:after="120"/>
      <w:ind w:left="288"/>
    </w:pPr>
    <w:rPr>
      <w:rFonts w:ascii="Arial" w:eastAsia="MS Mincho" w:hAnsi="Arial"/>
      <w:i/>
      <w:color w:val="333399"/>
      <w:lang w:eastAsia="en-GB"/>
    </w:rPr>
  </w:style>
  <w:style w:type="character" w:styleId="Strong">
    <w:name w:val="Strong"/>
    <w:basedOn w:val="DefaultParagraphFont"/>
    <w:uiPriority w:val="22"/>
    <w:qFormat/>
    <w:rsid w:val="0077676C"/>
    <w:rPr>
      <w:b/>
      <w:bCs/>
    </w:rPr>
  </w:style>
  <w:style w:type="character" w:customStyle="1" w:styleId="TableTextChar">
    <w:name w:val="Table Text Char"/>
    <w:link w:val="TableText"/>
    <w:uiPriority w:val="8"/>
    <w:rsid w:val="004C6A48"/>
    <w:rPr>
      <w:rFonts w:eastAsiaTheme="minorHAnsi"/>
      <w:sz w:val="22"/>
      <w:szCs w:val="22"/>
    </w:rPr>
  </w:style>
  <w:style w:type="character" w:customStyle="1" w:styleId="BodyTextChar">
    <w:name w:val="Body Text Char"/>
    <w:basedOn w:val="DefaultParagraphFont"/>
    <w:link w:val="BodyText"/>
    <w:uiPriority w:val="2"/>
    <w:rsid w:val="0077676C"/>
    <w:rPr>
      <w:rFonts w:eastAsiaTheme="minorHAnsi"/>
      <w:sz w:val="24"/>
      <w:szCs w:val="24"/>
    </w:rPr>
  </w:style>
  <w:style w:type="paragraph" w:customStyle="1" w:styleId="AppHeading1">
    <w:name w:val="AppHeading 1"/>
    <w:aliases w:val="A1"/>
    <w:basedOn w:val="Normal"/>
    <w:next w:val="Normal"/>
    <w:autoRedefine/>
    <w:rsid w:val="00B73B29"/>
    <w:pPr>
      <w:keepNext/>
      <w:numPr>
        <w:numId w:val="15"/>
      </w:numPr>
      <w:autoSpaceDE w:val="0"/>
      <w:autoSpaceDN w:val="0"/>
      <w:adjustRightInd w:val="0"/>
      <w:spacing w:before="360"/>
      <w:outlineLvl w:val="0"/>
    </w:pPr>
    <w:rPr>
      <w:rFonts w:ascii="Arial Bold" w:hAnsi="Arial Bold"/>
      <w:b/>
      <w:color w:val="0000FF"/>
      <w:sz w:val="36"/>
      <w:szCs w:val="20"/>
    </w:rPr>
  </w:style>
  <w:style w:type="paragraph" w:customStyle="1" w:styleId="AppHeading2">
    <w:name w:val="AppHeading 2"/>
    <w:aliases w:val="A2"/>
    <w:basedOn w:val="Normal"/>
    <w:next w:val="Normal"/>
    <w:autoRedefine/>
    <w:rsid w:val="00B73B29"/>
    <w:pPr>
      <w:keepNext/>
      <w:numPr>
        <w:ilvl w:val="1"/>
        <w:numId w:val="15"/>
      </w:numPr>
      <w:autoSpaceDE w:val="0"/>
      <w:autoSpaceDN w:val="0"/>
      <w:adjustRightInd w:val="0"/>
      <w:spacing w:before="240"/>
      <w:outlineLvl w:val="1"/>
    </w:pPr>
    <w:rPr>
      <w:rFonts w:ascii="Arial Bold" w:hAnsi="Arial Bold"/>
      <w:b/>
      <w:color w:val="0000FF"/>
      <w:sz w:val="32"/>
      <w:szCs w:val="20"/>
    </w:rPr>
  </w:style>
  <w:style w:type="paragraph" w:customStyle="1" w:styleId="AppHeading4">
    <w:name w:val="AppHeading 4"/>
    <w:aliases w:val="A4"/>
    <w:basedOn w:val="Normal"/>
    <w:next w:val="Normal"/>
    <w:autoRedefine/>
    <w:rsid w:val="00B73B29"/>
    <w:pPr>
      <w:numPr>
        <w:ilvl w:val="3"/>
        <w:numId w:val="15"/>
      </w:numPr>
      <w:autoSpaceDE w:val="0"/>
      <w:autoSpaceDN w:val="0"/>
      <w:adjustRightInd w:val="0"/>
      <w:outlineLvl w:val="3"/>
    </w:pPr>
    <w:rPr>
      <w:rFonts w:ascii="Arial Bold" w:hAnsi="Arial Bold"/>
      <w:b/>
      <w:color w:val="0000FF"/>
      <w:sz w:val="26"/>
      <w:szCs w:val="20"/>
    </w:rPr>
  </w:style>
  <w:style w:type="paragraph" w:customStyle="1" w:styleId="TableHeaderText">
    <w:name w:val="Table Header Text"/>
    <w:basedOn w:val="Normal"/>
    <w:link w:val="TableHeaderTextChar"/>
    <w:rsid w:val="00B73B29"/>
    <w:pPr>
      <w:spacing w:before="100"/>
      <w:jc w:val="center"/>
    </w:pPr>
    <w:rPr>
      <w:b/>
      <w:szCs w:val="20"/>
    </w:rPr>
  </w:style>
  <w:style w:type="character" w:customStyle="1" w:styleId="TableHeaderTextChar">
    <w:name w:val="Table Header Text Char"/>
    <w:link w:val="TableHeaderText"/>
    <w:rsid w:val="00B73B29"/>
    <w:rPr>
      <w:b/>
      <w:sz w:val="24"/>
      <w:lang w:eastAsia="en-US"/>
    </w:rPr>
  </w:style>
  <w:style w:type="paragraph" w:styleId="ListParagraph">
    <w:name w:val="List Paragraph"/>
    <w:basedOn w:val="Normal"/>
    <w:link w:val="ListParagraphChar"/>
    <w:uiPriority w:val="34"/>
    <w:qFormat/>
    <w:rsid w:val="0077676C"/>
    <w:pPr>
      <w:spacing w:before="0" w:after="0"/>
      <w:ind w:left="720"/>
    </w:pPr>
    <w:rPr>
      <w:rFonts w:ascii="Calibri" w:hAnsi="Calibri"/>
      <w:sz w:val="22"/>
      <w:szCs w:val="22"/>
    </w:rPr>
  </w:style>
  <w:style w:type="character" w:styleId="CommentReference">
    <w:name w:val="annotation reference"/>
    <w:rsid w:val="000834B3"/>
    <w:rPr>
      <w:sz w:val="16"/>
      <w:szCs w:val="16"/>
    </w:rPr>
  </w:style>
  <w:style w:type="character" w:customStyle="1" w:styleId="Heading3Char">
    <w:name w:val="Heading 3 Char"/>
    <w:basedOn w:val="DefaultParagraphFont"/>
    <w:link w:val="Heading3"/>
    <w:uiPriority w:val="9"/>
    <w:rsid w:val="0077676C"/>
    <w:rPr>
      <w:rFonts w:eastAsiaTheme="majorEastAsia" w:cstheme="majorBidi"/>
      <w:b/>
      <w:bCs/>
      <w:sz w:val="28"/>
      <w:szCs w:val="24"/>
    </w:rPr>
  </w:style>
  <w:style w:type="character" w:customStyle="1" w:styleId="FooterChar">
    <w:name w:val="Footer Char"/>
    <w:basedOn w:val="DefaultParagraphFont"/>
    <w:link w:val="Footer"/>
    <w:uiPriority w:val="99"/>
    <w:rsid w:val="0077676C"/>
    <w:rPr>
      <w:rFonts w:eastAsiaTheme="minorHAnsi"/>
      <w:szCs w:val="24"/>
    </w:rPr>
  </w:style>
  <w:style w:type="table" w:styleId="MediumGrid3-Accent1">
    <w:name w:val="Medium Grid 3 Accent 1"/>
    <w:basedOn w:val="TableNormal"/>
    <w:uiPriority w:val="69"/>
    <w:rsid w:val="005B233D"/>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FootnoteReference">
    <w:name w:val="footnote reference"/>
    <w:rsid w:val="0018127F"/>
    <w:rPr>
      <w:vertAlign w:val="superscript"/>
    </w:rPr>
  </w:style>
  <w:style w:type="character" w:customStyle="1" w:styleId="HTMLPreformattedChar">
    <w:name w:val="HTML Preformatted Char"/>
    <w:link w:val="HTMLPreformatted"/>
    <w:uiPriority w:val="99"/>
    <w:rsid w:val="007D0F94"/>
    <w:rPr>
      <w:rFonts w:ascii="Arial Unicode MS" w:eastAsia="Courier New" w:hAnsi="Arial Unicode MS" w:cs="Courier New"/>
    </w:rPr>
  </w:style>
  <w:style w:type="character" w:styleId="Emphasis">
    <w:name w:val="Emphasis"/>
    <w:basedOn w:val="DefaultParagraphFont"/>
    <w:uiPriority w:val="20"/>
    <w:qFormat/>
    <w:rsid w:val="0077676C"/>
    <w:rPr>
      <w:i/>
      <w:iCs/>
    </w:rPr>
  </w:style>
  <w:style w:type="table" w:styleId="LightList-Accent1">
    <w:name w:val="Light List Accent 1"/>
    <w:basedOn w:val="TableNormal"/>
    <w:uiPriority w:val="61"/>
    <w:rsid w:val="00AB3ECD"/>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1">
    <w:name w:val="Medium Shading 1 Accent 1"/>
    <w:basedOn w:val="TableNormal"/>
    <w:uiPriority w:val="63"/>
    <w:rsid w:val="00AB3ECD"/>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TableClassic4">
    <w:name w:val="Table Classic 4"/>
    <w:basedOn w:val="TableNormal"/>
    <w:rsid w:val="008D626B"/>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SystemDesignTable">
    <w:name w:val="System Design Table"/>
    <w:basedOn w:val="TableNormal"/>
    <w:rsid w:val="008321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Pr>
    <w:tblStylePr w:type="firstRow">
      <w:rPr>
        <w:b w:val="0"/>
        <w:color w:val="auto"/>
      </w:rPr>
      <w:tblPr>
        <w:tblCellMar>
          <w:top w:w="58" w:type="dxa"/>
          <w:left w:w="115" w:type="dxa"/>
          <w:bottom w:w="58" w:type="dxa"/>
          <w:right w:w="115" w:type="dxa"/>
        </w:tblCellMar>
      </w:tblPr>
      <w:trPr>
        <w:cantSplit/>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9D9D9"/>
        <w:vAlign w:val="center"/>
      </w:tcPr>
    </w:tblStylePr>
  </w:style>
  <w:style w:type="table" w:customStyle="1" w:styleId="SystemDesignTablewithPer-RowHeader">
    <w:name w:val="System Design Table with Per-Row Header"/>
    <w:basedOn w:val="SystemDesignTable"/>
    <w:rsid w:val="008321FA"/>
    <w:tblPr/>
    <w:tblStylePr w:type="firstRow">
      <w:rPr>
        <w:b w:val="0"/>
        <w:color w:val="auto"/>
      </w:rPr>
      <w:tblPr>
        <w:tblCellMar>
          <w:top w:w="58" w:type="dxa"/>
          <w:left w:w="115" w:type="dxa"/>
          <w:bottom w:w="58" w:type="dxa"/>
          <w:right w:w="115" w:type="dxa"/>
        </w:tblCellMar>
      </w:tblPr>
      <w:trPr>
        <w:cantSplit/>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9D9D9"/>
        <w:vAlign w:val="center"/>
      </w:tcPr>
    </w:tblStylePr>
    <w:tblStylePr w:type="firstCol">
      <w:rPr>
        <w:b/>
      </w:rPr>
      <w:tblPr/>
      <w:tcPr>
        <w:shd w:val="clear" w:color="auto" w:fill="F2F2F2"/>
      </w:tcPr>
    </w:tblStylePr>
  </w:style>
  <w:style w:type="paragraph" w:customStyle="1" w:styleId="Request">
    <w:name w:val="Request"/>
    <w:basedOn w:val="Normal"/>
    <w:link w:val="RequestChar"/>
    <w:qFormat/>
    <w:rsid w:val="002A4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cs="Consolas"/>
      <w:color w:val="000000"/>
      <w:sz w:val="20"/>
      <w:szCs w:val="20"/>
      <w:lang w:val="en-GB" w:eastAsia="en-GB"/>
    </w:rPr>
  </w:style>
  <w:style w:type="character" w:customStyle="1" w:styleId="RequestChar">
    <w:name w:val="Request Char"/>
    <w:link w:val="Request"/>
    <w:rsid w:val="002A450F"/>
    <w:rPr>
      <w:rFonts w:ascii="Consolas" w:hAnsi="Consolas" w:cs="Consolas"/>
      <w:color w:val="000000"/>
      <w:shd w:val="clear" w:color="auto" w:fill="FFFFFF"/>
      <w:lang w:val="en-GB" w:eastAsia="en-GB"/>
    </w:rPr>
  </w:style>
  <w:style w:type="paragraph" w:styleId="NormalWeb">
    <w:name w:val="Normal (Web)"/>
    <w:basedOn w:val="Normal"/>
    <w:uiPriority w:val="99"/>
    <w:unhideWhenUsed/>
    <w:rsid w:val="00B132A4"/>
    <w:pPr>
      <w:spacing w:before="100" w:beforeAutospacing="1" w:after="100" w:afterAutospacing="1"/>
    </w:pPr>
  </w:style>
  <w:style w:type="character" w:customStyle="1" w:styleId="metadata">
    <w:name w:val="metadata"/>
    <w:rsid w:val="00B132A4"/>
  </w:style>
  <w:style w:type="character" w:customStyle="1" w:styleId="description">
    <w:name w:val="description"/>
    <w:rsid w:val="00BE1E90"/>
  </w:style>
  <w:style w:type="paragraph" w:customStyle="1" w:styleId="richtextnodeselected">
    <w:name w:val="richtextnodeselected"/>
    <w:basedOn w:val="Normal"/>
    <w:rsid w:val="00E56653"/>
    <w:pPr>
      <w:spacing w:before="100" w:beforeAutospacing="1" w:after="100" w:afterAutospacing="1"/>
    </w:pPr>
  </w:style>
  <w:style w:type="table" w:styleId="TableColumns3">
    <w:name w:val="Table Columns 3"/>
    <w:basedOn w:val="TableNormal"/>
    <w:rsid w:val="00AA354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ListBulletTRC">
    <w:name w:val="List BulletTRC"/>
    <w:basedOn w:val="Normal"/>
    <w:rsid w:val="005F0B50"/>
    <w:pPr>
      <w:numPr>
        <w:numId w:val="18"/>
      </w:numPr>
      <w:tabs>
        <w:tab w:val="clear" w:pos="1800"/>
        <w:tab w:val="left" w:pos="720"/>
      </w:tabs>
      <w:spacing w:after="60"/>
      <w:ind w:left="1080"/>
    </w:pPr>
    <w:rPr>
      <w:szCs w:val="20"/>
    </w:rPr>
  </w:style>
  <w:style w:type="character" w:customStyle="1" w:styleId="st">
    <w:name w:val="st"/>
    <w:rsid w:val="005517A2"/>
  </w:style>
  <w:style w:type="character" w:customStyle="1" w:styleId="mhv-e">
    <w:name w:val="mhv-e"/>
    <w:rsid w:val="007A56D7"/>
  </w:style>
  <w:style w:type="paragraph" w:styleId="Revision">
    <w:name w:val="Revision"/>
    <w:hidden/>
    <w:uiPriority w:val="99"/>
    <w:semiHidden/>
    <w:rsid w:val="00413AC3"/>
    <w:rPr>
      <w:rFonts w:ascii="Arial" w:hAnsi="Arial"/>
      <w:sz w:val="22"/>
      <w:szCs w:val="24"/>
    </w:rPr>
  </w:style>
  <w:style w:type="paragraph" w:customStyle="1" w:styleId="Code-Indent">
    <w:name w:val="Code - Indent"/>
    <w:basedOn w:val="Code"/>
    <w:qFormat/>
    <w:rsid w:val="002B1076"/>
    <w:pPr>
      <w:tabs>
        <w:tab w:val="clear" w:pos="1134"/>
        <w:tab w:val="left" w:pos="158"/>
        <w:tab w:val="left" w:pos="187"/>
        <w:tab w:val="left" w:pos="216"/>
        <w:tab w:val="left" w:pos="245"/>
        <w:tab w:val="left" w:pos="720"/>
        <w:tab w:val="left" w:pos="1008"/>
        <w:tab w:val="left" w:pos="1296"/>
      </w:tabs>
      <w:ind w:left="432" w:right="432"/>
    </w:pPr>
    <w:rPr>
      <w:rFonts w:ascii="Consolas" w:hAnsi="Consolas"/>
      <w:color w:val="000000"/>
      <w:sz w:val="20"/>
    </w:rPr>
  </w:style>
  <w:style w:type="character" w:customStyle="1" w:styleId="ListParagraphChar">
    <w:name w:val="List Paragraph Char"/>
    <w:link w:val="ListParagraph"/>
    <w:uiPriority w:val="34"/>
    <w:locked/>
    <w:rsid w:val="00A67687"/>
    <w:rPr>
      <w:rFonts w:ascii="Calibri" w:eastAsiaTheme="minorHAnsi" w:hAnsi="Calibri"/>
      <w:sz w:val="22"/>
      <w:szCs w:val="22"/>
    </w:rPr>
  </w:style>
  <w:style w:type="paragraph" w:customStyle="1" w:styleId="Appendix3">
    <w:name w:val="Appendix 3"/>
    <w:basedOn w:val="Appendix2"/>
    <w:next w:val="Normal"/>
    <w:qFormat/>
    <w:rsid w:val="0077676C"/>
    <w:pPr>
      <w:numPr>
        <w:ilvl w:val="2"/>
      </w:numPr>
      <w:spacing w:before="60" w:after="120"/>
    </w:pPr>
    <w:rPr>
      <w:sz w:val="28"/>
    </w:rPr>
  </w:style>
  <w:style w:type="paragraph" w:customStyle="1" w:styleId="Appendix4">
    <w:name w:val="Appendix 4"/>
    <w:basedOn w:val="Appendix3"/>
    <w:next w:val="Normal"/>
    <w:qFormat/>
    <w:rsid w:val="0077676C"/>
    <w:pPr>
      <w:numPr>
        <w:ilvl w:val="3"/>
      </w:numPr>
    </w:pPr>
    <w:rPr>
      <w:b w:val="0"/>
      <w:i/>
    </w:rPr>
  </w:style>
  <w:style w:type="paragraph" w:customStyle="1" w:styleId="Attachment">
    <w:name w:val="Attachment"/>
    <w:next w:val="Normal"/>
    <w:uiPriority w:val="34"/>
    <w:qFormat/>
    <w:rsid w:val="0077676C"/>
    <w:pPr>
      <w:numPr>
        <w:numId w:val="20"/>
      </w:numPr>
      <w:spacing w:before="240" w:after="240"/>
    </w:pPr>
    <w:rPr>
      <w:rFonts w:eastAsiaTheme="majorEastAsia"/>
      <w:b/>
      <w:bCs/>
      <w:sz w:val="36"/>
      <w:szCs w:val="36"/>
    </w:rPr>
  </w:style>
  <w:style w:type="character" w:customStyle="1" w:styleId="CodeChar">
    <w:name w:val="Code Char"/>
    <w:basedOn w:val="DefaultParagraphFont"/>
    <w:uiPriority w:val="3"/>
    <w:qFormat/>
    <w:rsid w:val="0077676C"/>
    <w:rPr>
      <w:rFonts w:ascii="Courier New" w:hAnsi="Courier New"/>
      <w:sz w:val="22"/>
    </w:rPr>
  </w:style>
  <w:style w:type="paragraph" w:customStyle="1" w:styleId="CodePar">
    <w:name w:val="Code Par"/>
    <w:basedOn w:val="Normal"/>
    <w:link w:val="CodeParChar"/>
    <w:uiPriority w:val="1"/>
    <w:qFormat/>
    <w:rsid w:val="0077676C"/>
    <w:pPr>
      <w:ind w:left="720"/>
      <w:contextualSpacing/>
    </w:pPr>
    <w:rPr>
      <w:rFonts w:ascii="Courier New" w:hAnsi="Courier New"/>
      <w:sz w:val="22"/>
    </w:rPr>
  </w:style>
  <w:style w:type="character" w:customStyle="1" w:styleId="CodeParChar">
    <w:name w:val="Code Par Char"/>
    <w:basedOn w:val="DefaultParagraphFont"/>
    <w:link w:val="CodePar"/>
    <w:uiPriority w:val="1"/>
    <w:rsid w:val="0077676C"/>
    <w:rPr>
      <w:rFonts w:ascii="Courier New" w:eastAsiaTheme="minorHAnsi" w:hAnsi="Courier New"/>
      <w:sz w:val="22"/>
      <w:szCs w:val="24"/>
    </w:rPr>
  </w:style>
  <w:style w:type="character" w:customStyle="1" w:styleId="Command">
    <w:name w:val="Command"/>
    <w:basedOn w:val="CodeChar"/>
    <w:uiPriority w:val="1"/>
    <w:rsid w:val="0077676C"/>
    <w:rPr>
      <w:rFonts w:ascii="Courier New" w:hAnsi="Courier New"/>
      <w:sz w:val="22"/>
    </w:rPr>
  </w:style>
  <w:style w:type="character" w:customStyle="1" w:styleId="FileNamesPaths">
    <w:name w:val="FileNames_Paths"/>
    <w:basedOn w:val="BodyTextChar"/>
    <w:uiPriority w:val="1"/>
    <w:rsid w:val="0077676C"/>
    <w:rPr>
      <w:rFonts w:ascii="Times New Roman" w:eastAsiaTheme="minorHAnsi" w:hAnsi="Times New Roman" w:cs="Times New Roman"/>
      <w:i/>
      <w:sz w:val="24"/>
      <w:szCs w:val="24"/>
    </w:rPr>
  </w:style>
  <w:style w:type="character" w:customStyle="1" w:styleId="HeaderChar">
    <w:name w:val="Header Char"/>
    <w:basedOn w:val="DefaultParagraphFont"/>
    <w:link w:val="Header"/>
    <w:uiPriority w:val="99"/>
    <w:rsid w:val="0077676C"/>
    <w:rPr>
      <w:rFonts w:eastAsiaTheme="minorHAnsi"/>
      <w:sz w:val="24"/>
      <w:szCs w:val="24"/>
    </w:rPr>
  </w:style>
  <w:style w:type="character" w:customStyle="1" w:styleId="Heading4Char">
    <w:name w:val="Heading 4 Char"/>
    <w:basedOn w:val="DefaultParagraphFont"/>
    <w:link w:val="Heading4"/>
    <w:uiPriority w:val="9"/>
    <w:rsid w:val="00AF0687"/>
    <w:rPr>
      <w:rFonts w:eastAsiaTheme="majorEastAsia" w:cstheme="majorBidi"/>
      <w:b/>
      <w:bCs/>
      <w:iCs/>
      <w:sz w:val="24"/>
      <w:szCs w:val="24"/>
    </w:rPr>
  </w:style>
  <w:style w:type="character" w:customStyle="1" w:styleId="Heading5Char">
    <w:name w:val="Heading 5 Char"/>
    <w:basedOn w:val="DefaultParagraphFont"/>
    <w:link w:val="Heading5"/>
    <w:uiPriority w:val="9"/>
    <w:rsid w:val="0077676C"/>
    <w:rPr>
      <w:rFonts w:eastAsiaTheme="majorEastAsia" w:cstheme="majorBidi"/>
      <w:b/>
      <w:bCs/>
      <w:iCs/>
      <w:sz w:val="24"/>
      <w:szCs w:val="24"/>
    </w:rPr>
  </w:style>
  <w:style w:type="character" w:customStyle="1" w:styleId="Heading6Char">
    <w:name w:val="Heading 6 Char"/>
    <w:basedOn w:val="DefaultParagraphFont"/>
    <w:link w:val="Heading6"/>
    <w:uiPriority w:val="9"/>
    <w:rsid w:val="0077676C"/>
    <w:rPr>
      <w:rFonts w:eastAsiaTheme="majorEastAsia" w:cstheme="majorBidi"/>
      <w:b/>
      <w:bCs/>
      <w:iCs/>
      <w:sz w:val="24"/>
      <w:szCs w:val="24"/>
    </w:rPr>
  </w:style>
  <w:style w:type="character" w:customStyle="1" w:styleId="Heading7Char">
    <w:name w:val="Heading 7 Char"/>
    <w:basedOn w:val="DefaultParagraphFont"/>
    <w:link w:val="Heading7"/>
    <w:uiPriority w:val="9"/>
    <w:rsid w:val="0077676C"/>
    <w:rPr>
      <w:rFonts w:eastAsiaTheme="majorEastAsia" w:cstheme="majorBidi"/>
      <w:b/>
      <w:bCs/>
      <w:iCs/>
      <w:sz w:val="24"/>
      <w:szCs w:val="24"/>
    </w:rPr>
  </w:style>
  <w:style w:type="character" w:customStyle="1" w:styleId="Heading8Char">
    <w:name w:val="Heading 8 Char"/>
    <w:basedOn w:val="DefaultParagraphFont"/>
    <w:link w:val="Heading8"/>
    <w:uiPriority w:val="9"/>
    <w:rsid w:val="0077676C"/>
    <w:rPr>
      <w:rFonts w:eastAsiaTheme="majorEastAsia" w:cstheme="majorBidi"/>
      <w:b/>
      <w:bCs/>
      <w:iCs/>
      <w:sz w:val="24"/>
      <w:szCs w:val="24"/>
    </w:rPr>
  </w:style>
  <w:style w:type="character" w:customStyle="1" w:styleId="Heading9Char">
    <w:name w:val="Heading 9 Char"/>
    <w:basedOn w:val="DefaultParagraphFont"/>
    <w:link w:val="Heading9"/>
    <w:uiPriority w:val="9"/>
    <w:rsid w:val="0077676C"/>
    <w:rPr>
      <w:rFonts w:eastAsiaTheme="majorEastAsia" w:cstheme="majorBidi"/>
      <w:b/>
      <w:bCs/>
      <w:iCs/>
      <w:sz w:val="24"/>
      <w:szCs w:val="24"/>
    </w:rPr>
  </w:style>
  <w:style w:type="paragraph" w:styleId="ListBullet">
    <w:name w:val="List Bullet"/>
    <w:basedOn w:val="Normal"/>
    <w:uiPriority w:val="99"/>
    <w:qFormat/>
    <w:rsid w:val="0077676C"/>
    <w:pPr>
      <w:numPr>
        <w:numId w:val="22"/>
      </w:numPr>
    </w:pPr>
  </w:style>
  <w:style w:type="paragraph" w:styleId="ListNumber">
    <w:name w:val="List Number"/>
    <w:basedOn w:val="Normal"/>
    <w:uiPriority w:val="99"/>
    <w:qFormat/>
    <w:rsid w:val="0077676C"/>
    <w:pPr>
      <w:numPr>
        <w:numId w:val="23"/>
      </w:numPr>
    </w:pPr>
  </w:style>
  <w:style w:type="numbering" w:customStyle="1" w:styleId="outline">
    <w:name w:val="outline"/>
    <w:uiPriority w:val="99"/>
    <w:rsid w:val="0077676C"/>
    <w:pPr>
      <w:numPr>
        <w:numId w:val="25"/>
      </w:numPr>
    </w:pPr>
  </w:style>
  <w:style w:type="paragraph" w:styleId="PlainText">
    <w:name w:val="Plain Text"/>
    <w:basedOn w:val="Normal"/>
    <w:link w:val="PlainTextChar"/>
    <w:uiPriority w:val="99"/>
    <w:unhideWhenUsed/>
    <w:rsid w:val="0077676C"/>
    <w:pPr>
      <w:spacing w:before="0" w:after="0"/>
    </w:pPr>
    <w:rPr>
      <w:rFonts w:ascii="Consolas" w:hAnsi="Consolas"/>
      <w:sz w:val="21"/>
      <w:szCs w:val="21"/>
    </w:rPr>
  </w:style>
  <w:style w:type="character" w:customStyle="1" w:styleId="PlainTextChar">
    <w:name w:val="Plain Text Char"/>
    <w:basedOn w:val="DefaultParagraphFont"/>
    <w:link w:val="PlainText"/>
    <w:uiPriority w:val="99"/>
    <w:rsid w:val="0077676C"/>
    <w:rPr>
      <w:rFonts w:ascii="Consolas" w:eastAsiaTheme="minorHAnsi" w:hAnsi="Consolas"/>
      <w:sz w:val="21"/>
      <w:szCs w:val="21"/>
    </w:rPr>
  </w:style>
  <w:style w:type="character" w:customStyle="1" w:styleId="SubtitleChar">
    <w:name w:val="Subtitle Char"/>
    <w:basedOn w:val="DefaultParagraphFont"/>
    <w:link w:val="Subtitle"/>
    <w:uiPriority w:val="11"/>
    <w:rsid w:val="0077676C"/>
    <w:rPr>
      <w:rFonts w:eastAsiaTheme="majorEastAsia" w:cstheme="majorBidi"/>
      <w:b/>
      <w:iCs/>
      <w:spacing w:val="15"/>
      <w:sz w:val="32"/>
      <w:szCs w:val="24"/>
    </w:rPr>
  </w:style>
  <w:style w:type="paragraph" w:customStyle="1" w:styleId="TableBullet">
    <w:name w:val="Table Bullet"/>
    <w:uiPriority w:val="8"/>
    <w:qFormat/>
    <w:rsid w:val="0077676C"/>
    <w:pPr>
      <w:numPr>
        <w:numId w:val="26"/>
      </w:numPr>
      <w:spacing w:before="20" w:after="20"/>
    </w:pPr>
    <w:rPr>
      <w:rFonts w:eastAsiaTheme="minorHAnsi"/>
      <w:sz w:val="22"/>
      <w:szCs w:val="24"/>
      <w:lang w:val="da-DK"/>
    </w:rPr>
  </w:style>
  <w:style w:type="character" w:customStyle="1" w:styleId="TitleChar">
    <w:name w:val="Title Char"/>
    <w:basedOn w:val="DefaultParagraphFont"/>
    <w:link w:val="Title"/>
    <w:uiPriority w:val="10"/>
    <w:rsid w:val="0077676C"/>
    <w:rPr>
      <w:rFonts w:eastAsiaTheme="majorEastAsia" w:cstheme="majorBidi"/>
      <w:b/>
      <w:spacing w:val="5"/>
      <w:kern w:val="28"/>
      <w:sz w:val="36"/>
      <w:szCs w:val="52"/>
    </w:rPr>
  </w:style>
  <w:style w:type="paragraph" w:customStyle="1" w:styleId="UIElement">
    <w:name w:val="UI_Element"/>
    <w:basedOn w:val="BodyText"/>
    <w:next w:val="BodyText"/>
    <w:link w:val="UIElementChar"/>
    <w:rsid w:val="0077676C"/>
    <w:rPr>
      <w:b/>
    </w:rPr>
  </w:style>
  <w:style w:type="character" w:customStyle="1" w:styleId="UIElementChar">
    <w:name w:val="UI_Element Char"/>
    <w:basedOn w:val="BodyTextChar"/>
    <w:link w:val="UIElement"/>
    <w:rsid w:val="0077676C"/>
    <w:rPr>
      <w:rFonts w:eastAsiaTheme="minorHAns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231254">
      <w:bodyDiv w:val="1"/>
      <w:marLeft w:val="0"/>
      <w:marRight w:val="0"/>
      <w:marTop w:val="0"/>
      <w:marBottom w:val="0"/>
      <w:divBdr>
        <w:top w:val="none" w:sz="0" w:space="0" w:color="auto"/>
        <w:left w:val="none" w:sz="0" w:space="0" w:color="auto"/>
        <w:bottom w:val="none" w:sz="0" w:space="0" w:color="auto"/>
        <w:right w:val="none" w:sz="0" w:space="0" w:color="auto"/>
      </w:divBdr>
    </w:div>
    <w:div w:id="86385335">
      <w:bodyDiv w:val="1"/>
      <w:marLeft w:val="0"/>
      <w:marRight w:val="0"/>
      <w:marTop w:val="0"/>
      <w:marBottom w:val="0"/>
      <w:divBdr>
        <w:top w:val="none" w:sz="0" w:space="0" w:color="auto"/>
        <w:left w:val="none" w:sz="0" w:space="0" w:color="auto"/>
        <w:bottom w:val="none" w:sz="0" w:space="0" w:color="auto"/>
        <w:right w:val="none" w:sz="0" w:space="0" w:color="auto"/>
      </w:divBdr>
    </w:div>
    <w:div w:id="96100267">
      <w:bodyDiv w:val="1"/>
      <w:marLeft w:val="0"/>
      <w:marRight w:val="0"/>
      <w:marTop w:val="0"/>
      <w:marBottom w:val="0"/>
      <w:divBdr>
        <w:top w:val="none" w:sz="0" w:space="0" w:color="auto"/>
        <w:left w:val="none" w:sz="0" w:space="0" w:color="auto"/>
        <w:bottom w:val="none" w:sz="0" w:space="0" w:color="auto"/>
        <w:right w:val="none" w:sz="0" w:space="0" w:color="auto"/>
      </w:divBdr>
    </w:div>
    <w:div w:id="110785564">
      <w:bodyDiv w:val="1"/>
      <w:marLeft w:val="0"/>
      <w:marRight w:val="0"/>
      <w:marTop w:val="0"/>
      <w:marBottom w:val="0"/>
      <w:divBdr>
        <w:top w:val="none" w:sz="0" w:space="0" w:color="auto"/>
        <w:left w:val="none" w:sz="0" w:space="0" w:color="auto"/>
        <w:bottom w:val="none" w:sz="0" w:space="0" w:color="auto"/>
        <w:right w:val="none" w:sz="0" w:space="0" w:color="auto"/>
      </w:divBdr>
    </w:div>
    <w:div w:id="116024451">
      <w:bodyDiv w:val="1"/>
      <w:marLeft w:val="0"/>
      <w:marRight w:val="0"/>
      <w:marTop w:val="0"/>
      <w:marBottom w:val="0"/>
      <w:divBdr>
        <w:top w:val="none" w:sz="0" w:space="0" w:color="auto"/>
        <w:left w:val="none" w:sz="0" w:space="0" w:color="auto"/>
        <w:bottom w:val="none" w:sz="0" w:space="0" w:color="auto"/>
        <w:right w:val="none" w:sz="0" w:space="0" w:color="auto"/>
      </w:divBdr>
    </w:div>
    <w:div w:id="133329711">
      <w:bodyDiv w:val="1"/>
      <w:marLeft w:val="0"/>
      <w:marRight w:val="0"/>
      <w:marTop w:val="0"/>
      <w:marBottom w:val="0"/>
      <w:divBdr>
        <w:top w:val="none" w:sz="0" w:space="0" w:color="auto"/>
        <w:left w:val="none" w:sz="0" w:space="0" w:color="auto"/>
        <w:bottom w:val="none" w:sz="0" w:space="0" w:color="auto"/>
        <w:right w:val="none" w:sz="0" w:space="0" w:color="auto"/>
      </w:divBdr>
    </w:div>
    <w:div w:id="161556544">
      <w:bodyDiv w:val="1"/>
      <w:marLeft w:val="0"/>
      <w:marRight w:val="0"/>
      <w:marTop w:val="0"/>
      <w:marBottom w:val="0"/>
      <w:divBdr>
        <w:top w:val="none" w:sz="0" w:space="0" w:color="auto"/>
        <w:left w:val="none" w:sz="0" w:space="0" w:color="auto"/>
        <w:bottom w:val="none" w:sz="0" w:space="0" w:color="auto"/>
        <w:right w:val="none" w:sz="0" w:space="0" w:color="auto"/>
      </w:divBdr>
    </w:div>
    <w:div w:id="214899766">
      <w:bodyDiv w:val="1"/>
      <w:marLeft w:val="0"/>
      <w:marRight w:val="0"/>
      <w:marTop w:val="0"/>
      <w:marBottom w:val="0"/>
      <w:divBdr>
        <w:top w:val="none" w:sz="0" w:space="0" w:color="auto"/>
        <w:left w:val="none" w:sz="0" w:space="0" w:color="auto"/>
        <w:bottom w:val="none" w:sz="0" w:space="0" w:color="auto"/>
        <w:right w:val="none" w:sz="0" w:space="0" w:color="auto"/>
      </w:divBdr>
    </w:div>
    <w:div w:id="296955829">
      <w:bodyDiv w:val="1"/>
      <w:marLeft w:val="0"/>
      <w:marRight w:val="0"/>
      <w:marTop w:val="0"/>
      <w:marBottom w:val="0"/>
      <w:divBdr>
        <w:top w:val="none" w:sz="0" w:space="0" w:color="auto"/>
        <w:left w:val="none" w:sz="0" w:space="0" w:color="auto"/>
        <w:bottom w:val="none" w:sz="0" w:space="0" w:color="auto"/>
        <w:right w:val="none" w:sz="0" w:space="0" w:color="auto"/>
      </w:divBdr>
    </w:div>
    <w:div w:id="312872359">
      <w:bodyDiv w:val="1"/>
      <w:marLeft w:val="0"/>
      <w:marRight w:val="0"/>
      <w:marTop w:val="0"/>
      <w:marBottom w:val="0"/>
      <w:divBdr>
        <w:top w:val="none" w:sz="0" w:space="0" w:color="auto"/>
        <w:left w:val="none" w:sz="0" w:space="0" w:color="auto"/>
        <w:bottom w:val="none" w:sz="0" w:space="0" w:color="auto"/>
        <w:right w:val="none" w:sz="0" w:space="0" w:color="auto"/>
      </w:divBdr>
    </w:div>
    <w:div w:id="327443153">
      <w:bodyDiv w:val="1"/>
      <w:marLeft w:val="0"/>
      <w:marRight w:val="0"/>
      <w:marTop w:val="0"/>
      <w:marBottom w:val="0"/>
      <w:divBdr>
        <w:top w:val="none" w:sz="0" w:space="0" w:color="auto"/>
        <w:left w:val="none" w:sz="0" w:space="0" w:color="auto"/>
        <w:bottom w:val="none" w:sz="0" w:space="0" w:color="auto"/>
        <w:right w:val="none" w:sz="0" w:space="0" w:color="auto"/>
      </w:divBdr>
    </w:div>
    <w:div w:id="337540173">
      <w:bodyDiv w:val="1"/>
      <w:marLeft w:val="0"/>
      <w:marRight w:val="0"/>
      <w:marTop w:val="0"/>
      <w:marBottom w:val="0"/>
      <w:divBdr>
        <w:top w:val="none" w:sz="0" w:space="0" w:color="auto"/>
        <w:left w:val="none" w:sz="0" w:space="0" w:color="auto"/>
        <w:bottom w:val="none" w:sz="0" w:space="0" w:color="auto"/>
        <w:right w:val="none" w:sz="0" w:space="0" w:color="auto"/>
      </w:divBdr>
    </w:div>
    <w:div w:id="342586175">
      <w:bodyDiv w:val="1"/>
      <w:marLeft w:val="0"/>
      <w:marRight w:val="0"/>
      <w:marTop w:val="0"/>
      <w:marBottom w:val="0"/>
      <w:divBdr>
        <w:top w:val="none" w:sz="0" w:space="0" w:color="auto"/>
        <w:left w:val="none" w:sz="0" w:space="0" w:color="auto"/>
        <w:bottom w:val="none" w:sz="0" w:space="0" w:color="auto"/>
        <w:right w:val="none" w:sz="0" w:space="0" w:color="auto"/>
      </w:divBdr>
    </w:div>
    <w:div w:id="394816108">
      <w:bodyDiv w:val="1"/>
      <w:marLeft w:val="0"/>
      <w:marRight w:val="0"/>
      <w:marTop w:val="0"/>
      <w:marBottom w:val="0"/>
      <w:divBdr>
        <w:top w:val="none" w:sz="0" w:space="0" w:color="auto"/>
        <w:left w:val="none" w:sz="0" w:space="0" w:color="auto"/>
        <w:bottom w:val="none" w:sz="0" w:space="0" w:color="auto"/>
        <w:right w:val="none" w:sz="0" w:space="0" w:color="auto"/>
      </w:divBdr>
    </w:div>
    <w:div w:id="448428876">
      <w:bodyDiv w:val="1"/>
      <w:marLeft w:val="0"/>
      <w:marRight w:val="0"/>
      <w:marTop w:val="0"/>
      <w:marBottom w:val="0"/>
      <w:divBdr>
        <w:top w:val="none" w:sz="0" w:space="0" w:color="auto"/>
        <w:left w:val="none" w:sz="0" w:space="0" w:color="auto"/>
        <w:bottom w:val="none" w:sz="0" w:space="0" w:color="auto"/>
        <w:right w:val="none" w:sz="0" w:space="0" w:color="auto"/>
      </w:divBdr>
    </w:div>
    <w:div w:id="504055245">
      <w:bodyDiv w:val="1"/>
      <w:marLeft w:val="0"/>
      <w:marRight w:val="0"/>
      <w:marTop w:val="0"/>
      <w:marBottom w:val="0"/>
      <w:divBdr>
        <w:top w:val="none" w:sz="0" w:space="0" w:color="auto"/>
        <w:left w:val="none" w:sz="0" w:space="0" w:color="auto"/>
        <w:bottom w:val="none" w:sz="0" w:space="0" w:color="auto"/>
        <w:right w:val="none" w:sz="0" w:space="0" w:color="auto"/>
      </w:divBdr>
    </w:div>
    <w:div w:id="587420929">
      <w:bodyDiv w:val="1"/>
      <w:marLeft w:val="0"/>
      <w:marRight w:val="0"/>
      <w:marTop w:val="0"/>
      <w:marBottom w:val="0"/>
      <w:divBdr>
        <w:top w:val="none" w:sz="0" w:space="0" w:color="auto"/>
        <w:left w:val="none" w:sz="0" w:space="0" w:color="auto"/>
        <w:bottom w:val="none" w:sz="0" w:space="0" w:color="auto"/>
        <w:right w:val="none" w:sz="0" w:space="0" w:color="auto"/>
      </w:divBdr>
    </w:div>
    <w:div w:id="593511963">
      <w:bodyDiv w:val="1"/>
      <w:marLeft w:val="0"/>
      <w:marRight w:val="0"/>
      <w:marTop w:val="0"/>
      <w:marBottom w:val="0"/>
      <w:divBdr>
        <w:top w:val="none" w:sz="0" w:space="0" w:color="auto"/>
        <w:left w:val="none" w:sz="0" w:space="0" w:color="auto"/>
        <w:bottom w:val="none" w:sz="0" w:space="0" w:color="auto"/>
        <w:right w:val="none" w:sz="0" w:space="0" w:color="auto"/>
      </w:divBdr>
    </w:div>
    <w:div w:id="598489878">
      <w:bodyDiv w:val="1"/>
      <w:marLeft w:val="0"/>
      <w:marRight w:val="0"/>
      <w:marTop w:val="0"/>
      <w:marBottom w:val="0"/>
      <w:divBdr>
        <w:top w:val="none" w:sz="0" w:space="0" w:color="auto"/>
        <w:left w:val="none" w:sz="0" w:space="0" w:color="auto"/>
        <w:bottom w:val="none" w:sz="0" w:space="0" w:color="auto"/>
        <w:right w:val="none" w:sz="0" w:space="0" w:color="auto"/>
      </w:divBdr>
    </w:div>
    <w:div w:id="641039805">
      <w:bodyDiv w:val="1"/>
      <w:marLeft w:val="0"/>
      <w:marRight w:val="0"/>
      <w:marTop w:val="0"/>
      <w:marBottom w:val="0"/>
      <w:divBdr>
        <w:top w:val="none" w:sz="0" w:space="0" w:color="auto"/>
        <w:left w:val="none" w:sz="0" w:space="0" w:color="auto"/>
        <w:bottom w:val="none" w:sz="0" w:space="0" w:color="auto"/>
        <w:right w:val="none" w:sz="0" w:space="0" w:color="auto"/>
      </w:divBdr>
    </w:div>
    <w:div w:id="723679367">
      <w:bodyDiv w:val="1"/>
      <w:marLeft w:val="0"/>
      <w:marRight w:val="0"/>
      <w:marTop w:val="0"/>
      <w:marBottom w:val="0"/>
      <w:divBdr>
        <w:top w:val="none" w:sz="0" w:space="0" w:color="auto"/>
        <w:left w:val="none" w:sz="0" w:space="0" w:color="auto"/>
        <w:bottom w:val="none" w:sz="0" w:space="0" w:color="auto"/>
        <w:right w:val="none" w:sz="0" w:space="0" w:color="auto"/>
      </w:divBdr>
    </w:div>
    <w:div w:id="750155813">
      <w:bodyDiv w:val="1"/>
      <w:marLeft w:val="0"/>
      <w:marRight w:val="0"/>
      <w:marTop w:val="0"/>
      <w:marBottom w:val="0"/>
      <w:divBdr>
        <w:top w:val="none" w:sz="0" w:space="0" w:color="auto"/>
        <w:left w:val="none" w:sz="0" w:space="0" w:color="auto"/>
        <w:bottom w:val="none" w:sz="0" w:space="0" w:color="auto"/>
        <w:right w:val="none" w:sz="0" w:space="0" w:color="auto"/>
      </w:divBdr>
    </w:div>
    <w:div w:id="837157251">
      <w:bodyDiv w:val="1"/>
      <w:marLeft w:val="0"/>
      <w:marRight w:val="0"/>
      <w:marTop w:val="0"/>
      <w:marBottom w:val="0"/>
      <w:divBdr>
        <w:top w:val="none" w:sz="0" w:space="0" w:color="auto"/>
        <w:left w:val="none" w:sz="0" w:space="0" w:color="auto"/>
        <w:bottom w:val="none" w:sz="0" w:space="0" w:color="auto"/>
        <w:right w:val="none" w:sz="0" w:space="0" w:color="auto"/>
      </w:divBdr>
    </w:div>
    <w:div w:id="849836669">
      <w:bodyDiv w:val="1"/>
      <w:marLeft w:val="0"/>
      <w:marRight w:val="0"/>
      <w:marTop w:val="0"/>
      <w:marBottom w:val="0"/>
      <w:divBdr>
        <w:top w:val="none" w:sz="0" w:space="0" w:color="auto"/>
        <w:left w:val="none" w:sz="0" w:space="0" w:color="auto"/>
        <w:bottom w:val="none" w:sz="0" w:space="0" w:color="auto"/>
        <w:right w:val="none" w:sz="0" w:space="0" w:color="auto"/>
      </w:divBdr>
    </w:div>
    <w:div w:id="925115869">
      <w:bodyDiv w:val="1"/>
      <w:marLeft w:val="0"/>
      <w:marRight w:val="0"/>
      <w:marTop w:val="0"/>
      <w:marBottom w:val="0"/>
      <w:divBdr>
        <w:top w:val="none" w:sz="0" w:space="0" w:color="auto"/>
        <w:left w:val="none" w:sz="0" w:space="0" w:color="auto"/>
        <w:bottom w:val="none" w:sz="0" w:space="0" w:color="auto"/>
        <w:right w:val="none" w:sz="0" w:space="0" w:color="auto"/>
      </w:divBdr>
    </w:div>
    <w:div w:id="940526265">
      <w:bodyDiv w:val="1"/>
      <w:marLeft w:val="0"/>
      <w:marRight w:val="0"/>
      <w:marTop w:val="0"/>
      <w:marBottom w:val="0"/>
      <w:divBdr>
        <w:top w:val="none" w:sz="0" w:space="0" w:color="auto"/>
        <w:left w:val="none" w:sz="0" w:space="0" w:color="auto"/>
        <w:bottom w:val="none" w:sz="0" w:space="0" w:color="auto"/>
        <w:right w:val="none" w:sz="0" w:space="0" w:color="auto"/>
      </w:divBdr>
    </w:div>
    <w:div w:id="955061023">
      <w:bodyDiv w:val="1"/>
      <w:marLeft w:val="0"/>
      <w:marRight w:val="0"/>
      <w:marTop w:val="0"/>
      <w:marBottom w:val="0"/>
      <w:divBdr>
        <w:top w:val="none" w:sz="0" w:space="0" w:color="auto"/>
        <w:left w:val="none" w:sz="0" w:space="0" w:color="auto"/>
        <w:bottom w:val="none" w:sz="0" w:space="0" w:color="auto"/>
        <w:right w:val="none" w:sz="0" w:space="0" w:color="auto"/>
      </w:divBdr>
    </w:div>
    <w:div w:id="968978524">
      <w:bodyDiv w:val="1"/>
      <w:marLeft w:val="0"/>
      <w:marRight w:val="0"/>
      <w:marTop w:val="0"/>
      <w:marBottom w:val="0"/>
      <w:divBdr>
        <w:top w:val="none" w:sz="0" w:space="0" w:color="auto"/>
        <w:left w:val="none" w:sz="0" w:space="0" w:color="auto"/>
        <w:bottom w:val="none" w:sz="0" w:space="0" w:color="auto"/>
        <w:right w:val="none" w:sz="0" w:space="0" w:color="auto"/>
      </w:divBdr>
    </w:div>
    <w:div w:id="1026322090">
      <w:bodyDiv w:val="1"/>
      <w:marLeft w:val="0"/>
      <w:marRight w:val="0"/>
      <w:marTop w:val="0"/>
      <w:marBottom w:val="0"/>
      <w:divBdr>
        <w:top w:val="none" w:sz="0" w:space="0" w:color="auto"/>
        <w:left w:val="none" w:sz="0" w:space="0" w:color="auto"/>
        <w:bottom w:val="none" w:sz="0" w:space="0" w:color="auto"/>
        <w:right w:val="none" w:sz="0" w:space="0" w:color="auto"/>
      </w:divBdr>
    </w:div>
    <w:div w:id="1077821724">
      <w:bodyDiv w:val="1"/>
      <w:marLeft w:val="0"/>
      <w:marRight w:val="0"/>
      <w:marTop w:val="0"/>
      <w:marBottom w:val="0"/>
      <w:divBdr>
        <w:top w:val="none" w:sz="0" w:space="0" w:color="auto"/>
        <w:left w:val="none" w:sz="0" w:space="0" w:color="auto"/>
        <w:bottom w:val="none" w:sz="0" w:space="0" w:color="auto"/>
        <w:right w:val="none" w:sz="0" w:space="0" w:color="auto"/>
      </w:divBdr>
    </w:div>
    <w:div w:id="1083182774">
      <w:bodyDiv w:val="1"/>
      <w:marLeft w:val="0"/>
      <w:marRight w:val="0"/>
      <w:marTop w:val="0"/>
      <w:marBottom w:val="0"/>
      <w:divBdr>
        <w:top w:val="none" w:sz="0" w:space="0" w:color="auto"/>
        <w:left w:val="none" w:sz="0" w:space="0" w:color="auto"/>
        <w:bottom w:val="none" w:sz="0" w:space="0" w:color="auto"/>
        <w:right w:val="none" w:sz="0" w:space="0" w:color="auto"/>
      </w:divBdr>
    </w:div>
    <w:div w:id="1094281974">
      <w:bodyDiv w:val="1"/>
      <w:marLeft w:val="0"/>
      <w:marRight w:val="0"/>
      <w:marTop w:val="0"/>
      <w:marBottom w:val="0"/>
      <w:divBdr>
        <w:top w:val="none" w:sz="0" w:space="0" w:color="auto"/>
        <w:left w:val="none" w:sz="0" w:space="0" w:color="auto"/>
        <w:bottom w:val="none" w:sz="0" w:space="0" w:color="auto"/>
        <w:right w:val="none" w:sz="0" w:space="0" w:color="auto"/>
      </w:divBdr>
    </w:div>
    <w:div w:id="1114638882">
      <w:bodyDiv w:val="1"/>
      <w:marLeft w:val="0"/>
      <w:marRight w:val="0"/>
      <w:marTop w:val="0"/>
      <w:marBottom w:val="0"/>
      <w:divBdr>
        <w:top w:val="none" w:sz="0" w:space="0" w:color="auto"/>
        <w:left w:val="none" w:sz="0" w:space="0" w:color="auto"/>
        <w:bottom w:val="none" w:sz="0" w:space="0" w:color="auto"/>
        <w:right w:val="none" w:sz="0" w:space="0" w:color="auto"/>
      </w:divBdr>
    </w:div>
    <w:div w:id="1176991543">
      <w:bodyDiv w:val="1"/>
      <w:marLeft w:val="0"/>
      <w:marRight w:val="0"/>
      <w:marTop w:val="0"/>
      <w:marBottom w:val="0"/>
      <w:divBdr>
        <w:top w:val="none" w:sz="0" w:space="0" w:color="auto"/>
        <w:left w:val="none" w:sz="0" w:space="0" w:color="auto"/>
        <w:bottom w:val="none" w:sz="0" w:space="0" w:color="auto"/>
        <w:right w:val="none" w:sz="0" w:space="0" w:color="auto"/>
      </w:divBdr>
    </w:div>
    <w:div w:id="1243180613">
      <w:bodyDiv w:val="1"/>
      <w:marLeft w:val="0"/>
      <w:marRight w:val="0"/>
      <w:marTop w:val="0"/>
      <w:marBottom w:val="0"/>
      <w:divBdr>
        <w:top w:val="none" w:sz="0" w:space="0" w:color="auto"/>
        <w:left w:val="none" w:sz="0" w:space="0" w:color="auto"/>
        <w:bottom w:val="none" w:sz="0" w:space="0" w:color="auto"/>
        <w:right w:val="none" w:sz="0" w:space="0" w:color="auto"/>
      </w:divBdr>
    </w:div>
    <w:div w:id="1283342344">
      <w:bodyDiv w:val="1"/>
      <w:marLeft w:val="0"/>
      <w:marRight w:val="0"/>
      <w:marTop w:val="0"/>
      <w:marBottom w:val="0"/>
      <w:divBdr>
        <w:top w:val="none" w:sz="0" w:space="0" w:color="auto"/>
        <w:left w:val="none" w:sz="0" w:space="0" w:color="auto"/>
        <w:bottom w:val="none" w:sz="0" w:space="0" w:color="auto"/>
        <w:right w:val="none" w:sz="0" w:space="0" w:color="auto"/>
      </w:divBdr>
      <w:divsChild>
        <w:div w:id="442312839">
          <w:marLeft w:val="0"/>
          <w:marRight w:val="0"/>
          <w:marTop w:val="0"/>
          <w:marBottom w:val="0"/>
          <w:divBdr>
            <w:top w:val="none" w:sz="0" w:space="0" w:color="auto"/>
            <w:left w:val="none" w:sz="0" w:space="0" w:color="auto"/>
            <w:bottom w:val="none" w:sz="0" w:space="0" w:color="auto"/>
            <w:right w:val="none" w:sz="0" w:space="0" w:color="auto"/>
          </w:divBdr>
        </w:div>
      </w:divsChild>
    </w:div>
    <w:div w:id="1318656296">
      <w:bodyDiv w:val="1"/>
      <w:marLeft w:val="0"/>
      <w:marRight w:val="0"/>
      <w:marTop w:val="0"/>
      <w:marBottom w:val="0"/>
      <w:divBdr>
        <w:top w:val="none" w:sz="0" w:space="0" w:color="auto"/>
        <w:left w:val="none" w:sz="0" w:space="0" w:color="auto"/>
        <w:bottom w:val="none" w:sz="0" w:space="0" w:color="auto"/>
        <w:right w:val="none" w:sz="0" w:space="0" w:color="auto"/>
      </w:divBdr>
    </w:div>
    <w:div w:id="1354114175">
      <w:bodyDiv w:val="1"/>
      <w:marLeft w:val="0"/>
      <w:marRight w:val="0"/>
      <w:marTop w:val="0"/>
      <w:marBottom w:val="0"/>
      <w:divBdr>
        <w:top w:val="none" w:sz="0" w:space="0" w:color="auto"/>
        <w:left w:val="none" w:sz="0" w:space="0" w:color="auto"/>
        <w:bottom w:val="none" w:sz="0" w:space="0" w:color="auto"/>
        <w:right w:val="none" w:sz="0" w:space="0" w:color="auto"/>
      </w:divBdr>
    </w:div>
    <w:div w:id="1364793591">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43109779">
      <w:bodyDiv w:val="1"/>
      <w:marLeft w:val="0"/>
      <w:marRight w:val="0"/>
      <w:marTop w:val="0"/>
      <w:marBottom w:val="0"/>
      <w:divBdr>
        <w:top w:val="none" w:sz="0" w:space="0" w:color="auto"/>
        <w:left w:val="none" w:sz="0" w:space="0" w:color="auto"/>
        <w:bottom w:val="none" w:sz="0" w:space="0" w:color="auto"/>
        <w:right w:val="none" w:sz="0" w:space="0" w:color="auto"/>
      </w:divBdr>
    </w:div>
    <w:div w:id="1499733792">
      <w:bodyDiv w:val="1"/>
      <w:marLeft w:val="0"/>
      <w:marRight w:val="0"/>
      <w:marTop w:val="0"/>
      <w:marBottom w:val="0"/>
      <w:divBdr>
        <w:top w:val="none" w:sz="0" w:space="0" w:color="auto"/>
        <w:left w:val="none" w:sz="0" w:space="0" w:color="auto"/>
        <w:bottom w:val="none" w:sz="0" w:space="0" w:color="auto"/>
        <w:right w:val="none" w:sz="0" w:space="0" w:color="auto"/>
      </w:divBdr>
    </w:div>
    <w:div w:id="1532693029">
      <w:bodyDiv w:val="1"/>
      <w:marLeft w:val="0"/>
      <w:marRight w:val="0"/>
      <w:marTop w:val="0"/>
      <w:marBottom w:val="0"/>
      <w:divBdr>
        <w:top w:val="none" w:sz="0" w:space="0" w:color="auto"/>
        <w:left w:val="none" w:sz="0" w:space="0" w:color="auto"/>
        <w:bottom w:val="none" w:sz="0" w:space="0" w:color="auto"/>
        <w:right w:val="none" w:sz="0" w:space="0" w:color="auto"/>
      </w:divBdr>
    </w:div>
    <w:div w:id="1599025900">
      <w:bodyDiv w:val="1"/>
      <w:marLeft w:val="0"/>
      <w:marRight w:val="0"/>
      <w:marTop w:val="0"/>
      <w:marBottom w:val="0"/>
      <w:divBdr>
        <w:top w:val="none" w:sz="0" w:space="0" w:color="auto"/>
        <w:left w:val="none" w:sz="0" w:space="0" w:color="auto"/>
        <w:bottom w:val="none" w:sz="0" w:space="0" w:color="auto"/>
        <w:right w:val="none" w:sz="0" w:space="0" w:color="auto"/>
      </w:divBdr>
    </w:div>
    <w:div w:id="1636787842">
      <w:bodyDiv w:val="1"/>
      <w:marLeft w:val="0"/>
      <w:marRight w:val="0"/>
      <w:marTop w:val="0"/>
      <w:marBottom w:val="0"/>
      <w:divBdr>
        <w:top w:val="none" w:sz="0" w:space="0" w:color="auto"/>
        <w:left w:val="none" w:sz="0" w:space="0" w:color="auto"/>
        <w:bottom w:val="none" w:sz="0" w:space="0" w:color="auto"/>
        <w:right w:val="none" w:sz="0" w:space="0" w:color="auto"/>
      </w:divBdr>
    </w:div>
    <w:div w:id="1648238076">
      <w:bodyDiv w:val="1"/>
      <w:marLeft w:val="0"/>
      <w:marRight w:val="0"/>
      <w:marTop w:val="0"/>
      <w:marBottom w:val="0"/>
      <w:divBdr>
        <w:top w:val="none" w:sz="0" w:space="0" w:color="auto"/>
        <w:left w:val="none" w:sz="0" w:space="0" w:color="auto"/>
        <w:bottom w:val="none" w:sz="0" w:space="0" w:color="auto"/>
        <w:right w:val="none" w:sz="0" w:space="0" w:color="auto"/>
      </w:divBdr>
    </w:div>
    <w:div w:id="1653557727">
      <w:bodyDiv w:val="1"/>
      <w:marLeft w:val="0"/>
      <w:marRight w:val="0"/>
      <w:marTop w:val="0"/>
      <w:marBottom w:val="0"/>
      <w:divBdr>
        <w:top w:val="none" w:sz="0" w:space="0" w:color="auto"/>
        <w:left w:val="none" w:sz="0" w:space="0" w:color="auto"/>
        <w:bottom w:val="none" w:sz="0" w:space="0" w:color="auto"/>
        <w:right w:val="none" w:sz="0" w:space="0" w:color="auto"/>
      </w:divBdr>
    </w:div>
    <w:div w:id="1764109952">
      <w:bodyDiv w:val="1"/>
      <w:marLeft w:val="0"/>
      <w:marRight w:val="0"/>
      <w:marTop w:val="0"/>
      <w:marBottom w:val="0"/>
      <w:divBdr>
        <w:top w:val="none" w:sz="0" w:space="0" w:color="auto"/>
        <w:left w:val="none" w:sz="0" w:space="0" w:color="auto"/>
        <w:bottom w:val="none" w:sz="0" w:space="0" w:color="auto"/>
        <w:right w:val="none" w:sz="0" w:space="0" w:color="auto"/>
      </w:divBdr>
    </w:div>
    <w:div w:id="1792285625">
      <w:bodyDiv w:val="1"/>
      <w:marLeft w:val="0"/>
      <w:marRight w:val="0"/>
      <w:marTop w:val="0"/>
      <w:marBottom w:val="0"/>
      <w:divBdr>
        <w:top w:val="none" w:sz="0" w:space="0" w:color="auto"/>
        <w:left w:val="none" w:sz="0" w:space="0" w:color="auto"/>
        <w:bottom w:val="none" w:sz="0" w:space="0" w:color="auto"/>
        <w:right w:val="none" w:sz="0" w:space="0" w:color="auto"/>
      </w:divBdr>
    </w:div>
    <w:div w:id="1839732124">
      <w:bodyDiv w:val="1"/>
      <w:marLeft w:val="0"/>
      <w:marRight w:val="0"/>
      <w:marTop w:val="0"/>
      <w:marBottom w:val="0"/>
      <w:divBdr>
        <w:top w:val="none" w:sz="0" w:space="0" w:color="auto"/>
        <w:left w:val="none" w:sz="0" w:space="0" w:color="auto"/>
        <w:bottom w:val="none" w:sz="0" w:space="0" w:color="auto"/>
        <w:right w:val="none" w:sz="0" w:space="0" w:color="auto"/>
      </w:divBdr>
    </w:div>
    <w:div w:id="1866093395">
      <w:bodyDiv w:val="1"/>
      <w:marLeft w:val="0"/>
      <w:marRight w:val="0"/>
      <w:marTop w:val="0"/>
      <w:marBottom w:val="0"/>
      <w:divBdr>
        <w:top w:val="none" w:sz="0" w:space="0" w:color="auto"/>
        <w:left w:val="none" w:sz="0" w:space="0" w:color="auto"/>
        <w:bottom w:val="none" w:sz="0" w:space="0" w:color="auto"/>
        <w:right w:val="none" w:sz="0" w:space="0" w:color="auto"/>
      </w:divBdr>
      <w:divsChild>
        <w:div w:id="43144411">
          <w:marLeft w:val="0"/>
          <w:marRight w:val="0"/>
          <w:marTop w:val="0"/>
          <w:marBottom w:val="0"/>
          <w:divBdr>
            <w:top w:val="none" w:sz="0" w:space="0" w:color="auto"/>
            <w:left w:val="none" w:sz="0" w:space="0" w:color="auto"/>
            <w:bottom w:val="none" w:sz="0" w:space="0" w:color="auto"/>
            <w:right w:val="none" w:sz="0" w:space="0" w:color="auto"/>
          </w:divBdr>
          <w:divsChild>
            <w:div w:id="580523466">
              <w:marLeft w:val="0"/>
              <w:marRight w:val="0"/>
              <w:marTop w:val="0"/>
              <w:marBottom w:val="0"/>
              <w:divBdr>
                <w:top w:val="none" w:sz="0" w:space="0" w:color="auto"/>
                <w:left w:val="none" w:sz="0" w:space="0" w:color="auto"/>
                <w:bottom w:val="none" w:sz="0" w:space="0" w:color="auto"/>
                <w:right w:val="none" w:sz="0" w:space="0" w:color="auto"/>
              </w:divBdr>
            </w:div>
            <w:div w:id="6186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81259">
      <w:bodyDiv w:val="1"/>
      <w:marLeft w:val="0"/>
      <w:marRight w:val="0"/>
      <w:marTop w:val="0"/>
      <w:marBottom w:val="0"/>
      <w:divBdr>
        <w:top w:val="none" w:sz="0" w:space="0" w:color="auto"/>
        <w:left w:val="none" w:sz="0" w:space="0" w:color="auto"/>
        <w:bottom w:val="none" w:sz="0" w:space="0" w:color="auto"/>
        <w:right w:val="none" w:sz="0" w:space="0" w:color="auto"/>
      </w:divBdr>
    </w:div>
    <w:div w:id="1895237727">
      <w:bodyDiv w:val="1"/>
      <w:marLeft w:val="0"/>
      <w:marRight w:val="0"/>
      <w:marTop w:val="0"/>
      <w:marBottom w:val="0"/>
      <w:divBdr>
        <w:top w:val="none" w:sz="0" w:space="0" w:color="auto"/>
        <w:left w:val="none" w:sz="0" w:space="0" w:color="auto"/>
        <w:bottom w:val="none" w:sz="0" w:space="0" w:color="auto"/>
        <w:right w:val="none" w:sz="0" w:space="0" w:color="auto"/>
      </w:divBdr>
    </w:div>
    <w:div w:id="1935746113">
      <w:bodyDiv w:val="1"/>
      <w:marLeft w:val="0"/>
      <w:marRight w:val="0"/>
      <w:marTop w:val="0"/>
      <w:marBottom w:val="0"/>
      <w:divBdr>
        <w:top w:val="none" w:sz="0" w:space="0" w:color="auto"/>
        <w:left w:val="none" w:sz="0" w:space="0" w:color="auto"/>
        <w:bottom w:val="none" w:sz="0" w:space="0" w:color="auto"/>
        <w:right w:val="none" w:sz="0" w:space="0" w:color="auto"/>
      </w:divBdr>
    </w:div>
    <w:div w:id="2033258240">
      <w:bodyDiv w:val="1"/>
      <w:marLeft w:val="0"/>
      <w:marRight w:val="0"/>
      <w:marTop w:val="0"/>
      <w:marBottom w:val="0"/>
      <w:divBdr>
        <w:top w:val="none" w:sz="0" w:space="0" w:color="auto"/>
        <w:left w:val="none" w:sz="0" w:space="0" w:color="auto"/>
        <w:bottom w:val="none" w:sz="0" w:space="0" w:color="auto"/>
        <w:right w:val="none" w:sz="0" w:space="0" w:color="auto"/>
      </w:divBdr>
    </w:div>
    <w:div w:id="2073844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image" Target="media/image75.jpeg"/><Relationship Id="rId21" Type="http://schemas.openxmlformats.org/officeDocument/2006/relationships/image" Target="media/image3.png"/><Relationship Id="rId42" Type="http://schemas.openxmlformats.org/officeDocument/2006/relationships/oleObject" Target="embeddings/oleObject7.bin"/><Relationship Id="rId47" Type="http://schemas.openxmlformats.org/officeDocument/2006/relationships/image" Target="media/image17.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hyperlink" Target="http://en.wikipedia.org/wiki/Module_%28programming%29" TargetMode="External"/><Relationship Id="rId16" Type="http://schemas.openxmlformats.org/officeDocument/2006/relationships/footer" Target="footer2.xml"/><Relationship Id="rId107" Type="http://schemas.openxmlformats.org/officeDocument/2006/relationships/image" Target="media/image72.png"/><Relationship Id="rId11" Type="http://schemas.openxmlformats.org/officeDocument/2006/relationships/webSettings" Target="webSettings.xml"/><Relationship Id="rId24" Type="http://schemas.openxmlformats.org/officeDocument/2006/relationships/image" Target="media/image5.emf"/><Relationship Id="rId32" Type="http://schemas.openxmlformats.org/officeDocument/2006/relationships/image" Target="media/image7.png"/><Relationship Id="rId37" Type="http://schemas.openxmlformats.org/officeDocument/2006/relationships/image" Target="media/image10.emf"/><Relationship Id="rId40" Type="http://schemas.openxmlformats.org/officeDocument/2006/relationships/oleObject" Target="embeddings/oleObject6.bin"/><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4.emf"/><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image" Target="media/image67.png"/><Relationship Id="rId110" Type="http://schemas.openxmlformats.org/officeDocument/2006/relationships/hyperlink" Target="http://en.wikipedia.org/wiki/Module_%28programming%29" TargetMode="External"/><Relationship Id="rId115" Type="http://schemas.openxmlformats.org/officeDocument/2006/relationships/image" Target="media/image74.png"/><Relationship Id="rId5" Type="http://schemas.openxmlformats.org/officeDocument/2006/relationships/customXml" Target="../customXml/item5.xml"/><Relationship Id="rId61" Type="http://schemas.openxmlformats.org/officeDocument/2006/relationships/image" Target="media/image26.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http://windowsservercatalog.com/svvp.aspx?svvppage=svvp.htm" TargetMode="External"/><Relationship Id="rId14" Type="http://schemas.openxmlformats.org/officeDocument/2006/relationships/image" Target="media/image1.tiff"/><Relationship Id="rId22" Type="http://schemas.openxmlformats.org/officeDocument/2006/relationships/image" Target="media/image4.png"/><Relationship Id="rId27" Type="http://schemas.openxmlformats.org/officeDocument/2006/relationships/oleObject" Target="embeddings/oleObject2.bin"/><Relationship Id="rId30" Type="http://schemas.openxmlformats.org/officeDocument/2006/relationships/header" Target="header3.xml"/><Relationship Id="rId35" Type="http://schemas.openxmlformats.org/officeDocument/2006/relationships/image" Target="media/image9.emf"/><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www.w3.org/2001/XMLSchema" TargetMode="External"/><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hyperlink" Target="http://en.wikipedia.org/wiki/Cohesion_%28computer_science%29" TargetMode="External"/><Relationship Id="rId118" Type="http://schemas.openxmlformats.org/officeDocument/2006/relationships/image" Target="media/image76.jpeg"/><Relationship Id="rId8" Type="http://schemas.openxmlformats.org/officeDocument/2006/relationships/styles" Target="styles.xml"/><Relationship Id="rId51" Type="http://schemas.openxmlformats.org/officeDocument/2006/relationships/image" Target="media/image21.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footer" Target="footer3.xml"/><Relationship Id="rId25" Type="http://schemas.openxmlformats.org/officeDocument/2006/relationships/oleObject" Target="embeddings/oleObject1.bin"/><Relationship Id="rId33" Type="http://schemas.openxmlformats.org/officeDocument/2006/relationships/image" Target="media/image8.emf"/><Relationship Id="rId38" Type="http://schemas.openxmlformats.org/officeDocument/2006/relationships/oleObject" Target="embeddings/oleObject5.bin"/><Relationship Id="rId46" Type="http://schemas.openxmlformats.org/officeDocument/2006/relationships/image" Target="media/image16.png"/><Relationship Id="rId59" Type="http://schemas.openxmlformats.org/officeDocument/2006/relationships/oleObject" Target="embeddings/oleObject8.bin"/><Relationship Id="rId67" Type="http://schemas.openxmlformats.org/officeDocument/2006/relationships/image" Target="media/image32.png"/><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header" Target="header5.xml"/><Relationship Id="rId20" Type="http://schemas.openxmlformats.org/officeDocument/2006/relationships/image" Target="media/image2.png"/><Relationship Id="rId41" Type="http://schemas.openxmlformats.org/officeDocument/2006/relationships/image" Target="media/image12.emf"/><Relationship Id="rId54" Type="http://schemas.openxmlformats.org/officeDocument/2006/relationships/hyperlink" Target="https://sm.myhealth.va.gov/mhv-sm-api" TargetMode="Externa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hyperlink" Target="http://en.wikipedia.org/wiki/Object-oriented_programming"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image" Target="cid:image001.png@01CF2F1A.C8E13010" TargetMode="External"/><Relationship Id="rId28" Type="http://schemas.openxmlformats.org/officeDocument/2006/relationships/header" Target="header1.xml"/><Relationship Id="rId36" Type="http://schemas.openxmlformats.org/officeDocument/2006/relationships/oleObject" Target="embeddings/oleObject4.bin"/><Relationship Id="rId49" Type="http://schemas.openxmlformats.org/officeDocument/2006/relationships/image" Target="media/image19.png"/><Relationship Id="rId57" Type="http://schemas.openxmlformats.org/officeDocument/2006/relationships/hyperlink" Target="http://www.w3.org/2001/XMLSchema" TargetMode="External"/><Relationship Id="rId106" Type="http://schemas.openxmlformats.org/officeDocument/2006/relationships/image" Target="media/image71.png"/><Relationship Id="rId114" Type="http://schemas.openxmlformats.org/officeDocument/2006/relationships/hyperlink" Target="http://en.wikipedia.org/wiki/Computer" TargetMode="External"/><Relationship Id="rId119" Type="http://schemas.openxmlformats.org/officeDocument/2006/relationships/fontTable" Target="fontTable.xml"/><Relationship Id="rId10" Type="http://schemas.openxmlformats.org/officeDocument/2006/relationships/settings" Target="settings.xml"/><Relationship Id="rId31" Type="http://schemas.openxmlformats.org/officeDocument/2006/relationships/header" Target="header4.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customXml" Target="../customXml/item4.xml"/><Relationship Id="rId9" Type="http://schemas.microsoft.com/office/2007/relationships/stylesWithEffects" Target="stylesWithEffects.xml"/><Relationship Id="rId13" Type="http://schemas.openxmlformats.org/officeDocument/2006/relationships/endnotes" Target="endnotes.xml"/><Relationship Id="rId18" Type="http://schemas.openxmlformats.org/officeDocument/2006/relationships/hyperlink" Target="http://www.windowsservercatalog.com/" TargetMode="External"/><Relationship Id="rId39" Type="http://schemas.openxmlformats.org/officeDocument/2006/relationships/image" Target="media/image11.emf"/><Relationship Id="rId109" Type="http://schemas.openxmlformats.org/officeDocument/2006/relationships/hyperlink" Target="http://en.wikipedia.org/wiki/Module_%28programming%29" TargetMode="External"/><Relationship Id="rId34" Type="http://schemas.openxmlformats.org/officeDocument/2006/relationships/oleObject" Target="embeddings/oleObject3.bin"/><Relationship Id="rId50" Type="http://schemas.openxmlformats.org/officeDocument/2006/relationships/image" Target="media/image20.png"/><Relationship Id="rId55" Type="http://schemas.openxmlformats.org/officeDocument/2006/relationships/hyperlink" Target="http://logging.apache.org/log4j/1.2/manual.html"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pwalkem\Desktop\ful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_dlc_DocId xmlns="cdd665a5-4d39-4c80-990a-8a3abca4f55f">657KNE7CTRDA-4228-2460</_dlc_DocId>
    <_dlc_DocIdUrl xmlns="cdd665a5-4d39-4c80-990a-8a3abca4f55f">
      <Url>http://vaww.oed.portal.va.gov/projects/mhv_portal/_layouts/DocIdRedir.aspx?ID=657KNE7CTRDA-4228-2460</Url>
      <Description>657KNE7CTRDA-4228-2460</Description>
    </_dlc_DocIdUrl>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C2EDB7E5224D79488E337AA80C3F7317" ma:contentTypeVersion="4" ma:contentTypeDescription="Create a new document." ma:contentTypeScope="" ma:versionID="20b8c293c560fa92e1885e1901053094">
  <xsd:schema xmlns:xsd="http://www.w3.org/2001/XMLSchema" xmlns:xs="http://www.w3.org/2001/XMLSchema" xmlns:p="http://schemas.microsoft.com/office/2006/metadata/properties" xmlns:ns1="http://schemas.microsoft.com/sharepoint/v3" xmlns:ns2="cdd665a5-4d39-4c80-990a-8a3abca4f55f" targetNamespace="http://schemas.microsoft.com/office/2006/metadata/properties" ma:root="true" ma:fieldsID="bab8a868f3f918fe992cc23aa1e8f3a0" ns1:_="" ns2:_="">
    <xsd:import namespace="http://schemas.microsoft.com/sharepoint/v3"/>
    <xsd:import namespace="cdd665a5-4d39-4c80-990a-8a3abca4f55f"/>
    <xsd:element name="properties">
      <xsd:complexType>
        <xsd:sequence>
          <xsd:element name="documentManagement">
            <xsd:complexType>
              <xsd:all>
                <xsd:element ref="ns1:PublishingStartDate" minOccurs="0"/>
                <xsd:element ref="ns1:PublishingExpirationDate" minOccurs="0"/>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66C3CF-7883-4AD8-95F0-6205DE828F08}">
  <ds:schemaRefs>
    <ds:schemaRef ds:uri="http://schemas.microsoft.com/office/2006/metadata/longProperties"/>
  </ds:schemaRefs>
</ds:datastoreItem>
</file>

<file path=customXml/itemProps2.xml><?xml version="1.0" encoding="utf-8"?>
<ds:datastoreItem xmlns:ds="http://schemas.openxmlformats.org/officeDocument/2006/customXml" ds:itemID="{03B34D50-5564-411B-BA80-FA14F6655E1D}">
  <ds:schemaRefs>
    <ds:schemaRef ds:uri="http://schemas.microsoft.com/sharepoint/events"/>
  </ds:schemaRefs>
</ds:datastoreItem>
</file>

<file path=customXml/itemProps3.xml><?xml version="1.0" encoding="utf-8"?>
<ds:datastoreItem xmlns:ds="http://schemas.openxmlformats.org/officeDocument/2006/customXml" ds:itemID="{1A0F2AB4-06A4-4BBE-A9E9-31245E884673}">
  <ds:schemaRefs>
    <ds:schemaRef ds:uri="http://schemas.microsoft.com/sharepoint/v3/contenttype/forms"/>
  </ds:schemaRefs>
</ds:datastoreItem>
</file>

<file path=customXml/itemProps4.xml><?xml version="1.0" encoding="utf-8"?>
<ds:datastoreItem xmlns:ds="http://schemas.openxmlformats.org/officeDocument/2006/customXml" ds:itemID="{9EE3D1B7-B975-4592-932A-7C8EEB9CE7BF}">
  <ds:schemaRefs>
    <ds:schemaRef ds:uri="http://schemas.microsoft.com/office/infopath/2007/PartnerControls"/>
    <ds:schemaRef ds:uri="http://schemas.openxmlformats.org/package/2006/metadata/core-properties"/>
    <ds:schemaRef ds:uri="http://purl.org/dc/terms/"/>
    <ds:schemaRef ds:uri="cdd665a5-4d39-4c80-990a-8a3abca4f55f"/>
    <ds:schemaRef ds:uri="http://purl.org/dc/elements/1.1/"/>
    <ds:schemaRef ds:uri="http://www.w3.org/XML/1998/namespace"/>
    <ds:schemaRef ds:uri="http://schemas.microsoft.com/office/2006/documentManagement/types"/>
    <ds:schemaRef ds:uri="http://schemas.microsoft.com/sharepoint/v3"/>
    <ds:schemaRef ds:uri="http://schemas.microsoft.com/office/2006/metadata/properties"/>
    <ds:schemaRef ds:uri="http://purl.org/dc/dcmitype/"/>
  </ds:schemaRefs>
</ds:datastoreItem>
</file>

<file path=customXml/itemProps5.xml><?xml version="1.0" encoding="utf-8"?>
<ds:datastoreItem xmlns:ds="http://schemas.openxmlformats.org/officeDocument/2006/customXml" ds:itemID="{A52B6614-5165-448E-8D88-A9AF5FDADD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54913576-480B-4210-A808-94C919675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full_template.dot</Template>
  <TotalTime>363</TotalTime>
  <Pages>181</Pages>
  <Words>25411</Words>
  <Characters>193017</Characters>
  <Application>Microsoft Office Word</Application>
  <DocSecurity>0</DocSecurity>
  <Lines>1608</Lines>
  <Paragraphs>435</Paragraphs>
  <ScaleCrop>false</ScaleCrop>
  <HeadingPairs>
    <vt:vector size="2" baseType="variant">
      <vt:variant>
        <vt:lpstr>Title</vt:lpstr>
      </vt:variant>
      <vt:variant>
        <vt:i4>1</vt:i4>
      </vt:variant>
    </vt:vector>
  </HeadingPairs>
  <TitlesOfParts>
    <vt:vector size="1" baseType="lpstr">
      <vt:lpstr>System Design Document</vt:lpstr>
    </vt:vector>
  </TitlesOfParts>
  <Company>Aquilent</Company>
  <LinksUpToDate>false</LinksUpToDate>
  <CharactersWithSpaces>217993</CharactersWithSpaces>
  <SharedDoc>false</SharedDoc>
  <HLinks>
    <vt:vector size="828" baseType="variant">
      <vt:variant>
        <vt:i4>65630</vt:i4>
      </vt:variant>
      <vt:variant>
        <vt:i4>915</vt:i4>
      </vt:variant>
      <vt:variant>
        <vt:i4>0</vt:i4>
      </vt:variant>
      <vt:variant>
        <vt:i4>5</vt:i4>
      </vt:variant>
      <vt:variant>
        <vt:lpwstr>http://en.wikipedia.org/wiki/Computer</vt:lpwstr>
      </vt:variant>
      <vt:variant>
        <vt:lpwstr/>
      </vt:variant>
      <vt:variant>
        <vt:i4>6094879</vt:i4>
      </vt:variant>
      <vt:variant>
        <vt:i4>912</vt:i4>
      </vt:variant>
      <vt:variant>
        <vt:i4>0</vt:i4>
      </vt:variant>
      <vt:variant>
        <vt:i4>5</vt:i4>
      </vt:variant>
      <vt:variant>
        <vt:lpwstr>http://en.wikipedia.org/wiki/Cohesion_%28computer_science%29</vt:lpwstr>
      </vt:variant>
      <vt:variant>
        <vt:lpwstr/>
      </vt:variant>
      <vt:variant>
        <vt:i4>2818053</vt:i4>
      </vt:variant>
      <vt:variant>
        <vt:i4>909</vt:i4>
      </vt:variant>
      <vt:variant>
        <vt:i4>0</vt:i4>
      </vt:variant>
      <vt:variant>
        <vt:i4>5</vt:i4>
      </vt:variant>
      <vt:variant>
        <vt:lpwstr>http://en.wikipedia.org/wiki/Module_%28programming%29</vt:lpwstr>
      </vt:variant>
      <vt:variant>
        <vt:lpwstr/>
      </vt:variant>
      <vt:variant>
        <vt:i4>6094947</vt:i4>
      </vt:variant>
      <vt:variant>
        <vt:i4>906</vt:i4>
      </vt:variant>
      <vt:variant>
        <vt:i4>0</vt:i4>
      </vt:variant>
      <vt:variant>
        <vt:i4>5</vt:i4>
      </vt:variant>
      <vt:variant>
        <vt:lpwstr>http://en.wikipedia.org/wiki/Object-oriented_programming</vt:lpwstr>
      </vt:variant>
      <vt:variant>
        <vt:lpwstr/>
      </vt:variant>
      <vt:variant>
        <vt:i4>2818053</vt:i4>
      </vt:variant>
      <vt:variant>
        <vt:i4>903</vt:i4>
      </vt:variant>
      <vt:variant>
        <vt:i4>0</vt:i4>
      </vt:variant>
      <vt:variant>
        <vt:i4>5</vt:i4>
      </vt:variant>
      <vt:variant>
        <vt:lpwstr>http://en.wikipedia.org/wiki/Module_%28programming%29</vt:lpwstr>
      </vt:variant>
      <vt:variant>
        <vt:lpwstr/>
      </vt:variant>
      <vt:variant>
        <vt:i4>2818053</vt:i4>
      </vt:variant>
      <vt:variant>
        <vt:i4>900</vt:i4>
      </vt:variant>
      <vt:variant>
        <vt:i4>0</vt:i4>
      </vt:variant>
      <vt:variant>
        <vt:i4>5</vt:i4>
      </vt:variant>
      <vt:variant>
        <vt:lpwstr>http://en.wikipedia.org/wiki/Module_%28programming%29</vt:lpwstr>
      </vt:variant>
      <vt:variant>
        <vt:lpwstr/>
      </vt:variant>
      <vt:variant>
        <vt:i4>6750225</vt:i4>
      </vt:variant>
      <vt:variant>
        <vt:i4>897</vt:i4>
      </vt:variant>
      <vt:variant>
        <vt:i4>0</vt:i4>
      </vt:variant>
      <vt:variant>
        <vt:i4>5</vt:i4>
      </vt:variant>
      <vt:variant>
        <vt:lpwstr/>
      </vt:variant>
      <vt:variant>
        <vt:lpwstr>_Main_Application:_Assessment</vt:lpwstr>
      </vt:variant>
      <vt:variant>
        <vt:i4>6094941</vt:i4>
      </vt:variant>
      <vt:variant>
        <vt:i4>888</vt:i4>
      </vt:variant>
      <vt:variant>
        <vt:i4>0</vt:i4>
      </vt:variant>
      <vt:variant>
        <vt:i4>5</vt:i4>
      </vt:variant>
      <vt:variant>
        <vt:lpwstr>http://www.w3.org/2001/XMLSchema</vt:lpwstr>
      </vt:variant>
      <vt:variant>
        <vt:lpwstr/>
      </vt:variant>
      <vt:variant>
        <vt:i4>6094941</vt:i4>
      </vt:variant>
      <vt:variant>
        <vt:i4>885</vt:i4>
      </vt:variant>
      <vt:variant>
        <vt:i4>0</vt:i4>
      </vt:variant>
      <vt:variant>
        <vt:i4>5</vt:i4>
      </vt:variant>
      <vt:variant>
        <vt:lpwstr>http://www.w3.org/2001/XMLSchema</vt:lpwstr>
      </vt:variant>
      <vt:variant>
        <vt:lpwstr/>
      </vt:variant>
      <vt:variant>
        <vt:i4>3997797</vt:i4>
      </vt:variant>
      <vt:variant>
        <vt:i4>864</vt:i4>
      </vt:variant>
      <vt:variant>
        <vt:i4>0</vt:i4>
      </vt:variant>
      <vt:variant>
        <vt:i4>5</vt:i4>
      </vt:variant>
      <vt:variant>
        <vt:lpwstr>http://logging.apache.org/log4j/1.2/manual.html</vt:lpwstr>
      </vt:variant>
      <vt:variant>
        <vt:lpwstr/>
      </vt:variant>
      <vt:variant>
        <vt:i4>458836</vt:i4>
      </vt:variant>
      <vt:variant>
        <vt:i4>861</vt:i4>
      </vt:variant>
      <vt:variant>
        <vt:i4>0</vt:i4>
      </vt:variant>
      <vt:variant>
        <vt:i4>5</vt:i4>
      </vt:variant>
      <vt:variant>
        <vt:lpwstr>https://sm.myhealth.va.gov/mhv-sm-api</vt:lpwstr>
      </vt:variant>
      <vt:variant>
        <vt:lpwstr/>
      </vt:variant>
      <vt:variant>
        <vt:i4>3866724</vt:i4>
      </vt:variant>
      <vt:variant>
        <vt:i4>762</vt:i4>
      </vt:variant>
      <vt:variant>
        <vt:i4>0</vt:i4>
      </vt:variant>
      <vt:variant>
        <vt:i4>5</vt:i4>
      </vt:variant>
      <vt:variant>
        <vt:lpwstr>http://windowsservercatalog.com/svvp.aspx?svvppage=svvp.htm</vt:lpwstr>
      </vt:variant>
      <vt:variant>
        <vt:lpwstr/>
      </vt:variant>
      <vt:variant>
        <vt:i4>5111900</vt:i4>
      </vt:variant>
      <vt:variant>
        <vt:i4>759</vt:i4>
      </vt:variant>
      <vt:variant>
        <vt:i4>0</vt:i4>
      </vt:variant>
      <vt:variant>
        <vt:i4>5</vt:i4>
      </vt:variant>
      <vt:variant>
        <vt:lpwstr>http://www.windowsservercatalog.com/</vt:lpwstr>
      </vt:variant>
      <vt:variant>
        <vt:lpwstr/>
      </vt:variant>
      <vt:variant>
        <vt:i4>1048639</vt:i4>
      </vt:variant>
      <vt:variant>
        <vt:i4>752</vt:i4>
      </vt:variant>
      <vt:variant>
        <vt:i4>0</vt:i4>
      </vt:variant>
      <vt:variant>
        <vt:i4>5</vt:i4>
      </vt:variant>
      <vt:variant>
        <vt:lpwstr/>
      </vt:variant>
      <vt:variant>
        <vt:lpwstr>_Toc381881563</vt:lpwstr>
      </vt:variant>
      <vt:variant>
        <vt:i4>1048639</vt:i4>
      </vt:variant>
      <vt:variant>
        <vt:i4>746</vt:i4>
      </vt:variant>
      <vt:variant>
        <vt:i4>0</vt:i4>
      </vt:variant>
      <vt:variant>
        <vt:i4>5</vt:i4>
      </vt:variant>
      <vt:variant>
        <vt:lpwstr/>
      </vt:variant>
      <vt:variant>
        <vt:lpwstr>_Toc381881562</vt:lpwstr>
      </vt:variant>
      <vt:variant>
        <vt:i4>1048639</vt:i4>
      </vt:variant>
      <vt:variant>
        <vt:i4>740</vt:i4>
      </vt:variant>
      <vt:variant>
        <vt:i4>0</vt:i4>
      </vt:variant>
      <vt:variant>
        <vt:i4>5</vt:i4>
      </vt:variant>
      <vt:variant>
        <vt:lpwstr/>
      </vt:variant>
      <vt:variant>
        <vt:lpwstr>_Toc381881561</vt:lpwstr>
      </vt:variant>
      <vt:variant>
        <vt:i4>1048639</vt:i4>
      </vt:variant>
      <vt:variant>
        <vt:i4>734</vt:i4>
      </vt:variant>
      <vt:variant>
        <vt:i4>0</vt:i4>
      </vt:variant>
      <vt:variant>
        <vt:i4>5</vt:i4>
      </vt:variant>
      <vt:variant>
        <vt:lpwstr/>
      </vt:variant>
      <vt:variant>
        <vt:lpwstr>_Toc381881560</vt:lpwstr>
      </vt:variant>
      <vt:variant>
        <vt:i4>1245247</vt:i4>
      </vt:variant>
      <vt:variant>
        <vt:i4>728</vt:i4>
      </vt:variant>
      <vt:variant>
        <vt:i4>0</vt:i4>
      </vt:variant>
      <vt:variant>
        <vt:i4>5</vt:i4>
      </vt:variant>
      <vt:variant>
        <vt:lpwstr/>
      </vt:variant>
      <vt:variant>
        <vt:lpwstr>_Toc381881559</vt:lpwstr>
      </vt:variant>
      <vt:variant>
        <vt:i4>1245247</vt:i4>
      </vt:variant>
      <vt:variant>
        <vt:i4>722</vt:i4>
      </vt:variant>
      <vt:variant>
        <vt:i4>0</vt:i4>
      </vt:variant>
      <vt:variant>
        <vt:i4>5</vt:i4>
      </vt:variant>
      <vt:variant>
        <vt:lpwstr/>
      </vt:variant>
      <vt:variant>
        <vt:lpwstr>_Toc381881558</vt:lpwstr>
      </vt:variant>
      <vt:variant>
        <vt:i4>1245247</vt:i4>
      </vt:variant>
      <vt:variant>
        <vt:i4>716</vt:i4>
      </vt:variant>
      <vt:variant>
        <vt:i4>0</vt:i4>
      </vt:variant>
      <vt:variant>
        <vt:i4>5</vt:i4>
      </vt:variant>
      <vt:variant>
        <vt:lpwstr/>
      </vt:variant>
      <vt:variant>
        <vt:lpwstr>_Toc381881557</vt:lpwstr>
      </vt:variant>
      <vt:variant>
        <vt:i4>1245247</vt:i4>
      </vt:variant>
      <vt:variant>
        <vt:i4>710</vt:i4>
      </vt:variant>
      <vt:variant>
        <vt:i4>0</vt:i4>
      </vt:variant>
      <vt:variant>
        <vt:i4>5</vt:i4>
      </vt:variant>
      <vt:variant>
        <vt:lpwstr/>
      </vt:variant>
      <vt:variant>
        <vt:lpwstr>_Toc381881556</vt:lpwstr>
      </vt:variant>
      <vt:variant>
        <vt:i4>1245247</vt:i4>
      </vt:variant>
      <vt:variant>
        <vt:i4>704</vt:i4>
      </vt:variant>
      <vt:variant>
        <vt:i4>0</vt:i4>
      </vt:variant>
      <vt:variant>
        <vt:i4>5</vt:i4>
      </vt:variant>
      <vt:variant>
        <vt:lpwstr/>
      </vt:variant>
      <vt:variant>
        <vt:lpwstr>_Toc381881555</vt:lpwstr>
      </vt:variant>
      <vt:variant>
        <vt:i4>1245247</vt:i4>
      </vt:variant>
      <vt:variant>
        <vt:i4>698</vt:i4>
      </vt:variant>
      <vt:variant>
        <vt:i4>0</vt:i4>
      </vt:variant>
      <vt:variant>
        <vt:i4>5</vt:i4>
      </vt:variant>
      <vt:variant>
        <vt:lpwstr/>
      </vt:variant>
      <vt:variant>
        <vt:lpwstr>_Toc381881554</vt:lpwstr>
      </vt:variant>
      <vt:variant>
        <vt:i4>1245247</vt:i4>
      </vt:variant>
      <vt:variant>
        <vt:i4>692</vt:i4>
      </vt:variant>
      <vt:variant>
        <vt:i4>0</vt:i4>
      </vt:variant>
      <vt:variant>
        <vt:i4>5</vt:i4>
      </vt:variant>
      <vt:variant>
        <vt:lpwstr/>
      </vt:variant>
      <vt:variant>
        <vt:lpwstr>_Toc381881553</vt:lpwstr>
      </vt:variant>
      <vt:variant>
        <vt:i4>1245247</vt:i4>
      </vt:variant>
      <vt:variant>
        <vt:i4>686</vt:i4>
      </vt:variant>
      <vt:variant>
        <vt:i4>0</vt:i4>
      </vt:variant>
      <vt:variant>
        <vt:i4>5</vt:i4>
      </vt:variant>
      <vt:variant>
        <vt:lpwstr/>
      </vt:variant>
      <vt:variant>
        <vt:lpwstr>_Toc381881552</vt:lpwstr>
      </vt:variant>
      <vt:variant>
        <vt:i4>1245247</vt:i4>
      </vt:variant>
      <vt:variant>
        <vt:i4>680</vt:i4>
      </vt:variant>
      <vt:variant>
        <vt:i4>0</vt:i4>
      </vt:variant>
      <vt:variant>
        <vt:i4>5</vt:i4>
      </vt:variant>
      <vt:variant>
        <vt:lpwstr/>
      </vt:variant>
      <vt:variant>
        <vt:lpwstr>_Toc381881551</vt:lpwstr>
      </vt:variant>
      <vt:variant>
        <vt:i4>1245247</vt:i4>
      </vt:variant>
      <vt:variant>
        <vt:i4>674</vt:i4>
      </vt:variant>
      <vt:variant>
        <vt:i4>0</vt:i4>
      </vt:variant>
      <vt:variant>
        <vt:i4>5</vt:i4>
      </vt:variant>
      <vt:variant>
        <vt:lpwstr/>
      </vt:variant>
      <vt:variant>
        <vt:lpwstr>_Toc381881550</vt:lpwstr>
      </vt:variant>
      <vt:variant>
        <vt:i4>1179711</vt:i4>
      </vt:variant>
      <vt:variant>
        <vt:i4>668</vt:i4>
      </vt:variant>
      <vt:variant>
        <vt:i4>0</vt:i4>
      </vt:variant>
      <vt:variant>
        <vt:i4>5</vt:i4>
      </vt:variant>
      <vt:variant>
        <vt:lpwstr/>
      </vt:variant>
      <vt:variant>
        <vt:lpwstr>_Toc381881549</vt:lpwstr>
      </vt:variant>
      <vt:variant>
        <vt:i4>1179711</vt:i4>
      </vt:variant>
      <vt:variant>
        <vt:i4>662</vt:i4>
      </vt:variant>
      <vt:variant>
        <vt:i4>0</vt:i4>
      </vt:variant>
      <vt:variant>
        <vt:i4>5</vt:i4>
      </vt:variant>
      <vt:variant>
        <vt:lpwstr/>
      </vt:variant>
      <vt:variant>
        <vt:lpwstr>_Toc381881548</vt:lpwstr>
      </vt:variant>
      <vt:variant>
        <vt:i4>1179711</vt:i4>
      </vt:variant>
      <vt:variant>
        <vt:i4>656</vt:i4>
      </vt:variant>
      <vt:variant>
        <vt:i4>0</vt:i4>
      </vt:variant>
      <vt:variant>
        <vt:i4>5</vt:i4>
      </vt:variant>
      <vt:variant>
        <vt:lpwstr/>
      </vt:variant>
      <vt:variant>
        <vt:lpwstr>_Toc381881547</vt:lpwstr>
      </vt:variant>
      <vt:variant>
        <vt:i4>1179711</vt:i4>
      </vt:variant>
      <vt:variant>
        <vt:i4>650</vt:i4>
      </vt:variant>
      <vt:variant>
        <vt:i4>0</vt:i4>
      </vt:variant>
      <vt:variant>
        <vt:i4>5</vt:i4>
      </vt:variant>
      <vt:variant>
        <vt:lpwstr/>
      </vt:variant>
      <vt:variant>
        <vt:lpwstr>_Toc381881546</vt:lpwstr>
      </vt:variant>
      <vt:variant>
        <vt:i4>1179711</vt:i4>
      </vt:variant>
      <vt:variant>
        <vt:i4>644</vt:i4>
      </vt:variant>
      <vt:variant>
        <vt:i4>0</vt:i4>
      </vt:variant>
      <vt:variant>
        <vt:i4>5</vt:i4>
      </vt:variant>
      <vt:variant>
        <vt:lpwstr/>
      </vt:variant>
      <vt:variant>
        <vt:lpwstr>_Toc381881545</vt:lpwstr>
      </vt:variant>
      <vt:variant>
        <vt:i4>1179711</vt:i4>
      </vt:variant>
      <vt:variant>
        <vt:i4>638</vt:i4>
      </vt:variant>
      <vt:variant>
        <vt:i4>0</vt:i4>
      </vt:variant>
      <vt:variant>
        <vt:i4>5</vt:i4>
      </vt:variant>
      <vt:variant>
        <vt:lpwstr/>
      </vt:variant>
      <vt:variant>
        <vt:lpwstr>_Toc381881544</vt:lpwstr>
      </vt:variant>
      <vt:variant>
        <vt:i4>1179711</vt:i4>
      </vt:variant>
      <vt:variant>
        <vt:i4>632</vt:i4>
      </vt:variant>
      <vt:variant>
        <vt:i4>0</vt:i4>
      </vt:variant>
      <vt:variant>
        <vt:i4>5</vt:i4>
      </vt:variant>
      <vt:variant>
        <vt:lpwstr/>
      </vt:variant>
      <vt:variant>
        <vt:lpwstr>_Toc381881543</vt:lpwstr>
      </vt:variant>
      <vt:variant>
        <vt:i4>1179711</vt:i4>
      </vt:variant>
      <vt:variant>
        <vt:i4>626</vt:i4>
      </vt:variant>
      <vt:variant>
        <vt:i4>0</vt:i4>
      </vt:variant>
      <vt:variant>
        <vt:i4>5</vt:i4>
      </vt:variant>
      <vt:variant>
        <vt:lpwstr/>
      </vt:variant>
      <vt:variant>
        <vt:lpwstr>_Toc381881542</vt:lpwstr>
      </vt:variant>
      <vt:variant>
        <vt:i4>1179711</vt:i4>
      </vt:variant>
      <vt:variant>
        <vt:i4>620</vt:i4>
      </vt:variant>
      <vt:variant>
        <vt:i4>0</vt:i4>
      </vt:variant>
      <vt:variant>
        <vt:i4>5</vt:i4>
      </vt:variant>
      <vt:variant>
        <vt:lpwstr/>
      </vt:variant>
      <vt:variant>
        <vt:lpwstr>_Toc381881541</vt:lpwstr>
      </vt:variant>
      <vt:variant>
        <vt:i4>1179711</vt:i4>
      </vt:variant>
      <vt:variant>
        <vt:i4>614</vt:i4>
      </vt:variant>
      <vt:variant>
        <vt:i4>0</vt:i4>
      </vt:variant>
      <vt:variant>
        <vt:i4>5</vt:i4>
      </vt:variant>
      <vt:variant>
        <vt:lpwstr/>
      </vt:variant>
      <vt:variant>
        <vt:lpwstr>_Toc381881540</vt:lpwstr>
      </vt:variant>
      <vt:variant>
        <vt:i4>1376319</vt:i4>
      </vt:variant>
      <vt:variant>
        <vt:i4>608</vt:i4>
      </vt:variant>
      <vt:variant>
        <vt:i4>0</vt:i4>
      </vt:variant>
      <vt:variant>
        <vt:i4>5</vt:i4>
      </vt:variant>
      <vt:variant>
        <vt:lpwstr/>
      </vt:variant>
      <vt:variant>
        <vt:lpwstr>_Toc381881539</vt:lpwstr>
      </vt:variant>
      <vt:variant>
        <vt:i4>1376319</vt:i4>
      </vt:variant>
      <vt:variant>
        <vt:i4>602</vt:i4>
      </vt:variant>
      <vt:variant>
        <vt:i4>0</vt:i4>
      </vt:variant>
      <vt:variant>
        <vt:i4>5</vt:i4>
      </vt:variant>
      <vt:variant>
        <vt:lpwstr/>
      </vt:variant>
      <vt:variant>
        <vt:lpwstr>_Toc381881538</vt:lpwstr>
      </vt:variant>
      <vt:variant>
        <vt:i4>1376319</vt:i4>
      </vt:variant>
      <vt:variant>
        <vt:i4>596</vt:i4>
      </vt:variant>
      <vt:variant>
        <vt:i4>0</vt:i4>
      </vt:variant>
      <vt:variant>
        <vt:i4>5</vt:i4>
      </vt:variant>
      <vt:variant>
        <vt:lpwstr/>
      </vt:variant>
      <vt:variant>
        <vt:lpwstr>_Toc381881537</vt:lpwstr>
      </vt:variant>
      <vt:variant>
        <vt:i4>1376319</vt:i4>
      </vt:variant>
      <vt:variant>
        <vt:i4>590</vt:i4>
      </vt:variant>
      <vt:variant>
        <vt:i4>0</vt:i4>
      </vt:variant>
      <vt:variant>
        <vt:i4>5</vt:i4>
      </vt:variant>
      <vt:variant>
        <vt:lpwstr/>
      </vt:variant>
      <vt:variant>
        <vt:lpwstr>_Toc381881536</vt:lpwstr>
      </vt:variant>
      <vt:variant>
        <vt:i4>1376319</vt:i4>
      </vt:variant>
      <vt:variant>
        <vt:i4>584</vt:i4>
      </vt:variant>
      <vt:variant>
        <vt:i4>0</vt:i4>
      </vt:variant>
      <vt:variant>
        <vt:i4>5</vt:i4>
      </vt:variant>
      <vt:variant>
        <vt:lpwstr/>
      </vt:variant>
      <vt:variant>
        <vt:lpwstr>_Toc381881535</vt:lpwstr>
      </vt:variant>
      <vt:variant>
        <vt:i4>1376319</vt:i4>
      </vt:variant>
      <vt:variant>
        <vt:i4>578</vt:i4>
      </vt:variant>
      <vt:variant>
        <vt:i4>0</vt:i4>
      </vt:variant>
      <vt:variant>
        <vt:i4>5</vt:i4>
      </vt:variant>
      <vt:variant>
        <vt:lpwstr/>
      </vt:variant>
      <vt:variant>
        <vt:lpwstr>_Toc381881534</vt:lpwstr>
      </vt:variant>
      <vt:variant>
        <vt:i4>1376319</vt:i4>
      </vt:variant>
      <vt:variant>
        <vt:i4>572</vt:i4>
      </vt:variant>
      <vt:variant>
        <vt:i4>0</vt:i4>
      </vt:variant>
      <vt:variant>
        <vt:i4>5</vt:i4>
      </vt:variant>
      <vt:variant>
        <vt:lpwstr/>
      </vt:variant>
      <vt:variant>
        <vt:lpwstr>_Toc381881533</vt:lpwstr>
      </vt:variant>
      <vt:variant>
        <vt:i4>1376319</vt:i4>
      </vt:variant>
      <vt:variant>
        <vt:i4>566</vt:i4>
      </vt:variant>
      <vt:variant>
        <vt:i4>0</vt:i4>
      </vt:variant>
      <vt:variant>
        <vt:i4>5</vt:i4>
      </vt:variant>
      <vt:variant>
        <vt:lpwstr/>
      </vt:variant>
      <vt:variant>
        <vt:lpwstr>_Toc381881532</vt:lpwstr>
      </vt:variant>
      <vt:variant>
        <vt:i4>1376319</vt:i4>
      </vt:variant>
      <vt:variant>
        <vt:i4>560</vt:i4>
      </vt:variant>
      <vt:variant>
        <vt:i4>0</vt:i4>
      </vt:variant>
      <vt:variant>
        <vt:i4>5</vt:i4>
      </vt:variant>
      <vt:variant>
        <vt:lpwstr/>
      </vt:variant>
      <vt:variant>
        <vt:lpwstr>_Toc381881531</vt:lpwstr>
      </vt:variant>
      <vt:variant>
        <vt:i4>1376319</vt:i4>
      </vt:variant>
      <vt:variant>
        <vt:i4>554</vt:i4>
      </vt:variant>
      <vt:variant>
        <vt:i4>0</vt:i4>
      </vt:variant>
      <vt:variant>
        <vt:i4>5</vt:i4>
      </vt:variant>
      <vt:variant>
        <vt:lpwstr/>
      </vt:variant>
      <vt:variant>
        <vt:lpwstr>_Toc381881530</vt:lpwstr>
      </vt:variant>
      <vt:variant>
        <vt:i4>1310783</vt:i4>
      </vt:variant>
      <vt:variant>
        <vt:i4>548</vt:i4>
      </vt:variant>
      <vt:variant>
        <vt:i4>0</vt:i4>
      </vt:variant>
      <vt:variant>
        <vt:i4>5</vt:i4>
      </vt:variant>
      <vt:variant>
        <vt:lpwstr/>
      </vt:variant>
      <vt:variant>
        <vt:lpwstr>_Toc381881529</vt:lpwstr>
      </vt:variant>
      <vt:variant>
        <vt:i4>1310783</vt:i4>
      </vt:variant>
      <vt:variant>
        <vt:i4>542</vt:i4>
      </vt:variant>
      <vt:variant>
        <vt:i4>0</vt:i4>
      </vt:variant>
      <vt:variant>
        <vt:i4>5</vt:i4>
      </vt:variant>
      <vt:variant>
        <vt:lpwstr/>
      </vt:variant>
      <vt:variant>
        <vt:lpwstr>_Toc381881528</vt:lpwstr>
      </vt:variant>
      <vt:variant>
        <vt:i4>1310783</vt:i4>
      </vt:variant>
      <vt:variant>
        <vt:i4>536</vt:i4>
      </vt:variant>
      <vt:variant>
        <vt:i4>0</vt:i4>
      </vt:variant>
      <vt:variant>
        <vt:i4>5</vt:i4>
      </vt:variant>
      <vt:variant>
        <vt:lpwstr/>
      </vt:variant>
      <vt:variant>
        <vt:lpwstr>_Toc381881527</vt:lpwstr>
      </vt:variant>
      <vt:variant>
        <vt:i4>1310783</vt:i4>
      </vt:variant>
      <vt:variant>
        <vt:i4>530</vt:i4>
      </vt:variant>
      <vt:variant>
        <vt:i4>0</vt:i4>
      </vt:variant>
      <vt:variant>
        <vt:i4>5</vt:i4>
      </vt:variant>
      <vt:variant>
        <vt:lpwstr/>
      </vt:variant>
      <vt:variant>
        <vt:lpwstr>_Toc381881526</vt:lpwstr>
      </vt:variant>
      <vt:variant>
        <vt:i4>1310783</vt:i4>
      </vt:variant>
      <vt:variant>
        <vt:i4>524</vt:i4>
      </vt:variant>
      <vt:variant>
        <vt:i4>0</vt:i4>
      </vt:variant>
      <vt:variant>
        <vt:i4>5</vt:i4>
      </vt:variant>
      <vt:variant>
        <vt:lpwstr/>
      </vt:variant>
      <vt:variant>
        <vt:lpwstr>_Toc381881525</vt:lpwstr>
      </vt:variant>
      <vt:variant>
        <vt:i4>1310783</vt:i4>
      </vt:variant>
      <vt:variant>
        <vt:i4>518</vt:i4>
      </vt:variant>
      <vt:variant>
        <vt:i4>0</vt:i4>
      </vt:variant>
      <vt:variant>
        <vt:i4>5</vt:i4>
      </vt:variant>
      <vt:variant>
        <vt:lpwstr/>
      </vt:variant>
      <vt:variant>
        <vt:lpwstr>_Toc381881524</vt:lpwstr>
      </vt:variant>
      <vt:variant>
        <vt:i4>1310783</vt:i4>
      </vt:variant>
      <vt:variant>
        <vt:i4>512</vt:i4>
      </vt:variant>
      <vt:variant>
        <vt:i4>0</vt:i4>
      </vt:variant>
      <vt:variant>
        <vt:i4>5</vt:i4>
      </vt:variant>
      <vt:variant>
        <vt:lpwstr/>
      </vt:variant>
      <vt:variant>
        <vt:lpwstr>_Toc381881523</vt:lpwstr>
      </vt:variant>
      <vt:variant>
        <vt:i4>1310783</vt:i4>
      </vt:variant>
      <vt:variant>
        <vt:i4>506</vt:i4>
      </vt:variant>
      <vt:variant>
        <vt:i4>0</vt:i4>
      </vt:variant>
      <vt:variant>
        <vt:i4>5</vt:i4>
      </vt:variant>
      <vt:variant>
        <vt:lpwstr/>
      </vt:variant>
      <vt:variant>
        <vt:lpwstr>_Toc381881522</vt:lpwstr>
      </vt:variant>
      <vt:variant>
        <vt:i4>1310783</vt:i4>
      </vt:variant>
      <vt:variant>
        <vt:i4>500</vt:i4>
      </vt:variant>
      <vt:variant>
        <vt:i4>0</vt:i4>
      </vt:variant>
      <vt:variant>
        <vt:i4>5</vt:i4>
      </vt:variant>
      <vt:variant>
        <vt:lpwstr/>
      </vt:variant>
      <vt:variant>
        <vt:lpwstr>_Toc381881521</vt:lpwstr>
      </vt:variant>
      <vt:variant>
        <vt:i4>1310783</vt:i4>
      </vt:variant>
      <vt:variant>
        <vt:i4>494</vt:i4>
      </vt:variant>
      <vt:variant>
        <vt:i4>0</vt:i4>
      </vt:variant>
      <vt:variant>
        <vt:i4>5</vt:i4>
      </vt:variant>
      <vt:variant>
        <vt:lpwstr/>
      </vt:variant>
      <vt:variant>
        <vt:lpwstr>_Toc381881520</vt:lpwstr>
      </vt:variant>
      <vt:variant>
        <vt:i4>1507391</vt:i4>
      </vt:variant>
      <vt:variant>
        <vt:i4>488</vt:i4>
      </vt:variant>
      <vt:variant>
        <vt:i4>0</vt:i4>
      </vt:variant>
      <vt:variant>
        <vt:i4>5</vt:i4>
      </vt:variant>
      <vt:variant>
        <vt:lpwstr/>
      </vt:variant>
      <vt:variant>
        <vt:lpwstr>_Toc381881519</vt:lpwstr>
      </vt:variant>
      <vt:variant>
        <vt:i4>1507391</vt:i4>
      </vt:variant>
      <vt:variant>
        <vt:i4>482</vt:i4>
      </vt:variant>
      <vt:variant>
        <vt:i4>0</vt:i4>
      </vt:variant>
      <vt:variant>
        <vt:i4>5</vt:i4>
      </vt:variant>
      <vt:variant>
        <vt:lpwstr/>
      </vt:variant>
      <vt:variant>
        <vt:lpwstr>_Toc381881518</vt:lpwstr>
      </vt:variant>
      <vt:variant>
        <vt:i4>1507391</vt:i4>
      </vt:variant>
      <vt:variant>
        <vt:i4>476</vt:i4>
      </vt:variant>
      <vt:variant>
        <vt:i4>0</vt:i4>
      </vt:variant>
      <vt:variant>
        <vt:i4>5</vt:i4>
      </vt:variant>
      <vt:variant>
        <vt:lpwstr/>
      </vt:variant>
      <vt:variant>
        <vt:lpwstr>_Toc381881517</vt:lpwstr>
      </vt:variant>
      <vt:variant>
        <vt:i4>1507391</vt:i4>
      </vt:variant>
      <vt:variant>
        <vt:i4>470</vt:i4>
      </vt:variant>
      <vt:variant>
        <vt:i4>0</vt:i4>
      </vt:variant>
      <vt:variant>
        <vt:i4>5</vt:i4>
      </vt:variant>
      <vt:variant>
        <vt:lpwstr/>
      </vt:variant>
      <vt:variant>
        <vt:lpwstr>_Toc381881516</vt:lpwstr>
      </vt:variant>
      <vt:variant>
        <vt:i4>1507391</vt:i4>
      </vt:variant>
      <vt:variant>
        <vt:i4>464</vt:i4>
      </vt:variant>
      <vt:variant>
        <vt:i4>0</vt:i4>
      </vt:variant>
      <vt:variant>
        <vt:i4>5</vt:i4>
      </vt:variant>
      <vt:variant>
        <vt:lpwstr/>
      </vt:variant>
      <vt:variant>
        <vt:lpwstr>_Toc381881515</vt:lpwstr>
      </vt:variant>
      <vt:variant>
        <vt:i4>1507391</vt:i4>
      </vt:variant>
      <vt:variant>
        <vt:i4>458</vt:i4>
      </vt:variant>
      <vt:variant>
        <vt:i4>0</vt:i4>
      </vt:variant>
      <vt:variant>
        <vt:i4>5</vt:i4>
      </vt:variant>
      <vt:variant>
        <vt:lpwstr/>
      </vt:variant>
      <vt:variant>
        <vt:lpwstr>_Toc381881514</vt:lpwstr>
      </vt:variant>
      <vt:variant>
        <vt:i4>1507391</vt:i4>
      </vt:variant>
      <vt:variant>
        <vt:i4>452</vt:i4>
      </vt:variant>
      <vt:variant>
        <vt:i4>0</vt:i4>
      </vt:variant>
      <vt:variant>
        <vt:i4>5</vt:i4>
      </vt:variant>
      <vt:variant>
        <vt:lpwstr/>
      </vt:variant>
      <vt:variant>
        <vt:lpwstr>_Toc381881513</vt:lpwstr>
      </vt:variant>
      <vt:variant>
        <vt:i4>1507391</vt:i4>
      </vt:variant>
      <vt:variant>
        <vt:i4>446</vt:i4>
      </vt:variant>
      <vt:variant>
        <vt:i4>0</vt:i4>
      </vt:variant>
      <vt:variant>
        <vt:i4>5</vt:i4>
      </vt:variant>
      <vt:variant>
        <vt:lpwstr/>
      </vt:variant>
      <vt:variant>
        <vt:lpwstr>_Toc381881512</vt:lpwstr>
      </vt:variant>
      <vt:variant>
        <vt:i4>1507391</vt:i4>
      </vt:variant>
      <vt:variant>
        <vt:i4>440</vt:i4>
      </vt:variant>
      <vt:variant>
        <vt:i4>0</vt:i4>
      </vt:variant>
      <vt:variant>
        <vt:i4>5</vt:i4>
      </vt:variant>
      <vt:variant>
        <vt:lpwstr/>
      </vt:variant>
      <vt:variant>
        <vt:lpwstr>_Toc381881511</vt:lpwstr>
      </vt:variant>
      <vt:variant>
        <vt:i4>1507391</vt:i4>
      </vt:variant>
      <vt:variant>
        <vt:i4>434</vt:i4>
      </vt:variant>
      <vt:variant>
        <vt:i4>0</vt:i4>
      </vt:variant>
      <vt:variant>
        <vt:i4>5</vt:i4>
      </vt:variant>
      <vt:variant>
        <vt:lpwstr/>
      </vt:variant>
      <vt:variant>
        <vt:lpwstr>_Toc381881510</vt:lpwstr>
      </vt:variant>
      <vt:variant>
        <vt:i4>1441855</vt:i4>
      </vt:variant>
      <vt:variant>
        <vt:i4>428</vt:i4>
      </vt:variant>
      <vt:variant>
        <vt:i4>0</vt:i4>
      </vt:variant>
      <vt:variant>
        <vt:i4>5</vt:i4>
      </vt:variant>
      <vt:variant>
        <vt:lpwstr/>
      </vt:variant>
      <vt:variant>
        <vt:lpwstr>_Toc381881509</vt:lpwstr>
      </vt:variant>
      <vt:variant>
        <vt:i4>1441855</vt:i4>
      </vt:variant>
      <vt:variant>
        <vt:i4>422</vt:i4>
      </vt:variant>
      <vt:variant>
        <vt:i4>0</vt:i4>
      </vt:variant>
      <vt:variant>
        <vt:i4>5</vt:i4>
      </vt:variant>
      <vt:variant>
        <vt:lpwstr/>
      </vt:variant>
      <vt:variant>
        <vt:lpwstr>_Toc381881508</vt:lpwstr>
      </vt:variant>
      <vt:variant>
        <vt:i4>1441855</vt:i4>
      </vt:variant>
      <vt:variant>
        <vt:i4>416</vt:i4>
      </vt:variant>
      <vt:variant>
        <vt:i4>0</vt:i4>
      </vt:variant>
      <vt:variant>
        <vt:i4>5</vt:i4>
      </vt:variant>
      <vt:variant>
        <vt:lpwstr/>
      </vt:variant>
      <vt:variant>
        <vt:lpwstr>_Toc381881507</vt:lpwstr>
      </vt:variant>
      <vt:variant>
        <vt:i4>1441855</vt:i4>
      </vt:variant>
      <vt:variant>
        <vt:i4>410</vt:i4>
      </vt:variant>
      <vt:variant>
        <vt:i4>0</vt:i4>
      </vt:variant>
      <vt:variant>
        <vt:i4>5</vt:i4>
      </vt:variant>
      <vt:variant>
        <vt:lpwstr/>
      </vt:variant>
      <vt:variant>
        <vt:lpwstr>_Toc381881506</vt:lpwstr>
      </vt:variant>
      <vt:variant>
        <vt:i4>1441855</vt:i4>
      </vt:variant>
      <vt:variant>
        <vt:i4>404</vt:i4>
      </vt:variant>
      <vt:variant>
        <vt:i4>0</vt:i4>
      </vt:variant>
      <vt:variant>
        <vt:i4>5</vt:i4>
      </vt:variant>
      <vt:variant>
        <vt:lpwstr/>
      </vt:variant>
      <vt:variant>
        <vt:lpwstr>_Toc381881505</vt:lpwstr>
      </vt:variant>
      <vt:variant>
        <vt:i4>1441855</vt:i4>
      </vt:variant>
      <vt:variant>
        <vt:i4>398</vt:i4>
      </vt:variant>
      <vt:variant>
        <vt:i4>0</vt:i4>
      </vt:variant>
      <vt:variant>
        <vt:i4>5</vt:i4>
      </vt:variant>
      <vt:variant>
        <vt:lpwstr/>
      </vt:variant>
      <vt:variant>
        <vt:lpwstr>_Toc381881504</vt:lpwstr>
      </vt:variant>
      <vt:variant>
        <vt:i4>1441855</vt:i4>
      </vt:variant>
      <vt:variant>
        <vt:i4>392</vt:i4>
      </vt:variant>
      <vt:variant>
        <vt:i4>0</vt:i4>
      </vt:variant>
      <vt:variant>
        <vt:i4>5</vt:i4>
      </vt:variant>
      <vt:variant>
        <vt:lpwstr/>
      </vt:variant>
      <vt:variant>
        <vt:lpwstr>_Toc381881503</vt:lpwstr>
      </vt:variant>
      <vt:variant>
        <vt:i4>1441855</vt:i4>
      </vt:variant>
      <vt:variant>
        <vt:i4>386</vt:i4>
      </vt:variant>
      <vt:variant>
        <vt:i4>0</vt:i4>
      </vt:variant>
      <vt:variant>
        <vt:i4>5</vt:i4>
      </vt:variant>
      <vt:variant>
        <vt:lpwstr/>
      </vt:variant>
      <vt:variant>
        <vt:lpwstr>_Toc381881502</vt:lpwstr>
      </vt:variant>
      <vt:variant>
        <vt:i4>1441855</vt:i4>
      </vt:variant>
      <vt:variant>
        <vt:i4>380</vt:i4>
      </vt:variant>
      <vt:variant>
        <vt:i4>0</vt:i4>
      </vt:variant>
      <vt:variant>
        <vt:i4>5</vt:i4>
      </vt:variant>
      <vt:variant>
        <vt:lpwstr/>
      </vt:variant>
      <vt:variant>
        <vt:lpwstr>_Toc381881501</vt:lpwstr>
      </vt:variant>
      <vt:variant>
        <vt:i4>1441855</vt:i4>
      </vt:variant>
      <vt:variant>
        <vt:i4>374</vt:i4>
      </vt:variant>
      <vt:variant>
        <vt:i4>0</vt:i4>
      </vt:variant>
      <vt:variant>
        <vt:i4>5</vt:i4>
      </vt:variant>
      <vt:variant>
        <vt:lpwstr/>
      </vt:variant>
      <vt:variant>
        <vt:lpwstr>_Toc381881500</vt:lpwstr>
      </vt:variant>
      <vt:variant>
        <vt:i4>2031678</vt:i4>
      </vt:variant>
      <vt:variant>
        <vt:i4>368</vt:i4>
      </vt:variant>
      <vt:variant>
        <vt:i4>0</vt:i4>
      </vt:variant>
      <vt:variant>
        <vt:i4>5</vt:i4>
      </vt:variant>
      <vt:variant>
        <vt:lpwstr/>
      </vt:variant>
      <vt:variant>
        <vt:lpwstr>_Toc381881499</vt:lpwstr>
      </vt:variant>
      <vt:variant>
        <vt:i4>2031678</vt:i4>
      </vt:variant>
      <vt:variant>
        <vt:i4>362</vt:i4>
      </vt:variant>
      <vt:variant>
        <vt:i4>0</vt:i4>
      </vt:variant>
      <vt:variant>
        <vt:i4>5</vt:i4>
      </vt:variant>
      <vt:variant>
        <vt:lpwstr/>
      </vt:variant>
      <vt:variant>
        <vt:lpwstr>_Toc381881498</vt:lpwstr>
      </vt:variant>
      <vt:variant>
        <vt:i4>2031678</vt:i4>
      </vt:variant>
      <vt:variant>
        <vt:i4>356</vt:i4>
      </vt:variant>
      <vt:variant>
        <vt:i4>0</vt:i4>
      </vt:variant>
      <vt:variant>
        <vt:i4>5</vt:i4>
      </vt:variant>
      <vt:variant>
        <vt:lpwstr/>
      </vt:variant>
      <vt:variant>
        <vt:lpwstr>_Toc381881497</vt:lpwstr>
      </vt:variant>
      <vt:variant>
        <vt:i4>2031678</vt:i4>
      </vt:variant>
      <vt:variant>
        <vt:i4>350</vt:i4>
      </vt:variant>
      <vt:variant>
        <vt:i4>0</vt:i4>
      </vt:variant>
      <vt:variant>
        <vt:i4>5</vt:i4>
      </vt:variant>
      <vt:variant>
        <vt:lpwstr/>
      </vt:variant>
      <vt:variant>
        <vt:lpwstr>_Toc381881496</vt:lpwstr>
      </vt:variant>
      <vt:variant>
        <vt:i4>2031678</vt:i4>
      </vt:variant>
      <vt:variant>
        <vt:i4>344</vt:i4>
      </vt:variant>
      <vt:variant>
        <vt:i4>0</vt:i4>
      </vt:variant>
      <vt:variant>
        <vt:i4>5</vt:i4>
      </vt:variant>
      <vt:variant>
        <vt:lpwstr/>
      </vt:variant>
      <vt:variant>
        <vt:lpwstr>_Toc381881495</vt:lpwstr>
      </vt:variant>
      <vt:variant>
        <vt:i4>2031678</vt:i4>
      </vt:variant>
      <vt:variant>
        <vt:i4>338</vt:i4>
      </vt:variant>
      <vt:variant>
        <vt:i4>0</vt:i4>
      </vt:variant>
      <vt:variant>
        <vt:i4>5</vt:i4>
      </vt:variant>
      <vt:variant>
        <vt:lpwstr/>
      </vt:variant>
      <vt:variant>
        <vt:lpwstr>_Toc381881494</vt:lpwstr>
      </vt:variant>
      <vt:variant>
        <vt:i4>2031678</vt:i4>
      </vt:variant>
      <vt:variant>
        <vt:i4>332</vt:i4>
      </vt:variant>
      <vt:variant>
        <vt:i4>0</vt:i4>
      </vt:variant>
      <vt:variant>
        <vt:i4>5</vt:i4>
      </vt:variant>
      <vt:variant>
        <vt:lpwstr/>
      </vt:variant>
      <vt:variant>
        <vt:lpwstr>_Toc381881493</vt:lpwstr>
      </vt:variant>
      <vt:variant>
        <vt:i4>2031678</vt:i4>
      </vt:variant>
      <vt:variant>
        <vt:i4>326</vt:i4>
      </vt:variant>
      <vt:variant>
        <vt:i4>0</vt:i4>
      </vt:variant>
      <vt:variant>
        <vt:i4>5</vt:i4>
      </vt:variant>
      <vt:variant>
        <vt:lpwstr/>
      </vt:variant>
      <vt:variant>
        <vt:lpwstr>_Toc381881492</vt:lpwstr>
      </vt:variant>
      <vt:variant>
        <vt:i4>2031678</vt:i4>
      </vt:variant>
      <vt:variant>
        <vt:i4>320</vt:i4>
      </vt:variant>
      <vt:variant>
        <vt:i4>0</vt:i4>
      </vt:variant>
      <vt:variant>
        <vt:i4>5</vt:i4>
      </vt:variant>
      <vt:variant>
        <vt:lpwstr/>
      </vt:variant>
      <vt:variant>
        <vt:lpwstr>_Toc381881491</vt:lpwstr>
      </vt:variant>
      <vt:variant>
        <vt:i4>2031678</vt:i4>
      </vt:variant>
      <vt:variant>
        <vt:i4>314</vt:i4>
      </vt:variant>
      <vt:variant>
        <vt:i4>0</vt:i4>
      </vt:variant>
      <vt:variant>
        <vt:i4>5</vt:i4>
      </vt:variant>
      <vt:variant>
        <vt:lpwstr/>
      </vt:variant>
      <vt:variant>
        <vt:lpwstr>_Toc381881490</vt:lpwstr>
      </vt:variant>
      <vt:variant>
        <vt:i4>1966142</vt:i4>
      </vt:variant>
      <vt:variant>
        <vt:i4>308</vt:i4>
      </vt:variant>
      <vt:variant>
        <vt:i4>0</vt:i4>
      </vt:variant>
      <vt:variant>
        <vt:i4>5</vt:i4>
      </vt:variant>
      <vt:variant>
        <vt:lpwstr/>
      </vt:variant>
      <vt:variant>
        <vt:lpwstr>_Toc381881489</vt:lpwstr>
      </vt:variant>
      <vt:variant>
        <vt:i4>1966142</vt:i4>
      </vt:variant>
      <vt:variant>
        <vt:i4>302</vt:i4>
      </vt:variant>
      <vt:variant>
        <vt:i4>0</vt:i4>
      </vt:variant>
      <vt:variant>
        <vt:i4>5</vt:i4>
      </vt:variant>
      <vt:variant>
        <vt:lpwstr/>
      </vt:variant>
      <vt:variant>
        <vt:lpwstr>_Toc381881488</vt:lpwstr>
      </vt:variant>
      <vt:variant>
        <vt:i4>1966142</vt:i4>
      </vt:variant>
      <vt:variant>
        <vt:i4>296</vt:i4>
      </vt:variant>
      <vt:variant>
        <vt:i4>0</vt:i4>
      </vt:variant>
      <vt:variant>
        <vt:i4>5</vt:i4>
      </vt:variant>
      <vt:variant>
        <vt:lpwstr/>
      </vt:variant>
      <vt:variant>
        <vt:lpwstr>_Toc381881487</vt:lpwstr>
      </vt:variant>
      <vt:variant>
        <vt:i4>1966142</vt:i4>
      </vt:variant>
      <vt:variant>
        <vt:i4>290</vt:i4>
      </vt:variant>
      <vt:variant>
        <vt:i4>0</vt:i4>
      </vt:variant>
      <vt:variant>
        <vt:i4>5</vt:i4>
      </vt:variant>
      <vt:variant>
        <vt:lpwstr/>
      </vt:variant>
      <vt:variant>
        <vt:lpwstr>_Toc381881486</vt:lpwstr>
      </vt:variant>
      <vt:variant>
        <vt:i4>1966142</vt:i4>
      </vt:variant>
      <vt:variant>
        <vt:i4>284</vt:i4>
      </vt:variant>
      <vt:variant>
        <vt:i4>0</vt:i4>
      </vt:variant>
      <vt:variant>
        <vt:i4>5</vt:i4>
      </vt:variant>
      <vt:variant>
        <vt:lpwstr/>
      </vt:variant>
      <vt:variant>
        <vt:lpwstr>_Toc381881485</vt:lpwstr>
      </vt:variant>
      <vt:variant>
        <vt:i4>1966142</vt:i4>
      </vt:variant>
      <vt:variant>
        <vt:i4>278</vt:i4>
      </vt:variant>
      <vt:variant>
        <vt:i4>0</vt:i4>
      </vt:variant>
      <vt:variant>
        <vt:i4>5</vt:i4>
      </vt:variant>
      <vt:variant>
        <vt:lpwstr/>
      </vt:variant>
      <vt:variant>
        <vt:lpwstr>_Toc381881484</vt:lpwstr>
      </vt:variant>
      <vt:variant>
        <vt:i4>1966142</vt:i4>
      </vt:variant>
      <vt:variant>
        <vt:i4>272</vt:i4>
      </vt:variant>
      <vt:variant>
        <vt:i4>0</vt:i4>
      </vt:variant>
      <vt:variant>
        <vt:i4>5</vt:i4>
      </vt:variant>
      <vt:variant>
        <vt:lpwstr/>
      </vt:variant>
      <vt:variant>
        <vt:lpwstr>_Toc381881483</vt:lpwstr>
      </vt:variant>
      <vt:variant>
        <vt:i4>1966142</vt:i4>
      </vt:variant>
      <vt:variant>
        <vt:i4>266</vt:i4>
      </vt:variant>
      <vt:variant>
        <vt:i4>0</vt:i4>
      </vt:variant>
      <vt:variant>
        <vt:i4>5</vt:i4>
      </vt:variant>
      <vt:variant>
        <vt:lpwstr/>
      </vt:variant>
      <vt:variant>
        <vt:lpwstr>_Toc381881482</vt:lpwstr>
      </vt:variant>
      <vt:variant>
        <vt:i4>1966142</vt:i4>
      </vt:variant>
      <vt:variant>
        <vt:i4>260</vt:i4>
      </vt:variant>
      <vt:variant>
        <vt:i4>0</vt:i4>
      </vt:variant>
      <vt:variant>
        <vt:i4>5</vt:i4>
      </vt:variant>
      <vt:variant>
        <vt:lpwstr/>
      </vt:variant>
      <vt:variant>
        <vt:lpwstr>_Toc381881481</vt:lpwstr>
      </vt:variant>
      <vt:variant>
        <vt:i4>1966142</vt:i4>
      </vt:variant>
      <vt:variant>
        <vt:i4>254</vt:i4>
      </vt:variant>
      <vt:variant>
        <vt:i4>0</vt:i4>
      </vt:variant>
      <vt:variant>
        <vt:i4>5</vt:i4>
      </vt:variant>
      <vt:variant>
        <vt:lpwstr/>
      </vt:variant>
      <vt:variant>
        <vt:lpwstr>_Toc381881480</vt:lpwstr>
      </vt:variant>
      <vt:variant>
        <vt:i4>1114174</vt:i4>
      </vt:variant>
      <vt:variant>
        <vt:i4>248</vt:i4>
      </vt:variant>
      <vt:variant>
        <vt:i4>0</vt:i4>
      </vt:variant>
      <vt:variant>
        <vt:i4>5</vt:i4>
      </vt:variant>
      <vt:variant>
        <vt:lpwstr/>
      </vt:variant>
      <vt:variant>
        <vt:lpwstr>_Toc381881479</vt:lpwstr>
      </vt:variant>
      <vt:variant>
        <vt:i4>1114174</vt:i4>
      </vt:variant>
      <vt:variant>
        <vt:i4>242</vt:i4>
      </vt:variant>
      <vt:variant>
        <vt:i4>0</vt:i4>
      </vt:variant>
      <vt:variant>
        <vt:i4>5</vt:i4>
      </vt:variant>
      <vt:variant>
        <vt:lpwstr/>
      </vt:variant>
      <vt:variant>
        <vt:lpwstr>_Toc381881478</vt:lpwstr>
      </vt:variant>
      <vt:variant>
        <vt:i4>1114174</vt:i4>
      </vt:variant>
      <vt:variant>
        <vt:i4>236</vt:i4>
      </vt:variant>
      <vt:variant>
        <vt:i4>0</vt:i4>
      </vt:variant>
      <vt:variant>
        <vt:i4>5</vt:i4>
      </vt:variant>
      <vt:variant>
        <vt:lpwstr/>
      </vt:variant>
      <vt:variant>
        <vt:lpwstr>_Toc381881477</vt:lpwstr>
      </vt:variant>
      <vt:variant>
        <vt:i4>1114174</vt:i4>
      </vt:variant>
      <vt:variant>
        <vt:i4>230</vt:i4>
      </vt:variant>
      <vt:variant>
        <vt:i4>0</vt:i4>
      </vt:variant>
      <vt:variant>
        <vt:i4>5</vt:i4>
      </vt:variant>
      <vt:variant>
        <vt:lpwstr/>
      </vt:variant>
      <vt:variant>
        <vt:lpwstr>_Toc381881476</vt:lpwstr>
      </vt:variant>
      <vt:variant>
        <vt:i4>1114174</vt:i4>
      </vt:variant>
      <vt:variant>
        <vt:i4>224</vt:i4>
      </vt:variant>
      <vt:variant>
        <vt:i4>0</vt:i4>
      </vt:variant>
      <vt:variant>
        <vt:i4>5</vt:i4>
      </vt:variant>
      <vt:variant>
        <vt:lpwstr/>
      </vt:variant>
      <vt:variant>
        <vt:lpwstr>_Toc381881475</vt:lpwstr>
      </vt:variant>
      <vt:variant>
        <vt:i4>1114174</vt:i4>
      </vt:variant>
      <vt:variant>
        <vt:i4>218</vt:i4>
      </vt:variant>
      <vt:variant>
        <vt:i4>0</vt:i4>
      </vt:variant>
      <vt:variant>
        <vt:i4>5</vt:i4>
      </vt:variant>
      <vt:variant>
        <vt:lpwstr/>
      </vt:variant>
      <vt:variant>
        <vt:lpwstr>_Toc381881474</vt:lpwstr>
      </vt:variant>
      <vt:variant>
        <vt:i4>1114174</vt:i4>
      </vt:variant>
      <vt:variant>
        <vt:i4>212</vt:i4>
      </vt:variant>
      <vt:variant>
        <vt:i4>0</vt:i4>
      </vt:variant>
      <vt:variant>
        <vt:i4>5</vt:i4>
      </vt:variant>
      <vt:variant>
        <vt:lpwstr/>
      </vt:variant>
      <vt:variant>
        <vt:lpwstr>_Toc381881473</vt:lpwstr>
      </vt:variant>
      <vt:variant>
        <vt:i4>1114174</vt:i4>
      </vt:variant>
      <vt:variant>
        <vt:i4>206</vt:i4>
      </vt:variant>
      <vt:variant>
        <vt:i4>0</vt:i4>
      </vt:variant>
      <vt:variant>
        <vt:i4>5</vt:i4>
      </vt:variant>
      <vt:variant>
        <vt:lpwstr/>
      </vt:variant>
      <vt:variant>
        <vt:lpwstr>_Toc381881472</vt:lpwstr>
      </vt:variant>
      <vt:variant>
        <vt:i4>1114174</vt:i4>
      </vt:variant>
      <vt:variant>
        <vt:i4>200</vt:i4>
      </vt:variant>
      <vt:variant>
        <vt:i4>0</vt:i4>
      </vt:variant>
      <vt:variant>
        <vt:i4>5</vt:i4>
      </vt:variant>
      <vt:variant>
        <vt:lpwstr/>
      </vt:variant>
      <vt:variant>
        <vt:lpwstr>_Toc381881471</vt:lpwstr>
      </vt:variant>
      <vt:variant>
        <vt:i4>1114174</vt:i4>
      </vt:variant>
      <vt:variant>
        <vt:i4>194</vt:i4>
      </vt:variant>
      <vt:variant>
        <vt:i4>0</vt:i4>
      </vt:variant>
      <vt:variant>
        <vt:i4>5</vt:i4>
      </vt:variant>
      <vt:variant>
        <vt:lpwstr/>
      </vt:variant>
      <vt:variant>
        <vt:lpwstr>_Toc381881470</vt:lpwstr>
      </vt:variant>
      <vt:variant>
        <vt:i4>1048638</vt:i4>
      </vt:variant>
      <vt:variant>
        <vt:i4>188</vt:i4>
      </vt:variant>
      <vt:variant>
        <vt:i4>0</vt:i4>
      </vt:variant>
      <vt:variant>
        <vt:i4>5</vt:i4>
      </vt:variant>
      <vt:variant>
        <vt:lpwstr/>
      </vt:variant>
      <vt:variant>
        <vt:lpwstr>_Toc381881469</vt:lpwstr>
      </vt:variant>
      <vt:variant>
        <vt:i4>1048638</vt:i4>
      </vt:variant>
      <vt:variant>
        <vt:i4>182</vt:i4>
      </vt:variant>
      <vt:variant>
        <vt:i4>0</vt:i4>
      </vt:variant>
      <vt:variant>
        <vt:i4>5</vt:i4>
      </vt:variant>
      <vt:variant>
        <vt:lpwstr/>
      </vt:variant>
      <vt:variant>
        <vt:lpwstr>_Toc381881468</vt:lpwstr>
      </vt:variant>
      <vt:variant>
        <vt:i4>1048638</vt:i4>
      </vt:variant>
      <vt:variant>
        <vt:i4>176</vt:i4>
      </vt:variant>
      <vt:variant>
        <vt:i4>0</vt:i4>
      </vt:variant>
      <vt:variant>
        <vt:i4>5</vt:i4>
      </vt:variant>
      <vt:variant>
        <vt:lpwstr/>
      </vt:variant>
      <vt:variant>
        <vt:lpwstr>_Toc381881467</vt:lpwstr>
      </vt:variant>
      <vt:variant>
        <vt:i4>1048638</vt:i4>
      </vt:variant>
      <vt:variant>
        <vt:i4>170</vt:i4>
      </vt:variant>
      <vt:variant>
        <vt:i4>0</vt:i4>
      </vt:variant>
      <vt:variant>
        <vt:i4>5</vt:i4>
      </vt:variant>
      <vt:variant>
        <vt:lpwstr/>
      </vt:variant>
      <vt:variant>
        <vt:lpwstr>_Toc381881466</vt:lpwstr>
      </vt:variant>
      <vt:variant>
        <vt:i4>1048638</vt:i4>
      </vt:variant>
      <vt:variant>
        <vt:i4>164</vt:i4>
      </vt:variant>
      <vt:variant>
        <vt:i4>0</vt:i4>
      </vt:variant>
      <vt:variant>
        <vt:i4>5</vt:i4>
      </vt:variant>
      <vt:variant>
        <vt:lpwstr/>
      </vt:variant>
      <vt:variant>
        <vt:lpwstr>_Toc381881465</vt:lpwstr>
      </vt:variant>
      <vt:variant>
        <vt:i4>1048638</vt:i4>
      </vt:variant>
      <vt:variant>
        <vt:i4>158</vt:i4>
      </vt:variant>
      <vt:variant>
        <vt:i4>0</vt:i4>
      </vt:variant>
      <vt:variant>
        <vt:i4>5</vt:i4>
      </vt:variant>
      <vt:variant>
        <vt:lpwstr/>
      </vt:variant>
      <vt:variant>
        <vt:lpwstr>_Toc381881464</vt:lpwstr>
      </vt:variant>
      <vt:variant>
        <vt:i4>1048638</vt:i4>
      </vt:variant>
      <vt:variant>
        <vt:i4>152</vt:i4>
      </vt:variant>
      <vt:variant>
        <vt:i4>0</vt:i4>
      </vt:variant>
      <vt:variant>
        <vt:i4>5</vt:i4>
      </vt:variant>
      <vt:variant>
        <vt:lpwstr/>
      </vt:variant>
      <vt:variant>
        <vt:lpwstr>_Toc381881463</vt:lpwstr>
      </vt:variant>
      <vt:variant>
        <vt:i4>1048638</vt:i4>
      </vt:variant>
      <vt:variant>
        <vt:i4>146</vt:i4>
      </vt:variant>
      <vt:variant>
        <vt:i4>0</vt:i4>
      </vt:variant>
      <vt:variant>
        <vt:i4>5</vt:i4>
      </vt:variant>
      <vt:variant>
        <vt:lpwstr/>
      </vt:variant>
      <vt:variant>
        <vt:lpwstr>_Toc381881461</vt:lpwstr>
      </vt:variant>
      <vt:variant>
        <vt:i4>1048638</vt:i4>
      </vt:variant>
      <vt:variant>
        <vt:i4>140</vt:i4>
      </vt:variant>
      <vt:variant>
        <vt:i4>0</vt:i4>
      </vt:variant>
      <vt:variant>
        <vt:i4>5</vt:i4>
      </vt:variant>
      <vt:variant>
        <vt:lpwstr/>
      </vt:variant>
      <vt:variant>
        <vt:lpwstr>_Toc381881460</vt:lpwstr>
      </vt:variant>
      <vt:variant>
        <vt:i4>1245246</vt:i4>
      </vt:variant>
      <vt:variant>
        <vt:i4>134</vt:i4>
      </vt:variant>
      <vt:variant>
        <vt:i4>0</vt:i4>
      </vt:variant>
      <vt:variant>
        <vt:i4>5</vt:i4>
      </vt:variant>
      <vt:variant>
        <vt:lpwstr/>
      </vt:variant>
      <vt:variant>
        <vt:lpwstr>_Toc381881459</vt:lpwstr>
      </vt:variant>
      <vt:variant>
        <vt:i4>1245246</vt:i4>
      </vt:variant>
      <vt:variant>
        <vt:i4>128</vt:i4>
      </vt:variant>
      <vt:variant>
        <vt:i4>0</vt:i4>
      </vt:variant>
      <vt:variant>
        <vt:i4>5</vt:i4>
      </vt:variant>
      <vt:variant>
        <vt:lpwstr/>
      </vt:variant>
      <vt:variant>
        <vt:lpwstr>_Toc381881458</vt:lpwstr>
      </vt:variant>
      <vt:variant>
        <vt:i4>1245246</vt:i4>
      </vt:variant>
      <vt:variant>
        <vt:i4>122</vt:i4>
      </vt:variant>
      <vt:variant>
        <vt:i4>0</vt:i4>
      </vt:variant>
      <vt:variant>
        <vt:i4>5</vt:i4>
      </vt:variant>
      <vt:variant>
        <vt:lpwstr/>
      </vt:variant>
      <vt:variant>
        <vt:lpwstr>_Toc381881457</vt:lpwstr>
      </vt:variant>
      <vt:variant>
        <vt:i4>1245246</vt:i4>
      </vt:variant>
      <vt:variant>
        <vt:i4>116</vt:i4>
      </vt:variant>
      <vt:variant>
        <vt:i4>0</vt:i4>
      </vt:variant>
      <vt:variant>
        <vt:i4>5</vt:i4>
      </vt:variant>
      <vt:variant>
        <vt:lpwstr/>
      </vt:variant>
      <vt:variant>
        <vt:lpwstr>_Toc381881456</vt:lpwstr>
      </vt:variant>
      <vt:variant>
        <vt:i4>1245246</vt:i4>
      </vt:variant>
      <vt:variant>
        <vt:i4>110</vt:i4>
      </vt:variant>
      <vt:variant>
        <vt:i4>0</vt:i4>
      </vt:variant>
      <vt:variant>
        <vt:i4>5</vt:i4>
      </vt:variant>
      <vt:variant>
        <vt:lpwstr/>
      </vt:variant>
      <vt:variant>
        <vt:lpwstr>_Toc381881455</vt:lpwstr>
      </vt:variant>
      <vt:variant>
        <vt:i4>1245246</vt:i4>
      </vt:variant>
      <vt:variant>
        <vt:i4>104</vt:i4>
      </vt:variant>
      <vt:variant>
        <vt:i4>0</vt:i4>
      </vt:variant>
      <vt:variant>
        <vt:i4>5</vt:i4>
      </vt:variant>
      <vt:variant>
        <vt:lpwstr/>
      </vt:variant>
      <vt:variant>
        <vt:lpwstr>_Toc381881454</vt:lpwstr>
      </vt:variant>
      <vt:variant>
        <vt:i4>1245246</vt:i4>
      </vt:variant>
      <vt:variant>
        <vt:i4>98</vt:i4>
      </vt:variant>
      <vt:variant>
        <vt:i4>0</vt:i4>
      </vt:variant>
      <vt:variant>
        <vt:i4>5</vt:i4>
      </vt:variant>
      <vt:variant>
        <vt:lpwstr/>
      </vt:variant>
      <vt:variant>
        <vt:lpwstr>_Toc381881453</vt:lpwstr>
      </vt:variant>
      <vt:variant>
        <vt:i4>1245246</vt:i4>
      </vt:variant>
      <vt:variant>
        <vt:i4>92</vt:i4>
      </vt:variant>
      <vt:variant>
        <vt:i4>0</vt:i4>
      </vt:variant>
      <vt:variant>
        <vt:i4>5</vt:i4>
      </vt:variant>
      <vt:variant>
        <vt:lpwstr/>
      </vt:variant>
      <vt:variant>
        <vt:lpwstr>_Toc381881452</vt:lpwstr>
      </vt:variant>
      <vt:variant>
        <vt:i4>1245246</vt:i4>
      </vt:variant>
      <vt:variant>
        <vt:i4>86</vt:i4>
      </vt:variant>
      <vt:variant>
        <vt:i4>0</vt:i4>
      </vt:variant>
      <vt:variant>
        <vt:i4>5</vt:i4>
      </vt:variant>
      <vt:variant>
        <vt:lpwstr/>
      </vt:variant>
      <vt:variant>
        <vt:lpwstr>_Toc381881451</vt:lpwstr>
      </vt:variant>
      <vt:variant>
        <vt:i4>1245246</vt:i4>
      </vt:variant>
      <vt:variant>
        <vt:i4>80</vt:i4>
      </vt:variant>
      <vt:variant>
        <vt:i4>0</vt:i4>
      </vt:variant>
      <vt:variant>
        <vt:i4>5</vt:i4>
      </vt:variant>
      <vt:variant>
        <vt:lpwstr/>
      </vt:variant>
      <vt:variant>
        <vt:lpwstr>_Toc381881450</vt:lpwstr>
      </vt:variant>
      <vt:variant>
        <vt:i4>1179710</vt:i4>
      </vt:variant>
      <vt:variant>
        <vt:i4>74</vt:i4>
      </vt:variant>
      <vt:variant>
        <vt:i4>0</vt:i4>
      </vt:variant>
      <vt:variant>
        <vt:i4>5</vt:i4>
      </vt:variant>
      <vt:variant>
        <vt:lpwstr/>
      </vt:variant>
      <vt:variant>
        <vt:lpwstr>_Toc381881449</vt:lpwstr>
      </vt:variant>
      <vt:variant>
        <vt:i4>1179710</vt:i4>
      </vt:variant>
      <vt:variant>
        <vt:i4>68</vt:i4>
      </vt:variant>
      <vt:variant>
        <vt:i4>0</vt:i4>
      </vt:variant>
      <vt:variant>
        <vt:i4>5</vt:i4>
      </vt:variant>
      <vt:variant>
        <vt:lpwstr/>
      </vt:variant>
      <vt:variant>
        <vt:lpwstr>_Toc381881448</vt:lpwstr>
      </vt:variant>
      <vt:variant>
        <vt:i4>1179710</vt:i4>
      </vt:variant>
      <vt:variant>
        <vt:i4>62</vt:i4>
      </vt:variant>
      <vt:variant>
        <vt:i4>0</vt:i4>
      </vt:variant>
      <vt:variant>
        <vt:i4>5</vt:i4>
      </vt:variant>
      <vt:variant>
        <vt:lpwstr/>
      </vt:variant>
      <vt:variant>
        <vt:lpwstr>_Toc381881447</vt:lpwstr>
      </vt:variant>
      <vt:variant>
        <vt:i4>1179710</vt:i4>
      </vt:variant>
      <vt:variant>
        <vt:i4>56</vt:i4>
      </vt:variant>
      <vt:variant>
        <vt:i4>0</vt:i4>
      </vt:variant>
      <vt:variant>
        <vt:i4>5</vt:i4>
      </vt:variant>
      <vt:variant>
        <vt:lpwstr/>
      </vt:variant>
      <vt:variant>
        <vt:lpwstr>_Toc381881446</vt:lpwstr>
      </vt:variant>
      <vt:variant>
        <vt:i4>1179710</vt:i4>
      </vt:variant>
      <vt:variant>
        <vt:i4>50</vt:i4>
      </vt:variant>
      <vt:variant>
        <vt:i4>0</vt:i4>
      </vt:variant>
      <vt:variant>
        <vt:i4>5</vt:i4>
      </vt:variant>
      <vt:variant>
        <vt:lpwstr/>
      </vt:variant>
      <vt:variant>
        <vt:lpwstr>_Toc381881445</vt:lpwstr>
      </vt:variant>
      <vt:variant>
        <vt:i4>1179710</vt:i4>
      </vt:variant>
      <vt:variant>
        <vt:i4>44</vt:i4>
      </vt:variant>
      <vt:variant>
        <vt:i4>0</vt:i4>
      </vt:variant>
      <vt:variant>
        <vt:i4>5</vt:i4>
      </vt:variant>
      <vt:variant>
        <vt:lpwstr/>
      </vt:variant>
      <vt:variant>
        <vt:lpwstr>_Toc381881444</vt:lpwstr>
      </vt:variant>
      <vt:variant>
        <vt:i4>1179710</vt:i4>
      </vt:variant>
      <vt:variant>
        <vt:i4>38</vt:i4>
      </vt:variant>
      <vt:variant>
        <vt:i4>0</vt:i4>
      </vt:variant>
      <vt:variant>
        <vt:i4>5</vt:i4>
      </vt:variant>
      <vt:variant>
        <vt:lpwstr/>
      </vt:variant>
      <vt:variant>
        <vt:lpwstr>_Toc381881443</vt:lpwstr>
      </vt:variant>
      <vt:variant>
        <vt:i4>1179710</vt:i4>
      </vt:variant>
      <vt:variant>
        <vt:i4>32</vt:i4>
      </vt:variant>
      <vt:variant>
        <vt:i4>0</vt:i4>
      </vt:variant>
      <vt:variant>
        <vt:i4>5</vt:i4>
      </vt:variant>
      <vt:variant>
        <vt:lpwstr/>
      </vt:variant>
      <vt:variant>
        <vt:lpwstr>_Toc381881442</vt:lpwstr>
      </vt:variant>
      <vt:variant>
        <vt:i4>1179710</vt:i4>
      </vt:variant>
      <vt:variant>
        <vt:i4>26</vt:i4>
      </vt:variant>
      <vt:variant>
        <vt:i4>0</vt:i4>
      </vt:variant>
      <vt:variant>
        <vt:i4>5</vt:i4>
      </vt:variant>
      <vt:variant>
        <vt:lpwstr/>
      </vt:variant>
      <vt:variant>
        <vt:lpwstr>_Toc381881441</vt:lpwstr>
      </vt:variant>
      <vt:variant>
        <vt:i4>1179710</vt:i4>
      </vt:variant>
      <vt:variant>
        <vt:i4>20</vt:i4>
      </vt:variant>
      <vt:variant>
        <vt:i4>0</vt:i4>
      </vt:variant>
      <vt:variant>
        <vt:i4>5</vt:i4>
      </vt:variant>
      <vt:variant>
        <vt:lpwstr/>
      </vt:variant>
      <vt:variant>
        <vt:lpwstr>_Toc381881440</vt:lpwstr>
      </vt:variant>
      <vt:variant>
        <vt:i4>1376318</vt:i4>
      </vt:variant>
      <vt:variant>
        <vt:i4>14</vt:i4>
      </vt:variant>
      <vt:variant>
        <vt:i4>0</vt:i4>
      </vt:variant>
      <vt:variant>
        <vt:i4>5</vt:i4>
      </vt:variant>
      <vt:variant>
        <vt:lpwstr/>
      </vt:variant>
      <vt:variant>
        <vt:lpwstr>_Toc381881439</vt:lpwstr>
      </vt:variant>
      <vt:variant>
        <vt:i4>3670030</vt:i4>
      </vt:variant>
      <vt:variant>
        <vt:i4>29835</vt:i4>
      </vt:variant>
      <vt:variant>
        <vt:i4>1028</vt:i4>
      </vt:variant>
      <vt:variant>
        <vt:i4>1</vt:i4>
      </vt:variant>
      <vt:variant>
        <vt:lpwstr>cid:image001.png@01CF2F1A.C8E13010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Document</dc:title>
  <dc:subject>Health Risk Assessment</dc:subject>
  <dc:creator>Rob Proper</dc:creator>
  <cp:keywords>template, design</cp:keywords>
  <dc:description>HRA Core System Design Document</dc:description>
  <cp:lastModifiedBy>Rasband, Cheryl (SAIC)</cp:lastModifiedBy>
  <cp:revision>13</cp:revision>
  <cp:lastPrinted>2014-10-14T19:15:00Z</cp:lastPrinted>
  <dcterms:created xsi:type="dcterms:W3CDTF">2014-10-07T19:19:00Z</dcterms:created>
  <dcterms:modified xsi:type="dcterms:W3CDTF">2014-10-14T22:21:00Z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ategory0">
    <vt:lpwstr>6</vt:lpwstr>
  </property>
  <property fmtid="{D5CDD505-2E9C-101B-9397-08002B2CF9AE}" pid="4" name="Scope">
    <vt:lpwstr>2</vt:lpwstr>
  </property>
  <property fmtid="{D5CDD505-2E9C-101B-9397-08002B2CF9AE}" pid="5" name="Order">
    <vt:lpwstr>2000.00000000000</vt:lpwstr>
  </property>
  <property fmtid="{D5CDD505-2E9C-101B-9397-08002B2CF9AE}" pid="6" name="ContentType">
    <vt:lpwstr>Document</vt:lpwstr>
  </property>
  <property fmtid="{D5CDD505-2E9C-101B-9397-08002B2CF9AE}" pid="7" name="ContentTypeId">
    <vt:lpwstr>0x010100C2EDB7E5224D79488E337AA80C3F7317</vt:lpwstr>
  </property>
  <property fmtid="{D5CDD505-2E9C-101B-9397-08002B2CF9AE}" pid="8" name="TemplateUrl">
    <vt:lpwstr/>
  </property>
  <property fmtid="{D5CDD505-2E9C-101B-9397-08002B2CF9AE}" pid="9" name="Process ID">
    <vt:lpwstr>2</vt:lpwstr>
  </property>
  <property fmtid="{D5CDD505-2E9C-101B-9397-08002B2CF9AE}" pid="10" name="Responsible Role">
    <vt:lpwstr>14</vt:lpwstr>
  </property>
  <property fmtid="{D5CDD505-2E9C-101B-9397-08002B2CF9AE}" pid="11" name="xd_ProgID">
    <vt:lpwstr/>
  </property>
  <property fmtid="{D5CDD505-2E9C-101B-9397-08002B2CF9AE}" pid="12" name="Artifact Owner">
    <vt:lpwstr>6</vt:lpwstr>
  </property>
  <property fmtid="{D5CDD505-2E9C-101B-9397-08002B2CF9AE}" pid="13" name="MetaInfo">
    <vt:lpwstr/>
  </property>
  <property fmtid="{D5CDD505-2E9C-101B-9397-08002B2CF9AE}" pid="14" name="Checked-out Note">
    <vt:lpwstr/>
  </property>
  <property fmtid="{D5CDD505-2E9C-101B-9397-08002B2CF9AE}" pid="15" name="Required for National Release">
    <vt:lpwstr>1</vt:lpwstr>
  </property>
  <property fmtid="{D5CDD505-2E9C-101B-9397-08002B2CF9AE}" pid="16" name="Required for PMAS">
    <vt:lpwstr>1</vt:lpwstr>
  </property>
  <property fmtid="{D5CDD505-2E9C-101B-9397-08002B2CF9AE}" pid="17" name="Required by PMAS">
    <vt:lpwstr>1</vt:lpwstr>
  </property>
  <property fmtid="{D5CDD505-2E9C-101B-9397-08002B2CF9AE}" pid="18" name="Required by National Release">
    <vt:lpwstr>1</vt:lpwstr>
  </property>
  <property fmtid="{D5CDD505-2E9C-101B-9397-08002B2CF9AE}" pid="19" name="Sample">
    <vt:lpwstr>0</vt:lpwstr>
  </property>
  <property fmtid="{D5CDD505-2E9C-101B-9397-08002B2CF9AE}" pid="20" name="Notes0">
    <vt:lpwstr/>
  </property>
  <property fmtid="{D5CDD505-2E9C-101B-9397-08002B2CF9AE}" pid="21" name="Deliverable">
    <vt:lpwstr>1</vt:lpwstr>
  </property>
  <property fmtid="{D5CDD505-2E9C-101B-9397-08002B2CF9AE}" pid="22" name="TheLinkDocType">
    <vt:lpwstr>Project - Technical</vt:lpwstr>
  </property>
  <property fmtid="{D5CDD505-2E9C-101B-9397-08002B2CF9AE}" pid="23" name="Major Version Number">
    <vt:i4>1</vt:i4>
  </property>
  <property fmtid="{D5CDD505-2E9C-101B-9397-08002B2CF9AE}" pid="24" name="Minor Version Number">
    <vt:i4>2</vt:i4>
  </property>
  <property fmtid="{D5CDD505-2E9C-101B-9397-08002B2CF9AE}" pid="25" name="Project">
    <vt:lpwstr>Health Risk Assessment</vt:lpwstr>
  </property>
  <property fmtid="{D5CDD505-2E9C-101B-9397-08002B2CF9AE}" pid="26" name="_dlc_DocIdItemGuid">
    <vt:lpwstr>6ce6965c-0c13-4525-8c45-ba33cac9d3c8</vt:lpwstr>
  </property>
</Properties>
</file>