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5D9FBF" w14:textId="77777777" w:rsidR="00CA3422" w:rsidRPr="003662D4" w:rsidRDefault="00CA3422" w:rsidP="00CA3422">
      <w:pPr>
        <w:pStyle w:val="Title2"/>
        <w:rPr>
          <w:sz w:val="36"/>
          <w:szCs w:val="36"/>
        </w:rPr>
      </w:pPr>
      <w:bookmarkStart w:id="0" w:name="_Toc13907870"/>
      <w:bookmarkStart w:id="1" w:name="_Toc205632711"/>
      <w:r w:rsidRPr="003662D4">
        <w:rPr>
          <w:sz w:val="36"/>
          <w:szCs w:val="36"/>
        </w:rPr>
        <w:t>Department of Veterans Affairs</w:t>
      </w:r>
    </w:p>
    <w:p w14:paraId="7DC63242" w14:textId="77777777" w:rsidR="00CA3422" w:rsidRPr="003662D4" w:rsidRDefault="00CA3422" w:rsidP="00CA3422">
      <w:pPr>
        <w:pStyle w:val="Title2"/>
      </w:pPr>
    </w:p>
    <w:p w14:paraId="3782FFF1" w14:textId="3904618B" w:rsidR="00CA3422" w:rsidRPr="003662D4" w:rsidRDefault="00834A95" w:rsidP="00CA3422">
      <w:pPr>
        <w:pStyle w:val="CoverTitleInstructions"/>
        <w:rPr>
          <w:rFonts w:ascii="Arial" w:eastAsia="Times New Roman" w:hAnsi="Arial" w:cs="Arial"/>
          <w:b/>
          <w:bCs/>
          <w:i w:val="0"/>
          <w:iCs w:val="0"/>
          <w:color w:val="auto"/>
          <w:sz w:val="28"/>
          <w:szCs w:val="32"/>
          <w:lang w:eastAsia="en-US"/>
        </w:rPr>
      </w:pPr>
      <w:bookmarkStart w:id="2" w:name="_GoBack"/>
      <w:r w:rsidRPr="003662D4">
        <w:rPr>
          <w:rFonts w:ascii="Arial" w:eastAsia="Times New Roman" w:hAnsi="Arial" w:cs="Arial"/>
          <w:b/>
          <w:bCs/>
          <w:i w:val="0"/>
          <w:iCs w:val="0"/>
          <w:color w:val="auto"/>
          <w:sz w:val="28"/>
          <w:szCs w:val="32"/>
          <w:lang w:eastAsia="en-US"/>
        </w:rPr>
        <w:t xml:space="preserve">21-686c </w:t>
      </w:r>
      <w:r w:rsidR="00CA3422" w:rsidRPr="003662D4">
        <w:rPr>
          <w:rFonts w:ascii="Arial" w:eastAsia="Times New Roman" w:hAnsi="Arial" w:cs="Arial"/>
          <w:b/>
          <w:bCs/>
          <w:i w:val="0"/>
          <w:iCs w:val="0"/>
          <w:color w:val="auto"/>
          <w:sz w:val="28"/>
          <w:szCs w:val="32"/>
          <w:lang w:eastAsia="en-US"/>
        </w:rPr>
        <w:t>Form Submission Service (FSS)</w:t>
      </w:r>
    </w:p>
    <w:p w14:paraId="37A1A508" w14:textId="77777777" w:rsidR="00CA3422" w:rsidRPr="003662D4" w:rsidRDefault="00CA3422" w:rsidP="00CA3422">
      <w:pPr>
        <w:pStyle w:val="CoverTitleInstructions"/>
      </w:pPr>
    </w:p>
    <w:p w14:paraId="4F44EDA3" w14:textId="77777777" w:rsidR="00CA3422" w:rsidRPr="003662D4" w:rsidRDefault="00CA3422" w:rsidP="00CA3422">
      <w:pPr>
        <w:pStyle w:val="Title2"/>
      </w:pPr>
      <w:r w:rsidRPr="003662D4">
        <w:t>Service Design Document</w:t>
      </w:r>
    </w:p>
    <w:bookmarkEnd w:id="2"/>
    <w:p w14:paraId="225D55DE" w14:textId="77777777" w:rsidR="00CA3422" w:rsidRPr="003662D4" w:rsidRDefault="00CA3422" w:rsidP="00CA3422">
      <w:pPr>
        <w:pStyle w:val="Title2"/>
      </w:pPr>
    </w:p>
    <w:p w14:paraId="71B3DC58" w14:textId="77777777" w:rsidR="00CA3422" w:rsidRPr="003662D4" w:rsidRDefault="00CA3422" w:rsidP="00CA3422">
      <w:pPr>
        <w:pStyle w:val="Title2"/>
      </w:pPr>
    </w:p>
    <w:p w14:paraId="1C190CBD" w14:textId="77777777" w:rsidR="00CA3422" w:rsidRPr="003662D4" w:rsidRDefault="00CA3422" w:rsidP="00CA3422">
      <w:pPr>
        <w:pStyle w:val="CoverTitleInstructions"/>
        <w:rPr>
          <w:color w:val="auto"/>
        </w:rPr>
      </w:pPr>
      <w:r w:rsidRPr="003662D4">
        <w:rPr>
          <w:noProof/>
          <w:lang w:eastAsia="en-US"/>
        </w:rPr>
        <w:drawing>
          <wp:inline distT="0" distB="0" distL="0" distR="0" wp14:anchorId="7C3F1BCA" wp14:editId="1C1A2093">
            <wp:extent cx="2100580" cy="2100580"/>
            <wp:effectExtent l="0" t="0" r="0" b="0"/>
            <wp:docPr id="1" name="Picture 1" descr="Official seal of the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icial seal of the Department of Veterans Affai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14:paraId="126EF632" w14:textId="77777777" w:rsidR="00CA2285" w:rsidRPr="003662D4" w:rsidRDefault="00CA2285" w:rsidP="00CA3422">
      <w:pPr>
        <w:pStyle w:val="CoverTitleInstructions"/>
        <w:rPr>
          <w:color w:val="auto"/>
        </w:rPr>
      </w:pPr>
    </w:p>
    <w:p w14:paraId="080A7060" w14:textId="77777777" w:rsidR="00CA3422" w:rsidRPr="003662D4" w:rsidRDefault="00CA3422" w:rsidP="00CA3422">
      <w:pPr>
        <w:pStyle w:val="CoverTitleInstructions"/>
        <w:rPr>
          <w:color w:val="auto"/>
        </w:rPr>
      </w:pPr>
    </w:p>
    <w:p w14:paraId="1385D1D1" w14:textId="77777777" w:rsidR="00CA3422" w:rsidRPr="003662D4" w:rsidRDefault="00CA3422" w:rsidP="00CA3422">
      <w:pPr>
        <w:pStyle w:val="CoverTitleInstructions"/>
        <w:rPr>
          <w:b/>
          <w:i w:val="0"/>
          <w:color w:val="auto"/>
        </w:rPr>
      </w:pPr>
    </w:p>
    <w:p w14:paraId="0FCF0895" w14:textId="12C52AFF" w:rsidR="00CA3422" w:rsidRPr="003662D4" w:rsidRDefault="007E0648" w:rsidP="00CA3422">
      <w:pPr>
        <w:pStyle w:val="Title2"/>
      </w:pPr>
      <w:r>
        <w:t>April</w:t>
      </w:r>
      <w:r w:rsidR="00681B71">
        <w:t xml:space="preserve"> 2017</w:t>
      </w:r>
    </w:p>
    <w:p w14:paraId="148904D0" w14:textId="406C9831" w:rsidR="00CA3422" w:rsidRPr="003662D4" w:rsidRDefault="00CA3422" w:rsidP="00CA3422">
      <w:pPr>
        <w:pStyle w:val="Title2"/>
      </w:pPr>
      <w:r w:rsidRPr="003662D4">
        <w:t>Version 0.</w:t>
      </w:r>
      <w:r w:rsidR="007E0648">
        <w:t>10</w:t>
      </w:r>
    </w:p>
    <w:p w14:paraId="678A5A61" w14:textId="77777777" w:rsidR="00CA3422" w:rsidRPr="003662D4" w:rsidRDefault="00CA3422" w:rsidP="00CA3422">
      <w:pPr>
        <w:pStyle w:val="Title2"/>
      </w:pPr>
    </w:p>
    <w:p w14:paraId="41BA2BA2" w14:textId="77777777" w:rsidR="00CA3422" w:rsidRPr="003662D4" w:rsidRDefault="00CA3422" w:rsidP="00CA3422">
      <w:pPr>
        <w:pStyle w:val="Title2"/>
      </w:pPr>
    </w:p>
    <w:p w14:paraId="1E28AB03" w14:textId="77777777" w:rsidR="00CA3422" w:rsidRPr="003662D4" w:rsidRDefault="00CA3422" w:rsidP="00CA3422">
      <w:pPr>
        <w:pStyle w:val="BodyText"/>
      </w:pPr>
    </w:p>
    <w:p w14:paraId="19355EAB" w14:textId="77777777" w:rsidR="00CA3422" w:rsidRPr="003662D4" w:rsidRDefault="00CA3422" w:rsidP="00CA3422">
      <w:pPr>
        <w:pStyle w:val="InstructionalText1"/>
        <w:rPr>
          <w:color w:val="auto"/>
        </w:rPr>
      </w:pPr>
    </w:p>
    <w:p w14:paraId="2F7D9206" w14:textId="77777777" w:rsidR="00CA3422" w:rsidRPr="003662D4" w:rsidRDefault="00CA3422" w:rsidP="00CA3422">
      <w:pPr>
        <w:pStyle w:val="Title2"/>
        <w:sectPr w:rsidR="00CA3422" w:rsidRPr="003662D4" w:rsidSect="00787101">
          <w:pgSz w:w="12240" w:h="15840" w:code="1"/>
          <w:pgMar w:top="1440" w:right="1440" w:bottom="1440" w:left="1440" w:header="720" w:footer="720" w:gutter="0"/>
          <w:pgNumType w:fmt="lowerRoman"/>
          <w:cols w:space="720"/>
          <w:vAlign w:val="center"/>
          <w:docGrid w:linePitch="360"/>
        </w:sectPr>
      </w:pPr>
    </w:p>
    <w:p w14:paraId="7F57CA17" w14:textId="77777777" w:rsidR="00CA3422" w:rsidRPr="003662D4" w:rsidRDefault="00CA3422" w:rsidP="00CA3422">
      <w:pPr>
        <w:pStyle w:val="Title2"/>
      </w:pPr>
      <w:r w:rsidRPr="003662D4">
        <w:lastRenderedPageBreak/>
        <w:t>Revision History</w:t>
      </w:r>
    </w:p>
    <w:tbl>
      <w:tblPr>
        <w:tblW w:w="9765"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64"/>
        <w:gridCol w:w="1080"/>
        <w:gridCol w:w="3612"/>
        <w:gridCol w:w="3109"/>
      </w:tblGrid>
      <w:tr w:rsidR="00CA3422" w:rsidRPr="003662D4" w14:paraId="1A163ABF" w14:textId="77777777" w:rsidTr="00CA3422">
        <w:tc>
          <w:tcPr>
            <w:tcW w:w="1964" w:type="dxa"/>
            <w:shd w:val="clear" w:color="auto" w:fill="D9D9D9"/>
          </w:tcPr>
          <w:p w14:paraId="65F0D35B" w14:textId="77777777" w:rsidR="00CA3422" w:rsidRPr="003662D4" w:rsidRDefault="00CA3422" w:rsidP="00CA3422">
            <w:pPr>
              <w:pStyle w:val="TableHeading"/>
              <w:jc w:val="both"/>
            </w:pPr>
            <w:bookmarkStart w:id="3" w:name="ColumnTitle_1"/>
            <w:bookmarkEnd w:id="3"/>
            <w:r w:rsidRPr="003662D4">
              <w:t>Date</w:t>
            </w:r>
          </w:p>
        </w:tc>
        <w:tc>
          <w:tcPr>
            <w:tcW w:w="1080" w:type="dxa"/>
            <w:shd w:val="clear" w:color="auto" w:fill="D9D9D9"/>
          </w:tcPr>
          <w:p w14:paraId="62E945C3" w14:textId="77777777" w:rsidR="00CA3422" w:rsidRPr="003662D4" w:rsidRDefault="00CA3422" w:rsidP="00CA3422">
            <w:pPr>
              <w:pStyle w:val="TableHeading"/>
            </w:pPr>
            <w:r w:rsidRPr="003662D4">
              <w:t>Version</w:t>
            </w:r>
          </w:p>
        </w:tc>
        <w:tc>
          <w:tcPr>
            <w:tcW w:w="3612" w:type="dxa"/>
            <w:shd w:val="clear" w:color="auto" w:fill="D9D9D9"/>
          </w:tcPr>
          <w:p w14:paraId="2A2645C6" w14:textId="77777777" w:rsidR="00CA3422" w:rsidRPr="003662D4" w:rsidRDefault="00CA3422" w:rsidP="00CA3422">
            <w:pPr>
              <w:pStyle w:val="TableHeading"/>
            </w:pPr>
            <w:r w:rsidRPr="003662D4">
              <w:t>Description</w:t>
            </w:r>
          </w:p>
        </w:tc>
        <w:tc>
          <w:tcPr>
            <w:tcW w:w="3109" w:type="dxa"/>
            <w:shd w:val="clear" w:color="auto" w:fill="D9D9D9"/>
          </w:tcPr>
          <w:p w14:paraId="194F810B" w14:textId="77777777" w:rsidR="00CA3422" w:rsidRPr="003662D4" w:rsidRDefault="00CA3422" w:rsidP="00CA3422">
            <w:pPr>
              <w:pStyle w:val="TableHeading"/>
            </w:pPr>
            <w:r w:rsidRPr="003662D4">
              <w:t>Author</w:t>
            </w:r>
          </w:p>
        </w:tc>
      </w:tr>
      <w:tr w:rsidR="00A35455" w:rsidRPr="003662D4" w14:paraId="31F024B2" w14:textId="77777777" w:rsidTr="00CA3422">
        <w:trPr>
          <w:cantSplit/>
        </w:trPr>
        <w:tc>
          <w:tcPr>
            <w:tcW w:w="1964" w:type="dxa"/>
          </w:tcPr>
          <w:p w14:paraId="61D86A41" w14:textId="1E981940" w:rsidR="00A35455" w:rsidRPr="003662D4" w:rsidRDefault="00A35455" w:rsidP="00A35455">
            <w:pPr>
              <w:pStyle w:val="TableText"/>
              <w:jc w:val="both"/>
              <w:rPr>
                <w:sz w:val="18"/>
              </w:rPr>
            </w:pPr>
            <w:r w:rsidRPr="003662D4">
              <w:rPr>
                <w:sz w:val="18"/>
              </w:rPr>
              <w:t>December 2</w:t>
            </w:r>
            <w:r w:rsidRPr="003662D4">
              <w:rPr>
                <w:sz w:val="18"/>
                <w:vertAlign w:val="superscript"/>
              </w:rPr>
              <w:t>st</w:t>
            </w:r>
            <w:r w:rsidRPr="003662D4">
              <w:rPr>
                <w:sz w:val="18"/>
              </w:rPr>
              <w:t>, 2015</w:t>
            </w:r>
          </w:p>
        </w:tc>
        <w:tc>
          <w:tcPr>
            <w:tcW w:w="1080" w:type="dxa"/>
          </w:tcPr>
          <w:p w14:paraId="46713AA5" w14:textId="37B0F928" w:rsidR="00A35455" w:rsidRPr="003662D4" w:rsidRDefault="00A35455" w:rsidP="00A35455">
            <w:pPr>
              <w:pStyle w:val="TableText"/>
              <w:rPr>
                <w:sz w:val="18"/>
              </w:rPr>
            </w:pPr>
            <w:r w:rsidRPr="003662D4">
              <w:rPr>
                <w:sz w:val="18"/>
              </w:rPr>
              <w:t>0.1</w:t>
            </w:r>
          </w:p>
        </w:tc>
        <w:tc>
          <w:tcPr>
            <w:tcW w:w="3612" w:type="dxa"/>
          </w:tcPr>
          <w:p w14:paraId="00E3AF86" w14:textId="66338287" w:rsidR="00A35455" w:rsidRPr="003662D4" w:rsidRDefault="00A35455" w:rsidP="00A35455">
            <w:pPr>
              <w:pStyle w:val="TableText"/>
              <w:rPr>
                <w:sz w:val="18"/>
              </w:rPr>
            </w:pPr>
            <w:r w:rsidRPr="003662D4">
              <w:rPr>
                <w:sz w:val="18"/>
              </w:rPr>
              <w:t>Initial version</w:t>
            </w:r>
          </w:p>
        </w:tc>
        <w:tc>
          <w:tcPr>
            <w:tcW w:w="3109" w:type="dxa"/>
          </w:tcPr>
          <w:p w14:paraId="39D16A84" w14:textId="23483DC2" w:rsidR="00A35455" w:rsidRPr="003662D4" w:rsidRDefault="00A35455" w:rsidP="00A35455">
            <w:pPr>
              <w:pStyle w:val="TableText"/>
              <w:rPr>
                <w:sz w:val="18"/>
              </w:rPr>
            </w:pPr>
            <w:r w:rsidRPr="003662D4">
              <w:rPr>
                <w:sz w:val="18"/>
              </w:rPr>
              <w:t>EA&amp;I</w:t>
            </w:r>
          </w:p>
        </w:tc>
      </w:tr>
      <w:tr w:rsidR="00A35455" w:rsidRPr="003662D4" w14:paraId="68FFDCE6" w14:textId="77777777" w:rsidTr="00CA3422">
        <w:trPr>
          <w:cantSplit/>
        </w:trPr>
        <w:tc>
          <w:tcPr>
            <w:tcW w:w="1964" w:type="dxa"/>
          </w:tcPr>
          <w:p w14:paraId="605C45FD" w14:textId="3A3FC296" w:rsidR="00A35455" w:rsidRPr="003662D4" w:rsidRDefault="00A35455" w:rsidP="00A35455">
            <w:pPr>
              <w:pStyle w:val="TableText"/>
              <w:jc w:val="both"/>
              <w:rPr>
                <w:sz w:val="18"/>
              </w:rPr>
            </w:pPr>
            <w:r w:rsidRPr="003662D4">
              <w:rPr>
                <w:sz w:val="18"/>
              </w:rPr>
              <w:t>12/15/2015</w:t>
            </w:r>
          </w:p>
        </w:tc>
        <w:tc>
          <w:tcPr>
            <w:tcW w:w="1080" w:type="dxa"/>
          </w:tcPr>
          <w:p w14:paraId="4EF5DE31" w14:textId="415A286E" w:rsidR="00A35455" w:rsidRPr="003662D4" w:rsidRDefault="00A35455" w:rsidP="00A35455">
            <w:pPr>
              <w:pStyle w:val="TableText"/>
              <w:rPr>
                <w:sz w:val="18"/>
              </w:rPr>
            </w:pPr>
            <w:r w:rsidRPr="003662D4">
              <w:rPr>
                <w:sz w:val="18"/>
              </w:rPr>
              <w:t>0.2</w:t>
            </w:r>
          </w:p>
        </w:tc>
        <w:tc>
          <w:tcPr>
            <w:tcW w:w="3612" w:type="dxa"/>
          </w:tcPr>
          <w:p w14:paraId="4959CB20" w14:textId="07F9452E" w:rsidR="00A35455" w:rsidRPr="003662D4" w:rsidRDefault="00A35455" w:rsidP="00A35455">
            <w:pPr>
              <w:pStyle w:val="TableText"/>
              <w:rPr>
                <w:sz w:val="18"/>
              </w:rPr>
            </w:pPr>
            <w:r w:rsidRPr="003662D4">
              <w:rPr>
                <w:sz w:val="18"/>
              </w:rPr>
              <w:t>Created a Common Content document that contains sections that are applicable to all FSS Service Design Documents.</w:t>
            </w:r>
          </w:p>
        </w:tc>
        <w:tc>
          <w:tcPr>
            <w:tcW w:w="3109" w:type="dxa"/>
          </w:tcPr>
          <w:p w14:paraId="14D275DA" w14:textId="21A38E81" w:rsidR="00A35455" w:rsidRPr="003662D4" w:rsidRDefault="00A35455" w:rsidP="00A35455">
            <w:pPr>
              <w:pStyle w:val="TableText"/>
              <w:rPr>
                <w:sz w:val="18"/>
              </w:rPr>
            </w:pPr>
            <w:r w:rsidRPr="003662D4">
              <w:rPr>
                <w:sz w:val="18"/>
              </w:rPr>
              <w:t>VRM/TI</w:t>
            </w:r>
          </w:p>
        </w:tc>
      </w:tr>
      <w:tr w:rsidR="00A35455" w:rsidRPr="003662D4" w14:paraId="6CDAA97D" w14:textId="77777777" w:rsidTr="00CA3422">
        <w:trPr>
          <w:cantSplit/>
        </w:trPr>
        <w:tc>
          <w:tcPr>
            <w:tcW w:w="1964" w:type="dxa"/>
          </w:tcPr>
          <w:p w14:paraId="1AC16377" w14:textId="564F1D30" w:rsidR="00A35455" w:rsidRPr="003662D4" w:rsidRDefault="00A35455" w:rsidP="00A35455">
            <w:pPr>
              <w:pStyle w:val="TableText"/>
              <w:jc w:val="both"/>
              <w:rPr>
                <w:sz w:val="18"/>
              </w:rPr>
            </w:pPr>
            <w:r w:rsidRPr="003662D4">
              <w:rPr>
                <w:sz w:val="18"/>
              </w:rPr>
              <w:t>07/08/2016</w:t>
            </w:r>
          </w:p>
        </w:tc>
        <w:tc>
          <w:tcPr>
            <w:tcW w:w="1080" w:type="dxa"/>
          </w:tcPr>
          <w:p w14:paraId="0811942A" w14:textId="399B142C" w:rsidR="00A35455" w:rsidRPr="003662D4" w:rsidRDefault="00A35455" w:rsidP="00A35455">
            <w:pPr>
              <w:pStyle w:val="TableText"/>
              <w:rPr>
                <w:sz w:val="18"/>
              </w:rPr>
            </w:pPr>
            <w:r w:rsidRPr="003662D4">
              <w:rPr>
                <w:sz w:val="18"/>
              </w:rPr>
              <w:t>0.3</w:t>
            </w:r>
          </w:p>
        </w:tc>
        <w:tc>
          <w:tcPr>
            <w:tcW w:w="3612" w:type="dxa"/>
          </w:tcPr>
          <w:p w14:paraId="256DD11F" w14:textId="7832F533" w:rsidR="00A35455" w:rsidRPr="003662D4" w:rsidRDefault="00A35455" w:rsidP="00A35455">
            <w:pPr>
              <w:pStyle w:val="TableText"/>
              <w:rPr>
                <w:sz w:val="18"/>
              </w:rPr>
            </w:pPr>
            <w:r w:rsidRPr="003662D4">
              <w:rPr>
                <w:sz w:val="18"/>
              </w:rPr>
              <w:t>Updated the VNP processing flow related diagrams and tables based on feedback from BGS and OBPI.</w:t>
            </w:r>
          </w:p>
        </w:tc>
        <w:tc>
          <w:tcPr>
            <w:tcW w:w="3109" w:type="dxa"/>
          </w:tcPr>
          <w:p w14:paraId="00FC5F24" w14:textId="4D1A3AB6" w:rsidR="00A35455" w:rsidRPr="003662D4" w:rsidRDefault="00A35455" w:rsidP="00A35455">
            <w:pPr>
              <w:pStyle w:val="TableText"/>
              <w:rPr>
                <w:sz w:val="18"/>
              </w:rPr>
            </w:pPr>
            <w:r w:rsidRPr="003662D4">
              <w:rPr>
                <w:sz w:val="18"/>
              </w:rPr>
              <w:t>VRM/TI</w:t>
            </w:r>
          </w:p>
        </w:tc>
      </w:tr>
      <w:tr w:rsidR="00A35455" w:rsidRPr="003662D4" w14:paraId="0ADE3792" w14:textId="77777777" w:rsidTr="00CA3422">
        <w:trPr>
          <w:cantSplit/>
        </w:trPr>
        <w:tc>
          <w:tcPr>
            <w:tcW w:w="1964" w:type="dxa"/>
          </w:tcPr>
          <w:p w14:paraId="08574497" w14:textId="4E3047BF" w:rsidR="00A35455" w:rsidRPr="003662D4" w:rsidRDefault="00A35455" w:rsidP="00A35455">
            <w:pPr>
              <w:pStyle w:val="TableText"/>
              <w:jc w:val="both"/>
              <w:rPr>
                <w:sz w:val="18"/>
              </w:rPr>
            </w:pPr>
            <w:r w:rsidRPr="003662D4">
              <w:rPr>
                <w:sz w:val="18"/>
              </w:rPr>
              <w:t>08/01/2016</w:t>
            </w:r>
          </w:p>
        </w:tc>
        <w:tc>
          <w:tcPr>
            <w:tcW w:w="1080" w:type="dxa"/>
          </w:tcPr>
          <w:p w14:paraId="16EF1200" w14:textId="13F6B459" w:rsidR="00A35455" w:rsidRPr="003662D4" w:rsidRDefault="00A35455" w:rsidP="00A35455">
            <w:pPr>
              <w:pStyle w:val="TableText"/>
              <w:rPr>
                <w:sz w:val="18"/>
              </w:rPr>
            </w:pPr>
            <w:r w:rsidRPr="003662D4">
              <w:rPr>
                <w:sz w:val="18"/>
              </w:rPr>
              <w:t>0.4</w:t>
            </w:r>
          </w:p>
        </w:tc>
        <w:tc>
          <w:tcPr>
            <w:tcW w:w="3612" w:type="dxa"/>
          </w:tcPr>
          <w:p w14:paraId="6C9245DE" w14:textId="0256C64D" w:rsidR="00A35455" w:rsidRPr="003662D4" w:rsidRDefault="00A35455" w:rsidP="00A35455">
            <w:pPr>
              <w:pStyle w:val="TableText"/>
              <w:rPr>
                <w:sz w:val="18"/>
              </w:rPr>
            </w:pPr>
            <w:r w:rsidRPr="003662D4">
              <w:rPr>
                <w:sz w:val="18"/>
              </w:rPr>
              <w:t>Updates to include address validation</w:t>
            </w:r>
          </w:p>
        </w:tc>
        <w:tc>
          <w:tcPr>
            <w:tcW w:w="3109" w:type="dxa"/>
          </w:tcPr>
          <w:p w14:paraId="428F3482" w14:textId="3C061FA3" w:rsidR="00A35455" w:rsidRPr="003662D4" w:rsidRDefault="00026E8C" w:rsidP="00A35455">
            <w:pPr>
              <w:pStyle w:val="TableText"/>
              <w:rPr>
                <w:sz w:val="18"/>
              </w:rPr>
            </w:pPr>
            <w:r w:rsidRPr="003662D4">
              <w:rPr>
                <w:sz w:val="18"/>
              </w:rPr>
              <w:t>VRM/TI</w:t>
            </w:r>
          </w:p>
        </w:tc>
      </w:tr>
      <w:tr w:rsidR="00026E8C" w:rsidRPr="003662D4" w14:paraId="106A9CAB" w14:textId="77777777" w:rsidTr="00CA3422">
        <w:trPr>
          <w:cantSplit/>
        </w:trPr>
        <w:tc>
          <w:tcPr>
            <w:tcW w:w="1964" w:type="dxa"/>
          </w:tcPr>
          <w:p w14:paraId="535DD317" w14:textId="650905F7" w:rsidR="00026E8C" w:rsidRPr="003662D4" w:rsidRDefault="00026E8C" w:rsidP="00A35455">
            <w:pPr>
              <w:pStyle w:val="TableText"/>
              <w:jc w:val="both"/>
              <w:rPr>
                <w:sz w:val="18"/>
              </w:rPr>
            </w:pPr>
            <w:r>
              <w:rPr>
                <w:sz w:val="18"/>
              </w:rPr>
              <w:t>09/20/2016</w:t>
            </w:r>
          </w:p>
        </w:tc>
        <w:tc>
          <w:tcPr>
            <w:tcW w:w="1080" w:type="dxa"/>
          </w:tcPr>
          <w:p w14:paraId="51780B3F" w14:textId="2636B743" w:rsidR="00026E8C" w:rsidRPr="003662D4" w:rsidRDefault="00026E8C" w:rsidP="00A35455">
            <w:pPr>
              <w:pStyle w:val="TableText"/>
              <w:rPr>
                <w:sz w:val="18"/>
              </w:rPr>
            </w:pPr>
            <w:r>
              <w:rPr>
                <w:sz w:val="18"/>
              </w:rPr>
              <w:t>0.5</w:t>
            </w:r>
          </w:p>
        </w:tc>
        <w:tc>
          <w:tcPr>
            <w:tcW w:w="3612" w:type="dxa"/>
          </w:tcPr>
          <w:p w14:paraId="1C2159B6" w14:textId="77777777" w:rsidR="00026E8C" w:rsidRDefault="00026E8C" w:rsidP="00A35455">
            <w:pPr>
              <w:pStyle w:val="TableText"/>
              <w:rPr>
                <w:sz w:val="18"/>
              </w:rPr>
            </w:pPr>
            <w:r>
              <w:rPr>
                <w:sz w:val="18"/>
              </w:rPr>
              <w:t xml:space="preserve">Updated driven by the D2D Break Out session 9/2016. </w:t>
            </w:r>
          </w:p>
          <w:p w14:paraId="05544D54" w14:textId="6DC11B50" w:rsidR="00026E8C" w:rsidRPr="003662D4" w:rsidRDefault="00026E8C" w:rsidP="00A35455">
            <w:pPr>
              <w:pStyle w:val="TableText"/>
              <w:rPr>
                <w:sz w:val="18"/>
              </w:rPr>
            </w:pPr>
            <w:r>
              <w:rPr>
                <w:sz w:val="18"/>
              </w:rPr>
              <w:t>General corrections based on feedback from SRA</w:t>
            </w:r>
          </w:p>
        </w:tc>
        <w:tc>
          <w:tcPr>
            <w:tcW w:w="3109" w:type="dxa"/>
          </w:tcPr>
          <w:p w14:paraId="0E27300A" w14:textId="51F88BB4" w:rsidR="00026E8C" w:rsidRPr="003662D4" w:rsidRDefault="00026E8C" w:rsidP="00A35455">
            <w:pPr>
              <w:pStyle w:val="TableText"/>
              <w:rPr>
                <w:sz w:val="18"/>
              </w:rPr>
            </w:pPr>
            <w:r w:rsidRPr="003662D4">
              <w:rPr>
                <w:sz w:val="18"/>
              </w:rPr>
              <w:t>VRM/TI</w:t>
            </w:r>
          </w:p>
        </w:tc>
      </w:tr>
      <w:tr w:rsidR="0042097C" w:rsidRPr="003662D4" w14:paraId="083818DE" w14:textId="77777777" w:rsidTr="00CA3422">
        <w:trPr>
          <w:cantSplit/>
        </w:trPr>
        <w:tc>
          <w:tcPr>
            <w:tcW w:w="1964" w:type="dxa"/>
          </w:tcPr>
          <w:p w14:paraId="5D2EFA2F" w14:textId="6B1EA2C9" w:rsidR="0042097C" w:rsidRDefault="0042097C" w:rsidP="00A35455">
            <w:pPr>
              <w:pStyle w:val="TableText"/>
              <w:jc w:val="both"/>
              <w:rPr>
                <w:sz w:val="18"/>
              </w:rPr>
            </w:pPr>
            <w:r>
              <w:rPr>
                <w:sz w:val="18"/>
              </w:rPr>
              <w:t>11/9/2016</w:t>
            </w:r>
          </w:p>
        </w:tc>
        <w:tc>
          <w:tcPr>
            <w:tcW w:w="1080" w:type="dxa"/>
          </w:tcPr>
          <w:p w14:paraId="6E40D28F" w14:textId="1157E452" w:rsidR="0042097C" w:rsidRDefault="0042097C" w:rsidP="00A35455">
            <w:pPr>
              <w:pStyle w:val="TableText"/>
              <w:rPr>
                <w:sz w:val="18"/>
              </w:rPr>
            </w:pPr>
            <w:r>
              <w:rPr>
                <w:sz w:val="18"/>
              </w:rPr>
              <w:t>0.6</w:t>
            </w:r>
          </w:p>
        </w:tc>
        <w:tc>
          <w:tcPr>
            <w:tcW w:w="3612" w:type="dxa"/>
          </w:tcPr>
          <w:p w14:paraId="47DAB0F5" w14:textId="0C486F05" w:rsidR="0042097C" w:rsidRDefault="0042097C" w:rsidP="0042097C">
            <w:pPr>
              <w:pStyle w:val="TableText"/>
              <w:rPr>
                <w:sz w:val="18"/>
              </w:rPr>
            </w:pPr>
            <w:r>
              <w:rPr>
                <w:sz w:val="18"/>
              </w:rPr>
              <w:t xml:space="preserve">Added “or NULL &gt;&lt;” to </w:t>
            </w:r>
            <w:r w:rsidR="00543998">
              <w:rPr>
                <w:sz w:val="18"/>
              </w:rPr>
              <w:t xml:space="preserve">XDS Element </w:t>
            </w:r>
            <w:r>
              <w:rPr>
                <w:sz w:val="18"/>
              </w:rPr>
              <w:t>corpPtcpntId</w:t>
            </w:r>
            <w:r w:rsidR="00543998">
              <w:rPr>
                <w:sz w:val="18"/>
              </w:rPr>
              <w:t>,</w:t>
            </w:r>
            <w:r>
              <w:rPr>
                <w:sz w:val="18"/>
              </w:rPr>
              <w:t xml:space="preserve"> Population Value entry in Table 7-5 VnpPTcpntDTO Population </w:t>
            </w:r>
          </w:p>
        </w:tc>
        <w:tc>
          <w:tcPr>
            <w:tcW w:w="3109" w:type="dxa"/>
          </w:tcPr>
          <w:p w14:paraId="2BC38E55" w14:textId="48411A2D" w:rsidR="0042097C" w:rsidRPr="003662D4" w:rsidRDefault="00543998" w:rsidP="00A35455">
            <w:pPr>
              <w:pStyle w:val="TableText"/>
              <w:rPr>
                <w:sz w:val="18"/>
              </w:rPr>
            </w:pPr>
            <w:r>
              <w:rPr>
                <w:sz w:val="18"/>
              </w:rPr>
              <w:t>VRM/TI</w:t>
            </w:r>
          </w:p>
        </w:tc>
      </w:tr>
      <w:tr w:rsidR="0009786C" w:rsidRPr="003662D4" w14:paraId="192BDC69" w14:textId="77777777" w:rsidTr="00CA3422">
        <w:trPr>
          <w:cantSplit/>
        </w:trPr>
        <w:tc>
          <w:tcPr>
            <w:tcW w:w="1964" w:type="dxa"/>
          </w:tcPr>
          <w:p w14:paraId="60ADE8C0" w14:textId="42B35F5E" w:rsidR="0009786C" w:rsidRDefault="0009786C" w:rsidP="00A35455">
            <w:pPr>
              <w:pStyle w:val="TableText"/>
              <w:jc w:val="both"/>
              <w:rPr>
                <w:sz w:val="18"/>
              </w:rPr>
            </w:pPr>
            <w:r>
              <w:rPr>
                <w:sz w:val="18"/>
              </w:rPr>
              <w:t>12/8/2016</w:t>
            </w:r>
          </w:p>
        </w:tc>
        <w:tc>
          <w:tcPr>
            <w:tcW w:w="1080" w:type="dxa"/>
          </w:tcPr>
          <w:p w14:paraId="0AC6EE90" w14:textId="765E6DF7" w:rsidR="0009786C" w:rsidRDefault="0009786C" w:rsidP="00A35455">
            <w:pPr>
              <w:pStyle w:val="TableText"/>
              <w:rPr>
                <w:sz w:val="18"/>
              </w:rPr>
            </w:pPr>
            <w:r>
              <w:rPr>
                <w:sz w:val="18"/>
              </w:rPr>
              <w:t>0.7</w:t>
            </w:r>
          </w:p>
        </w:tc>
        <w:tc>
          <w:tcPr>
            <w:tcW w:w="3612" w:type="dxa"/>
          </w:tcPr>
          <w:p w14:paraId="0CBAB181" w14:textId="738DB629" w:rsidR="0009786C" w:rsidRDefault="00653851" w:rsidP="0042097C">
            <w:pPr>
              <w:pStyle w:val="TableText"/>
              <w:rPr>
                <w:sz w:val="18"/>
              </w:rPr>
            </w:pPr>
            <w:r>
              <w:rPr>
                <w:sz w:val="18"/>
              </w:rPr>
              <w:t>Added Population Value description “bnftClaimId value returned from step 13.” to Table 7-12 VnpBnftClaimDTO Population Table.</w:t>
            </w:r>
          </w:p>
        </w:tc>
        <w:tc>
          <w:tcPr>
            <w:tcW w:w="3109" w:type="dxa"/>
          </w:tcPr>
          <w:p w14:paraId="71385543" w14:textId="37CB7F41" w:rsidR="0009786C" w:rsidRDefault="00653851" w:rsidP="00A35455">
            <w:pPr>
              <w:pStyle w:val="TableText"/>
              <w:rPr>
                <w:sz w:val="18"/>
              </w:rPr>
            </w:pPr>
            <w:r>
              <w:rPr>
                <w:sz w:val="18"/>
              </w:rPr>
              <w:t>VRM/TI</w:t>
            </w:r>
          </w:p>
        </w:tc>
      </w:tr>
      <w:tr w:rsidR="00D83BD2" w:rsidRPr="003662D4" w14:paraId="2C1D492D" w14:textId="77777777" w:rsidTr="00CA3422">
        <w:trPr>
          <w:cantSplit/>
        </w:trPr>
        <w:tc>
          <w:tcPr>
            <w:tcW w:w="1964" w:type="dxa"/>
          </w:tcPr>
          <w:p w14:paraId="481C6A2E" w14:textId="1599FBDB" w:rsidR="00D83BD2" w:rsidRDefault="00681B71" w:rsidP="00A35455">
            <w:pPr>
              <w:pStyle w:val="TableText"/>
              <w:jc w:val="both"/>
              <w:rPr>
                <w:sz w:val="18"/>
              </w:rPr>
            </w:pPr>
            <w:r>
              <w:rPr>
                <w:sz w:val="18"/>
              </w:rPr>
              <w:t>1/3/2017</w:t>
            </w:r>
          </w:p>
        </w:tc>
        <w:tc>
          <w:tcPr>
            <w:tcW w:w="1080" w:type="dxa"/>
          </w:tcPr>
          <w:p w14:paraId="05223BAF" w14:textId="105846A0" w:rsidR="00D83BD2" w:rsidRDefault="00D83BD2" w:rsidP="00A35455">
            <w:pPr>
              <w:pStyle w:val="TableText"/>
              <w:rPr>
                <w:sz w:val="18"/>
              </w:rPr>
            </w:pPr>
            <w:r>
              <w:rPr>
                <w:sz w:val="18"/>
              </w:rPr>
              <w:t>0.8</w:t>
            </w:r>
          </w:p>
        </w:tc>
        <w:tc>
          <w:tcPr>
            <w:tcW w:w="3612" w:type="dxa"/>
          </w:tcPr>
          <w:p w14:paraId="0D585B4E" w14:textId="44F9FBB8" w:rsidR="00D83BD2" w:rsidRDefault="00D83BD2" w:rsidP="00F72142">
            <w:pPr>
              <w:pStyle w:val="TableText"/>
              <w:rPr>
                <w:sz w:val="18"/>
              </w:rPr>
            </w:pPr>
            <w:r>
              <w:rPr>
                <w:sz w:val="18"/>
              </w:rPr>
              <w:t xml:space="preserve">For </w:t>
            </w:r>
            <w:r w:rsidR="00E11217">
              <w:rPr>
                <w:sz w:val="18"/>
              </w:rPr>
              <w:t xml:space="preserve">VNP </w:t>
            </w:r>
            <w:r>
              <w:rPr>
                <w:sz w:val="18"/>
              </w:rPr>
              <w:t xml:space="preserve">Step 5 in Table 7-7 </w:t>
            </w:r>
            <w:r w:rsidR="00E11217">
              <w:rPr>
                <w:sz w:val="18"/>
              </w:rPr>
              <w:t>u</w:t>
            </w:r>
            <w:r>
              <w:rPr>
                <w:sz w:val="18"/>
              </w:rPr>
              <w:t>pdated Population Value</w:t>
            </w:r>
            <w:r w:rsidR="007445B2">
              <w:rPr>
                <w:sz w:val="18"/>
              </w:rPr>
              <w:t>s</w:t>
            </w:r>
            <w:r>
              <w:rPr>
                <w:sz w:val="18"/>
              </w:rPr>
              <w:t xml:space="preserve"> for cntryNm, </w:t>
            </w:r>
            <w:r w:rsidR="00E11217">
              <w:rPr>
                <w:sz w:val="18"/>
              </w:rPr>
              <w:t xml:space="preserve">countyNm, and postalCd. </w:t>
            </w:r>
            <w:r w:rsidR="00107957">
              <w:rPr>
                <w:sz w:val="18"/>
              </w:rPr>
              <w:t>For VNP Step 10 in Table 7-9 updated Population Value for livesWithRelatdPersonInd</w:t>
            </w:r>
            <w:r w:rsidR="007445B2">
              <w:rPr>
                <w:sz w:val="18"/>
              </w:rPr>
              <w:t xml:space="preserve">. </w:t>
            </w:r>
            <w:r w:rsidR="00E11217">
              <w:rPr>
                <w:sz w:val="18"/>
              </w:rPr>
              <w:t xml:space="preserve">For VNP Step 14 </w:t>
            </w:r>
            <w:r w:rsidR="007445B2">
              <w:rPr>
                <w:sz w:val="18"/>
              </w:rPr>
              <w:t xml:space="preserve">Table 7-11 </w:t>
            </w:r>
            <w:r w:rsidR="00E11217">
              <w:rPr>
                <w:sz w:val="18"/>
              </w:rPr>
              <w:t xml:space="preserve">updated </w:t>
            </w:r>
            <w:r w:rsidR="00F72142">
              <w:rPr>
                <w:sz w:val="18"/>
              </w:rPr>
              <w:t xml:space="preserve">Population Value for </w:t>
            </w:r>
            <w:r w:rsidR="00E11217">
              <w:rPr>
                <w:sz w:val="18"/>
              </w:rPr>
              <w:t>dateOfClaim to MM/DD/YYYY required format</w:t>
            </w:r>
            <w:r w:rsidR="00F72142">
              <w:rPr>
                <w:sz w:val="18"/>
              </w:rPr>
              <w:t>; sectionUnitNo – required – use SOJ</w:t>
            </w:r>
            <w:r w:rsidR="007445B2">
              <w:rPr>
                <w:sz w:val="18"/>
              </w:rPr>
              <w:t xml:space="preserve"> obtained from the FSS SOJ process</w:t>
            </w:r>
            <w:r w:rsidR="00F72142">
              <w:rPr>
                <w:sz w:val="18"/>
              </w:rPr>
              <w:t xml:space="preserve">; </w:t>
            </w:r>
            <w:r w:rsidR="00F72142" w:rsidRPr="00F7261A">
              <w:rPr>
                <w:sz w:val="18"/>
                <w:szCs w:val="18"/>
              </w:rPr>
              <w:t>and suppressAcknowledgementLetter set to “N”</w:t>
            </w:r>
          </w:p>
        </w:tc>
        <w:tc>
          <w:tcPr>
            <w:tcW w:w="3109" w:type="dxa"/>
          </w:tcPr>
          <w:p w14:paraId="11B371B1" w14:textId="485FC8F3" w:rsidR="00D83BD2" w:rsidRDefault="00E11217" w:rsidP="00A35455">
            <w:pPr>
              <w:pStyle w:val="TableText"/>
              <w:rPr>
                <w:sz w:val="18"/>
              </w:rPr>
            </w:pPr>
            <w:r>
              <w:rPr>
                <w:sz w:val="18"/>
              </w:rPr>
              <w:t>VRM/TI</w:t>
            </w:r>
          </w:p>
        </w:tc>
      </w:tr>
      <w:tr w:rsidR="006B590C" w:rsidRPr="003662D4" w14:paraId="27002D06" w14:textId="77777777" w:rsidTr="00CA3422">
        <w:trPr>
          <w:cantSplit/>
        </w:trPr>
        <w:tc>
          <w:tcPr>
            <w:tcW w:w="1964" w:type="dxa"/>
          </w:tcPr>
          <w:p w14:paraId="36573B09" w14:textId="4CCC0FF4" w:rsidR="006B590C" w:rsidRDefault="006B590C" w:rsidP="00A35455">
            <w:pPr>
              <w:pStyle w:val="TableText"/>
              <w:jc w:val="both"/>
              <w:rPr>
                <w:sz w:val="18"/>
              </w:rPr>
            </w:pPr>
            <w:r>
              <w:rPr>
                <w:sz w:val="18"/>
              </w:rPr>
              <w:t>1/4/2017</w:t>
            </w:r>
          </w:p>
        </w:tc>
        <w:tc>
          <w:tcPr>
            <w:tcW w:w="1080" w:type="dxa"/>
          </w:tcPr>
          <w:p w14:paraId="4B809EBD" w14:textId="15C2B82A" w:rsidR="006B590C" w:rsidRDefault="006B590C" w:rsidP="00A35455">
            <w:pPr>
              <w:pStyle w:val="TableText"/>
              <w:rPr>
                <w:sz w:val="18"/>
              </w:rPr>
            </w:pPr>
            <w:r>
              <w:rPr>
                <w:sz w:val="18"/>
              </w:rPr>
              <w:t>0.9</w:t>
            </w:r>
          </w:p>
        </w:tc>
        <w:tc>
          <w:tcPr>
            <w:tcW w:w="3612" w:type="dxa"/>
          </w:tcPr>
          <w:p w14:paraId="205683AA" w14:textId="4395D571" w:rsidR="006B590C" w:rsidRDefault="006B590C" w:rsidP="00F7261A">
            <w:pPr>
              <w:pStyle w:val="TableText"/>
              <w:rPr>
                <w:sz w:val="18"/>
              </w:rPr>
            </w:pPr>
            <w:r>
              <w:rPr>
                <w:sz w:val="18"/>
              </w:rPr>
              <w:t>For VNP Step 10 in Table 7-9 updated Population Value</w:t>
            </w:r>
            <w:r w:rsidR="00F7261A">
              <w:rPr>
                <w:sz w:val="18"/>
              </w:rPr>
              <w:t>s</w:t>
            </w:r>
            <w:r>
              <w:rPr>
                <w:sz w:val="18"/>
              </w:rPr>
              <w:t xml:space="preserve"> for beginDt, endDt, marageTrmntn</w:t>
            </w:r>
            <w:r w:rsidR="00F7261A">
              <w:rPr>
                <w:sz w:val="18"/>
              </w:rPr>
              <w:t>CityNm, marageTrmntnStateCd, marageTrmntnCntryNm, and marageTrmntnTypeCd</w:t>
            </w:r>
          </w:p>
        </w:tc>
        <w:tc>
          <w:tcPr>
            <w:tcW w:w="3109" w:type="dxa"/>
          </w:tcPr>
          <w:p w14:paraId="3205E3C8" w14:textId="662A2D56" w:rsidR="006B590C" w:rsidRDefault="00F7261A" w:rsidP="00A35455">
            <w:pPr>
              <w:pStyle w:val="TableText"/>
              <w:rPr>
                <w:sz w:val="18"/>
              </w:rPr>
            </w:pPr>
            <w:r>
              <w:rPr>
                <w:sz w:val="18"/>
              </w:rPr>
              <w:t>VRM/TI</w:t>
            </w:r>
          </w:p>
        </w:tc>
      </w:tr>
      <w:tr w:rsidR="007E0648" w:rsidRPr="003662D4" w14:paraId="5C54ADA4" w14:textId="77777777" w:rsidTr="00CA3422">
        <w:trPr>
          <w:cantSplit/>
        </w:trPr>
        <w:tc>
          <w:tcPr>
            <w:tcW w:w="1964" w:type="dxa"/>
          </w:tcPr>
          <w:p w14:paraId="5C10FE36" w14:textId="37965075" w:rsidR="007E0648" w:rsidRDefault="007E0648" w:rsidP="00A35455">
            <w:pPr>
              <w:pStyle w:val="TableText"/>
              <w:jc w:val="both"/>
              <w:rPr>
                <w:sz w:val="18"/>
              </w:rPr>
            </w:pPr>
            <w:r>
              <w:rPr>
                <w:sz w:val="18"/>
              </w:rPr>
              <w:t>4/3/2017</w:t>
            </w:r>
          </w:p>
        </w:tc>
        <w:tc>
          <w:tcPr>
            <w:tcW w:w="1080" w:type="dxa"/>
          </w:tcPr>
          <w:p w14:paraId="12F556C8" w14:textId="1C997737" w:rsidR="007E0648" w:rsidRDefault="007E0648" w:rsidP="00A35455">
            <w:pPr>
              <w:pStyle w:val="TableText"/>
              <w:rPr>
                <w:sz w:val="18"/>
              </w:rPr>
            </w:pPr>
            <w:r>
              <w:rPr>
                <w:sz w:val="18"/>
              </w:rPr>
              <w:t>0.10</w:t>
            </w:r>
          </w:p>
        </w:tc>
        <w:tc>
          <w:tcPr>
            <w:tcW w:w="3612" w:type="dxa"/>
          </w:tcPr>
          <w:p w14:paraId="690EDF1E" w14:textId="4FF98B98" w:rsidR="007E0648" w:rsidRDefault="007E0648" w:rsidP="006E16CC">
            <w:pPr>
              <w:pStyle w:val="TableText"/>
              <w:rPr>
                <w:sz w:val="18"/>
              </w:rPr>
            </w:pPr>
            <w:r>
              <w:rPr>
                <w:sz w:val="18"/>
              </w:rPr>
              <w:t>For VNP Step 10 in Table 7-9 expanded Population Values for familyRlnshpTypeNm: Spouse, Biological, Adopted Child, and Stepchild.</w:t>
            </w:r>
          </w:p>
        </w:tc>
        <w:tc>
          <w:tcPr>
            <w:tcW w:w="3109" w:type="dxa"/>
          </w:tcPr>
          <w:p w14:paraId="7A925F08" w14:textId="7059CF70" w:rsidR="007E0648" w:rsidRDefault="007E0648" w:rsidP="00A35455">
            <w:pPr>
              <w:pStyle w:val="TableText"/>
              <w:rPr>
                <w:sz w:val="18"/>
              </w:rPr>
            </w:pPr>
            <w:r>
              <w:rPr>
                <w:sz w:val="18"/>
              </w:rPr>
              <w:t>VRMTI</w:t>
            </w:r>
          </w:p>
        </w:tc>
      </w:tr>
    </w:tbl>
    <w:p w14:paraId="0FE9759D" w14:textId="467B62D3" w:rsidR="00CA3422" w:rsidRPr="003662D4" w:rsidRDefault="00CA3422" w:rsidP="00CA3422">
      <w:pPr>
        <w:pStyle w:val="Title2"/>
      </w:pPr>
      <w:r w:rsidRPr="003662D4">
        <w:rPr>
          <w:sz w:val="44"/>
          <w:szCs w:val="44"/>
        </w:rPr>
        <w:br w:type="page"/>
      </w:r>
      <w:r w:rsidRPr="003662D4">
        <w:lastRenderedPageBreak/>
        <w:t>Table of Contents</w:t>
      </w:r>
    </w:p>
    <w:p w14:paraId="4AE61B9B" w14:textId="77777777" w:rsidR="00C02DC4" w:rsidRDefault="00CA3422">
      <w:pPr>
        <w:pStyle w:val="TOC1"/>
        <w:rPr>
          <w:rFonts w:asciiTheme="minorHAnsi" w:eastAsiaTheme="minorEastAsia" w:hAnsiTheme="minorHAnsi" w:cstheme="minorBidi"/>
          <w:b w:val="0"/>
          <w:noProof/>
          <w:sz w:val="22"/>
          <w:szCs w:val="22"/>
        </w:rPr>
      </w:pPr>
      <w:r w:rsidRPr="003662D4">
        <w:fldChar w:fldCharType="begin"/>
      </w:r>
      <w:r w:rsidRPr="003662D4">
        <w:instrText xml:space="preserve"> TOC \o "1-3" \h \z \u </w:instrText>
      </w:r>
      <w:r w:rsidRPr="003662D4">
        <w:fldChar w:fldCharType="separate"/>
      </w:r>
      <w:hyperlink w:anchor="_Toc471226191" w:history="1">
        <w:r w:rsidR="00C02DC4" w:rsidRPr="00EF0725">
          <w:rPr>
            <w:rStyle w:val="Hyperlink"/>
            <w:noProof/>
          </w:rPr>
          <w:t>1.</w:t>
        </w:r>
        <w:r w:rsidR="00C02DC4">
          <w:rPr>
            <w:rFonts w:asciiTheme="minorHAnsi" w:eastAsiaTheme="minorEastAsia" w:hAnsiTheme="minorHAnsi" w:cstheme="minorBidi"/>
            <w:b w:val="0"/>
            <w:noProof/>
            <w:sz w:val="22"/>
            <w:szCs w:val="22"/>
          </w:rPr>
          <w:tab/>
        </w:r>
        <w:r w:rsidR="00C02DC4" w:rsidRPr="00EF0725">
          <w:rPr>
            <w:rStyle w:val="Hyperlink"/>
            <w:noProof/>
          </w:rPr>
          <w:t>Introduction</w:t>
        </w:r>
        <w:r w:rsidR="00C02DC4">
          <w:rPr>
            <w:noProof/>
            <w:webHidden/>
          </w:rPr>
          <w:tab/>
        </w:r>
        <w:r w:rsidR="00C02DC4">
          <w:rPr>
            <w:noProof/>
            <w:webHidden/>
          </w:rPr>
          <w:fldChar w:fldCharType="begin"/>
        </w:r>
        <w:r w:rsidR="00C02DC4">
          <w:rPr>
            <w:noProof/>
            <w:webHidden/>
          </w:rPr>
          <w:instrText xml:space="preserve"> PAGEREF _Toc471226191 \h </w:instrText>
        </w:r>
        <w:r w:rsidR="00C02DC4">
          <w:rPr>
            <w:noProof/>
            <w:webHidden/>
          </w:rPr>
        </w:r>
        <w:r w:rsidR="00C02DC4">
          <w:rPr>
            <w:noProof/>
            <w:webHidden/>
          </w:rPr>
          <w:fldChar w:fldCharType="separate"/>
        </w:r>
        <w:r w:rsidR="00F47FB3">
          <w:rPr>
            <w:noProof/>
            <w:webHidden/>
          </w:rPr>
          <w:t>1</w:t>
        </w:r>
        <w:r w:rsidR="00C02DC4">
          <w:rPr>
            <w:noProof/>
            <w:webHidden/>
          </w:rPr>
          <w:fldChar w:fldCharType="end"/>
        </w:r>
      </w:hyperlink>
    </w:p>
    <w:p w14:paraId="78BDF67A" w14:textId="77777777" w:rsidR="00C02DC4" w:rsidRDefault="00D10380">
      <w:pPr>
        <w:pStyle w:val="TOC1"/>
        <w:rPr>
          <w:rFonts w:asciiTheme="minorHAnsi" w:eastAsiaTheme="minorEastAsia" w:hAnsiTheme="minorHAnsi" w:cstheme="minorBidi"/>
          <w:b w:val="0"/>
          <w:noProof/>
          <w:sz w:val="22"/>
          <w:szCs w:val="22"/>
        </w:rPr>
      </w:pPr>
      <w:hyperlink w:anchor="_Toc471226192" w:history="1">
        <w:r w:rsidR="00C02DC4" w:rsidRPr="00EF0725">
          <w:rPr>
            <w:rStyle w:val="Hyperlink"/>
            <w:noProof/>
          </w:rPr>
          <w:t>2.</w:t>
        </w:r>
        <w:r w:rsidR="00C02DC4">
          <w:rPr>
            <w:rFonts w:asciiTheme="minorHAnsi" w:eastAsiaTheme="minorEastAsia" w:hAnsiTheme="minorHAnsi" w:cstheme="minorBidi"/>
            <w:b w:val="0"/>
            <w:noProof/>
            <w:sz w:val="22"/>
            <w:szCs w:val="22"/>
          </w:rPr>
          <w:tab/>
        </w:r>
        <w:r w:rsidR="00C02DC4" w:rsidRPr="00EF0725">
          <w:rPr>
            <w:rStyle w:val="Hyperlink"/>
            <w:noProof/>
          </w:rPr>
          <w:t>Background</w:t>
        </w:r>
        <w:r w:rsidR="00C02DC4">
          <w:rPr>
            <w:noProof/>
            <w:webHidden/>
          </w:rPr>
          <w:tab/>
        </w:r>
        <w:r w:rsidR="00C02DC4">
          <w:rPr>
            <w:noProof/>
            <w:webHidden/>
          </w:rPr>
          <w:fldChar w:fldCharType="begin"/>
        </w:r>
        <w:r w:rsidR="00C02DC4">
          <w:rPr>
            <w:noProof/>
            <w:webHidden/>
          </w:rPr>
          <w:instrText xml:space="preserve"> PAGEREF _Toc471226192 \h </w:instrText>
        </w:r>
        <w:r w:rsidR="00C02DC4">
          <w:rPr>
            <w:noProof/>
            <w:webHidden/>
          </w:rPr>
        </w:r>
        <w:r w:rsidR="00C02DC4">
          <w:rPr>
            <w:noProof/>
            <w:webHidden/>
          </w:rPr>
          <w:fldChar w:fldCharType="separate"/>
        </w:r>
        <w:r w:rsidR="00F47FB3">
          <w:rPr>
            <w:noProof/>
            <w:webHidden/>
          </w:rPr>
          <w:t>2</w:t>
        </w:r>
        <w:r w:rsidR="00C02DC4">
          <w:rPr>
            <w:noProof/>
            <w:webHidden/>
          </w:rPr>
          <w:fldChar w:fldCharType="end"/>
        </w:r>
      </w:hyperlink>
    </w:p>
    <w:p w14:paraId="2AA5991D" w14:textId="77777777" w:rsidR="00C02DC4" w:rsidRDefault="00D10380">
      <w:pPr>
        <w:pStyle w:val="TOC2"/>
        <w:rPr>
          <w:rFonts w:asciiTheme="minorHAnsi" w:eastAsiaTheme="minorEastAsia" w:hAnsiTheme="minorHAnsi" w:cstheme="minorBidi"/>
          <w:b w:val="0"/>
          <w:noProof/>
          <w:sz w:val="22"/>
          <w:szCs w:val="22"/>
        </w:rPr>
      </w:pPr>
      <w:hyperlink w:anchor="_Toc471226193" w:history="1">
        <w:r w:rsidR="00C02DC4" w:rsidRPr="00EF0725">
          <w:rPr>
            <w:rStyle w:val="Hyperlink"/>
            <w:rFonts w:ascii="Times New Roman" w:hAnsi="Times New Roman"/>
            <w:noProof/>
            <w14:scene3d>
              <w14:camera w14:prst="orthographicFront"/>
              <w14:lightRig w14:rig="threePt" w14:dir="t">
                <w14:rot w14:lat="0" w14:lon="0" w14:rev="0"/>
              </w14:lightRig>
            </w14:scene3d>
          </w:rPr>
          <w:t>2.1.</w:t>
        </w:r>
        <w:r w:rsidR="00C02DC4">
          <w:rPr>
            <w:rFonts w:asciiTheme="minorHAnsi" w:eastAsiaTheme="minorEastAsia" w:hAnsiTheme="minorHAnsi" w:cstheme="minorBidi"/>
            <w:b w:val="0"/>
            <w:noProof/>
            <w:sz w:val="22"/>
            <w:szCs w:val="22"/>
          </w:rPr>
          <w:tab/>
        </w:r>
        <w:r w:rsidR="00C02DC4" w:rsidRPr="00EF0725">
          <w:rPr>
            <w:rStyle w:val="Hyperlink"/>
            <w:noProof/>
          </w:rPr>
          <w:t>Overview of the System</w:t>
        </w:r>
        <w:r w:rsidR="00C02DC4">
          <w:rPr>
            <w:noProof/>
            <w:webHidden/>
          </w:rPr>
          <w:tab/>
        </w:r>
        <w:r w:rsidR="00C02DC4">
          <w:rPr>
            <w:noProof/>
            <w:webHidden/>
          </w:rPr>
          <w:fldChar w:fldCharType="begin"/>
        </w:r>
        <w:r w:rsidR="00C02DC4">
          <w:rPr>
            <w:noProof/>
            <w:webHidden/>
          </w:rPr>
          <w:instrText xml:space="preserve"> PAGEREF _Toc471226193 \h </w:instrText>
        </w:r>
        <w:r w:rsidR="00C02DC4">
          <w:rPr>
            <w:noProof/>
            <w:webHidden/>
          </w:rPr>
        </w:r>
        <w:r w:rsidR="00C02DC4">
          <w:rPr>
            <w:noProof/>
            <w:webHidden/>
          </w:rPr>
          <w:fldChar w:fldCharType="separate"/>
        </w:r>
        <w:r w:rsidR="00F47FB3">
          <w:rPr>
            <w:noProof/>
            <w:webHidden/>
          </w:rPr>
          <w:t>2</w:t>
        </w:r>
        <w:r w:rsidR="00C02DC4">
          <w:rPr>
            <w:noProof/>
            <w:webHidden/>
          </w:rPr>
          <w:fldChar w:fldCharType="end"/>
        </w:r>
      </w:hyperlink>
    </w:p>
    <w:p w14:paraId="2DEFAB81" w14:textId="77777777" w:rsidR="00C02DC4" w:rsidRDefault="00D10380">
      <w:pPr>
        <w:pStyle w:val="TOC2"/>
        <w:rPr>
          <w:rFonts w:asciiTheme="minorHAnsi" w:eastAsiaTheme="minorEastAsia" w:hAnsiTheme="minorHAnsi" w:cstheme="minorBidi"/>
          <w:b w:val="0"/>
          <w:noProof/>
          <w:sz w:val="22"/>
          <w:szCs w:val="22"/>
        </w:rPr>
      </w:pPr>
      <w:hyperlink w:anchor="_Toc471226194" w:history="1">
        <w:r w:rsidR="00C02DC4" w:rsidRPr="00EF0725">
          <w:rPr>
            <w:rStyle w:val="Hyperlink"/>
            <w:rFonts w:ascii="Times New Roman" w:hAnsi="Times New Roman"/>
            <w:noProof/>
            <w14:scene3d>
              <w14:camera w14:prst="orthographicFront"/>
              <w14:lightRig w14:rig="threePt" w14:dir="t">
                <w14:rot w14:lat="0" w14:lon="0" w14:rev="0"/>
              </w14:lightRig>
            </w14:scene3d>
          </w:rPr>
          <w:t>2.2.</w:t>
        </w:r>
        <w:r w:rsidR="00C02DC4">
          <w:rPr>
            <w:rFonts w:asciiTheme="minorHAnsi" w:eastAsiaTheme="minorEastAsia" w:hAnsiTheme="minorHAnsi" w:cstheme="minorBidi"/>
            <w:b w:val="0"/>
            <w:noProof/>
            <w:sz w:val="22"/>
            <w:szCs w:val="22"/>
          </w:rPr>
          <w:tab/>
        </w:r>
        <w:r w:rsidR="00C02DC4" w:rsidRPr="00EF0725">
          <w:rPr>
            <w:rStyle w:val="Hyperlink"/>
            <w:noProof/>
          </w:rPr>
          <w:t>Overview of the Submit Form Process</w:t>
        </w:r>
        <w:r w:rsidR="00C02DC4">
          <w:rPr>
            <w:noProof/>
            <w:webHidden/>
          </w:rPr>
          <w:tab/>
        </w:r>
        <w:r w:rsidR="00C02DC4">
          <w:rPr>
            <w:noProof/>
            <w:webHidden/>
          </w:rPr>
          <w:fldChar w:fldCharType="begin"/>
        </w:r>
        <w:r w:rsidR="00C02DC4">
          <w:rPr>
            <w:noProof/>
            <w:webHidden/>
          </w:rPr>
          <w:instrText xml:space="preserve"> PAGEREF _Toc471226194 \h </w:instrText>
        </w:r>
        <w:r w:rsidR="00C02DC4">
          <w:rPr>
            <w:noProof/>
            <w:webHidden/>
          </w:rPr>
        </w:r>
        <w:r w:rsidR="00C02DC4">
          <w:rPr>
            <w:noProof/>
            <w:webHidden/>
          </w:rPr>
          <w:fldChar w:fldCharType="separate"/>
        </w:r>
        <w:r w:rsidR="00F47FB3">
          <w:rPr>
            <w:noProof/>
            <w:webHidden/>
          </w:rPr>
          <w:t>2</w:t>
        </w:r>
        <w:r w:rsidR="00C02DC4">
          <w:rPr>
            <w:noProof/>
            <w:webHidden/>
          </w:rPr>
          <w:fldChar w:fldCharType="end"/>
        </w:r>
      </w:hyperlink>
    </w:p>
    <w:p w14:paraId="5E932FA8" w14:textId="77777777" w:rsidR="00C02DC4" w:rsidRDefault="00D10380">
      <w:pPr>
        <w:pStyle w:val="TOC2"/>
        <w:rPr>
          <w:rFonts w:asciiTheme="minorHAnsi" w:eastAsiaTheme="minorEastAsia" w:hAnsiTheme="minorHAnsi" w:cstheme="minorBidi"/>
          <w:b w:val="0"/>
          <w:noProof/>
          <w:sz w:val="22"/>
          <w:szCs w:val="22"/>
        </w:rPr>
      </w:pPr>
      <w:hyperlink w:anchor="_Toc471226195" w:history="1">
        <w:r w:rsidR="00C02DC4" w:rsidRPr="00EF0725">
          <w:rPr>
            <w:rStyle w:val="Hyperlink"/>
            <w:rFonts w:ascii="Times New Roman" w:hAnsi="Times New Roman"/>
            <w:noProof/>
            <w14:scene3d>
              <w14:camera w14:prst="orthographicFront"/>
              <w14:lightRig w14:rig="threePt" w14:dir="t">
                <w14:rot w14:lat="0" w14:lon="0" w14:rev="0"/>
              </w14:lightRig>
            </w14:scene3d>
          </w:rPr>
          <w:t>2.3.</w:t>
        </w:r>
        <w:r w:rsidR="00C02DC4">
          <w:rPr>
            <w:rFonts w:asciiTheme="minorHAnsi" w:eastAsiaTheme="minorEastAsia" w:hAnsiTheme="minorHAnsi" w:cstheme="minorBidi"/>
            <w:b w:val="0"/>
            <w:noProof/>
            <w:sz w:val="22"/>
            <w:szCs w:val="22"/>
          </w:rPr>
          <w:tab/>
        </w:r>
        <w:r w:rsidR="00C02DC4" w:rsidRPr="00EF0725">
          <w:rPr>
            <w:rStyle w:val="Hyperlink"/>
            <w:noProof/>
          </w:rPr>
          <w:t>Overview of the EP Code Processing</w:t>
        </w:r>
        <w:r w:rsidR="00C02DC4">
          <w:rPr>
            <w:noProof/>
            <w:webHidden/>
          </w:rPr>
          <w:tab/>
        </w:r>
        <w:r w:rsidR="00C02DC4">
          <w:rPr>
            <w:noProof/>
            <w:webHidden/>
          </w:rPr>
          <w:fldChar w:fldCharType="begin"/>
        </w:r>
        <w:r w:rsidR="00C02DC4">
          <w:rPr>
            <w:noProof/>
            <w:webHidden/>
          </w:rPr>
          <w:instrText xml:space="preserve"> PAGEREF _Toc471226195 \h </w:instrText>
        </w:r>
        <w:r w:rsidR="00C02DC4">
          <w:rPr>
            <w:noProof/>
            <w:webHidden/>
          </w:rPr>
        </w:r>
        <w:r w:rsidR="00C02DC4">
          <w:rPr>
            <w:noProof/>
            <w:webHidden/>
          </w:rPr>
          <w:fldChar w:fldCharType="separate"/>
        </w:r>
        <w:r w:rsidR="00F47FB3">
          <w:rPr>
            <w:noProof/>
            <w:webHidden/>
          </w:rPr>
          <w:t>3</w:t>
        </w:r>
        <w:r w:rsidR="00C02DC4">
          <w:rPr>
            <w:noProof/>
            <w:webHidden/>
          </w:rPr>
          <w:fldChar w:fldCharType="end"/>
        </w:r>
      </w:hyperlink>
    </w:p>
    <w:p w14:paraId="4F9817EC" w14:textId="77777777" w:rsidR="00C02DC4" w:rsidRDefault="00D10380">
      <w:pPr>
        <w:pStyle w:val="TOC2"/>
        <w:rPr>
          <w:rFonts w:asciiTheme="minorHAnsi" w:eastAsiaTheme="minorEastAsia" w:hAnsiTheme="minorHAnsi" w:cstheme="minorBidi"/>
          <w:b w:val="0"/>
          <w:noProof/>
          <w:sz w:val="22"/>
          <w:szCs w:val="22"/>
        </w:rPr>
      </w:pPr>
      <w:hyperlink w:anchor="_Toc471226196" w:history="1">
        <w:r w:rsidR="00C02DC4" w:rsidRPr="00EF0725">
          <w:rPr>
            <w:rStyle w:val="Hyperlink"/>
            <w:rFonts w:ascii="Times New Roman" w:hAnsi="Times New Roman"/>
            <w:noProof/>
            <w14:scene3d>
              <w14:camera w14:prst="orthographicFront"/>
              <w14:lightRig w14:rig="threePt" w14:dir="t">
                <w14:rot w14:lat="0" w14:lon="0" w14:rev="0"/>
              </w14:lightRig>
            </w14:scene3d>
          </w:rPr>
          <w:t>2.4.</w:t>
        </w:r>
        <w:r w:rsidR="00C02DC4">
          <w:rPr>
            <w:rFonts w:asciiTheme="minorHAnsi" w:eastAsiaTheme="minorEastAsia" w:hAnsiTheme="minorHAnsi" w:cstheme="minorBidi"/>
            <w:b w:val="0"/>
            <w:noProof/>
            <w:sz w:val="22"/>
            <w:szCs w:val="22"/>
          </w:rPr>
          <w:tab/>
        </w:r>
        <w:r w:rsidR="00C02DC4" w:rsidRPr="00EF0725">
          <w:rPr>
            <w:rStyle w:val="Hyperlink"/>
            <w:noProof/>
          </w:rPr>
          <w:t>Error Messages</w:t>
        </w:r>
        <w:r w:rsidR="00C02DC4">
          <w:rPr>
            <w:noProof/>
            <w:webHidden/>
          </w:rPr>
          <w:tab/>
        </w:r>
        <w:r w:rsidR="00C02DC4">
          <w:rPr>
            <w:noProof/>
            <w:webHidden/>
          </w:rPr>
          <w:fldChar w:fldCharType="begin"/>
        </w:r>
        <w:r w:rsidR="00C02DC4">
          <w:rPr>
            <w:noProof/>
            <w:webHidden/>
          </w:rPr>
          <w:instrText xml:space="preserve"> PAGEREF _Toc471226196 \h </w:instrText>
        </w:r>
        <w:r w:rsidR="00C02DC4">
          <w:rPr>
            <w:noProof/>
            <w:webHidden/>
          </w:rPr>
        </w:r>
        <w:r w:rsidR="00C02DC4">
          <w:rPr>
            <w:noProof/>
            <w:webHidden/>
          </w:rPr>
          <w:fldChar w:fldCharType="separate"/>
        </w:r>
        <w:r w:rsidR="00F47FB3">
          <w:rPr>
            <w:noProof/>
            <w:webHidden/>
          </w:rPr>
          <w:t>3</w:t>
        </w:r>
        <w:r w:rsidR="00C02DC4">
          <w:rPr>
            <w:noProof/>
            <w:webHidden/>
          </w:rPr>
          <w:fldChar w:fldCharType="end"/>
        </w:r>
      </w:hyperlink>
    </w:p>
    <w:p w14:paraId="18DA950C" w14:textId="77777777" w:rsidR="00C02DC4" w:rsidRDefault="00D10380">
      <w:pPr>
        <w:pStyle w:val="TOC2"/>
        <w:rPr>
          <w:rFonts w:asciiTheme="minorHAnsi" w:eastAsiaTheme="minorEastAsia" w:hAnsiTheme="minorHAnsi" w:cstheme="minorBidi"/>
          <w:b w:val="0"/>
          <w:noProof/>
          <w:sz w:val="22"/>
          <w:szCs w:val="22"/>
        </w:rPr>
      </w:pPr>
      <w:hyperlink w:anchor="_Toc471226197" w:history="1">
        <w:r w:rsidR="00C02DC4" w:rsidRPr="00EF0725">
          <w:rPr>
            <w:rStyle w:val="Hyperlink"/>
            <w:rFonts w:ascii="Times New Roman" w:eastAsia="MS Mincho" w:hAnsi="Times New Roman"/>
            <w:noProof/>
            <w14:scene3d>
              <w14:camera w14:prst="orthographicFront"/>
              <w14:lightRig w14:rig="threePt" w14:dir="t">
                <w14:rot w14:lat="0" w14:lon="0" w14:rev="0"/>
              </w14:lightRig>
            </w14:scene3d>
          </w:rPr>
          <w:t>2.5.</w:t>
        </w:r>
        <w:r w:rsidR="00C02DC4">
          <w:rPr>
            <w:rFonts w:asciiTheme="minorHAnsi" w:eastAsiaTheme="minorEastAsia" w:hAnsiTheme="minorHAnsi" w:cstheme="minorBidi"/>
            <w:b w:val="0"/>
            <w:noProof/>
            <w:sz w:val="22"/>
            <w:szCs w:val="22"/>
          </w:rPr>
          <w:tab/>
        </w:r>
        <w:r w:rsidR="00C02DC4" w:rsidRPr="00EF0725">
          <w:rPr>
            <w:rStyle w:val="Hyperlink"/>
            <w:rFonts w:eastAsia="MS Mincho"/>
            <w:noProof/>
          </w:rPr>
          <w:t>Business Benefits</w:t>
        </w:r>
        <w:r w:rsidR="00C02DC4">
          <w:rPr>
            <w:noProof/>
            <w:webHidden/>
          </w:rPr>
          <w:tab/>
        </w:r>
        <w:r w:rsidR="00C02DC4">
          <w:rPr>
            <w:noProof/>
            <w:webHidden/>
          </w:rPr>
          <w:fldChar w:fldCharType="begin"/>
        </w:r>
        <w:r w:rsidR="00C02DC4">
          <w:rPr>
            <w:noProof/>
            <w:webHidden/>
          </w:rPr>
          <w:instrText xml:space="preserve"> PAGEREF _Toc471226197 \h </w:instrText>
        </w:r>
        <w:r w:rsidR="00C02DC4">
          <w:rPr>
            <w:noProof/>
            <w:webHidden/>
          </w:rPr>
        </w:r>
        <w:r w:rsidR="00C02DC4">
          <w:rPr>
            <w:noProof/>
            <w:webHidden/>
          </w:rPr>
          <w:fldChar w:fldCharType="separate"/>
        </w:r>
        <w:r w:rsidR="00F47FB3">
          <w:rPr>
            <w:noProof/>
            <w:webHidden/>
          </w:rPr>
          <w:t>4</w:t>
        </w:r>
        <w:r w:rsidR="00C02DC4">
          <w:rPr>
            <w:noProof/>
            <w:webHidden/>
          </w:rPr>
          <w:fldChar w:fldCharType="end"/>
        </w:r>
      </w:hyperlink>
    </w:p>
    <w:p w14:paraId="1494BECF" w14:textId="77777777" w:rsidR="00C02DC4" w:rsidRDefault="00D10380">
      <w:pPr>
        <w:pStyle w:val="TOC2"/>
        <w:rPr>
          <w:rFonts w:asciiTheme="minorHAnsi" w:eastAsiaTheme="minorEastAsia" w:hAnsiTheme="minorHAnsi" w:cstheme="minorBidi"/>
          <w:b w:val="0"/>
          <w:noProof/>
          <w:sz w:val="22"/>
          <w:szCs w:val="22"/>
        </w:rPr>
      </w:pPr>
      <w:hyperlink w:anchor="_Toc471226198" w:history="1">
        <w:r w:rsidR="00C02DC4" w:rsidRPr="00EF0725">
          <w:rPr>
            <w:rStyle w:val="Hyperlink"/>
            <w:rFonts w:ascii="Times New Roman" w:eastAsia="MS Mincho" w:hAnsi="Times New Roman"/>
            <w:noProof/>
            <w14:scene3d>
              <w14:camera w14:prst="orthographicFront"/>
              <w14:lightRig w14:rig="threePt" w14:dir="t">
                <w14:rot w14:lat="0" w14:lon="0" w14:rev="0"/>
              </w14:lightRig>
            </w14:scene3d>
          </w:rPr>
          <w:t>2.6.</w:t>
        </w:r>
        <w:r w:rsidR="00C02DC4">
          <w:rPr>
            <w:rFonts w:asciiTheme="minorHAnsi" w:eastAsiaTheme="minorEastAsia" w:hAnsiTheme="minorHAnsi" w:cstheme="minorBidi"/>
            <w:b w:val="0"/>
            <w:noProof/>
            <w:sz w:val="22"/>
            <w:szCs w:val="22"/>
          </w:rPr>
          <w:tab/>
        </w:r>
        <w:r w:rsidR="00C02DC4" w:rsidRPr="00EF0725">
          <w:rPr>
            <w:rStyle w:val="Hyperlink"/>
            <w:noProof/>
          </w:rPr>
          <w:t>Assumptions and Constraints</w:t>
        </w:r>
        <w:r w:rsidR="00C02DC4">
          <w:rPr>
            <w:noProof/>
            <w:webHidden/>
          </w:rPr>
          <w:tab/>
        </w:r>
        <w:r w:rsidR="00C02DC4">
          <w:rPr>
            <w:noProof/>
            <w:webHidden/>
          </w:rPr>
          <w:fldChar w:fldCharType="begin"/>
        </w:r>
        <w:r w:rsidR="00C02DC4">
          <w:rPr>
            <w:noProof/>
            <w:webHidden/>
          </w:rPr>
          <w:instrText xml:space="preserve"> PAGEREF _Toc471226198 \h </w:instrText>
        </w:r>
        <w:r w:rsidR="00C02DC4">
          <w:rPr>
            <w:noProof/>
            <w:webHidden/>
          </w:rPr>
        </w:r>
        <w:r w:rsidR="00C02DC4">
          <w:rPr>
            <w:noProof/>
            <w:webHidden/>
          </w:rPr>
          <w:fldChar w:fldCharType="separate"/>
        </w:r>
        <w:r w:rsidR="00F47FB3">
          <w:rPr>
            <w:noProof/>
            <w:webHidden/>
          </w:rPr>
          <w:t>4</w:t>
        </w:r>
        <w:r w:rsidR="00C02DC4">
          <w:rPr>
            <w:noProof/>
            <w:webHidden/>
          </w:rPr>
          <w:fldChar w:fldCharType="end"/>
        </w:r>
      </w:hyperlink>
    </w:p>
    <w:p w14:paraId="2968CFAF" w14:textId="77777777" w:rsidR="00C02DC4" w:rsidRDefault="00D10380">
      <w:pPr>
        <w:pStyle w:val="TOC3"/>
        <w:rPr>
          <w:rFonts w:asciiTheme="minorHAnsi" w:eastAsiaTheme="minorEastAsia" w:hAnsiTheme="minorHAnsi" w:cstheme="minorBidi"/>
          <w:b w:val="0"/>
          <w:noProof/>
          <w:sz w:val="22"/>
          <w:szCs w:val="22"/>
        </w:rPr>
      </w:pPr>
      <w:hyperlink w:anchor="_Toc471226199" w:history="1">
        <w:r w:rsidR="00C02DC4" w:rsidRPr="00EF0725">
          <w:rPr>
            <w:rStyle w:val="Hyperlink"/>
            <w:rFonts w:ascii="Times New Roman" w:eastAsia="MS Mincho" w:hAnsi="Times New Roman"/>
            <w:noProof/>
            <w14:scene3d>
              <w14:camera w14:prst="orthographicFront"/>
              <w14:lightRig w14:rig="threePt" w14:dir="t">
                <w14:rot w14:lat="0" w14:lon="0" w14:rev="0"/>
              </w14:lightRig>
            </w14:scene3d>
          </w:rPr>
          <w:t>2.6.1.</w:t>
        </w:r>
        <w:r w:rsidR="00C02DC4">
          <w:rPr>
            <w:rFonts w:asciiTheme="minorHAnsi" w:eastAsiaTheme="minorEastAsia" w:hAnsiTheme="minorHAnsi" w:cstheme="minorBidi"/>
            <w:b w:val="0"/>
            <w:noProof/>
            <w:sz w:val="22"/>
            <w:szCs w:val="22"/>
          </w:rPr>
          <w:tab/>
        </w:r>
        <w:r w:rsidR="00C02DC4" w:rsidRPr="00EF0725">
          <w:rPr>
            <w:rStyle w:val="Hyperlink"/>
            <w:rFonts w:eastAsia="MS Mincho"/>
            <w:noProof/>
          </w:rPr>
          <w:t>Design Assumptions</w:t>
        </w:r>
        <w:r w:rsidR="00C02DC4">
          <w:rPr>
            <w:noProof/>
            <w:webHidden/>
          </w:rPr>
          <w:tab/>
        </w:r>
        <w:r w:rsidR="00C02DC4">
          <w:rPr>
            <w:noProof/>
            <w:webHidden/>
          </w:rPr>
          <w:fldChar w:fldCharType="begin"/>
        </w:r>
        <w:r w:rsidR="00C02DC4">
          <w:rPr>
            <w:noProof/>
            <w:webHidden/>
          </w:rPr>
          <w:instrText xml:space="preserve"> PAGEREF _Toc471226199 \h </w:instrText>
        </w:r>
        <w:r w:rsidR="00C02DC4">
          <w:rPr>
            <w:noProof/>
            <w:webHidden/>
          </w:rPr>
        </w:r>
        <w:r w:rsidR="00C02DC4">
          <w:rPr>
            <w:noProof/>
            <w:webHidden/>
          </w:rPr>
          <w:fldChar w:fldCharType="separate"/>
        </w:r>
        <w:r w:rsidR="00F47FB3">
          <w:rPr>
            <w:noProof/>
            <w:webHidden/>
          </w:rPr>
          <w:t>4</w:t>
        </w:r>
        <w:r w:rsidR="00C02DC4">
          <w:rPr>
            <w:noProof/>
            <w:webHidden/>
          </w:rPr>
          <w:fldChar w:fldCharType="end"/>
        </w:r>
      </w:hyperlink>
    </w:p>
    <w:p w14:paraId="34F4472A" w14:textId="77777777" w:rsidR="00C02DC4" w:rsidRDefault="00D10380">
      <w:pPr>
        <w:pStyle w:val="TOC3"/>
        <w:rPr>
          <w:rFonts w:asciiTheme="minorHAnsi" w:eastAsiaTheme="minorEastAsia" w:hAnsiTheme="minorHAnsi" w:cstheme="minorBidi"/>
          <w:b w:val="0"/>
          <w:noProof/>
          <w:sz w:val="22"/>
          <w:szCs w:val="22"/>
        </w:rPr>
      </w:pPr>
      <w:hyperlink w:anchor="_Toc471226200" w:history="1">
        <w:r w:rsidR="00C02DC4" w:rsidRPr="00EF0725">
          <w:rPr>
            <w:rStyle w:val="Hyperlink"/>
            <w:rFonts w:ascii="Times New Roman" w:eastAsia="MS Mincho" w:hAnsi="Times New Roman"/>
            <w:noProof/>
            <w14:scene3d>
              <w14:camera w14:prst="orthographicFront"/>
              <w14:lightRig w14:rig="threePt" w14:dir="t">
                <w14:rot w14:lat="0" w14:lon="0" w14:rev="0"/>
              </w14:lightRig>
            </w14:scene3d>
          </w:rPr>
          <w:t>2.6.2.</w:t>
        </w:r>
        <w:r w:rsidR="00C02DC4">
          <w:rPr>
            <w:rFonts w:asciiTheme="minorHAnsi" w:eastAsiaTheme="minorEastAsia" w:hAnsiTheme="minorHAnsi" w:cstheme="minorBidi"/>
            <w:b w:val="0"/>
            <w:noProof/>
            <w:sz w:val="22"/>
            <w:szCs w:val="22"/>
          </w:rPr>
          <w:tab/>
        </w:r>
        <w:r w:rsidR="00C02DC4" w:rsidRPr="00EF0725">
          <w:rPr>
            <w:rStyle w:val="Hyperlink"/>
            <w:rFonts w:eastAsia="MS Mincho"/>
            <w:noProof/>
          </w:rPr>
          <w:t>Design Constraints</w:t>
        </w:r>
        <w:r w:rsidR="00C02DC4">
          <w:rPr>
            <w:noProof/>
            <w:webHidden/>
          </w:rPr>
          <w:tab/>
        </w:r>
        <w:r w:rsidR="00C02DC4">
          <w:rPr>
            <w:noProof/>
            <w:webHidden/>
          </w:rPr>
          <w:fldChar w:fldCharType="begin"/>
        </w:r>
        <w:r w:rsidR="00C02DC4">
          <w:rPr>
            <w:noProof/>
            <w:webHidden/>
          </w:rPr>
          <w:instrText xml:space="preserve"> PAGEREF _Toc471226200 \h </w:instrText>
        </w:r>
        <w:r w:rsidR="00C02DC4">
          <w:rPr>
            <w:noProof/>
            <w:webHidden/>
          </w:rPr>
        </w:r>
        <w:r w:rsidR="00C02DC4">
          <w:rPr>
            <w:noProof/>
            <w:webHidden/>
          </w:rPr>
          <w:fldChar w:fldCharType="separate"/>
        </w:r>
        <w:r w:rsidR="00F47FB3">
          <w:rPr>
            <w:noProof/>
            <w:webHidden/>
          </w:rPr>
          <w:t>4</w:t>
        </w:r>
        <w:r w:rsidR="00C02DC4">
          <w:rPr>
            <w:noProof/>
            <w:webHidden/>
          </w:rPr>
          <w:fldChar w:fldCharType="end"/>
        </w:r>
      </w:hyperlink>
    </w:p>
    <w:p w14:paraId="1A5AE0E4" w14:textId="77777777" w:rsidR="00C02DC4" w:rsidRDefault="00D10380">
      <w:pPr>
        <w:pStyle w:val="TOC2"/>
        <w:rPr>
          <w:rFonts w:asciiTheme="minorHAnsi" w:eastAsiaTheme="minorEastAsia" w:hAnsiTheme="minorHAnsi" w:cstheme="minorBidi"/>
          <w:b w:val="0"/>
          <w:noProof/>
          <w:sz w:val="22"/>
          <w:szCs w:val="22"/>
        </w:rPr>
      </w:pPr>
      <w:hyperlink w:anchor="_Toc471226201" w:history="1">
        <w:r w:rsidR="00C02DC4" w:rsidRPr="00EF0725">
          <w:rPr>
            <w:rStyle w:val="Hyperlink"/>
            <w:rFonts w:ascii="Times New Roman" w:hAnsi="Times New Roman"/>
            <w:noProof/>
            <w14:scene3d>
              <w14:camera w14:prst="orthographicFront"/>
              <w14:lightRig w14:rig="threePt" w14:dir="t">
                <w14:rot w14:lat="0" w14:lon="0" w14:rev="0"/>
              </w14:lightRig>
            </w14:scene3d>
          </w:rPr>
          <w:t>2.7.</w:t>
        </w:r>
        <w:r w:rsidR="00C02DC4">
          <w:rPr>
            <w:rFonts w:asciiTheme="minorHAnsi" w:eastAsiaTheme="minorEastAsia" w:hAnsiTheme="minorHAnsi" w:cstheme="minorBidi"/>
            <w:b w:val="0"/>
            <w:noProof/>
            <w:sz w:val="22"/>
            <w:szCs w:val="22"/>
          </w:rPr>
          <w:tab/>
        </w:r>
        <w:r w:rsidR="00C02DC4" w:rsidRPr="00EF0725">
          <w:rPr>
            <w:rStyle w:val="Hyperlink"/>
            <w:noProof/>
          </w:rPr>
          <w:t>Overview of the Significant Requirements</w:t>
        </w:r>
        <w:r w:rsidR="00C02DC4">
          <w:rPr>
            <w:noProof/>
            <w:webHidden/>
          </w:rPr>
          <w:tab/>
        </w:r>
        <w:r w:rsidR="00C02DC4">
          <w:rPr>
            <w:noProof/>
            <w:webHidden/>
          </w:rPr>
          <w:fldChar w:fldCharType="begin"/>
        </w:r>
        <w:r w:rsidR="00C02DC4">
          <w:rPr>
            <w:noProof/>
            <w:webHidden/>
          </w:rPr>
          <w:instrText xml:space="preserve"> PAGEREF _Toc471226201 \h </w:instrText>
        </w:r>
        <w:r w:rsidR="00C02DC4">
          <w:rPr>
            <w:noProof/>
            <w:webHidden/>
          </w:rPr>
        </w:r>
        <w:r w:rsidR="00C02DC4">
          <w:rPr>
            <w:noProof/>
            <w:webHidden/>
          </w:rPr>
          <w:fldChar w:fldCharType="separate"/>
        </w:r>
        <w:r w:rsidR="00F47FB3">
          <w:rPr>
            <w:noProof/>
            <w:webHidden/>
          </w:rPr>
          <w:t>5</w:t>
        </w:r>
        <w:r w:rsidR="00C02DC4">
          <w:rPr>
            <w:noProof/>
            <w:webHidden/>
          </w:rPr>
          <w:fldChar w:fldCharType="end"/>
        </w:r>
      </w:hyperlink>
    </w:p>
    <w:p w14:paraId="2B723B02" w14:textId="77777777" w:rsidR="00C02DC4" w:rsidRDefault="00D10380">
      <w:pPr>
        <w:pStyle w:val="TOC3"/>
        <w:rPr>
          <w:rFonts w:asciiTheme="minorHAnsi" w:eastAsiaTheme="minorEastAsia" w:hAnsiTheme="minorHAnsi" w:cstheme="minorBidi"/>
          <w:b w:val="0"/>
          <w:noProof/>
          <w:sz w:val="22"/>
          <w:szCs w:val="22"/>
        </w:rPr>
      </w:pPr>
      <w:hyperlink w:anchor="_Toc471226202" w:history="1">
        <w:r w:rsidR="00C02DC4" w:rsidRPr="00EF0725">
          <w:rPr>
            <w:rStyle w:val="Hyperlink"/>
            <w:rFonts w:ascii="Times New Roman" w:hAnsi="Times New Roman"/>
            <w:noProof/>
            <w14:scene3d>
              <w14:camera w14:prst="orthographicFront"/>
              <w14:lightRig w14:rig="threePt" w14:dir="t">
                <w14:rot w14:lat="0" w14:lon="0" w14:rev="0"/>
              </w14:lightRig>
            </w14:scene3d>
          </w:rPr>
          <w:t>2.7.1.</w:t>
        </w:r>
        <w:r w:rsidR="00C02DC4">
          <w:rPr>
            <w:rFonts w:asciiTheme="minorHAnsi" w:eastAsiaTheme="minorEastAsia" w:hAnsiTheme="minorHAnsi" w:cstheme="minorBidi"/>
            <w:b w:val="0"/>
            <w:noProof/>
            <w:sz w:val="22"/>
            <w:szCs w:val="22"/>
          </w:rPr>
          <w:tab/>
        </w:r>
        <w:r w:rsidR="00C02DC4" w:rsidRPr="00EF0725">
          <w:rPr>
            <w:rStyle w:val="Hyperlink"/>
            <w:noProof/>
          </w:rPr>
          <w:t>Overview of Significant Functional Requirements</w:t>
        </w:r>
        <w:r w:rsidR="00C02DC4">
          <w:rPr>
            <w:noProof/>
            <w:webHidden/>
          </w:rPr>
          <w:tab/>
        </w:r>
        <w:r w:rsidR="00C02DC4">
          <w:rPr>
            <w:noProof/>
            <w:webHidden/>
          </w:rPr>
          <w:fldChar w:fldCharType="begin"/>
        </w:r>
        <w:r w:rsidR="00C02DC4">
          <w:rPr>
            <w:noProof/>
            <w:webHidden/>
          </w:rPr>
          <w:instrText xml:space="preserve"> PAGEREF _Toc471226202 \h </w:instrText>
        </w:r>
        <w:r w:rsidR="00C02DC4">
          <w:rPr>
            <w:noProof/>
            <w:webHidden/>
          </w:rPr>
        </w:r>
        <w:r w:rsidR="00C02DC4">
          <w:rPr>
            <w:noProof/>
            <w:webHidden/>
          </w:rPr>
          <w:fldChar w:fldCharType="separate"/>
        </w:r>
        <w:r w:rsidR="00F47FB3">
          <w:rPr>
            <w:noProof/>
            <w:webHidden/>
          </w:rPr>
          <w:t>5</w:t>
        </w:r>
        <w:r w:rsidR="00C02DC4">
          <w:rPr>
            <w:noProof/>
            <w:webHidden/>
          </w:rPr>
          <w:fldChar w:fldCharType="end"/>
        </w:r>
      </w:hyperlink>
    </w:p>
    <w:p w14:paraId="584E8DB2" w14:textId="77777777" w:rsidR="00C02DC4" w:rsidRDefault="00D10380">
      <w:pPr>
        <w:pStyle w:val="TOC3"/>
        <w:rPr>
          <w:rFonts w:asciiTheme="minorHAnsi" w:eastAsiaTheme="minorEastAsia" w:hAnsiTheme="minorHAnsi" w:cstheme="minorBidi"/>
          <w:b w:val="0"/>
          <w:noProof/>
          <w:sz w:val="22"/>
          <w:szCs w:val="22"/>
        </w:rPr>
      </w:pPr>
      <w:hyperlink w:anchor="_Toc471226203" w:history="1">
        <w:r w:rsidR="00C02DC4" w:rsidRPr="00EF0725">
          <w:rPr>
            <w:rStyle w:val="Hyperlink"/>
            <w:rFonts w:ascii="Times New Roman" w:hAnsi="Times New Roman"/>
            <w:noProof/>
            <w14:scene3d>
              <w14:camera w14:prst="orthographicFront"/>
              <w14:lightRig w14:rig="threePt" w14:dir="t">
                <w14:rot w14:lat="0" w14:lon="0" w14:rev="0"/>
              </w14:lightRig>
            </w14:scene3d>
          </w:rPr>
          <w:t>2.7.2.</w:t>
        </w:r>
        <w:r w:rsidR="00C02DC4">
          <w:rPr>
            <w:rFonts w:asciiTheme="minorHAnsi" w:eastAsiaTheme="minorEastAsia" w:hAnsiTheme="minorHAnsi" w:cstheme="minorBidi"/>
            <w:b w:val="0"/>
            <w:noProof/>
            <w:sz w:val="22"/>
            <w:szCs w:val="22"/>
          </w:rPr>
          <w:tab/>
        </w:r>
        <w:r w:rsidR="00C02DC4" w:rsidRPr="00EF0725">
          <w:rPr>
            <w:rStyle w:val="Hyperlink"/>
            <w:noProof/>
          </w:rPr>
          <w:t>Functional Workload and Functional Performance Requirements</w:t>
        </w:r>
        <w:r w:rsidR="00C02DC4">
          <w:rPr>
            <w:noProof/>
            <w:webHidden/>
          </w:rPr>
          <w:tab/>
        </w:r>
        <w:r w:rsidR="00C02DC4">
          <w:rPr>
            <w:noProof/>
            <w:webHidden/>
          </w:rPr>
          <w:fldChar w:fldCharType="begin"/>
        </w:r>
        <w:r w:rsidR="00C02DC4">
          <w:rPr>
            <w:noProof/>
            <w:webHidden/>
          </w:rPr>
          <w:instrText xml:space="preserve"> PAGEREF _Toc471226203 \h </w:instrText>
        </w:r>
        <w:r w:rsidR="00C02DC4">
          <w:rPr>
            <w:noProof/>
            <w:webHidden/>
          </w:rPr>
        </w:r>
        <w:r w:rsidR="00C02DC4">
          <w:rPr>
            <w:noProof/>
            <w:webHidden/>
          </w:rPr>
          <w:fldChar w:fldCharType="separate"/>
        </w:r>
        <w:r w:rsidR="00F47FB3">
          <w:rPr>
            <w:noProof/>
            <w:webHidden/>
          </w:rPr>
          <w:t>5</w:t>
        </w:r>
        <w:r w:rsidR="00C02DC4">
          <w:rPr>
            <w:noProof/>
            <w:webHidden/>
          </w:rPr>
          <w:fldChar w:fldCharType="end"/>
        </w:r>
      </w:hyperlink>
    </w:p>
    <w:p w14:paraId="589EDAED" w14:textId="77777777" w:rsidR="00C02DC4" w:rsidRDefault="00D10380">
      <w:pPr>
        <w:pStyle w:val="TOC3"/>
        <w:rPr>
          <w:rFonts w:asciiTheme="minorHAnsi" w:eastAsiaTheme="minorEastAsia" w:hAnsiTheme="minorHAnsi" w:cstheme="minorBidi"/>
          <w:b w:val="0"/>
          <w:noProof/>
          <w:sz w:val="22"/>
          <w:szCs w:val="22"/>
        </w:rPr>
      </w:pPr>
      <w:hyperlink w:anchor="_Toc471226204" w:history="1">
        <w:r w:rsidR="00C02DC4" w:rsidRPr="00EF0725">
          <w:rPr>
            <w:rStyle w:val="Hyperlink"/>
            <w:rFonts w:ascii="Times New Roman" w:hAnsi="Times New Roman"/>
            <w:noProof/>
            <w14:scene3d>
              <w14:camera w14:prst="orthographicFront"/>
              <w14:lightRig w14:rig="threePt" w14:dir="t">
                <w14:rot w14:lat="0" w14:lon="0" w14:rev="0"/>
              </w14:lightRig>
            </w14:scene3d>
          </w:rPr>
          <w:t>2.7.3.</w:t>
        </w:r>
        <w:r w:rsidR="00C02DC4">
          <w:rPr>
            <w:rFonts w:asciiTheme="minorHAnsi" w:eastAsiaTheme="minorEastAsia" w:hAnsiTheme="minorHAnsi" w:cstheme="minorBidi"/>
            <w:b w:val="0"/>
            <w:noProof/>
            <w:sz w:val="22"/>
            <w:szCs w:val="22"/>
          </w:rPr>
          <w:tab/>
        </w:r>
        <w:r w:rsidR="00C02DC4" w:rsidRPr="00EF0725">
          <w:rPr>
            <w:rStyle w:val="Hyperlink"/>
            <w:noProof/>
          </w:rPr>
          <w:t>Operational Requirements</w:t>
        </w:r>
        <w:r w:rsidR="00C02DC4">
          <w:rPr>
            <w:noProof/>
            <w:webHidden/>
          </w:rPr>
          <w:tab/>
        </w:r>
        <w:r w:rsidR="00C02DC4">
          <w:rPr>
            <w:noProof/>
            <w:webHidden/>
          </w:rPr>
          <w:fldChar w:fldCharType="begin"/>
        </w:r>
        <w:r w:rsidR="00C02DC4">
          <w:rPr>
            <w:noProof/>
            <w:webHidden/>
          </w:rPr>
          <w:instrText xml:space="preserve"> PAGEREF _Toc471226204 \h </w:instrText>
        </w:r>
        <w:r w:rsidR="00C02DC4">
          <w:rPr>
            <w:noProof/>
            <w:webHidden/>
          </w:rPr>
        </w:r>
        <w:r w:rsidR="00C02DC4">
          <w:rPr>
            <w:noProof/>
            <w:webHidden/>
          </w:rPr>
          <w:fldChar w:fldCharType="separate"/>
        </w:r>
        <w:r w:rsidR="00F47FB3">
          <w:rPr>
            <w:noProof/>
            <w:webHidden/>
          </w:rPr>
          <w:t>5</w:t>
        </w:r>
        <w:r w:rsidR="00C02DC4">
          <w:rPr>
            <w:noProof/>
            <w:webHidden/>
          </w:rPr>
          <w:fldChar w:fldCharType="end"/>
        </w:r>
      </w:hyperlink>
    </w:p>
    <w:p w14:paraId="61419A33" w14:textId="77777777" w:rsidR="00C02DC4" w:rsidRDefault="00D10380">
      <w:pPr>
        <w:pStyle w:val="TOC3"/>
        <w:rPr>
          <w:rFonts w:asciiTheme="minorHAnsi" w:eastAsiaTheme="minorEastAsia" w:hAnsiTheme="minorHAnsi" w:cstheme="minorBidi"/>
          <w:b w:val="0"/>
          <w:noProof/>
          <w:sz w:val="22"/>
          <w:szCs w:val="22"/>
        </w:rPr>
      </w:pPr>
      <w:hyperlink w:anchor="_Toc471226205" w:history="1">
        <w:r w:rsidR="00C02DC4" w:rsidRPr="00EF0725">
          <w:rPr>
            <w:rStyle w:val="Hyperlink"/>
            <w:rFonts w:ascii="Times New Roman" w:hAnsi="Times New Roman"/>
            <w:noProof/>
            <w14:scene3d>
              <w14:camera w14:prst="orthographicFront"/>
              <w14:lightRig w14:rig="threePt" w14:dir="t">
                <w14:rot w14:lat="0" w14:lon="0" w14:rev="0"/>
              </w14:lightRig>
            </w14:scene3d>
          </w:rPr>
          <w:t>2.7.4.</w:t>
        </w:r>
        <w:r w:rsidR="00C02DC4">
          <w:rPr>
            <w:rFonts w:asciiTheme="minorHAnsi" w:eastAsiaTheme="minorEastAsia" w:hAnsiTheme="minorHAnsi" w:cstheme="minorBidi"/>
            <w:b w:val="0"/>
            <w:noProof/>
            <w:sz w:val="22"/>
            <w:szCs w:val="22"/>
          </w:rPr>
          <w:tab/>
        </w:r>
        <w:r w:rsidR="00C02DC4" w:rsidRPr="00EF0725">
          <w:rPr>
            <w:rStyle w:val="Hyperlink"/>
            <w:noProof/>
          </w:rPr>
          <w:t>Overview of the Technical Requirements</w:t>
        </w:r>
        <w:r w:rsidR="00C02DC4">
          <w:rPr>
            <w:noProof/>
            <w:webHidden/>
          </w:rPr>
          <w:tab/>
        </w:r>
        <w:r w:rsidR="00C02DC4">
          <w:rPr>
            <w:noProof/>
            <w:webHidden/>
          </w:rPr>
          <w:fldChar w:fldCharType="begin"/>
        </w:r>
        <w:r w:rsidR="00C02DC4">
          <w:rPr>
            <w:noProof/>
            <w:webHidden/>
          </w:rPr>
          <w:instrText xml:space="preserve"> PAGEREF _Toc471226205 \h </w:instrText>
        </w:r>
        <w:r w:rsidR="00C02DC4">
          <w:rPr>
            <w:noProof/>
            <w:webHidden/>
          </w:rPr>
        </w:r>
        <w:r w:rsidR="00C02DC4">
          <w:rPr>
            <w:noProof/>
            <w:webHidden/>
          </w:rPr>
          <w:fldChar w:fldCharType="separate"/>
        </w:r>
        <w:r w:rsidR="00F47FB3">
          <w:rPr>
            <w:noProof/>
            <w:webHidden/>
          </w:rPr>
          <w:t>6</w:t>
        </w:r>
        <w:r w:rsidR="00C02DC4">
          <w:rPr>
            <w:noProof/>
            <w:webHidden/>
          </w:rPr>
          <w:fldChar w:fldCharType="end"/>
        </w:r>
      </w:hyperlink>
    </w:p>
    <w:p w14:paraId="2CC58A25" w14:textId="77777777" w:rsidR="00C02DC4" w:rsidRDefault="00D10380">
      <w:pPr>
        <w:pStyle w:val="TOC3"/>
        <w:rPr>
          <w:rFonts w:asciiTheme="minorHAnsi" w:eastAsiaTheme="minorEastAsia" w:hAnsiTheme="minorHAnsi" w:cstheme="minorBidi"/>
          <w:b w:val="0"/>
          <w:noProof/>
          <w:sz w:val="22"/>
          <w:szCs w:val="22"/>
        </w:rPr>
      </w:pPr>
      <w:hyperlink w:anchor="_Toc471226206" w:history="1">
        <w:r w:rsidR="00C02DC4" w:rsidRPr="00EF0725">
          <w:rPr>
            <w:rStyle w:val="Hyperlink"/>
            <w:rFonts w:ascii="Times New Roman" w:hAnsi="Times New Roman"/>
            <w:noProof/>
            <w14:scene3d>
              <w14:camera w14:prst="orthographicFront"/>
              <w14:lightRig w14:rig="threePt" w14:dir="t">
                <w14:rot w14:lat="0" w14:lon="0" w14:rev="0"/>
              </w14:lightRig>
            </w14:scene3d>
          </w:rPr>
          <w:t>2.7.5.</w:t>
        </w:r>
        <w:r w:rsidR="00C02DC4">
          <w:rPr>
            <w:rFonts w:asciiTheme="minorHAnsi" w:eastAsiaTheme="minorEastAsia" w:hAnsiTheme="minorHAnsi" w:cstheme="minorBidi"/>
            <w:b w:val="0"/>
            <w:noProof/>
            <w:sz w:val="22"/>
            <w:szCs w:val="22"/>
          </w:rPr>
          <w:tab/>
        </w:r>
        <w:r w:rsidR="00C02DC4" w:rsidRPr="00EF0725">
          <w:rPr>
            <w:rStyle w:val="Hyperlink"/>
            <w:noProof/>
          </w:rPr>
          <w:t>Overview of the Security or Privacy Requirements</w:t>
        </w:r>
        <w:r w:rsidR="00C02DC4">
          <w:rPr>
            <w:noProof/>
            <w:webHidden/>
          </w:rPr>
          <w:tab/>
        </w:r>
        <w:r w:rsidR="00C02DC4">
          <w:rPr>
            <w:noProof/>
            <w:webHidden/>
          </w:rPr>
          <w:fldChar w:fldCharType="begin"/>
        </w:r>
        <w:r w:rsidR="00C02DC4">
          <w:rPr>
            <w:noProof/>
            <w:webHidden/>
          </w:rPr>
          <w:instrText xml:space="preserve"> PAGEREF _Toc471226206 \h </w:instrText>
        </w:r>
        <w:r w:rsidR="00C02DC4">
          <w:rPr>
            <w:noProof/>
            <w:webHidden/>
          </w:rPr>
        </w:r>
        <w:r w:rsidR="00C02DC4">
          <w:rPr>
            <w:noProof/>
            <w:webHidden/>
          </w:rPr>
          <w:fldChar w:fldCharType="separate"/>
        </w:r>
        <w:r w:rsidR="00F47FB3">
          <w:rPr>
            <w:noProof/>
            <w:webHidden/>
          </w:rPr>
          <w:t>6</w:t>
        </w:r>
        <w:r w:rsidR="00C02DC4">
          <w:rPr>
            <w:noProof/>
            <w:webHidden/>
          </w:rPr>
          <w:fldChar w:fldCharType="end"/>
        </w:r>
      </w:hyperlink>
    </w:p>
    <w:p w14:paraId="31516B55" w14:textId="77777777" w:rsidR="00C02DC4" w:rsidRDefault="00D10380">
      <w:pPr>
        <w:pStyle w:val="TOC3"/>
        <w:rPr>
          <w:rFonts w:asciiTheme="minorHAnsi" w:eastAsiaTheme="minorEastAsia" w:hAnsiTheme="minorHAnsi" w:cstheme="minorBidi"/>
          <w:b w:val="0"/>
          <w:noProof/>
          <w:sz w:val="22"/>
          <w:szCs w:val="22"/>
        </w:rPr>
      </w:pPr>
      <w:hyperlink w:anchor="_Toc471226207" w:history="1">
        <w:r w:rsidR="00C02DC4" w:rsidRPr="00EF0725">
          <w:rPr>
            <w:rStyle w:val="Hyperlink"/>
            <w:rFonts w:ascii="Times New Roman" w:hAnsi="Times New Roman"/>
            <w:noProof/>
            <w14:scene3d>
              <w14:camera w14:prst="orthographicFront"/>
              <w14:lightRig w14:rig="threePt" w14:dir="t">
                <w14:rot w14:lat="0" w14:lon="0" w14:rev="0"/>
              </w14:lightRig>
            </w14:scene3d>
          </w:rPr>
          <w:t>2.7.6.</w:t>
        </w:r>
        <w:r w:rsidR="00C02DC4">
          <w:rPr>
            <w:rFonts w:asciiTheme="minorHAnsi" w:eastAsiaTheme="minorEastAsia" w:hAnsiTheme="minorHAnsi" w:cstheme="minorBidi"/>
            <w:b w:val="0"/>
            <w:noProof/>
            <w:sz w:val="22"/>
            <w:szCs w:val="22"/>
          </w:rPr>
          <w:tab/>
        </w:r>
        <w:r w:rsidR="00C02DC4" w:rsidRPr="00EF0725">
          <w:rPr>
            <w:rStyle w:val="Hyperlink"/>
            <w:noProof/>
          </w:rPr>
          <w:t>System Criticality and High Availability Requirements</w:t>
        </w:r>
        <w:r w:rsidR="00C02DC4">
          <w:rPr>
            <w:noProof/>
            <w:webHidden/>
          </w:rPr>
          <w:tab/>
        </w:r>
        <w:r w:rsidR="00C02DC4">
          <w:rPr>
            <w:noProof/>
            <w:webHidden/>
          </w:rPr>
          <w:fldChar w:fldCharType="begin"/>
        </w:r>
        <w:r w:rsidR="00C02DC4">
          <w:rPr>
            <w:noProof/>
            <w:webHidden/>
          </w:rPr>
          <w:instrText xml:space="preserve"> PAGEREF _Toc471226207 \h </w:instrText>
        </w:r>
        <w:r w:rsidR="00C02DC4">
          <w:rPr>
            <w:noProof/>
            <w:webHidden/>
          </w:rPr>
        </w:r>
        <w:r w:rsidR="00C02DC4">
          <w:rPr>
            <w:noProof/>
            <w:webHidden/>
          </w:rPr>
          <w:fldChar w:fldCharType="separate"/>
        </w:r>
        <w:r w:rsidR="00F47FB3">
          <w:rPr>
            <w:noProof/>
            <w:webHidden/>
          </w:rPr>
          <w:t>6</w:t>
        </w:r>
        <w:r w:rsidR="00C02DC4">
          <w:rPr>
            <w:noProof/>
            <w:webHidden/>
          </w:rPr>
          <w:fldChar w:fldCharType="end"/>
        </w:r>
      </w:hyperlink>
    </w:p>
    <w:p w14:paraId="1B8F7712" w14:textId="77777777" w:rsidR="00C02DC4" w:rsidRDefault="00D10380">
      <w:pPr>
        <w:pStyle w:val="TOC3"/>
        <w:rPr>
          <w:rFonts w:asciiTheme="minorHAnsi" w:eastAsiaTheme="minorEastAsia" w:hAnsiTheme="minorHAnsi" w:cstheme="minorBidi"/>
          <w:b w:val="0"/>
          <w:noProof/>
          <w:sz w:val="22"/>
          <w:szCs w:val="22"/>
        </w:rPr>
      </w:pPr>
      <w:hyperlink w:anchor="_Toc471226208" w:history="1">
        <w:r w:rsidR="00C02DC4" w:rsidRPr="00EF0725">
          <w:rPr>
            <w:rStyle w:val="Hyperlink"/>
            <w:rFonts w:ascii="Times New Roman" w:hAnsi="Times New Roman"/>
            <w:noProof/>
            <w14:scene3d>
              <w14:camera w14:prst="orthographicFront"/>
              <w14:lightRig w14:rig="threePt" w14:dir="t">
                <w14:rot w14:lat="0" w14:lon="0" w14:rev="0"/>
              </w14:lightRig>
            </w14:scene3d>
          </w:rPr>
          <w:t>2.7.7.</w:t>
        </w:r>
        <w:r w:rsidR="00C02DC4">
          <w:rPr>
            <w:rFonts w:asciiTheme="minorHAnsi" w:eastAsiaTheme="minorEastAsia" w:hAnsiTheme="minorHAnsi" w:cstheme="minorBidi"/>
            <w:b w:val="0"/>
            <w:noProof/>
            <w:sz w:val="22"/>
            <w:szCs w:val="22"/>
          </w:rPr>
          <w:tab/>
        </w:r>
        <w:r w:rsidR="00C02DC4" w:rsidRPr="00EF0725">
          <w:rPr>
            <w:rStyle w:val="Hyperlink"/>
            <w:noProof/>
          </w:rPr>
          <w:t>Special Device Requirements</w:t>
        </w:r>
        <w:r w:rsidR="00C02DC4">
          <w:rPr>
            <w:noProof/>
            <w:webHidden/>
          </w:rPr>
          <w:tab/>
        </w:r>
        <w:r w:rsidR="00C02DC4">
          <w:rPr>
            <w:noProof/>
            <w:webHidden/>
          </w:rPr>
          <w:fldChar w:fldCharType="begin"/>
        </w:r>
        <w:r w:rsidR="00C02DC4">
          <w:rPr>
            <w:noProof/>
            <w:webHidden/>
          </w:rPr>
          <w:instrText xml:space="preserve"> PAGEREF _Toc471226208 \h </w:instrText>
        </w:r>
        <w:r w:rsidR="00C02DC4">
          <w:rPr>
            <w:noProof/>
            <w:webHidden/>
          </w:rPr>
        </w:r>
        <w:r w:rsidR="00C02DC4">
          <w:rPr>
            <w:noProof/>
            <w:webHidden/>
          </w:rPr>
          <w:fldChar w:fldCharType="separate"/>
        </w:r>
        <w:r w:rsidR="00F47FB3">
          <w:rPr>
            <w:noProof/>
            <w:webHidden/>
          </w:rPr>
          <w:t>6</w:t>
        </w:r>
        <w:r w:rsidR="00C02DC4">
          <w:rPr>
            <w:noProof/>
            <w:webHidden/>
          </w:rPr>
          <w:fldChar w:fldCharType="end"/>
        </w:r>
      </w:hyperlink>
    </w:p>
    <w:p w14:paraId="69D7A32F" w14:textId="77777777" w:rsidR="00C02DC4" w:rsidRDefault="00D10380">
      <w:pPr>
        <w:pStyle w:val="TOC2"/>
        <w:rPr>
          <w:rFonts w:asciiTheme="minorHAnsi" w:eastAsiaTheme="minorEastAsia" w:hAnsiTheme="minorHAnsi" w:cstheme="minorBidi"/>
          <w:b w:val="0"/>
          <w:noProof/>
          <w:sz w:val="22"/>
          <w:szCs w:val="22"/>
        </w:rPr>
      </w:pPr>
      <w:hyperlink w:anchor="_Toc471226209" w:history="1">
        <w:r w:rsidR="00C02DC4" w:rsidRPr="00EF0725">
          <w:rPr>
            <w:rStyle w:val="Hyperlink"/>
            <w:rFonts w:ascii="Times New Roman" w:hAnsi="Times New Roman"/>
            <w:noProof/>
            <w14:scene3d>
              <w14:camera w14:prst="orthographicFront"/>
              <w14:lightRig w14:rig="threePt" w14:dir="t">
                <w14:rot w14:lat="0" w14:lon="0" w14:rev="0"/>
              </w14:lightRig>
            </w14:scene3d>
          </w:rPr>
          <w:t>2.8.</w:t>
        </w:r>
        <w:r w:rsidR="00C02DC4">
          <w:rPr>
            <w:rFonts w:asciiTheme="minorHAnsi" w:eastAsiaTheme="minorEastAsia" w:hAnsiTheme="minorHAnsi" w:cstheme="minorBidi"/>
            <w:b w:val="0"/>
            <w:noProof/>
            <w:sz w:val="22"/>
            <w:szCs w:val="22"/>
          </w:rPr>
          <w:tab/>
        </w:r>
        <w:r w:rsidR="00C02DC4" w:rsidRPr="00EF0725">
          <w:rPr>
            <w:rStyle w:val="Hyperlink"/>
            <w:noProof/>
          </w:rPr>
          <w:t>Legacy System Retirement</w:t>
        </w:r>
        <w:r w:rsidR="00C02DC4">
          <w:rPr>
            <w:noProof/>
            <w:webHidden/>
          </w:rPr>
          <w:tab/>
        </w:r>
        <w:r w:rsidR="00C02DC4">
          <w:rPr>
            <w:noProof/>
            <w:webHidden/>
          </w:rPr>
          <w:fldChar w:fldCharType="begin"/>
        </w:r>
        <w:r w:rsidR="00C02DC4">
          <w:rPr>
            <w:noProof/>
            <w:webHidden/>
          </w:rPr>
          <w:instrText xml:space="preserve"> PAGEREF _Toc471226209 \h </w:instrText>
        </w:r>
        <w:r w:rsidR="00C02DC4">
          <w:rPr>
            <w:noProof/>
            <w:webHidden/>
          </w:rPr>
        </w:r>
        <w:r w:rsidR="00C02DC4">
          <w:rPr>
            <w:noProof/>
            <w:webHidden/>
          </w:rPr>
          <w:fldChar w:fldCharType="separate"/>
        </w:r>
        <w:r w:rsidR="00F47FB3">
          <w:rPr>
            <w:noProof/>
            <w:webHidden/>
          </w:rPr>
          <w:t>6</w:t>
        </w:r>
        <w:r w:rsidR="00C02DC4">
          <w:rPr>
            <w:noProof/>
            <w:webHidden/>
          </w:rPr>
          <w:fldChar w:fldCharType="end"/>
        </w:r>
      </w:hyperlink>
    </w:p>
    <w:p w14:paraId="109C4461" w14:textId="77777777" w:rsidR="00C02DC4" w:rsidRDefault="00D10380">
      <w:pPr>
        <w:pStyle w:val="TOC1"/>
        <w:rPr>
          <w:rFonts w:asciiTheme="minorHAnsi" w:eastAsiaTheme="minorEastAsia" w:hAnsiTheme="minorHAnsi" w:cstheme="minorBidi"/>
          <w:b w:val="0"/>
          <w:noProof/>
          <w:sz w:val="22"/>
          <w:szCs w:val="22"/>
        </w:rPr>
      </w:pPr>
      <w:hyperlink w:anchor="_Toc471226210" w:history="1">
        <w:r w:rsidR="00C02DC4" w:rsidRPr="00EF0725">
          <w:rPr>
            <w:rStyle w:val="Hyperlink"/>
            <w:noProof/>
          </w:rPr>
          <w:t>3.</w:t>
        </w:r>
        <w:r w:rsidR="00C02DC4">
          <w:rPr>
            <w:rFonts w:asciiTheme="minorHAnsi" w:eastAsiaTheme="minorEastAsia" w:hAnsiTheme="minorHAnsi" w:cstheme="minorBidi"/>
            <w:b w:val="0"/>
            <w:noProof/>
            <w:sz w:val="22"/>
            <w:szCs w:val="22"/>
          </w:rPr>
          <w:tab/>
        </w:r>
        <w:r w:rsidR="00C02DC4" w:rsidRPr="00EF0725">
          <w:rPr>
            <w:rStyle w:val="Hyperlink"/>
            <w:noProof/>
          </w:rPr>
          <w:t>Conceptual Design</w:t>
        </w:r>
        <w:r w:rsidR="00C02DC4">
          <w:rPr>
            <w:noProof/>
            <w:webHidden/>
          </w:rPr>
          <w:tab/>
        </w:r>
        <w:r w:rsidR="00C02DC4">
          <w:rPr>
            <w:noProof/>
            <w:webHidden/>
          </w:rPr>
          <w:fldChar w:fldCharType="begin"/>
        </w:r>
        <w:r w:rsidR="00C02DC4">
          <w:rPr>
            <w:noProof/>
            <w:webHidden/>
          </w:rPr>
          <w:instrText xml:space="preserve"> PAGEREF _Toc471226210 \h </w:instrText>
        </w:r>
        <w:r w:rsidR="00C02DC4">
          <w:rPr>
            <w:noProof/>
            <w:webHidden/>
          </w:rPr>
        </w:r>
        <w:r w:rsidR="00C02DC4">
          <w:rPr>
            <w:noProof/>
            <w:webHidden/>
          </w:rPr>
          <w:fldChar w:fldCharType="separate"/>
        </w:r>
        <w:r w:rsidR="00F47FB3">
          <w:rPr>
            <w:noProof/>
            <w:webHidden/>
          </w:rPr>
          <w:t>8</w:t>
        </w:r>
        <w:r w:rsidR="00C02DC4">
          <w:rPr>
            <w:noProof/>
            <w:webHidden/>
          </w:rPr>
          <w:fldChar w:fldCharType="end"/>
        </w:r>
      </w:hyperlink>
    </w:p>
    <w:p w14:paraId="55F7EBD8" w14:textId="77777777" w:rsidR="00C02DC4" w:rsidRDefault="00D10380">
      <w:pPr>
        <w:pStyle w:val="TOC2"/>
        <w:rPr>
          <w:rFonts w:asciiTheme="minorHAnsi" w:eastAsiaTheme="minorEastAsia" w:hAnsiTheme="minorHAnsi" w:cstheme="minorBidi"/>
          <w:b w:val="0"/>
          <w:noProof/>
          <w:sz w:val="22"/>
          <w:szCs w:val="22"/>
        </w:rPr>
      </w:pPr>
      <w:hyperlink w:anchor="_Toc471226211" w:history="1">
        <w:r w:rsidR="00C02DC4" w:rsidRPr="00EF0725">
          <w:rPr>
            <w:rStyle w:val="Hyperlink"/>
            <w:rFonts w:ascii="Times New Roman" w:hAnsi="Times New Roman"/>
            <w:noProof/>
            <w14:scene3d>
              <w14:camera w14:prst="orthographicFront"/>
              <w14:lightRig w14:rig="threePt" w14:dir="t">
                <w14:rot w14:lat="0" w14:lon="0" w14:rev="0"/>
              </w14:lightRig>
            </w14:scene3d>
          </w:rPr>
          <w:t>3.1.</w:t>
        </w:r>
        <w:r w:rsidR="00C02DC4">
          <w:rPr>
            <w:rFonts w:asciiTheme="minorHAnsi" w:eastAsiaTheme="minorEastAsia" w:hAnsiTheme="minorHAnsi" w:cstheme="minorBidi"/>
            <w:b w:val="0"/>
            <w:noProof/>
            <w:sz w:val="22"/>
            <w:szCs w:val="22"/>
          </w:rPr>
          <w:tab/>
        </w:r>
        <w:r w:rsidR="00C02DC4" w:rsidRPr="00EF0725">
          <w:rPr>
            <w:rStyle w:val="Hyperlink"/>
            <w:noProof/>
          </w:rPr>
          <w:t>Conceptual Application Design</w:t>
        </w:r>
        <w:r w:rsidR="00C02DC4">
          <w:rPr>
            <w:noProof/>
            <w:webHidden/>
          </w:rPr>
          <w:tab/>
        </w:r>
        <w:r w:rsidR="00C02DC4">
          <w:rPr>
            <w:noProof/>
            <w:webHidden/>
          </w:rPr>
          <w:fldChar w:fldCharType="begin"/>
        </w:r>
        <w:r w:rsidR="00C02DC4">
          <w:rPr>
            <w:noProof/>
            <w:webHidden/>
          </w:rPr>
          <w:instrText xml:space="preserve"> PAGEREF _Toc471226211 \h </w:instrText>
        </w:r>
        <w:r w:rsidR="00C02DC4">
          <w:rPr>
            <w:noProof/>
            <w:webHidden/>
          </w:rPr>
        </w:r>
        <w:r w:rsidR="00C02DC4">
          <w:rPr>
            <w:noProof/>
            <w:webHidden/>
          </w:rPr>
          <w:fldChar w:fldCharType="separate"/>
        </w:r>
        <w:r w:rsidR="00F47FB3">
          <w:rPr>
            <w:noProof/>
            <w:webHidden/>
          </w:rPr>
          <w:t>8</w:t>
        </w:r>
        <w:r w:rsidR="00C02DC4">
          <w:rPr>
            <w:noProof/>
            <w:webHidden/>
          </w:rPr>
          <w:fldChar w:fldCharType="end"/>
        </w:r>
      </w:hyperlink>
    </w:p>
    <w:p w14:paraId="231F9690" w14:textId="77777777" w:rsidR="00C02DC4" w:rsidRDefault="00D10380">
      <w:pPr>
        <w:pStyle w:val="TOC3"/>
        <w:rPr>
          <w:rFonts w:asciiTheme="minorHAnsi" w:eastAsiaTheme="minorEastAsia" w:hAnsiTheme="minorHAnsi" w:cstheme="minorBidi"/>
          <w:b w:val="0"/>
          <w:noProof/>
          <w:sz w:val="22"/>
          <w:szCs w:val="22"/>
        </w:rPr>
      </w:pPr>
      <w:hyperlink w:anchor="_Toc471226212" w:history="1">
        <w:r w:rsidR="00C02DC4" w:rsidRPr="00EF0725">
          <w:rPr>
            <w:rStyle w:val="Hyperlink"/>
            <w:rFonts w:ascii="Times New Roman" w:hAnsi="Times New Roman"/>
            <w:noProof/>
            <w14:scene3d>
              <w14:camera w14:prst="orthographicFront"/>
              <w14:lightRig w14:rig="threePt" w14:dir="t">
                <w14:rot w14:lat="0" w14:lon="0" w14:rev="0"/>
              </w14:lightRig>
            </w14:scene3d>
          </w:rPr>
          <w:t>3.1.1.</w:t>
        </w:r>
        <w:r w:rsidR="00C02DC4">
          <w:rPr>
            <w:rFonts w:asciiTheme="minorHAnsi" w:eastAsiaTheme="minorEastAsia" w:hAnsiTheme="minorHAnsi" w:cstheme="minorBidi"/>
            <w:b w:val="0"/>
            <w:noProof/>
            <w:sz w:val="22"/>
            <w:szCs w:val="22"/>
          </w:rPr>
          <w:tab/>
        </w:r>
        <w:r w:rsidR="00C02DC4" w:rsidRPr="00EF0725">
          <w:rPr>
            <w:rStyle w:val="Hyperlink"/>
            <w:noProof/>
          </w:rPr>
          <w:t>Application Context</w:t>
        </w:r>
        <w:r w:rsidR="00C02DC4">
          <w:rPr>
            <w:noProof/>
            <w:webHidden/>
          </w:rPr>
          <w:tab/>
        </w:r>
        <w:r w:rsidR="00C02DC4">
          <w:rPr>
            <w:noProof/>
            <w:webHidden/>
          </w:rPr>
          <w:fldChar w:fldCharType="begin"/>
        </w:r>
        <w:r w:rsidR="00C02DC4">
          <w:rPr>
            <w:noProof/>
            <w:webHidden/>
          </w:rPr>
          <w:instrText xml:space="preserve"> PAGEREF _Toc471226212 \h </w:instrText>
        </w:r>
        <w:r w:rsidR="00C02DC4">
          <w:rPr>
            <w:noProof/>
            <w:webHidden/>
          </w:rPr>
        </w:r>
        <w:r w:rsidR="00C02DC4">
          <w:rPr>
            <w:noProof/>
            <w:webHidden/>
          </w:rPr>
          <w:fldChar w:fldCharType="separate"/>
        </w:r>
        <w:r w:rsidR="00F47FB3">
          <w:rPr>
            <w:noProof/>
            <w:webHidden/>
          </w:rPr>
          <w:t>8</w:t>
        </w:r>
        <w:r w:rsidR="00C02DC4">
          <w:rPr>
            <w:noProof/>
            <w:webHidden/>
          </w:rPr>
          <w:fldChar w:fldCharType="end"/>
        </w:r>
      </w:hyperlink>
    </w:p>
    <w:p w14:paraId="0DDFC4AB" w14:textId="77777777" w:rsidR="00C02DC4" w:rsidRDefault="00D10380">
      <w:pPr>
        <w:pStyle w:val="TOC3"/>
        <w:rPr>
          <w:rFonts w:asciiTheme="minorHAnsi" w:eastAsiaTheme="minorEastAsia" w:hAnsiTheme="minorHAnsi" w:cstheme="minorBidi"/>
          <w:b w:val="0"/>
          <w:noProof/>
          <w:sz w:val="22"/>
          <w:szCs w:val="22"/>
        </w:rPr>
      </w:pPr>
      <w:hyperlink w:anchor="_Toc471226213" w:history="1">
        <w:r w:rsidR="00C02DC4" w:rsidRPr="00EF0725">
          <w:rPr>
            <w:rStyle w:val="Hyperlink"/>
            <w:rFonts w:ascii="Times New Roman" w:hAnsi="Times New Roman"/>
            <w:noProof/>
            <w14:scene3d>
              <w14:camera w14:prst="orthographicFront"/>
              <w14:lightRig w14:rig="threePt" w14:dir="t">
                <w14:rot w14:lat="0" w14:lon="0" w14:rev="0"/>
              </w14:lightRig>
            </w14:scene3d>
          </w:rPr>
          <w:t>3.1.2.</w:t>
        </w:r>
        <w:r w:rsidR="00C02DC4">
          <w:rPr>
            <w:rFonts w:asciiTheme="minorHAnsi" w:eastAsiaTheme="minorEastAsia" w:hAnsiTheme="minorHAnsi" w:cstheme="minorBidi"/>
            <w:b w:val="0"/>
            <w:noProof/>
            <w:sz w:val="22"/>
            <w:szCs w:val="22"/>
          </w:rPr>
          <w:tab/>
        </w:r>
        <w:r w:rsidR="00C02DC4" w:rsidRPr="00EF0725">
          <w:rPr>
            <w:rStyle w:val="Hyperlink"/>
            <w:noProof/>
          </w:rPr>
          <w:t>Dependency Model</w:t>
        </w:r>
        <w:r w:rsidR="00C02DC4">
          <w:rPr>
            <w:noProof/>
            <w:webHidden/>
          </w:rPr>
          <w:tab/>
        </w:r>
        <w:r w:rsidR="00C02DC4">
          <w:rPr>
            <w:noProof/>
            <w:webHidden/>
          </w:rPr>
          <w:fldChar w:fldCharType="begin"/>
        </w:r>
        <w:r w:rsidR="00C02DC4">
          <w:rPr>
            <w:noProof/>
            <w:webHidden/>
          </w:rPr>
          <w:instrText xml:space="preserve"> PAGEREF _Toc471226213 \h </w:instrText>
        </w:r>
        <w:r w:rsidR="00C02DC4">
          <w:rPr>
            <w:noProof/>
            <w:webHidden/>
          </w:rPr>
        </w:r>
        <w:r w:rsidR="00C02DC4">
          <w:rPr>
            <w:noProof/>
            <w:webHidden/>
          </w:rPr>
          <w:fldChar w:fldCharType="separate"/>
        </w:r>
        <w:r w:rsidR="00F47FB3">
          <w:rPr>
            <w:noProof/>
            <w:webHidden/>
          </w:rPr>
          <w:t>9</w:t>
        </w:r>
        <w:r w:rsidR="00C02DC4">
          <w:rPr>
            <w:noProof/>
            <w:webHidden/>
          </w:rPr>
          <w:fldChar w:fldCharType="end"/>
        </w:r>
      </w:hyperlink>
    </w:p>
    <w:p w14:paraId="5C8889FE" w14:textId="77777777" w:rsidR="00C02DC4" w:rsidRDefault="00D10380">
      <w:pPr>
        <w:pStyle w:val="TOC3"/>
        <w:rPr>
          <w:rFonts w:asciiTheme="minorHAnsi" w:eastAsiaTheme="minorEastAsia" w:hAnsiTheme="minorHAnsi" w:cstheme="minorBidi"/>
          <w:b w:val="0"/>
          <w:noProof/>
          <w:sz w:val="22"/>
          <w:szCs w:val="22"/>
        </w:rPr>
      </w:pPr>
      <w:hyperlink w:anchor="_Toc471226214" w:history="1">
        <w:r w:rsidR="00C02DC4" w:rsidRPr="00EF0725">
          <w:rPr>
            <w:rStyle w:val="Hyperlink"/>
            <w:rFonts w:ascii="Times New Roman" w:hAnsi="Times New Roman"/>
            <w:noProof/>
            <w14:scene3d>
              <w14:camera w14:prst="orthographicFront"/>
              <w14:lightRig w14:rig="threePt" w14:dir="t">
                <w14:rot w14:lat="0" w14:lon="0" w14:rev="0"/>
              </w14:lightRig>
            </w14:scene3d>
          </w:rPr>
          <w:t>3.1.3.</w:t>
        </w:r>
        <w:r w:rsidR="00C02DC4">
          <w:rPr>
            <w:rFonts w:asciiTheme="minorHAnsi" w:eastAsiaTheme="minorEastAsia" w:hAnsiTheme="minorHAnsi" w:cstheme="minorBidi"/>
            <w:b w:val="0"/>
            <w:noProof/>
            <w:sz w:val="22"/>
            <w:szCs w:val="22"/>
          </w:rPr>
          <w:tab/>
        </w:r>
        <w:r w:rsidR="00C02DC4" w:rsidRPr="00EF0725">
          <w:rPr>
            <w:rStyle w:val="Hyperlink"/>
            <w:noProof/>
          </w:rPr>
          <w:t>High Level Application Design</w:t>
        </w:r>
        <w:r w:rsidR="00C02DC4">
          <w:rPr>
            <w:noProof/>
            <w:webHidden/>
          </w:rPr>
          <w:tab/>
        </w:r>
        <w:r w:rsidR="00C02DC4">
          <w:rPr>
            <w:noProof/>
            <w:webHidden/>
          </w:rPr>
          <w:fldChar w:fldCharType="begin"/>
        </w:r>
        <w:r w:rsidR="00C02DC4">
          <w:rPr>
            <w:noProof/>
            <w:webHidden/>
          </w:rPr>
          <w:instrText xml:space="preserve"> PAGEREF _Toc471226214 \h </w:instrText>
        </w:r>
        <w:r w:rsidR="00C02DC4">
          <w:rPr>
            <w:noProof/>
            <w:webHidden/>
          </w:rPr>
        </w:r>
        <w:r w:rsidR="00C02DC4">
          <w:rPr>
            <w:noProof/>
            <w:webHidden/>
          </w:rPr>
          <w:fldChar w:fldCharType="separate"/>
        </w:r>
        <w:r w:rsidR="00F47FB3">
          <w:rPr>
            <w:noProof/>
            <w:webHidden/>
          </w:rPr>
          <w:t>10</w:t>
        </w:r>
        <w:r w:rsidR="00C02DC4">
          <w:rPr>
            <w:noProof/>
            <w:webHidden/>
          </w:rPr>
          <w:fldChar w:fldCharType="end"/>
        </w:r>
      </w:hyperlink>
    </w:p>
    <w:p w14:paraId="7D22C61D" w14:textId="77777777" w:rsidR="00C02DC4" w:rsidRDefault="00D10380">
      <w:pPr>
        <w:pStyle w:val="TOC3"/>
        <w:rPr>
          <w:rFonts w:asciiTheme="minorHAnsi" w:eastAsiaTheme="minorEastAsia" w:hAnsiTheme="minorHAnsi" w:cstheme="minorBidi"/>
          <w:b w:val="0"/>
          <w:noProof/>
          <w:sz w:val="22"/>
          <w:szCs w:val="22"/>
        </w:rPr>
      </w:pPr>
      <w:hyperlink w:anchor="_Toc471226215" w:history="1">
        <w:r w:rsidR="00C02DC4" w:rsidRPr="00EF0725">
          <w:rPr>
            <w:rStyle w:val="Hyperlink"/>
            <w:rFonts w:ascii="Times New Roman" w:eastAsia="MS Mincho" w:hAnsi="Times New Roman"/>
            <w:noProof/>
            <w:lang w:eastAsia="en-GB"/>
            <w14:scene3d>
              <w14:camera w14:prst="orthographicFront"/>
              <w14:lightRig w14:rig="threePt" w14:dir="t">
                <w14:rot w14:lat="0" w14:lon="0" w14:rev="0"/>
              </w14:lightRig>
            </w14:scene3d>
          </w:rPr>
          <w:t>3.1.4.</w:t>
        </w:r>
        <w:r w:rsidR="00C02DC4">
          <w:rPr>
            <w:rFonts w:asciiTheme="minorHAnsi" w:eastAsiaTheme="minorEastAsia" w:hAnsiTheme="minorHAnsi" w:cstheme="minorBidi"/>
            <w:b w:val="0"/>
            <w:noProof/>
            <w:sz w:val="22"/>
            <w:szCs w:val="22"/>
          </w:rPr>
          <w:tab/>
        </w:r>
        <w:r w:rsidR="00C02DC4" w:rsidRPr="00EF0725">
          <w:rPr>
            <w:rStyle w:val="Hyperlink"/>
            <w:rFonts w:eastAsia="MS Mincho"/>
            <w:noProof/>
            <w:lang w:eastAsia="en-GB"/>
          </w:rPr>
          <w:t>Security Strategy</w:t>
        </w:r>
        <w:r w:rsidR="00C02DC4">
          <w:rPr>
            <w:noProof/>
            <w:webHidden/>
          </w:rPr>
          <w:tab/>
        </w:r>
        <w:r w:rsidR="00C02DC4">
          <w:rPr>
            <w:noProof/>
            <w:webHidden/>
          </w:rPr>
          <w:fldChar w:fldCharType="begin"/>
        </w:r>
        <w:r w:rsidR="00C02DC4">
          <w:rPr>
            <w:noProof/>
            <w:webHidden/>
          </w:rPr>
          <w:instrText xml:space="preserve"> PAGEREF _Toc471226215 \h </w:instrText>
        </w:r>
        <w:r w:rsidR="00C02DC4">
          <w:rPr>
            <w:noProof/>
            <w:webHidden/>
          </w:rPr>
        </w:r>
        <w:r w:rsidR="00C02DC4">
          <w:rPr>
            <w:noProof/>
            <w:webHidden/>
          </w:rPr>
          <w:fldChar w:fldCharType="separate"/>
        </w:r>
        <w:r w:rsidR="00F47FB3">
          <w:rPr>
            <w:noProof/>
            <w:webHidden/>
          </w:rPr>
          <w:t>12</w:t>
        </w:r>
        <w:r w:rsidR="00C02DC4">
          <w:rPr>
            <w:noProof/>
            <w:webHidden/>
          </w:rPr>
          <w:fldChar w:fldCharType="end"/>
        </w:r>
      </w:hyperlink>
    </w:p>
    <w:p w14:paraId="3A173581" w14:textId="77777777" w:rsidR="00C02DC4" w:rsidRDefault="00D10380">
      <w:pPr>
        <w:pStyle w:val="TOC3"/>
        <w:rPr>
          <w:rFonts w:asciiTheme="minorHAnsi" w:eastAsiaTheme="minorEastAsia" w:hAnsiTheme="minorHAnsi" w:cstheme="minorBidi"/>
          <w:b w:val="0"/>
          <w:noProof/>
          <w:sz w:val="22"/>
          <w:szCs w:val="22"/>
        </w:rPr>
      </w:pPr>
      <w:hyperlink w:anchor="_Toc471226216" w:history="1">
        <w:r w:rsidR="00C02DC4" w:rsidRPr="00EF0725">
          <w:rPr>
            <w:rStyle w:val="Hyperlink"/>
            <w:rFonts w:ascii="Times New Roman" w:eastAsia="MS Mincho" w:hAnsi="Times New Roman"/>
            <w:noProof/>
            <w:lang w:eastAsia="en-GB"/>
            <w14:scene3d>
              <w14:camera w14:prst="orthographicFront"/>
              <w14:lightRig w14:rig="threePt" w14:dir="t">
                <w14:rot w14:lat="0" w14:lon="0" w14:rev="0"/>
              </w14:lightRig>
            </w14:scene3d>
          </w:rPr>
          <w:t>3.1.5.</w:t>
        </w:r>
        <w:r w:rsidR="00C02DC4">
          <w:rPr>
            <w:rFonts w:asciiTheme="minorHAnsi" w:eastAsiaTheme="minorEastAsia" w:hAnsiTheme="minorHAnsi" w:cstheme="minorBidi"/>
            <w:b w:val="0"/>
            <w:noProof/>
            <w:sz w:val="22"/>
            <w:szCs w:val="22"/>
          </w:rPr>
          <w:tab/>
        </w:r>
        <w:r w:rsidR="00C02DC4" w:rsidRPr="00EF0725">
          <w:rPr>
            <w:rStyle w:val="Hyperlink"/>
            <w:rFonts w:eastAsia="MS Mincho"/>
            <w:noProof/>
            <w:lang w:eastAsia="en-GB"/>
          </w:rPr>
          <w:t>Locations</w:t>
        </w:r>
        <w:r w:rsidR="00C02DC4">
          <w:rPr>
            <w:noProof/>
            <w:webHidden/>
          </w:rPr>
          <w:tab/>
        </w:r>
        <w:r w:rsidR="00C02DC4">
          <w:rPr>
            <w:noProof/>
            <w:webHidden/>
          </w:rPr>
          <w:fldChar w:fldCharType="begin"/>
        </w:r>
        <w:r w:rsidR="00C02DC4">
          <w:rPr>
            <w:noProof/>
            <w:webHidden/>
          </w:rPr>
          <w:instrText xml:space="preserve"> PAGEREF _Toc471226216 \h </w:instrText>
        </w:r>
        <w:r w:rsidR="00C02DC4">
          <w:rPr>
            <w:noProof/>
            <w:webHidden/>
          </w:rPr>
        </w:r>
        <w:r w:rsidR="00C02DC4">
          <w:rPr>
            <w:noProof/>
            <w:webHidden/>
          </w:rPr>
          <w:fldChar w:fldCharType="separate"/>
        </w:r>
        <w:r w:rsidR="00F47FB3">
          <w:rPr>
            <w:noProof/>
            <w:webHidden/>
          </w:rPr>
          <w:t>14</w:t>
        </w:r>
        <w:r w:rsidR="00C02DC4">
          <w:rPr>
            <w:noProof/>
            <w:webHidden/>
          </w:rPr>
          <w:fldChar w:fldCharType="end"/>
        </w:r>
      </w:hyperlink>
    </w:p>
    <w:p w14:paraId="276C7027" w14:textId="77777777" w:rsidR="00C02DC4" w:rsidRDefault="00D10380">
      <w:pPr>
        <w:pStyle w:val="TOC2"/>
        <w:rPr>
          <w:rFonts w:asciiTheme="minorHAnsi" w:eastAsiaTheme="minorEastAsia" w:hAnsiTheme="minorHAnsi" w:cstheme="minorBidi"/>
          <w:b w:val="0"/>
          <w:noProof/>
          <w:sz w:val="22"/>
          <w:szCs w:val="22"/>
        </w:rPr>
      </w:pPr>
      <w:hyperlink w:anchor="_Toc471226217" w:history="1">
        <w:r w:rsidR="00C02DC4" w:rsidRPr="00EF0725">
          <w:rPr>
            <w:rStyle w:val="Hyperlink"/>
            <w:rFonts w:ascii="Times New Roman" w:hAnsi="Times New Roman"/>
            <w:noProof/>
            <w14:scene3d>
              <w14:camera w14:prst="orthographicFront"/>
              <w14:lightRig w14:rig="threePt" w14:dir="t">
                <w14:rot w14:lat="0" w14:lon="0" w14:rev="0"/>
              </w14:lightRig>
            </w14:scene3d>
          </w:rPr>
          <w:t>3.2.</w:t>
        </w:r>
        <w:r w:rsidR="00C02DC4">
          <w:rPr>
            <w:rFonts w:asciiTheme="minorHAnsi" w:eastAsiaTheme="minorEastAsia" w:hAnsiTheme="minorHAnsi" w:cstheme="minorBidi"/>
            <w:b w:val="0"/>
            <w:noProof/>
            <w:sz w:val="22"/>
            <w:szCs w:val="22"/>
          </w:rPr>
          <w:tab/>
        </w:r>
        <w:r w:rsidR="00C02DC4" w:rsidRPr="00EF0725">
          <w:rPr>
            <w:rStyle w:val="Hyperlink"/>
            <w:noProof/>
          </w:rPr>
          <w:t>Conceptual Data Design</w:t>
        </w:r>
        <w:r w:rsidR="00C02DC4">
          <w:rPr>
            <w:noProof/>
            <w:webHidden/>
          </w:rPr>
          <w:tab/>
        </w:r>
        <w:r w:rsidR="00C02DC4">
          <w:rPr>
            <w:noProof/>
            <w:webHidden/>
          </w:rPr>
          <w:fldChar w:fldCharType="begin"/>
        </w:r>
        <w:r w:rsidR="00C02DC4">
          <w:rPr>
            <w:noProof/>
            <w:webHidden/>
          </w:rPr>
          <w:instrText xml:space="preserve"> PAGEREF _Toc471226217 \h </w:instrText>
        </w:r>
        <w:r w:rsidR="00C02DC4">
          <w:rPr>
            <w:noProof/>
            <w:webHidden/>
          </w:rPr>
        </w:r>
        <w:r w:rsidR="00C02DC4">
          <w:rPr>
            <w:noProof/>
            <w:webHidden/>
          </w:rPr>
          <w:fldChar w:fldCharType="separate"/>
        </w:r>
        <w:r w:rsidR="00F47FB3">
          <w:rPr>
            <w:noProof/>
            <w:webHidden/>
          </w:rPr>
          <w:t>15</w:t>
        </w:r>
        <w:r w:rsidR="00C02DC4">
          <w:rPr>
            <w:noProof/>
            <w:webHidden/>
          </w:rPr>
          <w:fldChar w:fldCharType="end"/>
        </w:r>
      </w:hyperlink>
    </w:p>
    <w:p w14:paraId="06175D4A" w14:textId="77777777" w:rsidR="00C02DC4" w:rsidRDefault="00D10380">
      <w:pPr>
        <w:pStyle w:val="TOC3"/>
        <w:rPr>
          <w:rFonts w:asciiTheme="minorHAnsi" w:eastAsiaTheme="minorEastAsia" w:hAnsiTheme="minorHAnsi" w:cstheme="minorBidi"/>
          <w:b w:val="0"/>
          <w:noProof/>
          <w:sz w:val="22"/>
          <w:szCs w:val="22"/>
        </w:rPr>
      </w:pPr>
      <w:hyperlink w:anchor="_Toc471226218" w:history="1">
        <w:r w:rsidR="00C02DC4" w:rsidRPr="00EF0725">
          <w:rPr>
            <w:rStyle w:val="Hyperlink"/>
            <w:rFonts w:ascii="Times New Roman" w:hAnsi="Times New Roman"/>
            <w:noProof/>
            <w14:scene3d>
              <w14:camera w14:prst="orthographicFront"/>
              <w14:lightRig w14:rig="threePt" w14:dir="t">
                <w14:rot w14:lat="0" w14:lon="0" w14:rev="0"/>
              </w14:lightRig>
            </w14:scene3d>
          </w:rPr>
          <w:t>3.2.1.</w:t>
        </w:r>
        <w:r w:rsidR="00C02DC4">
          <w:rPr>
            <w:rFonts w:asciiTheme="minorHAnsi" w:eastAsiaTheme="minorEastAsia" w:hAnsiTheme="minorHAnsi" w:cstheme="minorBidi"/>
            <w:b w:val="0"/>
            <w:noProof/>
            <w:sz w:val="22"/>
            <w:szCs w:val="22"/>
          </w:rPr>
          <w:tab/>
        </w:r>
        <w:r w:rsidR="00C02DC4" w:rsidRPr="00EF0725">
          <w:rPr>
            <w:rStyle w:val="Hyperlink"/>
            <w:noProof/>
          </w:rPr>
          <w:t>Schema Package Dependencies</w:t>
        </w:r>
        <w:r w:rsidR="00C02DC4">
          <w:rPr>
            <w:noProof/>
            <w:webHidden/>
          </w:rPr>
          <w:tab/>
        </w:r>
        <w:r w:rsidR="00C02DC4">
          <w:rPr>
            <w:noProof/>
            <w:webHidden/>
          </w:rPr>
          <w:fldChar w:fldCharType="begin"/>
        </w:r>
        <w:r w:rsidR="00C02DC4">
          <w:rPr>
            <w:noProof/>
            <w:webHidden/>
          </w:rPr>
          <w:instrText xml:space="preserve"> PAGEREF _Toc471226218 \h </w:instrText>
        </w:r>
        <w:r w:rsidR="00C02DC4">
          <w:rPr>
            <w:noProof/>
            <w:webHidden/>
          </w:rPr>
        </w:r>
        <w:r w:rsidR="00C02DC4">
          <w:rPr>
            <w:noProof/>
            <w:webHidden/>
          </w:rPr>
          <w:fldChar w:fldCharType="separate"/>
        </w:r>
        <w:r w:rsidR="00F47FB3">
          <w:rPr>
            <w:noProof/>
            <w:webHidden/>
          </w:rPr>
          <w:t>15</w:t>
        </w:r>
        <w:r w:rsidR="00C02DC4">
          <w:rPr>
            <w:noProof/>
            <w:webHidden/>
          </w:rPr>
          <w:fldChar w:fldCharType="end"/>
        </w:r>
      </w:hyperlink>
    </w:p>
    <w:p w14:paraId="4962A08C" w14:textId="77777777" w:rsidR="00C02DC4" w:rsidRDefault="00D10380">
      <w:pPr>
        <w:pStyle w:val="TOC3"/>
        <w:rPr>
          <w:rFonts w:asciiTheme="minorHAnsi" w:eastAsiaTheme="minorEastAsia" w:hAnsiTheme="minorHAnsi" w:cstheme="minorBidi"/>
          <w:b w:val="0"/>
          <w:noProof/>
          <w:sz w:val="22"/>
          <w:szCs w:val="22"/>
        </w:rPr>
      </w:pPr>
      <w:hyperlink w:anchor="_Toc471226219" w:history="1">
        <w:r w:rsidR="00C02DC4" w:rsidRPr="00EF0725">
          <w:rPr>
            <w:rStyle w:val="Hyperlink"/>
            <w:rFonts w:ascii="Times New Roman" w:hAnsi="Times New Roman"/>
            <w:noProof/>
            <w14:scene3d>
              <w14:camera w14:prst="orthographicFront"/>
              <w14:lightRig w14:rig="threePt" w14:dir="t">
                <w14:rot w14:lat="0" w14:lon="0" w14:rev="0"/>
              </w14:lightRig>
            </w14:scene3d>
          </w:rPr>
          <w:t>3.2.1.</w:t>
        </w:r>
        <w:r w:rsidR="00C02DC4">
          <w:rPr>
            <w:rFonts w:asciiTheme="minorHAnsi" w:eastAsiaTheme="minorEastAsia" w:hAnsiTheme="minorHAnsi" w:cstheme="minorBidi"/>
            <w:b w:val="0"/>
            <w:noProof/>
            <w:sz w:val="22"/>
            <w:szCs w:val="22"/>
          </w:rPr>
          <w:tab/>
        </w:r>
        <w:r w:rsidR="00C02DC4" w:rsidRPr="00EF0725">
          <w:rPr>
            <w:rStyle w:val="Hyperlink"/>
            <w:noProof/>
          </w:rPr>
          <w:t>Form Submission Service Data Dictionary</w:t>
        </w:r>
        <w:r w:rsidR="00C02DC4">
          <w:rPr>
            <w:noProof/>
            <w:webHidden/>
          </w:rPr>
          <w:tab/>
        </w:r>
        <w:r w:rsidR="00C02DC4">
          <w:rPr>
            <w:noProof/>
            <w:webHidden/>
          </w:rPr>
          <w:fldChar w:fldCharType="begin"/>
        </w:r>
        <w:r w:rsidR="00C02DC4">
          <w:rPr>
            <w:noProof/>
            <w:webHidden/>
          </w:rPr>
          <w:instrText xml:space="preserve"> PAGEREF _Toc471226219 \h </w:instrText>
        </w:r>
        <w:r w:rsidR="00C02DC4">
          <w:rPr>
            <w:noProof/>
            <w:webHidden/>
          </w:rPr>
        </w:r>
        <w:r w:rsidR="00C02DC4">
          <w:rPr>
            <w:noProof/>
            <w:webHidden/>
          </w:rPr>
          <w:fldChar w:fldCharType="separate"/>
        </w:r>
        <w:r w:rsidR="00F47FB3">
          <w:rPr>
            <w:noProof/>
            <w:webHidden/>
          </w:rPr>
          <w:t>15</w:t>
        </w:r>
        <w:r w:rsidR="00C02DC4">
          <w:rPr>
            <w:noProof/>
            <w:webHidden/>
          </w:rPr>
          <w:fldChar w:fldCharType="end"/>
        </w:r>
      </w:hyperlink>
    </w:p>
    <w:p w14:paraId="67B5EB55" w14:textId="77777777" w:rsidR="00C02DC4" w:rsidRDefault="00D10380">
      <w:pPr>
        <w:pStyle w:val="TOC3"/>
        <w:rPr>
          <w:rFonts w:asciiTheme="minorHAnsi" w:eastAsiaTheme="minorEastAsia" w:hAnsiTheme="minorHAnsi" w:cstheme="minorBidi"/>
          <w:b w:val="0"/>
          <w:noProof/>
          <w:sz w:val="22"/>
          <w:szCs w:val="22"/>
        </w:rPr>
      </w:pPr>
      <w:hyperlink w:anchor="_Toc471226220" w:history="1">
        <w:r w:rsidR="00C02DC4" w:rsidRPr="00EF0725">
          <w:rPr>
            <w:rStyle w:val="Hyperlink"/>
            <w:rFonts w:ascii="Times New Roman" w:hAnsi="Times New Roman"/>
            <w:noProof/>
            <w14:scene3d>
              <w14:camera w14:prst="orthographicFront"/>
              <w14:lightRig w14:rig="threePt" w14:dir="t">
                <w14:rot w14:lat="0" w14:lon="0" w14:rev="0"/>
              </w14:lightRig>
            </w14:scene3d>
          </w:rPr>
          <w:t>3.2.2.</w:t>
        </w:r>
        <w:r w:rsidR="00C02DC4">
          <w:rPr>
            <w:rFonts w:asciiTheme="minorHAnsi" w:eastAsiaTheme="minorEastAsia" w:hAnsiTheme="minorHAnsi" w:cstheme="minorBidi"/>
            <w:b w:val="0"/>
            <w:noProof/>
            <w:sz w:val="22"/>
            <w:szCs w:val="22"/>
          </w:rPr>
          <w:tab/>
        </w:r>
        <w:r w:rsidR="00C02DC4" w:rsidRPr="00EF0725">
          <w:rPr>
            <w:rStyle w:val="Hyperlink"/>
            <w:noProof/>
          </w:rPr>
          <w:t>Form Submission Service Data Web Service Artifacts</w:t>
        </w:r>
        <w:r w:rsidR="00C02DC4">
          <w:rPr>
            <w:noProof/>
            <w:webHidden/>
          </w:rPr>
          <w:tab/>
        </w:r>
        <w:r w:rsidR="00C02DC4">
          <w:rPr>
            <w:noProof/>
            <w:webHidden/>
          </w:rPr>
          <w:fldChar w:fldCharType="begin"/>
        </w:r>
        <w:r w:rsidR="00C02DC4">
          <w:rPr>
            <w:noProof/>
            <w:webHidden/>
          </w:rPr>
          <w:instrText xml:space="preserve"> PAGEREF _Toc471226220 \h </w:instrText>
        </w:r>
        <w:r w:rsidR="00C02DC4">
          <w:rPr>
            <w:noProof/>
            <w:webHidden/>
          </w:rPr>
        </w:r>
        <w:r w:rsidR="00C02DC4">
          <w:rPr>
            <w:noProof/>
            <w:webHidden/>
          </w:rPr>
          <w:fldChar w:fldCharType="separate"/>
        </w:r>
        <w:r w:rsidR="00F47FB3">
          <w:rPr>
            <w:noProof/>
            <w:webHidden/>
          </w:rPr>
          <w:t>15</w:t>
        </w:r>
        <w:r w:rsidR="00C02DC4">
          <w:rPr>
            <w:noProof/>
            <w:webHidden/>
          </w:rPr>
          <w:fldChar w:fldCharType="end"/>
        </w:r>
      </w:hyperlink>
    </w:p>
    <w:p w14:paraId="4911F8DD" w14:textId="77777777" w:rsidR="00C02DC4" w:rsidRDefault="00D10380">
      <w:pPr>
        <w:pStyle w:val="TOC2"/>
        <w:rPr>
          <w:rFonts w:asciiTheme="minorHAnsi" w:eastAsiaTheme="minorEastAsia" w:hAnsiTheme="minorHAnsi" w:cstheme="minorBidi"/>
          <w:b w:val="0"/>
          <w:noProof/>
          <w:sz w:val="22"/>
          <w:szCs w:val="22"/>
        </w:rPr>
      </w:pPr>
      <w:hyperlink w:anchor="_Toc471226221" w:history="1">
        <w:r w:rsidR="00C02DC4" w:rsidRPr="00EF0725">
          <w:rPr>
            <w:rStyle w:val="Hyperlink"/>
            <w:rFonts w:ascii="Times New Roman" w:hAnsi="Times New Roman"/>
            <w:noProof/>
            <w14:scene3d>
              <w14:camera w14:prst="orthographicFront"/>
              <w14:lightRig w14:rig="threePt" w14:dir="t">
                <w14:rot w14:lat="0" w14:lon="0" w14:rev="0"/>
              </w14:lightRig>
            </w14:scene3d>
          </w:rPr>
          <w:t>3.3.</w:t>
        </w:r>
        <w:r w:rsidR="00C02DC4">
          <w:rPr>
            <w:rFonts w:asciiTheme="minorHAnsi" w:eastAsiaTheme="minorEastAsia" w:hAnsiTheme="minorHAnsi" w:cstheme="minorBidi"/>
            <w:b w:val="0"/>
            <w:noProof/>
            <w:sz w:val="22"/>
            <w:szCs w:val="22"/>
          </w:rPr>
          <w:tab/>
        </w:r>
        <w:r w:rsidR="00C02DC4" w:rsidRPr="00EF0725">
          <w:rPr>
            <w:rStyle w:val="Hyperlink"/>
            <w:noProof/>
          </w:rPr>
          <w:t>Conceptual Infrastructure Design</w:t>
        </w:r>
        <w:r w:rsidR="00C02DC4">
          <w:rPr>
            <w:noProof/>
            <w:webHidden/>
          </w:rPr>
          <w:tab/>
        </w:r>
        <w:r w:rsidR="00C02DC4">
          <w:rPr>
            <w:noProof/>
            <w:webHidden/>
          </w:rPr>
          <w:fldChar w:fldCharType="begin"/>
        </w:r>
        <w:r w:rsidR="00C02DC4">
          <w:rPr>
            <w:noProof/>
            <w:webHidden/>
          </w:rPr>
          <w:instrText xml:space="preserve"> PAGEREF _Toc471226221 \h </w:instrText>
        </w:r>
        <w:r w:rsidR="00C02DC4">
          <w:rPr>
            <w:noProof/>
            <w:webHidden/>
          </w:rPr>
        </w:r>
        <w:r w:rsidR="00C02DC4">
          <w:rPr>
            <w:noProof/>
            <w:webHidden/>
          </w:rPr>
          <w:fldChar w:fldCharType="separate"/>
        </w:r>
        <w:r w:rsidR="00F47FB3">
          <w:rPr>
            <w:noProof/>
            <w:webHidden/>
          </w:rPr>
          <w:t>16</w:t>
        </w:r>
        <w:r w:rsidR="00C02DC4">
          <w:rPr>
            <w:noProof/>
            <w:webHidden/>
          </w:rPr>
          <w:fldChar w:fldCharType="end"/>
        </w:r>
      </w:hyperlink>
    </w:p>
    <w:p w14:paraId="51852015" w14:textId="77777777" w:rsidR="00C02DC4" w:rsidRDefault="00D10380">
      <w:pPr>
        <w:pStyle w:val="TOC3"/>
        <w:rPr>
          <w:rFonts w:asciiTheme="minorHAnsi" w:eastAsiaTheme="minorEastAsia" w:hAnsiTheme="minorHAnsi" w:cstheme="minorBidi"/>
          <w:b w:val="0"/>
          <w:noProof/>
          <w:sz w:val="22"/>
          <w:szCs w:val="22"/>
        </w:rPr>
      </w:pPr>
      <w:hyperlink w:anchor="_Toc471226222" w:history="1">
        <w:r w:rsidR="00C02DC4" w:rsidRPr="00EF0725">
          <w:rPr>
            <w:rStyle w:val="Hyperlink"/>
            <w:rFonts w:ascii="Times New Roman" w:hAnsi="Times New Roman"/>
            <w:noProof/>
            <w14:scene3d>
              <w14:camera w14:prst="orthographicFront"/>
              <w14:lightRig w14:rig="threePt" w14:dir="t">
                <w14:rot w14:lat="0" w14:lon="0" w14:rev="0"/>
              </w14:lightRig>
            </w14:scene3d>
          </w:rPr>
          <w:t>3.3.1.</w:t>
        </w:r>
        <w:r w:rsidR="00C02DC4">
          <w:rPr>
            <w:rFonts w:asciiTheme="minorHAnsi" w:eastAsiaTheme="minorEastAsia" w:hAnsiTheme="minorHAnsi" w:cstheme="minorBidi"/>
            <w:b w:val="0"/>
            <w:noProof/>
            <w:sz w:val="22"/>
            <w:szCs w:val="22"/>
          </w:rPr>
          <w:tab/>
        </w:r>
        <w:r w:rsidR="00C02DC4" w:rsidRPr="00EF0725">
          <w:rPr>
            <w:rStyle w:val="Hyperlink"/>
            <w:noProof/>
          </w:rPr>
          <w:t>System Criticality and High Availability</w:t>
        </w:r>
        <w:r w:rsidR="00C02DC4">
          <w:rPr>
            <w:noProof/>
            <w:webHidden/>
          </w:rPr>
          <w:tab/>
        </w:r>
        <w:r w:rsidR="00C02DC4">
          <w:rPr>
            <w:noProof/>
            <w:webHidden/>
          </w:rPr>
          <w:fldChar w:fldCharType="begin"/>
        </w:r>
        <w:r w:rsidR="00C02DC4">
          <w:rPr>
            <w:noProof/>
            <w:webHidden/>
          </w:rPr>
          <w:instrText xml:space="preserve"> PAGEREF _Toc471226222 \h </w:instrText>
        </w:r>
        <w:r w:rsidR="00C02DC4">
          <w:rPr>
            <w:noProof/>
            <w:webHidden/>
          </w:rPr>
        </w:r>
        <w:r w:rsidR="00C02DC4">
          <w:rPr>
            <w:noProof/>
            <w:webHidden/>
          </w:rPr>
          <w:fldChar w:fldCharType="separate"/>
        </w:r>
        <w:r w:rsidR="00F47FB3">
          <w:rPr>
            <w:noProof/>
            <w:webHidden/>
          </w:rPr>
          <w:t>16</w:t>
        </w:r>
        <w:r w:rsidR="00C02DC4">
          <w:rPr>
            <w:noProof/>
            <w:webHidden/>
          </w:rPr>
          <w:fldChar w:fldCharType="end"/>
        </w:r>
      </w:hyperlink>
    </w:p>
    <w:p w14:paraId="7B2CB1BF" w14:textId="77777777" w:rsidR="00C02DC4" w:rsidRDefault="00D10380">
      <w:pPr>
        <w:pStyle w:val="TOC3"/>
        <w:rPr>
          <w:rFonts w:asciiTheme="minorHAnsi" w:eastAsiaTheme="minorEastAsia" w:hAnsiTheme="minorHAnsi" w:cstheme="minorBidi"/>
          <w:b w:val="0"/>
          <w:noProof/>
          <w:sz w:val="22"/>
          <w:szCs w:val="22"/>
        </w:rPr>
      </w:pPr>
      <w:hyperlink w:anchor="_Toc471226223" w:history="1">
        <w:r w:rsidR="00C02DC4" w:rsidRPr="00EF0725">
          <w:rPr>
            <w:rStyle w:val="Hyperlink"/>
            <w:rFonts w:ascii="Times New Roman" w:hAnsi="Times New Roman"/>
            <w:noProof/>
            <w14:scene3d>
              <w14:camera w14:prst="orthographicFront"/>
              <w14:lightRig w14:rig="threePt" w14:dir="t">
                <w14:rot w14:lat="0" w14:lon="0" w14:rev="0"/>
              </w14:lightRig>
            </w14:scene3d>
          </w:rPr>
          <w:t>3.3.2.</w:t>
        </w:r>
        <w:r w:rsidR="00C02DC4">
          <w:rPr>
            <w:rFonts w:asciiTheme="minorHAnsi" w:eastAsiaTheme="minorEastAsia" w:hAnsiTheme="minorHAnsi" w:cstheme="minorBidi"/>
            <w:b w:val="0"/>
            <w:noProof/>
            <w:sz w:val="22"/>
            <w:szCs w:val="22"/>
          </w:rPr>
          <w:tab/>
        </w:r>
        <w:r w:rsidR="00C02DC4" w:rsidRPr="00EF0725">
          <w:rPr>
            <w:rStyle w:val="Hyperlink"/>
            <w:noProof/>
          </w:rPr>
          <w:t>Technology Locations</w:t>
        </w:r>
        <w:r w:rsidR="00C02DC4">
          <w:rPr>
            <w:noProof/>
            <w:webHidden/>
          </w:rPr>
          <w:tab/>
        </w:r>
        <w:r w:rsidR="00C02DC4">
          <w:rPr>
            <w:noProof/>
            <w:webHidden/>
          </w:rPr>
          <w:fldChar w:fldCharType="begin"/>
        </w:r>
        <w:r w:rsidR="00C02DC4">
          <w:rPr>
            <w:noProof/>
            <w:webHidden/>
          </w:rPr>
          <w:instrText xml:space="preserve"> PAGEREF _Toc471226223 \h </w:instrText>
        </w:r>
        <w:r w:rsidR="00C02DC4">
          <w:rPr>
            <w:noProof/>
            <w:webHidden/>
          </w:rPr>
        </w:r>
        <w:r w:rsidR="00C02DC4">
          <w:rPr>
            <w:noProof/>
            <w:webHidden/>
          </w:rPr>
          <w:fldChar w:fldCharType="separate"/>
        </w:r>
        <w:r w:rsidR="00F47FB3">
          <w:rPr>
            <w:noProof/>
            <w:webHidden/>
          </w:rPr>
          <w:t>18</w:t>
        </w:r>
        <w:r w:rsidR="00C02DC4">
          <w:rPr>
            <w:noProof/>
            <w:webHidden/>
          </w:rPr>
          <w:fldChar w:fldCharType="end"/>
        </w:r>
      </w:hyperlink>
    </w:p>
    <w:p w14:paraId="7CABF0B5" w14:textId="77777777" w:rsidR="00C02DC4" w:rsidRDefault="00D10380">
      <w:pPr>
        <w:pStyle w:val="TOC3"/>
        <w:rPr>
          <w:rFonts w:asciiTheme="minorHAnsi" w:eastAsiaTheme="minorEastAsia" w:hAnsiTheme="minorHAnsi" w:cstheme="minorBidi"/>
          <w:b w:val="0"/>
          <w:noProof/>
          <w:sz w:val="22"/>
          <w:szCs w:val="22"/>
        </w:rPr>
      </w:pPr>
      <w:hyperlink w:anchor="_Toc471226224" w:history="1">
        <w:r w:rsidR="00C02DC4" w:rsidRPr="00EF0725">
          <w:rPr>
            <w:rStyle w:val="Hyperlink"/>
            <w:rFonts w:ascii="Times New Roman" w:hAnsi="Times New Roman"/>
            <w:noProof/>
            <w14:scene3d>
              <w14:camera w14:prst="orthographicFront"/>
              <w14:lightRig w14:rig="threePt" w14:dir="t">
                <w14:rot w14:lat="0" w14:lon="0" w14:rev="0"/>
              </w14:lightRig>
            </w14:scene3d>
          </w:rPr>
          <w:t>3.3.3.</w:t>
        </w:r>
        <w:r w:rsidR="00C02DC4">
          <w:rPr>
            <w:rFonts w:asciiTheme="minorHAnsi" w:eastAsiaTheme="minorEastAsia" w:hAnsiTheme="minorHAnsi" w:cstheme="minorBidi"/>
            <w:b w:val="0"/>
            <w:noProof/>
            <w:sz w:val="22"/>
            <w:szCs w:val="22"/>
          </w:rPr>
          <w:tab/>
        </w:r>
        <w:r w:rsidR="00C02DC4" w:rsidRPr="00EF0725">
          <w:rPr>
            <w:rStyle w:val="Hyperlink"/>
            <w:noProof/>
          </w:rPr>
          <w:t>Conceptual Infrastructure Diagram</w:t>
        </w:r>
        <w:r w:rsidR="00C02DC4">
          <w:rPr>
            <w:noProof/>
            <w:webHidden/>
          </w:rPr>
          <w:tab/>
        </w:r>
        <w:r w:rsidR="00C02DC4">
          <w:rPr>
            <w:noProof/>
            <w:webHidden/>
          </w:rPr>
          <w:fldChar w:fldCharType="begin"/>
        </w:r>
        <w:r w:rsidR="00C02DC4">
          <w:rPr>
            <w:noProof/>
            <w:webHidden/>
          </w:rPr>
          <w:instrText xml:space="preserve"> PAGEREF _Toc471226224 \h </w:instrText>
        </w:r>
        <w:r w:rsidR="00C02DC4">
          <w:rPr>
            <w:noProof/>
            <w:webHidden/>
          </w:rPr>
        </w:r>
        <w:r w:rsidR="00C02DC4">
          <w:rPr>
            <w:noProof/>
            <w:webHidden/>
          </w:rPr>
          <w:fldChar w:fldCharType="separate"/>
        </w:r>
        <w:r w:rsidR="00F47FB3">
          <w:rPr>
            <w:noProof/>
            <w:webHidden/>
          </w:rPr>
          <w:t>18</w:t>
        </w:r>
        <w:r w:rsidR="00C02DC4">
          <w:rPr>
            <w:noProof/>
            <w:webHidden/>
          </w:rPr>
          <w:fldChar w:fldCharType="end"/>
        </w:r>
      </w:hyperlink>
    </w:p>
    <w:p w14:paraId="6B3E4769" w14:textId="77777777" w:rsidR="00C02DC4" w:rsidRDefault="00D10380">
      <w:pPr>
        <w:pStyle w:val="TOC3"/>
        <w:rPr>
          <w:rFonts w:asciiTheme="minorHAnsi" w:eastAsiaTheme="minorEastAsia" w:hAnsiTheme="minorHAnsi" w:cstheme="minorBidi"/>
          <w:b w:val="0"/>
          <w:noProof/>
          <w:sz w:val="22"/>
          <w:szCs w:val="22"/>
        </w:rPr>
      </w:pPr>
      <w:hyperlink w:anchor="_Toc471226225" w:history="1">
        <w:r w:rsidR="00C02DC4" w:rsidRPr="00EF0725">
          <w:rPr>
            <w:rStyle w:val="Hyperlink"/>
            <w:rFonts w:ascii="Times New Roman" w:hAnsi="Times New Roman"/>
            <w:noProof/>
            <w14:scene3d>
              <w14:camera w14:prst="orthographicFront"/>
              <w14:lightRig w14:rig="threePt" w14:dir="t">
                <w14:rot w14:lat="0" w14:lon="0" w14:rev="0"/>
              </w14:lightRig>
            </w14:scene3d>
          </w:rPr>
          <w:t>3.3.4.</w:t>
        </w:r>
        <w:r w:rsidR="00C02DC4">
          <w:rPr>
            <w:rFonts w:asciiTheme="minorHAnsi" w:eastAsiaTheme="minorEastAsia" w:hAnsiTheme="minorHAnsi" w:cstheme="minorBidi"/>
            <w:b w:val="0"/>
            <w:noProof/>
            <w:sz w:val="22"/>
            <w:szCs w:val="22"/>
          </w:rPr>
          <w:tab/>
        </w:r>
        <w:r w:rsidR="00C02DC4" w:rsidRPr="00EF0725">
          <w:rPr>
            <w:rStyle w:val="Hyperlink"/>
            <w:noProof/>
          </w:rPr>
          <w:t>Location of Environments and External Interfaces</w:t>
        </w:r>
        <w:r w:rsidR="00C02DC4">
          <w:rPr>
            <w:noProof/>
            <w:webHidden/>
          </w:rPr>
          <w:tab/>
        </w:r>
        <w:r w:rsidR="00C02DC4">
          <w:rPr>
            <w:noProof/>
            <w:webHidden/>
          </w:rPr>
          <w:fldChar w:fldCharType="begin"/>
        </w:r>
        <w:r w:rsidR="00C02DC4">
          <w:rPr>
            <w:noProof/>
            <w:webHidden/>
          </w:rPr>
          <w:instrText xml:space="preserve"> PAGEREF _Toc471226225 \h </w:instrText>
        </w:r>
        <w:r w:rsidR="00C02DC4">
          <w:rPr>
            <w:noProof/>
            <w:webHidden/>
          </w:rPr>
        </w:r>
        <w:r w:rsidR="00C02DC4">
          <w:rPr>
            <w:noProof/>
            <w:webHidden/>
          </w:rPr>
          <w:fldChar w:fldCharType="separate"/>
        </w:r>
        <w:r w:rsidR="00F47FB3">
          <w:rPr>
            <w:noProof/>
            <w:webHidden/>
          </w:rPr>
          <w:t>18</w:t>
        </w:r>
        <w:r w:rsidR="00C02DC4">
          <w:rPr>
            <w:noProof/>
            <w:webHidden/>
          </w:rPr>
          <w:fldChar w:fldCharType="end"/>
        </w:r>
      </w:hyperlink>
    </w:p>
    <w:p w14:paraId="4F468A7E" w14:textId="77777777" w:rsidR="00C02DC4" w:rsidRDefault="00D10380">
      <w:pPr>
        <w:pStyle w:val="TOC1"/>
        <w:rPr>
          <w:rFonts w:asciiTheme="minorHAnsi" w:eastAsiaTheme="minorEastAsia" w:hAnsiTheme="minorHAnsi" w:cstheme="minorBidi"/>
          <w:b w:val="0"/>
          <w:noProof/>
          <w:sz w:val="22"/>
          <w:szCs w:val="22"/>
        </w:rPr>
      </w:pPr>
      <w:hyperlink w:anchor="_Toc471226226" w:history="1">
        <w:r w:rsidR="00C02DC4" w:rsidRPr="00EF0725">
          <w:rPr>
            <w:rStyle w:val="Hyperlink"/>
            <w:noProof/>
          </w:rPr>
          <w:t>4.</w:t>
        </w:r>
        <w:r w:rsidR="00C02DC4">
          <w:rPr>
            <w:rFonts w:asciiTheme="minorHAnsi" w:eastAsiaTheme="minorEastAsia" w:hAnsiTheme="minorHAnsi" w:cstheme="minorBidi"/>
            <w:b w:val="0"/>
            <w:noProof/>
            <w:sz w:val="22"/>
            <w:szCs w:val="22"/>
          </w:rPr>
          <w:tab/>
        </w:r>
        <w:r w:rsidR="00C02DC4" w:rsidRPr="00EF0725">
          <w:rPr>
            <w:rStyle w:val="Hyperlink"/>
            <w:noProof/>
          </w:rPr>
          <w:t>System Architecture</w:t>
        </w:r>
        <w:r w:rsidR="00C02DC4">
          <w:rPr>
            <w:noProof/>
            <w:webHidden/>
          </w:rPr>
          <w:tab/>
        </w:r>
        <w:r w:rsidR="00C02DC4">
          <w:rPr>
            <w:noProof/>
            <w:webHidden/>
          </w:rPr>
          <w:fldChar w:fldCharType="begin"/>
        </w:r>
        <w:r w:rsidR="00C02DC4">
          <w:rPr>
            <w:noProof/>
            <w:webHidden/>
          </w:rPr>
          <w:instrText xml:space="preserve"> PAGEREF _Toc471226226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603BEDA5" w14:textId="77777777" w:rsidR="00C02DC4" w:rsidRDefault="00D10380">
      <w:pPr>
        <w:pStyle w:val="TOC2"/>
        <w:rPr>
          <w:rFonts w:asciiTheme="minorHAnsi" w:eastAsiaTheme="minorEastAsia" w:hAnsiTheme="minorHAnsi" w:cstheme="minorBidi"/>
          <w:b w:val="0"/>
          <w:noProof/>
          <w:sz w:val="22"/>
          <w:szCs w:val="22"/>
        </w:rPr>
      </w:pPr>
      <w:hyperlink w:anchor="_Toc471226227" w:history="1">
        <w:r w:rsidR="00C02DC4" w:rsidRPr="00EF0725">
          <w:rPr>
            <w:rStyle w:val="Hyperlink"/>
            <w:rFonts w:ascii="Times New Roman" w:hAnsi="Times New Roman"/>
            <w:noProof/>
            <w14:scene3d>
              <w14:camera w14:prst="orthographicFront"/>
              <w14:lightRig w14:rig="threePt" w14:dir="t">
                <w14:rot w14:lat="0" w14:lon="0" w14:rev="0"/>
              </w14:lightRig>
            </w14:scene3d>
          </w:rPr>
          <w:t>4.1.</w:t>
        </w:r>
        <w:r w:rsidR="00C02DC4">
          <w:rPr>
            <w:rFonts w:asciiTheme="minorHAnsi" w:eastAsiaTheme="minorEastAsia" w:hAnsiTheme="minorHAnsi" w:cstheme="minorBidi"/>
            <w:b w:val="0"/>
            <w:noProof/>
            <w:sz w:val="22"/>
            <w:szCs w:val="22"/>
          </w:rPr>
          <w:tab/>
        </w:r>
        <w:r w:rsidR="00C02DC4" w:rsidRPr="00EF0725">
          <w:rPr>
            <w:rStyle w:val="Hyperlink"/>
            <w:noProof/>
          </w:rPr>
          <w:t>Hardware Architecture</w:t>
        </w:r>
        <w:r w:rsidR="00C02DC4">
          <w:rPr>
            <w:noProof/>
            <w:webHidden/>
          </w:rPr>
          <w:tab/>
        </w:r>
        <w:r w:rsidR="00C02DC4">
          <w:rPr>
            <w:noProof/>
            <w:webHidden/>
          </w:rPr>
          <w:fldChar w:fldCharType="begin"/>
        </w:r>
        <w:r w:rsidR="00C02DC4">
          <w:rPr>
            <w:noProof/>
            <w:webHidden/>
          </w:rPr>
          <w:instrText xml:space="preserve"> PAGEREF _Toc471226227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7618C607" w14:textId="77777777" w:rsidR="00C02DC4" w:rsidRDefault="00D10380">
      <w:pPr>
        <w:pStyle w:val="TOC3"/>
        <w:rPr>
          <w:rFonts w:asciiTheme="minorHAnsi" w:eastAsiaTheme="minorEastAsia" w:hAnsiTheme="minorHAnsi" w:cstheme="minorBidi"/>
          <w:b w:val="0"/>
          <w:noProof/>
          <w:sz w:val="22"/>
          <w:szCs w:val="22"/>
        </w:rPr>
      </w:pPr>
      <w:hyperlink w:anchor="_Toc471226228" w:history="1">
        <w:r w:rsidR="00C02DC4" w:rsidRPr="00EF0725">
          <w:rPr>
            <w:rStyle w:val="Hyperlink"/>
            <w:rFonts w:ascii="Times New Roman" w:hAnsi="Times New Roman"/>
            <w:noProof/>
            <w14:scene3d>
              <w14:camera w14:prst="orthographicFront"/>
              <w14:lightRig w14:rig="threePt" w14:dir="t">
                <w14:rot w14:lat="0" w14:lon="0" w14:rev="0"/>
              </w14:lightRig>
            </w14:scene3d>
          </w:rPr>
          <w:t>4.1.1.</w:t>
        </w:r>
        <w:r w:rsidR="00C02DC4">
          <w:rPr>
            <w:rFonts w:asciiTheme="minorHAnsi" w:eastAsiaTheme="minorEastAsia" w:hAnsiTheme="minorHAnsi" w:cstheme="minorBidi"/>
            <w:b w:val="0"/>
            <w:noProof/>
            <w:sz w:val="22"/>
            <w:szCs w:val="22"/>
          </w:rPr>
          <w:tab/>
        </w:r>
        <w:r w:rsidR="00C02DC4" w:rsidRPr="00EF0725">
          <w:rPr>
            <w:rStyle w:val="Hyperlink"/>
            <w:noProof/>
          </w:rPr>
          <w:t>VIERS</w:t>
        </w:r>
        <w:r w:rsidR="00C02DC4">
          <w:rPr>
            <w:noProof/>
            <w:webHidden/>
          </w:rPr>
          <w:tab/>
        </w:r>
        <w:r w:rsidR="00C02DC4">
          <w:rPr>
            <w:noProof/>
            <w:webHidden/>
          </w:rPr>
          <w:fldChar w:fldCharType="begin"/>
        </w:r>
        <w:r w:rsidR="00C02DC4">
          <w:rPr>
            <w:noProof/>
            <w:webHidden/>
          </w:rPr>
          <w:instrText xml:space="preserve"> PAGEREF _Toc471226228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2F71FABF" w14:textId="77777777" w:rsidR="00C02DC4" w:rsidRDefault="00D10380">
      <w:pPr>
        <w:pStyle w:val="TOC2"/>
        <w:rPr>
          <w:rFonts w:asciiTheme="minorHAnsi" w:eastAsiaTheme="minorEastAsia" w:hAnsiTheme="minorHAnsi" w:cstheme="minorBidi"/>
          <w:b w:val="0"/>
          <w:noProof/>
          <w:sz w:val="22"/>
          <w:szCs w:val="22"/>
        </w:rPr>
      </w:pPr>
      <w:hyperlink w:anchor="_Toc471226229" w:history="1">
        <w:r w:rsidR="00C02DC4" w:rsidRPr="00EF0725">
          <w:rPr>
            <w:rStyle w:val="Hyperlink"/>
            <w:rFonts w:ascii="Times New Roman" w:hAnsi="Times New Roman"/>
            <w:noProof/>
            <w14:scene3d>
              <w14:camera w14:prst="orthographicFront"/>
              <w14:lightRig w14:rig="threePt" w14:dir="t">
                <w14:rot w14:lat="0" w14:lon="0" w14:rev="0"/>
              </w14:lightRig>
            </w14:scene3d>
          </w:rPr>
          <w:t>4.2.</w:t>
        </w:r>
        <w:r w:rsidR="00C02DC4">
          <w:rPr>
            <w:rFonts w:asciiTheme="minorHAnsi" w:eastAsiaTheme="minorEastAsia" w:hAnsiTheme="minorHAnsi" w:cstheme="minorBidi"/>
            <w:b w:val="0"/>
            <w:noProof/>
            <w:sz w:val="22"/>
            <w:szCs w:val="22"/>
          </w:rPr>
          <w:tab/>
        </w:r>
        <w:r w:rsidR="00C02DC4" w:rsidRPr="00EF0725">
          <w:rPr>
            <w:rStyle w:val="Hyperlink"/>
            <w:noProof/>
          </w:rPr>
          <w:t>Software Architecture</w:t>
        </w:r>
        <w:r w:rsidR="00C02DC4">
          <w:rPr>
            <w:noProof/>
            <w:webHidden/>
          </w:rPr>
          <w:tab/>
        </w:r>
        <w:r w:rsidR="00C02DC4">
          <w:rPr>
            <w:noProof/>
            <w:webHidden/>
          </w:rPr>
          <w:fldChar w:fldCharType="begin"/>
        </w:r>
        <w:r w:rsidR="00C02DC4">
          <w:rPr>
            <w:noProof/>
            <w:webHidden/>
          </w:rPr>
          <w:instrText xml:space="preserve"> PAGEREF _Toc471226229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42AD4322" w14:textId="77777777" w:rsidR="00C02DC4" w:rsidRDefault="00D10380">
      <w:pPr>
        <w:pStyle w:val="TOC1"/>
        <w:rPr>
          <w:rFonts w:asciiTheme="minorHAnsi" w:eastAsiaTheme="minorEastAsia" w:hAnsiTheme="minorHAnsi" w:cstheme="minorBidi"/>
          <w:b w:val="0"/>
          <w:noProof/>
          <w:sz w:val="22"/>
          <w:szCs w:val="22"/>
        </w:rPr>
      </w:pPr>
      <w:hyperlink w:anchor="_Toc471226230" w:history="1">
        <w:r w:rsidR="00C02DC4" w:rsidRPr="00EF0725">
          <w:rPr>
            <w:rStyle w:val="Hyperlink"/>
            <w:noProof/>
          </w:rPr>
          <w:t>5.</w:t>
        </w:r>
        <w:r w:rsidR="00C02DC4">
          <w:rPr>
            <w:rFonts w:asciiTheme="minorHAnsi" w:eastAsiaTheme="minorEastAsia" w:hAnsiTheme="minorHAnsi" w:cstheme="minorBidi"/>
            <w:b w:val="0"/>
            <w:noProof/>
            <w:sz w:val="22"/>
            <w:szCs w:val="22"/>
          </w:rPr>
          <w:tab/>
        </w:r>
        <w:r w:rsidR="00C02DC4" w:rsidRPr="00EF0725">
          <w:rPr>
            <w:rStyle w:val="Hyperlink"/>
            <w:noProof/>
          </w:rPr>
          <w:t>Data Design</w:t>
        </w:r>
        <w:r w:rsidR="00C02DC4">
          <w:rPr>
            <w:noProof/>
            <w:webHidden/>
          </w:rPr>
          <w:tab/>
        </w:r>
        <w:r w:rsidR="00C02DC4">
          <w:rPr>
            <w:noProof/>
            <w:webHidden/>
          </w:rPr>
          <w:fldChar w:fldCharType="begin"/>
        </w:r>
        <w:r w:rsidR="00C02DC4">
          <w:rPr>
            <w:noProof/>
            <w:webHidden/>
          </w:rPr>
          <w:instrText xml:space="preserve"> PAGEREF _Toc471226230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0BF54FB6" w14:textId="77777777" w:rsidR="00C02DC4" w:rsidRDefault="00D10380">
      <w:pPr>
        <w:pStyle w:val="TOC2"/>
        <w:rPr>
          <w:rFonts w:asciiTheme="minorHAnsi" w:eastAsiaTheme="minorEastAsia" w:hAnsiTheme="minorHAnsi" w:cstheme="minorBidi"/>
          <w:b w:val="0"/>
          <w:noProof/>
          <w:sz w:val="22"/>
          <w:szCs w:val="22"/>
        </w:rPr>
      </w:pPr>
      <w:hyperlink w:anchor="_Toc471226231" w:history="1">
        <w:r w:rsidR="00C02DC4" w:rsidRPr="00EF0725">
          <w:rPr>
            <w:rStyle w:val="Hyperlink"/>
            <w:rFonts w:ascii="Times New Roman" w:hAnsi="Times New Roman"/>
            <w:noProof/>
            <w14:scene3d>
              <w14:camera w14:prst="orthographicFront"/>
              <w14:lightRig w14:rig="threePt" w14:dir="t">
                <w14:rot w14:lat="0" w14:lon="0" w14:rev="0"/>
              </w14:lightRig>
            </w14:scene3d>
          </w:rPr>
          <w:t>5.1.</w:t>
        </w:r>
        <w:r w:rsidR="00C02DC4">
          <w:rPr>
            <w:rFonts w:asciiTheme="minorHAnsi" w:eastAsiaTheme="minorEastAsia" w:hAnsiTheme="minorHAnsi" w:cstheme="minorBidi"/>
            <w:b w:val="0"/>
            <w:noProof/>
            <w:sz w:val="22"/>
            <w:szCs w:val="22"/>
          </w:rPr>
          <w:tab/>
        </w:r>
        <w:r w:rsidR="00C02DC4" w:rsidRPr="00EF0725">
          <w:rPr>
            <w:rStyle w:val="Hyperlink"/>
            <w:noProof/>
          </w:rPr>
          <w:t>Database Management System Files</w:t>
        </w:r>
        <w:r w:rsidR="00C02DC4">
          <w:rPr>
            <w:noProof/>
            <w:webHidden/>
          </w:rPr>
          <w:tab/>
        </w:r>
        <w:r w:rsidR="00C02DC4">
          <w:rPr>
            <w:noProof/>
            <w:webHidden/>
          </w:rPr>
          <w:fldChar w:fldCharType="begin"/>
        </w:r>
        <w:r w:rsidR="00C02DC4">
          <w:rPr>
            <w:noProof/>
            <w:webHidden/>
          </w:rPr>
          <w:instrText xml:space="preserve"> PAGEREF _Toc471226231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5CFFC338" w14:textId="77777777" w:rsidR="00C02DC4" w:rsidRDefault="00D10380">
      <w:pPr>
        <w:pStyle w:val="TOC2"/>
        <w:rPr>
          <w:rFonts w:asciiTheme="minorHAnsi" w:eastAsiaTheme="minorEastAsia" w:hAnsiTheme="minorHAnsi" w:cstheme="minorBidi"/>
          <w:b w:val="0"/>
          <w:noProof/>
          <w:sz w:val="22"/>
          <w:szCs w:val="22"/>
        </w:rPr>
      </w:pPr>
      <w:hyperlink w:anchor="_Toc471226232" w:history="1">
        <w:r w:rsidR="00C02DC4" w:rsidRPr="00EF0725">
          <w:rPr>
            <w:rStyle w:val="Hyperlink"/>
            <w:rFonts w:ascii="Times New Roman" w:hAnsi="Times New Roman"/>
            <w:noProof/>
            <w14:scene3d>
              <w14:camera w14:prst="orthographicFront"/>
              <w14:lightRig w14:rig="threePt" w14:dir="t">
                <w14:rot w14:lat="0" w14:lon="0" w14:rev="0"/>
              </w14:lightRig>
            </w14:scene3d>
          </w:rPr>
          <w:t>5.2.</w:t>
        </w:r>
        <w:r w:rsidR="00C02DC4">
          <w:rPr>
            <w:rFonts w:asciiTheme="minorHAnsi" w:eastAsiaTheme="minorEastAsia" w:hAnsiTheme="minorHAnsi" w:cstheme="minorBidi"/>
            <w:b w:val="0"/>
            <w:noProof/>
            <w:sz w:val="22"/>
            <w:szCs w:val="22"/>
          </w:rPr>
          <w:tab/>
        </w:r>
        <w:r w:rsidR="00C02DC4" w:rsidRPr="00EF0725">
          <w:rPr>
            <w:rStyle w:val="Hyperlink"/>
            <w:noProof/>
          </w:rPr>
          <w:t>Non-Database Management System Files</w:t>
        </w:r>
        <w:r w:rsidR="00C02DC4">
          <w:rPr>
            <w:noProof/>
            <w:webHidden/>
          </w:rPr>
          <w:tab/>
        </w:r>
        <w:r w:rsidR="00C02DC4">
          <w:rPr>
            <w:noProof/>
            <w:webHidden/>
          </w:rPr>
          <w:fldChar w:fldCharType="begin"/>
        </w:r>
        <w:r w:rsidR="00C02DC4">
          <w:rPr>
            <w:noProof/>
            <w:webHidden/>
          </w:rPr>
          <w:instrText xml:space="preserve"> PAGEREF _Toc471226232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5AF12DD5" w14:textId="77777777" w:rsidR="00C02DC4" w:rsidRDefault="00D10380">
      <w:pPr>
        <w:pStyle w:val="TOC1"/>
        <w:rPr>
          <w:rFonts w:asciiTheme="minorHAnsi" w:eastAsiaTheme="minorEastAsia" w:hAnsiTheme="minorHAnsi" w:cstheme="minorBidi"/>
          <w:b w:val="0"/>
          <w:noProof/>
          <w:sz w:val="22"/>
          <w:szCs w:val="22"/>
        </w:rPr>
      </w:pPr>
      <w:hyperlink w:anchor="_Toc471226233" w:history="1">
        <w:r w:rsidR="00C02DC4" w:rsidRPr="00EF0725">
          <w:rPr>
            <w:rStyle w:val="Hyperlink"/>
            <w:noProof/>
          </w:rPr>
          <w:t>6.</w:t>
        </w:r>
        <w:r w:rsidR="00C02DC4">
          <w:rPr>
            <w:rFonts w:asciiTheme="minorHAnsi" w:eastAsiaTheme="minorEastAsia" w:hAnsiTheme="minorHAnsi" w:cstheme="minorBidi"/>
            <w:b w:val="0"/>
            <w:noProof/>
            <w:sz w:val="22"/>
            <w:szCs w:val="22"/>
          </w:rPr>
          <w:tab/>
        </w:r>
        <w:r w:rsidR="00C02DC4" w:rsidRPr="00EF0725">
          <w:rPr>
            <w:rStyle w:val="Hyperlink"/>
            <w:noProof/>
          </w:rPr>
          <w:t>Detailed Design</w:t>
        </w:r>
        <w:r w:rsidR="00C02DC4">
          <w:rPr>
            <w:noProof/>
            <w:webHidden/>
          </w:rPr>
          <w:tab/>
        </w:r>
        <w:r w:rsidR="00C02DC4">
          <w:rPr>
            <w:noProof/>
            <w:webHidden/>
          </w:rPr>
          <w:fldChar w:fldCharType="begin"/>
        </w:r>
        <w:r w:rsidR="00C02DC4">
          <w:rPr>
            <w:noProof/>
            <w:webHidden/>
          </w:rPr>
          <w:instrText xml:space="preserve"> PAGEREF _Toc471226233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71783332" w14:textId="77777777" w:rsidR="00C02DC4" w:rsidRDefault="00D10380">
      <w:pPr>
        <w:pStyle w:val="TOC2"/>
        <w:rPr>
          <w:rFonts w:asciiTheme="minorHAnsi" w:eastAsiaTheme="minorEastAsia" w:hAnsiTheme="minorHAnsi" w:cstheme="minorBidi"/>
          <w:b w:val="0"/>
          <w:noProof/>
          <w:sz w:val="22"/>
          <w:szCs w:val="22"/>
        </w:rPr>
      </w:pPr>
      <w:hyperlink w:anchor="_Toc471226234" w:history="1">
        <w:r w:rsidR="00C02DC4" w:rsidRPr="00EF0725">
          <w:rPr>
            <w:rStyle w:val="Hyperlink"/>
            <w:rFonts w:ascii="Times New Roman" w:hAnsi="Times New Roman"/>
            <w:noProof/>
            <w14:scene3d>
              <w14:camera w14:prst="orthographicFront"/>
              <w14:lightRig w14:rig="threePt" w14:dir="t">
                <w14:rot w14:lat="0" w14:lon="0" w14:rev="0"/>
              </w14:lightRig>
            </w14:scene3d>
          </w:rPr>
          <w:t>6.1.</w:t>
        </w:r>
        <w:r w:rsidR="00C02DC4">
          <w:rPr>
            <w:rFonts w:asciiTheme="minorHAnsi" w:eastAsiaTheme="minorEastAsia" w:hAnsiTheme="minorHAnsi" w:cstheme="minorBidi"/>
            <w:b w:val="0"/>
            <w:noProof/>
            <w:sz w:val="22"/>
            <w:szCs w:val="22"/>
          </w:rPr>
          <w:tab/>
        </w:r>
        <w:r w:rsidR="00C02DC4" w:rsidRPr="00EF0725">
          <w:rPr>
            <w:rStyle w:val="Hyperlink"/>
            <w:noProof/>
          </w:rPr>
          <w:t>Hardware Detailed Design</w:t>
        </w:r>
        <w:r w:rsidR="00C02DC4">
          <w:rPr>
            <w:noProof/>
            <w:webHidden/>
          </w:rPr>
          <w:tab/>
        </w:r>
        <w:r w:rsidR="00C02DC4">
          <w:rPr>
            <w:noProof/>
            <w:webHidden/>
          </w:rPr>
          <w:fldChar w:fldCharType="begin"/>
        </w:r>
        <w:r w:rsidR="00C02DC4">
          <w:rPr>
            <w:noProof/>
            <w:webHidden/>
          </w:rPr>
          <w:instrText xml:space="preserve"> PAGEREF _Toc471226234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2B50F7CE" w14:textId="77777777" w:rsidR="00C02DC4" w:rsidRDefault="00D10380">
      <w:pPr>
        <w:pStyle w:val="TOC2"/>
        <w:rPr>
          <w:rFonts w:asciiTheme="minorHAnsi" w:eastAsiaTheme="minorEastAsia" w:hAnsiTheme="minorHAnsi" w:cstheme="minorBidi"/>
          <w:b w:val="0"/>
          <w:noProof/>
          <w:sz w:val="22"/>
          <w:szCs w:val="22"/>
        </w:rPr>
      </w:pPr>
      <w:hyperlink w:anchor="_Toc471226235" w:history="1">
        <w:r w:rsidR="00C02DC4" w:rsidRPr="00EF0725">
          <w:rPr>
            <w:rStyle w:val="Hyperlink"/>
            <w:rFonts w:ascii="Times New Roman" w:hAnsi="Times New Roman"/>
            <w:noProof/>
            <w14:scene3d>
              <w14:camera w14:prst="orthographicFront"/>
              <w14:lightRig w14:rig="threePt" w14:dir="t">
                <w14:rot w14:lat="0" w14:lon="0" w14:rev="0"/>
              </w14:lightRig>
            </w14:scene3d>
          </w:rPr>
          <w:t>6.2.</w:t>
        </w:r>
        <w:r w:rsidR="00C02DC4">
          <w:rPr>
            <w:rFonts w:asciiTheme="minorHAnsi" w:eastAsiaTheme="minorEastAsia" w:hAnsiTheme="minorHAnsi" w:cstheme="minorBidi"/>
            <w:b w:val="0"/>
            <w:noProof/>
            <w:sz w:val="22"/>
            <w:szCs w:val="22"/>
          </w:rPr>
          <w:tab/>
        </w:r>
        <w:r w:rsidR="00C02DC4" w:rsidRPr="00EF0725">
          <w:rPr>
            <w:rStyle w:val="Hyperlink"/>
            <w:noProof/>
          </w:rPr>
          <w:t>Software Detailed Design</w:t>
        </w:r>
        <w:r w:rsidR="00C02DC4">
          <w:rPr>
            <w:noProof/>
            <w:webHidden/>
          </w:rPr>
          <w:tab/>
        </w:r>
        <w:r w:rsidR="00C02DC4">
          <w:rPr>
            <w:noProof/>
            <w:webHidden/>
          </w:rPr>
          <w:fldChar w:fldCharType="begin"/>
        </w:r>
        <w:r w:rsidR="00C02DC4">
          <w:rPr>
            <w:noProof/>
            <w:webHidden/>
          </w:rPr>
          <w:instrText xml:space="preserve"> PAGEREF _Toc471226235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5C3F703A" w14:textId="77777777" w:rsidR="00C02DC4" w:rsidRDefault="00D10380">
      <w:pPr>
        <w:pStyle w:val="TOC2"/>
        <w:rPr>
          <w:rFonts w:asciiTheme="minorHAnsi" w:eastAsiaTheme="minorEastAsia" w:hAnsiTheme="minorHAnsi" w:cstheme="minorBidi"/>
          <w:b w:val="0"/>
          <w:noProof/>
          <w:sz w:val="22"/>
          <w:szCs w:val="22"/>
        </w:rPr>
      </w:pPr>
      <w:hyperlink w:anchor="_Toc471226236" w:history="1">
        <w:r w:rsidR="00C02DC4" w:rsidRPr="00EF0725">
          <w:rPr>
            <w:rStyle w:val="Hyperlink"/>
            <w:rFonts w:ascii="Times New Roman" w:hAnsi="Times New Roman"/>
            <w:noProof/>
            <w14:scene3d>
              <w14:camera w14:prst="orthographicFront"/>
              <w14:lightRig w14:rig="threePt" w14:dir="t">
                <w14:rot w14:lat="0" w14:lon="0" w14:rev="0"/>
              </w14:lightRig>
            </w14:scene3d>
          </w:rPr>
          <w:t>6.3.</w:t>
        </w:r>
        <w:r w:rsidR="00C02DC4">
          <w:rPr>
            <w:rFonts w:asciiTheme="minorHAnsi" w:eastAsiaTheme="minorEastAsia" w:hAnsiTheme="minorHAnsi" w:cstheme="minorBidi"/>
            <w:b w:val="0"/>
            <w:noProof/>
            <w:sz w:val="22"/>
            <w:szCs w:val="22"/>
          </w:rPr>
          <w:tab/>
        </w:r>
        <w:r w:rsidR="00C02DC4" w:rsidRPr="00EF0725">
          <w:rPr>
            <w:rStyle w:val="Hyperlink"/>
            <w:noProof/>
          </w:rPr>
          <w:t>Communications Detailed Design</w:t>
        </w:r>
        <w:r w:rsidR="00C02DC4">
          <w:rPr>
            <w:noProof/>
            <w:webHidden/>
          </w:rPr>
          <w:tab/>
        </w:r>
        <w:r w:rsidR="00C02DC4">
          <w:rPr>
            <w:noProof/>
            <w:webHidden/>
          </w:rPr>
          <w:fldChar w:fldCharType="begin"/>
        </w:r>
        <w:r w:rsidR="00C02DC4">
          <w:rPr>
            <w:noProof/>
            <w:webHidden/>
          </w:rPr>
          <w:instrText xml:space="preserve"> PAGEREF _Toc471226236 \h </w:instrText>
        </w:r>
        <w:r w:rsidR="00C02DC4">
          <w:rPr>
            <w:noProof/>
            <w:webHidden/>
          </w:rPr>
        </w:r>
        <w:r w:rsidR="00C02DC4">
          <w:rPr>
            <w:noProof/>
            <w:webHidden/>
          </w:rPr>
          <w:fldChar w:fldCharType="separate"/>
        </w:r>
        <w:r w:rsidR="00F47FB3">
          <w:rPr>
            <w:noProof/>
            <w:webHidden/>
          </w:rPr>
          <w:t>19</w:t>
        </w:r>
        <w:r w:rsidR="00C02DC4">
          <w:rPr>
            <w:noProof/>
            <w:webHidden/>
          </w:rPr>
          <w:fldChar w:fldCharType="end"/>
        </w:r>
      </w:hyperlink>
    </w:p>
    <w:p w14:paraId="08C14B79" w14:textId="77777777" w:rsidR="00C02DC4" w:rsidRDefault="00D10380">
      <w:pPr>
        <w:pStyle w:val="TOC1"/>
        <w:rPr>
          <w:rFonts w:asciiTheme="minorHAnsi" w:eastAsiaTheme="minorEastAsia" w:hAnsiTheme="minorHAnsi" w:cstheme="minorBidi"/>
          <w:b w:val="0"/>
          <w:noProof/>
          <w:sz w:val="22"/>
          <w:szCs w:val="22"/>
        </w:rPr>
      </w:pPr>
      <w:hyperlink w:anchor="_Toc471226237" w:history="1">
        <w:r w:rsidR="00C02DC4" w:rsidRPr="00EF0725">
          <w:rPr>
            <w:rStyle w:val="Hyperlink"/>
            <w:noProof/>
          </w:rPr>
          <w:t>7.</w:t>
        </w:r>
        <w:r w:rsidR="00C02DC4">
          <w:rPr>
            <w:rFonts w:asciiTheme="minorHAnsi" w:eastAsiaTheme="minorEastAsia" w:hAnsiTheme="minorHAnsi" w:cstheme="minorBidi"/>
            <w:b w:val="0"/>
            <w:noProof/>
            <w:sz w:val="22"/>
            <w:szCs w:val="22"/>
          </w:rPr>
          <w:tab/>
        </w:r>
        <w:r w:rsidR="00C02DC4" w:rsidRPr="00EF0725">
          <w:rPr>
            <w:rStyle w:val="Hyperlink"/>
            <w:noProof/>
          </w:rPr>
          <w:t>External Interface Design</w:t>
        </w:r>
        <w:r w:rsidR="00C02DC4">
          <w:rPr>
            <w:noProof/>
            <w:webHidden/>
          </w:rPr>
          <w:tab/>
        </w:r>
        <w:r w:rsidR="00C02DC4">
          <w:rPr>
            <w:noProof/>
            <w:webHidden/>
          </w:rPr>
          <w:fldChar w:fldCharType="begin"/>
        </w:r>
        <w:r w:rsidR="00C02DC4">
          <w:rPr>
            <w:noProof/>
            <w:webHidden/>
          </w:rPr>
          <w:instrText xml:space="preserve"> PAGEREF _Toc471226237 \h </w:instrText>
        </w:r>
        <w:r w:rsidR="00C02DC4">
          <w:rPr>
            <w:noProof/>
            <w:webHidden/>
          </w:rPr>
        </w:r>
        <w:r w:rsidR="00C02DC4">
          <w:rPr>
            <w:noProof/>
            <w:webHidden/>
          </w:rPr>
          <w:fldChar w:fldCharType="separate"/>
        </w:r>
        <w:r w:rsidR="00F47FB3">
          <w:rPr>
            <w:noProof/>
            <w:webHidden/>
          </w:rPr>
          <w:t>20</w:t>
        </w:r>
        <w:r w:rsidR="00C02DC4">
          <w:rPr>
            <w:noProof/>
            <w:webHidden/>
          </w:rPr>
          <w:fldChar w:fldCharType="end"/>
        </w:r>
      </w:hyperlink>
    </w:p>
    <w:p w14:paraId="7A7911BB" w14:textId="77777777" w:rsidR="00C02DC4" w:rsidRDefault="00D10380">
      <w:pPr>
        <w:pStyle w:val="TOC2"/>
        <w:rPr>
          <w:rFonts w:asciiTheme="minorHAnsi" w:eastAsiaTheme="minorEastAsia" w:hAnsiTheme="minorHAnsi" w:cstheme="minorBidi"/>
          <w:b w:val="0"/>
          <w:noProof/>
          <w:sz w:val="22"/>
          <w:szCs w:val="22"/>
        </w:rPr>
      </w:pPr>
      <w:hyperlink w:anchor="_Toc471226238" w:history="1">
        <w:r w:rsidR="00C02DC4" w:rsidRPr="00EF0725">
          <w:rPr>
            <w:rStyle w:val="Hyperlink"/>
            <w:rFonts w:ascii="Times New Roman" w:hAnsi="Times New Roman"/>
            <w:noProof/>
            <w14:scene3d>
              <w14:camera w14:prst="orthographicFront"/>
              <w14:lightRig w14:rig="threePt" w14:dir="t">
                <w14:rot w14:lat="0" w14:lon="0" w14:rev="0"/>
              </w14:lightRig>
            </w14:scene3d>
          </w:rPr>
          <w:t>7.1.</w:t>
        </w:r>
        <w:r w:rsidR="00C02DC4">
          <w:rPr>
            <w:rFonts w:asciiTheme="minorHAnsi" w:eastAsiaTheme="minorEastAsia" w:hAnsiTheme="minorHAnsi" w:cstheme="minorBidi"/>
            <w:b w:val="0"/>
            <w:noProof/>
            <w:sz w:val="22"/>
            <w:szCs w:val="22"/>
          </w:rPr>
          <w:tab/>
        </w:r>
        <w:r w:rsidR="00C02DC4" w:rsidRPr="00EF0725">
          <w:rPr>
            <w:rStyle w:val="Hyperlink"/>
            <w:noProof/>
          </w:rPr>
          <w:t>Interface Architecture</w:t>
        </w:r>
        <w:r w:rsidR="00C02DC4">
          <w:rPr>
            <w:noProof/>
            <w:webHidden/>
          </w:rPr>
          <w:tab/>
        </w:r>
        <w:r w:rsidR="00C02DC4">
          <w:rPr>
            <w:noProof/>
            <w:webHidden/>
          </w:rPr>
          <w:fldChar w:fldCharType="begin"/>
        </w:r>
        <w:r w:rsidR="00C02DC4">
          <w:rPr>
            <w:noProof/>
            <w:webHidden/>
          </w:rPr>
          <w:instrText xml:space="preserve"> PAGEREF _Toc471226238 \h </w:instrText>
        </w:r>
        <w:r w:rsidR="00C02DC4">
          <w:rPr>
            <w:noProof/>
            <w:webHidden/>
          </w:rPr>
        </w:r>
        <w:r w:rsidR="00C02DC4">
          <w:rPr>
            <w:noProof/>
            <w:webHidden/>
          </w:rPr>
          <w:fldChar w:fldCharType="separate"/>
        </w:r>
        <w:r w:rsidR="00F47FB3">
          <w:rPr>
            <w:noProof/>
            <w:webHidden/>
          </w:rPr>
          <w:t>20</w:t>
        </w:r>
        <w:r w:rsidR="00C02DC4">
          <w:rPr>
            <w:noProof/>
            <w:webHidden/>
          </w:rPr>
          <w:fldChar w:fldCharType="end"/>
        </w:r>
      </w:hyperlink>
    </w:p>
    <w:p w14:paraId="11AA3CA8" w14:textId="77777777" w:rsidR="00C02DC4" w:rsidRDefault="00D10380">
      <w:pPr>
        <w:pStyle w:val="TOC2"/>
        <w:rPr>
          <w:rFonts w:asciiTheme="minorHAnsi" w:eastAsiaTheme="minorEastAsia" w:hAnsiTheme="minorHAnsi" w:cstheme="minorBidi"/>
          <w:b w:val="0"/>
          <w:noProof/>
          <w:sz w:val="22"/>
          <w:szCs w:val="22"/>
        </w:rPr>
      </w:pPr>
      <w:hyperlink w:anchor="_Toc471226239" w:history="1">
        <w:r w:rsidR="00C02DC4" w:rsidRPr="00EF0725">
          <w:rPr>
            <w:rStyle w:val="Hyperlink"/>
            <w:rFonts w:ascii="Times New Roman" w:hAnsi="Times New Roman"/>
            <w:noProof/>
            <w14:scene3d>
              <w14:camera w14:prst="orthographicFront"/>
              <w14:lightRig w14:rig="threePt" w14:dir="t">
                <w14:rot w14:lat="0" w14:lon="0" w14:rev="0"/>
              </w14:lightRig>
            </w14:scene3d>
          </w:rPr>
          <w:t>7.2.</w:t>
        </w:r>
        <w:r w:rsidR="00C02DC4">
          <w:rPr>
            <w:rFonts w:asciiTheme="minorHAnsi" w:eastAsiaTheme="minorEastAsia" w:hAnsiTheme="minorHAnsi" w:cstheme="minorBidi"/>
            <w:b w:val="0"/>
            <w:noProof/>
            <w:sz w:val="22"/>
            <w:szCs w:val="22"/>
          </w:rPr>
          <w:tab/>
        </w:r>
        <w:r w:rsidR="00C02DC4" w:rsidRPr="00EF0725">
          <w:rPr>
            <w:rStyle w:val="Hyperlink"/>
            <w:noProof/>
          </w:rPr>
          <w:t>Interface Design - Sequence Diagram</w:t>
        </w:r>
        <w:r w:rsidR="00C02DC4">
          <w:rPr>
            <w:noProof/>
            <w:webHidden/>
          </w:rPr>
          <w:tab/>
        </w:r>
        <w:r w:rsidR="00C02DC4">
          <w:rPr>
            <w:noProof/>
            <w:webHidden/>
          </w:rPr>
          <w:fldChar w:fldCharType="begin"/>
        </w:r>
        <w:r w:rsidR="00C02DC4">
          <w:rPr>
            <w:noProof/>
            <w:webHidden/>
          </w:rPr>
          <w:instrText xml:space="preserve"> PAGEREF _Toc471226239 \h </w:instrText>
        </w:r>
        <w:r w:rsidR="00C02DC4">
          <w:rPr>
            <w:noProof/>
            <w:webHidden/>
          </w:rPr>
        </w:r>
        <w:r w:rsidR="00C02DC4">
          <w:rPr>
            <w:noProof/>
            <w:webHidden/>
          </w:rPr>
          <w:fldChar w:fldCharType="separate"/>
        </w:r>
        <w:r w:rsidR="00F47FB3">
          <w:rPr>
            <w:noProof/>
            <w:webHidden/>
          </w:rPr>
          <w:t>20</w:t>
        </w:r>
        <w:r w:rsidR="00C02DC4">
          <w:rPr>
            <w:noProof/>
            <w:webHidden/>
          </w:rPr>
          <w:fldChar w:fldCharType="end"/>
        </w:r>
      </w:hyperlink>
    </w:p>
    <w:p w14:paraId="4AE5A6F6" w14:textId="77777777" w:rsidR="00C02DC4" w:rsidRDefault="00D10380">
      <w:pPr>
        <w:pStyle w:val="TOC2"/>
        <w:rPr>
          <w:rFonts w:asciiTheme="minorHAnsi" w:eastAsiaTheme="minorEastAsia" w:hAnsiTheme="minorHAnsi" w:cstheme="minorBidi"/>
          <w:b w:val="0"/>
          <w:noProof/>
          <w:sz w:val="22"/>
          <w:szCs w:val="22"/>
        </w:rPr>
      </w:pPr>
      <w:hyperlink w:anchor="_Toc471226240" w:history="1">
        <w:r w:rsidR="00C02DC4" w:rsidRPr="00EF0725">
          <w:rPr>
            <w:rStyle w:val="Hyperlink"/>
            <w:rFonts w:ascii="Times New Roman" w:hAnsi="Times New Roman"/>
            <w:noProof/>
            <w14:scene3d>
              <w14:camera w14:prst="orthographicFront"/>
              <w14:lightRig w14:rig="threePt" w14:dir="t">
                <w14:rot w14:lat="0" w14:lon="0" w14:rev="0"/>
              </w14:lightRig>
            </w14:scene3d>
          </w:rPr>
          <w:t>7.3.</w:t>
        </w:r>
        <w:r w:rsidR="00C02DC4">
          <w:rPr>
            <w:rFonts w:asciiTheme="minorHAnsi" w:eastAsiaTheme="minorEastAsia" w:hAnsiTheme="minorHAnsi" w:cstheme="minorBidi"/>
            <w:b w:val="0"/>
            <w:noProof/>
            <w:sz w:val="22"/>
            <w:szCs w:val="22"/>
          </w:rPr>
          <w:tab/>
        </w:r>
        <w:r w:rsidR="00C02DC4" w:rsidRPr="00EF0725">
          <w:rPr>
            <w:rStyle w:val="Hyperlink"/>
            <w:noProof/>
          </w:rPr>
          <w:t>Sequence Diagram Flow</w:t>
        </w:r>
        <w:r w:rsidR="00C02DC4">
          <w:rPr>
            <w:noProof/>
            <w:webHidden/>
          </w:rPr>
          <w:tab/>
        </w:r>
        <w:r w:rsidR="00C02DC4">
          <w:rPr>
            <w:noProof/>
            <w:webHidden/>
          </w:rPr>
          <w:fldChar w:fldCharType="begin"/>
        </w:r>
        <w:r w:rsidR="00C02DC4">
          <w:rPr>
            <w:noProof/>
            <w:webHidden/>
          </w:rPr>
          <w:instrText xml:space="preserve"> PAGEREF _Toc471226240 \h </w:instrText>
        </w:r>
        <w:r w:rsidR="00C02DC4">
          <w:rPr>
            <w:noProof/>
            <w:webHidden/>
          </w:rPr>
        </w:r>
        <w:r w:rsidR="00C02DC4">
          <w:rPr>
            <w:noProof/>
            <w:webHidden/>
          </w:rPr>
          <w:fldChar w:fldCharType="separate"/>
        </w:r>
        <w:r w:rsidR="00F47FB3">
          <w:rPr>
            <w:noProof/>
            <w:webHidden/>
          </w:rPr>
          <w:t>20</w:t>
        </w:r>
        <w:r w:rsidR="00C02DC4">
          <w:rPr>
            <w:noProof/>
            <w:webHidden/>
          </w:rPr>
          <w:fldChar w:fldCharType="end"/>
        </w:r>
      </w:hyperlink>
    </w:p>
    <w:p w14:paraId="67431277" w14:textId="77777777" w:rsidR="00C02DC4" w:rsidRDefault="00D10380">
      <w:pPr>
        <w:pStyle w:val="TOC2"/>
        <w:rPr>
          <w:rFonts w:asciiTheme="minorHAnsi" w:eastAsiaTheme="minorEastAsia" w:hAnsiTheme="minorHAnsi" w:cstheme="minorBidi"/>
          <w:b w:val="0"/>
          <w:noProof/>
          <w:sz w:val="22"/>
          <w:szCs w:val="22"/>
        </w:rPr>
      </w:pPr>
      <w:hyperlink w:anchor="_Toc471226241" w:history="1">
        <w:r w:rsidR="00C02DC4" w:rsidRPr="00EF0725">
          <w:rPr>
            <w:rStyle w:val="Hyperlink"/>
            <w:rFonts w:ascii="Times New Roman" w:hAnsi="Times New Roman"/>
            <w:noProof/>
            <w14:scene3d>
              <w14:camera w14:prst="orthographicFront"/>
              <w14:lightRig w14:rig="threePt" w14:dir="t">
                <w14:rot w14:lat="0" w14:lon="0" w14:rev="0"/>
              </w14:lightRig>
            </w14:scene3d>
          </w:rPr>
          <w:t>7.4.</w:t>
        </w:r>
        <w:r w:rsidR="00C02DC4">
          <w:rPr>
            <w:rFonts w:asciiTheme="minorHAnsi" w:eastAsiaTheme="minorEastAsia" w:hAnsiTheme="minorHAnsi" w:cstheme="minorBidi"/>
            <w:b w:val="0"/>
            <w:noProof/>
            <w:sz w:val="22"/>
            <w:szCs w:val="22"/>
          </w:rPr>
          <w:tab/>
        </w:r>
        <w:r w:rsidR="00C02DC4" w:rsidRPr="00EF0725">
          <w:rPr>
            <w:rStyle w:val="Hyperlink"/>
            <w:noProof/>
          </w:rPr>
          <w:t>VBMS Document Service Process</w:t>
        </w:r>
        <w:r w:rsidR="00C02DC4">
          <w:rPr>
            <w:noProof/>
            <w:webHidden/>
          </w:rPr>
          <w:tab/>
        </w:r>
        <w:r w:rsidR="00C02DC4">
          <w:rPr>
            <w:noProof/>
            <w:webHidden/>
          </w:rPr>
          <w:fldChar w:fldCharType="begin"/>
        </w:r>
        <w:r w:rsidR="00C02DC4">
          <w:rPr>
            <w:noProof/>
            <w:webHidden/>
          </w:rPr>
          <w:instrText xml:space="preserve"> PAGEREF _Toc471226241 \h </w:instrText>
        </w:r>
        <w:r w:rsidR="00C02DC4">
          <w:rPr>
            <w:noProof/>
            <w:webHidden/>
          </w:rPr>
        </w:r>
        <w:r w:rsidR="00C02DC4">
          <w:rPr>
            <w:noProof/>
            <w:webHidden/>
          </w:rPr>
          <w:fldChar w:fldCharType="separate"/>
        </w:r>
        <w:r w:rsidR="00F47FB3">
          <w:rPr>
            <w:noProof/>
            <w:webHidden/>
          </w:rPr>
          <w:t>21</w:t>
        </w:r>
        <w:r w:rsidR="00C02DC4">
          <w:rPr>
            <w:noProof/>
            <w:webHidden/>
          </w:rPr>
          <w:fldChar w:fldCharType="end"/>
        </w:r>
      </w:hyperlink>
    </w:p>
    <w:p w14:paraId="13285D0A" w14:textId="77777777" w:rsidR="00C02DC4" w:rsidRDefault="00D10380">
      <w:pPr>
        <w:pStyle w:val="TOC2"/>
        <w:rPr>
          <w:rFonts w:asciiTheme="minorHAnsi" w:eastAsiaTheme="minorEastAsia" w:hAnsiTheme="minorHAnsi" w:cstheme="minorBidi"/>
          <w:b w:val="0"/>
          <w:noProof/>
          <w:sz w:val="22"/>
          <w:szCs w:val="22"/>
        </w:rPr>
      </w:pPr>
      <w:hyperlink w:anchor="_Toc471226242" w:history="1">
        <w:r w:rsidR="00C02DC4" w:rsidRPr="00EF0725">
          <w:rPr>
            <w:rStyle w:val="Hyperlink"/>
            <w:rFonts w:ascii="Times New Roman" w:hAnsi="Times New Roman"/>
            <w:noProof/>
            <w14:scene3d>
              <w14:camera w14:prst="orthographicFront"/>
              <w14:lightRig w14:rig="threePt" w14:dir="t">
                <w14:rot w14:lat="0" w14:lon="0" w14:rev="0"/>
              </w14:lightRig>
            </w14:scene3d>
          </w:rPr>
          <w:t>7.5.</w:t>
        </w:r>
        <w:r w:rsidR="00C02DC4">
          <w:rPr>
            <w:rFonts w:asciiTheme="minorHAnsi" w:eastAsiaTheme="minorEastAsia" w:hAnsiTheme="minorHAnsi" w:cstheme="minorBidi"/>
            <w:b w:val="0"/>
            <w:noProof/>
            <w:sz w:val="22"/>
            <w:szCs w:val="22"/>
          </w:rPr>
          <w:tab/>
        </w:r>
        <w:r w:rsidR="00C02DC4" w:rsidRPr="00EF0725">
          <w:rPr>
            <w:rStyle w:val="Hyperlink"/>
            <w:noProof/>
          </w:rPr>
          <w:t>Submit Form Flow Context</w:t>
        </w:r>
        <w:r w:rsidR="00C02DC4">
          <w:rPr>
            <w:noProof/>
            <w:webHidden/>
          </w:rPr>
          <w:tab/>
        </w:r>
        <w:r w:rsidR="00C02DC4">
          <w:rPr>
            <w:noProof/>
            <w:webHidden/>
          </w:rPr>
          <w:fldChar w:fldCharType="begin"/>
        </w:r>
        <w:r w:rsidR="00C02DC4">
          <w:rPr>
            <w:noProof/>
            <w:webHidden/>
          </w:rPr>
          <w:instrText xml:space="preserve"> PAGEREF _Toc471226242 \h </w:instrText>
        </w:r>
        <w:r w:rsidR="00C02DC4">
          <w:rPr>
            <w:noProof/>
            <w:webHidden/>
          </w:rPr>
        </w:r>
        <w:r w:rsidR="00C02DC4">
          <w:rPr>
            <w:noProof/>
            <w:webHidden/>
          </w:rPr>
          <w:fldChar w:fldCharType="separate"/>
        </w:r>
        <w:r w:rsidR="00F47FB3">
          <w:rPr>
            <w:noProof/>
            <w:webHidden/>
          </w:rPr>
          <w:t>22</w:t>
        </w:r>
        <w:r w:rsidR="00C02DC4">
          <w:rPr>
            <w:noProof/>
            <w:webHidden/>
          </w:rPr>
          <w:fldChar w:fldCharType="end"/>
        </w:r>
      </w:hyperlink>
    </w:p>
    <w:p w14:paraId="0E85FB23" w14:textId="77777777" w:rsidR="00C02DC4" w:rsidRDefault="00D10380">
      <w:pPr>
        <w:pStyle w:val="TOC2"/>
        <w:rPr>
          <w:rFonts w:asciiTheme="minorHAnsi" w:eastAsiaTheme="minorEastAsia" w:hAnsiTheme="minorHAnsi" w:cstheme="minorBidi"/>
          <w:b w:val="0"/>
          <w:noProof/>
          <w:sz w:val="22"/>
          <w:szCs w:val="22"/>
        </w:rPr>
      </w:pPr>
      <w:hyperlink w:anchor="_Toc471226243" w:history="1">
        <w:r w:rsidR="00C02DC4" w:rsidRPr="00EF0725">
          <w:rPr>
            <w:rStyle w:val="Hyperlink"/>
            <w:rFonts w:ascii="Times New Roman" w:hAnsi="Times New Roman"/>
            <w:noProof/>
            <w14:scene3d>
              <w14:camera w14:prst="orthographicFront"/>
              <w14:lightRig w14:rig="threePt" w14:dir="t">
                <w14:rot w14:lat="0" w14:lon="0" w14:rev="0"/>
              </w14:lightRig>
            </w14:scene3d>
          </w:rPr>
          <w:t>7.6.</w:t>
        </w:r>
        <w:r w:rsidR="00C02DC4">
          <w:rPr>
            <w:rFonts w:asciiTheme="minorHAnsi" w:eastAsiaTheme="minorEastAsia" w:hAnsiTheme="minorHAnsi" w:cstheme="minorBidi"/>
            <w:b w:val="0"/>
            <w:noProof/>
            <w:sz w:val="22"/>
            <w:szCs w:val="22"/>
          </w:rPr>
          <w:tab/>
        </w:r>
        <w:r w:rsidR="00C02DC4" w:rsidRPr="00EF0725">
          <w:rPr>
            <w:rStyle w:val="Hyperlink"/>
            <w:noProof/>
          </w:rPr>
          <w:t>BGS VNP Table Updates/Insert Benefit Claim Service Update Context</w:t>
        </w:r>
        <w:r w:rsidR="00C02DC4">
          <w:rPr>
            <w:noProof/>
            <w:webHidden/>
          </w:rPr>
          <w:tab/>
        </w:r>
        <w:r w:rsidR="00C02DC4">
          <w:rPr>
            <w:noProof/>
            <w:webHidden/>
          </w:rPr>
          <w:fldChar w:fldCharType="begin"/>
        </w:r>
        <w:r w:rsidR="00C02DC4">
          <w:rPr>
            <w:noProof/>
            <w:webHidden/>
          </w:rPr>
          <w:instrText xml:space="preserve"> PAGEREF _Toc471226243 \h </w:instrText>
        </w:r>
        <w:r w:rsidR="00C02DC4">
          <w:rPr>
            <w:noProof/>
            <w:webHidden/>
          </w:rPr>
        </w:r>
        <w:r w:rsidR="00C02DC4">
          <w:rPr>
            <w:noProof/>
            <w:webHidden/>
          </w:rPr>
          <w:fldChar w:fldCharType="separate"/>
        </w:r>
        <w:r w:rsidR="00F47FB3">
          <w:rPr>
            <w:noProof/>
            <w:webHidden/>
          </w:rPr>
          <w:t>24</w:t>
        </w:r>
        <w:r w:rsidR="00C02DC4">
          <w:rPr>
            <w:noProof/>
            <w:webHidden/>
          </w:rPr>
          <w:fldChar w:fldCharType="end"/>
        </w:r>
      </w:hyperlink>
    </w:p>
    <w:p w14:paraId="45003186" w14:textId="77777777" w:rsidR="00C02DC4" w:rsidRDefault="00D10380">
      <w:pPr>
        <w:pStyle w:val="TOC3"/>
        <w:rPr>
          <w:rFonts w:asciiTheme="minorHAnsi" w:eastAsiaTheme="minorEastAsia" w:hAnsiTheme="minorHAnsi" w:cstheme="minorBidi"/>
          <w:b w:val="0"/>
          <w:noProof/>
          <w:sz w:val="22"/>
          <w:szCs w:val="22"/>
        </w:rPr>
      </w:pPr>
      <w:hyperlink w:anchor="_Toc471226244" w:history="1">
        <w:r w:rsidR="00C02DC4" w:rsidRPr="00EF0725">
          <w:rPr>
            <w:rStyle w:val="Hyperlink"/>
            <w:rFonts w:ascii="Times New Roman" w:hAnsi="Times New Roman"/>
            <w:noProof/>
            <w14:scene3d>
              <w14:camera w14:prst="orthographicFront"/>
              <w14:lightRig w14:rig="threePt" w14:dir="t">
                <w14:rot w14:lat="0" w14:lon="0" w14:rev="0"/>
              </w14:lightRig>
            </w14:scene3d>
          </w:rPr>
          <w:t>7.6.1.</w:t>
        </w:r>
        <w:r w:rsidR="00C02DC4">
          <w:rPr>
            <w:rFonts w:asciiTheme="minorHAnsi" w:eastAsiaTheme="minorEastAsia" w:hAnsiTheme="minorHAnsi" w:cstheme="minorBidi"/>
            <w:b w:val="0"/>
            <w:noProof/>
            <w:sz w:val="22"/>
            <w:szCs w:val="22"/>
          </w:rPr>
          <w:tab/>
        </w:r>
        <w:r w:rsidR="00C02DC4" w:rsidRPr="00EF0725">
          <w:rPr>
            <w:rStyle w:val="Hyperlink"/>
            <w:noProof/>
          </w:rPr>
          <w:t>BGS VNP Table Updates/Insert Benefit Claim Service Processes Flow</w:t>
        </w:r>
        <w:r w:rsidR="00C02DC4">
          <w:rPr>
            <w:noProof/>
            <w:webHidden/>
          </w:rPr>
          <w:tab/>
        </w:r>
        <w:r w:rsidR="00C02DC4">
          <w:rPr>
            <w:noProof/>
            <w:webHidden/>
          </w:rPr>
          <w:fldChar w:fldCharType="begin"/>
        </w:r>
        <w:r w:rsidR="00C02DC4">
          <w:rPr>
            <w:noProof/>
            <w:webHidden/>
          </w:rPr>
          <w:instrText xml:space="preserve"> PAGEREF _Toc471226244 \h </w:instrText>
        </w:r>
        <w:r w:rsidR="00C02DC4">
          <w:rPr>
            <w:noProof/>
            <w:webHidden/>
          </w:rPr>
        </w:r>
        <w:r w:rsidR="00C02DC4">
          <w:rPr>
            <w:noProof/>
            <w:webHidden/>
          </w:rPr>
          <w:fldChar w:fldCharType="separate"/>
        </w:r>
        <w:r w:rsidR="00F47FB3">
          <w:rPr>
            <w:noProof/>
            <w:webHidden/>
          </w:rPr>
          <w:t>25</w:t>
        </w:r>
        <w:r w:rsidR="00C02DC4">
          <w:rPr>
            <w:noProof/>
            <w:webHidden/>
          </w:rPr>
          <w:fldChar w:fldCharType="end"/>
        </w:r>
      </w:hyperlink>
    </w:p>
    <w:p w14:paraId="3378CA48" w14:textId="77777777" w:rsidR="00C02DC4" w:rsidRDefault="00D10380">
      <w:pPr>
        <w:pStyle w:val="TOC3"/>
        <w:rPr>
          <w:rFonts w:asciiTheme="minorHAnsi" w:eastAsiaTheme="minorEastAsia" w:hAnsiTheme="minorHAnsi" w:cstheme="minorBidi"/>
          <w:b w:val="0"/>
          <w:noProof/>
          <w:sz w:val="22"/>
          <w:szCs w:val="22"/>
        </w:rPr>
      </w:pPr>
      <w:hyperlink w:anchor="_Toc471226245" w:history="1">
        <w:r w:rsidR="00C02DC4" w:rsidRPr="00EF0725">
          <w:rPr>
            <w:rStyle w:val="Hyperlink"/>
            <w:rFonts w:ascii="Times New Roman" w:hAnsi="Times New Roman"/>
            <w:noProof/>
            <w14:scene3d>
              <w14:camera w14:prst="orthographicFront"/>
              <w14:lightRig w14:rig="threePt" w14:dir="t">
                <w14:rot w14:lat="0" w14:lon="0" w14:rev="0"/>
              </w14:lightRig>
            </w14:scene3d>
          </w:rPr>
          <w:t>7.6.2.</w:t>
        </w:r>
        <w:r w:rsidR="00C02DC4">
          <w:rPr>
            <w:rFonts w:asciiTheme="minorHAnsi" w:eastAsiaTheme="minorEastAsia" w:hAnsiTheme="minorHAnsi" w:cstheme="minorBidi"/>
            <w:b w:val="0"/>
            <w:noProof/>
            <w:sz w:val="22"/>
            <w:szCs w:val="22"/>
          </w:rPr>
          <w:tab/>
        </w:r>
        <w:r w:rsidR="00C02DC4" w:rsidRPr="00EF0725">
          <w:rPr>
            <w:rStyle w:val="Hyperlink"/>
            <w:noProof/>
          </w:rPr>
          <w:t>SVNP Process – Steps to Create the Relationship of Veteran-to-Dependents</w:t>
        </w:r>
        <w:r w:rsidR="00C02DC4">
          <w:rPr>
            <w:noProof/>
            <w:webHidden/>
          </w:rPr>
          <w:tab/>
        </w:r>
        <w:r w:rsidR="00C02DC4">
          <w:rPr>
            <w:noProof/>
            <w:webHidden/>
          </w:rPr>
          <w:fldChar w:fldCharType="begin"/>
        </w:r>
        <w:r w:rsidR="00C02DC4">
          <w:rPr>
            <w:noProof/>
            <w:webHidden/>
          </w:rPr>
          <w:instrText xml:space="preserve"> PAGEREF _Toc471226245 \h </w:instrText>
        </w:r>
        <w:r w:rsidR="00C02DC4">
          <w:rPr>
            <w:noProof/>
            <w:webHidden/>
          </w:rPr>
        </w:r>
        <w:r w:rsidR="00C02DC4">
          <w:rPr>
            <w:noProof/>
            <w:webHidden/>
          </w:rPr>
          <w:fldChar w:fldCharType="separate"/>
        </w:r>
        <w:r w:rsidR="00F47FB3">
          <w:rPr>
            <w:noProof/>
            <w:webHidden/>
          </w:rPr>
          <w:t>26</w:t>
        </w:r>
        <w:r w:rsidR="00C02DC4">
          <w:rPr>
            <w:noProof/>
            <w:webHidden/>
          </w:rPr>
          <w:fldChar w:fldCharType="end"/>
        </w:r>
      </w:hyperlink>
    </w:p>
    <w:p w14:paraId="3BF4F583" w14:textId="77777777" w:rsidR="00C02DC4" w:rsidRDefault="00D10380">
      <w:pPr>
        <w:pStyle w:val="TOC3"/>
        <w:rPr>
          <w:rFonts w:asciiTheme="minorHAnsi" w:eastAsiaTheme="minorEastAsia" w:hAnsiTheme="minorHAnsi" w:cstheme="minorBidi"/>
          <w:b w:val="0"/>
          <w:noProof/>
          <w:sz w:val="22"/>
          <w:szCs w:val="22"/>
        </w:rPr>
      </w:pPr>
      <w:hyperlink w:anchor="_Toc471226246" w:history="1">
        <w:r w:rsidR="00C02DC4" w:rsidRPr="00EF0725">
          <w:rPr>
            <w:rStyle w:val="Hyperlink"/>
            <w:rFonts w:ascii="Times New Roman" w:hAnsi="Times New Roman"/>
            <w:noProof/>
            <w:snapToGrid w:val="0"/>
            <w:lang w:val="en-GB"/>
            <w14:scene3d>
              <w14:camera w14:prst="orthographicFront"/>
              <w14:lightRig w14:rig="threePt" w14:dir="t">
                <w14:rot w14:lat="0" w14:lon="0" w14:rev="0"/>
              </w14:lightRig>
            </w14:scene3d>
          </w:rPr>
          <w:t>7.6.3.</w:t>
        </w:r>
        <w:r w:rsidR="00C02DC4">
          <w:rPr>
            <w:rFonts w:asciiTheme="minorHAnsi" w:eastAsiaTheme="minorEastAsia" w:hAnsiTheme="minorHAnsi" w:cstheme="minorBidi"/>
            <w:b w:val="0"/>
            <w:noProof/>
            <w:sz w:val="22"/>
            <w:szCs w:val="22"/>
          </w:rPr>
          <w:tab/>
        </w:r>
        <w:r w:rsidR="00C02DC4" w:rsidRPr="00EF0725">
          <w:rPr>
            <w:rStyle w:val="Hyperlink"/>
            <w:noProof/>
            <w:snapToGrid w:val="0"/>
            <w:lang w:val="en-GB"/>
          </w:rPr>
          <w:t>VNP Service/Operation WSDL Documentation Mapping</w:t>
        </w:r>
        <w:r w:rsidR="00C02DC4">
          <w:rPr>
            <w:noProof/>
            <w:webHidden/>
          </w:rPr>
          <w:tab/>
        </w:r>
        <w:r w:rsidR="00C02DC4">
          <w:rPr>
            <w:noProof/>
            <w:webHidden/>
          </w:rPr>
          <w:fldChar w:fldCharType="begin"/>
        </w:r>
        <w:r w:rsidR="00C02DC4">
          <w:rPr>
            <w:noProof/>
            <w:webHidden/>
          </w:rPr>
          <w:instrText xml:space="preserve"> PAGEREF _Toc471226246 \h </w:instrText>
        </w:r>
        <w:r w:rsidR="00C02DC4">
          <w:rPr>
            <w:noProof/>
            <w:webHidden/>
          </w:rPr>
        </w:r>
        <w:r w:rsidR="00C02DC4">
          <w:rPr>
            <w:noProof/>
            <w:webHidden/>
          </w:rPr>
          <w:fldChar w:fldCharType="separate"/>
        </w:r>
        <w:r w:rsidR="00F47FB3">
          <w:rPr>
            <w:noProof/>
            <w:webHidden/>
          </w:rPr>
          <w:t>27</w:t>
        </w:r>
        <w:r w:rsidR="00C02DC4">
          <w:rPr>
            <w:noProof/>
            <w:webHidden/>
          </w:rPr>
          <w:fldChar w:fldCharType="end"/>
        </w:r>
      </w:hyperlink>
    </w:p>
    <w:p w14:paraId="3F7B75C3" w14:textId="77777777" w:rsidR="00C02DC4" w:rsidRDefault="00D10380">
      <w:pPr>
        <w:pStyle w:val="TOC3"/>
        <w:rPr>
          <w:rFonts w:asciiTheme="minorHAnsi" w:eastAsiaTheme="minorEastAsia" w:hAnsiTheme="minorHAnsi" w:cstheme="minorBidi"/>
          <w:b w:val="0"/>
          <w:noProof/>
          <w:sz w:val="22"/>
          <w:szCs w:val="22"/>
        </w:rPr>
      </w:pPr>
      <w:hyperlink w:anchor="_Toc471226247" w:history="1">
        <w:r w:rsidR="00C02DC4" w:rsidRPr="00EF0725">
          <w:rPr>
            <w:rStyle w:val="Hyperlink"/>
            <w:rFonts w:ascii="Times New Roman" w:hAnsi="Times New Roman"/>
            <w:noProof/>
            <w:snapToGrid w:val="0"/>
            <w:lang w:val="en-GB"/>
            <w14:scene3d>
              <w14:camera w14:prst="orthographicFront"/>
              <w14:lightRig w14:rig="threePt" w14:dir="t">
                <w14:rot w14:lat="0" w14:lon="0" w14:rev="0"/>
              </w14:lightRig>
            </w14:scene3d>
          </w:rPr>
          <w:t>7.6.4.</w:t>
        </w:r>
        <w:r w:rsidR="00C02DC4">
          <w:rPr>
            <w:rFonts w:asciiTheme="minorHAnsi" w:eastAsiaTheme="minorEastAsia" w:hAnsiTheme="minorHAnsi" w:cstheme="minorBidi"/>
            <w:b w:val="0"/>
            <w:noProof/>
            <w:sz w:val="22"/>
            <w:szCs w:val="22"/>
          </w:rPr>
          <w:tab/>
        </w:r>
        <w:r w:rsidR="00C02DC4" w:rsidRPr="00EF0725">
          <w:rPr>
            <w:rStyle w:val="Hyperlink"/>
            <w:noProof/>
            <w:snapToGrid w:val="0"/>
            <w:lang w:val="en-GB"/>
          </w:rPr>
          <w:t>VNP Service/Operation XSD Mapping</w:t>
        </w:r>
        <w:r w:rsidR="00C02DC4">
          <w:rPr>
            <w:noProof/>
            <w:webHidden/>
          </w:rPr>
          <w:tab/>
        </w:r>
        <w:r w:rsidR="00C02DC4">
          <w:rPr>
            <w:noProof/>
            <w:webHidden/>
          </w:rPr>
          <w:fldChar w:fldCharType="begin"/>
        </w:r>
        <w:r w:rsidR="00C02DC4">
          <w:rPr>
            <w:noProof/>
            <w:webHidden/>
          </w:rPr>
          <w:instrText xml:space="preserve"> PAGEREF _Toc471226247 \h </w:instrText>
        </w:r>
        <w:r w:rsidR="00C02DC4">
          <w:rPr>
            <w:noProof/>
            <w:webHidden/>
          </w:rPr>
        </w:r>
        <w:r w:rsidR="00C02DC4">
          <w:rPr>
            <w:noProof/>
            <w:webHidden/>
          </w:rPr>
          <w:fldChar w:fldCharType="separate"/>
        </w:r>
        <w:r w:rsidR="00F47FB3">
          <w:rPr>
            <w:noProof/>
            <w:webHidden/>
          </w:rPr>
          <w:t>28</w:t>
        </w:r>
        <w:r w:rsidR="00C02DC4">
          <w:rPr>
            <w:noProof/>
            <w:webHidden/>
          </w:rPr>
          <w:fldChar w:fldCharType="end"/>
        </w:r>
      </w:hyperlink>
    </w:p>
    <w:p w14:paraId="7E618524" w14:textId="77777777" w:rsidR="00C02DC4" w:rsidRDefault="00D10380">
      <w:pPr>
        <w:pStyle w:val="TOC3"/>
        <w:rPr>
          <w:rFonts w:asciiTheme="minorHAnsi" w:eastAsiaTheme="minorEastAsia" w:hAnsiTheme="minorHAnsi" w:cstheme="minorBidi"/>
          <w:b w:val="0"/>
          <w:noProof/>
          <w:sz w:val="22"/>
          <w:szCs w:val="22"/>
        </w:rPr>
      </w:pPr>
      <w:hyperlink w:anchor="_Toc471226248" w:history="1">
        <w:r w:rsidR="00C02DC4" w:rsidRPr="00EF0725">
          <w:rPr>
            <w:rStyle w:val="Hyperlink"/>
            <w:rFonts w:ascii="Times New Roman" w:hAnsi="Times New Roman"/>
            <w:noProof/>
            <w14:scene3d>
              <w14:camera w14:prst="orthographicFront"/>
              <w14:lightRig w14:rig="threePt" w14:dir="t">
                <w14:rot w14:lat="0" w14:lon="0" w14:rev="0"/>
              </w14:lightRig>
            </w14:scene3d>
          </w:rPr>
          <w:t>7.6.5.</w:t>
        </w:r>
        <w:r w:rsidR="00C02DC4">
          <w:rPr>
            <w:rFonts w:asciiTheme="minorHAnsi" w:eastAsiaTheme="minorEastAsia" w:hAnsiTheme="minorHAnsi" w:cstheme="minorBidi"/>
            <w:b w:val="0"/>
            <w:noProof/>
            <w:sz w:val="22"/>
            <w:szCs w:val="22"/>
          </w:rPr>
          <w:tab/>
        </w:r>
        <w:r w:rsidR="00C02DC4" w:rsidRPr="00EF0725">
          <w:rPr>
            <w:rStyle w:val="Hyperlink"/>
            <w:noProof/>
          </w:rPr>
          <w:t>VNP Service/Operation Context</w:t>
        </w:r>
        <w:r w:rsidR="00C02DC4">
          <w:rPr>
            <w:noProof/>
            <w:webHidden/>
          </w:rPr>
          <w:tab/>
        </w:r>
        <w:r w:rsidR="00C02DC4">
          <w:rPr>
            <w:noProof/>
            <w:webHidden/>
          </w:rPr>
          <w:fldChar w:fldCharType="begin"/>
        </w:r>
        <w:r w:rsidR="00C02DC4">
          <w:rPr>
            <w:noProof/>
            <w:webHidden/>
          </w:rPr>
          <w:instrText xml:space="preserve"> PAGEREF _Toc471226248 \h </w:instrText>
        </w:r>
        <w:r w:rsidR="00C02DC4">
          <w:rPr>
            <w:noProof/>
            <w:webHidden/>
          </w:rPr>
        </w:r>
        <w:r w:rsidR="00C02DC4">
          <w:rPr>
            <w:noProof/>
            <w:webHidden/>
          </w:rPr>
          <w:fldChar w:fldCharType="separate"/>
        </w:r>
        <w:r w:rsidR="00F47FB3">
          <w:rPr>
            <w:noProof/>
            <w:webHidden/>
          </w:rPr>
          <w:t>29</w:t>
        </w:r>
        <w:r w:rsidR="00C02DC4">
          <w:rPr>
            <w:noProof/>
            <w:webHidden/>
          </w:rPr>
          <w:fldChar w:fldCharType="end"/>
        </w:r>
      </w:hyperlink>
    </w:p>
    <w:p w14:paraId="7E3DA4F8" w14:textId="77777777" w:rsidR="00C02DC4" w:rsidRDefault="00D10380">
      <w:pPr>
        <w:pStyle w:val="TOC3"/>
        <w:rPr>
          <w:rFonts w:asciiTheme="minorHAnsi" w:eastAsiaTheme="minorEastAsia" w:hAnsiTheme="minorHAnsi" w:cstheme="minorBidi"/>
          <w:b w:val="0"/>
          <w:noProof/>
          <w:sz w:val="22"/>
          <w:szCs w:val="22"/>
        </w:rPr>
      </w:pPr>
      <w:hyperlink w:anchor="_Toc471226249" w:history="1">
        <w:r w:rsidR="00C02DC4" w:rsidRPr="00EF0725">
          <w:rPr>
            <w:rStyle w:val="Hyperlink"/>
            <w:rFonts w:ascii="Times New Roman" w:hAnsi="Times New Roman"/>
            <w:noProof/>
            <w14:scene3d>
              <w14:camera w14:prst="orthographicFront"/>
              <w14:lightRig w14:rig="threePt" w14:dir="t">
                <w14:rot w14:lat="0" w14:lon="0" w14:rev="0"/>
              </w14:lightRig>
            </w14:scene3d>
          </w:rPr>
          <w:t>7.6.6.</w:t>
        </w:r>
        <w:r w:rsidR="00C02DC4">
          <w:rPr>
            <w:rFonts w:asciiTheme="minorHAnsi" w:eastAsiaTheme="minorEastAsia" w:hAnsiTheme="minorHAnsi" w:cstheme="minorBidi"/>
            <w:b w:val="0"/>
            <w:noProof/>
            <w:sz w:val="22"/>
            <w:szCs w:val="22"/>
          </w:rPr>
          <w:tab/>
        </w:r>
        <w:r w:rsidR="00C02DC4" w:rsidRPr="00EF0725">
          <w:rPr>
            <w:rStyle w:val="Hyperlink"/>
            <w:noProof/>
          </w:rPr>
          <w:t>CorpDB Type Reference Values</w:t>
        </w:r>
        <w:r w:rsidR="00C02DC4">
          <w:rPr>
            <w:noProof/>
            <w:webHidden/>
          </w:rPr>
          <w:tab/>
        </w:r>
        <w:r w:rsidR="00C02DC4">
          <w:rPr>
            <w:noProof/>
            <w:webHidden/>
          </w:rPr>
          <w:fldChar w:fldCharType="begin"/>
        </w:r>
        <w:r w:rsidR="00C02DC4">
          <w:rPr>
            <w:noProof/>
            <w:webHidden/>
          </w:rPr>
          <w:instrText xml:space="preserve"> PAGEREF _Toc471226249 \h </w:instrText>
        </w:r>
        <w:r w:rsidR="00C02DC4">
          <w:rPr>
            <w:noProof/>
            <w:webHidden/>
          </w:rPr>
        </w:r>
        <w:r w:rsidR="00C02DC4">
          <w:rPr>
            <w:noProof/>
            <w:webHidden/>
          </w:rPr>
          <w:fldChar w:fldCharType="separate"/>
        </w:r>
        <w:r w:rsidR="00F47FB3">
          <w:rPr>
            <w:noProof/>
            <w:webHidden/>
          </w:rPr>
          <w:t>67</w:t>
        </w:r>
        <w:r w:rsidR="00C02DC4">
          <w:rPr>
            <w:noProof/>
            <w:webHidden/>
          </w:rPr>
          <w:fldChar w:fldCharType="end"/>
        </w:r>
      </w:hyperlink>
    </w:p>
    <w:p w14:paraId="1DEEB7B4" w14:textId="77777777" w:rsidR="00C02DC4" w:rsidRDefault="00D10380">
      <w:pPr>
        <w:pStyle w:val="TOC1"/>
        <w:rPr>
          <w:rFonts w:asciiTheme="minorHAnsi" w:eastAsiaTheme="minorEastAsia" w:hAnsiTheme="minorHAnsi" w:cstheme="minorBidi"/>
          <w:b w:val="0"/>
          <w:noProof/>
          <w:sz w:val="22"/>
          <w:szCs w:val="22"/>
        </w:rPr>
      </w:pPr>
      <w:hyperlink w:anchor="_Toc471226250" w:history="1">
        <w:r w:rsidR="00C02DC4" w:rsidRPr="00EF0725">
          <w:rPr>
            <w:rStyle w:val="Hyperlink"/>
            <w:noProof/>
          </w:rPr>
          <w:t>8.</w:t>
        </w:r>
        <w:r w:rsidR="00C02DC4">
          <w:rPr>
            <w:rFonts w:asciiTheme="minorHAnsi" w:eastAsiaTheme="minorEastAsia" w:hAnsiTheme="minorHAnsi" w:cstheme="minorBidi"/>
            <w:b w:val="0"/>
            <w:noProof/>
            <w:sz w:val="22"/>
            <w:szCs w:val="22"/>
          </w:rPr>
          <w:tab/>
        </w:r>
        <w:r w:rsidR="00C02DC4" w:rsidRPr="00EF0725">
          <w:rPr>
            <w:rStyle w:val="Hyperlink"/>
            <w:noProof/>
          </w:rPr>
          <w:t>Human-Machine Interface</w:t>
        </w:r>
        <w:r w:rsidR="00C02DC4">
          <w:rPr>
            <w:noProof/>
            <w:webHidden/>
          </w:rPr>
          <w:tab/>
        </w:r>
        <w:r w:rsidR="00C02DC4">
          <w:rPr>
            <w:noProof/>
            <w:webHidden/>
          </w:rPr>
          <w:fldChar w:fldCharType="begin"/>
        </w:r>
        <w:r w:rsidR="00C02DC4">
          <w:rPr>
            <w:noProof/>
            <w:webHidden/>
          </w:rPr>
          <w:instrText xml:space="preserve"> PAGEREF _Toc471226250 \h </w:instrText>
        </w:r>
        <w:r w:rsidR="00C02DC4">
          <w:rPr>
            <w:noProof/>
            <w:webHidden/>
          </w:rPr>
        </w:r>
        <w:r w:rsidR="00C02DC4">
          <w:rPr>
            <w:noProof/>
            <w:webHidden/>
          </w:rPr>
          <w:fldChar w:fldCharType="separate"/>
        </w:r>
        <w:r w:rsidR="00F47FB3">
          <w:rPr>
            <w:noProof/>
            <w:webHidden/>
          </w:rPr>
          <w:t>69</w:t>
        </w:r>
        <w:r w:rsidR="00C02DC4">
          <w:rPr>
            <w:noProof/>
            <w:webHidden/>
          </w:rPr>
          <w:fldChar w:fldCharType="end"/>
        </w:r>
      </w:hyperlink>
    </w:p>
    <w:p w14:paraId="6A0A46BC" w14:textId="77777777" w:rsidR="00C02DC4" w:rsidRDefault="00D10380">
      <w:pPr>
        <w:pStyle w:val="TOC1"/>
        <w:rPr>
          <w:rFonts w:asciiTheme="minorHAnsi" w:eastAsiaTheme="minorEastAsia" w:hAnsiTheme="minorHAnsi" w:cstheme="minorBidi"/>
          <w:b w:val="0"/>
          <w:noProof/>
          <w:sz w:val="22"/>
          <w:szCs w:val="22"/>
        </w:rPr>
      </w:pPr>
      <w:hyperlink w:anchor="_Toc471226251" w:history="1">
        <w:r w:rsidR="00C02DC4" w:rsidRPr="00EF0725">
          <w:rPr>
            <w:rStyle w:val="Hyperlink"/>
            <w:noProof/>
          </w:rPr>
          <w:t>9.</w:t>
        </w:r>
        <w:r w:rsidR="00C02DC4">
          <w:rPr>
            <w:rFonts w:asciiTheme="minorHAnsi" w:eastAsiaTheme="minorEastAsia" w:hAnsiTheme="minorHAnsi" w:cstheme="minorBidi"/>
            <w:b w:val="0"/>
            <w:noProof/>
            <w:sz w:val="22"/>
            <w:szCs w:val="22"/>
          </w:rPr>
          <w:tab/>
        </w:r>
        <w:r w:rsidR="00C02DC4" w:rsidRPr="00EF0725">
          <w:rPr>
            <w:rStyle w:val="Hyperlink"/>
            <w:noProof/>
          </w:rPr>
          <w:t>System Integrity Controls</w:t>
        </w:r>
        <w:r w:rsidR="00C02DC4">
          <w:rPr>
            <w:noProof/>
            <w:webHidden/>
          </w:rPr>
          <w:tab/>
        </w:r>
        <w:r w:rsidR="00C02DC4">
          <w:rPr>
            <w:noProof/>
            <w:webHidden/>
          </w:rPr>
          <w:fldChar w:fldCharType="begin"/>
        </w:r>
        <w:r w:rsidR="00C02DC4">
          <w:rPr>
            <w:noProof/>
            <w:webHidden/>
          </w:rPr>
          <w:instrText xml:space="preserve"> PAGEREF _Toc471226251 \h </w:instrText>
        </w:r>
        <w:r w:rsidR="00C02DC4">
          <w:rPr>
            <w:noProof/>
            <w:webHidden/>
          </w:rPr>
        </w:r>
        <w:r w:rsidR="00C02DC4">
          <w:rPr>
            <w:noProof/>
            <w:webHidden/>
          </w:rPr>
          <w:fldChar w:fldCharType="separate"/>
        </w:r>
        <w:r w:rsidR="00F47FB3">
          <w:rPr>
            <w:noProof/>
            <w:webHidden/>
          </w:rPr>
          <w:t>69</w:t>
        </w:r>
        <w:r w:rsidR="00C02DC4">
          <w:rPr>
            <w:noProof/>
            <w:webHidden/>
          </w:rPr>
          <w:fldChar w:fldCharType="end"/>
        </w:r>
      </w:hyperlink>
    </w:p>
    <w:p w14:paraId="27488C0A" w14:textId="77777777" w:rsidR="00C02DC4" w:rsidRDefault="00D10380">
      <w:pPr>
        <w:pStyle w:val="TOC1"/>
        <w:rPr>
          <w:rFonts w:asciiTheme="minorHAnsi" w:eastAsiaTheme="minorEastAsia" w:hAnsiTheme="minorHAnsi" w:cstheme="minorBidi"/>
          <w:b w:val="0"/>
          <w:noProof/>
          <w:sz w:val="22"/>
          <w:szCs w:val="22"/>
        </w:rPr>
      </w:pPr>
      <w:hyperlink w:anchor="_Toc471226252" w:history="1">
        <w:r w:rsidR="00C02DC4" w:rsidRPr="00EF0725">
          <w:rPr>
            <w:rStyle w:val="Hyperlink"/>
            <w:noProof/>
          </w:rPr>
          <w:t>10.</w:t>
        </w:r>
        <w:r w:rsidR="00C02DC4">
          <w:rPr>
            <w:rFonts w:asciiTheme="minorHAnsi" w:eastAsiaTheme="minorEastAsia" w:hAnsiTheme="minorHAnsi" w:cstheme="minorBidi"/>
            <w:b w:val="0"/>
            <w:noProof/>
            <w:sz w:val="22"/>
            <w:szCs w:val="22"/>
          </w:rPr>
          <w:tab/>
        </w:r>
        <w:r w:rsidR="00C02DC4" w:rsidRPr="00EF0725">
          <w:rPr>
            <w:rStyle w:val="Hyperlink"/>
            <w:noProof/>
          </w:rPr>
          <w:t>Appendix A</w:t>
        </w:r>
        <w:r w:rsidR="00C02DC4">
          <w:rPr>
            <w:noProof/>
            <w:webHidden/>
          </w:rPr>
          <w:tab/>
        </w:r>
        <w:r w:rsidR="00C02DC4">
          <w:rPr>
            <w:noProof/>
            <w:webHidden/>
          </w:rPr>
          <w:fldChar w:fldCharType="begin"/>
        </w:r>
        <w:r w:rsidR="00C02DC4">
          <w:rPr>
            <w:noProof/>
            <w:webHidden/>
          </w:rPr>
          <w:instrText xml:space="preserve"> PAGEREF _Toc471226252 \h </w:instrText>
        </w:r>
        <w:r w:rsidR="00C02DC4">
          <w:rPr>
            <w:noProof/>
            <w:webHidden/>
          </w:rPr>
        </w:r>
        <w:r w:rsidR="00C02DC4">
          <w:rPr>
            <w:noProof/>
            <w:webHidden/>
          </w:rPr>
          <w:fldChar w:fldCharType="separate"/>
        </w:r>
        <w:r w:rsidR="00F47FB3">
          <w:rPr>
            <w:noProof/>
            <w:webHidden/>
          </w:rPr>
          <w:t>69</w:t>
        </w:r>
        <w:r w:rsidR="00C02DC4">
          <w:rPr>
            <w:noProof/>
            <w:webHidden/>
          </w:rPr>
          <w:fldChar w:fldCharType="end"/>
        </w:r>
      </w:hyperlink>
    </w:p>
    <w:p w14:paraId="25312B22" w14:textId="77777777" w:rsidR="00C02DC4" w:rsidRDefault="00D10380">
      <w:pPr>
        <w:pStyle w:val="TOC2"/>
        <w:rPr>
          <w:rFonts w:asciiTheme="minorHAnsi" w:eastAsiaTheme="minorEastAsia" w:hAnsiTheme="minorHAnsi" w:cstheme="minorBidi"/>
          <w:b w:val="0"/>
          <w:noProof/>
          <w:sz w:val="22"/>
          <w:szCs w:val="22"/>
        </w:rPr>
      </w:pPr>
      <w:hyperlink w:anchor="_Toc471226253" w:history="1">
        <w:r w:rsidR="00C02DC4" w:rsidRPr="00EF0725">
          <w:rPr>
            <w:rStyle w:val="Hyperlink"/>
            <w:rFonts w:ascii="Times New Roman" w:hAnsi="Times New Roman"/>
            <w:noProof/>
            <w14:scene3d>
              <w14:camera w14:prst="orthographicFront"/>
              <w14:lightRig w14:rig="threePt" w14:dir="t">
                <w14:rot w14:lat="0" w14:lon="0" w14:rev="0"/>
              </w14:lightRig>
            </w14:scene3d>
          </w:rPr>
          <w:t>10.1.</w:t>
        </w:r>
        <w:r w:rsidR="00C02DC4">
          <w:rPr>
            <w:rFonts w:asciiTheme="minorHAnsi" w:eastAsiaTheme="minorEastAsia" w:hAnsiTheme="minorHAnsi" w:cstheme="minorBidi"/>
            <w:b w:val="0"/>
            <w:noProof/>
            <w:sz w:val="22"/>
            <w:szCs w:val="22"/>
          </w:rPr>
          <w:tab/>
        </w:r>
        <w:r w:rsidR="00C02DC4" w:rsidRPr="00EF0725">
          <w:rPr>
            <w:rStyle w:val="Hyperlink"/>
            <w:noProof/>
          </w:rPr>
          <w:t>Requirements Traceability Matrix</w:t>
        </w:r>
        <w:r w:rsidR="00C02DC4">
          <w:rPr>
            <w:noProof/>
            <w:webHidden/>
          </w:rPr>
          <w:tab/>
        </w:r>
        <w:r w:rsidR="00C02DC4">
          <w:rPr>
            <w:noProof/>
            <w:webHidden/>
          </w:rPr>
          <w:fldChar w:fldCharType="begin"/>
        </w:r>
        <w:r w:rsidR="00C02DC4">
          <w:rPr>
            <w:noProof/>
            <w:webHidden/>
          </w:rPr>
          <w:instrText xml:space="preserve"> PAGEREF _Toc471226253 \h </w:instrText>
        </w:r>
        <w:r w:rsidR="00C02DC4">
          <w:rPr>
            <w:noProof/>
            <w:webHidden/>
          </w:rPr>
        </w:r>
        <w:r w:rsidR="00C02DC4">
          <w:rPr>
            <w:noProof/>
            <w:webHidden/>
          </w:rPr>
          <w:fldChar w:fldCharType="separate"/>
        </w:r>
        <w:r w:rsidR="00F47FB3">
          <w:rPr>
            <w:noProof/>
            <w:webHidden/>
          </w:rPr>
          <w:t>69</w:t>
        </w:r>
        <w:r w:rsidR="00C02DC4">
          <w:rPr>
            <w:noProof/>
            <w:webHidden/>
          </w:rPr>
          <w:fldChar w:fldCharType="end"/>
        </w:r>
      </w:hyperlink>
    </w:p>
    <w:p w14:paraId="6A508679" w14:textId="77777777" w:rsidR="00C02DC4" w:rsidRDefault="00D10380">
      <w:pPr>
        <w:pStyle w:val="TOC2"/>
        <w:rPr>
          <w:rFonts w:asciiTheme="minorHAnsi" w:eastAsiaTheme="minorEastAsia" w:hAnsiTheme="minorHAnsi" w:cstheme="minorBidi"/>
          <w:b w:val="0"/>
          <w:noProof/>
          <w:sz w:val="22"/>
          <w:szCs w:val="22"/>
        </w:rPr>
      </w:pPr>
      <w:hyperlink w:anchor="_Toc471226254" w:history="1">
        <w:r w:rsidR="00C02DC4" w:rsidRPr="00EF0725">
          <w:rPr>
            <w:rStyle w:val="Hyperlink"/>
            <w:rFonts w:ascii="Times New Roman" w:hAnsi="Times New Roman"/>
            <w:noProof/>
            <w14:scene3d>
              <w14:camera w14:prst="orthographicFront"/>
              <w14:lightRig w14:rig="threePt" w14:dir="t">
                <w14:rot w14:lat="0" w14:lon="0" w14:rev="0"/>
              </w14:lightRig>
            </w14:scene3d>
          </w:rPr>
          <w:t>10.2.</w:t>
        </w:r>
        <w:r w:rsidR="00C02DC4">
          <w:rPr>
            <w:rFonts w:asciiTheme="minorHAnsi" w:eastAsiaTheme="minorEastAsia" w:hAnsiTheme="minorHAnsi" w:cstheme="minorBidi"/>
            <w:b w:val="0"/>
            <w:noProof/>
            <w:sz w:val="22"/>
            <w:szCs w:val="22"/>
          </w:rPr>
          <w:tab/>
        </w:r>
        <w:r w:rsidR="00C02DC4" w:rsidRPr="00EF0725">
          <w:rPr>
            <w:rStyle w:val="Hyperlink"/>
            <w:noProof/>
          </w:rPr>
          <w:t>Packaging and Installation</w:t>
        </w:r>
        <w:r w:rsidR="00C02DC4">
          <w:rPr>
            <w:noProof/>
            <w:webHidden/>
          </w:rPr>
          <w:tab/>
        </w:r>
        <w:r w:rsidR="00C02DC4">
          <w:rPr>
            <w:noProof/>
            <w:webHidden/>
          </w:rPr>
          <w:fldChar w:fldCharType="begin"/>
        </w:r>
        <w:r w:rsidR="00C02DC4">
          <w:rPr>
            <w:noProof/>
            <w:webHidden/>
          </w:rPr>
          <w:instrText xml:space="preserve"> PAGEREF _Toc471226254 \h </w:instrText>
        </w:r>
        <w:r w:rsidR="00C02DC4">
          <w:rPr>
            <w:noProof/>
            <w:webHidden/>
          </w:rPr>
        </w:r>
        <w:r w:rsidR="00C02DC4">
          <w:rPr>
            <w:noProof/>
            <w:webHidden/>
          </w:rPr>
          <w:fldChar w:fldCharType="separate"/>
        </w:r>
        <w:r w:rsidR="00F47FB3">
          <w:rPr>
            <w:noProof/>
            <w:webHidden/>
          </w:rPr>
          <w:t>69</w:t>
        </w:r>
        <w:r w:rsidR="00C02DC4">
          <w:rPr>
            <w:noProof/>
            <w:webHidden/>
          </w:rPr>
          <w:fldChar w:fldCharType="end"/>
        </w:r>
      </w:hyperlink>
    </w:p>
    <w:p w14:paraId="2E43C8F8" w14:textId="77777777" w:rsidR="00C02DC4" w:rsidRDefault="00D10380">
      <w:pPr>
        <w:pStyle w:val="TOC2"/>
        <w:rPr>
          <w:rFonts w:asciiTheme="minorHAnsi" w:eastAsiaTheme="minorEastAsia" w:hAnsiTheme="minorHAnsi" w:cstheme="minorBidi"/>
          <w:b w:val="0"/>
          <w:noProof/>
          <w:sz w:val="22"/>
          <w:szCs w:val="22"/>
        </w:rPr>
      </w:pPr>
      <w:hyperlink w:anchor="_Toc471226255" w:history="1">
        <w:r w:rsidR="00C02DC4" w:rsidRPr="00EF0725">
          <w:rPr>
            <w:rStyle w:val="Hyperlink"/>
            <w:rFonts w:ascii="Times New Roman" w:hAnsi="Times New Roman"/>
            <w:noProof/>
            <w14:scene3d>
              <w14:camera w14:prst="orthographicFront"/>
              <w14:lightRig w14:rig="threePt" w14:dir="t">
                <w14:rot w14:lat="0" w14:lon="0" w14:rev="0"/>
              </w14:lightRig>
            </w14:scene3d>
          </w:rPr>
          <w:t>10.3.</w:t>
        </w:r>
        <w:r w:rsidR="00C02DC4">
          <w:rPr>
            <w:rFonts w:asciiTheme="minorHAnsi" w:eastAsiaTheme="minorEastAsia" w:hAnsiTheme="minorHAnsi" w:cstheme="minorBidi"/>
            <w:b w:val="0"/>
            <w:noProof/>
            <w:sz w:val="22"/>
            <w:szCs w:val="22"/>
          </w:rPr>
          <w:tab/>
        </w:r>
        <w:r w:rsidR="00C02DC4" w:rsidRPr="00EF0725">
          <w:rPr>
            <w:rStyle w:val="Hyperlink"/>
            <w:noProof/>
          </w:rPr>
          <w:t>Design Metrics</w:t>
        </w:r>
        <w:r w:rsidR="00C02DC4">
          <w:rPr>
            <w:noProof/>
            <w:webHidden/>
          </w:rPr>
          <w:tab/>
        </w:r>
        <w:r w:rsidR="00C02DC4">
          <w:rPr>
            <w:noProof/>
            <w:webHidden/>
          </w:rPr>
          <w:fldChar w:fldCharType="begin"/>
        </w:r>
        <w:r w:rsidR="00C02DC4">
          <w:rPr>
            <w:noProof/>
            <w:webHidden/>
          </w:rPr>
          <w:instrText xml:space="preserve"> PAGEREF _Toc471226255 \h </w:instrText>
        </w:r>
        <w:r w:rsidR="00C02DC4">
          <w:rPr>
            <w:noProof/>
            <w:webHidden/>
          </w:rPr>
        </w:r>
        <w:r w:rsidR="00C02DC4">
          <w:rPr>
            <w:noProof/>
            <w:webHidden/>
          </w:rPr>
          <w:fldChar w:fldCharType="separate"/>
        </w:r>
        <w:r w:rsidR="00F47FB3">
          <w:rPr>
            <w:noProof/>
            <w:webHidden/>
          </w:rPr>
          <w:t>69</w:t>
        </w:r>
        <w:r w:rsidR="00C02DC4">
          <w:rPr>
            <w:noProof/>
            <w:webHidden/>
          </w:rPr>
          <w:fldChar w:fldCharType="end"/>
        </w:r>
      </w:hyperlink>
    </w:p>
    <w:p w14:paraId="798192FA" w14:textId="77777777" w:rsidR="00C02DC4" w:rsidRDefault="00D10380">
      <w:pPr>
        <w:pStyle w:val="TOC2"/>
        <w:rPr>
          <w:rFonts w:asciiTheme="minorHAnsi" w:eastAsiaTheme="minorEastAsia" w:hAnsiTheme="minorHAnsi" w:cstheme="minorBidi"/>
          <w:b w:val="0"/>
          <w:noProof/>
          <w:sz w:val="22"/>
          <w:szCs w:val="22"/>
        </w:rPr>
      </w:pPr>
      <w:hyperlink w:anchor="_Toc471226256" w:history="1">
        <w:r w:rsidR="00C02DC4" w:rsidRPr="00EF0725">
          <w:rPr>
            <w:rStyle w:val="Hyperlink"/>
            <w:rFonts w:ascii="Times New Roman" w:hAnsi="Times New Roman"/>
            <w:noProof/>
            <w14:scene3d>
              <w14:camera w14:prst="orthographicFront"/>
              <w14:lightRig w14:rig="threePt" w14:dir="t">
                <w14:rot w14:lat="0" w14:lon="0" w14:rev="0"/>
              </w14:lightRig>
            </w14:scene3d>
          </w:rPr>
          <w:t>10.4.</w:t>
        </w:r>
        <w:r w:rsidR="00C02DC4">
          <w:rPr>
            <w:rFonts w:asciiTheme="minorHAnsi" w:eastAsiaTheme="minorEastAsia" w:hAnsiTheme="minorHAnsi" w:cstheme="minorBidi"/>
            <w:b w:val="0"/>
            <w:noProof/>
            <w:sz w:val="22"/>
            <w:szCs w:val="22"/>
          </w:rPr>
          <w:tab/>
        </w:r>
        <w:r w:rsidR="00C02DC4" w:rsidRPr="00EF0725">
          <w:rPr>
            <w:rStyle w:val="Hyperlink"/>
            <w:noProof/>
          </w:rPr>
          <w:t>Glossary of Terms</w:t>
        </w:r>
        <w:r w:rsidR="00C02DC4">
          <w:rPr>
            <w:noProof/>
            <w:webHidden/>
          </w:rPr>
          <w:tab/>
        </w:r>
        <w:r w:rsidR="00C02DC4">
          <w:rPr>
            <w:noProof/>
            <w:webHidden/>
          </w:rPr>
          <w:fldChar w:fldCharType="begin"/>
        </w:r>
        <w:r w:rsidR="00C02DC4">
          <w:rPr>
            <w:noProof/>
            <w:webHidden/>
          </w:rPr>
          <w:instrText xml:space="preserve"> PAGEREF _Toc471226256 \h </w:instrText>
        </w:r>
        <w:r w:rsidR="00C02DC4">
          <w:rPr>
            <w:noProof/>
            <w:webHidden/>
          </w:rPr>
        </w:r>
        <w:r w:rsidR="00C02DC4">
          <w:rPr>
            <w:noProof/>
            <w:webHidden/>
          </w:rPr>
          <w:fldChar w:fldCharType="separate"/>
        </w:r>
        <w:r w:rsidR="00F47FB3">
          <w:rPr>
            <w:noProof/>
            <w:webHidden/>
          </w:rPr>
          <w:t>69</w:t>
        </w:r>
        <w:r w:rsidR="00C02DC4">
          <w:rPr>
            <w:noProof/>
            <w:webHidden/>
          </w:rPr>
          <w:fldChar w:fldCharType="end"/>
        </w:r>
      </w:hyperlink>
    </w:p>
    <w:p w14:paraId="7AF08C8F" w14:textId="77777777" w:rsidR="00C02DC4" w:rsidRDefault="00D10380">
      <w:pPr>
        <w:pStyle w:val="TOC2"/>
        <w:rPr>
          <w:rFonts w:asciiTheme="minorHAnsi" w:eastAsiaTheme="minorEastAsia" w:hAnsiTheme="minorHAnsi" w:cstheme="minorBidi"/>
          <w:b w:val="0"/>
          <w:noProof/>
          <w:sz w:val="22"/>
          <w:szCs w:val="22"/>
        </w:rPr>
      </w:pPr>
      <w:hyperlink w:anchor="_Toc471226257" w:history="1">
        <w:r w:rsidR="00C02DC4" w:rsidRPr="00EF0725">
          <w:rPr>
            <w:rStyle w:val="Hyperlink"/>
            <w:rFonts w:ascii="Times New Roman" w:hAnsi="Times New Roman"/>
            <w:noProof/>
            <w14:scene3d>
              <w14:camera w14:prst="orthographicFront"/>
              <w14:lightRig w14:rig="threePt" w14:dir="t">
                <w14:rot w14:lat="0" w14:lon="0" w14:rev="0"/>
              </w14:lightRig>
            </w14:scene3d>
          </w:rPr>
          <w:t>10.5.</w:t>
        </w:r>
        <w:r w:rsidR="00C02DC4">
          <w:rPr>
            <w:rFonts w:asciiTheme="minorHAnsi" w:eastAsiaTheme="minorEastAsia" w:hAnsiTheme="minorHAnsi" w:cstheme="minorBidi"/>
            <w:b w:val="0"/>
            <w:noProof/>
            <w:sz w:val="22"/>
            <w:szCs w:val="22"/>
          </w:rPr>
          <w:tab/>
        </w:r>
        <w:r w:rsidR="00C02DC4" w:rsidRPr="00EF0725">
          <w:rPr>
            <w:rStyle w:val="Hyperlink"/>
            <w:noProof/>
          </w:rPr>
          <w:t>Required Technical Documents</w:t>
        </w:r>
        <w:r w:rsidR="00C02DC4">
          <w:rPr>
            <w:noProof/>
            <w:webHidden/>
          </w:rPr>
          <w:tab/>
        </w:r>
        <w:r w:rsidR="00C02DC4">
          <w:rPr>
            <w:noProof/>
            <w:webHidden/>
          </w:rPr>
          <w:fldChar w:fldCharType="begin"/>
        </w:r>
        <w:r w:rsidR="00C02DC4">
          <w:rPr>
            <w:noProof/>
            <w:webHidden/>
          </w:rPr>
          <w:instrText xml:space="preserve"> PAGEREF _Toc471226257 \h </w:instrText>
        </w:r>
        <w:r w:rsidR="00C02DC4">
          <w:rPr>
            <w:noProof/>
            <w:webHidden/>
          </w:rPr>
        </w:r>
        <w:r w:rsidR="00C02DC4">
          <w:rPr>
            <w:noProof/>
            <w:webHidden/>
          </w:rPr>
          <w:fldChar w:fldCharType="separate"/>
        </w:r>
        <w:r w:rsidR="00F47FB3">
          <w:rPr>
            <w:noProof/>
            <w:webHidden/>
          </w:rPr>
          <w:t>69</w:t>
        </w:r>
        <w:r w:rsidR="00C02DC4">
          <w:rPr>
            <w:noProof/>
            <w:webHidden/>
          </w:rPr>
          <w:fldChar w:fldCharType="end"/>
        </w:r>
      </w:hyperlink>
    </w:p>
    <w:p w14:paraId="794D4102" w14:textId="77777777" w:rsidR="00C02DC4" w:rsidRDefault="00D10380">
      <w:pPr>
        <w:pStyle w:val="TOC1"/>
        <w:rPr>
          <w:rFonts w:asciiTheme="minorHAnsi" w:eastAsiaTheme="minorEastAsia" w:hAnsiTheme="minorHAnsi" w:cstheme="minorBidi"/>
          <w:b w:val="0"/>
          <w:noProof/>
          <w:sz w:val="22"/>
          <w:szCs w:val="22"/>
        </w:rPr>
      </w:pPr>
      <w:hyperlink w:anchor="_Toc471226258" w:history="1">
        <w:r w:rsidR="00C02DC4" w:rsidRPr="00EF0725">
          <w:rPr>
            <w:rStyle w:val="Hyperlink"/>
            <w:noProof/>
          </w:rPr>
          <w:t>Attachment A - Approval Signatures</w:t>
        </w:r>
        <w:r w:rsidR="00C02DC4">
          <w:rPr>
            <w:noProof/>
            <w:webHidden/>
          </w:rPr>
          <w:tab/>
        </w:r>
        <w:r w:rsidR="00C02DC4">
          <w:rPr>
            <w:noProof/>
            <w:webHidden/>
          </w:rPr>
          <w:fldChar w:fldCharType="begin"/>
        </w:r>
        <w:r w:rsidR="00C02DC4">
          <w:rPr>
            <w:noProof/>
            <w:webHidden/>
          </w:rPr>
          <w:instrText xml:space="preserve"> PAGEREF _Toc471226258 \h </w:instrText>
        </w:r>
        <w:r w:rsidR="00C02DC4">
          <w:rPr>
            <w:noProof/>
            <w:webHidden/>
          </w:rPr>
        </w:r>
        <w:r w:rsidR="00C02DC4">
          <w:rPr>
            <w:noProof/>
            <w:webHidden/>
          </w:rPr>
          <w:fldChar w:fldCharType="separate"/>
        </w:r>
        <w:r w:rsidR="00F47FB3">
          <w:rPr>
            <w:noProof/>
            <w:webHidden/>
          </w:rPr>
          <w:t>70</w:t>
        </w:r>
        <w:r w:rsidR="00C02DC4">
          <w:rPr>
            <w:noProof/>
            <w:webHidden/>
          </w:rPr>
          <w:fldChar w:fldCharType="end"/>
        </w:r>
      </w:hyperlink>
    </w:p>
    <w:p w14:paraId="1FDA1E28" w14:textId="1E3E65B9" w:rsidR="00CA3422" w:rsidRPr="003662D4" w:rsidRDefault="00CA3422" w:rsidP="00CA3422">
      <w:pPr>
        <w:sectPr w:rsidR="00CA3422" w:rsidRPr="003662D4" w:rsidSect="00787101">
          <w:footerReference w:type="default" r:id="rId13"/>
          <w:footerReference w:type="first" r:id="rId14"/>
          <w:pgSz w:w="12240" w:h="15840"/>
          <w:pgMar w:top="1152" w:right="1440" w:bottom="1440" w:left="1440" w:header="720" w:footer="360" w:gutter="0"/>
          <w:pgNumType w:fmt="lowerRoman" w:start="1"/>
          <w:cols w:space="720"/>
          <w:docGrid w:linePitch="299"/>
        </w:sectPr>
      </w:pPr>
      <w:r w:rsidRPr="003662D4">
        <w:fldChar w:fldCharType="end"/>
      </w:r>
    </w:p>
    <w:p w14:paraId="0DC3B3E2" w14:textId="77777777" w:rsidR="00CA3422" w:rsidRPr="003662D4" w:rsidRDefault="00CA3422" w:rsidP="00CA3422">
      <w:pPr>
        <w:pStyle w:val="Heading1"/>
      </w:pPr>
      <w:bookmarkStart w:id="4" w:name="_Toc146698395"/>
      <w:bookmarkStart w:id="5" w:name="_Toc233175860"/>
      <w:bookmarkStart w:id="6" w:name="_Toc471226191"/>
      <w:bookmarkEnd w:id="0"/>
      <w:bookmarkEnd w:id="4"/>
      <w:r w:rsidRPr="003662D4">
        <w:lastRenderedPageBreak/>
        <w:t>Introduction</w:t>
      </w:r>
      <w:bookmarkStart w:id="7" w:name="_Toc9415722"/>
      <w:bookmarkEnd w:id="1"/>
      <w:bookmarkEnd w:id="5"/>
      <w:bookmarkEnd w:id="6"/>
    </w:p>
    <w:p w14:paraId="27D8A64A"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3D703FC5" w14:textId="77777777" w:rsidR="00CA3422" w:rsidRPr="003662D4" w:rsidRDefault="00CA3422" w:rsidP="00CA3422">
      <w:pPr>
        <w:rPr>
          <w:strike/>
          <w:color w:val="000000"/>
        </w:rPr>
      </w:pPr>
      <w:r w:rsidRPr="003662D4">
        <w:rPr>
          <w:strike/>
          <w:color w:val="000000"/>
        </w:rPr>
        <w:br w:type="page"/>
      </w:r>
    </w:p>
    <w:p w14:paraId="164B4F12" w14:textId="77777777" w:rsidR="00CA3422" w:rsidRPr="003662D4" w:rsidRDefault="00CA3422" w:rsidP="00CA3422">
      <w:pPr>
        <w:pStyle w:val="Heading1"/>
      </w:pPr>
      <w:bookmarkStart w:id="8" w:name="_Toc471226192"/>
      <w:bookmarkStart w:id="9" w:name="OLE_LINK1"/>
      <w:bookmarkStart w:id="10" w:name="OLE_LINK4"/>
      <w:bookmarkStart w:id="11" w:name="_Toc1202562"/>
      <w:bookmarkStart w:id="12" w:name="_Toc523282950"/>
      <w:bookmarkStart w:id="13" w:name="_Toc66891812"/>
      <w:r w:rsidRPr="003662D4">
        <w:lastRenderedPageBreak/>
        <w:t>Background</w:t>
      </w:r>
      <w:bookmarkEnd w:id="8"/>
    </w:p>
    <w:p w14:paraId="62252B98" w14:textId="77777777" w:rsidR="00CA3422" w:rsidRPr="003662D4" w:rsidRDefault="00CA3422" w:rsidP="00CA3422">
      <w:pPr>
        <w:pStyle w:val="Heading2"/>
      </w:pPr>
      <w:bookmarkStart w:id="14" w:name="_Toc219728908"/>
      <w:bookmarkStart w:id="15" w:name="_Toc221116643"/>
      <w:bookmarkStart w:id="16" w:name="_Toc221189666"/>
      <w:bookmarkStart w:id="17" w:name="_Toc221200525"/>
      <w:bookmarkStart w:id="18" w:name="_Toc221291812"/>
      <w:bookmarkStart w:id="19" w:name="_Toc222032943"/>
      <w:bookmarkStart w:id="20" w:name="_Toc235501520"/>
      <w:bookmarkStart w:id="21" w:name="_Toc471226193"/>
      <w:r w:rsidRPr="003662D4">
        <w:t>Overview of the System</w:t>
      </w:r>
      <w:bookmarkEnd w:id="14"/>
      <w:bookmarkEnd w:id="15"/>
      <w:bookmarkEnd w:id="16"/>
      <w:bookmarkEnd w:id="17"/>
      <w:bookmarkEnd w:id="18"/>
      <w:bookmarkEnd w:id="19"/>
      <w:bookmarkEnd w:id="20"/>
      <w:bookmarkEnd w:id="21"/>
    </w:p>
    <w:p w14:paraId="4706600D" w14:textId="425CD96E" w:rsidR="00CA3422" w:rsidRPr="003662D4" w:rsidRDefault="00CA3422" w:rsidP="00CA3422">
      <w:pPr>
        <w:pStyle w:val="BodyText"/>
        <w:ind w:left="450"/>
        <w:rPr>
          <w:b/>
        </w:rPr>
      </w:pPr>
      <w:r w:rsidRPr="003662D4">
        <w:rPr>
          <w:rStyle w:val="BodyTextChar"/>
        </w:rPr>
        <w:t xml:space="preserve">For an overview of the </w:t>
      </w:r>
      <w:r w:rsidR="002C3EE3" w:rsidRPr="003662D4">
        <w:t>FSS</w:t>
      </w:r>
      <w:r w:rsidRPr="003662D4">
        <w:t xml:space="preserve"> Submission </w:t>
      </w:r>
      <w:r w:rsidRPr="003662D4">
        <w:rPr>
          <w:rStyle w:val="BodyTextChar"/>
        </w:rPr>
        <w:t xml:space="preserve">platform refer to section 2.0 of </w:t>
      </w:r>
      <w:r w:rsidRPr="003662D4">
        <w:t xml:space="preserve">the </w:t>
      </w:r>
      <w:r w:rsidRPr="003662D4">
        <w:rPr>
          <w:b/>
        </w:rPr>
        <w:t xml:space="preserve">D2D Business </w:t>
      </w:r>
      <w:r w:rsidR="002647F7" w:rsidRPr="003662D4">
        <w:rPr>
          <w:b/>
        </w:rPr>
        <w:t>Requirements</w:t>
      </w:r>
      <w:r w:rsidRPr="003662D4">
        <w:rPr>
          <w:b/>
        </w:rPr>
        <w:t xml:space="preserve"> Document.</w:t>
      </w:r>
    </w:p>
    <w:p w14:paraId="5A9FB9E6" w14:textId="4212501D" w:rsidR="00CA3422" w:rsidRPr="003662D4" w:rsidRDefault="00CA3422" w:rsidP="00CA3422">
      <w:pPr>
        <w:pStyle w:val="BodyText"/>
        <w:jc w:val="center"/>
        <w:rPr>
          <w:b/>
          <w:lang w:eastAsia="en-US"/>
        </w:rPr>
      </w:pPr>
      <w:r w:rsidRPr="003662D4">
        <w:rPr>
          <w:b/>
        </w:rPr>
        <w:t xml:space="preserve">Figure </w:t>
      </w:r>
      <w:r w:rsidRPr="003662D4">
        <w:rPr>
          <w:b/>
        </w:rPr>
        <w:fldChar w:fldCharType="begin"/>
      </w:r>
      <w:r w:rsidRPr="003662D4">
        <w:rPr>
          <w:b/>
        </w:rPr>
        <w:instrText xml:space="preserve"> STYLEREF 1 \s </w:instrText>
      </w:r>
      <w:r w:rsidRPr="003662D4">
        <w:rPr>
          <w:b/>
        </w:rPr>
        <w:fldChar w:fldCharType="separate"/>
      </w:r>
      <w:r w:rsidR="00F47FB3">
        <w:rPr>
          <w:b/>
          <w:noProof/>
        </w:rPr>
        <w:t>2</w:t>
      </w:r>
      <w:r w:rsidRPr="003662D4">
        <w:rPr>
          <w:b/>
          <w:noProof/>
        </w:rPr>
        <w:fldChar w:fldCharType="end"/>
      </w:r>
      <w:r w:rsidRPr="003662D4">
        <w:rPr>
          <w:b/>
        </w:rPr>
        <w:noBreakHyphen/>
      </w:r>
      <w:r w:rsidRPr="003662D4">
        <w:rPr>
          <w:b/>
        </w:rPr>
        <w:fldChar w:fldCharType="begin"/>
      </w:r>
      <w:r w:rsidRPr="003662D4">
        <w:rPr>
          <w:b/>
        </w:rPr>
        <w:instrText xml:space="preserve"> SEQ Figure \* ARABIC \s 1 </w:instrText>
      </w:r>
      <w:r w:rsidRPr="003662D4">
        <w:rPr>
          <w:b/>
        </w:rPr>
        <w:fldChar w:fldCharType="separate"/>
      </w:r>
      <w:r w:rsidR="00F47FB3">
        <w:rPr>
          <w:b/>
          <w:noProof/>
        </w:rPr>
        <w:t>1</w:t>
      </w:r>
      <w:r w:rsidRPr="003662D4">
        <w:rPr>
          <w:b/>
          <w:noProof/>
        </w:rPr>
        <w:fldChar w:fldCharType="end"/>
      </w:r>
      <w:r w:rsidRPr="003662D4">
        <w:rPr>
          <w:b/>
        </w:rPr>
        <w:t xml:space="preserve"> </w:t>
      </w:r>
      <w:r w:rsidRPr="003662D4">
        <w:rPr>
          <w:b/>
          <w:lang w:eastAsia="en-US"/>
        </w:rPr>
        <w:t>Submit Form Component Diagram</w:t>
      </w:r>
    </w:p>
    <w:p w14:paraId="10A4B7F5" w14:textId="3B79225A" w:rsidR="008B574C" w:rsidRDefault="00D10380" w:rsidP="00C85C8F">
      <w:pPr>
        <w:pStyle w:val="BodyText"/>
        <w:pBdr>
          <w:top w:val="single" w:sz="4" w:space="1" w:color="auto"/>
          <w:left w:val="single" w:sz="4" w:space="4" w:color="auto"/>
          <w:bottom w:val="single" w:sz="4" w:space="1" w:color="auto"/>
          <w:right w:val="single" w:sz="4" w:space="4" w:color="auto"/>
        </w:pBdr>
        <w:jc w:val="center"/>
      </w:pPr>
      <w:r>
        <w:rPr>
          <w:noProof/>
        </w:rPr>
        <w:object w:dxaOrig="24884" w:dyaOrig="7694" w14:anchorId="04F191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68pt;height:145.2pt;mso-width-percent:0;mso-height-percent:0;mso-width-percent:0;mso-height-percent:0" o:ole="">
            <v:imagedata r:id="rId15" o:title=""/>
          </v:shape>
          <o:OLEObject Type="Embed" ProgID="Visio.Drawing.11" ShapeID="_x0000_i1033" DrawAspect="Content" ObjectID="_1587562793" r:id="rId16"/>
        </w:object>
      </w:r>
    </w:p>
    <w:p w14:paraId="5DBE3194" w14:textId="091DFE8E" w:rsidR="008D21A7" w:rsidRPr="003662D4" w:rsidRDefault="008D21A7" w:rsidP="00986714">
      <w:pPr>
        <w:pStyle w:val="BodyText"/>
        <w:spacing w:before="200"/>
        <w:ind w:left="446"/>
        <w:jc w:val="both"/>
        <w:rPr>
          <w:b/>
        </w:rPr>
      </w:pPr>
      <w:bookmarkStart w:id="22" w:name="_Toc219728909"/>
      <w:r w:rsidRPr="003662D4">
        <w:t xml:space="preserve">For a detailed explanation of the numbered circles refer to section </w:t>
      </w:r>
      <w:r w:rsidR="00250B4E" w:rsidRPr="003662D4">
        <w:rPr>
          <w:b/>
        </w:rPr>
        <w:fldChar w:fldCharType="begin"/>
      </w:r>
      <w:r w:rsidR="00250B4E" w:rsidRPr="003662D4">
        <w:rPr>
          <w:b/>
        </w:rPr>
        <w:instrText xml:space="preserve"> REF _Ref441131471 \r \h  \* MERGEFORMAT </w:instrText>
      </w:r>
      <w:r w:rsidR="00250B4E" w:rsidRPr="003662D4">
        <w:rPr>
          <w:b/>
        </w:rPr>
      </w:r>
      <w:r w:rsidR="00250B4E" w:rsidRPr="003662D4">
        <w:rPr>
          <w:b/>
        </w:rPr>
        <w:fldChar w:fldCharType="separate"/>
      </w:r>
      <w:r w:rsidR="00F47FB3">
        <w:rPr>
          <w:b/>
        </w:rPr>
        <w:t>3.1.3</w:t>
      </w:r>
      <w:r w:rsidR="00250B4E" w:rsidRPr="003662D4">
        <w:rPr>
          <w:b/>
        </w:rPr>
        <w:fldChar w:fldCharType="end"/>
      </w:r>
      <w:r w:rsidRPr="003662D4">
        <w:rPr>
          <w:b/>
        </w:rPr>
        <w:t xml:space="preserve"> </w:t>
      </w:r>
      <w:r w:rsidRPr="003662D4">
        <w:rPr>
          <w:b/>
        </w:rPr>
        <w:fldChar w:fldCharType="begin"/>
      </w:r>
      <w:r w:rsidRPr="003662D4">
        <w:rPr>
          <w:b/>
        </w:rPr>
        <w:instrText xml:space="preserve"> REF _Ref441038892 \h  \* MERGEFORMAT </w:instrText>
      </w:r>
      <w:r w:rsidRPr="003662D4">
        <w:rPr>
          <w:b/>
        </w:rPr>
      </w:r>
      <w:r w:rsidRPr="003662D4">
        <w:rPr>
          <w:b/>
        </w:rPr>
        <w:fldChar w:fldCharType="separate"/>
      </w:r>
      <w:r w:rsidR="00F47FB3" w:rsidRPr="00F47FB3">
        <w:rPr>
          <w:b/>
        </w:rPr>
        <w:t>High Level Application Design</w:t>
      </w:r>
      <w:r w:rsidRPr="003662D4">
        <w:rPr>
          <w:b/>
        </w:rPr>
        <w:fldChar w:fldCharType="end"/>
      </w:r>
    </w:p>
    <w:p w14:paraId="1BFEFA7A" w14:textId="77777777" w:rsidR="00CA3422" w:rsidRPr="003662D4" w:rsidRDefault="00CA3422" w:rsidP="00CA3422">
      <w:pPr>
        <w:pStyle w:val="Heading2"/>
        <w:spacing w:before="240" w:after="120"/>
      </w:pPr>
      <w:bookmarkStart w:id="23" w:name="_Toc438034445"/>
      <w:bookmarkStart w:id="24" w:name="_Toc471226194"/>
      <w:r w:rsidRPr="003662D4">
        <w:t>Overview of the Submit Form Process</w:t>
      </w:r>
      <w:bookmarkEnd w:id="23"/>
      <w:bookmarkEnd w:id="24"/>
    </w:p>
    <w:p w14:paraId="1FDBDE82" w14:textId="77777777" w:rsidR="00CA3422" w:rsidRPr="003662D4" w:rsidRDefault="00CA3422" w:rsidP="00CA3422">
      <w:pPr>
        <w:pStyle w:val="BodyText"/>
        <w:jc w:val="center"/>
        <w:rPr>
          <w:b/>
          <w:lang w:eastAsia="en-US"/>
        </w:rPr>
      </w:pPr>
      <w:r w:rsidRPr="003662D4">
        <w:rPr>
          <w:b/>
        </w:rPr>
        <w:t xml:space="preserve">Figure </w:t>
      </w:r>
      <w:r w:rsidRPr="003662D4">
        <w:rPr>
          <w:b/>
        </w:rPr>
        <w:fldChar w:fldCharType="begin"/>
      </w:r>
      <w:r w:rsidRPr="003662D4">
        <w:rPr>
          <w:b/>
        </w:rPr>
        <w:instrText xml:space="preserve"> STYLEREF 1 \s </w:instrText>
      </w:r>
      <w:r w:rsidRPr="003662D4">
        <w:rPr>
          <w:b/>
        </w:rPr>
        <w:fldChar w:fldCharType="separate"/>
      </w:r>
      <w:r w:rsidR="00F47FB3">
        <w:rPr>
          <w:b/>
          <w:noProof/>
        </w:rPr>
        <w:t>2</w:t>
      </w:r>
      <w:r w:rsidRPr="003662D4">
        <w:rPr>
          <w:b/>
          <w:noProof/>
        </w:rPr>
        <w:fldChar w:fldCharType="end"/>
      </w:r>
      <w:r w:rsidRPr="003662D4">
        <w:rPr>
          <w:b/>
        </w:rPr>
        <w:noBreakHyphen/>
      </w:r>
      <w:r w:rsidRPr="003662D4">
        <w:rPr>
          <w:b/>
        </w:rPr>
        <w:fldChar w:fldCharType="begin"/>
      </w:r>
      <w:r w:rsidRPr="003662D4">
        <w:rPr>
          <w:b/>
        </w:rPr>
        <w:instrText xml:space="preserve"> SEQ Figure \* ARABIC \s 1 </w:instrText>
      </w:r>
      <w:r w:rsidRPr="003662D4">
        <w:rPr>
          <w:b/>
        </w:rPr>
        <w:fldChar w:fldCharType="separate"/>
      </w:r>
      <w:r w:rsidR="00F47FB3">
        <w:rPr>
          <w:b/>
          <w:noProof/>
        </w:rPr>
        <w:t>2</w:t>
      </w:r>
      <w:r w:rsidRPr="003662D4">
        <w:rPr>
          <w:b/>
          <w:noProof/>
        </w:rPr>
        <w:fldChar w:fldCharType="end"/>
      </w:r>
      <w:r w:rsidRPr="003662D4">
        <w:rPr>
          <w:b/>
        </w:rPr>
        <w:t xml:space="preserve"> </w:t>
      </w:r>
      <w:r w:rsidRPr="003662D4">
        <w:rPr>
          <w:b/>
          <w:lang w:eastAsia="en-US"/>
        </w:rPr>
        <w:t>Submit Form Process</w:t>
      </w:r>
    </w:p>
    <w:p w14:paraId="50F3DFF1" w14:textId="2DF6BC2B" w:rsidR="00CA3422" w:rsidRPr="003662D4" w:rsidRDefault="005127EC" w:rsidP="000C0A5D">
      <w:pPr>
        <w:pStyle w:val="BodyText"/>
      </w:pPr>
      <w:r>
        <w:rPr>
          <w:noProof/>
          <w:lang w:eastAsia="en-US"/>
        </w:rPr>
        <w:drawing>
          <wp:inline distT="0" distB="0" distL="0" distR="0" wp14:anchorId="6D9D8985" wp14:editId="130DE9F9">
            <wp:extent cx="5943600" cy="2545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mitFormProcess 21-686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inline>
        </w:drawing>
      </w:r>
    </w:p>
    <w:p w14:paraId="36E2FBAA" w14:textId="77777777" w:rsidR="00CA3422" w:rsidRPr="003662D4" w:rsidRDefault="00CA3422" w:rsidP="00CA3422">
      <w:r w:rsidRPr="003662D4">
        <w:br w:type="page"/>
      </w:r>
    </w:p>
    <w:p w14:paraId="3CDD7DCD" w14:textId="77777777" w:rsidR="00CA3422" w:rsidRPr="003662D4" w:rsidRDefault="00CA3422" w:rsidP="00CA3422">
      <w:pPr>
        <w:pStyle w:val="Heading2"/>
      </w:pPr>
      <w:bookmarkStart w:id="25" w:name="_Toc471226195"/>
      <w:r w:rsidRPr="003662D4">
        <w:lastRenderedPageBreak/>
        <w:t>Overview of the EP Code Processing</w:t>
      </w:r>
      <w:bookmarkEnd w:id="25"/>
    </w:p>
    <w:p w14:paraId="596C8293" w14:textId="77777777" w:rsidR="00DF6B65" w:rsidRPr="003662D4" w:rsidRDefault="00DF6B65" w:rsidP="00CA3422">
      <w:pPr>
        <w:pStyle w:val="Caption"/>
      </w:pPr>
    </w:p>
    <w:p w14:paraId="18300189" w14:textId="77777777" w:rsidR="00CA3422" w:rsidRPr="003662D4" w:rsidRDefault="00CA3422" w:rsidP="00CA3422">
      <w:pPr>
        <w:pStyle w:val="Caption"/>
      </w:pPr>
      <w:r w:rsidRPr="003662D4">
        <w:t xml:space="preserve">Table </w:t>
      </w:r>
      <w:fldSimple w:instr=" STYLEREF 1 \s ">
        <w:r w:rsidR="00F47FB3">
          <w:rPr>
            <w:noProof/>
          </w:rPr>
          <w:t>2</w:t>
        </w:r>
      </w:fldSimple>
      <w:r w:rsidRPr="003662D4">
        <w:noBreakHyphen/>
      </w:r>
      <w:fldSimple w:instr=" SEQ Table \* ARABIC \s 1 ">
        <w:r w:rsidR="00F47FB3">
          <w:rPr>
            <w:noProof/>
          </w:rPr>
          <w:t>1</w:t>
        </w:r>
      </w:fldSimple>
      <w:r w:rsidRPr="003662D4">
        <w:t xml:space="preserve"> EP Code Processing</w:t>
      </w:r>
    </w:p>
    <w:tbl>
      <w:tblPr>
        <w:tblW w:w="9015" w:type="dxa"/>
        <w:tblInd w:w="93" w:type="dxa"/>
        <w:tblLayout w:type="fixed"/>
        <w:tblLook w:val="04A0" w:firstRow="1" w:lastRow="0" w:firstColumn="1" w:lastColumn="0" w:noHBand="0" w:noVBand="1"/>
      </w:tblPr>
      <w:tblGrid>
        <w:gridCol w:w="1062"/>
        <w:gridCol w:w="1350"/>
        <w:gridCol w:w="720"/>
        <w:gridCol w:w="1440"/>
        <w:gridCol w:w="1980"/>
        <w:gridCol w:w="1170"/>
        <w:gridCol w:w="1293"/>
      </w:tblGrid>
      <w:tr w:rsidR="00F27567" w:rsidRPr="003662D4" w14:paraId="5DA2294A" w14:textId="77777777" w:rsidTr="0073050A">
        <w:trPr>
          <w:trHeight w:val="315"/>
        </w:trPr>
        <w:tc>
          <w:tcPr>
            <w:tcW w:w="1062" w:type="dxa"/>
            <w:tcBorders>
              <w:top w:val="single" w:sz="12" w:space="0" w:color="auto"/>
              <w:left w:val="single" w:sz="12" w:space="0" w:color="auto"/>
              <w:bottom w:val="nil"/>
              <w:right w:val="single" w:sz="12" w:space="0" w:color="auto"/>
            </w:tcBorders>
            <w:shd w:val="clear" w:color="000000" w:fill="F2DCDB"/>
            <w:hideMark/>
          </w:tcPr>
          <w:p w14:paraId="5B4F28B5" w14:textId="77777777" w:rsidR="00F27567" w:rsidRPr="003662D4" w:rsidRDefault="00F27567" w:rsidP="00146BD5">
            <w:pPr>
              <w:jc w:val="center"/>
              <w:rPr>
                <w:rFonts w:ascii="Calibri" w:hAnsi="Calibri"/>
                <w:b/>
                <w:bCs/>
                <w:color w:val="000000"/>
                <w:sz w:val="20"/>
                <w:szCs w:val="20"/>
              </w:rPr>
            </w:pPr>
            <w:bookmarkStart w:id="26" w:name="_Toc438034447"/>
            <w:r w:rsidRPr="003662D4">
              <w:rPr>
                <w:rFonts w:ascii="Calibri" w:hAnsi="Calibri"/>
                <w:b/>
                <w:bCs/>
                <w:color w:val="000000"/>
                <w:sz w:val="20"/>
                <w:szCs w:val="20"/>
              </w:rPr>
              <w:t>Form #</w:t>
            </w:r>
          </w:p>
        </w:tc>
        <w:tc>
          <w:tcPr>
            <w:tcW w:w="1350" w:type="dxa"/>
            <w:tcBorders>
              <w:top w:val="single" w:sz="12" w:space="0" w:color="auto"/>
              <w:left w:val="nil"/>
              <w:bottom w:val="nil"/>
              <w:right w:val="single" w:sz="12" w:space="0" w:color="auto"/>
            </w:tcBorders>
            <w:shd w:val="clear" w:color="000000" w:fill="F2DCDB"/>
            <w:hideMark/>
          </w:tcPr>
          <w:p w14:paraId="06D98DE3" w14:textId="77777777" w:rsidR="00F27567" w:rsidRPr="003662D4" w:rsidRDefault="00F27567" w:rsidP="00146BD5">
            <w:pPr>
              <w:jc w:val="center"/>
              <w:rPr>
                <w:rFonts w:ascii="Calibri" w:hAnsi="Calibri"/>
                <w:b/>
                <w:bCs/>
                <w:color w:val="000000"/>
                <w:sz w:val="20"/>
                <w:szCs w:val="20"/>
              </w:rPr>
            </w:pPr>
            <w:r w:rsidRPr="003662D4">
              <w:rPr>
                <w:rFonts w:ascii="Calibri" w:hAnsi="Calibri"/>
                <w:b/>
                <w:bCs/>
                <w:color w:val="000000"/>
                <w:sz w:val="20"/>
                <w:szCs w:val="20"/>
              </w:rPr>
              <w:t>Form Name</w:t>
            </w:r>
          </w:p>
        </w:tc>
        <w:tc>
          <w:tcPr>
            <w:tcW w:w="720" w:type="dxa"/>
            <w:tcBorders>
              <w:top w:val="single" w:sz="12" w:space="0" w:color="auto"/>
              <w:left w:val="nil"/>
              <w:bottom w:val="nil"/>
              <w:right w:val="single" w:sz="12" w:space="0" w:color="auto"/>
            </w:tcBorders>
            <w:shd w:val="clear" w:color="000000" w:fill="F2DCDB"/>
            <w:hideMark/>
          </w:tcPr>
          <w:p w14:paraId="6324E0AE" w14:textId="77777777" w:rsidR="00F27567" w:rsidRPr="003662D4" w:rsidRDefault="00F27567" w:rsidP="00146BD5">
            <w:pPr>
              <w:jc w:val="center"/>
              <w:rPr>
                <w:rFonts w:ascii="Calibri" w:hAnsi="Calibri"/>
                <w:b/>
                <w:bCs/>
                <w:color w:val="000000"/>
                <w:sz w:val="20"/>
                <w:szCs w:val="20"/>
              </w:rPr>
            </w:pPr>
            <w:r w:rsidRPr="003662D4">
              <w:rPr>
                <w:rFonts w:ascii="Calibri" w:hAnsi="Calibri"/>
                <w:b/>
                <w:bCs/>
                <w:color w:val="000000"/>
                <w:sz w:val="20"/>
                <w:szCs w:val="20"/>
              </w:rPr>
              <w:t>LOB</w:t>
            </w:r>
          </w:p>
        </w:tc>
        <w:tc>
          <w:tcPr>
            <w:tcW w:w="1440" w:type="dxa"/>
            <w:tcBorders>
              <w:top w:val="single" w:sz="12" w:space="0" w:color="auto"/>
              <w:left w:val="nil"/>
              <w:bottom w:val="nil"/>
              <w:right w:val="single" w:sz="12" w:space="0" w:color="auto"/>
            </w:tcBorders>
            <w:shd w:val="clear" w:color="000000" w:fill="F2DCDB"/>
            <w:hideMark/>
          </w:tcPr>
          <w:p w14:paraId="18CC5B4A" w14:textId="77777777" w:rsidR="00F27567" w:rsidRPr="003662D4" w:rsidRDefault="00F27567" w:rsidP="00146BD5">
            <w:pPr>
              <w:jc w:val="center"/>
              <w:rPr>
                <w:rFonts w:ascii="Calibri" w:hAnsi="Calibri"/>
                <w:b/>
                <w:bCs/>
                <w:color w:val="000000"/>
                <w:sz w:val="20"/>
                <w:szCs w:val="20"/>
              </w:rPr>
            </w:pPr>
            <w:r w:rsidRPr="003662D4">
              <w:rPr>
                <w:rFonts w:ascii="Calibri" w:hAnsi="Calibri"/>
                <w:b/>
                <w:bCs/>
                <w:color w:val="000000"/>
                <w:sz w:val="20"/>
                <w:szCs w:val="20"/>
              </w:rPr>
              <w:t>EP Code(s)</w:t>
            </w:r>
          </w:p>
        </w:tc>
        <w:tc>
          <w:tcPr>
            <w:tcW w:w="1980" w:type="dxa"/>
            <w:tcBorders>
              <w:top w:val="single" w:sz="12" w:space="0" w:color="auto"/>
              <w:left w:val="nil"/>
              <w:bottom w:val="nil"/>
              <w:right w:val="nil"/>
            </w:tcBorders>
            <w:shd w:val="clear" w:color="000000" w:fill="F2DCDB"/>
            <w:hideMark/>
          </w:tcPr>
          <w:p w14:paraId="72D6E4D2" w14:textId="77777777" w:rsidR="00F27567" w:rsidRPr="003662D4" w:rsidRDefault="00F27567" w:rsidP="00146BD5">
            <w:pPr>
              <w:jc w:val="center"/>
              <w:rPr>
                <w:rFonts w:ascii="Calibri" w:hAnsi="Calibri"/>
                <w:b/>
                <w:bCs/>
                <w:color w:val="000000"/>
                <w:sz w:val="20"/>
                <w:szCs w:val="20"/>
              </w:rPr>
            </w:pPr>
            <w:r w:rsidRPr="003662D4">
              <w:rPr>
                <w:rFonts w:ascii="Calibri" w:hAnsi="Calibri"/>
                <w:b/>
                <w:bCs/>
                <w:color w:val="000000"/>
                <w:sz w:val="20"/>
                <w:szCs w:val="20"/>
              </w:rPr>
              <w:t>Dependencies</w:t>
            </w:r>
          </w:p>
        </w:tc>
        <w:tc>
          <w:tcPr>
            <w:tcW w:w="1170" w:type="dxa"/>
            <w:tcBorders>
              <w:top w:val="single" w:sz="8" w:space="0" w:color="auto"/>
              <w:left w:val="single" w:sz="8" w:space="0" w:color="auto"/>
              <w:bottom w:val="nil"/>
              <w:right w:val="single" w:sz="8" w:space="0" w:color="auto"/>
            </w:tcBorders>
            <w:shd w:val="clear" w:color="000000" w:fill="F2DCDB"/>
            <w:hideMark/>
          </w:tcPr>
          <w:p w14:paraId="39153C4F" w14:textId="77777777" w:rsidR="00F27567" w:rsidRPr="003662D4" w:rsidRDefault="00F27567" w:rsidP="00146BD5">
            <w:pPr>
              <w:jc w:val="center"/>
              <w:rPr>
                <w:rFonts w:ascii="Calibri" w:hAnsi="Calibri"/>
                <w:b/>
                <w:bCs/>
                <w:color w:val="000000"/>
                <w:sz w:val="20"/>
                <w:szCs w:val="20"/>
              </w:rPr>
            </w:pPr>
            <w:r w:rsidRPr="003662D4">
              <w:rPr>
                <w:rFonts w:ascii="Calibri" w:hAnsi="Calibri"/>
                <w:b/>
                <w:bCs/>
                <w:color w:val="000000"/>
                <w:sz w:val="20"/>
                <w:szCs w:val="20"/>
              </w:rPr>
              <w:t>Payee Code</w:t>
            </w:r>
          </w:p>
        </w:tc>
        <w:tc>
          <w:tcPr>
            <w:tcW w:w="1293" w:type="dxa"/>
            <w:tcBorders>
              <w:top w:val="single" w:sz="8" w:space="0" w:color="auto"/>
              <w:left w:val="nil"/>
              <w:bottom w:val="nil"/>
              <w:right w:val="single" w:sz="8" w:space="0" w:color="auto"/>
            </w:tcBorders>
            <w:shd w:val="clear" w:color="000000" w:fill="F2DCDB"/>
            <w:hideMark/>
          </w:tcPr>
          <w:p w14:paraId="7EB76B73" w14:textId="77777777" w:rsidR="00F27567" w:rsidRPr="003662D4" w:rsidRDefault="00F27567" w:rsidP="00146BD5">
            <w:pPr>
              <w:rPr>
                <w:rFonts w:ascii="Calibri" w:hAnsi="Calibri"/>
                <w:b/>
                <w:bCs/>
                <w:color w:val="000000"/>
                <w:sz w:val="20"/>
                <w:szCs w:val="20"/>
              </w:rPr>
            </w:pPr>
            <w:r w:rsidRPr="003662D4">
              <w:rPr>
                <w:rFonts w:ascii="Calibri" w:hAnsi="Calibri"/>
                <w:b/>
                <w:bCs/>
                <w:color w:val="000000"/>
                <w:sz w:val="20"/>
                <w:szCs w:val="20"/>
              </w:rPr>
              <w:t>Rules</w:t>
            </w:r>
          </w:p>
        </w:tc>
      </w:tr>
      <w:tr w:rsidR="000049A9" w:rsidRPr="003662D4" w14:paraId="21B0BDCC" w14:textId="77777777" w:rsidTr="0073050A">
        <w:trPr>
          <w:trHeight w:val="481"/>
        </w:trPr>
        <w:tc>
          <w:tcPr>
            <w:tcW w:w="1062" w:type="dxa"/>
            <w:tcBorders>
              <w:top w:val="single" w:sz="4" w:space="0" w:color="auto"/>
              <w:left w:val="single" w:sz="4" w:space="0" w:color="auto"/>
              <w:bottom w:val="single" w:sz="4" w:space="0" w:color="000000"/>
              <w:right w:val="single" w:sz="4" w:space="0" w:color="auto"/>
            </w:tcBorders>
            <w:shd w:val="clear" w:color="000000" w:fill="C5D9F1"/>
            <w:hideMark/>
          </w:tcPr>
          <w:p w14:paraId="3116E84E" w14:textId="4505FE9A" w:rsidR="000049A9" w:rsidRPr="003662D4" w:rsidRDefault="000049A9" w:rsidP="000049A9">
            <w:pPr>
              <w:rPr>
                <w:rFonts w:ascii="Calibri" w:hAnsi="Calibri"/>
                <w:b/>
                <w:bCs/>
                <w:color w:val="000000"/>
                <w:sz w:val="20"/>
                <w:szCs w:val="20"/>
              </w:rPr>
            </w:pPr>
            <w:r w:rsidRPr="003662D4">
              <w:rPr>
                <w:rFonts w:ascii="Calibri" w:hAnsi="Calibri"/>
                <w:bCs/>
                <w:color w:val="000000"/>
                <w:sz w:val="20"/>
                <w:szCs w:val="20"/>
              </w:rPr>
              <w:t xml:space="preserve">21-686c </w:t>
            </w:r>
          </w:p>
        </w:tc>
        <w:tc>
          <w:tcPr>
            <w:tcW w:w="1350" w:type="dxa"/>
            <w:tcBorders>
              <w:top w:val="single" w:sz="4" w:space="0" w:color="auto"/>
              <w:left w:val="single" w:sz="4" w:space="0" w:color="auto"/>
              <w:bottom w:val="single" w:sz="4" w:space="0" w:color="000000"/>
              <w:right w:val="single" w:sz="4" w:space="0" w:color="auto"/>
            </w:tcBorders>
            <w:shd w:val="clear" w:color="000000" w:fill="C5D9F1"/>
            <w:hideMark/>
          </w:tcPr>
          <w:p w14:paraId="56DACBCE" w14:textId="6F5AF843" w:rsidR="000049A9" w:rsidRPr="003662D4" w:rsidRDefault="000049A9" w:rsidP="000049A9">
            <w:pPr>
              <w:rPr>
                <w:rFonts w:ascii="Calibri" w:hAnsi="Calibri"/>
                <w:b/>
                <w:bCs/>
                <w:color w:val="000000"/>
                <w:sz w:val="20"/>
                <w:szCs w:val="20"/>
              </w:rPr>
            </w:pPr>
            <w:r w:rsidRPr="003662D4">
              <w:rPr>
                <w:rFonts w:ascii="Calibri" w:hAnsi="Calibri"/>
                <w:bCs/>
                <w:color w:val="000000"/>
                <w:sz w:val="20"/>
                <w:szCs w:val="20"/>
              </w:rPr>
              <w:t>Declaration of Status of Dependents</w:t>
            </w:r>
          </w:p>
        </w:tc>
        <w:tc>
          <w:tcPr>
            <w:tcW w:w="720" w:type="dxa"/>
            <w:tcBorders>
              <w:top w:val="single" w:sz="4" w:space="0" w:color="auto"/>
              <w:left w:val="single" w:sz="4" w:space="0" w:color="auto"/>
              <w:bottom w:val="single" w:sz="4" w:space="0" w:color="000000"/>
              <w:right w:val="single" w:sz="4" w:space="0" w:color="auto"/>
            </w:tcBorders>
            <w:shd w:val="clear" w:color="000000" w:fill="C5D9F1"/>
            <w:hideMark/>
          </w:tcPr>
          <w:p w14:paraId="22C98504" w14:textId="7CD767CB" w:rsidR="000049A9" w:rsidRPr="003662D4" w:rsidRDefault="000049A9" w:rsidP="000049A9">
            <w:pPr>
              <w:jc w:val="center"/>
              <w:rPr>
                <w:rFonts w:ascii="Calibri" w:hAnsi="Calibri"/>
                <w:color w:val="000000"/>
                <w:sz w:val="20"/>
                <w:szCs w:val="20"/>
              </w:rPr>
            </w:pPr>
            <w:r w:rsidRPr="003662D4">
              <w:rPr>
                <w:rFonts w:ascii="Calibri" w:hAnsi="Calibri"/>
                <w:color w:val="000000"/>
                <w:sz w:val="20"/>
                <w:szCs w:val="20"/>
              </w:rPr>
              <w:t>Comp</w:t>
            </w:r>
          </w:p>
        </w:tc>
        <w:tc>
          <w:tcPr>
            <w:tcW w:w="1440" w:type="dxa"/>
            <w:tcBorders>
              <w:top w:val="single" w:sz="4" w:space="0" w:color="auto"/>
              <w:left w:val="single" w:sz="4" w:space="0" w:color="auto"/>
              <w:bottom w:val="single" w:sz="4" w:space="0" w:color="000000"/>
              <w:right w:val="single" w:sz="4" w:space="0" w:color="auto"/>
            </w:tcBorders>
            <w:shd w:val="clear" w:color="000000" w:fill="C5D9F1"/>
            <w:hideMark/>
          </w:tcPr>
          <w:p w14:paraId="2800A280" w14:textId="52E40480" w:rsidR="000049A9" w:rsidRPr="003662D4" w:rsidRDefault="000049A9" w:rsidP="000049A9">
            <w:pPr>
              <w:rPr>
                <w:rFonts w:ascii="Calibri" w:hAnsi="Calibri"/>
                <w:color w:val="000000"/>
                <w:sz w:val="20"/>
                <w:szCs w:val="20"/>
              </w:rPr>
            </w:pPr>
            <w:r w:rsidRPr="003662D4">
              <w:rPr>
                <w:rFonts w:ascii="Calibri" w:hAnsi="Calibri"/>
                <w:color w:val="000000"/>
                <w:sz w:val="20"/>
                <w:szCs w:val="20"/>
              </w:rPr>
              <w:t>EP130 Increment 131, 132…139</w:t>
            </w:r>
          </w:p>
        </w:tc>
        <w:tc>
          <w:tcPr>
            <w:tcW w:w="1980" w:type="dxa"/>
            <w:tcBorders>
              <w:top w:val="single" w:sz="4" w:space="0" w:color="auto"/>
              <w:left w:val="single" w:sz="4" w:space="0" w:color="auto"/>
              <w:bottom w:val="single" w:sz="4" w:space="0" w:color="000000"/>
              <w:right w:val="single" w:sz="4" w:space="0" w:color="auto"/>
            </w:tcBorders>
            <w:shd w:val="clear" w:color="000000" w:fill="C5D9F1"/>
            <w:hideMark/>
          </w:tcPr>
          <w:p w14:paraId="3B66DD3F" w14:textId="34A7C6CE" w:rsidR="000049A9" w:rsidRPr="003662D4" w:rsidRDefault="000049A9" w:rsidP="00E446C9">
            <w:pPr>
              <w:rPr>
                <w:rFonts w:ascii="Calibri" w:hAnsi="Calibri"/>
                <w:color w:val="000000"/>
                <w:sz w:val="20"/>
                <w:szCs w:val="20"/>
              </w:rPr>
            </w:pPr>
            <w:r w:rsidRPr="003662D4">
              <w:rPr>
                <w:rFonts w:ascii="Calibri" w:hAnsi="Calibri"/>
                <w:color w:val="000000"/>
                <w:sz w:val="20"/>
                <w:szCs w:val="20"/>
              </w:rPr>
              <w:t>Claimants vet has to have a running compensation</w:t>
            </w:r>
            <w:r w:rsidR="00F13D61">
              <w:rPr>
                <w:rFonts w:ascii="Calibri" w:hAnsi="Calibri"/>
                <w:color w:val="000000"/>
                <w:sz w:val="20"/>
                <w:szCs w:val="20"/>
              </w:rPr>
              <w:t xml:space="preserve"> award of 30% or pension award. This </w:t>
            </w:r>
            <w:r w:rsidR="00E446C9">
              <w:rPr>
                <w:rFonts w:ascii="Calibri" w:hAnsi="Calibri"/>
                <w:color w:val="000000"/>
                <w:sz w:val="20"/>
                <w:szCs w:val="20"/>
              </w:rPr>
              <w:t>validation</w:t>
            </w:r>
            <w:r w:rsidR="00F13D61">
              <w:rPr>
                <w:rFonts w:ascii="Calibri" w:hAnsi="Calibri"/>
                <w:color w:val="000000"/>
                <w:sz w:val="20"/>
                <w:szCs w:val="20"/>
              </w:rPr>
              <w:t xml:space="preserve"> performed as part of the RBPS process.</w:t>
            </w:r>
          </w:p>
        </w:tc>
        <w:tc>
          <w:tcPr>
            <w:tcW w:w="1170" w:type="dxa"/>
            <w:tcBorders>
              <w:top w:val="single" w:sz="4" w:space="0" w:color="auto"/>
              <w:left w:val="single" w:sz="4" w:space="0" w:color="auto"/>
              <w:bottom w:val="single" w:sz="4" w:space="0" w:color="000000"/>
              <w:right w:val="single" w:sz="4" w:space="0" w:color="auto"/>
            </w:tcBorders>
            <w:shd w:val="clear" w:color="000000" w:fill="C5D9F1"/>
            <w:hideMark/>
          </w:tcPr>
          <w:p w14:paraId="600DC381" w14:textId="2BC653F7" w:rsidR="000049A9" w:rsidRPr="003662D4" w:rsidRDefault="000049A9" w:rsidP="00F13D61">
            <w:pPr>
              <w:rPr>
                <w:rFonts w:ascii="Calibri" w:hAnsi="Calibri"/>
                <w:color w:val="000000"/>
                <w:sz w:val="20"/>
                <w:szCs w:val="20"/>
              </w:rPr>
            </w:pPr>
            <w:r w:rsidRPr="003662D4">
              <w:rPr>
                <w:rFonts w:ascii="Calibri" w:hAnsi="Calibri"/>
                <w:color w:val="000000"/>
                <w:sz w:val="20"/>
                <w:szCs w:val="20"/>
              </w:rPr>
              <w:t>payee code='00'</w:t>
            </w:r>
            <w:r w:rsidR="00F13D61">
              <w:rPr>
                <w:rFonts w:ascii="Calibri" w:hAnsi="Calibri"/>
                <w:color w:val="000000"/>
                <w:sz w:val="20"/>
                <w:szCs w:val="20"/>
              </w:rPr>
              <w:t xml:space="preserve"> only</w:t>
            </w:r>
          </w:p>
        </w:tc>
        <w:tc>
          <w:tcPr>
            <w:tcW w:w="1293" w:type="dxa"/>
            <w:tcBorders>
              <w:top w:val="single" w:sz="4" w:space="0" w:color="auto"/>
              <w:left w:val="single" w:sz="4" w:space="0" w:color="auto"/>
              <w:bottom w:val="single" w:sz="4" w:space="0" w:color="000000"/>
              <w:right w:val="single" w:sz="4" w:space="0" w:color="auto"/>
            </w:tcBorders>
            <w:shd w:val="clear" w:color="000000" w:fill="C5D9F1"/>
            <w:hideMark/>
          </w:tcPr>
          <w:p w14:paraId="2A308024" w14:textId="26795DCA" w:rsidR="000049A9" w:rsidRPr="003662D4" w:rsidRDefault="000049A9" w:rsidP="000049A9">
            <w:pPr>
              <w:rPr>
                <w:rFonts w:ascii="Calibri" w:hAnsi="Calibri"/>
                <w:color w:val="000000"/>
                <w:sz w:val="20"/>
                <w:szCs w:val="20"/>
              </w:rPr>
            </w:pPr>
            <w:r w:rsidRPr="003662D4">
              <w:rPr>
                <w:rFonts w:ascii="Calibri" w:hAnsi="Calibri"/>
                <w:color w:val="000000"/>
                <w:sz w:val="20"/>
                <w:szCs w:val="20"/>
              </w:rPr>
              <w:t>MVI may not be sufficient in finding the claimant for non-veteran applicants.</w:t>
            </w:r>
          </w:p>
        </w:tc>
      </w:tr>
    </w:tbl>
    <w:p w14:paraId="07E7F542" w14:textId="0B28F828" w:rsidR="00CA3422" w:rsidRPr="003662D4" w:rsidRDefault="00CA3422" w:rsidP="00CA3422">
      <w:pPr>
        <w:pStyle w:val="Heading2"/>
      </w:pPr>
      <w:bookmarkStart w:id="27" w:name="_Toc471226196"/>
      <w:r w:rsidRPr="003662D4">
        <w:t>Error Messages</w:t>
      </w:r>
      <w:bookmarkEnd w:id="26"/>
      <w:bookmarkEnd w:id="27"/>
    </w:p>
    <w:p w14:paraId="68B8A94F" w14:textId="77777777" w:rsidR="00CA3422" w:rsidRPr="003662D4" w:rsidRDefault="00CA3422" w:rsidP="00CA3422">
      <w:pPr>
        <w:pStyle w:val="Caption"/>
      </w:pPr>
      <w:r w:rsidRPr="003662D4">
        <w:t xml:space="preserve">Table </w:t>
      </w:r>
      <w:fldSimple w:instr=" STYLEREF 1 \s ">
        <w:r w:rsidR="00F47FB3">
          <w:rPr>
            <w:noProof/>
          </w:rPr>
          <w:t>2</w:t>
        </w:r>
      </w:fldSimple>
      <w:r w:rsidRPr="003662D4">
        <w:noBreakHyphen/>
      </w:r>
      <w:fldSimple w:instr=" SEQ Table \* ARABIC \s 1 ">
        <w:r w:rsidR="00F47FB3">
          <w:rPr>
            <w:noProof/>
          </w:rPr>
          <w:t>2</w:t>
        </w:r>
      </w:fldSimple>
      <w:r w:rsidRPr="003662D4">
        <w:t xml:space="preserve"> EP </w:t>
      </w:r>
      <w:r w:rsidRPr="003662D4">
        <w:rPr>
          <w:bCs w:val="0"/>
          <w:color w:val="000000" w:themeColor="text1"/>
        </w:rPr>
        <w:t>Error Message Table</w:t>
      </w:r>
    </w:p>
    <w:tbl>
      <w:tblPr>
        <w:tblStyle w:val="TableGrid"/>
        <w:tblW w:w="0" w:type="auto"/>
        <w:tblLook w:val="04A0" w:firstRow="1" w:lastRow="0" w:firstColumn="1" w:lastColumn="0" w:noHBand="0" w:noVBand="1"/>
      </w:tblPr>
      <w:tblGrid>
        <w:gridCol w:w="2268"/>
        <w:gridCol w:w="7308"/>
      </w:tblGrid>
      <w:tr w:rsidR="00CA3422" w:rsidRPr="003662D4" w14:paraId="1691537E" w14:textId="77777777" w:rsidTr="00CA3422">
        <w:tc>
          <w:tcPr>
            <w:tcW w:w="2268" w:type="dxa"/>
          </w:tcPr>
          <w:p w14:paraId="0F442EB8" w14:textId="5A913533" w:rsidR="00CA3422" w:rsidRPr="003662D4" w:rsidRDefault="00834A95" w:rsidP="00CA3422">
            <w:pPr>
              <w:pStyle w:val="BodyText"/>
              <w:rPr>
                <w:b/>
                <w:bCs/>
                <w:color w:val="000000" w:themeColor="text1"/>
                <w:szCs w:val="24"/>
              </w:rPr>
            </w:pPr>
            <w:r w:rsidRPr="003662D4">
              <w:rPr>
                <w:b/>
              </w:rPr>
              <w:t>21-686c</w:t>
            </w:r>
            <w:r w:rsidR="00CA3422" w:rsidRPr="003662D4">
              <w:rPr>
                <w:b/>
                <w:bCs/>
                <w:color w:val="000000" w:themeColor="text1"/>
                <w:szCs w:val="24"/>
              </w:rPr>
              <w:t>Error Codes</w:t>
            </w:r>
          </w:p>
        </w:tc>
        <w:tc>
          <w:tcPr>
            <w:tcW w:w="7308" w:type="dxa"/>
          </w:tcPr>
          <w:p w14:paraId="45C0F55A" w14:textId="77777777" w:rsidR="00CA3422" w:rsidRPr="003662D4" w:rsidRDefault="00CA3422" w:rsidP="00CA3422">
            <w:pPr>
              <w:pStyle w:val="BodyText"/>
              <w:rPr>
                <w:rFonts w:ascii="Arial" w:hAnsi="Arial" w:cs="Arial"/>
                <w:b/>
                <w:bCs/>
                <w:color w:val="000000" w:themeColor="text1"/>
                <w:sz w:val="20"/>
                <w:szCs w:val="20"/>
              </w:rPr>
            </w:pPr>
            <w:r w:rsidRPr="003662D4">
              <w:rPr>
                <w:rFonts w:ascii="Arial" w:hAnsi="Arial" w:cs="Arial"/>
                <w:b/>
                <w:bCs/>
                <w:color w:val="000000" w:themeColor="text1"/>
                <w:sz w:val="20"/>
                <w:szCs w:val="20"/>
              </w:rPr>
              <w:t>Error Messages</w:t>
            </w:r>
          </w:p>
        </w:tc>
      </w:tr>
      <w:tr w:rsidR="00CA3422" w:rsidRPr="003662D4" w14:paraId="33390E54" w14:textId="77777777" w:rsidTr="00CA3422">
        <w:tc>
          <w:tcPr>
            <w:tcW w:w="2268" w:type="dxa"/>
          </w:tcPr>
          <w:p w14:paraId="603CBB6C" w14:textId="77777777" w:rsidR="00CA3422" w:rsidRPr="003662D4" w:rsidRDefault="00CA3422" w:rsidP="00CA3422">
            <w:pPr>
              <w:pStyle w:val="BodyText"/>
              <w:rPr>
                <w:bCs/>
                <w:szCs w:val="24"/>
              </w:rPr>
            </w:pPr>
          </w:p>
        </w:tc>
        <w:tc>
          <w:tcPr>
            <w:tcW w:w="7308" w:type="dxa"/>
          </w:tcPr>
          <w:p w14:paraId="14EF1659" w14:textId="77777777" w:rsidR="00CA3422" w:rsidRPr="003662D4" w:rsidRDefault="00CA3422" w:rsidP="00CA3422">
            <w:pPr>
              <w:pStyle w:val="BodyText"/>
              <w:rPr>
                <w:rFonts w:ascii="Arial" w:hAnsi="Arial" w:cs="Arial"/>
                <w:b/>
                <w:bCs/>
                <w:color w:val="C00000"/>
                <w:sz w:val="20"/>
                <w:szCs w:val="20"/>
              </w:rPr>
            </w:pPr>
            <w:r w:rsidRPr="003662D4">
              <w:rPr>
                <w:rFonts w:ascii="Arial" w:hAnsi="Arial" w:cs="Arial"/>
                <w:b/>
                <w:bCs/>
                <w:color w:val="C00000"/>
                <w:sz w:val="20"/>
                <w:szCs w:val="20"/>
              </w:rPr>
              <w:t>Insert Error Messages here</w:t>
            </w:r>
          </w:p>
        </w:tc>
      </w:tr>
      <w:tr w:rsidR="00CA3422" w:rsidRPr="003662D4" w14:paraId="26F05C49" w14:textId="77777777" w:rsidTr="00CA3422">
        <w:tc>
          <w:tcPr>
            <w:tcW w:w="2268" w:type="dxa"/>
          </w:tcPr>
          <w:p w14:paraId="2EE7769F" w14:textId="77777777" w:rsidR="00CA3422" w:rsidRPr="003662D4" w:rsidRDefault="00CA3422" w:rsidP="00CA3422">
            <w:pPr>
              <w:pStyle w:val="BodyText"/>
              <w:rPr>
                <w:bCs/>
                <w:szCs w:val="24"/>
              </w:rPr>
            </w:pPr>
          </w:p>
        </w:tc>
        <w:tc>
          <w:tcPr>
            <w:tcW w:w="7308" w:type="dxa"/>
          </w:tcPr>
          <w:p w14:paraId="00BE7DE5" w14:textId="1BC6FEC9" w:rsidR="00CA3422" w:rsidRPr="003662D4" w:rsidRDefault="00CA3422" w:rsidP="00A50D33">
            <w:pPr>
              <w:pStyle w:val="BodyText"/>
              <w:rPr>
                <w:rFonts w:ascii="Arial" w:hAnsi="Arial" w:cs="Arial"/>
                <w:bCs/>
                <w:sz w:val="20"/>
                <w:szCs w:val="20"/>
              </w:rPr>
            </w:pPr>
          </w:p>
        </w:tc>
      </w:tr>
    </w:tbl>
    <w:p w14:paraId="6E1128CC" w14:textId="749A421B" w:rsidR="00CA3422" w:rsidRPr="003662D4" w:rsidRDefault="00CA3422" w:rsidP="00CA3422">
      <w:pPr>
        <w:rPr>
          <w:rFonts w:eastAsia="MS Mincho"/>
          <w:sz w:val="24"/>
          <w:szCs w:val="22"/>
        </w:rPr>
      </w:pPr>
      <w:bookmarkStart w:id="28" w:name="ColumnTitle_4"/>
      <w:bookmarkStart w:id="29" w:name="_Toc221116655"/>
      <w:bookmarkStart w:id="30" w:name="_Toc221189678"/>
      <w:bookmarkStart w:id="31" w:name="_Toc221200537"/>
      <w:bookmarkStart w:id="32" w:name="_Toc221291824"/>
      <w:bookmarkStart w:id="33" w:name="_Toc222032955"/>
      <w:bookmarkStart w:id="34" w:name="_Toc235501522"/>
      <w:bookmarkStart w:id="35" w:name="_Toc221116645"/>
      <w:bookmarkStart w:id="36" w:name="_Toc221189668"/>
      <w:bookmarkStart w:id="37" w:name="_Toc221200527"/>
      <w:bookmarkStart w:id="38" w:name="_Toc221291814"/>
      <w:bookmarkStart w:id="39" w:name="_Toc222032945"/>
      <w:bookmarkEnd w:id="28"/>
      <w:r w:rsidRPr="003662D4">
        <w:br w:type="page"/>
      </w:r>
    </w:p>
    <w:p w14:paraId="5B0E8528" w14:textId="77777777" w:rsidR="00CA3422" w:rsidRPr="003662D4" w:rsidRDefault="00CA3422" w:rsidP="00CA3422">
      <w:pPr>
        <w:pStyle w:val="Heading2"/>
        <w:rPr>
          <w:rStyle w:val="BodyTextChar"/>
          <w:sz w:val="32"/>
          <w:lang w:eastAsia="en-US"/>
        </w:rPr>
      </w:pPr>
      <w:bookmarkStart w:id="40" w:name="_Toc471226197"/>
      <w:r w:rsidRPr="003662D4">
        <w:rPr>
          <w:rStyle w:val="BodyTextChar"/>
          <w:sz w:val="32"/>
          <w:lang w:eastAsia="en-US"/>
        </w:rPr>
        <w:lastRenderedPageBreak/>
        <w:t>Business Benefits</w:t>
      </w:r>
      <w:bookmarkEnd w:id="29"/>
      <w:bookmarkEnd w:id="30"/>
      <w:bookmarkEnd w:id="31"/>
      <w:bookmarkEnd w:id="32"/>
      <w:bookmarkEnd w:id="33"/>
      <w:bookmarkEnd w:id="34"/>
      <w:bookmarkEnd w:id="40"/>
      <w:r w:rsidRPr="003662D4">
        <w:rPr>
          <w:rStyle w:val="BodyTextChar"/>
          <w:sz w:val="32"/>
          <w:lang w:eastAsia="en-US"/>
        </w:rPr>
        <w:t xml:space="preserve"> </w:t>
      </w:r>
    </w:p>
    <w:p w14:paraId="571744B8" w14:textId="00071353" w:rsidR="00CA3422" w:rsidRPr="003662D4" w:rsidRDefault="00CA3422" w:rsidP="00CA3422">
      <w:pPr>
        <w:autoSpaceDE w:val="0"/>
        <w:autoSpaceDN w:val="0"/>
        <w:adjustRightInd w:val="0"/>
        <w:spacing w:before="120" w:after="120"/>
        <w:ind w:left="450"/>
        <w:rPr>
          <w:sz w:val="24"/>
        </w:rPr>
      </w:pPr>
      <w:r w:rsidRPr="003662D4">
        <w:rPr>
          <w:sz w:val="24"/>
        </w:rPr>
        <w:t xml:space="preserve">The </w:t>
      </w:r>
      <w:r w:rsidR="00834A95" w:rsidRPr="003662D4">
        <w:rPr>
          <w:rFonts w:eastAsia="MS Mincho"/>
          <w:sz w:val="24"/>
          <w:szCs w:val="22"/>
          <w:lang w:eastAsia="en-GB"/>
        </w:rPr>
        <w:t>21-686c</w:t>
      </w:r>
      <w:r w:rsidRPr="003662D4">
        <w:rPr>
          <w:rFonts w:eastAsia="MS Mincho"/>
          <w:sz w:val="24"/>
          <w:szCs w:val="22"/>
          <w:lang w:eastAsia="en-GB"/>
        </w:rPr>
        <w:t xml:space="preserve">Form </w:t>
      </w:r>
      <w:r w:rsidRPr="003662D4">
        <w:rPr>
          <w:sz w:val="24"/>
        </w:rPr>
        <w:t xml:space="preserve">Service will be the single implementation of the </w:t>
      </w:r>
      <w:r w:rsidR="00834A95" w:rsidRPr="003662D4">
        <w:rPr>
          <w:sz w:val="24"/>
        </w:rPr>
        <w:t>21-686c</w:t>
      </w:r>
      <w:r w:rsidR="00136D1E">
        <w:rPr>
          <w:sz w:val="24"/>
        </w:rPr>
        <w:t xml:space="preserve"> </w:t>
      </w:r>
      <w:r w:rsidRPr="003662D4">
        <w:rPr>
          <w:sz w:val="24"/>
        </w:rPr>
        <w:t xml:space="preserve">business orchestration. This service consolidates all the business rules required for the </w:t>
      </w:r>
      <w:r w:rsidR="00834A95" w:rsidRPr="003662D4">
        <w:rPr>
          <w:sz w:val="24"/>
        </w:rPr>
        <w:t>21-686c</w:t>
      </w:r>
      <w:r w:rsidRPr="003662D4">
        <w:rPr>
          <w:sz w:val="24"/>
        </w:rPr>
        <w:t xml:space="preserve">form submission. This service </w:t>
      </w:r>
      <w:r w:rsidR="00136D1E">
        <w:rPr>
          <w:sz w:val="24"/>
        </w:rPr>
        <w:t>is consumed</w:t>
      </w:r>
      <w:r w:rsidRPr="003662D4">
        <w:rPr>
          <w:sz w:val="24"/>
        </w:rPr>
        <w:t xml:space="preserve"> by EFSS only.</w:t>
      </w:r>
    </w:p>
    <w:p w14:paraId="32B423FB" w14:textId="77777777" w:rsidR="00CA3422" w:rsidRPr="003662D4" w:rsidRDefault="00CA3422" w:rsidP="00CA3422">
      <w:pPr>
        <w:pStyle w:val="Heading2"/>
        <w:rPr>
          <w:rFonts w:eastAsia="MS Mincho"/>
        </w:rPr>
      </w:pPr>
      <w:bookmarkStart w:id="41" w:name="_Toc234683542"/>
      <w:bookmarkStart w:id="42" w:name="_Toc234684298"/>
      <w:bookmarkStart w:id="43" w:name="_Toc234684382"/>
      <w:bookmarkStart w:id="44" w:name="_Toc234903824"/>
      <w:bookmarkStart w:id="45" w:name="_Toc234943382"/>
      <w:bookmarkStart w:id="46" w:name="_Toc438034449"/>
      <w:bookmarkStart w:id="47" w:name="_Toc471226198"/>
      <w:bookmarkEnd w:id="35"/>
      <w:bookmarkEnd w:id="36"/>
      <w:bookmarkEnd w:id="37"/>
      <w:bookmarkEnd w:id="38"/>
      <w:bookmarkEnd w:id="39"/>
      <w:bookmarkEnd w:id="41"/>
      <w:bookmarkEnd w:id="42"/>
      <w:bookmarkEnd w:id="43"/>
      <w:bookmarkEnd w:id="44"/>
      <w:bookmarkEnd w:id="45"/>
      <w:r w:rsidRPr="003662D4">
        <w:t>Assumptions and Constraints</w:t>
      </w:r>
      <w:bookmarkEnd w:id="46"/>
      <w:bookmarkEnd w:id="47"/>
    </w:p>
    <w:p w14:paraId="43D5258E" w14:textId="77777777" w:rsidR="00CA3422" w:rsidRPr="003662D4" w:rsidRDefault="00CA3422" w:rsidP="00CA3422">
      <w:pPr>
        <w:pStyle w:val="Heading3"/>
        <w:ind w:left="900"/>
        <w:rPr>
          <w:rStyle w:val="BodyTextChar"/>
          <w:sz w:val="28"/>
          <w:lang w:eastAsia="en-US"/>
        </w:rPr>
      </w:pPr>
      <w:bookmarkStart w:id="48" w:name="_Toc221116647"/>
      <w:bookmarkStart w:id="49" w:name="_Toc221189670"/>
      <w:bookmarkStart w:id="50" w:name="_Toc221200529"/>
      <w:bookmarkStart w:id="51" w:name="_Toc221291816"/>
      <w:bookmarkStart w:id="52" w:name="_Toc222032947"/>
      <w:bookmarkStart w:id="53" w:name="_Toc235501524"/>
      <w:bookmarkStart w:id="54" w:name="_Toc438034450"/>
      <w:bookmarkStart w:id="55" w:name="_Toc471226199"/>
      <w:r w:rsidRPr="003662D4">
        <w:rPr>
          <w:rStyle w:val="BodyTextChar"/>
          <w:sz w:val="28"/>
          <w:lang w:eastAsia="en-US"/>
        </w:rPr>
        <w:t>Design Assumptions</w:t>
      </w:r>
      <w:bookmarkEnd w:id="48"/>
      <w:bookmarkEnd w:id="49"/>
      <w:bookmarkEnd w:id="50"/>
      <w:bookmarkEnd w:id="51"/>
      <w:bookmarkEnd w:id="52"/>
      <w:bookmarkEnd w:id="53"/>
      <w:bookmarkEnd w:id="54"/>
      <w:bookmarkEnd w:id="55"/>
    </w:p>
    <w:p w14:paraId="630E9C77" w14:textId="70282389" w:rsidR="00CA3422" w:rsidRPr="003662D4" w:rsidRDefault="00CA3422" w:rsidP="00CA3422">
      <w:pPr>
        <w:pStyle w:val="BodyText"/>
        <w:ind w:left="450"/>
        <w:rPr>
          <w:szCs w:val="24"/>
        </w:rPr>
      </w:pPr>
      <w:r w:rsidRPr="003662D4">
        <w:rPr>
          <w:szCs w:val="24"/>
        </w:rPr>
        <w:t xml:space="preserve">Following are design assumptions related to </w:t>
      </w:r>
      <w:r w:rsidR="00523F4E" w:rsidRPr="003662D4">
        <w:t xml:space="preserve">FSS. </w:t>
      </w:r>
    </w:p>
    <w:p w14:paraId="42955FF1" w14:textId="7BA4CB60" w:rsidR="00CA3422" w:rsidRPr="003662D4" w:rsidRDefault="00516EDD" w:rsidP="00485474">
      <w:pPr>
        <w:numPr>
          <w:ilvl w:val="0"/>
          <w:numId w:val="22"/>
        </w:numPr>
      </w:pPr>
      <w:r w:rsidRPr="003662D4">
        <w:rPr>
          <w:sz w:val="24"/>
        </w:rPr>
        <w:t xml:space="preserve">FSS </w:t>
      </w:r>
      <w:r w:rsidR="00CA3422" w:rsidRPr="003662D4">
        <w:t>will be using Java technology and will be running on the WebSphere Message Broker and WebLogic Application Server</w:t>
      </w:r>
    </w:p>
    <w:p w14:paraId="778E6ACD" w14:textId="3E462DE5" w:rsidR="00CA3422" w:rsidRPr="003662D4" w:rsidRDefault="00CA3422" w:rsidP="00485474">
      <w:pPr>
        <w:numPr>
          <w:ilvl w:val="0"/>
          <w:numId w:val="22"/>
        </w:numPr>
        <w:rPr>
          <w:rFonts w:eastAsia="MS Mincho"/>
          <w:sz w:val="24"/>
          <w:lang w:eastAsia="en-GB"/>
        </w:rPr>
      </w:pPr>
      <w:r w:rsidRPr="003662D4">
        <w:rPr>
          <w:rFonts w:eastAsia="MS Mincho"/>
          <w:sz w:val="24"/>
          <w:lang w:eastAsia="en-GB"/>
        </w:rPr>
        <w:t xml:space="preserve">VBMS/BGS, VDC will make the appropriate changes to support the </w:t>
      </w:r>
      <w:r w:rsidR="00523F4E" w:rsidRPr="003662D4">
        <w:rPr>
          <w:sz w:val="24"/>
        </w:rPr>
        <w:t>FSS</w:t>
      </w:r>
      <w:r w:rsidRPr="003662D4">
        <w:rPr>
          <w:rFonts w:eastAsia="MS Mincho"/>
          <w:sz w:val="24"/>
          <w:lang w:eastAsia="en-GB"/>
        </w:rPr>
        <w:t xml:space="preserve">. </w:t>
      </w:r>
    </w:p>
    <w:p w14:paraId="2DA43AE7" w14:textId="17D22018" w:rsidR="00CA3422" w:rsidRPr="003662D4" w:rsidRDefault="00527B74" w:rsidP="00485474">
      <w:pPr>
        <w:numPr>
          <w:ilvl w:val="0"/>
          <w:numId w:val="22"/>
        </w:numPr>
        <w:rPr>
          <w:rFonts w:eastAsia="MS Mincho"/>
          <w:sz w:val="24"/>
          <w:lang w:eastAsia="en-GB"/>
        </w:rPr>
      </w:pPr>
      <w:r w:rsidRPr="003662D4">
        <w:rPr>
          <w:rFonts w:eastAsia="MS Mincho"/>
          <w:sz w:val="24"/>
          <w:lang w:eastAsia="en-GB"/>
        </w:rPr>
        <w:t>MVI</w:t>
      </w:r>
      <w:r w:rsidR="00CA3422" w:rsidRPr="003662D4">
        <w:rPr>
          <w:rFonts w:eastAsia="MS Mincho"/>
          <w:sz w:val="24"/>
          <w:lang w:eastAsia="en-GB"/>
        </w:rPr>
        <w:t xml:space="preserve"> is integrated with Corp DB.</w:t>
      </w:r>
    </w:p>
    <w:p w14:paraId="10747049" w14:textId="77777777" w:rsidR="00CA3422" w:rsidRPr="003662D4" w:rsidRDefault="00CA3422" w:rsidP="00CA3422">
      <w:pPr>
        <w:pStyle w:val="Heading3"/>
        <w:ind w:left="990"/>
        <w:rPr>
          <w:rStyle w:val="BodyTextChar"/>
          <w:sz w:val="28"/>
          <w:lang w:eastAsia="en-US"/>
        </w:rPr>
      </w:pPr>
      <w:bookmarkStart w:id="56" w:name="_Toc221116648"/>
      <w:bookmarkStart w:id="57" w:name="_Toc221189671"/>
      <w:bookmarkStart w:id="58" w:name="_Toc221200530"/>
      <w:bookmarkStart w:id="59" w:name="_Toc221291817"/>
      <w:bookmarkStart w:id="60" w:name="_Toc222032948"/>
      <w:bookmarkStart w:id="61" w:name="_Toc235501525"/>
      <w:bookmarkStart w:id="62" w:name="_Toc438034451"/>
      <w:bookmarkStart w:id="63" w:name="_Toc471226200"/>
      <w:r w:rsidRPr="003662D4">
        <w:rPr>
          <w:rStyle w:val="BodyTextChar"/>
          <w:sz w:val="28"/>
          <w:lang w:eastAsia="en-US"/>
        </w:rPr>
        <w:t>Design Constraints</w:t>
      </w:r>
      <w:bookmarkEnd w:id="56"/>
      <w:bookmarkEnd w:id="57"/>
      <w:bookmarkEnd w:id="58"/>
      <w:bookmarkEnd w:id="59"/>
      <w:bookmarkEnd w:id="60"/>
      <w:bookmarkEnd w:id="61"/>
      <w:bookmarkEnd w:id="62"/>
      <w:bookmarkEnd w:id="63"/>
    </w:p>
    <w:p w14:paraId="5E04551E" w14:textId="424C9F6F" w:rsidR="00CA3422" w:rsidRPr="003662D4" w:rsidRDefault="00CA3422" w:rsidP="00CA3422">
      <w:pPr>
        <w:pStyle w:val="BodyText"/>
        <w:ind w:left="450"/>
        <w:rPr>
          <w:szCs w:val="24"/>
        </w:rPr>
      </w:pPr>
      <w:r w:rsidRPr="003662D4">
        <w:rPr>
          <w:szCs w:val="24"/>
        </w:rPr>
        <w:t xml:space="preserve">Following are design constraints related to </w:t>
      </w:r>
      <w:r w:rsidR="00523F4E" w:rsidRPr="003662D4">
        <w:t>FSS</w:t>
      </w:r>
      <w:r w:rsidRPr="003662D4">
        <w:rPr>
          <w:szCs w:val="24"/>
        </w:rPr>
        <w:t>.</w:t>
      </w:r>
    </w:p>
    <w:p w14:paraId="67424D5E" w14:textId="7EA9C652" w:rsidR="00CA3422" w:rsidRPr="003662D4" w:rsidRDefault="00CA3422" w:rsidP="00485474">
      <w:pPr>
        <w:numPr>
          <w:ilvl w:val="0"/>
          <w:numId w:val="26"/>
        </w:numPr>
        <w:rPr>
          <w:sz w:val="24"/>
        </w:rPr>
      </w:pPr>
      <w:r w:rsidRPr="003662D4">
        <w:rPr>
          <w:rFonts w:eastAsia="MS Mincho"/>
          <w:sz w:val="24"/>
          <w:lang w:eastAsia="en-GB"/>
        </w:rPr>
        <w:t xml:space="preserve">The external </w:t>
      </w:r>
      <w:r w:rsidR="005B506F" w:rsidRPr="003662D4">
        <w:rPr>
          <w:rFonts w:eastAsia="MS Mincho"/>
          <w:sz w:val="24"/>
          <w:lang w:eastAsia="en-GB"/>
        </w:rPr>
        <w:t>system down times needs</w:t>
      </w:r>
      <w:r w:rsidRPr="003662D4">
        <w:rPr>
          <w:rFonts w:eastAsia="MS Mincho"/>
          <w:sz w:val="24"/>
          <w:lang w:eastAsia="en-GB"/>
        </w:rPr>
        <w:t xml:space="preserve"> to be taken into account as part of the </w:t>
      </w:r>
      <w:r w:rsidR="00516EDD" w:rsidRPr="003662D4">
        <w:rPr>
          <w:sz w:val="24"/>
        </w:rPr>
        <w:t xml:space="preserve">FSS </w:t>
      </w:r>
      <w:r w:rsidRPr="003662D4">
        <w:rPr>
          <w:rFonts w:eastAsia="MS Mincho"/>
          <w:sz w:val="24"/>
          <w:lang w:eastAsia="en-GB"/>
        </w:rPr>
        <w:t>design. VBMS, VDC, MVI, and CORP DB Storage could be unavailable when trying to submit the form specific information.</w:t>
      </w:r>
    </w:p>
    <w:p w14:paraId="759EF772" w14:textId="77777777" w:rsidR="00CA3422" w:rsidRPr="003662D4" w:rsidRDefault="00CA3422" w:rsidP="00485474">
      <w:pPr>
        <w:numPr>
          <w:ilvl w:val="0"/>
          <w:numId w:val="26"/>
        </w:numPr>
        <w:rPr>
          <w:rFonts w:eastAsia="MS Mincho"/>
          <w:sz w:val="24"/>
          <w:lang w:eastAsia="en-GB"/>
        </w:rPr>
      </w:pPr>
      <w:r w:rsidRPr="003662D4">
        <w:rPr>
          <w:rFonts w:eastAsia="MS Mincho"/>
          <w:sz w:val="24"/>
          <w:lang w:eastAsia="en-GB"/>
        </w:rPr>
        <w:t xml:space="preserve">The design will </w:t>
      </w:r>
      <w:r w:rsidRPr="003662D4">
        <w:rPr>
          <w:sz w:val="24"/>
        </w:rPr>
        <w:t>log and audit all incoming and outgoing messages.</w:t>
      </w:r>
      <w:r w:rsidRPr="003662D4">
        <w:rPr>
          <w:rFonts w:eastAsia="MS Mincho"/>
          <w:sz w:val="24"/>
          <w:lang w:eastAsia="en-GB"/>
        </w:rPr>
        <w:t xml:space="preserve"> </w:t>
      </w:r>
    </w:p>
    <w:p w14:paraId="6E87CA9F" w14:textId="77777777" w:rsidR="00CA3422" w:rsidRPr="003662D4" w:rsidRDefault="00CA3422" w:rsidP="00CA3422">
      <w:pPr>
        <w:ind w:left="1350"/>
      </w:pPr>
    </w:p>
    <w:p w14:paraId="6A75197D" w14:textId="77777777" w:rsidR="00CA3422" w:rsidRPr="003662D4" w:rsidRDefault="00CA3422" w:rsidP="00CA3422">
      <w:r w:rsidRPr="003662D4">
        <w:br w:type="page"/>
      </w:r>
    </w:p>
    <w:p w14:paraId="295FC79F" w14:textId="77777777" w:rsidR="00CA3422" w:rsidRPr="003662D4" w:rsidRDefault="00CA3422" w:rsidP="00CA3422">
      <w:pPr>
        <w:pStyle w:val="Heading2"/>
      </w:pPr>
      <w:bookmarkStart w:id="64" w:name="_Toc471226201"/>
      <w:r w:rsidRPr="003662D4">
        <w:lastRenderedPageBreak/>
        <w:t>Overview of the Significant Requirements</w:t>
      </w:r>
      <w:bookmarkEnd w:id="64"/>
    </w:p>
    <w:p w14:paraId="5A79F83A" w14:textId="77777777" w:rsidR="00CA3422" w:rsidRPr="003662D4" w:rsidRDefault="00CA3422" w:rsidP="00CA3422">
      <w:pPr>
        <w:pStyle w:val="BodyText"/>
        <w:ind w:left="360"/>
        <w:rPr>
          <w:bCs/>
          <w:szCs w:val="24"/>
        </w:rPr>
      </w:pPr>
      <w:bookmarkStart w:id="65" w:name="_Toc219728912"/>
      <w:bookmarkStart w:id="66" w:name="_Toc221116652"/>
      <w:bookmarkStart w:id="67" w:name="_Toc221189675"/>
      <w:bookmarkStart w:id="68" w:name="_Toc221200534"/>
      <w:bookmarkStart w:id="69" w:name="_Toc221291821"/>
      <w:bookmarkStart w:id="70" w:name="_Toc222032952"/>
      <w:bookmarkStart w:id="71" w:name="_Toc235501529"/>
      <w:bookmarkEnd w:id="22"/>
      <w:r w:rsidRPr="003662D4">
        <w:rPr>
          <w:bCs/>
          <w:szCs w:val="24"/>
        </w:rPr>
        <w:t xml:space="preserve">TBD </w:t>
      </w:r>
    </w:p>
    <w:p w14:paraId="14349E44" w14:textId="77777777" w:rsidR="00CA3422" w:rsidRPr="003662D4" w:rsidRDefault="00CA3422" w:rsidP="00CA3422">
      <w:pPr>
        <w:pStyle w:val="Heading3"/>
        <w:ind w:left="900"/>
      </w:pPr>
      <w:bookmarkStart w:id="72" w:name="_Toc219728910"/>
      <w:bookmarkStart w:id="73" w:name="_Toc221116650"/>
      <w:bookmarkStart w:id="74" w:name="_Toc221189673"/>
      <w:bookmarkStart w:id="75" w:name="_Toc221200532"/>
      <w:bookmarkStart w:id="76" w:name="_Toc221291819"/>
      <w:bookmarkStart w:id="77" w:name="_Toc222032950"/>
      <w:bookmarkStart w:id="78" w:name="_Toc235501527"/>
      <w:bookmarkStart w:id="79" w:name="_Toc438034453"/>
      <w:bookmarkStart w:id="80" w:name="_Toc471226202"/>
      <w:r w:rsidRPr="003662D4">
        <w:t>Overview of Significant Functional Requirements</w:t>
      </w:r>
      <w:bookmarkEnd w:id="72"/>
      <w:bookmarkEnd w:id="73"/>
      <w:bookmarkEnd w:id="74"/>
      <w:bookmarkEnd w:id="75"/>
      <w:bookmarkEnd w:id="76"/>
      <w:bookmarkEnd w:id="77"/>
      <w:bookmarkEnd w:id="78"/>
      <w:bookmarkEnd w:id="79"/>
      <w:bookmarkEnd w:id="80"/>
    </w:p>
    <w:p w14:paraId="41A85E56" w14:textId="77777777" w:rsidR="00CA3422" w:rsidRPr="003662D4" w:rsidRDefault="00CA3422" w:rsidP="00CA3422">
      <w:pPr>
        <w:pStyle w:val="BodyText"/>
        <w:ind w:left="360"/>
        <w:rPr>
          <w:bCs/>
          <w:szCs w:val="24"/>
        </w:rPr>
      </w:pPr>
      <w:bookmarkStart w:id="81" w:name="ColumnTitle_5"/>
      <w:bookmarkStart w:id="82" w:name="_Toc219728911"/>
      <w:bookmarkStart w:id="83" w:name="_Toc221116651"/>
      <w:bookmarkStart w:id="84" w:name="_Toc221189674"/>
      <w:bookmarkStart w:id="85" w:name="_Toc221200533"/>
      <w:bookmarkStart w:id="86" w:name="_Toc221291820"/>
      <w:bookmarkStart w:id="87" w:name="_Toc222032951"/>
      <w:bookmarkStart w:id="88" w:name="_Toc235501528"/>
      <w:bookmarkEnd w:id="81"/>
      <w:r w:rsidRPr="003662D4">
        <w:rPr>
          <w:bCs/>
          <w:szCs w:val="24"/>
        </w:rPr>
        <w:t xml:space="preserve">TBD </w:t>
      </w:r>
    </w:p>
    <w:p w14:paraId="7337D597" w14:textId="77777777" w:rsidR="00CA3422" w:rsidRPr="003662D4" w:rsidRDefault="00CA3422" w:rsidP="00CA3422">
      <w:pPr>
        <w:pStyle w:val="Heading3"/>
        <w:tabs>
          <w:tab w:val="clear" w:pos="1080"/>
          <w:tab w:val="left" w:pos="1260"/>
          <w:tab w:val="left" w:pos="1350"/>
        </w:tabs>
        <w:ind w:left="1170" w:hanging="810"/>
      </w:pPr>
      <w:bookmarkStart w:id="89" w:name="_Toc438034454"/>
      <w:bookmarkStart w:id="90" w:name="_Toc471226203"/>
      <w:r w:rsidRPr="003662D4">
        <w:t>Functional Workload and Functional Performance Requirements</w:t>
      </w:r>
      <w:bookmarkEnd w:id="82"/>
      <w:bookmarkEnd w:id="83"/>
      <w:bookmarkEnd w:id="84"/>
      <w:bookmarkEnd w:id="85"/>
      <w:bookmarkEnd w:id="86"/>
      <w:bookmarkEnd w:id="87"/>
      <w:bookmarkEnd w:id="88"/>
      <w:bookmarkEnd w:id="89"/>
      <w:bookmarkEnd w:id="90"/>
    </w:p>
    <w:p w14:paraId="400A0594" w14:textId="77777777" w:rsidR="00CA3422" w:rsidRPr="003662D4" w:rsidRDefault="00CA3422" w:rsidP="00CA3422">
      <w:pPr>
        <w:pStyle w:val="BodyText"/>
        <w:ind w:left="360"/>
        <w:rPr>
          <w:bCs/>
          <w:szCs w:val="24"/>
        </w:rPr>
      </w:pPr>
      <w:bookmarkStart w:id="91" w:name="_Toc222032892"/>
      <w:bookmarkStart w:id="92" w:name="_Toc235501750"/>
      <w:r w:rsidRPr="003662D4">
        <w:rPr>
          <w:bCs/>
          <w:szCs w:val="24"/>
        </w:rPr>
        <w:t xml:space="preserve">TBD </w:t>
      </w:r>
    </w:p>
    <w:p w14:paraId="5B84E531" w14:textId="77777777" w:rsidR="00CA3422" w:rsidRPr="003662D4" w:rsidRDefault="00CA3422" w:rsidP="00CA3422">
      <w:pPr>
        <w:pStyle w:val="Caption"/>
      </w:pPr>
      <w:r w:rsidRPr="003662D4">
        <w:t xml:space="preserve">Table </w:t>
      </w:r>
      <w:fldSimple w:instr=" STYLEREF 1 \s ">
        <w:r w:rsidR="00F47FB3">
          <w:rPr>
            <w:noProof/>
          </w:rPr>
          <w:t>2</w:t>
        </w:r>
      </w:fldSimple>
      <w:r w:rsidRPr="003662D4">
        <w:noBreakHyphen/>
      </w:r>
      <w:fldSimple w:instr=" SEQ Table \* ARABIC \s 1 ">
        <w:r w:rsidR="00F47FB3">
          <w:rPr>
            <w:noProof/>
          </w:rPr>
          <w:t>3</w:t>
        </w:r>
      </w:fldSimple>
      <w:r w:rsidRPr="003662D4">
        <w:t xml:space="preserve"> Workload and Performance Requirements</w:t>
      </w:r>
      <w:bookmarkEnd w:id="91"/>
      <w:bookmarkEnd w:id="92"/>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9"/>
        <w:gridCol w:w="8229"/>
      </w:tblGrid>
      <w:tr w:rsidR="00CA3422" w:rsidRPr="003662D4" w14:paraId="5ED430B1" w14:textId="77777777" w:rsidTr="00CA3422">
        <w:tc>
          <w:tcPr>
            <w:tcW w:w="1779" w:type="dxa"/>
            <w:shd w:val="clear" w:color="auto" w:fill="D9D9D9"/>
          </w:tcPr>
          <w:p w14:paraId="14596E42" w14:textId="77777777" w:rsidR="00CA3422" w:rsidRPr="003662D4" w:rsidRDefault="00CA3422" w:rsidP="00CA3422">
            <w:pPr>
              <w:pStyle w:val="TableHeading"/>
            </w:pPr>
            <w:bookmarkStart w:id="93" w:name="ColumnTitle_6"/>
            <w:bookmarkEnd w:id="93"/>
            <w:r w:rsidRPr="003662D4">
              <w:t>ID</w:t>
            </w:r>
          </w:p>
        </w:tc>
        <w:tc>
          <w:tcPr>
            <w:tcW w:w="8229" w:type="dxa"/>
            <w:shd w:val="clear" w:color="auto" w:fill="D9D9D9"/>
          </w:tcPr>
          <w:p w14:paraId="45E78B34" w14:textId="77777777" w:rsidR="00CA3422" w:rsidRPr="003662D4" w:rsidRDefault="00CA3422" w:rsidP="00CA3422">
            <w:pPr>
              <w:pStyle w:val="TableHeading"/>
            </w:pPr>
            <w:r w:rsidRPr="003662D4">
              <w:t>Requirement</w:t>
            </w:r>
          </w:p>
        </w:tc>
      </w:tr>
      <w:tr w:rsidR="00CA3422" w:rsidRPr="003662D4" w14:paraId="5DEF3954" w14:textId="77777777" w:rsidTr="00CA3422">
        <w:tc>
          <w:tcPr>
            <w:tcW w:w="1779" w:type="dxa"/>
          </w:tcPr>
          <w:p w14:paraId="0D5CD83C" w14:textId="77777777" w:rsidR="00CA3422" w:rsidRPr="003662D4" w:rsidRDefault="00CA3422" w:rsidP="00CA3422">
            <w:pPr>
              <w:pStyle w:val="TableText"/>
              <w:rPr>
                <w:rStyle w:val="BodyTextChar"/>
                <w:sz w:val="22"/>
                <w:lang w:eastAsia="en-US"/>
              </w:rPr>
            </w:pPr>
          </w:p>
        </w:tc>
        <w:tc>
          <w:tcPr>
            <w:tcW w:w="8229" w:type="dxa"/>
          </w:tcPr>
          <w:p w14:paraId="3DE038C9" w14:textId="77777777" w:rsidR="00CA3422" w:rsidRPr="003662D4" w:rsidRDefault="00CA3422" w:rsidP="00CA3422">
            <w:pPr>
              <w:pStyle w:val="TableText"/>
              <w:rPr>
                <w:rStyle w:val="BodyTextChar"/>
                <w:sz w:val="22"/>
                <w:lang w:eastAsia="en-US"/>
              </w:rPr>
            </w:pPr>
          </w:p>
        </w:tc>
      </w:tr>
    </w:tbl>
    <w:p w14:paraId="3D774234" w14:textId="77777777" w:rsidR="00CA3422" w:rsidRPr="003662D4" w:rsidRDefault="00CA3422" w:rsidP="00CA3422">
      <w:pPr>
        <w:pStyle w:val="Heading3"/>
        <w:ind w:left="900"/>
      </w:pPr>
      <w:bookmarkStart w:id="94" w:name="_Toc471226204"/>
      <w:r w:rsidRPr="003662D4">
        <w:t>Operational Requirements</w:t>
      </w:r>
      <w:bookmarkEnd w:id="65"/>
      <w:bookmarkEnd w:id="66"/>
      <w:bookmarkEnd w:id="67"/>
      <w:bookmarkEnd w:id="68"/>
      <w:bookmarkEnd w:id="69"/>
      <w:bookmarkEnd w:id="70"/>
      <w:bookmarkEnd w:id="71"/>
      <w:bookmarkEnd w:id="94"/>
    </w:p>
    <w:p w14:paraId="233393F1" w14:textId="77777777" w:rsidR="00CA3422" w:rsidRPr="003662D4" w:rsidRDefault="00CA3422" w:rsidP="00CA3422">
      <w:pPr>
        <w:pStyle w:val="Caption"/>
      </w:pPr>
      <w:bookmarkStart w:id="95" w:name="_Toc222032893"/>
      <w:bookmarkStart w:id="96" w:name="_Toc235501751"/>
      <w:r w:rsidRPr="003662D4">
        <w:t xml:space="preserve">Table </w:t>
      </w:r>
      <w:fldSimple w:instr=" STYLEREF 1 \s ">
        <w:r w:rsidR="00F47FB3">
          <w:rPr>
            <w:noProof/>
          </w:rPr>
          <w:t>2</w:t>
        </w:r>
      </w:fldSimple>
      <w:r w:rsidRPr="003662D4">
        <w:noBreakHyphen/>
      </w:r>
      <w:fldSimple w:instr=" SEQ Table \* ARABIC \s 1 ">
        <w:r w:rsidR="00F47FB3">
          <w:rPr>
            <w:noProof/>
          </w:rPr>
          <w:t>4</w:t>
        </w:r>
      </w:fldSimple>
      <w:r w:rsidRPr="003662D4">
        <w:t xml:space="preserve"> Operational Requirements</w:t>
      </w:r>
      <w:bookmarkEnd w:id="95"/>
      <w:bookmarkEnd w:id="96"/>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9"/>
        <w:gridCol w:w="8229"/>
      </w:tblGrid>
      <w:tr w:rsidR="00CA3422" w:rsidRPr="003662D4" w14:paraId="1765500F" w14:textId="77777777" w:rsidTr="00CA3422">
        <w:tc>
          <w:tcPr>
            <w:tcW w:w="1779" w:type="dxa"/>
            <w:shd w:val="clear" w:color="auto" w:fill="D9D9D9"/>
          </w:tcPr>
          <w:p w14:paraId="0CBF503B" w14:textId="77777777" w:rsidR="00CA3422" w:rsidRPr="003662D4" w:rsidRDefault="00CA3422" w:rsidP="00CA3422">
            <w:pPr>
              <w:pStyle w:val="TableHeading"/>
            </w:pPr>
            <w:bookmarkStart w:id="97" w:name="OLE_LINK2"/>
            <w:r w:rsidRPr="003662D4">
              <w:t>ID</w:t>
            </w:r>
          </w:p>
        </w:tc>
        <w:tc>
          <w:tcPr>
            <w:tcW w:w="8229" w:type="dxa"/>
            <w:shd w:val="clear" w:color="auto" w:fill="D9D9D9"/>
          </w:tcPr>
          <w:p w14:paraId="2275AC72" w14:textId="77777777" w:rsidR="00CA3422" w:rsidRPr="003662D4" w:rsidRDefault="00CA3422" w:rsidP="00CA3422">
            <w:pPr>
              <w:pStyle w:val="TableHeading"/>
            </w:pPr>
            <w:r w:rsidRPr="003662D4">
              <w:t>Requirement</w:t>
            </w:r>
          </w:p>
        </w:tc>
      </w:tr>
      <w:tr w:rsidR="00947E9F" w:rsidRPr="003662D4" w14:paraId="4C506244" w14:textId="77777777" w:rsidTr="00CA3422">
        <w:tc>
          <w:tcPr>
            <w:tcW w:w="1779" w:type="dxa"/>
          </w:tcPr>
          <w:p w14:paraId="24BCFD3B" w14:textId="5D6FA8CC"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.3.1</w:t>
            </w:r>
          </w:p>
        </w:tc>
        <w:tc>
          <w:tcPr>
            <w:tcW w:w="8229" w:type="dxa"/>
          </w:tcPr>
          <w:p w14:paraId="014B999A" w14:textId="65AEC0BC" w:rsidR="00947E9F" w:rsidRPr="003662D4" w:rsidRDefault="00947E9F" w:rsidP="00947E9F">
            <w:pPr>
              <w:pStyle w:val="TableText"/>
              <w:rPr>
                <w:rStyle w:val="BodyTextChar"/>
                <w:sz w:val="22"/>
                <w:lang w:eastAsia="en-US"/>
              </w:rPr>
            </w:pPr>
            <w:r w:rsidRPr="003662D4">
              <w:rPr>
                <w:szCs w:val="22"/>
              </w:rPr>
              <w:t>The 21-686c form  XML shall be submitted using the submitFormRequest message.</w:t>
            </w:r>
          </w:p>
        </w:tc>
      </w:tr>
      <w:tr w:rsidR="00947E9F" w:rsidRPr="003662D4" w14:paraId="5BEFA5BD" w14:textId="77777777" w:rsidTr="00CA3422">
        <w:trPr>
          <w:cantSplit/>
        </w:trPr>
        <w:tc>
          <w:tcPr>
            <w:tcW w:w="1779" w:type="dxa"/>
          </w:tcPr>
          <w:p w14:paraId="42D6A2D2" w14:textId="0F24879C"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.3.2</w:t>
            </w:r>
          </w:p>
        </w:tc>
        <w:tc>
          <w:tcPr>
            <w:tcW w:w="8229" w:type="dxa"/>
          </w:tcPr>
          <w:p w14:paraId="3F31289B" w14:textId="60F8BFA1" w:rsidR="00947E9F" w:rsidRPr="003662D4" w:rsidRDefault="00947E9F" w:rsidP="00947E9F">
            <w:pPr>
              <w:pStyle w:val="TableText"/>
              <w:rPr>
                <w:rStyle w:val="BodyTextChar"/>
                <w:sz w:val="22"/>
                <w:lang w:eastAsia="en-US"/>
              </w:rPr>
            </w:pPr>
            <w:r w:rsidRPr="003662D4">
              <w:rPr>
                <w:szCs w:val="22"/>
              </w:rPr>
              <w:t>PDF attachments to an original 21-686c  form submission (included in the document count for the form submission) shall be submitted as individual transactions using the submitAttachmentRequest message and the same submission ID as the form submission. The Claim ID shall not be required for attachment submissions with the original form.</w:t>
            </w:r>
          </w:p>
        </w:tc>
      </w:tr>
      <w:tr w:rsidR="00947E9F" w:rsidRPr="003662D4" w14:paraId="0EF1C2F5" w14:textId="77777777" w:rsidTr="00CA3422">
        <w:trPr>
          <w:trHeight w:val="1952"/>
        </w:trPr>
        <w:tc>
          <w:tcPr>
            <w:tcW w:w="1779" w:type="dxa"/>
          </w:tcPr>
          <w:p w14:paraId="13B61EED" w14:textId="65AA100B"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.3.3</w:t>
            </w:r>
          </w:p>
        </w:tc>
        <w:tc>
          <w:tcPr>
            <w:tcW w:w="8229" w:type="dxa"/>
          </w:tcPr>
          <w:p w14:paraId="0239E3BD" w14:textId="77777777" w:rsidR="00947E9F" w:rsidRPr="001A0035" w:rsidRDefault="00947E9F" w:rsidP="00947E9F">
            <w:pPr>
              <w:pStyle w:val="ListParagraph"/>
              <w:spacing w:after="0"/>
              <w:ind w:left="-69"/>
              <w:rPr>
                <w:rFonts w:ascii="Arial" w:hAnsi="Arial" w:cs="Arial"/>
                <w:sz w:val="22"/>
                <w:szCs w:val="22"/>
              </w:rPr>
            </w:pPr>
            <w:r w:rsidRPr="001A0035">
              <w:rPr>
                <w:rFonts w:ascii="Arial" w:hAnsi="Arial" w:cs="Arial"/>
                <w:sz w:val="22"/>
                <w:szCs w:val="22"/>
              </w:rPr>
              <w:t>Additional Supporting Documents (attachments) to a claim in pending status shall be submitted following a duplicate submission of the original form XSD using a new submission ID/transmission ID, with the following ManifestItem NameValue pairs in the submitFormRequest message:FORM_SUBTYPE / LATE,</w:t>
            </w:r>
          </w:p>
          <w:p w14:paraId="7553124B" w14:textId="01E27965" w:rsidR="00947E9F" w:rsidRPr="003662D4" w:rsidRDefault="00947E9F" w:rsidP="00947E9F">
            <w:pPr>
              <w:pStyle w:val="ListParagraph"/>
              <w:spacing w:after="0"/>
              <w:ind w:left="-69"/>
              <w:rPr>
                <w:rFonts w:ascii="Arial" w:hAnsi="Arial" w:cs="Arial"/>
                <w:sz w:val="22"/>
                <w:szCs w:val="22"/>
              </w:rPr>
            </w:pPr>
            <w:r w:rsidRPr="001A0035">
              <w:rPr>
                <w:rFonts w:ascii="Arial" w:hAnsi="Arial" w:cs="Arial"/>
                <w:sz w:val="22"/>
                <w:szCs w:val="22"/>
              </w:rPr>
              <w:t xml:space="preserve">CLAIM_ID / claim no., and CLAIM_DATE / date as individual transactions using the submitAttachmentRequest message and the same submission ID as the duplicate form submission. </w:t>
            </w:r>
          </w:p>
        </w:tc>
      </w:tr>
      <w:tr w:rsidR="00947E9F" w:rsidRPr="003662D4" w14:paraId="74E496B8" w14:textId="77777777" w:rsidTr="00CA3422">
        <w:trPr>
          <w:trHeight w:val="620"/>
        </w:trPr>
        <w:tc>
          <w:tcPr>
            <w:tcW w:w="1779" w:type="dxa"/>
          </w:tcPr>
          <w:p w14:paraId="6BD0E048" w14:textId="6C055856"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 xml:space="preserve">.3.4 </w:t>
            </w:r>
          </w:p>
        </w:tc>
        <w:tc>
          <w:tcPr>
            <w:tcW w:w="8229" w:type="dxa"/>
          </w:tcPr>
          <w:p w14:paraId="47391B99" w14:textId="349788AA" w:rsidR="00947E9F" w:rsidRPr="003662D4" w:rsidRDefault="00947E9F" w:rsidP="00947E9F">
            <w:pPr>
              <w:pStyle w:val="ListParagraph"/>
              <w:spacing w:after="0"/>
              <w:ind w:left="-69"/>
              <w:rPr>
                <w:rFonts w:ascii="Arial" w:hAnsi="Arial" w:cs="Arial"/>
                <w:sz w:val="22"/>
                <w:szCs w:val="22"/>
              </w:rPr>
            </w:pPr>
            <w:r w:rsidRPr="003662D4">
              <w:rPr>
                <w:rFonts w:ascii="Arial" w:hAnsi="Arial" w:cs="Arial"/>
                <w:sz w:val="22"/>
                <w:szCs w:val="22"/>
              </w:rPr>
              <w:t>The EFSS shall open a manifest and save the form and attachments with the same submission ID in VDC in-flight storage.</w:t>
            </w:r>
          </w:p>
        </w:tc>
      </w:tr>
      <w:tr w:rsidR="00947E9F" w:rsidRPr="003662D4" w14:paraId="4C638C43" w14:textId="77777777" w:rsidTr="00CA3422">
        <w:trPr>
          <w:trHeight w:val="1070"/>
        </w:trPr>
        <w:tc>
          <w:tcPr>
            <w:tcW w:w="1779" w:type="dxa"/>
          </w:tcPr>
          <w:p w14:paraId="0076FE65" w14:textId="32145C2F"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.3.5</w:t>
            </w:r>
          </w:p>
        </w:tc>
        <w:tc>
          <w:tcPr>
            <w:tcW w:w="8229" w:type="dxa"/>
          </w:tcPr>
          <w:p w14:paraId="700A0B61" w14:textId="2E4DB4D1" w:rsidR="00947E9F" w:rsidRPr="003662D4" w:rsidRDefault="00947E9F" w:rsidP="00947E9F">
            <w:pPr>
              <w:pStyle w:val="ListParagraph"/>
              <w:spacing w:after="0"/>
              <w:ind w:left="-69"/>
              <w:rPr>
                <w:rFonts w:ascii="Arial" w:hAnsi="Arial" w:cs="Arial"/>
                <w:sz w:val="22"/>
                <w:szCs w:val="22"/>
              </w:rPr>
            </w:pPr>
            <w:r w:rsidRPr="003662D4">
              <w:rPr>
                <w:rFonts w:ascii="Arial" w:hAnsi="Arial" w:cs="Arial"/>
                <w:sz w:val="22"/>
                <w:szCs w:val="22"/>
              </w:rPr>
              <w:t>The manifest shall remain open for up to 6 consecutive days, from close of business on the day the 21-686c form is stored in in-flight storage, to receipt of all attachments indicated by the number of documents in the EFSS message. Close of business shall be defined as 17:00 hours Central Time.</w:t>
            </w:r>
          </w:p>
        </w:tc>
      </w:tr>
      <w:tr w:rsidR="00947E9F" w:rsidRPr="003662D4" w14:paraId="5669DB4F" w14:textId="77777777" w:rsidTr="00CA3422">
        <w:trPr>
          <w:cantSplit/>
        </w:trPr>
        <w:tc>
          <w:tcPr>
            <w:tcW w:w="1779" w:type="dxa"/>
          </w:tcPr>
          <w:p w14:paraId="2208CDAB" w14:textId="61BCE31A" w:rsidR="00947E9F" w:rsidRPr="003662D4" w:rsidRDefault="00947E9F" w:rsidP="00B6364C">
            <w:pPr>
              <w:pStyle w:val="TableText"/>
              <w:rPr>
                <w:rStyle w:val="BodyTextChar"/>
                <w:sz w:val="22"/>
                <w:lang w:eastAsia="en-US"/>
              </w:rPr>
            </w:pPr>
            <w:r w:rsidRPr="003662D4">
              <w:rPr>
                <w:rStyle w:val="BodyTextChar"/>
                <w:sz w:val="22"/>
                <w:lang w:eastAsia="en-US"/>
              </w:rPr>
              <w:t xml:space="preserve">2. </w:t>
            </w:r>
            <w:r w:rsidR="00B6364C">
              <w:rPr>
                <w:rStyle w:val="BodyTextChar"/>
                <w:sz w:val="22"/>
                <w:lang w:eastAsia="en-US"/>
              </w:rPr>
              <w:t>7</w:t>
            </w:r>
            <w:r w:rsidRPr="003662D4">
              <w:rPr>
                <w:rStyle w:val="BodyTextChar"/>
                <w:sz w:val="22"/>
                <w:lang w:eastAsia="en-US"/>
              </w:rPr>
              <w:t>.3.6</w:t>
            </w:r>
          </w:p>
        </w:tc>
        <w:tc>
          <w:tcPr>
            <w:tcW w:w="8229" w:type="dxa"/>
          </w:tcPr>
          <w:p w14:paraId="46C6DF1B" w14:textId="524E653A" w:rsidR="00947E9F" w:rsidRPr="003662D4" w:rsidRDefault="00947E9F" w:rsidP="00947E9F">
            <w:pPr>
              <w:pStyle w:val="ListParagraph"/>
              <w:spacing w:after="0"/>
              <w:ind w:left="-69"/>
              <w:rPr>
                <w:rFonts w:ascii="Arial" w:hAnsi="Arial" w:cs="Arial"/>
                <w:sz w:val="22"/>
                <w:szCs w:val="22"/>
              </w:rPr>
            </w:pPr>
            <w:r w:rsidRPr="003662D4">
              <w:rPr>
                <w:rFonts w:ascii="Arial" w:hAnsi="Arial" w:cs="Arial"/>
                <w:sz w:val="22"/>
                <w:szCs w:val="22"/>
              </w:rPr>
              <w:t>A reminder message indicating the number of documents received and the number of documents still outstanding shall be returned to the sender at the close of business each day that the manifest remains open. At the end of the 6th day, if the manifest is still not complete, the manifest and all documents received shall be purged from in-flight storage and a message returned to the sender that the incomplete submission has been rejected.</w:t>
            </w:r>
          </w:p>
        </w:tc>
      </w:tr>
      <w:tr w:rsidR="00947E9F" w:rsidRPr="003662D4" w14:paraId="01C2B2C1" w14:textId="77777777" w:rsidTr="00CA3422">
        <w:trPr>
          <w:cantSplit/>
        </w:trPr>
        <w:tc>
          <w:tcPr>
            <w:tcW w:w="1779" w:type="dxa"/>
          </w:tcPr>
          <w:p w14:paraId="360F50FF" w14:textId="7E0CD66A" w:rsidR="00947E9F" w:rsidRPr="003662D4" w:rsidRDefault="00947E9F" w:rsidP="00B6364C">
            <w:pPr>
              <w:pStyle w:val="TableText"/>
              <w:rPr>
                <w:rStyle w:val="BodyTextChar"/>
                <w:sz w:val="22"/>
                <w:lang w:eastAsia="en-US"/>
              </w:rPr>
            </w:pPr>
            <w:r w:rsidRPr="003662D4">
              <w:rPr>
                <w:rStyle w:val="BodyTextChar"/>
                <w:sz w:val="22"/>
                <w:lang w:eastAsia="en-US"/>
              </w:rPr>
              <w:lastRenderedPageBreak/>
              <w:t>2.</w:t>
            </w:r>
            <w:r w:rsidR="00B6364C">
              <w:rPr>
                <w:rStyle w:val="BodyTextChar"/>
                <w:sz w:val="22"/>
                <w:lang w:eastAsia="en-US"/>
              </w:rPr>
              <w:t>7</w:t>
            </w:r>
            <w:r w:rsidRPr="003662D4">
              <w:rPr>
                <w:rStyle w:val="BodyTextChar"/>
                <w:sz w:val="22"/>
                <w:lang w:eastAsia="en-US"/>
              </w:rPr>
              <w:t>.3.7</w:t>
            </w:r>
          </w:p>
        </w:tc>
        <w:tc>
          <w:tcPr>
            <w:tcW w:w="8229" w:type="dxa"/>
          </w:tcPr>
          <w:p w14:paraId="04A324AD" w14:textId="1ECA5072" w:rsidR="00947E9F" w:rsidRPr="003662D4" w:rsidRDefault="00947E9F" w:rsidP="00947E9F">
            <w:pPr>
              <w:pStyle w:val="ListParagraph"/>
              <w:spacing w:after="0"/>
              <w:ind w:left="-69"/>
              <w:rPr>
                <w:rFonts w:ascii="Arial" w:hAnsi="Arial" w:cs="Arial"/>
                <w:sz w:val="22"/>
                <w:szCs w:val="22"/>
              </w:rPr>
            </w:pPr>
            <w:r w:rsidRPr="003662D4">
              <w:rPr>
                <w:rFonts w:ascii="Arial" w:hAnsi="Arial" w:cs="Arial"/>
                <w:sz w:val="22"/>
                <w:szCs w:val="22"/>
              </w:rPr>
              <w:t>When the manifest is complete, the form and all attachments are present, the EFSS shall pull the form from in-flight storage and send it to the 21-686c FSS.</w:t>
            </w:r>
          </w:p>
        </w:tc>
      </w:tr>
    </w:tbl>
    <w:p w14:paraId="2550488B" w14:textId="77777777" w:rsidR="00CA3422" w:rsidRPr="003662D4" w:rsidRDefault="00CA3422" w:rsidP="00CA3422">
      <w:pPr>
        <w:pStyle w:val="Heading3"/>
      </w:pPr>
      <w:bookmarkStart w:id="98" w:name="ColumnTitle_7"/>
      <w:bookmarkStart w:id="99" w:name="_Toc219728913"/>
      <w:bookmarkStart w:id="100" w:name="_Toc221116653"/>
      <w:bookmarkStart w:id="101" w:name="_Toc221189676"/>
      <w:bookmarkStart w:id="102" w:name="_Toc221200535"/>
      <w:bookmarkStart w:id="103" w:name="_Toc221291822"/>
      <w:bookmarkStart w:id="104" w:name="_Toc222032953"/>
      <w:bookmarkStart w:id="105" w:name="_Toc235501530"/>
      <w:bookmarkStart w:id="106" w:name="_Toc471226205"/>
      <w:bookmarkEnd w:id="97"/>
      <w:bookmarkEnd w:id="98"/>
      <w:r w:rsidRPr="003662D4">
        <w:t>Overview of the Technical Requirements</w:t>
      </w:r>
      <w:bookmarkEnd w:id="99"/>
      <w:bookmarkEnd w:id="100"/>
      <w:bookmarkEnd w:id="101"/>
      <w:bookmarkEnd w:id="102"/>
      <w:bookmarkEnd w:id="103"/>
      <w:bookmarkEnd w:id="104"/>
      <w:bookmarkEnd w:id="105"/>
      <w:bookmarkEnd w:id="106"/>
    </w:p>
    <w:p w14:paraId="13FBB958" w14:textId="77777777" w:rsidR="00CA3422" w:rsidRPr="003662D4" w:rsidRDefault="00CA3422" w:rsidP="00CA3422">
      <w:pPr>
        <w:pStyle w:val="BodyText"/>
        <w:jc w:val="center"/>
        <w:rPr>
          <w:b/>
        </w:rPr>
      </w:pPr>
      <w:bookmarkStart w:id="107" w:name="_Toc222032894"/>
      <w:bookmarkStart w:id="108" w:name="_Toc235501752"/>
      <w:r w:rsidRPr="003662D4">
        <w:rPr>
          <w:b/>
        </w:rPr>
        <w:t xml:space="preserve">Table </w:t>
      </w:r>
      <w:r w:rsidRPr="003662D4">
        <w:rPr>
          <w:b/>
        </w:rPr>
        <w:fldChar w:fldCharType="begin"/>
      </w:r>
      <w:r w:rsidRPr="003662D4">
        <w:rPr>
          <w:b/>
        </w:rPr>
        <w:instrText xml:space="preserve"> STYLEREF 1 \s </w:instrText>
      </w:r>
      <w:r w:rsidRPr="003662D4">
        <w:rPr>
          <w:b/>
        </w:rPr>
        <w:fldChar w:fldCharType="separate"/>
      </w:r>
      <w:r w:rsidR="00F47FB3">
        <w:rPr>
          <w:b/>
          <w:noProof/>
        </w:rPr>
        <w:t>2</w:t>
      </w:r>
      <w:r w:rsidRPr="003662D4">
        <w:rPr>
          <w:b/>
          <w:noProof/>
        </w:rPr>
        <w:fldChar w:fldCharType="end"/>
      </w:r>
      <w:r w:rsidRPr="003662D4">
        <w:rPr>
          <w:b/>
        </w:rPr>
        <w:noBreakHyphen/>
      </w:r>
      <w:r w:rsidRPr="003662D4">
        <w:rPr>
          <w:b/>
        </w:rPr>
        <w:fldChar w:fldCharType="begin"/>
      </w:r>
      <w:r w:rsidRPr="003662D4">
        <w:rPr>
          <w:b/>
        </w:rPr>
        <w:instrText xml:space="preserve"> SEQ Table \* ARABIC \s 1 </w:instrText>
      </w:r>
      <w:r w:rsidRPr="003662D4">
        <w:rPr>
          <w:b/>
        </w:rPr>
        <w:fldChar w:fldCharType="separate"/>
      </w:r>
      <w:r w:rsidR="00F47FB3">
        <w:rPr>
          <w:b/>
          <w:noProof/>
        </w:rPr>
        <w:t>5</w:t>
      </w:r>
      <w:r w:rsidRPr="003662D4">
        <w:rPr>
          <w:b/>
          <w:noProof/>
        </w:rPr>
        <w:fldChar w:fldCharType="end"/>
      </w:r>
      <w:r w:rsidRPr="003662D4">
        <w:rPr>
          <w:b/>
        </w:rPr>
        <w:t xml:space="preserve"> Technical Requirements</w:t>
      </w:r>
      <w:bookmarkStart w:id="109" w:name="OLE_LINK3"/>
      <w:bookmarkEnd w:id="107"/>
      <w:bookmarkEnd w:id="108"/>
      <w:bookmarkEnd w:id="109"/>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9"/>
        <w:gridCol w:w="8229"/>
      </w:tblGrid>
      <w:tr w:rsidR="00CA3422" w:rsidRPr="003662D4" w14:paraId="6C81593E" w14:textId="77777777" w:rsidTr="00CA3422">
        <w:trPr>
          <w:trHeight w:val="188"/>
        </w:trPr>
        <w:tc>
          <w:tcPr>
            <w:tcW w:w="1779" w:type="dxa"/>
            <w:shd w:val="clear" w:color="auto" w:fill="D9D9D9"/>
          </w:tcPr>
          <w:p w14:paraId="3B021BF7" w14:textId="77777777" w:rsidR="00CA3422" w:rsidRPr="003662D4" w:rsidRDefault="00CA3422" w:rsidP="00CA3422">
            <w:pPr>
              <w:pStyle w:val="TableHeading"/>
            </w:pPr>
            <w:r w:rsidRPr="003662D4">
              <w:t>ID</w:t>
            </w:r>
          </w:p>
        </w:tc>
        <w:tc>
          <w:tcPr>
            <w:tcW w:w="8229" w:type="dxa"/>
            <w:shd w:val="clear" w:color="auto" w:fill="D9D9D9"/>
          </w:tcPr>
          <w:p w14:paraId="5AF7B902" w14:textId="77777777" w:rsidR="00CA3422" w:rsidRPr="003662D4" w:rsidRDefault="00CA3422" w:rsidP="00CA3422">
            <w:pPr>
              <w:pStyle w:val="TableHeading"/>
            </w:pPr>
            <w:r w:rsidRPr="003662D4">
              <w:t>Requirement</w:t>
            </w:r>
          </w:p>
        </w:tc>
      </w:tr>
      <w:tr w:rsidR="00947E9F" w:rsidRPr="003662D4" w14:paraId="62857704" w14:textId="77777777" w:rsidTr="00CA3422">
        <w:trPr>
          <w:cantSplit/>
        </w:trPr>
        <w:tc>
          <w:tcPr>
            <w:tcW w:w="1779" w:type="dxa"/>
          </w:tcPr>
          <w:p w14:paraId="39497F5C" w14:textId="5BF08485"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.4.1</w:t>
            </w:r>
          </w:p>
        </w:tc>
        <w:tc>
          <w:tcPr>
            <w:tcW w:w="8229" w:type="dxa"/>
          </w:tcPr>
          <w:p w14:paraId="53A7AC2F" w14:textId="057C5AE8" w:rsidR="00947E9F" w:rsidRPr="003662D4" w:rsidRDefault="00947E9F" w:rsidP="00947E9F">
            <w:pPr>
              <w:pStyle w:val="TableText"/>
              <w:rPr>
                <w:rStyle w:val="BodyTextChar"/>
                <w:sz w:val="22"/>
                <w:lang w:eastAsia="en-US"/>
              </w:rPr>
            </w:pPr>
            <w:r w:rsidRPr="003662D4">
              <w:t xml:space="preserve">The </w:t>
            </w:r>
            <w:r w:rsidRPr="003662D4">
              <w:rPr>
                <w:szCs w:val="22"/>
              </w:rPr>
              <w:t xml:space="preserve">21-686c </w:t>
            </w:r>
            <w:r w:rsidRPr="003662D4">
              <w:t>FSS shall process the form XML, pull the attachments from in-flight storage, date stamp each page of each attachment and upload the PDF attachments to the veteran’s efolder.</w:t>
            </w:r>
          </w:p>
        </w:tc>
      </w:tr>
      <w:tr w:rsidR="00947E9F" w:rsidRPr="003662D4" w14:paraId="1C4D5BFD" w14:textId="77777777" w:rsidTr="00CA3422">
        <w:trPr>
          <w:cantSplit/>
        </w:trPr>
        <w:tc>
          <w:tcPr>
            <w:tcW w:w="1779" w:type="dxa"/>
          </w:tcPr>
          <w:p w14:paraId="3533BC88" w14:textId="10DD3D5F"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.4.2</w:t>
            </w:r>
          </w:p>
        </w:tc>
        <w:tc>
          <w:tcPr>
            <w:tcW w:w="8229" w:type="dxa"/>
          </w:tcPr>
          <w:p w14:paraId="1CD46C59" w14:textId="7F5F1446" w:rsidR="00947E9F" w:rsidRPr="003662D4" w:rsidRDefault="00947E9F" w:rsidP="00947E9F">
            <w:pPr>
              <w:pStyle w:val="TableText"/>
            </w:pPr>
            <w:r w:rsidRPr="003662D4">
              <w:t xml:space="preserve">The </w:t>
            </w:r>
            <w:r w:rsidRPr="003662D4">
              <w:rPr>
                <w:szCs w:val="22"/>
              </w:rPr>
              <w:t xml:space="preserve">21-686c </w:t>
            </w:r>
            <w:r w:rsidRPr="003662D4">
              <w:t xml:space="preserve">FSS shall use the Claim ID and Claim Date for the date stamp for the PDF of the </w:t>
            </w:r>
            <w:r w:rsidRPr="003662D4">
              <w:rPr>
                <w:szCs w:val="22"/>
              </w:rPr>
              <w:t xml:space="preserve">21-686c </w:t>
            </w:r>
            <w:r w:rsidRPr="003662D4">
              <w:t>form.</w:t>
            </w:r>
          </w:p>
        </w:tc>
      </w:tr>
      <w:tr w:rsidR="00947E9F" w:rsidRPr="003662D4" w14:paraId="50130CA9" w14:textId="77777777" w:rsidTr="00CA3422">
        <w:trPr>
          <w:cantSplit/>
        </w:trPr>
        <w:tc>
          <w:tcPr>
            <w:tcW w:w="1779" w:type="dxa"/>
          </w:tcPr>
          <w:p w14:paraId="5ECEC197" w14:textId="09F1568F"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.4.3</w:t>
            </w:r>
          </w:p>
        </w:tc>
        <w:tc>
          <w:tcPr>
            <w:tcW w:w="8229" w:type="dxa"/>
          </w:tcPr>
          <w:p w14:paraId="3CE59F0A" w14:textId="0AC4BD29" w:rsidR="00947E9F" w:rsidRPr="003662D4" w:rsidRDefault="00947E9F" w:rsidP="00947E9F">
            <w:pPr>
              <w:pStyle w:val="TableText"/>
            </w:pPr>
            <w:r w:rsidRPr="003662D4">
              <w:t xml:space="preserve">The </w:t>
            </w:r>
            <w:r w:rsidRPr="003662D4">
              <w:rPr>
                <w:szCs w:val="22"/>
              </w:rPr>
              <w:t xml:space="preserve">21-686c </w:t>
            </w:r>
            <w:r w:rsidRPr="003662D4">
              <w:t xml:space="preserve">FSS shall use the transmission ID the system date and time for the date stamp for </w:t>
            </w:r>
            <w:r w:rsidRPr="003662D4">
              <w:rPr>
                <w:color w:val="000000"/>
              </w:rPr>
              <w:t>Additional Supporting Documents (</w:t>
            </w:r>
            <w:r w:rsidRPr="003662D4">
              <w:t xml:space="preserve">attachments) to the </w:t>
            </w:r>
            <w:r w:rsidRPr="003662D4">
              <w:rPr>
                <w:szCs w:val="22"/>
              </w:rPr>
              <w:t xml:space="preserve">21-686c </w:t>
            </w:r>
            <w:r w:rsidRPr="003662D4">
              <w:t>form.</w:t>
            </w:r>
          </w:p>
        </w:tc>
      </w:tr>
      <w:tr w:rsidR="00AD3361" w:rsidRPr="00BE1AD8" w14:paraId="3ADB4934" w14:textId="77777777" w:rsidTr="00DC1F1F">
        <w:trPr>
          <w:cantSplit/>
        </w:trPr>
        <w:tc>
          <w:tcPr>
            <w:tcW w:w="1779" w:type="dxa"/>
          </w:tcPr>
          <w:p w14:paraId="4B9AF13B" w14:textId="2F072BE1" w:rsidR="00AD3361" w:rsidRDefault="00AD3361" w:rsidP="00B6364C">
            <w:pPr>
              <w:pStyle w:val="TableText"/>
              <w:rPr>
                <w:rStyle w:val="BodyTextChar"/>
                <w:sz w:val="22"/>
                <w:lang w:eastAsia="en-US"/>
              </w:rPr>
            </w:pPr>
            <w:r>
              <w:rPr>
                <w:rStyle w:val="BodyTextChar"/>
                <w:sz w:val="22"/>
                <w:lang w:eastAsia="en-US"/>
              </w:rPr>
              <w:t>2.</w:t>
            </w:r>
            <w:r w:rsidR="00B6364C">
              <w:rPr>
                <w:rStyle w:val="BodyTextChar"/>
                <w:sz w:val="22"/>
                <w:lang w:eastAsia="en-US"/>
              </w:rPr>
              <w:t>7</w:t>
            </w:r>
            <w:r>
              <w:rPr>
                <w:rStyle w:val="BodyTextChar"/>
                <w:sz w:val="22"/>
                <w:lang w:eastAsia="en-US"/>
              </w:rPr>
              <w:t>.4.1</w:t>
            </w:r>
          </w:p>
        </w:tc>
        <w:tc>
          <w:tcPr>
            <w:tcW w:w="8229" w:type="dxa"/>
          </w:tcPr>
          <w:p w14:paraId="1225452B" w14:textId="77777777" w:rsidR="00AD3361" w:rsidRPr="00722752" w:rsidRDefault="00AD3361" w:rsidP="00DC1F1F">
            <w:pPr>
              <w:pStyle w:val="ListParagraph"/>
              <w:spacing w:after="0"/>
              <w:ind w:left="-69"/>
              <w:rPr>
                <w:rFonts w:ascii="Arial" w:hAnsi="Arial" w:cs="Arial"/>
                <w:sz w:val="22"/>
                <w:szCs w:val="22"/>
              </w:rPr>
            </w:pPr>
            <w:r>
              <w:rPr>
                <w:rFonts w:ascii="Arial" w:hAnsi="Arial" w:cs="Arial"/>
                <w:sz w:val="22"/>
                <w:szCs w:val="22"/>
              </w:rPr>
              <w:t xml:space="preserve">FSS shall obtain the email address (using the SOJ email property file) of the  SOJ by using the SOJ’s Station ID returned by the </w:t>
            </w:r>
            <w:r w:rsidRPr="00215BF9">
              <w:rPr>
                <w:rFonts w:ascii="Arial" w:hAnsi="Arial" w:cs="Arial"/>
                <w:sz w:val="22"/>
                <w:szCs w:val="22"/>
              </w:rPr>
              <w:t xml:space="preserve">BGS: RORoutingService </w:t>
            </w:r>
            <w:r>
              <w:rPr>
                <w:rFonts w:ascii="Arial" w:hAnsi="Arial" w:cs="Arial"/>
                <w:sz w:val="22"/>
                <w:szCs w:val="22"/>
              </w:rPr>
              <w:t>-&gt;</w:t>
            </w:r>
            <w:r w:rsidRPr="00A2162A">
              <w:rPr>
                <w:rFonts w:ascii="Arial" w:hAnsi="Arial" w:cs="Arial"/>
                <w:sz w:val="22"/>
                <w:szCs w:val="22"/>
              </w:rPr>
              <w:t>getRegionalOfficeByZipCode</w:t>
            </w:r>
            <w:r>
              <w:rPr>
                <w:rFonts w:ascii="Arial" w:hAnsi="Arial" w:cs="Arial"/>
                <w:sz w:val="22"/>
                <w:szCs w:val="22"/>
              </w:rPr>
              <w:t xml:space="preserve"> web service operation</w:t>
            </w:r>
          </w:p>
        </w:tc>
      </w:tr>
      <w:tr w:rsidR="00947E9F" w:rsidRPr="003662D4" w14:paraId="40A0372E" w14:textId="77777777" w:rsidTr="00F668C9">
        <w:tc>
          <w:tcPr>
            <w:tcW w:w="1779" w:type="dxa"/>
            <w:shd w:val="clear" w:color="auto" w:fill="auto"/>
          </w:tcPr>
          <w:p w14:paraId="05D99AEC" w14:textId="2F7AE061"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.4.4</w:t>
            </w:r>
          </w:p>
        </w:tc>
        <w:tc>
          <w:tcPr>
            <w:tcW w:w="8229" w:type="dxa"/>
            <w:shd w:val="clear" w:color="auto" w:fill="auto"/>
          </w:tcPr>
          <w:p w14:paraId="0818F5F4" w14:textId="5E5670D5" w:rsidR="00947E9F" w:rsidRPr="003662D4" w:rsidRDefault="00947E9F" w:rsidP="00947E9F">
            <w:pPr>
              <w:pStyle w:val="TableText"/>
            </w:pPr>
            <w:r w:rsidRPr="003662D4">
              <w:t>The FSS shall return the Claim ID and Claim Date in the response to the sender when the claim has been established by the BGS VNP Table Services.</w:t>
            </w:r>
          </w:p>
        </w:tc>
      </w:tr>
      <w:tr w:rsidR="00947E9F" w:rsidRPr="003662D4" w14:paraId="4995BF79" w14:textId="77777777" w:rsidTr="00CA3422">
        <w:tc>
          <w:tcPr>
            <w:tcW w:w="1779" w:type="dxa"/>
          </w:tcPr>
          <w:p w14:paraId="5D71B9A0" w14:textId="23E7C3EE"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4.5</w:t>
            </w:r>
          </w:p>
        </w:tc>
        <w:tc>
          <w:tcPr>
            <w:tcW w:w="8229" w:type="dxa"/>
          </w:tcPr>
          <w:p w14:paraId="6EEB07C3" w14:textId="0B51401D" w:rsidR="00947E9F" w:rsidRPr="003662D4" w:rsidRDefault="00947E9F" w:rsidP="00947E9F">
            <w:pPr>
              <w:pStyle w:val="TableText"/>
            </w:pPr>
            <w:r w:rsidRPr="003662D4">
              <w:t xml:space="preserve">The FSS shall upload </w:t>
            </w:r>
            <w:r w:rsidRPr="003662D4">
              <w:rPr>
                <w:color w:val="000000"/>
              </w:rPr>
              <w:t>Additional Supporting Documents (</w:t>
            </w:r>
            <w:r w:rsidRPr="003662D4">
              <w:t>attachments) to the veteran’s efolder associated with the Claim ID if the claim is in a pending state.</w:t>
            </w:r>
          </w:p>
        </w:tc>
      </w:tr>
      <w:tr w:rsidR="00947E9F" w:rsidRPr="003662D4" w14:paraId="73B15F3A" w14:textId="77777777" w:rsidTr="00CA3422">
        <w:tc>
          <w:tcPr>
            <w:tcW w:w="1779" w:type="dxa"/>
          </w:tcPr>
          <w:p w14:paraId="10DF53B6" w14:textId="76486146" w:rsidR="00947E9F" w:rsidRPr="003662D4" w:rsidRDefault="00947E9F" w:rsidP="00B6364C">
            <w:pPr>
              <w:pStyle w:val="TableText"/>
              <w:rPr>
                <w:rStyle w:val="BodyTextChar"/>
                <w:sz w:val="22"/>
                <w:lang w:eastAsia="en-US"/>
              </w:rPr>
            </w:pPr>
            <w:r w:rsidRPr="003662D4">
              <w:rPr>
                <w:rStyle w:val="BodyTextChar"/>
                <w:sz w:val="22"/>
                <w:lang w:eastAsia="en-US"/>
              </w:rPr>
              <w:t>2.</w:t>
            </w:r>
            <w:r w:rsidR="00B6364C">
              <w:rPr>
                <w:rStyle w:val="BodyTextChar"/>
                <w:sz w:val="22"/>
                <w:lang w:eastAsia="en-US"/>
              </w:rPr>
              <w:t>7</w:t>
            </w:r>
            <w:r w:rsidRPr="003662D4">
              <w:rPr>
                <w:rStyle w:val="BodyTextChar"/>
                <w:sz w:val="22"/>
                <w:lang w:eastAsia="en-US"/>
              </w:rPr>
              <w:t>4.6</w:t>
            </w:r>
          </w:p>
        </w:tc>
        <w:tc>
          <w:tcPr>
            <w:tcW w:w="8229" w:type="dxa"/>
          </w:tcPr>
          <w:p w14:paraId="629B1CEB" w14:textId="47CDF9C7" w:rsidR="00947E9F" w:rsidRPr="003662D4" w:rsidRDefault="00947E9F" w:rsidP="00947E9F">
            <w:pPr>
              <w:pStyle w:val="TableText"/>
            </w:pPr>
            <w:r w:rsidRPr="003662D4">
              <w:t>The FSS shall reject the submission and return a message to the sender if the claim is not found, is not in a pending state, or there is an error checking claim status.  If the claim is not found a new claim shall not be created. Pending state shall be defined as not in a “CLR” or “CAN” status.</w:t>
            </w:r>
          </w:p>
        </w:tc>
      </w:tr>
    </w:tbl>
    <w:p w14:paraId="769F1792" w14:textId="77777777" w:rsidR="00CA3422" w:rsidRPr="003662D4" w:rsidRDefault="00CA3422" w:rsidP="00CA3422">
      <w:pPr>
        <w:pStyle w:val="Heading3"/>
        <w:ind w:left="900"/>
        <w:rPr>
          <w:rStyle w:val="TableHeaderTextChar"/>
          <w:b/>
          <w:sz w:val="28"/>
        </w:rPr>
      </w:pPr>
      <w:bookmarkStart w:id="110" w:name="ColumnTitle_8"/>
      <w:bookmarkStart w:id="111" w:name="_Toc219728914"/>
      <w:bookmarkStart w:id="112" w:name="_Toc221116654"/>
      <w:bookmarkStart w:id="113" w:name="_Toc221189677"/>
      <w:bookmarkStart w:id="114" w:name="_Toc221200536"/>
      <w:bookmarkStart w:id="115" w:name="_Toc221291823"/>
      <w:bookmarkStart w:id="116" w:name="_Toc222032954"/>
      <w:bookmarkStart w:id="117" w:name="_Toc235501531"/>
      <w:bookmarkStart w:id="118" w:name="_Toc471226206"/>
      <w:bookmarkEnd w:id="110"/>
      <w:r w:rsidRPr="003662D4">
        <w:rPr>
          <w:rStyle w:val="TableHeaderTextChar"/>
          <w:b/>
          <w:sz w:val="28"/>
        </w:rPr>
        <w:t>Overview of the Security or Privacy Requirements</w:t>
      </w:r>
      <w:bookmarkEnd w:id="111"/>
      <w:bookmarkEnd w:id="112"/>
      <w:bookmarkEnd w:id="113"/>
      <w:bookmarkEnd w:id="114"/>
      <w:bookmarkEnd w:id="115"/>
      <w:bookmarkEnd w:id="116"/>
      <w:bookmarkEnd w:id="117"/>
      <w:bookmarkEnd w:id="118"/>
    </w:p>
    <w:p w14:paraId="505844A2" w14:textId="77777777" w:rsidR="00CA3422" w:rsidRPr="003662D4" w:rsidRDefault="00CA3422" w:rsidP="00CA3422">
      <w:pPr>
        <w:pStyle w:val="BodyText"/>
        <w:ind w:left="450"/>
        <w:rPr>
          <w:bCs/>
          <w:szCs w:val="24"/>
        </w:rPr>
      </w:pPr>
      <w:r w:rsidRPr="003662D4">
        <w:rPr>
          <w:bCs/>
          <w:szCs w:val="24"/>
        </w:rPr>
        <w:t xml:space="preserve">TBD </w:t>
      </w:r>
    </w:p>
    <w:p w14:paraId="654DD9C9" w14:textId="77777777" w:rsidR="00CA3422" w:rsidRPr="003662D4" w:rsidRDefault="00CA3422" w:rsidP="00CA3422">
      <w:pPr>
        <w:pStyle w:val="Caption"/>
      </w:pPr>
      <w:r w:rsidRPr="003662D4">
        <w:t xml:space="preserve">Table </w:t>
      </w:r>
      <w:fldSimple w:instr=" STYLEREF 1 \s ">
        <w:r w:rsidR="00F47FB3">
          <w:rPr>
            <w:noProof/>
          </w:rPr>
          <w:t>2</w:t>
        </w:r>
      </w:fldSimple>
      <w:r w:rsidRPr="003662D4">
        <w:noBreakHyphen/>
      </w:r>
      <w:fldSimple w:instr=" SEQ Table \* ARABIC \s 1 ">
        <w:r w:rsidR="00F47FB3">
          <w:rPr>
            <w:noProof/>
          </w:rPr>
          <w:t>6</w:t>
        </w:r>
      </w:fldSimple>
      <w:r w:rsidRPr="003662D4">
        <w:t xml:space="preserve"> Security or Privacy Requirements Table</w:t>
      </w:r>
    </w:p>
    <w:tbl>
      <w:tblPr>
        <w:tblW w:w="10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4A0" w:firstRow="1" w:lastRow="0" w:firstColumn="1" w:lastColumn="0" w:noHBand="0" w:noVBand="1"/>
      </w:tblPr>
      <w:tblGrid>
        <w:gridCol w:w="1779"/>
        <w:gridCol w:w="8229"/>
      </w:tblGrid>
      <w:tr w:rsidR="00CA3422" w:rsidRPr="003662D4" w14:paraId="1904F8EC" w14:textId="77777777" w:rsidTr="00CA3422">
        <w:tc>
          <w:tcPr>
            <w:tcW w:w="1779" w:type="dxa"/>
            <w:shd w:val="clear" w:color="auto" w:fill="D9D9D9"/>
          </w:tcPr>
          <w:p w14:paraId="76A8D32D" w14:textId="77777777" w:rsidR="00CA3422" w:rsidRPr="003662D4" w:rsidRDefault="00CA3422" w:rsidP="00CA3422">
            <w:pPr>
              <w:pStyle w:val="TableHeading"/>
            </w:pPr>
            <w:bookmarkStart w:id="119" w:name="ColumnTitle_9"/>
            <w:bookmarkEnd w:id="119"/>
            <w:r w:rsidRPr="003662D4">
              <w:t>ID</w:t>
            </w:r>
          </w:p>
        </w:tc>
        <w:tc>
          <w:tcPr>
            <w:tcW w:w="8229" w:type="dxa"/>
            <w:shd w:val="clear" w:color="auto" w:fill="D9D9D9"/>
          </w:tcPr>
          <w:p w14:paraId="45BA5969" w14:textId="77777777" w:rsidR="00CA3422" w:rsidRPr="003662D4" w:rsidRDefault="00CA3422" w:rsidP="00CA3422">
            <w:pPr>
              <w:pStyle w:val="TableHeading"/>
            </w:pPr>
            <w:r w:rsidRPr="003662D4">
              <w:t>Requirement</w:t>
            </w:r>
          </w:p>
        </w:tc>
      </w:tr>
      <w:tr w:rsidR="00CA3422" w:rsidRPr="003662D4" w14:paraId="0E00F851" w14:textId="77777777" w:rsidTr="00CA3422">
        <w:tc>
          <w:tcPr>
            <w:tcW w:w="1779" w:type="dxa"/>
          </w:tcPr>
          <w:p w14:paraId="6ECE3F29" w14:textId="77777777" w:rsidR="00CA3422" w:rsidRPr="003662D4" w:rsidRDefault="00CA3422" w:rsidP="00CA3422">
            <w:pPr>
              <w:pStyle w:val="TableText"/>
              <w:rPr>
                <w:rStyle w:val="BodyTextChar"/>
                <w:sz w:val="22"/>
                <w:lang w:eastAsia="en-US"/>
              </w:rPr>
            </w:pPr>
          </w:p>
        </w:tc>
        <w:tc>
          <w:tcPr>
            <w:tcW w:w="8229" w:type="dxa"/>
          </w:tcPr>
          <w:p w14:paraId="795A0865" w14:textId="77777777" w:rsidR="00CA3422" w:rsidRPr="003662D4" w:rsidRDefault="00CA3422" w:rsidP="00CA3422">
            <w:pPr>
              <w:pStyle w:val="TableText"/>
              <w:rPr>
                <w:rStyle w:val="BodyTextChar"/>
                <w:sz w:val="22"/>
                <w:lang w:eastAsia="en-US"/>
              </w:rPr>
            </w:pPr>
          </w:p>
        </w:tc>
      </w:tr>
    </w:tbl>
    <w:p w14:paraId="5642E503" w14:textId="77777777" w:rsidR="00CA3422" w:rsidRPr="003662D4" w:rsidRDefault="00CA3422" w:rsidP="00CA3422">
      <w:pPr>
        <w:pStyle w:val="Heading3"/>
        <w:ind w:left="900"/>
      </w:pPr>
      <w:bookmarkStart w:id="120" w:name="_Ref235332096"/>
      <w:bookmarkStart w:id="121" w:name="_Toc235501532"/>
      <w:bookmarkStart w:id="122" w:name="_Toc471226207"/>
      <w:r w:rsidRPr="003662D4">
        <w:t>System Criticality and High Availability Requirements</w:t>
      </w:r>
      <w:bookmarkEnd w:id="120"/>
      <w:bookmarkEnd w:id="121"/>
      <w:bookmarkEnd w:id="122"/>
    </w:p>
    <w:p w14:paraId="5F5876A9" w14:textId="77777777" w:rsidR="00CA3422" w:rsidRPr="003662D4" w:rsidRDefault="00CA3422" w:rsidP="00CA3422">
      <w:pPr>
        <w:pStyle w:val="BodyText"/>
        <w:ind w:left="450"/>
        <w:rPr>
          <w:bCs/>
          <w:szCs w:val="24"/>
        </w:rPr>
      </w:pPr>
      <w:bookmarkStart w:id="123" w:name="_Ref235331686"/>
      <w:bookmarkStart w:id="124" w:name="_Toc235501535"/>
      <w:r w:rsidRPr="003662D4">
        <w:rPr>
          <w:bCs/>
          <w:szCs w:val="24"/>
        </w:rPr>
        <w:t xml:space="preserve">TBD </w:t>
      </w:r>
    </w:p>
    <w:p w14:paraId="5FCD11AD" w14:textId="77777777" w:rsidR="00CA3422" w:rsidRPr="003662D4" w:rsidRDefault="00CA3422" w:rsidP="00CA3422">
      <w:pPr>
        <w:pStyle w:val="Heading3"/>
        <w:ind w:left="900"/>
      </w:pPr>
      <w:bookmarkStart w:id="125" w:name="_Toc471226208"/>
      <w:r w:rsidRPr="003662D4">
        <w:t>Special Device Requirements</w:t>
      </w:r>
      <w:bookmarkEnd w:id="123"/>
      <w:bookmarkEnd w:id="124"/>
      <w:bookmarkEnd w:id="125"/>
    </w:p>
    <w:p w14:paraId="592C0358" w14:textId="77777777" w:rsidR="00CA3422" w:rsidRPr="003662D4" w:rsidRDefault="00CA3422" w:rsidP="00CA3422">
      <w:pPr>
        <w:pStyle w:val="BodyText"/>
        <w:ind w:left="450"/>
        <w:rPr>
          <w:bCs/>
          <w:szCs w:val="24"/>
        </w:rPr>
      </w:pPr>
      <w:bookmarkStart w:id="126" w:name="_Toc235501536"/>
      <w:r w:rsidRPr="003662D4">
        <w:rPr>
          <w:bCs/>
          <w:szCs w:val="24"/>
        </w:rPr>
        <w:t xml:space="preserve">TBD </w:t>
      </w:r>
    </w:p>
    <w:p w14:paraId="08893D95" w14:textId="77777777" w:rsidR="00CA3422" w:rsidRPr="003662D4" w:rsidRDefault="00CA3422" w:rsidP="00CA3422">
      <w:pPr>
        <w:pStyle w:val="Heading2"/>
      </w:pPr>
      <w:bookmarkStart w:id="127" w:name="_Toc471226209"/>
      <w:r w:rsidRPr="003662D4">
        <w:t>Legacy System Retirement</w:t>
      </w:r>
      <w:bookmarkEnd w:id="126"/>
      <w:bookmarkEnd w:id="127"/>
    </w:p>
    <w:p w14:paraId="140C4537" w14:textId="77777777" w:rsidR="00CA3422" w:rsidRPr="003662D4" w:rsidRDefault="00CA3422" w:rsidP="00CA3422">
      <w:pPr>
        <w:pStyle w:val="BodyText"/>
        <w:ind w:left="450"/>
        <w:rPr>
          <w:bCs/>
          <w:szCs w:val="24"/>
        </w:rPr>
      </w:pPr>
      <w:bookmarkStart w:id="128" w:name="_Toc235501754"/>
      <w:r w:rsidRPr="003662D4">
        <w:rPr>
          <w:bCs/>
          <w:szCs w:val="24"/>
        </w:rPr>
        <w:t xml:space="preserve">TBD </w:t>
      </w:r>
    </w:p>
    <w:p w14:paraId="1F1E6E64" w14:textId="77777777" w:rsidR="00CA3422" w:rsidRPr="003662D4" w:rsidRDefault="00CA3422" w:rsidP="00CA3422">
      <w:pPr>
        <w:pStyle w:val="Caption"/>
      </w:pPr>
      <w:r w:rsidRPr="003662D4">
        <w:lastRenderedPageBreak/>
        <w:t xml:space="preserve">Table </w:t>
      </w:r>
      <w:fldSimple w:instr=" STYLEREF 1 \s ">
        <w:r w:rsidR="00F47FB3">
          <w:rPr>
            <w:noProof/>
          </w:rPr>
          <w:t>2</w:t>
        </w:r>
      </w:fldSimple>
      <w:r w:rsidRPr="003662D4">
        <w:noBreakHyphen/>
        <w:t>5 Proposed Legacy Retirements</w:t>
      </w:r>
      <w:bookmarkEnd w:id="128"/>
    </w:p>
    <w:tbl>
      <w:tblPr>
        <w:tblW w:w="96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222"/>
        <w:gridCol w:w="3222"/>
        <w:gridCol w:w="3222"/>
      </w:tblGrid>
      <w:tr w:rsidR="00CA3422" w:rsidRPr="003662D4" w14:paraId="0449A0D9" w14:textId="77777777" w:rsidTr="00CA3422">
        <w:trPr>
          <w:trHeight w:val="590"/>
        </w:trPr>
        <w:tc>
          <w:tcPr>
            <w:tcW w:w="3222" w:type="dxa"/>
            <w:shd w:val="clear" w:color="auto" w:fill="D9D9D9"/>
          </w:tcPr>
          <w:p w14:paraId="6D7DB4B6" w14:textId="77777777" w:rsidR="00CA3422" w:rsidRPr="003662D4" w:rsidRDefault="00CA3422" w:rsidP="00CA3422">
            <w:pPr>
              <w:pStyle w:val="TableHeading"/>
            </w:pPr>
            <w:bookmarkStart w:id="129" w:name="ColumnTitle_10"/>
            <w:bookmarkEnd w:id="129"/>
            <w:r w:rsidRPr="003662D4">
              <w:t>Legacy System or Legacy System Component</w:t>
            </w:r>
          </w:p>
        </w:tc>
        <w:tc>
          <w:tcPr>
            <w:tcW w:w="3222" w:type="dxa"/>
            <w:shd w:val="clear" w:color="auto" w:fill="D9D9D9"/>
          </w:tcPr>
          <w:p w14:paraId="0A8AA7C7" w14:textId="77777777" w:rsidR="00CA3422" w:rsidRPr="003662D4" w:rsidRDefault="00CA3422" w:rsidP="00CA3422">
            <w:pPr>
              <w:pStyle w:val="TableHeading"/>
            </w:pPr>
            <w:r w:rsidRPr="003662D4">
              <w:t xml:space="preserve">Retired or Workload Reduced </w:t>
            </w:r>
          </w:p>
        </w:tc>
        <w:tc>
          <w:tcPr>
            <w:tcW w:w="3222" w:type="dxa"/>
            <w:shd w:val="clear" w:color="auto" w:fill="D9D9D9"/>
          </w:tcPr>
          <w:p w14:paraId="045321F0" w14:textId="77777777" w:rsidR="00CA3422" w:rsidRPr="003662D4" w:rsidRDefault="00CA3422" w:rsidP="00CA3422">
            <w:pPr>
              <w:pStyle w:val="TableHeading"/>
            </w:pPr>
            <w:r w:rsidRPr="003662D4">
              <w:t>If Workload Reduced – How Much</w:t>
            </w:r>
          </w:p>
        </w:tc>
      </w:tr>
      <w:tr w:rsidR="00CA3422" w:rsidRPr="003662D4" w14:paraId="21FF07E9" w14:textId="77777777" w:rsidTr="00CA3422">
        <w:trPr>
          <w:trHeight w:val="304"/>
        </w:trPr>
        <w:tc>
          <w:tcPr>
            <w:tcW w:w="3222" w:type="dxa"/>
          </w:tcPr>
          <w:p w14:paraId="17AC6233" w14:textId="77777777" w:rsidR="00CA3422" w:rsidRPr="003662D4" w:rsidRDefault="00CA3422" w:rsidP="00CA3422">
            <w:pPr>
              <w:pStyle w:val="TableText"/>
            </w:pPr>
          </w:p>
        </w:tc>
        <w:tc>
          <w:tcPr>
            <w:tcW w:w="3222" w:type="dxa"/>
          </w:tcPr>
          <w:p w14:paraId="4B400F4D" w14:textId="77777777" w:rsidR="00CA3422" w:rsidRPr="003662D4" w:rsidRDefault="00CA3422" w:rsidP="00CA3422">
            <w:pPr>
              <w:pStyle w:val="TableText"/>
            </w:pPr>
          </w:p>
        </w:tc>
        <w:tc>
          <w:tcPr>
            <w:tcW w:w="3222" w:type="dxa"/>
          </w:tcPr>
          <w:p w14:paraId="7397CF77" w14:textId="77777777" w:rsidR="00CA3422" w:rsidRPr="003662D4" w:rsidRDefault="00CA3422" w:rsidP="00CA3422">
            <w:pPr>
              <w:pStyle w:val="TableText"/>
            </w:pPr>
          </w:p>
        </w:tc>
      </w:tr>
    </w:tbl>
    <w:p w14:paraId="4FDF3CE7" w14:textId="77777777" w:rsidR="00CA3422" w:rsidRPr="003662D4" w:rsidRDefault="00CA3422" w:rsidP="00CA3422">
      <w:pPr>
        <w:pStyle w:val="BodyText"/>
        <w:rPr>
          <w:lang w:eastAsia="en-US"/>
        </w:rPr>
      </w:pPr>
      <w:bookmarkStart w:id="130" w:name="_Toc235501537"/>
      <w:bookmarkEnd w:id="9"/>
      <w:bookmarkEnd w:id="10"/>
    </w:p>
    <w:p w14:paraId="423039CB" w14:textId="77777777" w:rsidR="00CA3422" w:rsidRPr="003662D4" w:rsidRDefault="00CA3422" w:rsidP="00CA3422">
      <w:pPr>
        <w:rPr>
          <w:rFonts w:eastAsia="MS Mincho"/>
          <w:sz w:val="24"/>
          <w:szCs w:val="22"/>
        </w:rPr>
      </w:pPr>
      <w:r w:rsidRPr="003662D4">
        <w:br w:type="page"/>
      </w:r>
    </w:p>
    <w:p w14:paraId="4F25EC59" w14:textId="77777777" w:rsidR="00CA3422" w:rsidRPr="003662D4" w:rsidRDefault="00CA3422" w:rsidP="00CA3422">
      <w:pPr>
        <w:pStyle w:val="Heading1"/>
        <w:keepLines/>
        <w:tabs>
          <w:tab w:val="num" w:pos="432"/>
          <w:tab w:val="left" w:pos="720"/>
          <w:tab w:val="left" w:pos="1440"/>
          <w:tab w:val="left" w:pos="2160"/>
          <w:tab w:val="right" w:pos="8640"/>
        </w:tabs>
        <w:autoSpaceDE/>
        <w:autoSpaceDN/>
        <w:adjustRightInd/>
        <w:spacing w:before="240" w:after="240"/>
        <w:ind w:left="432" w:hanging="432"/>
      </w:pPr>
      <w:bookmarkStart w:id="131" w:name="_Toc471226210"/>
      <w:r w:rsidRPr="003662D4">
        <w:lastRenderedPageBreak/>
        <w:t>Conceptual Design</w:t>
      </w:r>
      <w:bookmarkEnd w:id="130"/>
      <w:bookmarkEnd w:id="131"/>
    </w:p>
    <w:p w14:paraId="7CE8F6BC" w14:textId="77777777" w:rsidR="00CA3422" w:rsidRPr="003662D4" w:rsidRDefault="00CA3422" w:rsidP="00CA3422">
      <w:pPr>
        <w:pStyle w:val="Heading2"/>
      </w:pPr>
      <w:bookmarkStart w:id="132" w:name="_Toc235501538"/>
      <w:bookmarkStart w:id="133" w:name="_Toc471226211"/>
      <w:r w:rsidRPr="003662D4">
        <w:t>Conceptual Application Design</w:t>
      </w:r>
      <w:bookmarkEnd w:id="132"/>
      <w:bookmarkEnd w:id="133"/>
    </w:p>
    <w:p w14:paraId="104E736D" w14:textId="77777777" w:rsidR="00CA3422" w:rsidRPr="003662D4" w:rsidRDefault="00CA3422" w:rsidP="00CA3422">
      <w:pPr>
        <w:pStyle w:val="Heading3"/>
        <w:ind w:left="900"/>
      </w:pPr>
      <w:bookmarkStart w:id="134" w:name="_Toc219728916"/>
      <w:bookmarkStart w:id="135" w:name="_Toc221116657"/>
      <w:bookmarkStart w:id="136" w:name="_Toc221189680"/>
      <w:bookmarkStart w:id="137" w:name="_Toc221200539"/>
      <w:bookmarkStart w:id="138" w:name="_Toc221291826"/>
      <w:bookmarkStart w:id="139" w:name="_Toc222032957"/>
      <w:bookmarkStart w:id="140" w:name="_Ref232590702"/>
      <w:bookmarkStart w:id="141" w:name="_Ref232590711"/>
      <w:bookmarkStart w:id="142" w:name="_Ref235379142"/>
      <w:bookmarkStart w:id="143" w:name="_Toc235501539"/>
      <w:bookmarkStart w:id="144" w:name="_Toc471226212"/>
      <w:r w:rsidRPr="003662D4">
        <w:t>Application Context</w:t>
      </w:r>
      <w:bookmarkEnd w:id="134"/>
      <w:bookmarkEnd w:id="135"/>
      <w:bookmarkEnd w:id="136"/>
      <w:bookmarkEnd w:id="137"/>
      <w:bookmarkEnd w:id="138"/>
      <w:bookmarkEnd w:id="139"/>
      <w:bookmarkEnd w:id="140"/>
      <w:bookmarkEnd w:id="141"/>
      <w:bookmarkEnd w:id="142"/>
      <w:bookmarkEnd w:id="143"/>
      <w:bookmarkEnd w:id="144"/>
    </w:p>
    <w:p w14:paraId="2CAECA15" w14:textId="53A15108" w:rsidR="00CA3422" w:rsidRPr="003662D4" w:rsidRDefault="00CA3422" w:rsidP="00CA3422">
      <w:pPr>
        <w:pStyle w:val="Figure"/>
      </w:pPr>
      <w:bookmarkStart w:id="145" w:name="_Ref221118344"/>
      <w:bookmarkStart w:id="146" w:name="_Toc221189839"/>
      <w:bookmarkStart w:id="147" w:name="_Toc221201088"/>
      <w:bookmarkStart w:id="148" w:name="_Toc222032980"/>
      <w:bookmarkStart w:id="149" w:name="_Toc235501646"/>
      <w:r w:rsidRPr="003662D4">
        <w:t xml:space="preserve">Figure </w:t>
      </w:r>
      <w:fldSimple w:instr=" STYLEREF 1 \s ">
        <w:r w:rsidR="00F47FB3">
          <w:rPr>
            <w:noProof/>
          </w:rPr>
          <w:t>3</w:t>
        </w:r>
      </w:fldSimple>
      <w:r w:rsidRPr="003662D4">
        <w:noBreakHyphen/>
      </w:r>
      <w:fldSimple w:instr=" SEQ Figure \* ARABIC \s 1 ">
        <w:r w:rsidR="00F47FB3">
          <w:rPr>
            <w:noProof/>
          </w:rPr>
          <w:t>1</w:t>
        </w:r>
      </w:fldSimple>
      <w:r w:rsidRPr="003662D4">
        <w:t xml:space="preserve"> </w:t>
      </w:r>
      <w:r w:rsidR="00834A95" w:rsidRPr="003662D4">
        <w:t>21-686c</w:t>
      </w:r>
      <w:r w:rsidRPr="003662D4">
        <w:t>Form Submission Service 1.0 Context Diagram</w:t>
      </w:r>
    </w:p>
    <w:p w14:paraId="306D32EE" w14:textId="326ECC71" w:rsidR="00800934" w:rsidRPr="003662D4" w:rsidRDefault="00D10380" w:rsidP="00054B4B">
      <w:pPr>
        <w:pBdr>
          <w:top w:val="single" w:sz="4" w:space="1" w:color="auto"/>
          <w:left w:val="single" w:sz="4" w:space="0" w:color="auto"/>
          <w:bottom w:val="single" w:sz="4" w:space="1" w:color="auto"/>
          <w:right w:val="single" w:sz="4" w:space="4" w:color="auto"/>
        </w:pBdr>
      </w:pPr>
      <w:r>
        <w:rPr>
          <w:noProof/>
        </w:rPr>
        <w:object w:dxaOrig="15030" w:dyaOrig="12094" w14:anchorId="03872B98">
          <v:shape id="_x0000_i1032" type="#_x0000_t75" alt="" style="width:466.8pt;height:376pt;mso-width-percent:0;mso-height-percent:0;mso-width-percent:0;mso-height-percent:0" o:ole="">
            <v:imagedata r:id="rId18" o:title=""/>
          </v:shape>
          <o:OLEObject Type="Embed" ProgID="Visio.Drawing.11" ShapeID="_x0000_i1032" DrawAspect="Content" ObjectID="_1587562794" r:id="rId19"/>
        </w:object>
      </w:r>
    </w:p>
    <w:bookmarkEnd w:id="145"/>
    <w:p w14:paraId="06234348" w14:textId="4C8FF2A3" w:rsidR="00375D26" w:rsidRPr="003662D4" w:rsidRDefault="00CA3422" w:rsidP="00375D26">
      <w:pPr>
        <w:pStyle w:val="BodyText"/>
        <w:rPr>
          <w:b/>
          <w:lang w:eastAsia="en-US"/>
        </w:rPr>
      </w:pPr>
      <w:r w:rsidRPr="003662D4">
        <w:rPr>
          <w:lang w:eastAsia="en-US"/>
        </w:rPr>
        <w:t xml:space="preserve">The diagram above outlines the </w:t>
      </w:r>
      <w:r w:rsidR="00516EDD" w:rsidRPr="003662D4">
        <w:t xml:space="preserve">FSS </w:t>
      </w:r>
      <w:r w:rsidRPr="003662D4">
        <w:rPr>
          <w:lang w:eastAsia="en-US"/>
        </w:rPr>
        <w:t>context diagram. Each flow</w:t>
      </w:r>
      <w:r w:rsidR="00375D26" w:rsidRPr="003662D4">
        <w:rPr>
          <w:lang w:eastAsia="en-US"/>
        </w:rPr>
        <w:t xml:space="preserve"> including the </w:t>
      </w:r>
      <w:r w:rsidR="00375D26" w:rsidRPr="003662D4">
        <w:t>numbered circles verbiage</w:t>
      </w:r>
      <w:r w:rsidRPr="003662D4">
        <w:rPr>
          <w:lang w:eastAsia="en-US"/>
        </w:rPr>
        <w:t xml:space="preserve"> is described in </w:t>
      </w:r>
      <w:r w:rsidR="00375D26" w:rsidRPr="003662D4">
        <w:t xml:space="preserve">section </w:t>
      </w:r>
      <w:r w:rsidR="00375D26" w:rsidRPr="003662D4">
        <w:rPr>
          <w:b/>
        </w:rPr>
        <w:fldChar w:fldCharType="begin"/>
      </w:r>
      <w:r w:rsidR="00375D26" w:rsidRPr="003662D4">
        <w:rPr>
          <w:b/>
        </w:rPr>
        <w:instrText xml:space="preserve"> REF _Ref441060753 \r \h  \* MERGEFORMAT </w:instrText>
      </w:r>
      <w:r w:rsidR="00375D26" w:rsidRPr="003662D4">
        <w:rPr>
          <w:b/>
        </w:rPr>
      </w:r>
      <w:r w:rsidR="00375D26" w:rsidRPr="003662D4">
        <w:rPr>
          <w:b/>
        </w:rPr>
        <w:fldChar w:fldCharType="separate"/>
      </w:r>
      <w:r w:rsidR="00F47FB3">
        <w:rPr>
          <w:b/>
        </w:rPr>
        <w:t>7.5</w:t>
      </w:r>
      <w:r w:rsidR="00375D26" w:rsidRPr="003662D4">
        <w:rPr>
          <w:b/>
        </w:rPr>
        <w:fldChar w:fldCharType="end"/>
      </w:r>
      <w:r w:rsidR="00375D26" w:rsidRPr="003662D4">
        <w:rPr>
          <w:b/>
        </w:rPr>
        <w:t xml:space="preserve"> </w:t>
      </w:r>
      <w:r w:rsidR="00375D26" w:rsidRPr="003662D4">
        <w:rPr>
          <w:b/>
        </w:rPr>
        <w:fldChar w:fldCharType="begin"/>
      </w:r>
      <w:r w:rsidR="00375D26" w:rsidRPr="003662D4">
        <w:rPr>
          <w:b/>
        </w:rPr>
        <w:instrText xml:space="preserve"> REF _Ref441060759 \h  \* MERGEFORMAT </w:instrText>
      </w:r>
      <w:r w:rsidR="00375D26" w:rsidRPr="003662D4">
        <w:rPr>
          <w:b/>
        </w:rPr>
      </w:r>
      <w:r w:rsidR="00375D26" w:rsidRPr="003662D4">
        <w:rPr>
          <w:b/>
        </w:rPr>
        <w:fldChar w:fldCharType="separate"/>
      </w:r>
      <w:r w:rsidR="00F47FB3" w:rsidRPr="00F47FB3">
        <w:rPr>
          <w:b/>
        </w:rPr>
        <w:t>Submit Form Flow Context</w:t>
      </w:r>
      <w:r w:rsidR="00375D26" w:rsidRPr="003662D4">
        <w:rPr>
          <w:b/>
        </w:rPr>
        <w:fldChar w:fldCharType="end"/>
      </w:r>
    </w:p>
    <w:bookmarkEnd w:id="146"/>
    <w:bookmarkEnd w:id="147"/>
    <w:bookmarkEnd w:id="148"/>
    <w:bookmarkEnd w:id="149"/>
    <w:p w14:paraId="7446BF76" w14:textId="77777777" w:rsidR="00CA3422" w:rsidRPr="003662D4" w:rsidRDefault="00CA3422" w:rsidP="00CA3422">
      <w:r w:rsidRPr="003662D4">
        <w:br w:type="page"/>
      </w:r>
    </w:p>
    <w:p w14:paraId="592BF97E" w14:textId="77777777" w:rsidR="00CA3422" w:rsidRPr="003662D4" w:rsidRDefault="00CA3422" w:rsidP="00CA3422">
      <w:pPr>
        <w:pStyle w:val="Heading3"/>
        <w:ind w:left="900"/>
      </w:pPr>
      <w:bookmarkStart w:id="150" w:name="_Toc471226213"/>
      <w:r w:rsidRPr="003662D4">
        <w:lastRenderedPageBreak/>
        <w:t>Dependency Model</w:t>
      </w:r>
      <w:bookmarkEnd w:id="150"/>
    </w:p>
    <w:p w14:paraId="070F38B5" w14:textId="7CE670DC" w:rsidR="00CA3422" w:rsidRPr="003662D4" w:rsidRDefault="00CA3422" w:rsidP="00CA3422">
      <w:pPr>
        <w:pStyle w:val="Caption"/>
      </w:pPr>
      <w:r w:rsidRPr="003662D4">
        <w:t xml:space="preserve">Figure </w:t>
      </w:r>
      <w:fldSimple w:instr=" STYLEREF 1 \s ">
        <w:r w:rsidR="00F47FB3">
          <w:rPr>
            <w:noProof/>
          </w:rPr>
          <w:t>3</w:t>
        </w:r>
      </w:fldSimple>
      <w:r w:rsidRPr="003662D4">
        <w:noBreakHyphen/>
        <w:t xml:space="preserve">2 </w:t>
      </w:r>
      <w:r w:rsidR="00834A95" w:rsidRPr="003662D4">
        <w:t>21-686c</w:t>
      </w:r>
      <w:r w:rsidRPr="003662D4">
        <w:t>Form Submission Service Co</w:t>
      </w:r>
      <w:r w:rsidRPr="003662D4">
        <w:rPr>
          <w:b w:val="0"/>
        </w:rPr>
        <w:t>n</w:t>
      </w:r>
      <w:r w:rsidRPr="003662D4">
        <w:t>figuration Dependency Model</w:t>
      </w:r>
    </w:p>
    <w:p w14:paraId="2F849698" w14:textId="566CAC5A" w:rsidR="00232720" w:rsidRPr="003662D4" w:rsidRDefault="00D10380" w:rsidP="00232720">
      <w:pPr>
        <w:pBdr>
          <w:top w:val="single" w:sz="4" w:space="1" w:color="auto"/>
          <w:left w:val="single" w:sz="4" w:space="4" w:color="auto"/>
          <w:bottom w:val="single" w:sz="4" w:space="1" w:color="auto"/>
          <w:right w:val="single" w:sz="4" w:space="4" w:color="auto"/>
        </w:pBdr>
      </w:pPr>
      <w:r>
        <w:rPr>
          <w:noProof/>
        </w:rPr>
        <w:object w:dxaOrig="12431" w:dyaOrig="7728" w14:anchorId="10077282">
          <v:shape id="_x0000_i1031" type="#_x0000_t75" alt="" style="width:466.8pt;height:289.2pt;mso-width-percent:0;mso-height-percent:0;mso-width-percent:0;mso-height-percent:0" o:ole="">
            <v:imagedata r:id="rId20" o:title=""/>
          </v:shape>
          <o:OLEObject Type="Embed" ProgID="Visio.Drawing.11" ShapeID="_x0000_i1031" DrawAspect="Content" ObjectID="_1587562795" r:id="rId21"/>
        </w:object>
      </w:r>
    </w:p>
    <w:p w14:paraId="6647E5AB" w14:textId="40F55CCB" w:rsidR="00CA3422" w:rsidRPr="003662D4" w:rsidRDefault="00CA3422" w:rsidP="00232720">
      <w:pPr>
        <w:pStyle w:val="Heading3"/>
      </w:pPr>
      <w:r w:rsidRPr="003662D4">
        <w:br w:type="page"/>
      </w:r>
      <w:bookmarkStart w:id="151" w:name="_Toc221116658"/>
      <w:bookmarkStart w:id="152" w:name="_Toc221189681"/>
      <w:bookmarkStart w:id="153" w:name="_Toc221200540"/>
      <w:bookmarkStart w:id="154" w:name="_Toc221291827"/>
      <w:bookmarkStart w:id="155" w:name="_Toc222032958"/>
      <w:bookmarkStart w:id="156" w:name="_Toc235501540"/>
      <w:bookmarkStart w:id="157" w:name="_Ref441038886"/>
      <w:bookmarkStart w:id="158" w:name="_Ref441038892"/>
      <w:bookmarkStart w:id="159" w:name="_Ref441131471"/>
      <w:bookmarkStart w:id="160" w:name="_Toc471226214"/>
      <w:r w:rsidRPr="003662D4">
        <w:lastRenderedPageBreak/>
        <w:t>High Level Application Design</w:t>
      </w:r>
      <w:bookmarkEnd w:id="151"/>
      <w:bookmarkEnd w:id="152"/>
      <w:bookmarkEnd w:id="153"/>
      <w:bookmarkEnd w:id="154"/>
      <w:bookmarkEnd w:id="155"/>
      <w:bookmarkEnd w:id="156"/>
      <w:bookmarkEnd w:id="157"/>
      <w:bookmarkEnd w:id="158"/>
      <w:bookmarkEnd w:id="159"/>
      <w:bookmarkEnd w:id="160"/>
    </w:p>
    <w:p w14:paraId="6F42C602" w14:textId="22FEA44C" w:rsidR="00CA3422" w:rsidRPr="003662D4" w:rsidRDefault="00CA3422" w:rsidP="00CA3422">
      <w:pPr>
        <w:pStyle w:val="Caption"/>
      </w:pPr>
      <w:r w:rsidRPr="003662D4">
        <w:t xml:space="preserve">Figure </w:t>
      </w:r>
      <w:fldSimple w:instr=" STYLEREF 1 \s ">
        <w:r w:rsidR="00F47FB3">
          <w:rPr>
            <w:noProof/>
          </w:rPr>
          <w:t>3</w:t>
        </w:r>
      </w:fldSimple>
      <w:r w:rsidRPr="003662D4">
        <w:noBreakHyphen/>
        <w:t xml:space="preserve">3 </w:t>
      </w:r>
      <w:r w:rsidR="00834A95" w:rsidRPr="003662D4">
        <w:t>21-686c</w:t>
      </w:r>
      <w:r w:rsidRPr="003662D4">
        <w:t>Form Submission Service Collaboration Diagram</w:t>
      </w:r>
    </w:p>
    <w:p w14:paraId="1AABF35A" w14:textId="6192287C" w:rsidR="00986714" w:rsidRPr="003662D4" w:rsidRDefault="00D10380" w:rsidP="00A73815">
      <w:pPr>
        <w:pStyle w:val="BodyText"/>
        <w:pBdr>
          <w:top w:val="single" w:sz="4" w:space="1" w:color="auto"/>
          <w:left w:val="single" w:sz="4" w:space="4" w:color="auto"/>
          <w:bottom w:val="single" w:sz="4" w:space="1" w:color="auto"/>
          <w:right w:val="single" w:sz="4" w:space="4" w:color="auto"/>
        </w:pBdr>
      </w:pPr>
      <w:r>
        <w:rPr>
          <w:noProof/>
        </w:rPr>
        <w:object w:dxaOrig="24884" w:dyaOrig="7694" w14:anchorId="7E685E53">
          <v:shape id="_x0000_i1030" type="#_x0000_t75" alt="" style="width:468pt;height:145.2pt;mso-width-percent:0;mso-height-percent:0;mso-width-percent:0;mso-height-percent:0" o:ole="">
            <v:imagedata r:id="rId22" o:title=""/>
          </v:shape>
          <o:OLEObject Type="Embed" ProgID="Visio.Drawing.11" ShapeID="_x0000_i1030" DrawAspect="Content" ObjectID="_1587562796" r:id="rId23"/>
        </w:object>
      </w:r>
    </w:p>
    <w:p w14:paraId="4639B8A0" w14:textId="524CFA7B" w:rsidR="00CA3422" w:rsidRPr="003662D4" w:rsidRDefault="00D12AA5" w:rsidP="00CA3422">
      <w:pPr>
        <w:pStyle w:val="Heading4"/>
        <w:tabs>
          <w:tab w:val="clear" w:pos="1800"/>
          <w:tab w:val="num" w:pos="1710"/>
        </w:tabs>
        <w:ind w:left="1170"/>
      </w:pPr>
      <w:r w:rsidRPr="003662D4">
        <w:t>EFSS Processing Flow</w:t>
      </w:r>
    </w:p>
    <w:p w14:paraId="7963D980" w14:textId="020D00D5" w:rsidR="00CA3422" w:rsidRPr="003662D4" w:rsidRDefault="00CA3422" w:rsidP="00CA3422">
      <w:pPr>
        <w:autoSpaceDE w:val="0"/>
        <w:autoSpaceDN w:val="0"/>
        <w:adjustRightInd w:val="0"/>
        <w:spacing w:line="288" w:lineRule="auto"/>
        <w:rPr>
          <w:color w:val="000000"/>
          <w:sz w:val="24"/>
        </w:rPr>
      </w:pPr>
      <w:r w:rsidRPr="003662D4">
        <w:rPr>
          <w:rFonts w:ascii="Calibri" w:hAnsi="Calibri" w:cs="Calibri"/>
          <w:color w:val="000000"/>
          <w:sz w:val="24"/>
        </w:rPr>
        <w:t xml:space="preserve">A1. </w:t>
      </w:r>
      <w:r w:rsidRPr="003662D4">
        <w:rPr>
          <w:color w:val="000000"/>
          <w:sz w:val="24"/>
        </w:rPr>
        <w:t>Veteran and representative complete Claim documentation</w:t>
      </w:r>
      <w:r w:rsidR="007147E2" w:rsidRPr="003662D4">
        <w:rPr>
          <w:color w:val="000000"/>
          <w:sz w:val="24"/>
        </w:rPr>
        <w:t xml:space="preserve"> from</w:t>
      </w:r>
      <w:r w:rsidRPr="003662D4">
        <w:rPr>
          <w:color w:val="000000"/>
          <w:sz w:val="24"/>
        </w:rPr>
        <w:t xml:space="preserve"> exter</w:t>
      </w:r>
      <w:r w:rsidR="007147E2" w:rsidRPr="003662D4">
        <w:rPr>
          <w:color w:val="000000"/>
          <w:sz w:val="24"/>
        </w:rPr>
        <w:t>nal Form Submission Application</w:t>
      </w:r>
    </w:p>
    <w:p w14:paraId="069BF612" w14:textId="2A60240A" w:rsidR="00CA3422" w:rsidRPr="003662D4" w:rsidRDefault="00CA3422" w:rsidP="00CA3422">
      <w:pPr>
        <w:autoSpaceDE w:val="0"/>
        <w:autoSpaceDN w:val="0"/>
        <w:adjustRightInd w:val="0"/>
        <w:spacing w:line="288" w:lineRule="auto"/>
        <w:rPr>
          <w:color w:val="000000"/>
          <w:sz w:val="24"/>
        </w:rPr>
      </w:pPr>
      <w:r w:rsidRPr="003662D4">
        <w:rPr>
          <w:color w:val="000000"/>
          <w:sz w:val="24"/>
        </w:rPr>
        <w:t xml:space="preserve">A2. </w:t>
      </w:r>
      <w:r w:rsidR="00BF1C84" w:rsidRPr="003662D4">
        <w:rPr>
          <w:color w:val="000000"/>
          <w:sz w:val="24"/>
        </w:rPr>
        <w:t xml:space="preserve">External Form Submission Application </w:t>
      </w:r>
      <w:r w:rsidRPr="003662D4">
        <w:rPr>
          <w:color w:val="000000"/>
          <w:sz w:val="24"/>
        </w:rPr>
        <w:t>submits form with submission manifest to Electronic Form Submission Service</w:t>
      </w:r>
    </w:p>
    <w:p w14:paraId="283BB9AD" w14:textId="77777777" w:rsidR="00CA3422" w:rsidRPr="003662D4" w:rsidRDefault="00CA3422" w:rsidP="00CA3422">
      <w:pPr>
        <w:autoSpaceDE w:val="0"/>
        <w:autoSpaceDN w:val="0"/>
        <w:adjustRightInd w:val="0"/>
        <w:spacing w:line="288" w:lineRule="auto"/>
        <w:rPr>
          <w:color w:val="000000"/>
          <w:sz w:val="24"/>
        </w:rPr>
      </w:pPr>
      <w:r w:rsidRPr="003662D4">
        <w:rPr>
          <w:color w:val="000000"/>
          <w:sz w:val="24"/>
        </w:rPr>
        <w:t xml:space="preserve">A3. Electronic Form Submission Service saves Form </w:t>
      </w:r>
    </w:p>
    <w:p w14:paraId="164EF0FA" w14:textId="52C1A18B" w:rsidR="00CA3422" w:rsidRPr="003662D4" w:rsidRDefault="00CA3422" w:rsidP="00CA3422">
      <w:pPr>
        <w:autoSpaceDE w:val="0"/>
        <w:autoSpaceDN w:val="0"/>
        <w:adjustRightInd w:val="0"/>
        <w:spacing w:line="288" w:lineRule="auto"/>
        <w:rPr>
          <w:color w:val="000000"/>
          <w:sz w:val="24"/>
        </w:rPr>
      </w:pPr>
      <w:r w:rsidRPr="003662D4">
        <w:rPr>
          <w:color w:val="000000"/>
          <w:sz w:val="24"/>
        </w:rPr>
        <w:t xml:space="preserve">A4. </w:t>
      </w:r>
      <w:r w:rsidR="00BF1C84" w:rsidRPr="003662D4">
        <w:rPr>
          <w:color w:val="000000"/>
          <w:sz w:val="24"/>
        </w:rPr>
        <w:t xml:space="preserve">External Form Submission Application </w:t>
      </w:r>
      <w:r w:rsidRPr="003662D4">
        <w:rPr>
          <w:color w:val="000000"/>
          <w:sz w:val="24"/>
        </w:rPr>
        <w:t xml:space="preserve">submits attachment to EFSS </w:t>
      </w:r>
    </w:p>
    <w:p w14:paraId="6D7F531A" w14:textId="77777777" w:rsidR="00CA3422" w:rsidRPr="003662D4" w:rsidRDefault="00CA3422" w:rsidP="00CA3422">
      <w:pPr>
        <w:autoSpaceDE w:val="0"/>
        <w:autoSpaceDN w:val="0"/>
        <w:adjustRightInd w:val="0"/>
        <w:spacing w:line="288" w:lineRule="auto"/>
        <w:rPr>
          <w:color w:val="000000"/>
          <w:sz w:val="24"/>
        </w:rPr>
      </w:pPr>
      <w:r w:rsidRPr="003662D4">
        <w:rPr>
          <w:color w:val="000000"/>
          <w:sz w:val="24"/>
        </w:rPr>
        <w:t>A5. Electronic Form Submission Service saves Attachment</w:t>
      </w:r>
    </w:p>
    <w:p w14:paraId="48A3F3B2" w14:textId="3F759F4E" w:rsidR="00CA3422" w:rsidRPr="003662D4" w:rsidRDefault="00CA3422" w:rsidP="00CA3422">
      <w:pPr>
        <w:autoSpaceDE w:val="0"/>
        <w:autoSpaceDN w:val="0"/>
        <w:adjustRightInd w:val="0"/>
        <w:spacing w:line="288" w:lineRule="auto"/>
        <w:rPr>
          <w:color w:val="000000"/>
          <w:sz w:val="24"/>
        </w:rPr>
      </w:pPr>
      <w:r w:rsidRPr="003662D4">
        <w:rPr>
          <w:color w:val="000000"/>
          <w:sz w:val="24"/>
        </w:rPr>
        <w:t>Steps A4-A5</w:t>
      </w:r>
      <w:r w:rsidR="006E169F" w:rsidRPr="003662D4">
        <w:rPr>
          <w:color w:val="000000"/>
          <w:sz w:val="24"/>
        </w:rPr>
        <w:t xml:space="preserve"> repeat for each document</w:t>
      </w:r>
    </w:p>
    <w:p w14:paraId="54C8D931" w14:textId="4204AABC" w:rsidR="00CA3422" w:rsidRPr="003662D4" w:rsidRDefault="007147E2" w:rsidP="00CA3422">
      <w:pPr>
        <w:autoSpaceDE w:val="0"/>
        <w:autoSpaceDN w:val="0"/>
        <w:adjustRightInd w:val="0"/>
        <w:spacing w:line="288" w:lineRule="auto"/>
        <w:rPr>
          <w:color w:val="000000"/>
          <w:sz w:val="24"/>
        </w:rPr>
      </w:pPr>
      <w:r w:rsidRPr="003662D4">
        <w:rPr>
          <w:color w:val="000000"/>
          <w:sz w:val="24"/>
        </w:rPr>
        <w:t>A</w:t>
      </w:r>
      <w:r w:rsidR="00986714" w:rsidRPr="003662D4">
        <w:rPr>
          <w:color w:val="000000"/>
          <w:sz w:val="24"/>
        </w:rPr>
        <w:t>6</w:t>
      </w:r>
      <w:r w:rsidRPr="003662D4">
        <w:rPr>
          <w:color w:val="000000"/>
          <w:sz w:val="24"/>
        </w:rPr>
        <w:t>. Send</w:t>
      </w:r>
      <w:r w:rsidR="00CA3422" w:rsidRPr="003662D4">
        <w:rPr>
          <w:color w:val="000000"/>
          <w:sz w:val="24"/>
        </w:rPr>
        <w:t xml:space="preserve"> </w:t>
      </w:r>
      <w:r w:rsidR="00834A95" w:rsidRPr="003662D4">
        <w:rPr>
          <w:color w:val="000000"/>
          <w:sz w:val="24"/>
        </w:rPr>
        <w:t>21-686c</w:t>
      </w:r>
      <w:r w:rsidR="00CA3422" w:rsidRPr="003662D4">
        <w:rPr>
          <w:color w:val="000000"/>
          <w:sz w:val="24"/>
        </w:rPr>
        <w:t xml:space="preserve">form to </w:t>
      </w:r>
      <w:r w:rsidR="00834A95" w:rsidRPr="003662D4">
        <w:rPr>
          <w:color w:val="000000"/>
          <w:sz w:val="24"/>
        </w:rPr>
        <w:t>21-686c</w:t>
      </w:r>
      <w:r w:rsidR="00CA3422" w:rsidRPr="003662D4">
        <w:rPr>
          <w:color w:val="000000"/>
          <w:sz w:val="24"/>
        </w:rPr>
        <w:t>Submission service</w:t>
      </w:r>
    </w:p>
    <w:p w14:paraId="122404BC" w14:textId="772458F3" w:rsidR="00CE2519" w:rsidRPr="003662D4" w:rsidRDefault="00CE2519" w:rsidP="00CA3422">
      <w:pPr>
        <w:autoSpaceDE w:val="0"/>
        <w:autoSpaceDN w:val="0"/>
        <w:adjustRightInd w:val="0"/>
        <w:spacing w:line="288" w:lineRule="auto"/>
        <w:rPr>
          <w:color w:val="000000"/>
          <w:sz w:val="24"/>
        </w:rPr>
      </w:pPr>
      <w:r w:rsidRPr="003662D4">
        <w:rPr>
          <w:color w:val="000000"/>
          <w:sz w:val="24"/>
        </w:rPr>
        <w:t xml:space="preserve">A7. </w:t>
      </w:r>
      <w:r w:rsidRPr="003662D4">
        <w:rPr>
          <w:szCs w:val="22"/>
        </w:rPr>
        <w:t xml:space="preserve">EFSS Insert PAI Report </w:t>
      </w:r>
      <w:r w:rsidR="004016E3" w:rsidRPr="003662D4">
        <w:rPr>
          <w:szCs w:val="22"/>
        </w:rPr>
        <w:t>D</w:t>
      </w:r>
      <w:r w:rsidRPr="003662D4">
        <w:rPr>
          <w:szCs w:val="22"/>
        </w:rPr>
        <w:t>ata using BGS:Pai WebService</w:t>
      </w:r>
    </w:p>
    <w:p w14:paraId="38410B5C" w14:textId="2DDD6ED1" w:rsidR="00CA3422" w:rsidRPr="003662D4" w:rsidRDefault="00834A95" w:rsidP="00CA3422">
      <w:pPr>
        <w:pStyle w:val="Heading4"/>
        <w:tabs>
          <w:tab w:val="clear" w:pos="1800"/>
          <w:tab w:val="num" w:pos="1620"/>
        </w:tabs>
        <w:ind w:left="990"/>
      </w:pPr>
      <w:r w:rsidRPr="003662D4">
        <w:t>21-686c</w:t>
      </w:r>
      <w:r w:rsidR="00A215C6" w:rsidRPr="003662D4">
        <w:t xml:space="preserve"> </w:t>
      </w:r>
      <w:r w:rsidR="00D12AA5" w:rsidRPr="003662D4">
        <w:t>FSS Processing Flow</w:t>
      </w:r>
    </w:p>
    <w:p w14:paraId="325DAB1B" w14:textId="047EE559" w:rsidR="00CA3422" w:rsidRPr="003662D4" w:rsidRDefault="00CA3422" w:rsidP="00CA3422">
      <w:pPr>
        <w:autoSpaceDE w:val="0"/>
        <w:autoSpaceDN w:val="0"/>
        <w:adjustRightInd w:val="0"/>
        <w:spacing w:line="288" w:lineRule="auto"/>
        <w:rPr>
          <w:sz w:val="24"/>
        </w:rPr>
      </w:pPr>
      <w:r w:rsidRPr="003662D4">
        <w:rPr>
          <w:sz w:val="24"/>
        </w:rPr>
        <w:t>B1. FSS receives Form</w:t>
      </w:r>
    </w:p>
    <w:p w14:paraId="397E48E6" w14:textId="491442AB" w:rsidR="006A5A15" w:rsidRPr="003662D4" w:rsidRDefault="006A5A15" w:rsidP="006A5A15">
      <w:pPr>
        <w:autoSpaceDE w:val="0"/>
        <w:autoSpaceDN w:val="0"/>
        <w:adjustRightInd w:val="0"/>
        <w:spacing w:line="288" w:lineRule="auto"/>
        <w:rPr>
          <w:sz w:val="24"/>
        </w:rPr>
      </w:pPr>
      <w:r w:rsidRPr="00136D1E">
        <w:rPr>
          <w:sz w:val="24"/>
          <w:highlight w:val="yellow"/>
        </w:rPr>
        <w:t xml:space="preserve">B2. FSS calls AddressWebService -&gt;findCityStateByPostalCode to validate </w:t>
      </w:r>
      <w:r w:rsidR="001D6221" w:rsidRPr="00136D1E">
        <w:rPr>
          <w:sz w:val="24"/>
          <w:highlight w:val="yellow"/>
        </w:rPr>
        <w:t xml:space="preserve">the </w:t>
      </w:r>
      <w:r w:rsidR="00174900" w:rsidRPr="00136D1E">
        <w:rPr>
          <w:sz w:val="24"/>
          <w:highlight w:val="yellow"/>
        </w:rPr>
        <w:t>veteran address</w:t>
      </w:r>
      <w:r w:rsidR="001D6221" w:rsidRPr="00136D1E">
        <w:rPr>
          <w:sz w:val="24"/>
          <w:highlight w:val="yellow"/>
        </w:rPr>
        <w:t xml:space="preserve"> </w:t>
      </w:r>
      <w:r w:rsidR="000A77A3" w:rsidRPr="00136D1E">
        <w:rPr>
          <w:sz w:val="24"/>
          <w:highlight w:val="yellow"/>
        </w:rPr>
        <w:t>(city and state</w:t>
      </w:r>
      <w:r w:rsidR="00F547C1" w:rsidRPr="00136D1E">
        <w:rPr>
          <w:sz w:val="24"/>
          <w:highlight w:val="yellow"/>
        </w:rPr>
        <w:t xml:space="preserve">). No </w:t>
      </w:r>
      <w:r w:rsidR="006C124C" w:rsidRPr="00136D1E">
        <w:rPr>
          <w:sz w:val="24"/>
          <w:highlight w:val="yellow"/>
        </w:rPr>
        <w:t>non-veteran</w:t>
      </w:r>
      <w:r w:rsidR="00F547C1" w:rsidRPr="00136D1E">
        <w:rPr>
          <w:sz w:val="24"/>
          <w:highlight w:val="yellow"/>
        </w:rPr>
        <w:t xml:space="preserve"> claimants will be processed o</w:t>
      </w:r>
      <w:r w:rsidR="00A41712" w:rsidRPr="00136D1E">
        <w:rPr>
          <w:sz w:val="24"/>
          <w:highlight w:val="yellow"/>
        </w:rPr>
        <w:t>n this form at the present time</w:t>
      </w:r>
    </w:p>
    <w:p w14:paraId="4E79E6C0" w14:textId="1DC69C3D" w:rsidR="00CA3422" w:rsidRPr="003662D4" w:rsidRDefault="00CA3422" w:rsidP="00CA3422">
      <w:pPr>
        <w:autoSpaceDE w:val="0"/>
        <w:autoSpaceDN w:val="0"/>
        <w:adjustRightInd w:val="0"/>
        <w:spacing w:line="288" w:lineRule="auto"/>
        <w:rPr>
          <w:sz w:val="24"/>
        </w:rPr>
      </w:pPr>
      <w:r w:rsidRPr="003662D4">
        <w:rPr>
          <w:sz w:val="24"/>
        </w:rPr>
        <w:t>B</w:t>
      </w:r>
      <w:r w:rsidR="006A5A15" w:rsidRPr="003662D4">
        <w:rPr>
          <w:sz w:val="24"/>
        </w:rPr>
        <w:t>3</w:t>
      </w:r>
      <w:r w:rsidRPr="003662D4">
        <w:rPr>
          <w:sz w:val="24"/>
        </w:rPr>
        <w:t xml:space="preserve">. FSS calls MVI to identify veteran, and </w:t>
      </w:r>
      <w:r w:rsidR="00935A9F" w:rsidRPr="003662D4">
        <w:rPr>
          <w:sz w:val="24"/>
        </w:rPr>
        <w:t>if not found</w:t>
      </w:r>
      <w:r w:rsidR="000320A1">
        <w:rPr>
          <w:sz w:val="24"/>
        </w:rPr>
        <w:t xml:space="preserve"> the process end</w:t>
      </w:r>
      <w:r w:rsidR="00F547C1">
        <w:rPr>
          <w:sz w:val="24"/>
        </w:rPr>
        <w:t>s</w:t>
      </w:r>
      <w:r w:rsidR="000320A1">
        <w:rPr>
          <w:sz w:val="24"/>
        </w:rPr>
        <w:t xml:space="preserve"> with an error message.</w:t>
      </w:r>
    </w:p>
    <w:p w14:paraId="1664BD34" w14:textId="07B4DFFB" w:rsidR="00935A9F" w:rsidRDefault="006A5A15" w:rsidP="00CA3422">
      <w:pPr>
        <w:autoSpaceDE w:val="0"/>
        <w:autoSpaceDN w:val="0"/>
        <w:adjustRightInd w:val="0"/>
        <w:spacing w:line="288" w:lineRule="auto"/>
        <w:rPr>
          <w:sz w:val="24"/>
        </w:rPr>
      </w:pPr>
      <w:r w:rsidRPr="003662D4">
        <w:rPr>
          <w:sz w:val="24"/>
        </w:rPr>
        <w:t>B4</w:t>
      </w:r>
      <w:r w:rsidR="00935A9F" w:rsidRPr="003662D4">
        <w:rPr>
          <w:sz w:val="24"/>
        </w:rPr>
        <w:t xml:space="preserve">. FSS calls </w:t>
      </w:r>
      <w:r w:rsidR="00F1745C" w:rsidRPr="003662D4">
        <w:rPr>
          <w:sz w:val="24"/>
        </w:rPr>
        <w:t>VetRecordService</w:t>
      </w:r>
      <w:r w:rsidR="00935A9F" w:rsidRPr="003662D4">
        <w:rPr>
          <w:sz w:val="24"/>
        </w:rPr>
        <w:t xml:space="preserve"> to find POA</w:t>
      </w:r>
    </w:p>
    <w:p w14:paraId="35C4CE4E" w14:textId="4C0A1C0C" w:rsidR="00205DC4" w:rsidRPr="00136D1E" w:rsidRDefault="00205DC4" w:rsidP="00205DC4">
      <w:pPr>
        <w:autoSpaceDE w:val="0"/>
        <w:autoSpaceDN w:val="0"/>
        <w:adjustRightInd w:val="0"/>
        <w:spacing w:line="288" w:lineRule="auto"/>
        <w:rPr>
          <w:sz w:val="24"/>
          <w:highlight w:val="yellow"/>
        </w:rPr>
      </w:pPr>
      <w:r w:rsidRPr="00136D1E">
        <w:rPr>
          <w:sz w:val="24"/>
          <w:highlight w:val="yellow"/>
        </w:rPr>
        <w:t>B5. FSS calls BenefitClaimWebService to update benefit claim address of the veteran</w:t>
      </w:r>
    </w:p>
    <w:p w14:paraId="35963994" w14:textId="2A8721A0" w:rsidR="00CA3422" w:rsidRPr="003662D4" w:rsidRDefault="006A5A15" w:rsidP="00CA3422">
      <w:pPr>
        <w:autoSpaceDE w:val="0"/>
        <w:autoSpaceDN w:val="0"/>
        <w:adjustRightInd w:val="0"/>
        <w:spacing w:line="288" w:lineRule="auto"/>
        <w:rPr>
          <w:sz w:val="24"/>
        </w:rPr>
      </w:pPr>
      <w:r w:rsidRPr="00136D1E">
        <w:rPr>
          <w:sz w:val="24"/>
          <w:highlight w:val="yellow"/>
        </w:rPr>
        <w:t>B</w:t>
      </w:r>
      <w:r w:rsidR="00205DC4" w:rsidRPr="00136D1E">
        <w:rPr>
          <w:sz w:val="24"/>
          <w:highlight w:val="yellow"/>
        </w:rPr>
        <w:t>6</w:t>
      </w:r>
      <w:r w:rsidR="00CA3422" w:rsidRPr="00136D1E">
        <w:rPr>
          <w:sz w:val="24"/>
          <w:highlight w:val="yellow"/>
        </w:rPr>
        <w:t xml:space="preserve">. </w:t>
      </w:r>
      <w:r w:rsidR="00703B15" w:rsidRPr="00136D1E">
        <w:rPr>
          <w:sz w:val="24"/>
          <w:highlight w:val="yellow"/>
        </w:rPr>
        <w:t>FSS</w:t>
      </w:r>
      <w:r w:rsidR="00E86B1B" w:rsidRPr="00136D1E">
        <w:rPr>
          <w:sz w:val="24"/>
          <w:highlight w:val="yellow"/>
        </w:rPr>
        <w:t xml:space="preserve"> </w:t>
      </w:r>
      <w:r w:rsidR="00703B15" w:rsidRPr="00136D1E">
        <w:rPr>
          <w:sz w:val="24"/>
          <w:highlight w:val="yellow"/>
        </w:rPr>
        <w:t>c</w:t>
      </w:r>
      <w:r w:rsidR="00CA3422" w:rsidRPr="00136D1E">
        <w:rPr>
          <w:sz w:val="24"/>
          <w:highlight w:val="yellow"/>
        </w:rPr>
        <w:t>all</w:t>
      </w:r>
      <w:r w:rsidR="00A05F2D" w:rsidRPr="00136D1E">
        <w:rPr>
          <w:sz w:val="24"/>
          <w:highlight w:val="yellow"/>
        </w:rPr>
        <w:t>s</w:t>
      </w:r>
      <w:r w:rsidR="00CA3422" w:rsidRPr="00136D1E">
        <w:rPr>
          <w:sz w:val="24"/>
          <w:highlight w:val="yellow"/>
        </w:rPr>
        <w:t xml:space="preserve"> Comp&amp;PenEPCod</w:t>
      </w:r>
      <w:r w:rsidR="006E169F" w:rsidRPr="00136D1E">
        <w:rPr>
          <w:sz w:val="24"/>
          <w:highlight w:val="yellow"/>
        </w:rPr>
        <w:t>eService to generate EP codes</w:t>
      </w:r>
    </w:p>
    <w:p w14:paraId="6175C509" w14:textId="341F59CA" w:rsidR="00B561A7" w:rsidRPr="003B26D9" w:rsidRDefault="006A5A15" w:rsidP="00F41372">
      <w:pPr>
        <w:tabs>
          <w:tab w:val="left" w:pos="8565"/>
        </w:tabs>
        <w:autoSpaceDE w:val="0"/>
        <w:autoSpaceDN w:val="0"/>
        <w:adjustRightInd w:val="0"/>
        <w:spacing w:line="288" w:lineRule="auto"/>
        <w:rPr>
          <w:sz w:val="24"/>
        </w:rPr>
      </w:pPr>
      <w:r w:rsidRPr="00205DC4">
        <w:rPr>
          <w:sz w:val="24"/>
        </w:rPr>
        <w:t>B7</w:t>
      </w:r>
      <w:r w:rsidR="00B561A7" w:rsidRPr="00205DC4">
        <w:rPr>
          <w:sz w:val="24"/>
        </w:rPr>
        <w:t xml:space="preserve">. </w:t>
      </w:r>
      <w:r w:rsidR="002649D9" w:rsidRPr="00205DC4">
        <w:rPr>
          <w:sz w:val="24"/>
        </w:rPr>
        <w:t xml:space="preserve">FSS calls BenefitClaimWebService to </w:t>
      </w:r>
      <w:r w:rsidR="00F13737" w:rsidRPr="00205DC4">
        <w:rPr>
          <w:sz w:val="24"/>
        </w:rPr>
        <w:t xml:space="preserve">find </w:t>
      </w:r>
      <w:r w:rsidR="00BF09EA">
        <w:rPr>
          <w:sz w:val="24"/>
        </w:rPr>
        <w:t xml:space="preserve">benefit </w:t>
      </w:r>
      <w:r w:rsidR="00F13737" w:rsidRPr="00205DC4">
        <w:rPr>
          <w:sz w:val="24"/>
        </w:rPr>
        <w:t>laim</w:t>
      </w:r>
    </w:p>
    <w:p w14:paraId="72F8B71B" w14:textId="495A91B4" w:rsidR="007A68B1" w:rsidRDefault="007A68B1" w:rsidP="007A68B1">
      <w:pPr>
        <w:autoSpaceDE w:val="0"/>
        <w:autoSpaceDN w:val="0"/>
        <w:adjustRightInd w:val="0"/>
        <w:spacing w:line="288" w:lineRule="auto"/>
        <w:rPr>
          <w:sz w:val="24"/>
        </w:rPr>
      </w:pPr>
      <w:r>
        <w:rPr>
          <w:sz w:val="24"/>
        </w:rPr>
        <w:t>B</w:t>
      </w:r>
      <w:r w:rsidR="004F7DA9">
        <w:rPr>
          <w:sz w:val="24"/>
        </w:rPr>
        <w:t>8</w:t>
      </w:r>
      <w:r>
        <w:rPr>
          <w:sz w:val="24"/>
        </w:rPr>
        <w:t xml:space="preserve">. FSS calls </w:t>
      </w:r>
      <w:r w:rsidRPr="00654E0F">
        <w:rPr>
          <w:sz w:val="24"/>
        </w:rPr>
        <w:t>BGS:RORoutingService</w:t>
      </w:r>
      <w:r>
        <w:rPr>
          <w:sz w:val="24"/>
        </w:rPr>
        <w:t xml:space="preserve"> to </w:t>
      </w:r>
      <w:r w:rsidRPr="00654E0F">
        <w:rPr>
          <w:sz w:val="24"/>
        </w:rPr>
        <w:t>get</w:t>
      </w:r>
      <w:r>
        <w:rPr>
          <w:sz w:val="24"/>
        </w:rPr>
        <w:t xml:space="preserve"> r</w:t>
      </w:r>
      <w:r w:rsidRPr="00654E0F">
        <w:rPr>
          <w:sz w:val="24"/>
        </w:rPr>
        <w:t>egional</w:t>
      </w:r>
      <w:r>
        <w:rPr>
          <w:sz w:val="24"/>
        </w:rPr>
        <w:t xml:space="preserve"> o</w:t>
      </w:r>
      <w:r w:rsidRPr="00654E0F">
        <w:rPr>
          <w:sz w:val="24"/>
        </w:rPr>
        <w:t>ffice</w:t>
      </w:r>
      <w:r>
        <w:rPr>
          <w:sz w:val="24"/>
        </w:rPr>
        <w:t xml:space="preserve"> b</w:t>
      </w:r>
      <w:r w:rsidRPr="00654E0F">
        <w:rPr>
          <w:sz w:val="24"/>
        </w:rPr>
        <w:t>y</w:t>
      </w:r>
      <w:r>
        <w:rPr>
          <w:sz w:val="24"/>
        </w:rPr>
        <w:t xml:space="preserve"> z</w:t>
      </w:r>
      <w:r w:rsidRPr="00654E0F">
        <w:rPr>
          <w:sz w:val="24"/>
        </w:rPr>
        <w:t>ip</w:t>
      </w:r>
      <w:r>
        <w:rPr>
          <w:sz w:val="24"/>
        </w:rPr>
        <w:t xml:space="preserve"> c</w:t>
      </w:r>
      <w:r w:rsidRPr="00654E0F">
        <w:rPr>
          <w:sz w:val="24"/>
        </w:rPr>
        <w:t>ode</w:t>
      </w:r>
    </w:p>
    <w:p w14:paraId="1F7B5E56" w14:textId="35256E40" w:rsidR="00AE5598" w:rsidRPr="004F7DA9" w:rsidRDefault="00A73815" w:rsidP="00AE5598">
      <w:pPr>
        <w:autoSpaceDE w:val="0"/>
        <w:autoSpaceDN w:val="0"/>
        <w:adjustRightInd w:val="0"/>
        <w:spacing w:line="288" w:lineRule="auto"/>
        <w:rPr>
          <w:sz w:val="24"/>
        </w:rPr>
      </w:pPr>
      <w:r w:rsidRPr="004F7DA9">
        <w:rPr>
          <w:sz w:val="24"/>
        </w:rPr>
        <w:t>B</w:t>
      </w:r>
      <w:r w:rsidR="004F7DA9">
        <w:rPr>
          <w:sz w:val="24"/>
        </w:rPr>
        <w:t>9</w:t>
      </w:r>
      <w:r w:rsidR="00AE5598" w:rsidRPr="004F7DA9">
        <w:rPr>
          <w:sz w:val="24"/>
        </w:rPr>
        <w:t>.</w:t>
      </w:r>
      <w:r w:rsidR="004F7DA9" w:rsidRPr="004F7DA9">
        <w:rPr>
          <w:sz w:val="24"/>
        </w:rPr>
        <w:t>FSS calls</w:t>
      </w:r>
      <w:r w:rsidR="00B411B1" w:rsidRPr="004F7DA9">
        <w:rPr>
          <w:sz w:val="24"/>
        </w:rPr>
        <w:t xml:space="preserve"> the </w:t>
      </w:r>
      <w:r w:rsidR="005F0915" w:rsidRPr="004F7DA9">
        <w:rPr>
          <w:sz w:val="24"/>
        </w:rPr>
        <w:t xml:space="preserve">BGS VNP </w:t>
      </w:r>
      <w:r w:rsidR="00C064C2" w:rsidRPr="004F7DA9">
        <w:rPr>
          <w:sz w:val="24"/>
        </w:rPr>
        <w:t>Services, which will</w:t>
      </w:r>
      <w:r w:rsidR="005F0915" w:rsidRPr="004F7DA9">
        <w:rPr>
          <w:sz w:val="24"/>
        </w:rPr>
        <w:t xml:space="preserve"> populate VNP tables in order to facilitate the processing by the VNP component of the Rules Based Processing System (RBPS)</w:t>
      </w:r>
    </w:p>
    <w:p w14:paraId="79EB5293" w14:textId="384DDC32" w:rsidR="00145AD1" w:rsidRPr="003662D4" w:rsidRDefault="00A73815" w:rsidP="00CA3422">
      <w:pPr>
        <w:autoSpaceDE w:val="0"/>
        <w:autoSpaceDN w:val="0"/>
        <w:adjustRightInd w:val="0"/>
        <w:spacing w:line="288" w:lineRule="auto"/>
        <w:rPr>
          <w:sz w:val="24"/>
        </w:rPr>
      </w:pPr>
      <w:r w:rsidRPr="003662D4">
        <w:rPr>
          <w:sz w:val="24"/>
        </w:rPr>
        <w:t>B1</w:t>
      </w:r>
      <w:r w:rsidR="00F257D7">
        <w:rPr>
          <w:sz w:val="24"/>
        </w:rPr>
        <w:t>0</w:t>
      </w:r>
      <w:r w:rsidR="00145AD1" w:rsidRPr="003662D4">
        <w:rPr>
          <w:sz w:val="24"/>
        </w:rPr>
        <w:t xml:space="preserve">. </w:t>
      </w:r>
      <w:r w:rsidR="004F7DA9">
        <w:rPr>
          <w:sz w:val="24"/>
        </w:rPr>
        <w:t>FSS c</w:t>
      </w:r>
      <w:r w:rsidR="00145AD1" w:rsidRPr="003662D4">
        <w:rPr>
          <w:sz w:val="24"/>
        </w:rPr>
        <w:t>all</w:t>
      </w:r>
      <w:r w:rsidR="004F7DA9">
        <w:rPr>
          <w:sz w:val="24"/>
        </w:rPr>
        <w:t>s</w:t>
      </w:r>
      <w:r w:rsidR="00145AD1" w:rsidRPr="003662D4">
        <w:rPr>
          <w:sz w:val="24"/>
        </w:rPr>
        <w:t xml:space="preserve"> the FormDocumentService to </w:t>
      </w:r>
      <w:r w:rsidR="00A52CBF" w:rsidRPr="003662D4">
        <w:rPr>
          <w:sz w:val="24"/>
        </w:rPr>
        <w:t>extracts attachment files from In-Flight document storage</w:t>
      </w:r>
    </w:p>
    <w:p w14:paraId="2600A411" w14:textId="49DDF9BE" w:rsidR="00145AD1" w:rsidRPr="003662D4" w:rsidRDefault="009163BA" w:rsidP="00145AD1">
      <w:pPr>
        <w:autoSpaceDE w:val="0"/>
        <w:autoSpaceDN w:val="0"/>
        <w:adjustRightInd w:val="0"/>
        <w:spacing w:line="288" w:lineRule="auto"/>
        <w:rPr>
          <w:sz w:val="24"/>
        </w:rPr>
      </w:pPr>
      <w:r w:rsidRPr="003662D4">
        <w:rPr>
          <w:sz w:val="24"/>
        </w:rPr>
        <w:lastRenderedPageBreak/>
        <w:t>B1</w:t>
      </w:r>
      <w:r w:rsidR="00F257D7">
        <w:rPr>
          <w:sz w:val="24"/>
        </w:rPr>
        <w:t>1</w:t>
      </w:r>
      <w:r w:rsidR="00145AD1" w:rsidRPr="003662D4">
        <w:rPr>
          <w:sz w:val="24"/>
        </w:rPr>
        <w:t>. Call the</w:t>
      </w:r>
      <w:r w:rsidR="00145AD1" w:rsidRPr="003662D4">
        <w:t xml:space="preserve"> eD</w:t>
      </w:r>
      <w:r w:rsidR="00145AD1" w:rsidRPr="003662D4">
        <w:rPr>
          <w:sz w:val="24"/>
        </w:rPr>
        <w:t xml:space="preserve">ocumentService to </w:t>
      </w:r>
      <w:r w:rsidR="00A52CBF" w:rsidRPr="003662D4">
        <w:rPr>
          <w:sz w:val="24"/>
        </w:rPr>
        <w:t>upload attachment files for permanent storage</w:t>
      </w:r>
    </w:p>
    <w:p w14:paraId="3D97DA17" w14:textId="44A22220" w:rsidR="00145AD1" w:rsidRPr="003662D4" w:rsidRDefault="00A73815" w:rsidP="00145AD1">
      <w:pPr>
        <w:autoSpaceDE w:val="0"/>
        <w:autoSpaceDN w:val="0"/>
        <w:adjustRightInd w:val="0"/>
        <w:spacing w:line="288" w:lineRule="auto"/>
        <w:rPr>
          <w:sz w:val="24"/>
        </w:rPr>
      </w:pPr>
      <w:r w:rsidRPr="003662D4">
        <w:rPr>
          <w:sz w:val="24"/>
        </w:rPr>
        <w:t>B1</w:t>
      </w:r>
      <w:r w:rsidR="00F257D7">
        <w:rPr>
          <w:sz w:val="24"/>
        </w:rPr>
        <w:t>2</w:t>
      </w:r>
      <w:r w:rsidR="00145AD1" w:rsidRPr="003662D4">
        <w:rPr>
          <w:sz w:val="24"/>
        </w:rPr>
        <w:t xml:space="preserve">. Call the FormDocumentService to </w:t>
      </w:r>
      <w:r w:rsidR="00A52CBF" w:rsidRPr="003662D4">
        <w:rPr>
          <w:sz w:val="24"/>
        </w:rPr>
        <w:t>delete documents from VDC In-Flight storage</w:t>
      </w:r>
    </w:p>
    <w:p w14:paraId="500BBEC9" w14:textId="77777777" w:rsidR="00145AD1" w:rsidRPr="003662D4" w:rsidRDefault="00145AD1" w:rsidP="00CA3422">
      <w:pPr>
        <w:autoSpaceDE w:val="0"/>
        <w:autoSpaceDN w:val="0"/>
        <w:adjustRightInd w:val="0"/>
        <w:spacing w:line="288" w:lineRule="auto"/>
        <w:rPr>
          <w:sz w:val="24"/>
        </w:rPr>
      </w:pPr>
    </w:p>
    <w:p w14:paraId="78D99EF8" w14:textId="77777777" w:rsidR="006E169F" w:rsidRPr="003662D4" w:rsidRDefault="006E169F">
      <w:pPr>
        <w:rPr>
          <w:sz w:val="24"/>
        </w:rPr>
      </w:pPr>
      <w:r w:rsidRPr="003662D4">
        <w:rPr>
          <w:sz w:val="24"/>
        </w:rPr>
        <w:br w:type="page"/>
      </w:r>
    </w:p>
    <w:p w14:paraId="566ADEE7" w14:textId="77777777" w:rsidR="00CA3422" w:rsidRPr="003662D4" w:rsidRDefault="00CA3422" w:rsidP="00D40BA0">
      <w:pPr>
        <w:pStyle w:val="Heading3"/>
        <w:ind w:left="900"/>
        <w:rPr>
          <w:rStyle w:val="BodyTextChar"/>
          <w:sz w:val="28"/>
          <w:szCs w:val="28"/>
        </w:rPr>
      </w:pPr>
      <w:bookmarkStart w:id="161" w:name="_Toc471226215"/>
      <w:bookmarkStart w:id="162" w:name="_Toc221116659"/>
      <w:bookmarkStart w:id="163" w:name="_Toc221189682"/>
      <w:bookmarkStart w:id="164" w:name="_Toc221200541"/>
      <w:bookmarkStart w:id="165" w:name="_Toc221291828"/>
      <w:bookmarkStart w:id="166" w:name="_Toc222032959"/>
      <w:bookmarkStart w:id="167" w:name="_Toc235501541"/>
      <w:r w:rsidRPr="003662D4">
        <w:rPr>
          <w:rStyle w:val="BodyTextChar"/>
          <w:sz w:val="28"/>
          <w:szCs w:val="28"/>
        </w:rPr>
        <w:lastRenderedPageBreak/>
        <w:t>Security Strategy</w:t>
      </w:r>
      <w:bookmarkEnd w:id="161"/>
    </w:p>
    <w:p w14:paraId="5CF62493" w14:textId="17E2AB4B" w:rsidR="00CA3422" w:rsidRPr="003662D4" w:rsidRDefault="00CA3422" w:rsidP="00CA3422">
      <w:pPr>
        <w:pStyle w:val="Caption"/>
      </w:pPr>
      <w:r w:rsidRPr="003662D4">
        <w:t xml:space="preserve">Figure </w:t>
      </w:r>
      <w:fldSimple w:instr=" STYLEREF 1 \s ">
        <w:r w:rsidR="00F47FB3">
          <w:rPr>
            <w:noProof/>
          </w:rPr>
          <w:t>3</w:t>
        </w:r>
      </w:fldSimple>
      <w:r w:rsidRPr="003662D4">
        <w:noBreakHyphen/>
        <w:t xml:space="preserve">3 </w:t>
      </w:r>
      <w:r w:rsidR="00834A95" w:rsidRPr="003662D4">
        <w:t>21-686c</w:t>
      </w:r>
      <w:r w:rsidRPr="003662D4">
        <w:t>Form Submission Service Security Diagram</w:t>
      </w:r>
    </w:p>
    <w:p w14:paraId="3229D27D" w14:textId="65D888CC" w:rsidR="00F01620" w:rsidRPr="003662D4" w:rsidRDefault="00D10380" w:rsidP="00F01620">
      <w:pPr>
        <w:pStyle w:val="BodyText"/>
        <w:pBdr>
          <w:top w:val="single" w:sz="4" w:space="0" w:color="auto"/>
          <w:left w:val="single" w:sz="4" w:space="4" w:color="auto"/>
          <w:bottom w:val="single" w:sz="4" w:space="1" w:color="auto"/>
          <w:right w:val="single" w:sz="4" w:space="4" w:color="auto"/>
        </w:pBdr>
      </w:pPr>
      <w:r>
        <w:rPr>
          <w:noProof/>
        </w:rPr>
        <w:object w:dxaOrig="15403" w:dyaOrig="13390" w14:anchorId="5A8732BD">
          <v:shape id="_x0000_i1029" type="#_x0000_t75" alt="" style="width:466.8pt;height:407.2pt;mso-width-percent:0;mso-height-percent:0;mso-width-percent:0;mso-height-percent:0" o:ole="">
            <v:imagedata r:id="rId24" o:title=""/>
          </v:shape>
          <o:OLEObject Type="Embed" ProgID="Visio.Drawing.11" ShapeID="_x0000_i1029" DrawAspect="Content" ObjectID="_1587562797" r:id="rId25"/>
        </w:object>
      </w:r>
    </w:p>
    <w:p w14:paraId="37CFC83F" w14:textId="13E87503" w:rsidR="00CA3422" w:rsidRPr="003662D4" w:rsidRDefault="00CA3422" w:rsidP="00485474">
      <w:pPr>
        <w:pStyle w:val="BodyText"/>
        <w:numPr>
          <w:ilvl w:val="0"/>
          <w:numId w:val="24"/>
        </w:numPr>
        <w:ind w:left="360"/>
      </w:pPr>
      <w:r w:rsidRPr="003662D4">
        <w:t xml:space="preserve">EFSS shall use the SSL for communication to consume </w:t>
      </w:r>
      <w:r w:rsidR="00523F4E" w:rsidRPr="003662D4">
        <w:rPr>
          <w:color w:val="000000"/>
        </w:rPr>
        <w:t>FSS</w:t>
      </w:r>
      <w:r w:rsidRPr="003662D4">
        <w:t xml:space="preserve">. </w:t>
      </w:r>
    </w:p>
    <w:p w14:paraId="3941E2D7" w14:textId="31EED97B" w:rsidR="00CA3422" w:rsidRPr="003662D4" w:rsidRDefault="00516EDD" w:rsidP="00485474">
      <w:pPr>
        <w:pStyle w:val="BodyText"/>
        <w:numPr>
          <w:ilvl w:val="0"/>
          <w:numId w:val="24"/>
        </w:numPr>
        <w:ind w:left="360"/>
      </w:pPr>
      <w:r w:rsidRPr="003662D4">
        <w:rPr>
          <w:color w:val="000000"/>
        </w:rPr>
        <w:t xml:space="preserve">FSS </w:t>
      </w:r>
      <w:r w:rsidR="00CA3422" w:rsidRPr="003662D4">
        <w:t xml:space="preserve">shall use the SSL for </w:t>
      </w:r>
      <w:r w:rsidR="0092315C" w:rsidRPr="003662D4">
        <w:t>communication</w:t>
      </w:r>
      <w:r w:rsidR="00CA3422" w:rsidRPr="003662D4">
        <w:t xml:space="preserve"> to consume the In-Flight Services. </w:t>
      </w:r>
    </w:p>
    <w:p w14:paraId="2FA836A9" w14:textId="2F04C724" w:rsidR="00CA3422" w:rsidRPr="003662D4" w:rsidRDefault="00516EDD" w:rsidP="00485474">
      <w:pPr>
        <w:pStyle w:val="BodyText"/>
        <w:numPr>
          <w:ilvl w:val="0"/>
          <w:numId w:val="24"/>
        </w:numPr>
        <w:ind w:left="360"/>
      </w:pPr>
      <w:r w:rsidRPr="003662D4">
        <w:rPr>
          <w:color w:val="000000"/>
        </w:rPr>
        <w:t xml:space="preserve">FSS </w:t>
      </w:r>
      <w:r w:rsidR="00CA3422" w:rsidRPr="003662D4">
        <w:t>shall use the SAML tokens for communication to consume VBMS Services.</w:t>
      </w:r>
    </w:p>
    <w:p w14:paraId="6345C217" w14:textId="0C62DF94" w:rsidR="00CA3422" w:rsidRPr="003662D4" w:rsidRDefault="00CA3422" w:rsidP="00485474">
      <w:pPr>
        <w:pStyle w:val="BodyText"/>
        <w:numPr>
          <w:ilvl w:val="0"/>
          <w:numId w:val="24"/>
        </w:numPr>
        <w:ind w:left="360"/>
      </w:pPr>
      <w:r w:rsidRPr="003662D4">
        <w:t xml:space="preserve">All VIERS Services shall be consumed by </w:t>
      </w:r>
      <w:r w:rsidR="00516EDD" w:rsidRPr="003662D4">
        <w:rPr>
          <w:color w:val="000000"/>
        </w:rPr>
        <w:t xml:space="preserve">FSS </w:t>
      </w:r>
      <w:r w:rsidRPr="003662D4">
        <w:t>using SSL.</w:t>
      </w:r>
    </w:p>
    <w:p w14:paraId="0633DE40" w14:textId="3E2C8788" w:rsidR="00CA3422" w:rsidRPr="003662D4" w:rsidRDefault="00CA3422" w:rsidP="00485474">
      <w:pPr>
        <w:pStyle w:val="BodyText"/>
        <w:numPr>
          <w:ilvl w:val="0"/>
          <w:numId w:val="24"/>
        </w:numPr>
        <w:ind w:left="360"/>
      </w:pPr>
      <w:r w:rsidRPr="003662D4">
        <w:t xml:space="preserve">All BGS Services shall be consumed by </w:t>
      </w:r>
      <w:r w:rsidR="00516EDD" w:rsidRPr="003662D4">
        <w:rPr>
          <w:color w:val="000000"/>
        </w:rPr>
        <w:t xml:space="preserve">FSS </w:t>
      </w:r>
      <w:r w:rsidRPr="003662D4">
        <w:t>using SSL.</w:t>
      </w:r>
    </w:p>
    <w:p w14:paraId="0EE1F453" w14:textId="4D581E65" w:rsidR="00CA3422" w:rsidRPr="003662D4" w:rsidRDefault="00516EDD" w:rsidP="00CA3422">
      <w:pPr>
        <w:pStyle w:val="BodyText"/>
      </w:pPr>
      <w:r w:rsidRPr="003662D4">
        <w:rPr>
          <w:color w:val="000000"/>
        </w:rPr>
        <w:t xml:space="preserve">FSS </w:t>
      </w:r>
      <w:r w:rsidR="00CA3422" w:rsidRPr="003662D4">
        <w:t>shall use the following certificates to communicate with VBMS.</w:t>
      </w:r>
    </w:p>
    <w:tbl>
      <w:tblPr>
        <w:tblW w:w="9798" w:type="dxa"/>
        <w:tblInd w:w="-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0"/>
        <w:gridCol w:w="8228"/>
      </w:tblGrid>
      <w:tr w:rsidR="00CA3422" w:rsidRPr="003662D4" w14:paraId="644548F7" w14:textId="77777777" w:rsidTr="00CA3422">
        <w:trPr>
          <w:trHeight w:val="1320"/>
        </w:trPr>
        <w:tc>
          <w:tcPr>
            <w:tcW w:w="1570" w:type="dxa"/>
            <w:shd w:val="clear" w:color="auto" w:fill="auto"/>
            <w:hideMark/>
          </w:tcPr>
          <w:p w14:paraId="0D66DB0A" w14:textId="77777777" w:rsidR="00CA3422" w:rsidRPr="003662D4" w:rsidRDefault="00CA3422" w:rsidP="00CA3422">
            <w:pPr>
              <w:rPr>
                <w:rFonts w:eastAsia="MS Mincho"/>
                <w:sz w:val="24"/>
                <w:szCs w:val="22"/>
                <w:lang w:eastAsia="en-GB"/>
              </w:rPr>
            </w:pPr>
            <w:r w:rsidRPr="003662D4">
              <w:rPr>
                <w:rFonts w:eastAsia="MS Mincho"/>
                <w:sz w:val="24"/>
                <w:szCs w:val="22"/>
                <w:lang w:eastAsia="en-GB"/>
              </w:rPr>
              <w:t>Client Signing Certificate</w:t>
            </w:r>
          </w:p>
        </w:tc>
        <w:tc>
          <w:tcPr>
            <w:tcW w:w="8228" w:type="dxa"/>
            <w:shd w:val="clear" w:color="auto" w:fill="auto"/>
            <w:hideMark/>
          </w:tcPr>
          <w:p w14:paraId="3DEDBBAA" w14:textId="085CF3CE" w:rsidR="00CA3422" w:rsidRPr="003662D4" w:rsidRDefault="00CA3422" w:rsidP="00CA3422">
            <w:pPr>
              <w:rPr>
                <w:rFonts w:eastAsia="MS Mincho"/>
                <w:sz w:val="24"/>
                <w:szCs w:val="22"/>
                <w:lang w:eastAsia="en-GB"/>
              </w:rPr>
            </w:pPr>
            <w:r w:rsidRPr="003662D4">
              <w:rPr>
                <w:rFonts w:eastAsia="MS Mincho"/>
                <w:sz w:val="24"/>
                <w:szCs w:val="22"/>
                <w:lang w:eastAsia="en-GB"/>
              </w:rPr>
              <w:t>Representation of an external signing certificate used to sign the web service client’s public/private key</w:t>
            </w:r>
            <w:r w:rsidR="0092315C" w:rsidRPr="003662D4">
              <w:rPr>
                <w:rFonts w:eastAsia="MS Mincho"/>
                <w:sz w:val="24"/>
                <w:szCs w:val="22"/>
                <w:lang w:eastAsia="en-GB"/>
              </w:rPr>
              <w:t xml:space="preserve"> </w:t>
            </w:r>
            <w:r w:rsidRPr="003662D4">
              <w:rPr>
                <w:rFonts w:eastAsia="MS Mincho"/>
                <w:sz w:val="24"/>
                <w:szCs w:val="22"/>
                <w:lang w:eastAsia="en-GB"/>
              </w:rPr>
              <w:t>pair.  It does not represent an actual external CA (Certificate Authority), such as Verisign, so it needs to be imported as a trusted CA in both the VBMS and the client’s keystore used for WSS.</w:t>
            </w:r>
          </w:p>
        </w:tc>
      </w:tr>
      <w:tr w:rsidR="00CA3422" w:rsidRPr="003662D4" w14:paraId="1000B1D4" w14:textId="77777777" w:rsidTr="00CA3422">
        <w:trPr>
          <w:trHeight w:val="1056"/>
        </w:trPr>
        <w:tc>
          <w:tcPr>
            <w:tcW w:w="1570" w:type="dxa"/>
            <w:shd w:val="clear" w:color="auto" w:fill="auto"/>
            <w:hideMark/>
          </w:tcPr>
          <w:p w14:paraId="510D0E43" w14:textId="77777777" w:rsidR="00CA3422" w:rsidRPr="003662D4" w:rsidRDefault="00CA3422" w:rsidP="00CA3422">
            <w:pPr>
              <w:rPr>
                <w:rFonts w:eastAsia="MS Mincho"/>
                <w:sz w:val="24"/>
                <w:szCs w:val="22"/>
                <w:lang w:eastAsia="en-GB"/>
              </w:rPr>
            </w:pPr>
            <w:r w:rsidRPr="003662D4">
              <w:rPr>
                <w:rFonts w:eastAsia="MS Mincho"/>
                <w:sz w:val="24"/>
                <w:szCs w:val="22"/>
                <w:lang w:eastAsia="en-GB"/>
              </w:rPr>
              <w:lastRenderedPageBreak/>
              <w:t>CMS service Public Key/Certificate</w:t>
            </w:r>
          </w:p>
        </w:tc>
        <w:tc>
          <w:tcPr>
            <w:tcW w:w="8228" w:type="dxa"/>
            <w:shd w:val="clear" w:color="auto" w:fill="auto"/>
            <w:hideMark/>
          </w:tcPr>
          <w:p w14:paraId="7CE8F4B5" w14:textId="77777777" w:rsidR="00CA3422" w:rsidRPr="003662D4" w:rsidRDefault="00CA3422" w:rsidP="00CA3422">
            <w:pPr>
              <w:rPr>
                <w:rFonts w:eastAsia="MS Mincho"/>
                <w:sz w:val="24"/>
                <w:szCs w:val="22"/>
                <w:lang w:eastAsia="en-GB"/>
              </w:rPr>
            </w:pPr>
            <w:r w:rsidRPr="003662D4">
              <w:rPr>
                <w:rFonts w:eastAsia="MS Mincho"/>
                <w:sz w:val="24"/>
                <w:szCs w:val="22"/>
                <w:lang w:eastAsia="en-GB"/>
              </w:rPr>
              <w:t>The public portion of the VBMS web service’s public/private keypair (also known as the VBMS web service certificate). This certificate is used by the web service client to validate the response message signatures and for encrypting request messages sent to VBMS</w:t>
            </w:r>
          </w:p>
        </w:tc>
      </w:tr>
      <w:tr w:rsidR="00CA3422" w:rsidRPr="003662D4" w14:paraId="0E5A1036" w14:textId="77777777" w:rsidTr="00CA3422">
        <w:trPr>
          <w:trHeight w:val="792"/>
        </w:trPr>
        <w:tc>
          <w:tcPr>
            <w:tcW w:w="1570" w:type="dxa"/>
            <w:shd w:val="clear" w:color="auto" w:fill="auto"/>
            <w:hideMark/>
          </w:tcPr>
          <w:p w14:paraId="05B2BF0D" w14:textId="77777777" w:rsidR="00CA3422" w:rsidRPr="003662D4" w:rsidRDefault="00CA3422" w:rsidP="00CA3422">
            <w:pPr>
              <w:rPr>
                <w:rFonts w:eastAsia="MS Mincho"/>
                <w:sz w:val="24"/>
                <w:szCs w:val="22"/>
                <w:lang w:eastAsia="en-GB"/>
              </w:rPr>
            </w:pPr>
            <w:r w:rsidRPr="003662D4">
              <w:rPr>
                <w:rFonts w:eastAsia="MS Mincho"/>
                <w:sz w:val="24"/>
                <w:szCs w:val="22"/>
                <w:lang w:eastAsia="en-GB"/>
              </w:rPr>
              <w:t>VBMS Signing Certificate</w:t>
            </w:r>
          </w:p>
        </w:tc>
        <w:tc>
          <w:tcPr>
            <w:tcW w:w="8228" w:type="dxa"/>
            <w:shd w:val="clear" w:color="auto" w:fill="auto"/>
            <w:hideMark/>
          </w:tcPr>
          <w:p w14:paraId="35580F91" w14:textId="64B83E0C" w:rsidR="00CA3422" w:rsidRPr="003662D4" w:rsidRDefault="00CA3422" w:rsidP="0092315C">
            <w:pPr>
              <w:rPr>
                <w:rFonts w:eastAsia="MS Mincho"/>
                <w:sz w:val="24"/>
                <w:szCs w:val="22"/>
                <w:lang w:eastAsia="en-GB"/>
              </w:rPr>
            </w:pPr>
            <w:r w:rsidRPr="003662D4">
              <w:rPr>
                <w:rFonts w:eastAsia="MS Mincho"/>
                <w:sz w:val="24"/>
                <w:szCs w:val="22"/>
                <w:lang w:eastAsia="en-GB"/>
              </w:rPr>
              <w:t>The signing certificate used to sign the VBMS web service’s public/private key</w:t>
            </w:r>
            <w:r w:rsidR="0092315C" w:rsidRPr="003662D4">
              <w:rPr>
                <w:rFonts w:eastAsia="MS Mincho"/>
                <w:sz w:val="24"/>
                <w:szCs w:val="22"/>
                <w:lang w:eastAsia="en-GB"/>
              </w:rPr>
              <w:t xml:space="preserve"> p</w:t>
            </w:r>
            <w:r w:rsidRPr="003662D4">
              <w:rPr>
                <w:rFonts w:eastAsia="MS Mincho"/>
                <w:sz w:val="24"/>
                <w:szCs w:val="22"/>
                <w:lang w:eastAsia="en-GB"/>
              </w:rPr>
              <w:t>air.  This needs to be imported as a trusted CA in both the VBMS and the client’s keystore used for WSS.</w:t>
            </w:r>
          </w:p>
        </w:tc>
      </w:tr>
      <w:tr w:rsidR="00CA3422" w:rsidRPr="003662D4" w14:paraId="542ED8B3" w14:textId="77777777" w:rsidTr="00CA3422">
        <w:trPr>
          <w:trHeight w:val="1848"/>
        </w:trPr>
        <w:tc>
          <w:tcPr>
            <w:tcW w:w="1570" w:type="dxa"/>
            <w:shd w:val="clear" w:color="auto" w:fill="auto"/>
            <w:hideMark/>
          </w:tcPr>
          <w:p w14:paraId="302C95A0" w14:textId="77777777" w:rsidR="00CA3422" w:rsidRPr="003662D4" w:rsidRDefault="00CA3422" w:rsidP="00CA3422">
            <w:pPr>
              <w:rPr>
                <w:rFonts w:eastAsia="MS Mincho"/>
                <w:sz w:val="24"/>
                <w:szCs w:val="22"/>
                <w:lang w:eastAsia="en-GB"/>
              </w:rPr>
            </w:pPr>
            <w:r w:rsidRPr="003662D4">
              <w:rPr>
                <w:rFonts w:eastAsia="MS Mincho"/>
                <w:sz w:val="24"/>
                <w:szCs w:val="22"/>
                <w:lang w:eastAsia="en-GB"/>
              </w:rPr>
              <w:t>SAML Token</w:t>
            </w:r>
          </w:p>
        </w:tc>
        <w:tc>
          <w:tcPr>
            <w:tcW w:w="8228" w:type="dxa"/>
            <w:shd w:val="clear" w:color="auto" w:fill="auto"/>
            <w:hideMark/>
          </w:tcPr>
          <w:p w14:paraId="3974E2D5" w14:textId="77777777" w:rsidR="00CA3422" w:rsidRPr="003662D4" w:rsidRDefault="00CA3422" w:rsidP="00CA3422">
            <w:pPr>
              <w:rPr>
                <w:rFonts w:eastAsia="MS Mincho"/>
                <w:sz w:val="24"/>
                <w:szCs w:val="22"/>
                <w:lang w:eastAsia="en-GB"/>
              </w:rPr>
            </w:pPr>
            <w:r w:rsidRPr="003662D4">
              <w:rPr>
                <w:rFonts w:eastAsia="MS Mincho"/>
                <w:sz w:val="24"/>
                <w:szCs w:val="22"/>
                <w:lang w:eastAsia="en-GB"/>
              </w:rPr>
              <w:t>The SAML token to be injected into the WSS headers.  Please do not use any reformatting tools to reformat this token as they will likely break the signature that is contained within the token. The SAML token should be inserted as a child element of the &lt;wsse:Security&gt; element (where “wsse” represents the XML namespace http://docs.oasis-open.org/wss/2004/01/oasis-200401-wss-wssecurity-secext-1.0.xsd).</w:t>
            </w:r>
          </w:p>
        </w:tc>
      </w:tr>
      <w:tr w:rsidR="00CA3422" w:rsidRPr="003662D4" w14:paraId="15B4160E" w14:textId="77777777" w:rsidTr="00CA3422">
        <w:trPr>
          <w:trHeight w:val="1056"/>
        </w:trPr>
        <w:tc>
          <w:tcPr>
            <w:tcW w:w="1570" w:type="dxa"/>
            <w:shd w:val="clear" w:color="auto" w:fill="auto"/>
            <w:hideMark/>
          </w:tcPr>
          <w:p w14:paraId="243C2445" w14:textId="77777777" w:rsidR="00CA3422" w:rsidRPr="003662D4" w:rsidRDefault="00CA3422" w:rsidP="00CA3422">
            <w:pPr>
              <w:rPr>
                <w:rFonts w:eastAsia="MS Mincho"/>
                <w:sz w:val="24"/>
                <w:szCs w:val="22"/>
                <w:lang w:eastAsia="en-GB"/>
              </w:rPr>
            </w:pPr>
            <w:r w:rsidRPr="003662D4">
              <w:rPr>
                <w:rFonts w:eastAsia="MS Mincho"/>
                <w:sz w:val="24"/>
                <w:szCs w:val="22"/>
                <w:lang w:eastAsia="en-GB"/>
              </w:rPr>
              <w:t>Client SSL Signing Certificate</w:t>
            </w:r>
          </w:p>
        </w:tc>
        <w:tc>
          <w:tcPr>
            <w:tcW w:w="8228" w:type="dxa"/>
            <w:shd w:val="clear" w:color="auto" w:fill="auto"/>
            <w:hideMark/>
          </w:tcPr>
          <w:p w14:paraId="32482B5B" w14:textId="205FA585" w:rsidR="00CA3422" w:rsidRPr="003662D4" w:rsidRDefault="00CA3422" w:rsidP="00CA3422">
            <w:pPr>
              <w:rPr>
                <w:rFonts w:eastAsia="MS Mincho"/>
                <w:sz w:val="24"/>
                <w:szCs w:val="22"/>
                <w:lang w:eastAsia="en-GB"/>
              </w:rPr>
            </w:pPr>
            <w:r w:rsidRPr="003662D4">
              <w:rPr>
                <w:rFonts w:eastAsia="MS Mincho"/>
                <w:sz w:val="24"/>
                <w:szCs w:val="22"/>
                <w:lang w:eastAsia="en-GB"/>
              </w:rPr>
              <w:t>The signing certificate used to sign the web service client’s public/private key</w:t>
            </w:r>
            <w:r w:rsidR="0092315C" w:rsidRPr="003662D4">
              <w:rPr>
                <w:rFonts w:eastAsia="MS Mincho"/>
                <w:sz w:val="24"/>
                <w:szCs w:val="22"/>
                <w:lang w:eastAsia="en-GB"/>
              </w:rPr>
              <w:t xml:space="preserve"> </w:t>
            </w:r>
            <w:r w:rsidRPr="003662D4">
              <w:rPr>
                <w:rFonts w:eastAsia="MS Mincho"/>
                <w:sz w:val="24"/>
                <w:szCs w:val="22"/>
                <w:lang w:eastAsia="en-GB"/>
              </w:rPr>
              <w:t>pair for SSL encryption.  This needs to be imported as a trusted CA in both the VBMS and the client’s keystore used for SSL encryption.</w:t>
            </w:r>
          </w:p>
        </w:tc>
      </w:tr>
    </w:tbl>
    <w:p w14:paraId="38BEE251" w14:textId="77777777" w:rsidR="00CA3422" w:rsidRPr="003662D4" w:rsidRDefault="00CA3422" w:rsidP="00CA3422">
      <w:pPr>
        <w:rPr>
          <w:rFonts w:eastAsia="MS Mincho"/>
          <w:sz w:val="24"/>
          <w:szCs w:val="22"/>
          <w:lang w:eastAsia="en-GB"/>
        </w:rPr>
      </w:pPr>
      <w:r w:rsidRPr="003662D4">
        <w:br w:type="page"/>
      </w:r>
    </w:p>
    <w:p w14:paraId="0DFCFEFE" w14:textId="77777777" w:rsidR="00CA3422" w:rsidRPr="003662D4" w:rsidRDefault="00CA3422" w:rsidP="00CA3422">
      <w:pPr>
        <w:pStyle w:val="Heading3"/>
        <w:ind w:left="900"/>
        <w:rPr>
          <w:rStyle w:val="BodyTextChar"/>
          <w:sz w:val="28"/>
          <w:szCs w:val="28"/>
        </w:rPr>
      </w:pPr>
      <w:bookmarkStart w:id="168" w:name="_Toc471226216"/>
      <w:r w:rsidRPr="003662D4">
        <w:rPr>
          <w:rStyle w:val="BodyTextChar"/>
          <w:sz w:val="28"/>
          <w:szCs w:val="28"/>
        </w:rPr>
        <w:lastRenderedPageBreak/>
        <w:t>Locations</w:t>
      </w:r>
      <w:bookmarkEnd w:id="162"/>
      <w:bookmarkEnd w:id="163"/>
      <w:bookmarkEnd w:id="164"/>
      <w:bookmarkEnd w:id="165"/>
      <w:bookmarkEnd w:id="166"/>
      <w:bookmarkEnd w:id="167"/>
      <w:bookmarkEnd w:id="168"/>
    </w:p>
    <w:p w14:paraId="3DCF0747" w14:textId="77777777" w:rsidR="00CA3422" w:rsidRPr="003662D4" w:rsidRDefault="00CA3422" w:rsidP="00CA3422">
      <w:pPr>
        <w:pStyle w:val="Caption"/>
      </w:pPr>
      <w:bookmarkStart w:id="169" w:name="_Toc222032898"/>
      <w:bookmarkStart w:id="170" w:name="_Toc235501757"/>
      <w:r w:rsidRPr="003662D4">
        <w:t xml:space="preserve">Table </w:t>
      </w:r>
      <w:fldSimple w:instr=" STYLEREF 1 \s ">
        <w:r w:rsidR="00F47FB3">
          <w:rPr>
            <w:noProof/>
          </w:rPr>
          <w:t>3</w:t>
        </w:r>
      </w:fldSimple>
      <w:r w:rsidRPr="003662D4">
        <w:noBreakHyphen/>
      </w:r>
      <w:fldSimple w:instr=" SEQ Table \* ARABIC \s 1 ">
        <w:r w:rsidR="00F47FB3">
          <w:rPr>
            <w:noProof/>
          </w:rPr>
          <w:t>1</w:t>
        </w:r>
      </w:fldSimple>
      <w:r w:rsidRPr="003662D4">
        <w:t xml:space="preserve"> Application Locations</w:t>
      </w:r>
      <w:bookmarkEnd w:id="169"/>
      <w:bookmarkEnd w:id="170"/>
    </w:p>
    <w:p w14:paraId="4A5700B0" w14:textId="77777777" w:rsidR="00CA3422" w:rsidRPr="003662D4" w:rsidRDefault="00CA3422" w:rsidP="00CA3422"/>
    <w:tbl>
      <w:tblPr>
        <w:tblpPr w:leftFromText="180" w:rightFromText="180" w:vertAnchor="text" w:tblpY="1"/>
        <w:tblOverlap w:val="never"/>
        <w:tblW w:w="8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3"/>
        <w:gridCol w:w="3070"/>
        <w:gridCol w:w="1484"/>
        <w:gridCol w:w="1349"/>
      </w:tblGrid>
      <w:tr w:rsidR="00CA3422" w:rsidRPr="003662D4" w14:paraId="200A36E7" w14:textId="77777777" w:rsidTr="00CA3422">
        <w:trPr>
          <w:trHeight w:val="591"/>
        </w:trPr>
        <w:tc>
          <w:tcPr>
            <w:tcW w:w="2363" w:type="dxa"/>
            <w:shd w:val="clear" w:color="auto" w:fill="D9D9D9"/>
          </w:tcPr>
          <w:p w14:paraId="06C24E3C" w14:textId="77777777" w:rsidR="00CA3422" w:rsidRPr="003662D4" w:rsidRDefault="00CA3422" w:rsidP="00CA3422">
            <w:pPr>
              <w:pStyle w:val="TableHeading"/>
              <w:jc w:val="center"/>
            </w:pPr>
            <w:r w:rsidRPr="003662D4">
              <w:t>Application Component</w:t>
            </w:r>
          </w:p>
        </w:tc>
        <w:tc>
          <w:tcPr>
            <w:tcW w:w="3070" w:type="dxa"/>
            <w:shd w:val="clear" w:color="auto" w:fill="D9D9D9"/>
          </w:tcPr>
          <w:p w14:paraId="674015A8" w14:textId="77777777" w:rsidR="00CA3422" w:rsidRPr="003662D4" w:rsidRDefault="00CA3422" w:rsidP="00CA3422">
            <w:pPr>
              <w:pStyle w:val="TableHeading"/>
              <w:jc w:val="center"/>
            </w:pPr>
            <w:r w:rsidRPr="003662D4">
              <w:t>Description</w:t>
            </w:r>
          </w:p>
        </w:tc>
        <w:tc>
          <w:tcPr>
            <w:tcW w:w="1484" w:type="dxa"/>
            <w:shd w:val="clear" w:color="auto" w:fill="D9D9D9"/>
          </w:tcPr>
          <w:p w14:paraId="208BC146" w14:textId="77777777" w:rsidR="00CA3422" w:rsidRPr="003662D4" w:rsidRDefault="00CA3422" w:rsidP="00CA3422">
            <w:pPr>
              <w:pStyle w:val="TableHeading"/>
              <w:jc w:val="center"/>
            </w:pPr>
            <w:r w:rsidRPr="003662D4">
              <w:t>Location at Which Component is Run</w:t>
            </w:r>
          </w:p>
        </w:tc>
        <w:tc>
          <w:tcPr>
            <w:tcW w:w="1349" w:type="dxa"/>
            <w:shd w:val="clear" w:color="auto" w:fill="D9D9D9"/>
          </w:tcPr>
          <w:p w14:paraId="2C825BD8" w14:textId="77777777" w:rsidR="00CA3422" w:rsidRPr="003662D4" w:rsidRDefault="00CA3422" w:rsidP="00CA3422">
            <w:pPr>
              <w:pStyle w:val="TableHeading"/>
              <w:jc w:val="center"/>
            </w:pPr>
            <w:r w:rsidRPr="003662D4">
              <w:t>Type</w:t>
            </w:r>
          </w:p>
        </w:tc>
      </w:tr>
      <w:tr w:rsidR="00CA3422" w:rsidRPr="003662D4" w14:paraId="2A77A081" w14:textId="77777777" w:rsidTr="00A84036">
        <w:trPr>
          <w:trHeight w:val="1550"/>
        </w:trPr>
        <w:tc>
          <w:tcPr>
            <w:tcW w:w="2363" w:type="dxa"/>
          </w:tcPr>
          <w:p w14:paraId="42E8EFB2" w14:textId="77777777" w:rsidR="00CA3422" w:rsidRPr="003662D4" w:rsidRDefault="00CA3422" w:rsidP="00CA3422">
            <w:pPr>
              <w:pStyle w:val="TableText"/>
              <w:rPr>
                <w:rFonts w:ascii="Times New Roman" w:hAnsi="Times New Roman" w:cs="Times New Roman"/>
                <w:szCs w:val="22"/>
              </w:rPr>
            </w:pPr>
            <w:r w:rsidRPr="003662D4">
              <w:rPr>
                <w:rFonts w:ascii="Times New Roman" w:hAnsi="Times New Roman" w:cs="Times New Roman"/>
                <w:szCs w:val="22"/>
              </w:rPr>
              <w:t>Electronic Form Submission Service (EFSS)</w:t>
            </w:r>
          </w:p>
        </w:tc>
        <w:tc>
          <w:tcPr>
            <w:tcW w:w="3070" w:type="dxa"/>
          </w:tcPr>
          <w:p w14:paraId="7D4046D8" w14:textId="386C1D6A" w:rsidR="00CA3422" w:rsidRPr="003662D4" w:rsidRDefault="00CA3422" w:rsidP="0092315C">
            <w:pPr>
              <w:pStyle w:val="TableText"/>
              <w:rPr>
                <w:rFonts w:ascii="Times New Roman" w:hAnsi="Times New Roman" w:cs="Times New Roman"/>
                <w:szCs w:val="22"/>
              </w:rPr>
            </w:pPr>
            <w:r w:rsidRPr="003662D4">
              <w:rPr>
                <w:rFonts w:ascii="Times New Roman" w:hAnsi="Times New Roman" w:cs="Times New Roman"/>
                <w:szCs w:val="22"/>
              </w:rPr>
              <w:t xml:space="preserve">Electronic Form Submission Service which receives form and supported documents from VSO and submit the Form to </w:t>
            </w:r>
            <w:r w:rsidR="00834A95" w:rsidRPr="003662D4">
              <w:rPr>
                <w:rFonts w:ascii="Times New Roman" w:hAnsi="Times New Roman" w:cs="Times New Roman"/>
                <w:color w:val="000000"/>
                <w:szCs w:val="22"/>
              </w:rPr>
              <w:t>21-686c</w:t>
            </w:r>
            <w:r w:rsidR="004B241F" w:rsidRPr="003662D4">
              <w:rPr>
                <w:rFonts w:ascii="Times New Roman" w:hAnsi="Times New Roman" w:cs="Times New Roman"/>
                <w:color w:val="000000"/>
                <w:szCs w:val="22"/>
              </w:rPr>
              <w:t xml:space="preserve"> </w:t>
            </w:r>
            <w:r w:rsidRPr="003662D4">
              <w:rPr>
                <w:rFonts w:ascii="Times New Roman" w:hAnsi="Times New Roman" w:cs="Times New Roman"/>
                <w:szCs w:val="22"/>
              </w:rPr>
              <w:t>Form Submission Service</w:t>
            </w:r>
          </w:p>
        </w:tc>
        <w:tc>
          <w:tcPr>
            <w:tcW w:w="1484" w:type="dxa"/>
          </w:tcPr>
          <w:p w14:paraId="25EABBBD" w14:textId="77777777" w:rsidR="00CA3422" w:rsidRPr="003662D4" w:rsidRDefault="00CA3422" w:rsidP="00CA3422">
            <w:pPr>
              <w:pStyle w:val="TableText"/>
              <w:rPr>
                <w:rFonts w:ascii="Times New Roman" w:hAnsi="Times New Roman" w:cs="Times New Roman"/>
                <w:szCs w:val="22"/>
              </w:rPr>
            </w:pPr>
            <w:r w:rsidRPr="003662D4">
              <w:rPr>
                <w:rFonts w:ascii="Times New Roman" w:hAnsi="Times New Roman" w:cs="Times New Roman"/>
                <w:szCs w:val="22"/>
              </w:rPr>
              <w:t>VIERS</w:t>
            </w:r>
          </w:p>
        </w:tc>
        <w:tc>
          <w:tcPr>
            <w:tcW w:w="1349" w:type="dxa"/>
            <w:shd w:val="clear" w:color="auto" w:fill="FFFFFF"/>
          </w:tcPr>
          <w:p w14:paraId="39311176" w14:textId="77777777" w:rsidR="00CA3422" w:rsidRPr="003662D4" w:rsidRDefault="00CA3422" w:rsidP="00CA3422">
            <w:pPr>
              <w:pStyle w:val="TableText"/>
              <w:rPr>
                <w:rFonts w:ascii="Times New Roman" w:hAnsi="Times New Roman" w:cs="Times New Roman"/>
                <w:szCs w:val="22"/>
              </w:rPr>
            </w:pPr>
            <w:r w:rsidRPr="003662D4">
              <w:rPr>
                <w:rFonts w:ascii="Times New Roman" w:hAnsi="Times New Roman" w:cs="Times New Roman"/>
                <w:szCs w:val="22"/>
              </w:rPr>
              <w:t>Webservice</w:t>
            </w:r>
          </w:p>
        </w:tc>
      </w:tr>
      <w:tr w:rsidR="009C6F74" w:rsidRPr="003662D4" w14:paraId="75CF95E6" w14:textId="77777777" w:rsidTr="004551DC">
        <w:trPr>
          <w:trHeight w:val="695"/>
        </w:trPr>
        <w:tc>
          <w:tcPr>
            <w:tcW w:w="2363" w:type="dxa"/>
            <w:tcBorders>
              <w:bottom w:val="single" w:sz="4" w:space="0" w:color="000000"/>
            </w:tcBorders>
          </w:tcPr>
          <w:p w14:paraId="1F25DDCA" w14:textId="7ACC4045"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FSS</w:t>
            </w:r>
          </w:p>
        </w:tc>
        <w:tc>
          <w:tcPr>
            <w:tcW w:w="3070" w:type="dxa"/>
            <w:tcBorders>
              <w:bottom w:val="single" w:sz="4" w:space="0" w:color="000000"/>
            </w:tcBorders>
          </w:tcPr>
          <w:p w14:paraId="0ABA3F47" w14:textId="08CA898F"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The subject of this Design Document</w:t>
            </w:r>
          </w:p>
        </w:tc>
        <w:tc>
          <w:tcPr>
            <w:tcW w:w="1484" w:type="dxa"/>
            <w:tcBorders>
              <w:bottom w:val="single" w:sz="4" w:space="0" w:color="000000"/>
            </w:tcBorders>
          </w:tcPr>
          <w:p w14:paraId="261A3B0F" w14:textId="5D0BFB6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LOB</w:t>
            </w:r>
          </w:p>
        </w:tc>
        <w:tc>
          <w:tcPr>
            <w:tcW w:w="1349" w:type="dxa"/>
            <w:tcBorders>
              <w:bottom w:val="single" w:sz="4" w:space="0" w:color="000000"/>
            </w:tcBorders>
            <w:shd w:val="clear" w:color="auto" w:fill="FFFFFF"/>
          </w:tcPr>
          <w:p w14:paraId="57586961" w14:textId="2FB8910F"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Webservice</w:t>
            </w:r>
          </w:p>
        </w:tc>
      </w:tr>
      <w:tr w:rsidR="009C6F74" w:rsidRPr="003662D4" w14:paraId="049A230D" w14:textId="77777777" w:rsidTr="00153902">
        <w:trPr>
          <w:trHeight w:val="695"/>
        </w:trPr>
        <w:tc>
          <w:tcPr>
            <w:tcW w:w="2363" w:type="dxa"/>
          </w:tcPr>
          <w:p w14:paraId="4A553706" w14:textId="07DEF0F4"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WebAddressService</w:t>
            </w:r>
          </w:p>
        </w:tc>
        <w:tc>
          <w:tcPr>
            <w:tcW w:w="3070" w:type="dxa"/>
          </w:tcPr>
          <w:p w14:paraId="422CC9EE" w14:textId="7CDDCC23"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Used to validate city and state of the address on the form</w:t>
            </w:r>
          </w:p>
        </w:tc>
        <w:tc>
          <w:tcPr>
            <w:tcW w:w="1484" w:type="dxa"/>
          </w:tcPr>
          <w:p w14:paraId="4B4B86C1" w14:textId="29A1D7DC"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BGS</w:t>
            </w:r>
          </w:p>
        </w:tc>
        <w:tc>
          <w:tcPr>
            <w:tcW w:w="1349" w:type="dxa"/>
            <w:shd w:val="clear" w:color="auto" w:fill="FFFFFF"/>
          </w:tcPr>
          <w:p w14:paraId="2B7D650B"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Webservice</w:t>
            </w:r>
          </w:p>
        </w:tc>
      </w:tr>
      <w:tr w:rsidR="009C6F74" w:rsidRPr="003662D4" w14:paraId="59EC3C56" w14:textId="77777777" w:rsidTr="00CA3422">
        <w:trPr>
          <w:trHeight w:val="371"/>
        </w:trPr>
        <w:tc>
          <w:tcPr>
            <w:tcW w:w="2363" w:type="dxa"/>
            <w:tcBorders>
              <w:bottom w:val="single" w:sz="4" w:space="0" w:color="000000"/>
            </w:tcBorders>
          </w:tcPr>
          <w:p w14:paraId="283F6B36"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VONAPP Direct Connect  (VDC)</w:t>
            </w:r>
          </w:p>
        </w:tc>
        <w:tc>
          <w:tcPr>
            <w:tcW w:w="3070" w:type="dxa"/>
            <w:tcBorders>
              <w:bottom w:val="single" w:sz="4" w:space="0" w:color="000000"/>
            </w:tcBorders>
          </w:tcPr>
          <w:p w14:paraId="2400C704" w14:textId="2E30C62D"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Inflight storage system. FSS reads form documents from this storage</w:t>
            </w:r>
          </w:p>
        </w:tc>
        <w:tc>
          <w:tcPr>
            <w:tcW w:w="1484" w:type="dxa"/>
            <w:tcBorders>
              <w:bottom w:val="single" w:sz="4" w:space="0" w:color="000000"/>
            </w:tcBorders>
          </w:tcPr>
          <w:p w14:paraId="4CDFBA78"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VDC</w:t>
            </w:r>
          </w:p>
        </w:tc>
        <w:tc>
          <w:tcPr>
            <w:tcW w:w="1349" w:type="dxa"/>
            <w:tcBorders>
              <w:bottom w:val="single" w:sz="4" w:space="0" w:color="000000"/>
            </w:tcBorders>
            <w:shd w:val="clear" w:color="auto" w:fill="FFFFFF"/>
          </w:tcPr>
          <w:p w14:paraId="3E017B84"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Webservice</w:t>
            </w:r>
          </w:p>
        </w:tc>
      </w:tr>
      <w:tr w:rsidR="009C6F74" w:rsidRPr="003662D4" w14:paraId="71E1F1E6" w14:textId="77777777" w:rsidTr="00CA3422">
        <w:trPr>
          <w:trHeight w:val="381"/>
        </w:trPr>
        <w:tc>
          <w:tcPr>
            <w:tcW w:w="2363" w:type="dxa"/>
            <w:tcBorders>
              <w:bottom w:val="single" w:sz="4" w:space="0" w:color="000000"/>
            </w:tcBorders>
          </w:tcPr>
          <w:p w14:paraId="56D390B9"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CompAndPenEPCode Service</w:t>
            </w:r>
          </w:p>
        </w:tc>
        <w:tc>
          <w:tcPr>
            <w:tcW w:w="3070" w:type="dxa"/>
            <w:tcBorders>
              <w:bottom w:val="single" w:sz="4" w:space="0" w:color="000000"/>
            </w:tcBorders>
          </w:tcPr>
          <w:p w14:paraId="0D63EF1D" w14:textId="48CF4D22"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CompAndPenEPCode Service. FSS calls this service to generate EP Code, Claim Label</w:t>
            </w:r>
          </w:p>
        </w:tc>
        <w:tc>
          <w:tcPr>
            <w:tcW w:w="1484" w:type="dxa"/>
            <w:tcBorders>
              <w:bottom w:val="single" w:sz="4" w:space="0" w:color="000000"/>
            </w:tcBorders>
          </w:tcPr>
          <w:p w14:paraId="4DD8E036"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VIERS</w:t>
            </w:r>
          </w:p>
        </w:tc>
        <w:tc>
          <w:tcPr>
            <w:tcW w:w="1349" w:type="dxa"/>
            <w:tcBorders>
              <w:bottom w:val="single" w:sz="4" w:space="0" w:color="000000"/>
            </w:tcBorders>
            <w:shd w:val="clear" w:color="auto" w:fill="FFFFFF"/>
          </w:tcPr>
          <w:p w14:paraId="141E45B2"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Webservice</w:t>
            </w:r>
          </w:p>
          <w:p w14:paraId="68647B7A" w14:textId="77777777" w:rsidR="009C6F74" w:rsidRPr="003662D4" w:rsidRDefault="009C6F74" w:rsidP="009C6F74">
            <w:pPr>
              <w:pStyle w:val="TableText"/>
              <w:rPr>
                <w:rFonts w:ascii="Times New Roman" w:hAnsi="Times New Roman" w:cs="Times New Roman"/>
                <w:szCs w:val="22"/>
              </w:rPr>
            </w:pPr>
          </w:p>
        </w:tc>
      </w:tr>
      <w:tr w:rsidR="009C6F74" w:rsidRPr="003662D4" w14:paraId="4DBF3A5A" w14:textId="77777777" w:rsidTr="00CA3422">
        <w:trPr>
          <w:trHeight w:val="381"/>
        </w:trPr>
        <w:tc>
          <w:tcPr>
            <w:tcW w:w="2363" w:type="dxa"/>
            <w:tcBorders>
              <w:bottom w:val="single" w:sz="4" w:space="0" w:color="000000"/>
            </w:tcBorders>
          </w:tcPr>
          <w:p w14:paraId="040A0B0E"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VetRecord Service</w:t>
            </w:r>
          </w:p>
        </w:tc>
        <w:tc>
          <w:tcPr>
            <w:tcW w:w="3070" w:type="dxa"/>
            <w:tcBorders>
              <w:bottom w:val="single" w:sz="4" w:space="0" w:color="000000"/>
            </w:tcBorders>
          </w:tcPr>
          <w:p w14:paraId="1056CD5D" w14:textId="098128B4"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 xml:space="preserve">VetRecord Service. </w:t>
            </w:r>
            <w:r w:rsidRPr="003662D4">
              <w:rPr>
                <w:rFonts w:ascii="Times New Roman" w:hAnsi="Times New Roman" w:cs="Times New Roman"/>
                <w:color w:val="000000"/>
                <w:szCs w:val="22"/>
              </w:rPr>
              <w:t xml:space="preserve">FSS </w:t>
            </w:r>
            <w:r w:rsidRPr="003662D4">
              <w:rPr>
                <w:rFonts w:ascii="Times New Roman" w:hAnsi="Times New Roman" w:cs="Times New Roman"/>
                <w:szCs w:val="22"/>
              </w:rPr>
              <w:t>to check if veteran has POA on his record.</w:t>
            </w:r>
          </w:p>
        </w:tc>
        <w:tc>
          <w:tcPr>
            <w:tcW w:w="1484" w:type="dxa"/>
            <w:tcBorders>
              <w:bottom w:val="single" w:sz="4" w:space="0" w:color="000000"/>
            </w:tcBorders>
          </w:tcPr>
          <w:p w14:paraId="6D1121E1" w14:textId="6F213349"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BGS</w:t>
            </w:r>
          </w:p>
        </w:tc>
        <w:tc>
          <w:tcPr>
            <w:tcW w:w="1349" w:type="dxa"/>
            <w:tcBorders>
              <w:bottom w:val="single" w:sz="4" w:space="0" w:color="000000"/>
            </w:tcBorders>
            <w:shd w:val="clear" w:color="auto" w:fill="FFFFFF"/>
          </w:tcPr>
          <w:p w14:paraId="454D9E50"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Webservice</w:t>
            </w:r>
          </w:p>
        </w:tc>
      </w:tr>
      <w:tr w:rsidR="004B241F" w:rsidRPr="003662D4" w14:paraId="368E180B" w14:textId="77777777" w:rsidTr="008C73D0">
        <w:trPr>
          <w:trHeight w:val="381"/>
        </w:trPr>
        <w:tc>
          <w:tcPr>
            <w:tcW w:w="2363" w:type="dxa"/>
            <w:tcBorders>
              <w:bottom w:val="single" w:sz="4" w:space="0" w:color="000000"/>
            </w:tcBorders>
          </w:tcPr>
          <w:p w14:paraId="3C2E7FFD" w14:textId="01696C70" w:rsidR="004B241F" w:rsidRPr="003662D4" w:rsidRDefault="004B241F" w:rsidP="004B241F">
            <w:pPr>
              <w:pStyle w:val="TableText"/>
              <w:rPr>
                <w:rFonts w:ascii="Times New Roman" w:hAnsi="Times New Roman" w:cs="Times New Roman"/>
                <w:szCs w:val="22"/>
              </w:rPr>
            </w:pPr>
            <w:r w:rsidRPr="003662D4">
              <w:rPr>
                <w:rFonts w:ascii="Times New Roman" w:hAnsi="Times New Roman" w:cs="Times New Roman"/>
                <w:szCs w:val="22"/>
              </w:rPr>
              <w:t>VNP Service</w:t>
            </w:r>
            <w:r w:rsidR="00307E7B">
              <w:rPr>
                <w:rFonts w:ascii="Times New Roman" w:hAnsi="Times New Roman" w:cs="Times New Roman"/>
                <w:szCs w:val="22"/>
              </w:rPr>
              <w:t>s</w:t>
            </w:r>
          </w:p>
        </w:tc>
        <w:tc>
          <w:tcPr>
            <w:tcW w:w="3070" w:type="dxa"/>
            <w:tcBorders>
              <w:bottom w:val="single" w:sz="4" w:space="0" w:color="000000"/>
            </w:tcBorders>
            <w:shd w:val="clear" w:color="auto" w:fill="auto"/>
          </w:tcPr>
          <w:p w14:paraId="6B5C08FB" w14:textId="0D93FD4F" w:rsidR="004B241F" w:rsidRPr="003662D4" w:rsidRDefault="004B241F" w:rsidP="004B241F">
            <w:pPr>
              <w:pStyle w:val="TableText"/>
              <w:rPr>
                <w:rFonts w:ascii="Times New Roman" w:hAnsi="Times New Roman" w:cs="Times New Roman"/>
                <w:szCs w:val="22"/>
              </w:rPr>
            </w:pPr>
            <w:r w:rsidRPr="003662D4">
              <w:rPr>
                <w:rFonts w:ascii="Times New Roman" w:hAnsi="Times New Roman" w:cs="Times New Roman"/>
                <w:szCs w:val="22"/>
              </w:rPr>
              <w:t xml:space="preserve">VNP Service. </w:t>
            </w:r>
            <w:r w:rsidRPr="003662D4">
              <w:rPr>
                <w:rFonts w:ascii="Times New Roman" w:hAnsi="Times New Roman" w:cs="Times New Roman"/>
                <w:color w:val="000000"/>
                <w:szCs w:val="22"/>
              </w:rPr>
              <w:t xml:space="preserve">21-686c </w:t>
            </w:r>
            <w:r w:rsidRPr="003662D4">
              <w:rPr>
                <w:rFonts w:ascii="Times New Roman" w:hAnsi="Times New Roman" w:cs="Times New Roman"/>
                <w:szCs w:val="22"/>
              </w:rPr>
              <w:t>Form Submission Service</w:t>
            </w:r>
            <w:r w:rsidR="00307E7B">
              <w:rPr>
                <w:rFonts w:ascii="Times New Roman" w:hAnsi="Times New Roman" w:cs="Times New Roman"/>
                <w:szCs w:val="22"/>
              </w:rPr>
              <w:t>s</w:t>
            </w:r>
            <w:r w:rsidRPr="003662D4">
              <w:rPr>
                <w:rFonts w:ascii="Times New Roman" w:hAnsi="Times New Roman" w:cs="Times New Roman"/>
                <w:szCs w:val="22"/>
              </w:rPr>
              <w:t xml:space="preserve"> stores/establish claim using this service in CorpDB.</w:t>
            </w:r>
          </w:p>
          <w:p w14:paraId="5EF0D8F6" w14:textId="44D16CA9" w:rsidR="004B241F" w:rsidRPr="003662D4" w:rsidRDefault="004B241F" w:rsidP="004B241F">
            <w:pPr>
              <w:pStyle w:val="TableText"/>
              <w:rPr>
                <w:rFonts w:ascii="Times New Roman" w:hAnsi="Times New Roman" w:cs="Times New Roman"/>
                <w:szCs w:val="22"/>
              </w:rPr>
            </w:pPr>
            <w:r w:rsidRPr="003662D4">
              <w:rPr>
                <w:rFonts w:ascii="Times New Roman" w:hAnsi="Times New Roman" w:cs="Times New Roman"/>
                <w:szCs w:val="22"/>
              </w:rPr>
              <w:t>Populate the CorpDB VNP table in order to facilitate the processing by the VNP component of the Rules Based Processing System (RBPS).</w:t>
            </w:r>
          </w:p>
        </w:tc>
        <w:tc>
          <w:tcPr>
            <w:tcW w:w="1484" w:type="dxa"/>
            <w:tcBorders>
              <w:bottom w:val="single" w:sz="4" w:space="0" w:color="000000"/>
            </w:tcBorders>
          </w:tcPr>
          <w:p w14:paraId="58C03D37" w14:textId="5AEBBE8E" w:rsidR="004B241F" w:rsidRPr="003662D4" w:rsidRDefault="004B241F" w:rsidP="004B241F">
            <w:pPr>
              <w:pStyle w:val="TableText"/>
              <w:rPr>
                <w:rFonts w:ascii="Times New Roman" w:hAnsi="Times New Roman" w:cs="Times New Roman"/>
                <w:szCs w:val="22"/>
              </w:rPr>
            </w:pPr>
            <w:r w:rsidRPr="003662D4">
              <w:rPr>
                <w:rFonts w:ascii="Times New Roman" w:hAnsi="Times New Roman" w:cs="Times New Roman"/>
                <w:szCs w:val="22"/>
              </w:rPr>
              <w:t>BGS</w:t>
            </w:r>
          </w:p>
        </w:tc>
        <w:tc>
          <w:tcPr>
            <w:tcW w:w="1349" w:type="dxa"/>
            <w:tcBorders>
              <w:bottom w:val="single" w:sz="4" w:space="0" w:color="000000"/>
            </w:tcBorders>
            <w:shd w:val="clear" w:color="auto" w:fill="FFFFFF"/>
          </w:tcPr>
          <w:p w14:paraId="61F95DBD" w14:textId="39E3B9F5" w:rsidR="004B241F" w:rsidRPr="003662D4" w:rsidRDefault="004B241F" w:rsidP="004B241F">
            <w:pPr>
              <w:pStyle w:val="TableText"/>
              <w:rPr>
                <w:rFonts w:ascii="Times New Roman" w:hAnsi="Times New Roman" w:cs="Times New Roman"/>
                <w:szCs w:val="22"/>
              </w:rPr>
            </w:pPr>
            <w:r w:rsidRPr="003662D4">
              <w:rPr>
                <w:rFonts w:ascii="Times New Roman" w:hAnsi="Times New Roman" w:cs="Times New Roman"/>
                <w:szCs w:val="22"/>
              </w:rPr>
              <w:t>Webservice</w:t>
            </w:r>
          </w:p>
        </w:tc>
      </w:tr>
      <w:tr w:rsidR="009C6F74" w:rsidRPr="003662D4" w14:paraId="5C38B85F" w14:textId="77777777" w:rsidTr="00A84036">
        <w:trPr>
          <w:trHeight w:val="1253"/>
        </w:trPr>
        <w:tc>
          <w:tcPr>
            <w:tcW w:w="2363" w:type="dxa"/>
          </w:tcPr>
          <w:p w14:paraId="043D258E" w14:textId="5FE1D8BC"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eDocument Service</w:t>
            </w:r>
          </w:p>
        </w:tc>
        <w:tc>
          <w:tcPr>
            <w:tcW w:w="3070" w:type="dxa"/>
          </w:tcPr>
          <w:p w14:paraId="38D67DF8" w14:textId="0304D1DD"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 xml:space="preserve">EDocument Service. </w:t>
            </w:r>
            <w:r w:rsidRPr="003662D4">
              <w:rPr>
                <w:rFonts w:ascii="Times New Roman" w:hAnsi="Times New Roman" w:cs="Times New Roman"/>
                <w:color w:val="000000"/>
                <w:szCs w:val="22"/>
              </w:rPr>
              <w:t xml:space="preserve">FSS </w:t>
            </w:r>
            <w:r w:rsidRPr="003662D4">
              <w:rPr>
                <w:rFonts w:ascii="Times New Roman" w:hAnsi="Times New Roman" w:cs="Times New Roman"/>
                <w:szCs w:val="22"/>
              </w:rPr>
              <w:t>stores all the supported pdf documents using this service in eDocument storage</w:t>
            </w:r>
          </w:p>
        </w:tc>
        <w:tc>
          <w:tcPr>
            <w:tcW w:w="1484" w:type="dxa"/>
          </w:tcPr>
          <w:p w14:paraId="17AB7494"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VBMS</w:t>
            </w:r>
          </w:p>
        </w:tc>
        <w:tc>
          <w:tcPr>
            <w:tcW w:w="1349" w:type="dxa"/>
            <w:shd w:val="clear" w:color="auto" w:fill="FFFFFF"/>
          </w:tcPr>
          <w:p w14:paraId="27A4114E" w14:textId="777777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Webservice</w:t>
            </w:r>
          </w:p>
        </w:tc>
      </w:tr>
      <w:tr w:rsidR="009C6F74" w:rsidRPr="003662D4" w14:paraId="1E355C5F" w14:textId="77777777" w:rsidTr="009C6F74">
        <w:trPr>
          <w:trHeight w:val="643"/>
        </w:trPr>
        <w:tc>
          <w:tcPr>
            <w:tcW w:w="2363" w:type="dxa"/>
          </w:tcPr>
          <w:p w14:paraId="43DB32E3" w14:textId="6E2F611E"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PAI Web Service</w:t>
            </w:r>
          </w:p>
        </w:tc>
        <w:tc>
          <w:tcPr>
            <w:tcW w:w="3070" w:type="dxa"/>
          </w:tcPr>
          <w:p w14:paraId="4B3BF93E" w14:textId="2AADAE77"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EFSS Insert PAI Report data</w:t>
            </w:r>
          </w:p>
        </w:tc>
        <w:tc>
          <w:tcPr>
            <w:tcW w:w="1484" w:type="dxa"/>
          </w:tcPr>
          <w:p w14:paraId="56D5A400" w14:textId="640ADABA"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BGS</w:t>
            </w:r>
          </w:p>
        </w:tc>
        <w:tc>
          <w:tcPr>
            <w:tcW w:w="1349" w:type="dxa"/>
            <w:shd w:val="clear" w:color="auto" w:fill="FFFFFF"/>
          </w:tcPr>
          <w:p w14:paraId="5D018417" w14:textId="0F760710" w:rsidR="009C6F74" w:rsidRPr="003662D4" w:rsidRDefault="009C6F74" w:rsidP="009C6F74">
            <w:pPr>
              <w:pStyle w:val="TableText"/>
              <w:rPr>
                <w:rFonts w:ascii="Times New Roman" w:hAnsi="Times New Roman" w:cs="Times New Roman"/>
                <w:szCs w:val="22"/>
              </w:rPr>
            </w:pPr>
            <w:r w:rsidRPr="003662D4">
              <w:rPr>
                <w:rFonts w:ascii="Times New Roman" w:hAnsi="Times New Roman" w:cs="Times New Roman"/>
                <w:szCs w:val="22"/>
              </w:rPr>
              <w:t>Webservice</w:t>
            </w:r>
          </w:p>
        </w:tc>
      </w:tr>
    </w:tbl>
    <w:p w14:paraId="070608F4" w14:textId="77777777" w:rsidR="00CA3422" w:rsidRPr="003662D4" w:rsidRDefault="00CA3422" w:rsidP="00CA3422">
      <w:r w:rsidRPr="003662D4">
        <w:br w:type="textWrapping" w:clear="all"/>
      </w:r>
    </w:p>
    <w:p w14:paraId="0D923676" w14:textId="77777777" w:rsidR="00CA3422" w:rsidRPr="003662D4" w:rsidRDefault="00CA3422" w:rsidP="00CA3422">
      <w:r w:rsidRPr="003662D4">
        <w:br w:type="page"/>
      </w:r>
    </w:p>
    <w:p w14:paraId="3D3FFAB9" w14:textId="77777777" w:rsidR="00CA3422" w:rsidRPr="003662D4" w:rsidRDefault="00CA3422" w:rsidP="00CA3422">
      <w:pPr>
        <w:pStyle w:val="Heading2"/>
      </w:pPr>
      <w:bookmarkStart w:id="171" w:name="ColumnTitle_17"/>
      <w:bookmarkStart w:id="172" w:name="_Toc219728917"/>
      <w:bookmarkStart w:id="173" w:name="_Toc221116666"/>
      <w:bookmarkStart w:id="174" w:name="_Toc221189689"/>
      <w:bookmarkStart w:id="175" w:name="_Toc221200548"/>
      <w:bookmarkStart w:id="176" w:name="_Toc221291835"/>
      <w:bookmarkStart w:id="177" w:name="_Toc222032966"/>
      <w:bookmarkStart w:id="178" w:name="_Toc235501543"/>
      <w:bookmarkStart w:id="179" w:name="_Toc471226217"/>
      <w:bookmarkEnd w:id="171"/>
      <w:r w:rsidRPr="003662D4">
        <w:lastRenderedPageBreak/>
        <w:t>Conceptual Data Design</w:t>
      </w:r>
      <w:bookmarkEnd w:id="172"/>
      <w:bookmarkEnd w:id="173"/>
      <w:bookmarkEnd w:id="174"/>
      <w:bookmarkEnd w:id="175"/>
      <w:bookmarkEnd w:id="176"/>
      <w:bookmarkEnd w:id="177"/>
      <w:bookmarkEnd w:id="178"/>
      <w:bookmarkEnd w:id="179"/>
    </w:p>
    <w:p w14:paraId="5A826B57" w14:textId="77777777" w:rsidR="00CA3422" w:rsidRPr="003662D4" w:rsidRDefault="00CA3422" w:rsidP="00CA3422">
      <w:pPr>
        <w:pStyle w:val="Heading3"/>
        <w:ind w:left="900"/>
      </w:pPr>
      <w:bookmarkStart w:id="180" w:name="_Toc471226218"/>
      <w:r w:rsidRPr="003662D4">
        <w:t>Schema Package Dependencies</w:t>
      </w:r>
      <w:bookmarkEnd w:id="180"/>
    </w:p>
    <w:p w14:paraId="585CC42B" w14:textId="2F34041C" w:rsidR="00CA3422" w:rsidRPr="003662D4" w:rsidRDefault="00CA3422" w:rsidP="00CA3422">
      <w:pPr>
        <w:pStyle w:val="Caption"/>
      </w:pPr>
      <w:r w:rsidRPr="003662D4">
        <w:t xml:space="preserve">Figure </w:t>
      </w:r>
      <w:fldSimple w:instr=" STYLEREF 1 \s ">
        <w:r w:rsidR="00F47FB3">
          <w:rPr>
            <w:noProof/>
          </w:rPr>
          <w:t>3</w:t>
        </w:r>
      </w:fldSimple>
      <w:r w:rsidRPr="003662D4">
        <w:noBreakHyphen/>
        <w:t>5 Schema Package Dependencies</w:t>
      </w:r>
    </w:p>
    <w:p w14:paraId="79DE7E1C" w14:textId="687C58E0" w:rsidR="00CA3422" w:rsidRPr="003662D4" w:rsidRDefault="001048ED" w:rsidP="00CA3422">
      <w:pPr>
        <w:rPr>
          <w:noProof/>
        </w:rPr>
      </w:pPr>
      <w:r w:rsidRPr="003662D4">
        <w:rPr>
          <w:noProof/>
        </w:rPr>
        <w:drawing>
          <wp:inline distT="0" distB="0" distL="0" distR="0" wp14:anchorId="056A68C3" wp14:editId="6EF8B0E7">
            <wp:extent cx="5715000" cy="299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686c_pkg All Schema.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2990850"/>
                    </a:xfrm>
                    <a:prstGeom prst="rect">
                      <a:avLst/>
                    </a:prstGeom>
                  </pic:spPr>
                </pic:pic>
              </a:graphicData>
            </a:graphic>
          </wp:inline>
        </w:drawing>
      </w:r>
    </w:p>
    <w:p w14:paraId="6798E5DD" w14:textId="77777777" w:rsidR="00CA3422" w:rsidRPr="003662D4" w:rsidRDefault="00CA3422" w:rsidP="00CA3422">
      <w:pPr>
        <w:rPr>
          <w:noProof/>
        </w:rPr>
      </w:pPr>
    </w:p>
    <w:p w14:paraId="6FB74C7D" w14:textId="5744DA61" w:rsidR="00CA3422" w:rsidRPr="003662D4" w:rsidRDefault="00CA3422" w:rsidP="00CA3422">
      <w:pPr>
        <w:rPr>
          <w:noProof/>
        </w:rPr>
      </w:pPr>
      <w:r w:rsidRPr="003662D4">
        <w:rPr>
          <w:noProof/>
        </w:rPr>
        <w:t xml:space="preserve">The above diagram captures the various schema dependencies. There are two schema namespaces, one for the common schema and the other for the </w:t>
      </w:r>
      <w:r w:rsidR="00516EDD" w:rsidRPr="003662D4">
        <w:rPr>
          <w:color w:val="000000"/>
          <w:sz w:val="24"/>
        </w:rPr>
        <w:t xml:space="preserve">FSS </w:t>
      </w:r>
      <w:r w:rsidRPr="003662D4">
        <w:rPr>
          <w:noProof/>
        </w:rPr>
        <w:t>service itself.</w:t>
      </w:r>
    </w:p>
    <w:p w14:paraId="65FE4541" w14:textId="77777777" w:rsidR="00CA3422" w:rsidRPr="003662D4" w:rsidRDefault="00CA3422" w:rsidP="00485474">
      <w:pPr>
        <w:pStyle w:val="Heading3"/>
        <w:numPr>
          <w:ilvl w:val="2"/>
          <w:numId w:val="29"/>
        </w:numPr>
        <w:ind w:left="900"/>
      </w:pPr>
      <w:bookmarkStart w:id="181" w:name="_Toc437956136"/>
      <w:bookmarkStart w:id="182" w:name="_Toc438034470"/>
      <w:bookmarkStart w:id="183" w:name="_Toc471226219"/>
      <w:r w:rsidRPr="003662D4">
        <w:t>Form Submission Service Data Dictionary</w:t>
      </w:r>
      <w:bookmarkEnd w:id="181"/>
      <w:bookmarkEnd w:id="182"/>
      <w:bookmarkEnd w:id="183"/>
    </w:p>
    <w:p w14:paraId="66B3B38A" w14:textId="28105D7E" w:rsidR="00CA3422" w:rsidRPr="003662D4" w:rsidRDefault="00CA3422" w:rsidP="00CA3422">
      <w:pPr>
        <w:pStyle w:val="BodyText"/>
        <w:ind w:left="450"/>
        <w:rPr>
          <w:lang w:eastAsia="en-US"/>
        </w:rPr>
      </w:pPr>
      <w:r w:rsidRPr="003662D4">
        <w:rPr>
          <w:lang w:eastAsia="en-US"/>
        </w:rPr>
        <w:t>Refer to the latest D2D_VSO_Interface_Dictionary Updates Inc</w:t>
      </w:r>
      <w:r w:rsidR="00093E77" w:rsidRPr="003662D4">
        <w:rPr>
          <w:lang w:eastAsia="en-US"/>
        </w:rPr>
        <w:t>2</w:t>
      </w:r>
      <w:r w:rsidRPr="003662D4">
        <w:rPr>
          <w:lang w:eastAsia="en-US"/>
        </w:rPr>
        <w:t>It</w:t>
      </w:r>
      <w:r w:rsidR="00093E77" w:rsidRPr="003662D4">
        <w:rPr>
          <w:lang w:eastAsia="en-US"/>
        </w:rPr>
        <w:t>4</w:t>
      </w:r>
      <w:r w:rsidRPr="003662D4">
        <w:rPr>
          <w:lang w:eastAsia="en-US"/>
        </w:rPr>
        <w:t>.</w:t>
      </w:r>
      <w:r w:rsidR="00093E77" w:rsidRPr="003662D4">
        <w:rPr>
          <w:lang w:eastAsia="en-US"/>
        </w:rPr>
        <w:t>0</w:t>
      </w:r>
      <w:r w:rsidRPr="003662D4">
        <w:rPr>
          <w:lang w:eastAsia="en-US"/>
        </w:rPr>
        <w:t>.</w:t>
      </w:r>
    </w:p>
    <w:p w14:paraId="16FBA8AD" w14:textId="22657FE6" w:rsidR="00CA3422" w:rsidRPr="003662D4" w:rsidRDefault="00CA3422" w:rsidP="00CA3422">
      <w:pPr>
        <w:pStyle w:val="Heading3"/>
        <w:ind w:left="900"/>
      </w:pPr>
      <w:bookmarkStart w:id="184" w:name="_Toc438034471"/>
      <w:bookmarkStart w:id="185" w:name="_Toc471226220"/>
      <w:r w:rsidRPr="003662D4">
        <w:t>Form Submission Service Data Web Service Artifacts</w:t>
      </w:r>
      <w:bookmarkEnd w:id="184"/>
      <w:bookmarkEnd w:id="185"/>
    </w:p>
    <w:p w14:paraId="4F82ABC5" w14:textId="2A996197" w:rsidR="00CA3422" w:rsidRPr="003662D4" w:rsidRDefault="00CA3422" w:rsidP="00CA3422">
      <w:pPr>
        <w:ind w:left="450"/>
        <w:rPr>
          <w:noProof/>
        </w:rPr>
      </w:pPr>
      <w:r w:rsidRPr="003662D4">
        <w:rPr>
          <w:noProof/>
        </w:rPr>
        <w:t xml:space="preserve">The the </w:t>
      </w:r>
      <w:r w:rsidR="00834A95" w:rsidRPr="003662D4">
        <w:rPr>
          <w:noProof/>
        </w:rPr>
        <w:t>21-686c</w:t>
      </w:r>
      <w:r w:rsidRPr="003662D4">
        <w:rPr>
          <w:noProof/>
        </w:rPr>
        <w:t>Service WSDL and XSD</w:t>
      </w:r>
      <w:r w:rsidR="00F077AA" w:rsidRPr="003662D4">
        <w:rPr>
          <w:noProof/>
        </w:rPr>
        <w:t xml:space="preserve"> file</w:t>
      </w:r>
      <w:r w:rsidRPr="003662D4">
        <w:rPr>
          <w:noProof/>
        </w:rPr>
        <w:t>s</w:t>
      </w:r>
      <w:r w:rsidR="00F077AA" w:rsidRPr="003662D4">
        <w:rPr>
          <w:noProof/>
        </w:rPr>
        <w:t xml:space="preserve"> will be submitted seperately</w:t>
      </w:r>
      <w:r w:rsidRPr="003662D4">
        <w:rPr>
          <w:noProof/>
        </w:rPr>
        <w:t>.</w:t>
      </w:r>
    </w:p>
    <w:p w14:paraId="630483E0" w14:textId="755A367B" w:rsidR="00CA3422" w:rsidRPr="003662D4" w:rsidRDefault="00CA3422" w:rsidP="00CA3422">
      <w:pPr>
        <w:rPr>
          <w:noProof/>
        </w:rPr>
      </w:pPr>
      <w:r w:rsidRPr="003662D4">
        <w:rPr>
          <w:noProof/>
        </w:rPr>
        <w:br w:type="page"/>
      </w:r>
    </w:p>
    <w:p w14:paraId="3F440403" w14:textId="77777777" w:rsidR="00CA3422" w:rsidRPr="003662D4" w:rsidRDefault="00CA3422" w:rsidP="00CA3422">
      <w:pPr>
        <w:pStyle w:val="BodyText"/>
        <w:jc w:val="center"/>
        <w:rPr>
          <w:lang w:eastAsia="en-US"/>
        </w:rPr>
      </w:pPr>
      <w:bookmarkStart w:id="186" w:name="_Toc221116671"/>
      <w:bookmarkStart w:id="187" w:name="_Toc221189694"/>
      <w:bookmarkStart w:id="188" w:name="_Toc221200553"/>
      <w:bookmarkStart w:id="189" w:name="_Toc221291840"/>
      <w:bookmarkStart w:id="190" w:name="_Toc222032971"/>
      <w:bookmarkStart w:id="191" w:name="_Toc235501546"/>
    </w:p>
    <w:p w14:paraId="2F5AC68D" w14:textId="77777777" w:rsidR="00CA3422" w:rsidRPr="003662D4" w:rsidRDefault="00CA3422" w:rsidP="00CA3422">
      <w:pPr>
        <w:pStyle w:val="Heading2"/>
      </w:pPr>
      <w:bookmarkStart w:id="192" w:name="_Toc221116672"/>
      <w:bookmarkStart w:id="193" w:name="_Toc221189695"/>
      <w:bookmarkStart w:id="194" w:name="_Toc221200554"/>
      <w:bookmarkStart w:id="195" w:name="_Toc221291841"/>
      <w:bookmarkStart w:id="196" w:name="_Toc222032972"/>
      <w:bookmarkStart w:id="197" w:name="_Toc235501547"/>
      <w:bookmarkStart w:id="198" w:name="_Toc471226221"/>
      <w:bookmarkEnd w:id="186"/>
      <w:bookmarkEnd w:id="187"/>
      <w:bookmarkEnd w:id="188"/>
      <w:bookmarkEnd w:id="189"/>
      <w:bookmarkEnd w:id="190"/>
      <w:bookmarkEnd w:id="191"/>
      <w:r w:rsidRPr="003662D4">
        <w:t>Conceptual Infrastructure Design</w:t>
      </w:r>
      <w:bookmarkEnd w:id="192"/>
      <w:bookmarkEnd w:id="193"/>
      <w:bookmarkEnd w:id="194"/>
      <w:bookmarkEnd w:id="195"/>
      <w:bookmarkEnd w:id="196"/>
      <w:bookmarkEnd w:id="197"/>
      <w:bookmarkEnd w:id="198"/>
    </w:p>
    <w:p w14:paraId="487FD26F" w14:textId="77777777" w:rsidR="00CA3422" w:rsidRPr="003662D4" w:rsidRDefault="00CA3422" w:rsidP="00CA3422">
      <w:pPr>
        <w:pStyle w:val="Heading3"/>
        <w:ind w:left="900"/>
      </w:pPr>
      <w:bookmarkStart w:id="199" w:name="_Toc221116662"/>
      <w:bookmarkStart w:id="200" w:name="_Toc221189685"/>
      <w:bookmarkStart w:id="201" w:name="_Toc221200544"/>
      <w:bookmarkStart w:id="202" w:name="_Toc221291831"/>
      <w:bookmarkStart w:id="203" w:name="_Toc222032962"/>
      <w:bookmarkStart w:id="204" w:name="_Toc235501549"/>
      <w:bookmarkStart w:id="205" w:name="_Toc471226222"/>
      <w:bookmarkStart w:id="206" w:name="_Toc221116673"/>
      <w:bookmarkStart w:id="207" w:name="_Toc221189697"/>
      <w:bookmarkStart w:id="208" w:name="_Toc221200556"/>
      <w:bookmarkStart w:id="209" w:name="_Toc221291843"/>
      <w:bookmarkStart w:id="210" w:name="_Toc222032974"/>
      <w:r w:rsidRPr="003662D4">
        <w:t>System Criticality and High Availability</w:t>
      </w:r>
      <w:bookmarkEnd w:id="199"/>
      <w:bookmarkEnd w:id="200"/>
      <w:bookmarkEnd w:id="201"/>
      <w:bookmarkEnd w:id="202"/>
      <w:bookmarkEnd w:id="203"/>
      <w:bookmarkEnd w:id="204"/>
      <w:bookmarkEnd w:id="205"/>
      <w:r w:rsidRPr="003662D4">
        <w:t xml:space="preserve"> </w:t>
      </w:r>
    </w:p>
    <w:p w14:paraId="6AB8C38A" w14:textId="69F1AD23" w:rsidR="00CA3422" w:rsidRPr="003662D4" w:rsidRDefault="00CA3422" w:rsidP="00CA3422">
      <w:pPr>
        <w:ind w:left="990"/>
      </w:pPr>
      <w:r w:rsidRPr="003662D4">
        <w:t xml:space="preserve">A contingency plan has not yet been identified.  Once identified the contingency plan will provide the required systems criticality and high availability data required to ensure optimal functionality of the </w:t>
      </w:r>
      <w:r w:rsidR="00523F4E" w:rsidRPr="003662D4">
        <w:t>FSS</w:t>
      </w:r>
      <w:r w:rsidRPr="003662D4">
        <w:t>. The following availability requirements may also be provided:</w:t>
      </w:r>
    </w:p>
    <w:p w14:paraId="4D326F75" w14:textId="77777777" w:rsidR="00CA3422" w:rsidRPr="003662D4" w:rsidRDefault="00CA3422" w:rsidP="00CA3422">
      <w:pPr>
        <w:numPr>
          <w:ilvl w:val="0"/>
          <w:numId w:val="21"/>
        </w:numPr>
        <w:spacing w:before="120"/>
      </w:pPr>
      <w:r w:rsidRPr="003662D4">
        <w:t>System Availability</w:t>
      </w:r>
    </w:p>
    <w:p w14:paraId="22EAABAE" w14:textId="77777777" w:rsidR="00CA3422" w:rsidRPr="003662D4" w:rsidRDefault="00CA3422" w:rsidP="00CA3422">
      <w:pPr>
        <w:numPr>
          <w:ilvl w:val="0"/>
          <w:numId w:val="21"/>
        </w:numPr>
      </w:pPr>
      <w:r w:rsidRPr="003662D4">
        <w:t>System Availability Performance Guarantee</w:t>
      </w:r>
    </w:p>
    <w:p w14:paraId="1FC8F353" w14:textId="77777777" w:rsidR="00CA3422" w:rsidRPr="003662D4" w:rsidRDefault="00CA3422" w:rsidP="00CA3422">
      <w:pPr>
        <w:numPr>
          <w:ilvl w:val="0"/>
          <w:numId w:val="21"/>
        </w:numPr>
      </w:pPr>
      <w:r w:rsidRPr="003662D4">
        <w:t>System Processing Rates</w:t>
      </w:r>
    </w:p>
    <w:p w14:paraId="7B2B8B12" w14:textId="77777777" w:rsidR="00CA3422" w:rsidRPr="003662D4" w:rsidRDefault="00CA3422" w:rsidP="00CA3422">
      <w:pPr>
        <w:numPr>
          <w:ilvl w:val="0"/>
          <w:numId w:val="21"/>
        </w:numPr>
      </w:pPr>
      <w:r w:rsidRPr="003662D4">
        <w:t>System Processing Rate Performance Guarantee</w:t>
      </w:r>
    </w:p>
    <w:p w14:paraId="50831C29" w14:textId="77777777" w:rsidR="00CA3422" w:rsidRPr="003662D4" w:rsidRDefault="00CA3422" w:rsidP="00CA3422">
      <w:pPr>
        <w:numPr>
          <w:ilvl w:val="0"/>
          <w:numId w:val="21"/>
        </w:numPr>
      </w:pPr>
      <w:r w:rsidRPr="003662D4">
        <w:t>Systems Responsiveness</w:t>
      </w:r>
    </w:p>
    <w:p w14:paraId="50DC3D04" w14:textId="77777777" w:rsidR="00CA3422" w:rsidRPr="003662D4" w:rsidRDefault="00CA3422" w:rsidP="00CA3422">
      <w:pPr>
        <w:numPr>
          <w:ilvl w:val="0"/>
          <w:numId w:val="21"/>
        </w:numPr>
      </w:pPr>
      <w:r w:rsidRPr="003662D4">
        <w:t>Systems Responsiveness Performance Guarantee</w:t>
      </w:r>
    </w:p>
    <w:p w14:paraId="2C1DA06A" w14:textId="77777777" w:rsidR="00CA3422" w:rsidRPr="003662D4" w:rsidRDefault="00CA3422" w:rsidP="00CA3422">
      <w:pPr>
        <w:pStyle w:val="Heading4"/>
        <w:ind w:left="1080"/>
      </w:pPr>
      <w:r w:rsidRPr="003662D4">
        <w:t>System Criticality</w:t>
      </w:r>
    </w:p>
    <w:p w14:paraId="079FD3CF" w14:textId="0500AE94" w:rsidR="00CA3422" w:rsidRPr="003662D4" w:rsidRDefault="00516EDD" w:rsidP="00CA3422">
      <w:pPr>
        <w:pStyle w:val="BodyText"/>
        <w:ind w:left="450"/>
        <w:rPr>
          <w:lang w:eastAsia="en-US"/>
        </w:rPr>
      </w:pPr>
      <w:r w:rsidRPr="003662D4">
        <w:t xml:space="preserve">FSS </w:t>
      </w:r>
      <w:r w:rsidR="00CA3422" w:rsidRPr="003662D4">
        <w:rPr>
          <w:lang w:eastAsia="en-US"/>
        </w:rPr>
        <w:t xml:space="preserve">is determined to be a service </w:t>
      </w:r>
      <w:r w:rsidR="00CA3422" w:rsidRPr="003662D4">
        <w:rPr>
          <w:b/>
          <w:lang w:eastAsia="en-US"/>
        </w:rPr>
        <w:t>essential</w:t>
      </w:r>
      <w:r w:rsidR="00CA3422" w:rsidRPr="003662D4">
        <w:rPr>
          <w:lang w:eastAsia="en-US"/>
        </w:rPr>
        <w:t xml:space="preserve"> category.</w:t>
      </w:r>
    </w:p>
    <w:p w14:paraId="198D62C0" w14:textId="77777777" w:rsidR="00CA3422" w:rsidRPr="003662D4" w:rsidRDefault="00CA3422" w:rsidP="00CA3422">
      <w:pPr>
        <w:pStyle w:val="Heading4"/>
        <w:ind w:left="1080"/>
      </w:pPr>
      <w:r w:rsidRPr="003662D4">
        <w:t>Capacity</w:t>
      </w:r>
    </w:p>
    <w:tbl>
      <w:tblPr>
        <w:tblStyle w:val="TableGrid"/>
        <w:tblW w:w="4929" w:type="dxa"/>
        <w:tblInd w:w="2212" w:type="dxa"/>
        <w:tblLayout w:type="fixed"/>
        <w:tblLook w:val="04A0" w:firstRow="1" w:lastRow="0" w:firstColumn="1" w:lastColumn="0" w:noHBand="0" w:noVBand="1"/>
      </w:tblPr>
      <w:tblGrid>
        <w:gridCol w:w="4929"/>
      </w:tblGrid>
      <w:tr w:rsidR="00CA3422" w:rsidRPr="003662D4" w14:paraId="31D15A39" w14:textId="77777777" w:rsidTr="00CA3422">
        <w:trPr>
          <w:trHeight w:val="207"/>
        </w:trPr>
        <w:tc>
          <w:tcPr>
            <w:tcW w:w="4929" w:type="dxa"/>
            <w:shd w:val="clear" w:color="auto" w:fill="auto"/>
          </w:tcPr>
          <w:p w14:paraId="60121C37" w14:textId="77777777" w:rsidR="00CA3422" w:rsidRPr="003662D4" w:rsidRDefault="00CA3422" w:rsidP="00CA3422">
            <w:pPr>
              <w:rPr>
                <w:b/>
              </w:rPr>
            </w:pPr>
            <w:r w:rsidRPr="003662D4">
              <w:rPr>
                <w:rFonts w:ascii="Cambria" w:hAnsi="Cambria"/>
                <w:b/>
                <w:bCs/>
                <w:color w:val="000000"/>
              </w:rPr>
              <w:t xml:space="preserve">Operation </w:t>
            </w:r>
          </w:p>
        </w:tc>
      </w:tr>
      <w:tr w:rsidR="00CA3422" w:rsidRPr="003662D4" w14:paraId="3C617D90" w14:textId="77777777" w:rsidTr="00CA3422">
        <w:trPr>
          <w:trHeight w:val="207"/>
        </w:trPr>
        <w:tc>
          <w:tcPr>
            <w:tcW w:w="4929" w:type="dxa"/>
            <w:shd w:val="clear" w:color="auto" w:fill="auto"/>
          </w:tcPr>
          <w:tbl>
            <w:tblPr>
              <w:tblStyle w:val="LightShading1"/>
              <w:tblW w:w="4732" w:type="dxa"/>
              <w:tblLayout w:type="fixed"/>
              <w:tblLook w:val="04A0" w:firstRow="1" w:lastRow="0" w:firstColumn="1" w:lastColumn="0" w:noHBand="0" w:noVBand="1"/>
            </w:tblPr>
            <w:tblGrid>
              <w:gridCol w:w="1215"/>
              <w:gridCol w:w="3517"/>
            </w:tblGrid>
            <w:tr w:rsidR="00CA3422" w:rsidRPr="003662D4" w14:paraId="64774B54" w14:textId="77777777" w:rsidTr="00CA3422">
              <w:trPr>
                <w:cnfStyle w:val="100000000000" w:firstRow="1" w:lastRow="0" w:firstColumn="0" w:lastColumn="0" w:oddVBand="0" w:evenVBand="0" w:oddHBand="0"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1215" w:type="dxa"/>
                </w:tcPr>
                <w:p w14:paraId="477F1A4B" w14:textId="77777777" w:rsidR="00CA3422" w:rsidRPr="003662D4" w:rsidRDefault="00CA3422" w:rsidP="00CA3422">
                  <w:pPr>
                    <w:rPr>
                      <w:rFonts w:ascii="Cambria" w:hAnsi="Cambria"/>
                      <w:b w:val="0"/>
                      <w:bCs w:val="0"/>
                    </w:rPr>
                  </w:pPr>
                </w:p>
              </w:tc>
              <w:tc>
                <w:tcPr>
                  <w:tcW w:w="3517" w:type="dxa"/>
                </w:tcPr>
                <w:p w14:paraId="72208410" w14:textId="77777777" w:rsidR="00CA3422" w:rsidRPr="003662D4" w:rsidRDefault="00CA3422" w:rsidP="00CA3422">
                  <w:pPr>
                    <w:cnfStyle w:val="100000000000" w:firstRow="1" w:lastRow="0" w:firstColumn="0" w:lastColumn="0" w:oddVBand="0" w:evenVBand="0" w:oddHBand="0" w:evenHBand="0" w:firstRowFirstColumn="0" w:firstRowLastColumn="0" w:lastRowFirstColumn="0" w:lastRowLastColumn="0"/>
                    <w:rPr>
                      <w:i/>
                      <w:iCs/>
                      <w:color w:val="0000FF"/>
                    </w:rPr>
                  </w:pPr>
                </w:p>
              </w:tc>
            </w:tr>
            <w:tr w:rsidR="00CA3422" w:rsidRPr="003662D4" w14:paraId="53FA1FD3" w14:textId="77777777" w:rsidTr="00CA3422">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1215" w:type="dxa"/>
                </w:tcPr>
                <w:p w14:paraId="4F91B68C" w14:textId="77777777" w:rsidR="00CA3422" w:rsidRPr="003662D4" w:rsidRDefault="00CA3422" w:rsidP="00CA3422">
                  <w:pPr>
                    <w:rPr>
                      <w:rFonts w:ascii="Cambria" w:hAnsi="Cambria"/>
                      <w:bCs w:val="0"/>
                    </w:rPr>
                  </w:pPr>
                  <w:r w:rsidRPr="003662D4">
                    <w:rPr>
                      <w:rFonts w:ascii="Cambria" w:hAnsi="Cambria"/>
                      <w:bCs w:val="0"/>
                    </w:rPr>
                    <w:t xml:space="preserve">Name </w:t>
                  </w:r>
                </w:p>
              </w:tc>
              <w:tc>
                <w:tcPr>
                  <w:tcW w:w="3517" w:type="dxa"/>
                </w:tcPr>
                <w:p w14:paraId="2414FB51"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rFonts w:ascii="Cambria" w:hAnsi="Cambria"/>
                      <w:b/>
                      <w:bCs/>
                      <w:color w:val="auto"/>
                    </w:rPr>
                  </w:pPr>
                  <w:r w:rsidRPr="003662D4">
                    <w:rPr>
                      <w:iCs/>
                      <w:color w:val="auto"/>
                    </w:rPr>
                    <w:t>submitForm</w:t>
                  </w:r>
                </w:p>
              </w:tc>
            </w:tr>
            <w:tr w:rsidR="00CA3422" w:rsidRPr="003662D4" w14:paraId="75353744" w14:textId="77777777" w:rsidTr="00CA3422">
              <w:trPr>
                <w:trHeight w:val="116"/>
              </w:trPr>
              <w:tc>
                <w:tcPr>
                  <w:cnfStyle w:val="001000000000" w:firstRow="0" w:lastRow="0" w:firstColumn="1" w:lastColumn="0" w:oddVBand="0" w:evenVBand="0" w:oddHBand="0" w:evenHBand="0" w:firstRowFirstColumn="0" w:firstRowLastColumn="0" w:lastRowFirstColumn="0" w:lastRowLastColumn="0"/>
                  <w:tcW w:w="1215" w:type="dxa"/>
                </w:tcPr>
                <w:p w14:paraId="3DA3D3D8" w14:textId="77777777" w:rsidR="00CA3422" w:rsidRPr="003662D4" w:rsidRDefault="00CA3422" w:rsidP="00CA3422">
                  <w:pPr>
                    <w:rPr>
                      <w:rFonts w:ascii="Cambria" w:hAnsi="Cambria"/>
                      <w:b w:val="0"/>
                      <w:bCs w:val="0"/>
                    </w:rPr>
                  </w:pPr>
                </w:p>
              </w:tc>
              <w:tc>
                <w:tcPr>
                  <w:tcW w:w="3517" w:type="dxa"/>
                </w:tcPr>
                <w:p w14:paraId="5102D86A"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i/>
                      <w:iCs/>
                      <w:color w:val="0000FF"/>
                    </w:rPr>
                  </w:pPr>
                </w:p>
              </w:tc>
            </w:tr>
          </w:tbl>
          <w:p w14:paraId="159626F7" w14:textId="77777777" w:rsidR="00CA3422" w:rsidRPr="003662D4" w:rsidRDefault="00CA3422" w:rsidP="00CA3422">
            <w:pPr>
              <w:rPr>
                <w:b/>
              </w:rPr>
            </w:pPr>
          </w:p>
        </w:tc>
      </w:tr>
      <w:tr w:rsidR="00CA3422" w:rsidRPr="003662D4" w14:paraId="393B13A4" w14:textId="77777777" w:rsidTr="00CA3422">
        <w:trPr>
          <w:trHeight w:val="207"/>
        </w:trPr>
        <w:tc>
          <w:tcPr>
            <w:tcW w:w="4929" w:type="dxa"/>
            <w:shd w:val="clear" w:color="auto" w:fill="auto"/>
          </w:tcPr>
          <w:p w14:paraId="031AE11F" w14:textId="77777777" w:rsidR="00CA3422" w:rsidRPr="003662D4" w:rsidRDefault="00CA3422" w:rsidP="00CA3422">
            <w:pPr>
              <w:rPr>
                <w:b/>
              </w:rPr>
            </w:pPr>
            <w:r w:rsidRPr="003662D4">
              <w:rPr>
                <w:b/>
              </w:rPr>
              <w:t>Usage Profile</w:t>
            </w:r>
          </w:p>
        </w:tc>
      </w:tr>
      <w:tr w:rsidR="00CA3422" w:rsidRPr="003662D4" w14:paraId="3D94A955" w14:textId="77777777" w:rsidTr="00CA3422">
        <w:trPr>
          <w:trHeight w:val="196"/>
        </w:trPr>
        <w:tc>
          <w:tcPr>
            <w:tcW w:w="4929" w:type="dxa"/>
          </w:tcPr>
          <w:p w14:paraId="2A6D48F5" w14:textId="77777777" w:rsidR="00CA3422" w:rsidRPr="003662D4" w:rsidRDefault="00CA3422" w:rsidP="00CA3422">
            <w:pPr>
              <w:rPr>
                <w:b/>
              </w:rPr>
            </w:pPr>
          </w:p>
        </w:tc>
      </w:tr>
      <w:tr w:rsidR="00CA3422" w:rsidRPr="003662D4" w14:paraId="0614DCAC" w14:textId="77777777" w:rsidTr="00CA3422">
        <w:trPr>
          <w:trHeight w:val="2308"/>
        </w:trPr>
        <w:tc>
          <w:tcPr>
            <w:tcW w:w="4929" w:type="dxa"/>
          </w:tcPr>
          <w:tbl>
            <w:tblPr>
              <w:tblStyle w:val="LightShading1"/>
              <w:tblW w:w="4715" w:type="dxa"/>
              <w:tblLayout w:type="fixed"/>
              <w:tblLook w:val="04A0" w:firstRow="1" w:lastRow="0" w:firstColumn="1" w:lastColumn="0" w:noHBand="0" w:noVBand="1"/>
            </w:tblPr>
            <w:tblGrid>
              <w:gridCol w:w="2668"/>
              <w:gridCol w:w="2047"/>
            </w:tblGrid>
            <w:tr w:rsidR="00CA3422" w:rsidRPr="003662D4" w14:paraId="09D0BDDA" w14:textId="77777777" w:rsidTr="00CA3422">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668" w:type="dxa"/>
                </w:tcPr>
                <w:p w14:paraId="0B3102EA" w14:textId="77777777" w:rsidR="00CA3422" w:rsidRPr="003662D4" w:rsidRDefault="00CA3422" w:rsidP="00CA3422">
                  <w:pPr>
                    <w:rPr>
                      <w:rFonts w:ascii="Cambria" w:hAnsi="Cambria"/>
                      <w:b w:val="0"/>
                      <w:bCs w:val="0"/>
                    </w:rPr>
                  </w:pPr>
                  <w:r w:rsidRPr="003662D4">
                    <w:rPr>
                      <w:rFonts w:ascii="Cambria" w:hAnsi="Cambria"/>
                      <w:b w:val="0"/>
                      <w:bCs w:val="0"/>
                    </w:rPr>
                    <w:t>Mean Daily volume</w:t>
                  </w:r>
                </w:p>
              </w:tc>
              <w:tc>
                <w:tcPr>
                  <w:tcW w:w="2047" w:type="dxa"/>
                </w:tcPr>
                <w:p w14:paraId="72498719" w14:textId="77777777" w:rsidR="00CA3422" w:rsidRPr="003662D4" w:rsidRDefault="00CA3422" w:rsidP="00CA3422">
                  <w:pP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sidRPr="003662D4">
                    <w:rPr>
                      <w:rFonts w:ascii="Cambria" w:hAnsi="Cambria"/>
                      <w:b w:val="0"/>
                      <w:bCs w:val="0"/>
                    </w:rPr>
                    <w:t>TBD</w:t>
                  </w:r>
                </w:p>
              </w:tc>
            </w:tr>
            <w:tr w:rsidR="00CA3422" w:rsidRPr="003662D4" w14:paraId="163F9F43" w14:textId="77777777" w:rsidTr="00CA342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668" w:type="dxa"/>
                </w:tcPr>
                <w:p w14:paraId="280FF9BC" w14:textId="77777777" w:rsidR="00CA3422" w:rsidRPr="003662D4" w:rsidRDefault="00CA3422" w:rsidP="00CA3422">
                  <w:pPr>
                    <w:rPr>
                      <w:rFonts w:ascii="Cambria" w:hAnsi="Cambria"/>
                      <w:b w:val="0"/>
                      <w:bCs w:val="0"/>
                    </w:rPr>
                  </w:pPr>
                  <w:r w:rsidRPr="003662D4">
                    <w:rPr>
                      <w:rFonts w:ascii="Cambria" w:hAnsi="Cambria"/>
                      <w:b w:val="0"/>
                      <w:bCs w:val="0"/>
                    </w:rPr>
                    <w:t>Projected Growth</w:t>
                  </w:r>
                </w:p>
              </w:tc>
              <w:tc>
                <w:tcPr>
                  <w:tcW w:w="2047" w:type="dxa"/>
                </w:tcPr>
                <w:p w14:paraId="07EC7B37"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3662D4">
                    <w:rPr>
                      <w:rFonts w:ascii="Cambria" w:hAnsi="Cambria"/>
                      <w:bCs/>
                    </w:rPr>
                    <w:t>TBD/year</w:t>
                  </w:r>
                </w:p>
              </w:tc>
            </w:tr>
            <w:tr w:rsidR="00CA3422" w:rsidRPr="003662D4" w14:paraId="0270C2A5" w14:textId="77777777" w:rsidTr="00CA3422">
              <w:trPr>
                <w:trHeight w:val="207"/>
              </w:trPr>
              <w:tc>
                <w:tcPr>
                  <w:cnfStyle w:val="001000000000" w:firstRow="0" w:lastRow="0" w:firstColumn="1" w:lastColumn="0" w:oddVBand="0" w:evenVBand="0" w:oddHBand="0" w:evenHBand="0" w:firstRowFirstColumn="0" w:firstRowLastColumn="0" w:lastRowFirstColumn="0" w:lastRowLastColumn="0"/>
                  <w:tcW w:w="2668" w:type="dxa"/>
                </w:tcPr>
                <w:p w14:paraId="21CD7C3F" w14:textId="77777777" w:rsidR="00CA3422" w:rsidRPr="003662D4" w:rsidRDefault="00CA3422" w:rsidP="00CA3422">
                  <w:pPr>
                    <w:rPr>
                      <w:rFonts w:ascii="Cambria" w:hAnsi="Cambria"/>
                      <w:b w:val="0"/>
                      <w:bCs w:val="0"/>
                    </w:rPr>
                  </w:pPr>
                  <w:r w:rsidRPr="003662D4">
                    <w:rPr>
                      <w:rFonts w:ascii="Cambria" w:hAnsi="Cambria"/>
                      <w:b w:val="0"/>
                      <w:bCs w:val="0"/>
                    </w:rPr>
                    <w:t>Peak Daily volume</w:t>
                  </w:r>
                </w:p>
              </w:tc>
              <w:tc>
                <w:tcPr>
                  <w:tcW w:w="2047" w:type="dxa"/>
                </w:tcPr>
                <w:p w14:paraId="63244B7C"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rFonts w:ascii="Cambria" w:hAnsi="Cambria"/>
                      <w:bCs/>
                    </w:rPr>
                  </w:pPr>
                  <w:r w:rsidRPr="003662D4">
                    <w:rPr>
                      <w:rFonts w:ascii="Cambria" w:hAnsi="Cambria"/>
                      <w:bCs/>
                    </w:rPr>
                    <w:t>TBD</w:t>
                  </w:r>
                </w:p>
              </w:tc>
            </w:tr>
            <w:tr w:rsidR="00CA3422" w:rsidRPr="003662D4" w14:paraId="71E5D833" w14:textId="77777777" w:rsidTr="00CA342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668" w:type="dxa"/>
                </w:tcPr>
                <w:p w14:paraId="3AE7EB50" w14:textId="77777777" w:rsidR="00CA3422" w:rsidRPr="003662D4" w:rsidRDefault="00CA3422" w:rsidP="00CA3422">
                  <w:pPr>
                    <w:rPr>
                      <w:rFonts w:ascii="Cambria" w:hAnsi="Cambria"/>
                      <w:b w:val="0"/>
                      <w:bCs w:val="0"/>
                    </w:rPr>
                  </w:pPr>
                  <w:r w:rsidRPr="003662D4">
                    <w:rPr>
                      <w:rFonts w:ascii="Cambria" w:hAnsi="Cambria"/>
                      <w:b w:val="0"/>
                      <w:bCs w:val="0"/>
                    </w:rPr>
                    <w:t>Projected Growth</w:t>
                  </w:r>
                </w:p>
              </w:tc>
              <w:tc>
                <w:tcPr>
                  <w:tcW w:w="2047" w:type="dxa"/>
                </w:tcPr>
                <w:p w14:paraId="6E3B3ED1"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3662D4">
                    <w:rPr>
                      <w:rFonts w:ascii="Cambria" w:hAnsi="Cambria"/>
                      <w:bCs/>
                    </w:rPr>
                    <w:t>TBD/year</w:t>
                  </w:r>
                </w:p>
              </w:tc>
            </w:tr>
            <w:tr w:rsidR="00CA3422" w:rsidRPr="003662D4" w14:paraId="53066C51" w14:textId="77777777" w:rsidTr="00CA3422">
              <w:trPr>
                <w:trHeight w:val="207"/>
              </w:trPr>
              <w:tc>
                <w:tcPr>
                  <w:cnfStyle w:val="001000000000" w:firstRow="0" w:lastRow="0" w:firstColumn="1" w:lastColumn="0" w:oddVBand="0" w:evenVBand="0" w:oddHBand="0" w:evenHBand="0" w:firstRowFirstColumn="0" w:firstRowLastColumn="0" w:lastRowFirstColumn="0" w:lastRowLastColumn="0"/>
                  <w:tcW w:w="2668" w:type="dxa"/>
                </w:tcPr>
                <w:p w14:paraId="19A41B89" w14:textId="77777777" w:rsidR="00CA3422" w:rsidRPr="003662D4" w:rsidRDefault="00CA3422" w:rsidP="00CA3422">
                  <w:pPr>
                    <w:rPr>
                      <w:rFonts w:ascii="Cambria" w:hAnsi="Cambria"/>
                      <w:b w:val="0"/>
                      <w:bCs w:val="0"/>
                    </w:rPr>
                  </w:pPr>
                  <w:r w:rsidRPr="003662D4">
                    <w:rPr>
                      <w:rFonts w:ascii="Cambria" w:hAnsi="Cambria"/>
                      <w:b w:val="0"/>
                      <w:bCs w:val="0"/>
                    </w:rPr>
                    <w:t>Peak Hourly volume</w:t>
                  </w:r>
                </w:p>
              </w:tc>
              <w:tc>
                <w:tcPr>
                  <w:tcW w:w="2047" w:type="dxa"/>
                </w:tcPr>
                <w:p w14:paraId="47C105C0"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rFonts w:ascii="Cambria" w:hAnsi="Cambria"/>
                      <w:bCs/>
                    </w:rPr>
                  </w:pPr>
                  <w:r w:rsidRPr="003662D4">
                    <w:rPr>
                      <w:rFonts w:ascii="Cambria" w:hAnsi="Cambria"/>
                      <w:bCs/>
                    </w:rPr>
                    <w:t>TBD</w:t>
                  </w:r>
                </w:p>
              </w:tc>
            </w:tr>
            <w:tr w:rsidR="00CA3422" w:rsidRPr="003662D4" w14:paraId="21BA8AFE" w14:textId="77777777" w:rsidTr="00CA342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668" w:type="dxa"/>
                </w:tcPr>
                <w:p w14:paraId="387649E6" w14:textId="77777777" w:rsidR="00CA3422" w:rsidRPr="003662D4" w:rsidRDefault="00CA3422" w:rsidP="00CA3422">
                  <w:pPr>
                    <w:rPr>
                      <w:rFonts w:ascii="Cambria" w:hAnsi="Cambria"/>
                      <w:b w:val="0"/>
                      <w:bCs w:val="0"/>
                    </w:rPr>
                  </w:pPr>
                  <w:r w:rsidRPr="003662D4">
                    <w:rPr>
                      <w:rFonts w:ascii="Cambria" w:hAnsi="Cambria"/>
                      <w:b w:val="0"/>
                      <w:bCs w:val="0"/>
                    </w:rPr>
                    <w:t>Days of operation</w:t>
                  </w:r>
                </w:p>
              </w:tc>
              <w:tc>
                <w:tcPr>
                  <w:tcW w:w="2047" w:type="dxa"/>
                </w:tcPr>
                <w:p w14:paraId="2CFDDAAB"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3662D4">
                    <w:rPr>
                      <w:rFonts w:ascii="Cambria" w:hAnsi="Cambria"/>
                      <w:bCs/>
                    </w:rPr>
                    <w:t>Sunday-Saturday</w:t>
                  </w:r>
                </w:p>
              </w:tc>
            </w:tr>
            <w:tr w:rsidR="00CA3422" w:rsidRPr="003662D4" w14:paraId="6DC2EE2F" w14:textId="77777777" w:rsidTr="00CA3422">
              <w:trPr>
                <w:trHeight w:val="207"/>
              </w:trPr>
              <w:tc>
                <w:tcPr>
                  <w:cnfStyle w:val="001000000000" w:firstRow="0" w:lastRow="0" w:firstColumn="1" w:lastColumn="0" w:oddVBand="0" w:evenVBand="0" w:oddHBand="0" w:evenHBand="0" w:firstRowFirstColumn="0" w:firstRowLastColumn="0" w:lastRowFirstColumn="0" w:lastRowLastColumn="0"/>
                  <w:tcW w:w="2668" w:type="dxa"/>
                </w:tcPr>
                <w:p w14:paraId="0C7306F2" w14:textId="77777777" w:rsidR="00CA3422" w:rsidRPr="003662D4" w:rsidRDefault="00CA3422" w:rsidP="00CA3422">
                  <w:pPr>
                    <w:rPr>
                      <w:rFonts w:ascii="Cambria" w:hAnsi="Cambria"/>
                      <w:b w:val="0"/>
                      <w:bCs w:val="0"/>
                    </w:rPr>
                  </w:pPr>
                  <w:r w:rsidRPr="003662D4">
                    <w:rPr>
                      <w:rFonts w:ascii="Cambria" w:hAnsi="Cambria"/>
                      <w:b w:val="0"/>
                      <w:bCs w:val="0"/>
                    </w:rPr>
                    <w:t>Hours of operation</w:t>
                  </w:r>
                </w:p>
              </w:tc>
              <w:tc>
                <w:tcPr>
                  <w:tcW w:w="2047" w:type="dxa"/>
                </w:tcPr>
                <w:p w14:paraId="33DE2F22"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rFonts w:ascii="Cambria" w:hAnsi="Cambria"/>
                      <w:bCs/>
                    </w:rPr>
                  </w:pPr>
                  <w:r w:rsidRPr="003662D4">
                    <w:rPr>
                      <w:rFonts w:ascii="Cambria" w:hAnsi="Cambria"/>
                      <w:bCs/>
                    </w:rPr>
                    <w:t>24/7</w:t>
                  </w:r>
                </w:p>
              </w:tc>
            </w:tr>
            <w:tr w:rsidR="00CA3422" w:rsidRPr="003662D4" w14:paraId="75EC4F2D" w14:textId="77777777" w:rsidTr="00CA342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668" w:type="dxa"/>
                </w:tcPr>
                <w:p w14:paraId="6A38822C" w14:textId="77777777" w:rsidR="00CA3422" w:rsidRPr="003662D4" w:rsidRDefault="00CA3422" w:rsidP="00CA3422">
                  <w:pPr>
                    <w:rPr>
                      <w:rFonts w:ascii="Cambria" w:hAnsi="Cambria"/>
                      <w:b w:val="0"/>
                      <w:bCs w:val="0"/>
                    </w:rPr>
                  </w:pPr>
                  <w:r w:rsidRPr="003662D4">
                    <w:rPr>
                      <w:rFonts w:ascii="Cambria" w:hAnsi="Cambria"/>
                      <w:b w:val="0"/>
                      <w:bCs w:val="0"/>
                    </w:rPr>
                    <w:t>Peak Hours</w:t>
                  </w:r>
                </w:p>
              </w:tc>
              <w:tc>
                <w:tcPr>
                  <w:tcW w:w="2047" w:type="dxa"/>
                </w:tcPr>
                <w:p w14:paraId="14E6D0FE"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rFonts w:ascii="Cambria" w:hAnsi="Cambria"/>
                      <w:bCs/>
                    </w:rPr>
                  </w:pPr>
                  <w:r w:rsidRPr="003662D4">
                    <w:rPr>
                      <w:rFonts w:ascii="Cambria" w:hAnsi="Cambria"/>
                      <w:bCs/>
                    </w:rPr>
                    <w:t>9am-7p.m.Eastern</w:t>
                  </w:r>
                </w:p>
              </w:tc>
            </w:tr>
            <w:tr w:rsidR="00CA3422" w:rsidRPr="003662D4" w14:paraId="034CA1DB" w14:textId="77777777" w:rsidTr="00CA3422">
              <w:trPr>
                <w:trHeight w:val="218"/>
              </w:trPr>
              <w:tc>
                <w:tcPr>
                  <w:cnfStyle w:val="001000000000" w:firstRow="0" w:lastRow="0" w:firstColumn="1" w:lastColumn="0" w:oddVBand="0" w:evenVBand="0" w:oddHBand="0" w:evenHBand="0" w:firstRowFirstColumn="0" w:firstRowLastColumn="0" w:lastRowFirstColumn="0" w:lastRowLastColumn="0"/>
                  <w:tcW w:w="2668" w:type="dxa"/>
                </w:tcPr>
                <w:p w14:paraId="05A66651" w14:textId="77777777" w:rsidR="00CA3422" w:rsidRPr="003662D4" w:rsidRDefault="00CA3422" w:rsidP="00CA3422">
                  <w:pPr>
                    <w:rPr>
                      <w:rFonts w:ascii="Cambria" w:hAnsi="Cambria"/>
                      <w:b w:val="0"/>
                      <w:bCs w:val="0"/>
                    </w:rPr>
                  </w:pPr>
                </w:p>
              </w:tc>
              <w:tc>
                <w:tcPr>
                  <w:tcW w:w="2047" w:type="dxa"/>
                </w:tcPr>
                <w:p w14:paraId="5BAFD35E"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rFonts w:ascii="Cambria" w:hAnsi="Cambria"/>
                      <w:b/>
                      <w:bCs/>
                    </w:rPr>
                  </w:pPr>
                </w:p>
              </w:tc>
            </w:tr>
          </w:tbl>
          <w:p w14:paraId="2DEA06D5" w14:textId="77777777" w:rsidR="00CA3422" w:rsidRPr="003662D4" w:rsidRDefault="00CA3422" w:rsidP="00CA3422"/>
        </w:tc>
      </w:tr>
      <w:tr w:rsidR="00CA3422" w:rsidRPr="003662D4" w14:paraId="7D47D30C" w14:textId="77777777" w:rsidTr="00CA3422">
        <w:trPr>
          <w:trHeight w:val="41"/>
        </w:trPr>
        <w:tc>
          <w:tcPr>
            <w:tcW w:w="4929" w:type="dxa"/>
          </w:tcPr>
          <w:p w14:paraId="69625AF2" w14:textId="77777777" w:rsidR="00CA3422" w:rsidRPr="003662D4" w:rsidRDefault="00CA3422" w:rsidP="00CA3422"/>
        </w:tc>
      </w:tr>
    </w:tbl>
    <w:p w14:paraId="47786B18" w14:textId="77777777" w:rsidR="00CA3422" w:rsidRPr="003662D4" w:rsidRDefault="00CA3422" w:rsidP="00CA3422">
      <w:pPr>
        <w:pStyle w:val="Heading4"/>
        <w:ind w:left="990"/>
      </w:pPr>
      <w:bookmarkStart w:id="211" w:name="_Toc235501550"/>
      <w:r w:rsidRPr="003662D4">
        <w:t xml:space="preserve"> Latency</w:t>
      </w: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1"/>
        <w:gridCol w:w="1427"/>
        <w:gridCol w:w="1376"/>
        <w:gridCol w:w="1734"/>
      </w:tblGrid>
      <w:tr w:rsidR="00CA3422" w:rsidRPr="003662D4" w14:paraId="0D47AB69" w14:textId="77777777" w:rsidTr="00CA3422">
        <w:tc>
          <w:tcPr>
            <w:tcW w:w="1591" w:type="dxa"/>
          </w:tcPr>
          <w:p w14:paraId="71B15BBF" w14:textId="77777777" w:rsidR="00CA3422" w:rsidRPr="003662D4" w:rsidRDefault="00CA3422" w:rsidP="00CA3422">
            <w:pPr>
              <w:rPr>
                <w:rFonts w:ascii="Cambria" w:hAnsi="Cambria"/>
                <w:b/>
                <w:bCs/>
                <w:color w:val="000000"/>
              </w:rPr>
            </w:pPr>
            <w:r w:rsidRPr="003662D4">
              <w:rPr>
                <w:rFonts w:ascii="Cambria" w:hAnsi="Cambria"/>
                <w:b/>
                <w:bCs/>
                <w:color w:val="000000"/>
              </w:rPr>
              <w:t>Operation</w:t>
            </w:r>
          </w:p>
        </w:tc>
        <w:tc>
          <w:tcPr>
            <w:tcW w:w="1427" w:type="dxa"/>
            <w:shd w:val="clear" w:color="auto" w:fill="auto"/>
          </w:tcPr>
          <w:p w14:paraId="3C199B09" w14:textId="77777777" w:rsidR="00CA3422" w:rsidRPr="003662D4" w:rsidRDefault="00CA3422" w:rsidP="00CA3422">
            <w:pPr>
              <w:rPr>
                <w:rFonts w:ascii="Cambria" w:hAnsi="Cambria"/>
                <w:b/>
                <w:bCs/>
                <w:color w:val="000000"/>
              </w:rPr>
            </w:pPr>
            <w:r w:rsidRPr="003662D4">
              <w:rPr>
                <w:rFonts w:ascii="Cambria" w:hAnsi="Cambria"/>
                <w:b/>
                <w:bCs/>
                <w:color w:val="000000"/>
              </w:rPr>
              <w:t>Guarantee</w:t>
            </w:r>
          </w:p>
        </w:tc>
        <w:tc>
          <w:tcPr>
            <w:tcW w:w="1376" w:type="dxa"/>
          </w:tcPr>
          <w:p w14:paraId="3D5D6A6F" w14:textId="77777777" w:rsidR="00CA3422" w:rsidRPr="003662D4" w:rsidRDefault="00CA3422" w:rsidP="00CA3422">
            <w:pPr>
              <w:rPr>
                <w:rFonts w:ascii="Cambria" w:hAnsi="Cambria"/>
                <w:b/>
                <w:bCs/>
                <w:color w:val="000000"/>
              </w:rPr>
            </w:pPr>
            <w:r w:rsidRPr="003662D4">
              <w:rPr>
                <w:rFonts w:ascii="Cambria" w:hAnsi="Cambria"/>
                <w:b/>
                <w:bCs/>
                <w:color w:val="000000"/>
              </w:rPr>
              <w:t>Degraded</w:t>
            </w:r>
          </w:p>
        </w:tc>
        <w:tc>
          <w:tcPr>
            <w:tcW w:w="1734" w:type="dxa"/>
          </w:tcPr>
          <w:p w14:paraId="43C8E6B6" w14:textId="77777777" w:rsidR="00CA3422" w:rsidRPr="003662D4" w:rsidRDefault="00CA3422" w:rsidP="00CA3422">
            <w:pPr>
              <w:rPr>
                <w:rFonts w:ascii="Cambria" w:hAnsi="Cambria"/>
                <w:b/>
                <w:bCs/>
                <w:color w:val="000000"/>
              </w:rPr>
            </w:pPr>
            <w:r w:rsidRPr="003662D4">
              <w:rPr>
                <w:rFonts w:ascii="Cambria" w:hAnsi="Cambria"/>
                <w:b/>
                <w:bCs/>
                <w:color w:val="000000"/>
              </w:rPr>
              <w:t>Maximum Percent Degraded</w:t>
            </w:r>
          </w:p>
        </w:tc>
      </w:tr>
      <w:tr w:rsidR="00CA3422" w:rsidRPr="003662D4" w14:paraId="20690A01" w14:textId="77777777" w:rsidTr="00CA3422">
        <w:tc>
          <w:tcPr>
            <w:tcW w:w="1591" w:type="dxa"/>
            <w:shd w:val="clear" w:color="auto" w:fill="C0C0C0"/>
          </w:tcPr>
          <w:p w14:paraId="1187A613" w14:textId="77777777" w:rsidR="00CA3422" w:rsidRPr="003662D4" w:rsidRDefault="00CA3422" w:rsidP="00CA3422">
            <w:pPr>
              <w:rPr>
                <w:rFonts w:ascii="Cambria" w:hAnsi="Cambria"/>
                <w:bCs/>
                <w:color w:val="000000"/>
              </w:rPr>
            </w:pPr>
            <w:r w:rsidRPr="003662D4">
              <w:rPr>
                <w:rFonts w:ascii="Cambria" w:hAnsi="Cambria"/>
                <w:bCs/>
                <w:color w:val="000000"/>
              </w:rPr>
              <w:t>SubmiForm</w:t>
            </w:r>
          </w:p>
        </w:tc>
        <w:tc>
          <w:tcPr>
            <w:tcW w:w="1427" w:type="dxa"/>
            <w:shd w:val="clear" w:color="auto" w:fill="C0C0C0"/>
          </w:tcPr>
          <w:p w14:paraId="1BFAF2F5" w14:textId="77777777" w:rsidR="00CA3422" w:rsidRPr="003662D4" w:rsidRDefault="00CA3422" w:rsidP="00CA3422">
            <w:pPr>
              <w:rPr>
                <w:rFonts w:ascii="Cambria" w:hAnsi="Cambria"/>
                <w:bCs/>
                <w:color w:val="000000"/>
              </w:rPr>
            </w:pPr>
            <w:r w:rsidRPr="003662D4">
              <w:rPr>
                <w:rFonts w:ascii="Cambria" w:hAnsi="Cambria"/>
                <w:bCs/>
                <w:color w:val="000000"/>
              </w:rPr>
              <w:t>6000ms</w:t>
            </w:r>
          </w:p>
        </w:tc>
        <w:tc>
          <w:tcPr>
            <w:tcW w:w="1376" w:type="dxa"/>
            <w:shd w:val="clear" w:color="auto" w:fill="C0C0C0"/>
          </w:tcPr>
          <w:p w14:paraId="0547627F" w14:textId="77777777" w:rsidR="00CA3422" w:rsidRPr="003662D4" w:rsidRDefault="00CA3422" w:rsidP="00CA3422">
            <w:pPr>
              <w:rPr>
                <w:rFonts w:ascii="Cambria" w:hAnsi="Cambria"/>
                <w:bCs/>
                <w:color w:val="000000"/>
              </w:rPr>
            </w:pPr>
            <w:r w:rsidRPr="003662D4">
              <w:rPr>
                <w:rFonts w:ascii="Cambria" w:hAnsi="Cambria"/>
                <w:bCs/>
                <w:color w:val="000000"/>
              </w:rPr>
              <w:t>&gt;2000ms</w:t>
            </w:r>
          </w:p>
        </w:tc>
        <w:tc>
          <w:tcPr>
            <w:tcW w:w="1734" w:type="dxa"/>
            <w:shd w:val="clear" w:color="auto" w:fill="C0C0C0"/>
          </w:tcPr>
          <w:p w14:paraId="1E9A4C2D" w14:textId="77777777" w:rsidR="00CA3422" w:rsidRPr="003662D4" w:rsidRDefault="00CA3422" w:rsidP="00CA3422">
            <w:pPr>
              <w:rPr>
                <w:color w:val="000000"/>
              </w:rPr>
            </w:pPr>
            <w:r w:rsidRPr="003662D4">
              <w:rPr>
                <w:color w:val="000000"/>
              </w:rPr>
              <w:t>25%</w:t>
            </w:r>
          </w:p>
        </w:tc>
      </w:tr>
    </w:tbl>
    <w:p w14:paraId="78B18FEB" w14:textId="77777777" w:rsidR="00CA3422" w:rsidRPr="003662D4" w:rsidRDefault="00CA3422" w:rsidP="00CA3422">
      <w:pPr>
        <w:pStyle w:val="BodyText"/>
      </w:pPr>
    </w:p>
    <w:p w14:paraId="4EEB161E" w14:textId="77777777" w:rsidR="00CA3422" w:rsidRPr="003662D4" w:rsidRDefault="00CA3422" w:rsidP="00CA3422">
      <w:pPr>
        <w:rPr>
          <w:rFonts w:eastAsia="MS Mincho"/>
          <w:sz w:val="24"/>
          <w:szCs w:val="22"/>
          <w:lang w:eastAsia="en-GB"/>
        </w:rPr>
      </w:pPr>
      <w:r w:rsidRPr="003662D4">
        <w:br w:type="page"/>
      </w:r>
    </w:p>
    <w:p w14:paraId="2BBC5E88" w14:textId="77777777" w:rsidR="00CA3422" w:rsidRPr="003662D4" w:rsidRDefault="00CA3422" w:rsidP="00CA3422">
      <w:pPr>
        <w:pStyle w:val="Heading4"/>
        <w:ind w:left="990"/>
      </w:pPr>
      <w:r w:rsidRPr="003662D4">
        <w:lastRenderedPageBreak/>
        <w:t xml:space="preserve"> Reliability Specifications</w:t>
      </w:r>
    </w:p>
    <w:tbl>
      <w:tblPr>
        <w:tblStyle w:val="LightShading-Accent11"/>
        <w:tblW w:w="97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4"/>
        <w:gridCol w:w="1844"/>
        <w:gridCol w:w="1803"/>
        <w:gridCol w:w="4006"/>
      </w:tblGrid>
      <w:tr w:rsidR="00CA3422" w:rsidRPr="003662D4" w14:paraId="73B58601" w14:textId="77777777" w:rsidTr="00CA3422">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054" w:type="dxa"/>
            <w:tcBorders>
              <w:top w:val="none" w:sz="0" w:space="0" w:color="auto"/>
              <w:left w:val="none" w:sz="0" w:space="0" w:color="auto"/>
              <w:bottom w:val="none" w:sz="0" w:space="0" w:color="auto"/>
              <w:right w:val="none" w:sz="0" w:space="0" w:color="auto"/>
            </w:tcBorders>
          </w:tcPr>
          <w:p w14:paraId="748354E1" w14:textId="77777777" w:rsidR="00CA3422" w:rsidRPr="003662D4" w:rsidRDefault="00CA3422" w:rsidP="00CA3422">
            <w:pPr>
              <w:rPr>
                <w:rFonts w:ascii="Cambria" w:hAnsi="Cambria"/>
                <w:bCs w:val="0"/>
                <w:color w:val="000000"/>
              </w:rPr>
            </w:pPr>
            <w:r w:rsidRPr="003662D4">
              <w:rPr>
                <w:rFonts w:ascii="Cambria" w:hAnsi="Cambria"/>
                <w:bCs w:val="0"/>
                <w:color w:val="000000"/>
              </w:rPr>
              <w:t>Parameter</w:t>
            </w:r>
          </w:p>
        </w:tc>
        <w:tc>
          <w:tcPr>
            <w:tcW w:w="1844" w:type="dxa"/>
            <w:tcBorders>
              <w:top w:val="none" w:sz="0" w:space="0" w:color="auto"/>
              <w:left w:val="none" w:sz="0" w:space="0" w:color="auto"/>
              <w:bottom w:val="none" w:sz="0" w:space="0" w:color="auto"/>
              <w:right w:val="none" w:sz="0" w:space="0" w:color="auto"/>
            </w:tcBorders>
          </w:tcPr>
          <w:p w14:paraId="6D5C34E5" w14:textId="77777777" w:rsidR="00CA3422" w:rsidRPr="003662D4" w:rsidRDefault="00CA3422" w:rsidP="00CA3422">
            <w:pPr>
              <w:cnfStyle w:val="100000000000" w:firstRow="1" w:lastRow="0" w:firstColumn="0" w:lastColumn="0" w:oddVBand="0" w:evenVBand="0" w:oddHBand="0" w:evenHBand="0" w:firstRowFirstColumn="0" w:firstRowLastColumn="0" w:lastRowFirstColumn="0" w:lastRowLastColumn="0"/>
              <w:rPr>
                <w:rFonts w:ascii="Cambria" w:hAnsi="Cambria"/>
                <w:bCs w:val="0"/>
                <w:color w:val="000000"/>
              </w:rPr>
            </w:pPr>
            <w:r w:rsidRPr="003662D4">
              <w:rPr>
                <w:rFonts w:ascii="Cambria" w:hAnsi="Cambria"/>
                <w:bCs w:val="0"/>
                <w:color w:val="000000"/>
              </w:rPr>
              <w:t>Value</w:t>
            </w:r>
          </w:p>
        </w:tc>
        <w:tc>
          <w:tcPr>
            <w:tcW w:w="1803" w:type="dxa"/>
            <w:tcBorders>
              <w:top w:val="none" w:sz="0" w:space="0" w:color="auto"/>
              <w:left w:val="none" w:sz="0" w:space="0" w:color="auto"/>
              <w:bottom w:val="none" w:sz="0" w:space="0" w:color="auto"/>
              <w:right w:val="none" w:sz="0" w:space="0" w:color="auto"/>
            </w:tcBorders>
          </w:tcPr>
          <w:p w14:paraId="05662A75" w14:textId="77777777" w:rsidR="00CA3422" w:rsidRPr="003662D4" w:rsidRDefault="00CA3422" w:rsidP="00CA3422">
            <w:pPr>
              <w:cnfStyle w:val="100000000000" w:firstRow="1" w:lastRow="0" w:firstColumn="0" w:lastColumn="0" w:oddVBand="0" w:evenVBand="0" w:oddHBand="0" w:evenHBand="0" w:firstRowFirstColumn="0" w:firstRowLastColumn="0" w:lastRowFirstColumn="0" w:lastRowLastColumn="0"/>
              <w:rPr>
                <w:rFonts w:ascii="Cambria" w:hAnsi="Cambria"/>
                <w:bCs w:val="0"/>
                <w:color w:val="000000"/>
              </w:rPr>
            </w:pPr>
          </w:p>
        </w:tc>
        <w:tc>
          <w:tcPr>
            <w:tcW w:w="4006" w:type="dxa"/>
            <w:tcBorders>
              <w:top w:val="none" w:sz="0" w:space="0" w:color="auto"/>
              <w:left w:val="none" w:sz="0" w:space="0" w:color="auto"/>
              <w:bottom w:val="none" w:sz="0" w:space="0" w:color="auto"/>
              <w:right w:val="none" w:sz="0" w:space="0" w:color="auto"/>
            </w:tcBorders>
          </w:tcPr>
          <w:p w14:paraId="3B778852" w14:textId="77777777" w:rsidR="00CA3422" w:rsidRPr="003662D4" w:rsidRDefault="00CA3422" w:rsidP="00CA3422">
            <w:pPr>
              <w:cnfStyle w:val="100000000000" w:firstRow="1" w:lastRow="0" w:firstColumn="0" w:lastColumn="0" w:oddVBand="0" w:evenVBand="0" w:oddHBand="0" w:evenHBand="0" w:firstRowFirstColumn="0" w:firstRowLastColumn="0" w:lastRowFirstColumn="0" w:lastRowLastColumn="0"/>
              <w:rPr>
                <w:rFonts w:ascii="Cambria" w:hAnsi="Cambria"/>
                <w:bCs w:val="0"/>
                <w:color w:val="000000"/>
              </w:rPr>
            </w:pPr>
            <w:r w:rsidRPr="003662D4">
              <w:rPr>
                <w:rFonts w:ascii="Cambria" w:hAnsi="Cambria"/>
                <w:bCs w:val="0"/>
                <w:color w:val="000000"/>
              </w:rPr>
              <w:t>Description</w:t>
            </w:r>
          </w:p>
        </w:tc>
      </w:tr>
      <w:tr w:rsidR="00CA3422" w:rsidRPr="003662D4" w14:paraId="483206C1" w14:textId="77777777" w:rsidTr="00CA3422">
        <w:trPr>
          <w:cnfStyle w:val="000000100000" w:firstRow="0" w:lastRow="0" w:firstColumn="0" w:lastColumn="0" w:oddVBand="0" w:evenVBand="0" w:oddHBand="1" w:evenHBand="0" w:firstRowFirstColumn="0" w:firstRowLastColumn="0" w:lastRowFirstColumn="0" w:lastRowLastColumn="0"/>
          <w:trHeight w:val="1030"/>
        </w:trPr>
        <w:tc>
          <w:tcPr>
            <w:cnfStyle w:val="001000000000" w:firstRow="0" w:lastRow="0" w:firstColumn="1" w:lastColumn="0" w:oddVBand="0" w:evenVBand="0" w:oddHBand="0" w:evenHBand="0" w:firstRowFirstColumn="0" w:firstRowLastColumn="0" w:lastRowFirstColumn="0" w:lastRowLastColumn="0"/>
            <w:tcW w:w="2054" w:type="dxa"/>
            <w:tcBorders>
              <w:left w:val="none" w:sz="0" w:space="0" w:color="auto"/>
              <w:right w:val="none" w:sz="0" w:space="0" w:color="auto"/>
            </w:tcBorders>
          </w:tcPr>
          <w:p w14:paraId="15E2DADD" w14:textId="77777777" w:rsidR="00CA3422" w:rsidRPr="003662D4" w:rsidRDefault="00CA3422" w:rsidP="00CA3422">
            <w:pPr>
              <w:rPr>
                <w:b w:val="0"/>
                <w:color w:val="auto"/>
                <w:szCs w:val="22"/>
              </w:rPr>
            </w:pPr>
            <w:r w:rsidRPr="003662D4">
              <w:rPr>
                <w:b w:val="0"/>
                <w:iCs/>
                <w:color w:val="auto"/>
                <w:szCs w:val="22"/>
              </w:rPr>
              <w:t>Schedule Periods</w:t>
            </w:r>
          </w:p>
        </w:tc>
        <w:tc>
          <w:tcPr>
            <w:tcW w:w="1844" w:type="dxa"/>
            <w:tcBorders>
              <w:left w:val="none" w:sz="0" w:space="0" w:color="auto"/>
              <w:right w:val="none" w:sz="0" w:space="0" w:color="auto"/>
            </w:tcBorders>
          </w:tcPr>
          <w:p w14:paraId="3AF3058F"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bCs/>
                <w:color w:val="auto"/>
                <w:szCs w:val="22"/>
              </w:rPr>
            </w:pPr>
            <w:r w:rsidRPr="003662D4">
              <w:rPr>
                <w:iCs/>
                <w:color w:val="auto"/>
                <w:szCs w:val="22"/>
              </w:rPr>
              <w:t>1 month</w:t>
            </w:r>
          </w:p>
        </w:tc>
        <w:tc>
          <w:tcPr>
            <w:tcW w:w="1803" w:type="dxa"/>
            <w:tcBorders>
              <w:left w:val="none" w:sz="0" w:space="0" w:color="auto"/>
              <w:right w:val="none" w:sz="0" w:space="0" w:color="auto"/>
            </w:tcBorders>
          </w:tcPr>
          <w:p w14:paraId="18291E69"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iCs/>
                <w:color w:val="0000FF"/>
                <w:szCs w:val="22"/>
              </w:rPr>
            </w:pPr>
          </w:p>
        </w:tc>
        <w:tc>
          <w:tcPr>
            <w:tcW w:w="4006" w:type="dxa"/>
            <w:tcBorders>
              <w:left w:val="none" w:sz="0" w:space="0" w:color="auto"/>
              <w:right w:val="none" w:sz="0" w:space="0" w:color="auto"/>
            </w:tcBorders>
          </w:tcPr>
          <w:p w14:paraId="7C80655A"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color w:val="000000"/>
                <w:szCs w:val="22"/>
              </w:rPr>
            </w:pPr>
            <w:r w:rsidRPr="003662D4">
              <w:rPr>
                <w:color w:val="000000"/>
                <w:szCs w:val="22"/>
              </w:rPr>
              <w:t>The periods over which availability statistics are collected and calculated.</w:t>
            </w:r>
          </w:p>
          <w:p w14:paraId="64BD2B46"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color w:val="000000"/>
                <w:szCs w:val="22"/>
              </w:rPr>
            </w:pPr>
          </w:p>
        </w:tc>
      </w:tr>
      <w:tr w:rsidR="00CA3422" w:rsidRPr="003662D4" w14:paraId="62014726" w14:textId="77777777" w:rsidTr="00CA3422">
        <w:trPr>
          <w:trHeight w:val="2302"/>
        </w:trPr>
        <w:tc>
          <w:tcPr>
            <w:cnfStyle w:val="001000000000" w:firstRow="0" w:lastRow="0" w:firstColumn="1" w:lastColumn="0" w:oddVBand="0" w:evenVBand="0" w:oddHBand="0" w:evenHBand="0" w:firstRowFirstColumn="0" w:firstRowLastColumn="0" w:lastRowFirstColumn="0" w:lastRowLastColumn="0"/>
            <w:tcW w:w="2054" w:type="dxa"/>
          </w:tcPr>
          <w:p w14:paraId="4239EA49" w14:textId="77777777" w:rsidR="00CA3422" w:rsidRPr="003662D4" w:rsidRDefault="00CA3422" w:rsidP="00CA3422">
            <w:pPr>
              <w:rPr>
                <w:b w:val="0"/>
                <w:iCs/>
                <w:color w:val="auto"/>
                <w:szCs w:val="22"/>
              </w:rPr>
            </w:pPr>
            <w:r w:rsidRPr="003662D4">
              <w:rPr>
                <w:b w:val="0"/>
                <w:iCs/>
                <w:color w:val="auto"/>
                <w:szCs w:val="22"/>
              </w:rPr>
              <w:t>Percent Outage</w:t>
            </w:r>
          </w:p>
          <w:p w14:paraId="42DDD9FF" w14:textId="77777777" w:rsidR="00CA3422" w:rsidRPr="003662D4" w:rsidRDefault="00CA3422" w:rsidP="00CA3422">
            <w:pPr>
              <w:rPr>
                <w:b w:val="0"/>
                <w:iCs/>
                <w:color w:val="auto"/>
                <w:szCs w:val="22"/>
              </w:rPr>
            </w:pPr>
          </w:p>
        </w:tc>
        <w:tc>
          <w:tcPr>
            <w:tcW w:w="1844" w:type="dxa"/>
          </w:tcPr>
          <w:p w14:paraId="5400DF8E"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iCs/>
                <w:color w:val="auto"/>
                <w:szCs w:val="22"/>
              </w:rPr>
            </w:pPr>
            <w:r w:rsidRPr="003662D4">
              <w:rPr>
                <w:iCs/>
                <w:color w:val="auto"/>
                <w:szCs w:val="22"/>
              </w:rPr>
              <w:t>4%</w:t>
            </w:r>
          </w:p>
          <w:p w14:paraId="408D3536"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iCs/>
                <w:color w:val="auto"/>
                <w:szCs w:val="22"/>
              </w:rPr>
            </w:pPr>
          </w:p>
        </w:tc>
        <w:tc>
          <w:tcPr>
            <w:tcW w:w="1803" w:type="dxa"/>
          </w:tcPr>
          <w:p w14:paraId="043F1E4E"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iCs/>
                <w:color w:val="auto"/>
                <w:szCs w:val="22"/>
              </w:rPr>
            </w:pPr>
          </w:p>
        </w:tc>
        <w:tc>
          <w:tcPr>
            <w:tcW w:w="4006" w:type="dxa"/>
          </w:tcPr>
          <w:p w14:paraId="047A46F8"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color w:val="auto"/>
                <w:szCs w:val="22"/>
              </w:rPr>
            </w:pPr>
            <w:r w:rsidRPr="003662D4">
              <w:rPr>
                <w:color w:val="auto"/>
                <w:szCs w:val="22"/>
              </w:rPr>
              <w:t>The amount of outage time (counted from loss of service [including degraded service that exceeds allowable values] to full service re-establishment) divided by the total time within the schedule period. Scheduled maintenance time does not count as outage time.</w:t>
            </w:r>
          </w:p>
        </w:tc>
      </w:tr>
      <w:tr w:rsidR="00CA3422" w:rsidRPr="003662D4" w14:paraId="4BB8B7B0" w14:textId="77777777" w:rsidTr="00CA3422">
        <w:trPr>
          <w:cnfStyle w:val="000000100000" w:firstRow="0" w:lastRow="0" w:firstColumn="0" w:lastColumn="0" w:oddVBand="0" w:evenVBand="0" w:oddHBand="1" w:evenHBand="0" w:firstRowFirstColumn="0" w:firstRowLastColumn="0" w:lastRowFirstColumn="0" w:lastRowLastColumn="0"/>
          <w:trHeight w:val="1278"/>
        </w:trPr>
        <w:tc>
          <w:tcPr>
            <w:cnfStyle w:val="001000000000" w:firstRow="0" w:lastRow="0" w:firstColumn="1" w:lastColumn="0" w:oddVBand="0" w:evenVBand="0" w:oddHBand="0" w:evenHBand="0" w:firstRowFirstColumn="0" w:firstRowLastColumn="0" w:lastRowFirstColumn="0" w:lastRowLastColumn="0"/>
            <w:tcW w:w="2054" w:type="dxa"/>
            <w:tcBorders>
              <w:left w:val="none" w:sz="0" w:space="0" w:color="auto"/>
              <w:right w:val="none" w:sz="0" w:space="0" w:color="auto"/>
            </w:tcBorders>
          </w:tcPr>
          <w:p w14:paraId="66135957" w14:textId="77777777" w:rsidR="00CA3422" w:rsidRPr="003662D4" w:rsidRDefault="00CA3422" w:rsidP="00CA3422">
            <w:pPr>
              <w:rPr>
                <w:b w:val="0"/>
                <w:iCs/>
                <w:color w:val="auto"/>
                <w:szCs w:val="22"/>
              </w:rPr>
            </w:pPr>
            <w:r w:rsidRPr="003662D4">
              <w:rPr>
                <w:b w:val="0"/>
                <w:iCs/>
                <w:color w:val="auto"/>
                <w:szCs w:val="22"/>
              </w:rPr>
              <w:t>Hours of Operation</w:t>
            </w:r>
          </w:p>
        </w:tc>
        <w:tc>
          <w:tcPr>
            <w:tcW w:w="1844" w:type="dxa"/>
            <w:tcBorders>
              <w:left w:val="none" w:sz="0" w:space="0" w:color="auto"/>
              <w:right w:val="none" w:sz="0" w:space="0" w:color="auto"/>
            </w:tcBorders>
          </w:tcPr>
          <w:p w14:paraId="0F5744F6"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iCs/>
                <w:color w:val="auto"/>
                <w:szCs w:val="22"/>
              </w:rPr>
            </w:pPr>
            <w:r w:rsidRPr="003662D4">
              <w:rPr>
                <w:iCs/>
                <w:color w:val="auto"/>
                <w:szCs w:val="22"/>
              </w:rPr>
              <w:t>0700 – 2100 Eastern Time, Monday through Saturday</w:t>
            </w:r>
          </w:p>
        </w:tc>
        <w:tc>
          <w:tcPr>
            <w:tcW w:w="1803" w:type="dxa"/>
            <w:tcBorders>
              <w:left w:val="none" w:sz="0" w:space="0" w:color="auto"/>
              <w:right w:val="none" w:sz="0" w:space="0" w:color="auto"/>
            </w:tcBorders>
          </w:tcPr>
          <w:p w14:paraId="21FD497E"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iCs/>
                <w:color w:val="auto"/>
                <w:szCs w:val="22"/>
              </w:rPr>
            </w:pPr>
          </w:p>
        </w:tc>
        <w:tc>
          <w:tcPr>
            <w:tcW w:w="4006" w:type="dxa"/>
            <w:tcBorders>
              <w:left w:val="none" w:sz="0" w:space="0" w:color="auto"/>
              <w:right w:val="none" w:sz="0" w:space="0" w:color="auto"/>
            </w:tcBorders>
          </w:tcPr>
          <w:p w14:paraId="0CF91C20"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color w:val="auto"/>
                <w:szCs w:val="22"/>
              </w:rPr>
            </w:pPr>
            <w:r w:rsidRPr="003662D4">
              <w:rPr>
                <w:iCs/>
                <w:color w:val="auto"/>
                <w:szCs w:val="22"/>
              </w:rPr>
              <w:t>The hours of the day and days of the week that availability will count against, such as 0900 to 2000 ET Monday through Friday</w:t>
            </w:r>
          </w:p>
        </w:tc>
      </w:tr>
      <w:tr w:rsidR="00CA3422" w:rsidRPr="003662D4" w14:paraId="7E03D7AD" w14:textId="77777777" w:rsidTr="00CA3422">
        <w:trPr>
          <w:trHeight w:val="2817"/>
        </w:trPr>
        <w:tc>
          <w:tcPr>
            <w:cnfStyle w:val="001000000000" w:firstRow="0" w:lastRow="0" w:firstColumn="1" w:lastColumn="0" w:oddVBand="0" w:evenVBand="0" w:oddHBand="0" w:evenHBand="0" w:firstRowFirstColumn="0" w:firstRowLastColumn="0" w:lastRowFirstColumn="0" w:lastRowLastColumn="0"/>
            <w:tcW w:w="2054" w:type="dxa"/>
          </w:tcPr>
          <w:p w14:paraId="086BC065" w14:textId="77777777" w:rsidR="00CA3422" w:rsidRPr="003662D4" w:rsidRDefault="00CA3422" w:rsidP="00CA3422">
            <w:pPr>
              <w:rPr>
                <w:b w:val="0"/>
                <w:iCs/>
                <w:color w:val="auto"/>
                <w:szCs w:val="22"/>
              </w:rPr>
            </w:pPr>
            <w:r w:rsidRPr="003662D4">
              <w:rPr>
                <w:b w:val="0"/>
                <w:iCs/>
                <w:color w:val="auto"/>
                <w:szCs w:val="22"/>
              </w:rPr>
              <w:t>Maximum Non-Eligible Outage time/frequency</w:t>
            </w:r>
          </w:p>
        </w:tc>
        <w:tc>
          <w:tcPr>
            <w:tcW w:w="1844" w:type="dxa"/>
          </w:tcPr>
          <w:p w14:paraId="28C093EC"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iCs/>
                <w:color w:val="auto"/>
                <w:szCs w:val="22"/>
              </w:rPr>
            </w:pPr>
            <w:r w:rsidRPr="003662D4">
              <w:rPr>
                <w:iCs/>
                <w:color w:val="auto"/>
                <w:szCs w:val="22"/>
              </w:rPr>
              <w:t>3 minutes, 20 times per day</w:t>
            </w:r>
          </w:p>
        </w:tc>
        <w:tc>
          <w:tcPr>
            <w:tcW w:w="1803" w:type="dxa"/>
          </w:tcPr>
          <w:p w14:paraId="7EF7852B" w14:textId="77777777" w:rsidR="00CA3422" w:rsidRPr="003662D4" w:rsidRDefault="00CA3422" w:rsidP="00CA3422">
            <w:pPr>
              <w:cnfStyle w:val="000000000000" w:firstRow="0" w:lastRow="0" w:firstColumn="0" w:lastColumn="0" w:oddVBand="0" w:evenVBand="0" w:oddHBand="0" w:evenHBand="0" w:firstRowFirstColumn="0" w:firstRowLastColumn="0" w:lastRowFirstColumn="0" w:lastRowLastColumn="0"/>
              <w:rPr>
                <w:iCs/>
                <w:color w:val="auto"/>
                <w:szCs w:val="22"/>
              </w:rPr>
            </w:pPr>
          </w:p>
        </w:tc>
        <w:tc>
          <w:tcPr>
            <w:tcW w:w="4006" w:type="dxa"/>
          </w:tcPr>
          <w:p w14:paraId="7DC15C6E" w14:textId="70604FF6" w:rsidR="00CA3422" w:rsidRPr="003662D4" w:rsidRDefault="00CA3422" w:rsidP="00011E09">
            <w:pPr>
              <w:cnfStyle w:val="000000000000" w:firstRow="0" w:lastRow="0" w:firstColumn="0" w:lastColumn="0" w:oddVBand="0" w:evenVBand="0" w:oddHBand="0" w:evenHBand="0" w:firstRowFirstColumn="0" w:firstRowLastColumn="0" w:lastRowFirstColumn="0" w:lastRowLastColumn="0"/>
              <w:rPr>
                <w:color w:val="auto"/>
                <w:szCs w:val="22"/>
              </w:rPr>
            </w:pPr>
            <w:r w:rsidRPr="003662D4">
              <w:rPr>
                <w:color w:val="auto"/>
                <w:szCs w:val="22"/>
              </w:rPr>
              <w:t>The maximum amount of time that transpires during an outage where the outage is not counted toward loss of availability. For example, if an interruption in service lasts 2 minutes and does not occur more than 5 times a day, the stakeholder may determine that such an interruption will not be included in the availability calculations.</w:t>
            </w:r>
          </w:p>
        </w:tc>
      </w:tr>
      <w:tr w:rsidR="00CA3422" w:rsidRPr="003662D4" w14:paraId="1C59ADCE" w14:textId="77777777" w:rsidTr="00CA3422">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2054" w:type="dxa"/>
            <w:tcBorders>
              <w:left w:val="none" w:sz="0" w:space="0" w:color="auto"/>
              <w:right w:val="none" w:sz="0" w:space="0" w:color="auto"/>
            </w:tcBorders>
          </w:tcPr>
          <w:p w14:paraId="74760174" w14:textId="77777777" w:rsidR="00CA3422" w:rsidRPr="003662D4" w:rsidRDefault="00CA3422" w:rsidP="00CA3422">
            <w:pPr>
              <w:rPr>
                <w:b w:val="0"/>
                <w:iCs/>
                <w:color w:val="auto"/>
                <w:szCs w:val="22"/>
              </w:rPr>
            </w:pPr>
            <w:r w:rsidRPr="003662D4">
              <w:rPr>
                <w:b w:val="0"/>
                <w:iCs/>
                <w:color w:val="auto"/>
                <w:szCs w:val="22"/>
              </w:rPr>
              <w:t>Maximum Degraded Percentage</w:t>
            </w:r>
          </w:p>
        </w:tc>
        <w:tc>
          <w:tcPr>
            <w:tcW w:w="1844" w:type="dxa"/>
            <w:tcBorders>
              <w:left w:val="none" w:sz="0" w:space="0" w:color="auto"/>
              <w:right w:val="none" w:sz="0" w:space="0" w:color="auto"/>
            </w:tcBorders>
          </w:tcPr>
          <w:p w14:paraId="6E22B7D9"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iCs/>
                <w:color w:val="auto"/>
                <w:szCs w:val="22"/>
              </w:rPr>
            </w:pPr>
            <w:r w:rsidRPr="003662D4">
              <w:rPr>
                <w:iCs/>
                <w:color w:val="auto"/>
                <w:szCs w:val="22"/>
              </w:rPr>
              <w:t>15%</w:t>
            </w:r>
          </w:p>
        </w:tc>
        <w:tc>
          <w:tcPr>
            <w:tcW w:w="1803" w:type="dxa"/>
            <w:tcBorders>
              <w:left w:val="none" w:sz="0" w:space="0" w:color="auto"/>
              <w:right w:val="none" w:sz="0" w:space="0" w:color="auto"/>
            </w:tcBorders>
          </w:tcPr>
          <w:p w14:paraId="44F3F1A6"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iCs/>
                <w:color w:val="auto"/>
                <w:szCs w:val="22"/>
              </w:rPr>
            </w:pPr>
          </w:p>
        </w:tc>
        <w:tc>
          <w:tcPr>
            <w:tcW w:w="4006" w:type="dxa"/>
            <w:tcBorders>
              <w:left w:val="none" w:sz="0" w:space="0" w:color="auto"/>
              <w:right w:val="none" w:sz="0" w:space="0" w:color="auto"/>
            </w:tcBorders>
          </w:tcPr>
          <w:p w14:paraId="5D8A43D8" w14:textId="77777777" w:rsidR="00CA3422" w:rsidRPr="003662D4" w:rsidRDefault="00CA3422" w:rsidP="00CA3422">
            <w:pPr>
              <w:cnfStyle w:val="000000100000" w:firstRow="0" w:lastRow="0" w:firstColumn="0" w:lastColumn="0" w:oddVBand="0" w:evenVBand="0" w:oddHBand="1" w:evenHBand="0" w:firstRowFirstColumn="0" w:firstRowLastColumn="0" w:lastRowFirstColumn="0" w:lastRowLastColumn="0"/>
              <w:rPr>
                <w:color w:val="auto"/>
                <w:szCs w:val="22"/>
              </w:rPr>
            </w:pPr>
            <w:r w:rsidRPr="003662D4">
              <w:rPr>
                <w:color w:val="auto"/>
              </w:rPr>
              <w:t>The maximum percentage of time that a service is degraded during Hours of Operation</w:t>
            </w:r>
          </w:p>
        </w:tc>
      </w:tr>
    </w:tbl>
    <w:p w14:paraId="376D86BC" w14:textId="77777777" w:rsidR="00CA3422" w:rsidRPr="003662D4" w:rsidRDefault="00CA3422" w:rsidP="00CA3422">
      <w:pPr>
        <w:rPr>
          <w:rFonts w:eastAsia="MS Mincho"/>
          <w:sz w:val="24"/>
          <w:szCs w:val="22"/>
        </w:rPr>
      </w:pPr>
      <w:r w:rsidRPr="003662D4">
        <w:br w:type="page"/>
      </w:r>
    </w:p>
    <w:p w14:paraId="7FD6BE66" w14:textId="77777777" w:rsidR="00CA3422" w:rsidRPr="003662D4" w:rsidRDefault="00CA3422" w:rsidP="00CA3422">
      <w:pPr>
        <w:pStyle w:val="BodyText"/>
        <w:rPr>
          <w:lang w:eastAsia="en-US"/>
        </w:rPr>
      </w:pPr>
    </w:p>
    <w:p w14:paraId="6C5342AB" w14:textId="77777777" w:rsidR="00CA3422" w:rsidRPr="003662D4" w:rsidRDefault="00CA3422" w:rsidP="00CA3422">
      <w:pPr>
        <w:pStyle w:val="Heading3"/>
        <w:ind w:left="900"/>
      </w:pPr>
      <w:bookmarkStart w:id="212" w:name="_Toc221116674"/>
      <w:bookmarkStart w:id="213" w:name="_Toc221189698"/>
      <w:bookmarkStart w:id="214" w:name="_Toc221200557"/>
      <w:bookmarkStart w:id="215" w:name="_Toc221291844"/>
      <w:bookmarkStart w:id="216" w:name="_Toc222032975"/>
      <w:bookmarkStart w:id="217" w:name="_Toc235501551"/>
      <w:bookmarkStart w:id="218" w:name="_Toc471226223"/>
      <w:bookmarkEnd w:id="206"/>
      <w:bookmarkEnd w:id="207"/>
      <w:bookmarkEnd w:id="208"/>
      <w:bookmarkEnd w:id="209"/>
      <w:bookmarkEnd w:id="210"/>
      <w:bookmarkEnd w:id="211"/>
      <w:r w:rsidRPr="003662D4">
        <w:t>Technology Locations</w:t>
      </w:r>
      <w:bookmarkEnd w:id="212"/>
      <w:bookmarkEnd w:id="213"/>
      <w:bookmarkEnd w:id="214"/>
      <w:bookmarkEnd w:id="215"/>
      <w:bookmarkEnd w:id="216"/>
      <w:bookmarkEnd w:id="217"/>
      <w:bookmarkEnd w:id="218"/>
    </w:p>
    <w:p w14:paraId="51317E73" w14:textId="77777777" w:rsidR="00CA3422" w:rsidRPr="003662D4" w:rsidRDefault="00CA3422" w:rsidP="00CA3422">
      <w:pPr>
        <w:pStyle w:val="BodyText"/>
        <w:ind w:left="450"/>
        <w:rPr>
          <w:lang w:eastAsia="en-US"/>
        </w:rPr>
      </w:pPr>
      <w:r w:rsidRPr="003662D4">
        <w:rPr>
          <w:bCs/>
          <w:szCs w:val="24"/>
        </w:rPr>
        <w:t>TBD VIERS</w:t>
      </w:r>
    </w:p>
    <w:p w14:paraId="72CCE401" w14:textId="77777777" w:rsidR="00CA3422" w:rsidRPr="003662D4" w:rsidRDefault="00CA3422" w:rsidP="00CA3422">
      <w:pPr>
        <w:pStyle w:val="Caption"/>
      </w:pPr>
      <w:r w:rsidRPr="003662D4">
        <w:t xml:space="preserve">Table </w:t>
      </w:r>
      <w:fldSimple w:instr=" STYLEREF 1 \s ">
        <w:r w:rsidR="00F47FB3">
          <w:rPr>
            <w:noProof/>
          </w:rPr>
          <w:t>3</w:t>
        </w:r>
      </w:fldSimple>
      <w:r w:rsidRPr="003662D4">
        <w:noBreakHyphen/>
        <w:t>3 Technology Locations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214"/>
        <w:gridCol w:w="4680"/>
      </w:tblGrid>
      <w:tr w:rsidR="00CA3422" w:rsidRPr="003662D4" w14:paraId="1B9B39CD" w14:textId="77777777" w:rsidTr="00CA3422">
        <w:tc>
          <w:tcPr>
            <w:tcW w:w="2394" w:type="dxa"/>
            <w:tcBorders>
              <w:bottom w:val="single" w:sz="4" w:space="0" w:color="000000"/>
            </w:tcBorders>
            <w:shd w:val="clear" w:color="auto" w:fill="D9D9D9"/>
            <w:vAlign w:val="bottom"/>
          </w:tcPr>
          <w:p w14:paraId="3953FF96" w14:textId="77777777" w:rsidR="00CA3422" w:rsidRPr="003662D4" w:rsidRDefault="00CA3422" w:rsidP="00CA3422">
            <w:pPr>
              <w:spacing w:before="120"/>
              <w:jc w:val="center"/>
              <w:rPr>
                <w:rFonts w:ascii="Arial" w:hAnsi="Arial" w:cs="Arial"/>
                <w:b/>
              </w:rPr>
            </w:pPr>
            <w:bookmarkStart w:id="219" w:name="ColumnTitle_21"/>
            <w:bookmarkEnd w:id="219"/>
            <w:r w:rsidRPr="003662D4">
              <w:rPr>
                <w:rFonts w:ascii="Arial" w:hAnsi="Arial" w:cs="Arial"/>
                <w:b/>
              </w:rPr>
              <w:t>Technology Component</w:t>
            </w:r>
          </w:p>
        </w:tc>
        <w:tc>
          <w:tcPr>
            <w:tcW w:w="2214" w:type="dxa"/>
            <w:tcBorders>
              <w:bottom w:val="single" w:sz="4" w:space="0" w:color="000000"/>
            </w:tcBorders>
            <w:shd w:val="clear" w:color="auto" w:fill="D9D9D9"/>
            <w:vAlign w:val="bottom"/>
          </w:tcPr>
          <w:p w14:paraId="6680F5D5" w14:textId="77777777" w:rsidR="00CA3422" w:rsidRPr="003662D4" w:rsidRDefault="00CA3422" w:rsidP="00CA3422">
            <w:pPr>
              <w:spacing w:before="120"/>
              <w:jc w:val="center"/>
              <w:rPr>
                <w:rFonts w:ascii="Arial" w:hAnsi="Arial" w:cs="Arial"/>
                <w:b/>
              </w:rPr>
            </w:pPr>
            <w:r w:rsidRPr="003662D4">
              <w:rPr>
                <w:rFonts w:ascii="Arial" w:hAnsi="Arial" w:cs="Arial"/>
                <w:b/>
              </w:rPr>
              <w:t>Location</w:t>
            </w:r>
          </w:p>
        </w:tc>
        <w:tc>
          <w:tcPr>
            <w:tcW w:w="4680" w:type="dxa"/>
            <w:tcBorders>
              <w:bottom w:val="single" w:sz="4" w:space="0" w:color="000000"/>
            </w:tcBorders>
            <w:shd w:val="clear" w:color="auto" w:fill="D9D9D9"/>
            <w:vAlign w:val="bottom"/>
          </w:tcPr>
          <w:p w14:paraId="7C63CC22" w14:textId="77777777" w:rsidR="00CA3422" w:rsidRPr="003662D4" w:rsidRDefault="00CA3422" w:rsidP="00CA3422">
            <w:pPr>
              <w:spacing w:before="120"/>
              <w:jc w:val="center"/>
              <w:rPr>
                <w:rFonts w:ascii="Arial" w:hAnsi="Arial" w:cs="Arial"/>
                <w:b/>
              </w:rPr>
            </w:pPr>
            <w:r w:rsidRPr="003662D4">
              <w:rPr>
                <w:rFonts w:ascii="Arial" w:hAnsi="Arial" w:cs="Arial"/>
                <w:b/>
              </w:rPr>
              <w:t>Usage</w:t>
            </w:r>
          </w:p>
        </w:tc>
      </w:tr>
      <w:tr w:rsidR="00CA3422" w:rsidRPr="003662D4" w14:paraId="18368CAA" w14:textId="77777777" w:rsidTr="00CA3422">
        <w:tc>
          <w:tcPr>
            <w:tcW w:w="2394" w:type="dxa"/>
            <w:shd w:val="clear" w:color="auto" w:fill="D9D9D9"/>
          </w:tcPr>
          <w:p w14:paraId="2D053448" w14:textId="77777777" w:rsidR="00CA3422" w:rsidRPr="003662D4" w:rsidRDefault="00CA3422" w:rsidP="00CA3422">
            <w:pPr>
              <w:spacing w:before="120"/>
              <w:jc w:val="center"/>
            </w:pPr>
            <w:r w:rsidRPr="003662D4">
              <w:rPr>
                <w:rFonts w:ascii="Arial" w:hAnsi="Arial" w:cs="Arial"/>
                <w:b/>
              </w:rPr>
              <w:t>Production 1</w:t>
            </w:r>
          </w:p>
        </w:tc>
        <w:tc>
          <w:tcPr>
            <w:tcW w:w="2214" w:type="dxa"/>
            <w:shd w:val="clear" w:color="auto" w:fill="D9D9D9"/>
          </w:tcPr>
          <w:p w14:paraId="3BB37A95" w14:textId="77777777" w:rsidR="00CA3422" w:rsidRPr="003662D4" w:rsidRDefault="00CA3422" w:rsidP="00CA3422"/>
        </w:tc>
        <w:tc>
          <w:tcPr>
            <w:tcW w:w="4680" w:type="dxa"/>
            <w:shd w:val="clear" w:color="auto" w:fill="D9D9D9"/>
          </w:tcPr>
          <w:p w14:paraId="6F728A75" w14:textId="77777777" w:rsidR="00CA3422" w:rsidRPr="003662D4" w:rsidRDefault="00CA3422" w:rsidP="00CA3422"/>
        </w:tc>
      </w:tr>
      <w:tr w:rsidR="00CA3422" w:rsidRPr="003662D4" w14:paraId="317184A6" w14:textId="77777777" w:rsidTr="00CA3422">
        <w:tc>
          <w:tcPr>
            <w:tcW w:w="2394" w:type="dxa"/>
          </w:tcPr>
          <w:p w14:paraId="7FBF076F" w14:textId="77777777" w:rsidR="00CA3422" w:rsidRPr="003662D4" w:rsidRDefault="00CA3422" w:rsidP="00CA3422">
            <w:pPr>
              <w:rPr>
                <w:rFonts w:ascii="Arial" w:hAnsi="Arial" w:cs="Arial"/>
                <w:sz w:val="18"/>
              </w:rPr>
            </w:pPr>
            <w:r w:rsidRPr="003662D4">
              <w:rPr>
                <w:rFonts w:ascii="Arial" w:hAnsi="Arial" w:cs="Arial"/>
                <w:sz w:val="18"/>
              </w:rPr>
              <w:t>Workstations</w:t>
            </w:r>
          </w:p>
        </w:tc>
        <w:tc>
          <w:tcPr>
            <w:tcW w:w="2214" w:type="dxa"/>
          </w:tcPr>
          <w:p w14:paraId="5E8D1792" w14:textId="77777777" w:rsidR="00CA3422" w:rsidRPr="003662D4" w:rsidRDefault="00CA3422" w:rsidP="00CA3422"/>
        </w:tc>
        <w:tc>
          <w:tcPr>
            <w:tcW w:w="4680" w:type="dxa"/>
          </w:tcPr>
          <w:p w14:paraId="65CE2BC1" w14:textId="77777777" w:rsidR="00CA3422" w:rsidRPr="003662D4" w:rsidRDefault="00CA3422" w:rsidP="00CA3422"/>
        </w:tc>
      </w:tr>
      <w:tr w:rsidR="00CA3422" w:rsidRPr="003662D4" w14:paraId="09C9C2FD" w14:textId="77777777" w:rsidTr="00CA3422">
        <w:tc>
          <w:tcPr>
            <w:tcW w:w="2394" w:type="dxa"/>
          </w:tcPr>
          <w:p w14:paraId="6AFA9F9B" w14:textId="77777777" w:rsidR="00CA3422" w:rsidRPr="003662D4" w:rsidRDefault="00CA3422" w:rsidP="00CA3422">
            <w:pPr>
              <w:rPr>
                <w:rFonts w:ascii="Arial" w:hAnsi="Arial" w:cs="Arial"/>
                <w:sz w:val="18"/>
              </w:rPr>
            </w:pPr>
            <w:r w:rsidRPr="003662D4">
              <w:rPr>
                <w:rFonts w:ascii="Arial" w:hAnsi="Arial" w:cs="Arial"/>
                <w:sz w:val="18"/>
              </w:rPr>
              <w:t>Special Hardware</w:t>
            </w:r>
          </w:p>
        </w:tc>
        <w:tc>
          <w:tcPr>
            <w:tcW w:w="2214" w:type="dxa"/>
          </w:tcPr>
          <w:p w14:paraId="2BC9EC34" w14:textId="77777777" w:rsidR="00CA3422" w:rsidRPr="003662D4" w:rsidRDefault="00CA3422" w:rsidP="00CA3422"/>
        </w:tc>
        <w:tc>
          <w:tcPr>
            <w:tcW w:w="4680" w:type="dxa"/>
          </w:tcPr>
          <w:p w14:paraId="7C775A22" w14:textId="77777777" w:rsidR="00CA3422" w:rsidRPr="003662D4" w:rsidRDefault="00CA3422" w:rsidP="00CA3422"/>
        </w:tc>
      </w:tr>
      <w:tr w:rsidR="00CA3422" w:rsidRPr="003662D4" w14:paraId="207576C4" w14:textId="77777777" w:rsidTr="00CA3422">
        <w:tc>
          <w:tcPr>
            <w:tcW w:w="2394" w:type="dxa"/>
          </w:tcPr>
          <w:p w14:paraId="1C4A2879" w14:textId="77777777" w:rsidR="00CA3422" w:rsidRPr="003662D4" w:rsidRDefault="00CA3422" w:rsidP="00CA3422">
            <w:pPr>
              <w:rPr>
                <w:rFonts w:ascii="Arial" w:hAnsi="Arial" w:cs="Arial"/>
                <w:sz w:val="18"/>
              </w:rPr>
            </w:pPr>
            <w:r w:rsidRPr="003662D4">
              <w:rPr>
                <w:rFonts w:ascii="Arial" w:hAnsi="Arial" w:cs="Arial"/>
                <w:sz w:val="18"/>
              </w:rPr>
              <w:t>Interface Processors</w:t>
            </w:r>
          </w:p>
        </w:tc>
        <w:tc>
          <w:tcPr>
            <w:tcW w:w="2214" w:type="dxa"/>
          </w:tcPr>
          <w:p w14:paraId="63FF6526" w14:textId="77777777" w:rsidR="00CA3422" w:rsidRPr="003662D4" w:rsidRDefault="00CA3422" w:rsidP="00CA3422"/>
        </w:tc>
        <w:tc>
          <w:tcPr>
            <w:tcW w:w="4680" w:type="dxa"/>
          </w:tcPr>
          <w:p w14:paraId="57D84FAD" w14:textId="77777777" w:rsidR="00CA3422" w:rsidRPr="003662D4" w:rsidRDefault="00CA3422" w:rsidP="00CA3422"/>
        </w:tc>
      </w:tr>
      <w:tr w:rsidR="00CA3422" w:rsidRPr="003662D4" w14:paraId="6FB1A811" w14:textId="77777777" w:rsidTr="00CA3422">
        <w:tc>
          <w:tcPr>
            <w:tcW w:w="2394" w:type="dxa"/>
          </w:tcPr>
          <w:p w14:paraId="555A0BA7" w14:textId="77777777" w:rsidR="00CA3422" w:rsidRPr="003662D4" w:rsidRDefault="00CA3422" w:rsidP="00CA3422">
            <w:pPr>
              <w:rPr>
                <w:rFonts w:ascii="Arial" w:hAnsi="Arial" w:cs="Arial"/>
                <w:sz w:val="18"/>
              </w:rPr>
            </w:pPr>
            <w:r w:rsidRPr="003662D4">
              <w:rPr>
                <w:rFonts w:ascii="Arial" w:hAnsi="Arial" w:cs="Arial"/>
                <w:sz w:val="18"/>
              </w:rPr>
              <w:t>Legacy Mainframe</w:t>
            </w:r>
          </w:p>
        </w:tc>
        <w:tc>
          <w:tcPr>
            <w:tcW w:w="2214" w:type="dxa"/>
          </w:tcPr>
          <w:p w14:paraId="7A7DE652" w14:textId="77777777" w:rsidR="00CA3422" w:rsidRPr="003662D4" w:rsidRDefault="00CA3422" w:rsidP="00CA3422"/>
        </w:tc>
        <w:tc>
          <w:tcPr>
            <w:tcW w:w="4680" w:type="dxa"/>
          </w:tcPr>
          <w:p w14:paraId="4AF9E421" w14:textId="77777777" w:rsidR="00CA3422" w:rsidRPr="003662D4" w:rsidRDefault="00CA3422" w:rsidP="00CA3422"/>
        </w:tc>
      </w:tr>
      <w:tr w:rsidR="00CA3422" w:rsidRPr="003662D4" w14:paraId="6542A183" w14:textId="77777777" w:rsidTr="00CA3422">
        <w:tc>
          <w:tcPr>
            <w:tcW w:w="2394" w:type="dxa"/>
          </w:tcPr>
          <w:p w14:paraId="0D898B77" w14:textId="77777777" w:rsidR="00CA3422" w:rsidRPr="003662D4" w:rsidRDefault="00CA3422" w:rsidP="00CA3422">
            <w:pPr>
              <w:rPr>
                <w:rFonts w:ascii="Arial" w:hAnsi="Arial" w:cs="Arial"/>
                <w:sz w:val="18"/>
              </w:rPr>
            </w:pPr>
            <w:r w:rsidRPr="003662D4">
              <w:rPr>
                <w:rFonts w:ascii="Arial" w:hAnsi="Arial" w:cs="Arial"/>
                <w:sz w:val="18"/>
              </w:rPr>
              <w:t>Legacy Application Server</w:t>
            </w:r>
          </w:p>
        </w:tc>
        <w:tc>
          <w:tcPr>
            <w:tcW w:w="2214" w:type="dxa"/>
          </w:tcPr>
          <w:p w14:paraId="70B80E4C" w14:textId="77777777" w:rsidR="00CA3422" w:rsidRPr="003662D4" w:rsidRDefault="00CA3422" w:rsidP="00CA3422"/>
        </w:tc>
        <w:tc>
          <w:tcPr>
            <w:tcW w:w="4680" w:type="dxa"/>
          </w:tcPr>
          <w:p w14:paraId="6009710B" w14:textId="77777777" w:rsidR="00CA3422" w:rsidRPr="003662D4" w:rsidRDefault="00CA3422" w:rsidP="00CA3422"/>
        </w:tc>
      </w:tr>
      <w:tr w:rsidR="00CA3422" w:rsidRPr="003662D4" w14:paraId="4D7B9540" w14:textId="77777777" w:rsidTr="00CA3422">
        <w:tc>
          <w:tcPr>
            <w:tcW w:w="2394" w:type="dxa"/>
          </w:tcPr>
          <w:p w14:paraId="483B1BB8" w14:textId="77777777" w:rsidR="00CA3422" w:rsidRPr="003662D4" w:rsidRDefault="00CA3422" w:rsidP="00CA3422">
            <w:pPr>
              <w:rPr>
                <w:rFonts w:ascii="Arial" w:hAnsi="Arial" w:cs="Arial"/>
                <w:sz w:val="18"/>
              </w:rPr>
            </w:pPr>
            <w:r w:rsidRPr="003662D4">
              <w:rPr>
                <w:rFonts w:ascii="Arial" w:hAnsi="Arial" w:cs="Arial"/>
                <w:sz w:val="18"/>
              </w:rPr>
              <w:t>Legacy Databases</w:t>
            </w:r>
          </w:p>
        </w:tc>
        <w:tc>
          <w:tcPr>
            <w:tcW w:w="2214" w:type="dxa"/>
          </w:tcPr>
          <w:p w14:paraId="1EA348B9" w14:textId="77777777" w:rsidR="00CA3422" w:rsidRPr="003662D4" w:rsidRDefault="00CA3422" w:rsidP="00CA3422"/>
        </w:tc>
        <w:tc>
          <w:tcPr>
            <w:tcW w:w="4680" w:type="dxa"/>
          </w:tcPr>
          <w:p w14:paraId="7929A3BD" w14:textId="77777777" w:rsidR="00CA3422" w:rsidRPr="003662D4" w:rsidRDefault="00CA3422" w:rsidP="00CA3422"/>
        </w:tc>
      </w:tr>
      <w:tr w:rsidR="00CA3422" w:rsidRPr="003662D4" w14:paraId="6B93F769" w14:textId="77777777" w:rsidTr="00CA3422">
        <w:tc>
          <w:tcPr>
            <w:tcW w:w="2394" w:type="dxa"/>
            <w:tcBorders>
              <w:bottom w:val="single" w:sz="4" w:space="0" w:color="000000"/>
            </w:tcBorders>
          </w:tcPr>
          <w:p w14:paraId="1919A161" w14:textId="77777777" w:rsidR="00CA3422" w:rsidRPr="003662D4" w:rsidRDefault="00CA3422" w:rsidP="00CA3422">
            <w:pPr>
              <w:rPr>
                <w:rFonts w:ascii="Arial" w:hAnsi="Arial" w:cs="Arial"/>
                <w:sz w:val="18"/>
              </w:rPr>
            </w:pPr>
            <w:r w:rsidRPr="003662D4">
              <w:rPr>
                <w:rFonts w:ascii="Arial" w:hAnsi="Arial" w:cs="Arial"/>
                <w:sz w:val="18"/>
              </w:rPr>
              <w:t>Other</w:t>
            </w:r>
          </w:p>
        </w:tc>
        <w:tc>
          <w:tcPr>
            <w:tcW w:w="2214" w:type="dxa"/>
            <w:tcBorders>
              <w:bottom w:val="single" w:sz="4" w:space="0" w:color="000000"/>
            </w:tcBorders>
          </w:tcPr>
          <w:p w14:paraId="0750B3A6" w14:textId="77777777" w:rsidR="00CA3422" w:rsidRPr="003662D4" w:rsidRDefault="00CA3422" w:rsidP="00CA3422"/>
        </w:tc>
        <w:tc>
          <w:tcPr>
            <w:tcW w:w="4680" w:type="dxa"/>
            <w:tcBorders>
              <w:bottom w:val="single" w:sz="4" w:space="0" w:color="000000"/>
            </w:tcBorders>
          </w:tcPr>
          <w:p w14:paraId="3E089DA1" w14:textId="77777777" w:rsidR="00CA3422" w:rsidRPr="003662D4" w:rsidRDefault="00CA3422" w:rsidP="00CA3422"/>
        </w:tc>
      </w:tr>
      <w:tr w:rsidR="00CA3422" w:rsidRPr="003662D4" w14:paraId="4662787F" w14:textId="77777777" w:rsidTr="00CA3422">
        <w:tc>
          <w:tcPr>
            <w:tcW w:w="2394" w:type="dxa"/>
            <w:shd w:val="clear" w:color="auto" w:fill="D9D9D9"/>
          </w:tcPr>
          <w:p w14:paraId="268773C1" w14:textId="77777777" w:rsidR="00CA3422" w:rsidRPr="003662D4" w:rsidRDefault="00CA3422" w:rsidP="00CA3422">
            <w:pPr>
              <w:rPr>
                <w:rFonts w:ascii="Arial" w:hAnsi="Arial" w:cs="Arial"/>
                <w:sz w:val="18"/>
              </w:rPr>
            </w:pPr>
            <w:r w:rsidRPr="003662D4">
              <w:rPr>
                <w:rFonts w:ascii="Arial" w:hAnsi="Arial" w:cs="Arial"/>
                <w:sz w:val="18"/>
              </w:rPr>
              <w:t>Production 2</w:t>
            </w:r>
          </w:p>
        </w:tc>
        <w:tc>
          <w:tcPr>
            <w:tcW w:w="2214" w:type="dxa"/>
            <w:shd w:val="clear" w:color="auto" w:fill="D9D9D9"/>
          </w:tcPr>
          <w:p w14:paraId="3570694A" w14:textId="77777777" w:rsidR="00CA3422" w:rsidRPr="003662D4" w:rsidRDefault="00CA3422" w:rsidP="00CA3422"/>
        </w:tc>
        <w:tc>
          <w:tcPr>
            <w:tcW w:w="4680" w:type="dxa"/>
            <w:shd w:val="clear" w:color="auto" w:fill="D9D9D9"/>
          </w:tcPr>
          <w:p w14:paraId="3483FBDF" w14:textId="77777777" w:rsidR="00CA3422" w:rsidRPr="003662D4" w:rsidRDefault="00CA3422" w:rsidP="00CA3422"/>
        </w:tc>
      </w:tr>
      <w:tr w:rsidR="00CA3422" w:rsidRPr="003662D4" w14:paraId="2685C28E" w14:textId="77777777" w:rsidTr="00CA3422">
        <w:tc>
          <w:tcPr>
            <w:tcW w:w="2394" w:type="dxa"/>
            <w:tcBorders>
              <w:bottom w:val="single" w:sz="4" w:space="0" w:color="000000"/>
            </w:tcBorders>
          </w:tcPr>
          <w:p w14:paraId="4AB57BD9" w14:textId="77777777" w:rsidR="00CA3422" w:rsidRPr="003662D4" w:rsidRDefault="00CA3422" w:rsidP="00CA3422">
            <w:pPr>
              <w:rPr>
                <w:rFonts w:ascii="Arial" w:hAnsi="Arial" w:cs="Arial"/>
                <w:sz w:val="18"/>
              </w:rPr>
            </w:pPr>
          </w:p>
        </w:tc>
        <w:tc>
          <w:tcPr>
            <w:tcW w:w="2214" w:type="dxa"/>
            <w:tcBorders>
              <w:bottom w:val="single" w:sz="4" w:space="0" w:color="000000"/>
            </w:tcBorders>
          </w:tcPr>
          <w:p w14:paraId="2F5D1A43" w14:textId="77777777" w:rsidR="00CA3422" w:rsidRPr="003662D4" w:rsidRDefault="00CA3422" w:rsidP="00CA3422"/>
        </w:tc>
        <w:tc>
          <w:tcPr>
            <w:tcW w:w="4680" w:type="dxa"/>
            <w:tcBorders>
              <w:bottom w:val="single" w:sz="4" w:space="0" w:color="000000"/>
            </w:tcBorders>
          </w:tcPr>
          <w:p w14:paraId="21C53B6E" w14:textId="77777777" w:rsidR="00CA3422" w:rsidRPr="003662D4" w:rsidRDefault="00CA3422" w:rsidP="00CA3422"/>
        </w:tc>
      </w:tr>
      <w:tr w:rsidR="00CA3422" w:rsidRPr="003662D4" w14:paraId="570217DC" w14:textId="77777777" w:rsidTr="00CA3422">
        <w:tc>
          <w:tcPr>
            <w:tcW w:w="2394" w:type="dxa"/>
            <w:shd w:val="clear" w:color="auto" w:fill="D9D9D9"/>
          </w:tcPr>
          <w:p w14:paraId="74858205" w14:textId="77777777" w:rsidR="00CA3422" w:rsidRPr="003662D4" w:rsidRDefault="00CA3422" w:rsidP="00CA3422">
            <w:pPr>
              <w:rPr>
                <w:rFonts w:ascii="Arial" w:hAnsi="Arial" w:cs="Arial"/>
                <w:sz w:val="18"/>
              </w:rPr>
            </w:pPr>
            <w:r w:rsidRPr="003662D4">
              <w:rPr>
                <w:rFonts w:ascii="Arial" w:hAnsi="Arial" w:cs="Arial"/>
                <w:sz w:val="18"/>
              </w:rPr>
              <w:t>Certification</w:t>
            </w:r>
            <w:r w:rsidRPr="003662D4" w:rsidDel="00C5610A">
              <w:rPr>
                <w:rFonts w:ascii="Arial" w:hAnsi="Arial" w:cs="Arial"/>
                <w:sz w:val="18"/>
              </w:rPr>
              <w:t xml:space="preserve"> </w:t>
            </w:r>
          </w:p>
        </w:tc>
        <w:tc>
          <w:tcPr>
            <w:tcW w:w="2214" w:type="dxa"/>
            <w:shd w:val="clear" w:color="auto" w:fill="D9D9D9"/>
          </w:tcPr>
          <w:p w14:paraId="40DA021C" w14:textId="77777777" w:rsidR="00CA3422" w:rsidRPr="003662D4" w:rsidRDefault="00CA3422" w:rsidP="00CA3422"/>
        </w:tc>
        <w:tc>
          <w:tcPr>
            <w:tcW w:w="4680" w:type="dxa"/>
            <w:shd w:val="clear" w:color="auto" w:fill="D9D9D9"/>
          </w:tcPr>
          <w:p w14:paraId="068FD59A" w14:textId="77777777" w:rsidR="00CA3422" w:rsidRPr="003662D4" w:rsidRDefault="00CA3422" w:rsidP="00CA3422"/>
        </w:tc>
      </w:tr>
      <w:tr w:rsidR="00CA3422" w:rsidRPr="003662D4" w14:paraId="3200D653" w14:textId="77777777" w:rsidTr="00CA3422">
        <w:tc>
          <w:tcPr>
            <w:tcW w:w="2394" w:type="dxa"/>
            <w:tcBorders>
              <w:bottom w:val="single" w:sz="4" w:space="0" w:color="000000"/>
            </w:tcBorders>
          </w:tcPr>
          <w:p w14:paraId="065A457E" w14:textId="77777777" w:rsidR="00CA3422" w:rsidRPr="003662D4" w:rsidRDefault="00CA3422" w:rsidP="00CA3422">
            <w:pPr>
              <w:rPr>
                <w:rFonts w:ascii="Arial" w:hAnsi="Arial" w:cs="Arial"/>
                <w:sz w:val="18"/>
              </w:rPr>
            </w:pPr>
          </w:p>
        </w:tc>
        <w:tc>
          <w:tcPr>
            <w:tcW w:w="2214" w:type="dxa"/>
            <w:tcBorders>
              <w:bottom w:val="single" w:sz="4" w:space="0" w:color="000000"/>
            </w:tcBorders>
          </w:tcPr>
          <w:p w14:paraId="50289BD5" w14:textId="77777777" w:rsidR="00CA3422" w:rsidRPr="003662D4" w:rsidRDefault="00CA3422" w:rsidP="00CA3422"/>
        </w:tc>
        <w:tc>
          <w:tcPr>
            <w:tcW w:w="4680" w:type="dxa"/>
            <w:tcBorders>
              <w:bottom w:val="single" w:sz="4" w:space="0" w:color="000000"/>
            </w:tcBorders>
          </w:tcPr>
          <w:p w14:paraId="40EF28E6" w14:textId="77777777" w:rsidR="00CA3422" w:rsidRPr="003662D4" w:rsidRDefault="00CA3422" w:rsidP="00CA3422"/>
        </w:tc>
      </w:tr>
      <w:tr w:rsidR="00CA3422" w:rsidRPr="003662D4" w14:paraId="11DAEF07" w14:textId="77777777" w:rsidTr="00CA3422">
        <w:tc>
          <w:tcPr>
            <w:tcW w:w="2394" w:type="dxa"/>
            <w:shd w:val="clear" w:color="auto" w:fill="D9D9D9"/>
          </w:tcPr>
          <w:p w14:paraId="652AEEAA" w14:textId="77777777" w:rsidR="00CA3422" w:rsidRPr="003662D4" w:rsidRDefault="00CA3422" w:rsidP="00CA3422">
            <w:pPr>
              <w:rPr>
                <w:rFonts w:ascii="Arial" w:hAnsi="Arial" w:cs="Arial"/>
                <w:sz w:val="18"/>
              </w:rPr>
            </w:pPr>
            <w:r w:rsidRPr="003662D4">
              <w:rPr>
                <w:rFonts w:ascii="Arial" w:hAnsi="Arial" w:cs="Arial"/>
                <w:sz w:val="18"/>
              </w:rPr>
              <w:t>QAX</w:t>
            </w:r>
            <w:r w:rsidRPr="003662D4" w:rsidDel="00C5610A">
              <w:rPr>
                <w:rFonts w:ascii="Arial" w:hAnsi="Arial" w:cs="Arial"/>
                <w:sz w:val="18"/>
              </w:rPr>
              <w:t xml:space="preserve"> </w:t>
            </w:r>
          </w:p>
        </w:tc>
        <w:tc>
          <w:tcPr>
            <w:tcW w:w="2214" w:type="dxa"/>
            <w:shd w:val="clear" w:color="auto" w:fill="D9D9D9"/>
          </w:tcPr>
          <w:p w14:paraId="3B12D8A8" w14:textId="77777777" w:rsidR="00CA3422" w:rsidRPr="003662D4" w:rsidRDefault="00CA3422" w:rsidP="00CA3422"/>
        </w:tc>
        <w:tc>
          <w:tcPr>
            <w:tcW w:w="4680" w:type="dxa"/>
            <w:shd w:val="clear" w:color="auto" w:fill="D9D9D9"/>
          </w:tcPr>
          <w:p w14:paraId="5D0E8A42" w14:textId="77777777" w:rsidR="00CA3422" w:rsidRPr="003662D4" w:rsidRDefault="00CA3422" w:rsidP="00CA3422"/>
        </w:tc>
      </w:tr>
      <w:tr w:rsidR="00CA3422" w:rsidRPr="003662D4" w14:paraId="003CE750" w14:textId="77777777" w:rsidTr="00CA3422">
        <w:tc>
          <w:tcPr>
            <w:tcW w:w="2394" w:type="dxa"/>
            <w:tcBorders>
              <w:bottom w:val="single" w:sz="4" w:space="0" w:color="000000"/>
            </w:tcBorders>
          </w:tcPr>
          <w:p w14:paraId="1710AC59" w14:textId="77777777" w:rsidR="00CA3422" w:rsidRPr="003662D4" w:rsidRDefault="00CA3422" w:rsidP="00CA3422">
            <w:pPr>
              <w:rPr>
                <w:rFonts w:ascii="Arial" w:hAnsi="Arial" w:cs="Arial"/>
                <w:sz w:val="18"/>
              </w:rPr>
            </w:pPr>
          </w:p>
        </w:tc>
        <w:tc>
          <w:tcPr>
            <w:tcW w:w="2214" w:type="dxa"/>
            <w:tcBorders>
              <w:bottom w:val="single" w:sz="4" w:space="0" w:color="000000"/>
            </w:tcBorders>
          </w:tcPr>
          <w:p w14:paraId="75B08CC6" w14:textId="77777777" w:rsidR="00CA3422" w:rsidRPr="003662D4" w:rsidRDefault="00CA3422" w:rsidP="00CA3422"/>
        </w:tc>
        <w:tc>
          <w:tcPr>
            <w:tcW w:w="4680" w:type="dxa"/>
            <w:tcBorders>
              <w:bottom w:val="single" w:sz="4" w:space="0" w:color="000000"/>
            </w:tcBorders>
          </w:tcPr>
          <w:p w14:paraId="11157BD9" w14:textId="77777777" w:rsidR="00CA3422" w:rsidRPr="003662D4" w:rsidRDefault="00CA3422" w:rsidP="00CA3422"/>
        </w:tc>
      </w:tr>
      <w:tr w:rsidR="00CA3422" w:rsidRPr="003662D4" w14:paraId="4EA5D65D" w14:textId="77777777" w:rsidTr="00CA3422">
        <w:tc>
          <w:tcPr>
            <w:tcW w:w="2394" w:type="dxa"/>
            <w:shd w:val="clear" w:color="auto" w:fill="D9D9D9"/>
          </w:tcPr>
          <w:p w14:paraId="3B82935F" w14:textId="77777777" w:rsidR="00CA3422" w:rsidRPr="003662D4" w:rsidRDefault="00CA3422" w:rsidP="00CA3422">
            <w:pPr>
              <w:rPr>
                <w:rFonts w:ascii="Arial" w:hAnsi="Arial" w:cs="Arial"/>
                <w:sz w:val="18"/>
              </w:rPr>
            </w:pPr>
            <w:r w:rsidRPr="003662D4">
              <w:rPr>
                <w:rFonts w:ascii="Arial" w:hAnsi="Arial" w:cs="Arial"/>
                <w:sz w:val="18"/>
              </w:rPr>
              <w:t>Education</w:t>
            </w:r>
            <w:r w:rsidRPr="003662D4" w:rsidDel="00C5610A">
              <w:rPr>
                <w:rFonts w:ascii="Arial" w:hAnsi="Arial" w:cs="Arial"/>
                <w:sz w:val="18"/>
              </w:rPr>
              <w:t xml:space="preserve"> </w:t>
            </w:r>
          </w:p>
        </w:tc>
        <w:tc>
          <w:tcPr>
            <w:tcW w:w="2214" w:type="dxa"/>
            <w:shd w:val="clear" w:color="auto" w:fill="D9D9D9"/>
          </w:tcPr>
          <w:p w14:paraId="1B5C7CE8" w14:textId="77777777" w:rsidR="00CA3422" w:rsidRPr="003662D4" w:rsidRDefault="00CA3422" w:rsidP="00CA3422"/>
        </w:tc>
        <w:tc>
          <w:tcPr>
            <w:tcW w:w="4680" w:type="dxa"/>
            <w:shd w:val="clear" w:color="auto" w:fill="D9D9D9"/>
          </w:tcPr>
          <w:p w14:paraId="46308687" w14:textId="77777777" w:rsidR="00CA3422" w:rsidRPr="003662D4" w:rsidRDefault="00CA3422" w:rsidP="00CA3422"/>
        </w:tc>
      </w:tr>
      <w:tr w:rsidR="00CA3422" w:rsidRPr="003662D4" w14:paraId="3FAC1325" w14:textId="77777777" w:rsidTr="00CA3422">
        <w:tc>
          <w:tcPr>
            <w:tcW w:w="2394" w:type="dxa"/>
            <w:tcBorders>
              <w:bottom w:val="single" w:sz="4" w:space="0" w:color="000000"/>
            </w:tcBorders>
          </w:tcPr>
          <w:p w14:paraId="4B1D8826" w14:textId="77777777" w:rsidR="00CA3422" w:rsidRPr="003662D4" w:rsidRDefault="00CA3422" w:rsidP="00CA3422">
            <w:pPr>
              <w:rPr>
                <w:rFonts w:ascii="Arial" w:hAnsi="Arial" w:cs="Arial"/>
                <w:sz w:val="18"/>
              </w:rPr>
            </w:pPr>
          </w:p>
        </w:tc>
        <w:tc>
          <w:tcPr>
            <w:tcW w:w="2214" w:type="dxa"/>
            <w:tcBorders>
              <w:bottom w:val="single" w:sz="4" w:space="0" w:color="000000"/>
            </w:tcBorders>
          </w:tcPr>
          <w:p w14:paraId="46FCF5E4" w14:textId="77777777" w:rsidR="00CA3422" w:rsidRPr="003662D4" w:rsidRDefault="00CA3422" w:rsidP="00CA3422"/>
        </w:tc>
        <w:tc>
          <w:tcPr>
            <w:tcW w:w="4680" w:type="dxa"/>
            <w:tcBorders>
              <w:bottom w:val="single" w:sz="4" w:space="0" w:color="000000"/>
            </w:tcBorders>
          </w:tcPr>
          <w:p w14:paraId="71720EBB" w14:textId="77777777" w:rsidR="00CA3422" w:rsidRPr="003662D4" w:rsidRDefault="00CA3422" w:rsidP="00CA3422"/>
        </w:tc>
      </w:tr>
      <w:tr w:rsidR="00CA3422" w:rsidRPr="003662D4" w14:paraId="20F0B833" w14:textId="77777777" w:rsidTr="00CA3422">
        <w:tc>
          <w:tcPr>
            <w:tcW w:w="2394" w:type="dxa"/>
            <w:tcBorders>
              <w:bottom w:val="single" w:sz="4" w:space="0" w:color="000000"/>
            </w:tcBorders>
            <w:shd w:val="clear" w:color="auto" w:fill="D9D9D9"/>
          </w:tcPr>
          <w:p w14:paraId="47674BFB" w14:textId="77777777" w:rsidR="00CA3422" w:rsidRPr="003662D4" w:rsidRDefault="00CA3422" w:rsidP="00CA3422">
            <w:pPr>
              <w:tabs>
                <w:tab w:val="center" w:pos="1089"/>
              </w:tabs>
              <w:rPr>
                <w:rFonts w:ascii="Arial" w:hAnsi="Arial" w:cs="Arial"/>
                <w:sz w:val="18"/>
              </w:rPr>
            </w:pPr>
            <w:r w:rsidRPr="003662D4">
              <w:rPr>
                <w:rFonts w:ascii="Arial" w:hAnsi="Arial" w:cs="Arial"/>
                <w:sz w:val="18"/>
              </w:rPr>
              <w:t>Test</w:t>
            </w:r>
            <w:r w:rsidRPr="003662D4">
              <w:rPr>
                <w:rFonts w:ascii="Arial" w:hAnsi="Arial" w:cs="Arial"/>
                <w:sz w:val="18"/>
              </w:rPr>
              <w:tab/>
            </w:r>
          </w:p>
        </w:tc>
        <w:tc>
          <w:tcPr>
            <w:tcW w:w="2214" w:type="dxa"/>
            <w:tcBorders>
              <w:bottom w:val="single" w:sz="4" w:space="0" w:color="000000"/>
            </w:tcBorders>
            <w:shd w:val="clear" w:color="auto" w:fill="D9D9D9"/>
          </w:tcPr>
          <w:p w14:paraId="60DAB858" w14:textId="77777777" w:rsidR="00CA3422" w:rsidRPr="003662D4" w:rsidRDefault="00CA3422" w:rsidP="00CA3422"/>
        </w:tc>
        <w:tc>
          <w:tcPr>
            <w:tcW w:w="4680" w:type="dxa"/>
            <w:tcBorders>
              <w:bottom w:val="single" w:sz="4" w:space="0" w:color="000000"/>
            </w:tcBorders>
            <w:shd w:val="clear" w:color="auto" w:fill="D9D9D9"/>
          </w:tcPr>
          <w:p w14:paraId="41DEF1D8" w14:textId="77777777" w:rsidR="00CA3422" w:rsidRPr="003662D4" w:rsidRDefault="00CA3422" w:rsidP="00CA3422"/>
        </w:tc>
      </w:tr>
      <w:tr w:rsidR="00CA3422" w:rsidRPr="003662D4" w14:paraId="15B4F39F" w14:textId="77777777" w:rsidTr="00CA3422">
        <w:tc>
          <w:tcPr>
            <w:tcW w:w="2394" w:type="dxa"/>
            <w:tcBorders>
              <w:bottom w:val="single" w:sz="4" w:space="0" w:color="000000"/>
            </w:tcBorders>
            <w:shd w:val="clear" w:color="auto" w:fill="FFFFFF"/>
          </w:tcPr>
          <w:p w14:paraId="4DD73001" w14:textId="77777777" w:rsidR="00CA3422" w:rsidRPr="003662D4" w:rsidRDefault="00CA3422" w:rsidP="00CA3422">
            <w:pPr>
              <w:rPr>
                <w:rFonts w:ascii="Arial" w:hAnsi="Arial" w:cs="Arial"/>
                <w:color w:val="FFFFFF"/>
                <w:sz w:val="18"/>
              </w:rPr>
            </w:pPr>
          </w:p>
        </w:tc>
        <w:tc>
          <w:tcPr>
            <w:tcW w:w="2214" w:type="dxa"/>
            <w:tcBorders>
              <w:bottom w:val="single" w:sz="4" w:space="0" w:color="000000"/>
            </w:tcBorders>
            <w:shd w:val="clear" w:color="auto" w:fill="FFFFFF"/>
          </w:tcPr>
          <w:p w14:paraId="53596809" w14:textId="77777777" w:rsidR="00CA3422" w:rsidRPr="003662D4" w:rsidRDefault="00CA3422" w:rsidP="00CA3422"/>
        </w:tc>
        <w:tc>
          <w:tcPr>
            <w:tcW w:w="4680" w:type="dxa"/>
            <w:tcBorders>
              <w:bottom w:val="single" w:sz="4" w:space="0" w:color="000000"/>
            </w:tcBorders>
            <w:shd w:val="clear" w:color="auto" w:fill="FFFFFF"/>
          </w:tcPr>
          <w:p w14:paraId="27F8FAA9" w14:textId="77777777" w:rsidR="00CA3422" w:rsidRPr="003662D4" w:rsidRDefault="00CA3422" w:rsidP="00CA3422"/>
        </w:tc>
      </w:tr>
      <w:tr w:rsidR="00CA3422" w:rsidRPr="003662D4" w14:paraId="4DE76C7D" w14:textId="77777777" w:rsidTr="00CA3422">
        <w:tc>
          <w:tcPr>
            <w:tcW w:w="2394" w:type="dxa"/>
            <w:shd w:val="clear" w:color="auto" w:fill="D9D9D9"/>
          </w:tcPr>
          <w:p w14:paraId="59F2E683" w14:textId="77777777" w:rsidR="00CA3422" w:rsidRPr="003662D4" w:rsidRDefault="00CA3422" w:rsidP="00CA3422">
            <w:pPr>
              <w:rPr>
                <w:rFonts w:ascii="Arial" w:hAnsi="Arial" w:cs="Arial"/>
                <w:sz w:val="18"/>
              </w:rPr>
            </w:pPr>
            <w:r w:rsidRPr="003662D4">
              <w:rPr>
                <w:rFonts w:ascii="Arial" w:hAnsi="Arial" w:cs="Arial"/>
                <w:sz w:val="18"/>
              </w:rPr>
              <w:t>Development</w:t>
            </w:r>
          </w:p>
        </w:tc>
        <w:tc>
          <w:tcPr>
            <w:tcW w:w="2214" w:type="dxa"/>
            <w:shd w:val="clear" w:color="auto" w:fill="D9D9D9"/>
          </w:tcPr>
          <w:p w14:paraId="568221EE" w14:textId="77777777" w:rsidR="00CA3422" w:rsidRPr="003662D4" w:rsidRDefault="00CA3422" w:rsidP="00CA3422"/>
        </w:tc>
        <w:tc>
          <w:tcPr>
            <w:tcW w:w="4680" w:type="dxa"/>
            <w:shd w:val="clear" w:color="auto" w:fill="D9D9D9"/>
          </w:tcPr>
          <w:p w14:paraId="595C8858" w14:textId="77777777" w:rsidR="00CA3422" w:rsidRPr="003662D4" w:rsidRDefault="00CA3422" w:rsidP="00CA3422"/>
        </w:tc>
      </w:tr>
    </w:tbl>
    <w:p w14:paraId="4239CD0E" w14:textId="77777777" w:rsidR="00CA3422" w:rsidRPr="003662D4" w:rsidRDefault="00CA3422" w:rsidP="00CA3422">
      <w:pPr>
        <w:pStyle w:val="Heading3"/>
        <w:ind w:left="900"/>
      </w:pPr>
      <w:bookmarkStart w:id="220" w:name="ColumnTitle_22"/>
      <w:bookmarkStart w:id="221" w:name="ColumnTitle_23"/>
      <w:bookmarkStart w:id="222" w:name="ColumnTitle_24"/>
      <w:bookmarkStart w:id="223" w:name="ColumnTitle_25"/>
      <w:bookmarkStart w:id="224" w:name="ColumnTitle_26"/>
      <w:bookmarkStart w:id="225" w:name="ColumnTitle_27"/>
      <w:bookmarkStart w:id="226" w:name="_Toc221116675"/>
      <w:bookmarkStart w:id="227" w:name="_Toc221189699"/>
      <w:bookmarkStart w:id="228" w:name="_Toc221200558"/>
      <w:bookmarkStart w:id="229" w:name="_Toc221291845"/>
      <w:bookmarkStart w:id="230" w:name="_Toc222032976"/>
      <w:bookmarkStart w:id="231" w:name="_Toc235501552"/>
      <w:bookmarkStart w:id="232" w:name="_Toc471226224"/>
      <w:bookmarkEnd w:id="220"/>
      <w:bookmarkEnd w:id="221"/>
      <w:bookmarkEnd w:id="222"/>
      <w:bookmarkEnd w:id="223"/>
      <w:bookmarkEnd w:id="224"/>
      <w:bookmarkEnd w:id="225"/>
      <w:r w:rsidRPr="003662D4">
        <w:t>Conceptual Infrastructure Diagram</w:t>
      </w:r>
      <w:bookmarkEnd w:id="226"/>
      <w:bookmarkEnd w:id="227"/>
      <w:bookmarkEnd w:id="228"/>
      <w:bookmarkEnd w:id="229"/>
      <w:bookmarkEnd w:id="230"/>
      <w:bookmarkEnd w:id="231"/>
      <w:bookmarkEnd w:id="232"/>
    </w:p>
    <w:p w14:paraId="3E7C5D2A"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440EEE3F" w14:textId="77777777" w:rsidR="00CA3422" w:rsidRPr="003662D4" w:rsidRDefault="00CA3422" w:rsidP="00CA3422">
      <w:pPr>
        <w:pStyle w:val="Heading3"/>
        <w:ind w:left="900"/>
      </w:pPr>
      <w:bookmarkStart w:id="233" w:name="_Toc471226225"/>
      <w:r w:rsidRPr="003662D4">
        <w:t>Location of Environments and External Interfaces</w:t>
      </w:r>
      <w:bookmarkEnd w:id="233"/>
    </w:p>
    <w:bookmarkEnd w:id="11"/>
    <w:bookmarkEnd w:id="12"/>
    <w:bookmarkEnd w:id="13"/>
    <w:p w14:paraId="0BD6C680" w14:textId="77777777" w:rsidR="00CA3422" w:rsidRPr="003662D4" w:rsidRDefault="00CA3422" w:rsidP="00CA3422">
      <w:pPr>
        <w:ind w:left="360"/>
      </w:pPr>
      <w:r w:rsidRPr="003662D4">
        <w:t>Refer to the specific Common Content FSS Design Document section for this information.</w:t>
      </w:r>
    </w:p>
    <w:p w14:paraId="4989C749" w14:textId="77777777" w:rsidR="00CA3422" w:rsidRPr="003662D4" w:rsidRDefault="00CA3422" w:rsidP="00CA3422">
      <w:r w:rsidRPr="003662D4">
        <w:br w:type="page"/>
      </w:r>
    </w:p>
    <w:p w14:paraId="45AF0A7E" w14:textId="77777777" w:rsidR="00CA3422" w:rsidRPr="003662D4" w:rsidRDefault="00CA3422" w:rsidP="00CA3422">
      <w:pPr>
        <w:pStyle w:val="Heading1"/>
      </w:pPr>
      <w:bookmarkStart w:id="234" w:name="_Toc153364"/>
      <w:bookmarkStart w:id="235" w:name="_Toc454357047"/>
      <w:bookmarkStart w:id="236" w:name="_Toc1202587"/>
      <w:bookmarkStart w:id="237" w:name="_Toc66891848"/>
      <w:bookmarkStart w:id="238" w:name="_Toc471226226"/>
      <w:bookmarkEnd w:id="234"/>
      <w:r w:rsidRPr="003662D4">
        <w:lastRenderedPageBreak/>
        <w:t xml:space="preserve">System </w:t>
      </w:r>
      <w:bookmarkEnd w:id="235"/>
      <w:bookmarkEnd w:id="236"/>
      <w:bookmarkEnd w:id="237"/>
      <w:r w:rsidRPr="003662D4">
        <w:t>Architecture</w:t>
      </w:r>
      <w:bookmarkEnd w:id="238"/>
    </w:p>
    <w:p w14:paraId="67326ED8" w14:textId="77777777" w:rsidR="00CA3422" w:rsidRPr="003662D4" w:rsidRDefault="00CA3422" w:rsidP="00CA3422">
      <w:pPr>
        <w:pStyle w:val="Heading2"/>
      </w:pPr>
      <w:bookmarkStart w:id="239" w:name="_Toc438034478"/>
      <w:bookmarkStart w:id="240" w:name="_Toc471226227"/>
      <w:r w:rsidRPr="003662D4">
        <w:t>Hardware Architecture</w:t>
      </w:r>
      <w:bookmarkEnd w:id="239"/>
      <w:bookmarkEnd w:id="240"/>
    </w:p>
    <w:p w14:paraId="14D343F7"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07E31900" w14:textId="77777777" w:rsidR="00CA3422" w:rsidRPr="003662D4" w:rsidRDefault="00CA3422" w:rsidP="00CA3422">
      <w:pPr>
        <w:pStyle w:val="Heading3"/>
        <w:ind w:left="900"/>
      </w:pPr>
      <w:bookmarkStart w:id="241" w:name="_Toc438033370"/>
      <w:bookmarkStart w:id="242" w:name="_Toc438034479"/>
      <w:bookmarkStart w:id="243" w:name="_Toc471226228"/>
      <w:r w:rsidRPr="003662D4">
        <w:t>VIERS</w:t>
      </w:r>
      <w:bookmarkEnd w:id="241"/>
      <w:bookmarkEnd w:id="242"/>
      <w:bookmarkEnd w:id="243"/>
    </w:p>
    <w:p w14:paraId="2E42C64E"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52BE65BE" w14:textId="77777777" w:rsidR="00CA3422" w:rsidRPr="003662D4" w:rsidRDefault="00CA3422" w:rsidP="00CA3422">
      <w:pPr>
        <w:pStyle w:val="Heading2"/>
      </w:pPr>
      <w:bookmarkStart w:id="244" w:name="_Toc438034480"/>
      <w:bookmarkStart w:id="245" w:name="_Toc471226229"/>
      <w:r w:rsidRPr="003662D4">
        <w:t>Software Architecture</w:t>
      </w:r>
      <w:bookmarkEnd w:id="244"/>
      <w:bookmarkEnd w:id="245"/>
    </w:p>
    <w:p w14:paraId="6D5207D5"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7F036019" w14:textId="77777777" w:rsidR="00CA3422" w:rsidRPr="003662D4" w:rsidRDefault="00CA3422" w:rsidP="00CA3422">
      <w:pPr>
        <w:pStyle w:val="Heading1"/>
      </w:pPr>
      <w:bookmarkStart w:id="246" w:name="_Toc438034481"/>
      <w:bookmarkStart w:id="247" w:name="_Toc471226230"/>
      <w:r w:rsidRPr="003662D4">
        <w:t>Data Design</w:t>
      </w:r>
      <w:bookmarkEnd w:id="246"/>
      <w:bookmarkEnd w:id="247"/>
    </w:p>
    <w:p w14:paraId="3F8AAAAC"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45C2719C" w14:textId="77777777" w:rsidR="00CA3422" w:rsidRPr="003662D4" w:rsidRDefault="00CA3422" w:rsidP="00CA3422">
      <w:pPr>
        <w:pStyle w:val="Heading2"/>
      </w:pPr>
      <w:bookmarkStart w:id="248" w:name="_Toc438033666"/>
      <w:bookmarkStart w:id="249" w:name="_Toc438034482"/>
      <w:bookmarkStart w:id="250" w:name="_Toc471226231"/>
      <w:r w:rsidRPr="003662D4">
        <w:t>Database Management System Files</w:t>
      </w:r>
      <w:bookmarkEnd w:id="248"/>
      <w:bookmarkEnd w:id="249"/>
      <w:bookmarkEnd w:id="250"/>
      <w:r w:rsidRPr="003662D4">
        <w:t xml:space="preserve"> </w:t>
      </w:r>
    </w:p>
    <w:p w14:paraId="4F8D4171" w14:textId="77777777" w:rsidR="00CA3422" w:rsidRPr="003662D4" w:rsidRDefault="00CA3422" w:rsidP="00CA3422">
      <w:pPr>
        <w:pStyle w:val="BodyText"/>
        <w:ind w:left="360"/>
        <w:rPr>
          <w:lang w:eastAsia="en-US"/>
        </w:rPr>
      </w:pPr>
      <w:bookmarkStart w:id="251" w:name="_Toc438033667"/>
      <w:r w:rsidRPr="003662D4">
        <w:rPr>
          <w:lang w:eastAsia="en-US"/>
        </w:rPr>
        <w:t>Refer to the specific Common Content FSS Design Document section for this information.</w:t>
      </w:r>
    </w:p>
    <w:p w14:paraId="791468BC" w14:textId="77777777" w:rsidR="00CA3422" w:rsidRPr="003662D4" w:rsidRDefault="00CA3422" w:rsidP="00CA3422">
      <w:pPr>
        <w:pStyle w:val="Heading2"/>
      </w:pPr>
      <w:bookmarkStart w:id="252" w:name="_Toc438034483"/>
      <w:bookmarkStart w:id="253" w:name="_Toc471226232"/>
      <w:r w:rsidRPr="003662D4">
        <w:t>Non-Database Management System Files</w:t>
      </w:r>
      <w:bookmarkEnd w:id="251"/>
      <w:bookmarkEnd w:id="252"/>
      <w:bookmarkEnd w:id="253"/>
      <w:r w:rsidRPr="003662D4">
        <w:t xml:space="preserve"> </w:t>
      </w:r>
    </w:p>
    <w:p w14:paraId="1F02E897"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4DA198BC" w14:textId="77777777" w:rsidR="00CA3422" w:rsidRPr="003662D4" w:rsidRDefault="00CA3422" w:rsidP="00CA3422">
      <w:pPr>
        <w:pStyle w:val="Heading1"/>
      </w:pPr>
      <w:bookmarkStart w:id="254" w:name="_Toc438034484"/>
      <w:bookmarkStart w:id="255" w:name="_Toc471226233"/>
      <w:r w:rsidRPr="003662D4">
        <w:t>Detailed Design</w:t>
      </w:r>
      <w:bookmarkEnd w:id="254"/>
      <w:bookmarkEnd w:id="255"/>
    </w:p>
    <w:p w14:paraId="4B6D40C2"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395A31DC" w14:textId="77777777" w:rsidR="00CA3422" w:rsidRPr="003662D4" w:rsidRDefault="00CA3422" w:rsidP="00CA3422">
      <w:pPr>
        <w:pStyle w:val="Heading2"/>
      </w:pPr>
      <w:bookmarkStart w:id="256" w:name="_Toc438033669"/>
      <w:bookmarkStart w:id="257" w:name="_Toc438034485"/>
      <w:bookmarkStart w:id="258" w:name="_Toc471226234"/>
      <w:r w:rsidRPr="003662D4">
        <w:t>Hardware Detailed Design</w:t>
      </w:r>
      <w:bookmarkEnd w:id="256"/>
      <w:bookmarkEnd w:id="257"/>
      <w:bookmarkEnd w:id="258"/>
    </w:p>
    <w:p w14:paraId="5437A787"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7622C161" w14:textId="77777777" w:rsidR="00CA3422" w:rsidRPr="003662D4" w:rsidRDefault="00CA3422" w:rsidP="00CA3422">
      <w:pPr>
        <w:pStyle w:val="Heading2"/>
      </w:pPr>
      <w:bookmarkStart w:id="259" w:name="_Toc438033670"/>
      <w:bookmarkStart w:id="260" w:name="_Toc438034486"/>
      <w:bookmarkStart w:id="261" w:name="_Toc471226235"/>
      <w:r w:rsidRPr="003662D4">
        <w:t>Software Detailed Design</w:t>
      </w:r>
      <w:bookmarkEnd w:id="259"/>
      <w:bookmarkEnd w:id="260"/>
      <w:bookmarkEnd w:id="261"/>
    </w:p>
    <w:p w14:paraId="2E619030"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6FE55548" w14:textId="77777777" w:rsidR="00CA3422" w:rsidRPr="003662D4" w:rsidRDefault="00CA3422" w:rsidP="00CA3422">
      <w:pPr>
        <w:pStyle w:val="Heading2"/>
      </w:pPr>
      <w:bookmarkStart w:id="262" w:name="_Toc438033671"/>
      <w:bookmarkStart w:id="263" w:name="_Toc438034487"/>
      <w:bookmarkStart w:id="264" w:name="_Toc471226236"/>
      <w:r w:rsidRPr="003662D4">
        <w:t>Communications Detailed Design</w:t>
      </w:r>
      <w:bookmarkEnd w:id="262"/>
      <w:bookmarkEnd w:id="263"/>
      <w:bookmarkEnd w:id="264"/>
      <w:r w:rsidRPr="003662D4">
        <w:t xml:space="preserve"> </w:t>
      </w:r>
    </w:p>
    <w:p w14:paraId="4C058ECF" w14:textId="77777777" w:rsidR="00CA3422" w:rsidRPr="003662D4" w:rsidRDefault="00CA3422" w:rsidP="00CA3422">
      <w:pPr>
        <w:pStyle w:val="BodyText"/>
        <w:ind w:left="360"/>
        <w:rPr>
          <w:lang w:eastAsia="en-US"/>
        </w:rPr>
      </w:pPr>
      <w:r w:rsidRPr="003662D4">
        <w:rPr>
          <w:lang w:eastAsia="en-US"/>
        </w:rPr>
        <w:t>Refer to the specific Common Content FSS Design Document section for this information.</w:t>
      </w:r>
    </w:p>
    <w:p w14:paraId="0C448B85" w14:textId="77777777" w:rsidR="00CA3422" w:rsidRPr="003662D4" w:rsidRDefault="00CA3422" w:rsidP="00CA3422">
      <w:pPr>
        <w:rPr>
          <w:rFonts w:eastAsia="MS Mincho"/>
          <w:sz w:val="24"/>
          <w:szCs w:val="22"/>
        </w:rPr>
      </w:pPr>
      <w:r w:rsidRPr="003662D4">
        <w:br w:type="page"/>
      </w:r>
    </w:p>
    <w:p w14:paraId="3CA92B82" w14:textId="77777777" w:rsidR="00CA3422" w:rsidRPr="003662D4" w:rsidRDefault="00CA3422" w:rsidP="00CA3422">
      <w:pPr>
        <w:pStyle w:val="Heading1"/>
      </w:pPr>
      <w:bookmarkStart w:id="265" w:name="_Toc66891875"/>
      <w:bookmarkStart w:id="266" w:name="_Toc471226237"/>
      <w:r w:rsidRPr="003662D4">
        <w:lastRenderedPageBreak/>
        <w:t>External Interface Design</w:t>
      </w:r>
      <w:bookmarkEnd w:id="265"/>
      <w:bookmarkEnd w:id="266"/>
    </w:p>
    <w:p w14:paraId="40F6EAED" w14:textId="77777777" w:rsidR="00CA3422" w:rsidRPr="003662D4" w:rsidRDefault="00CA3422" w:rsidP="00CA3422">
      <w:pPr>
        <w:pStyle w:val="Heading2"/>
      </w:pPr>
      <w:bookmarkStart w:id="267" w:name="_Toc471226238"/>
      <w:r w:rsidRPr="003662D4">
        <w:t>Interface Architecture</w:t>
      </w:r>
      <w:bookmarkEnd w:id="267"/>
      <w:r w:rsidRPr="003662D4">
        <w:t xml:space="preserve"> </w:t>
      </w:r>
    </w:p>
    <w:p w14:paraId="5B9F51A0" w14:textId="77777777" w:rsidR="00CA3422" w:rsidRPr="003662D4" w:rsidRDefault="00CA3422" w:rsidP="00CA3422">
      <w:pPr>
        <w:pStyle w:val="BodyText"/>
        <w:ind w:left="360"/>
        <w:rPr>
          <w:lang w:eastAsia="en-US"/>
        </w:rPr>
      </w:pPr>
      <w:bookmarkStart w:id="268" w:name="_Toc66891876"/>
      <w:r w:rsidRPr="003662D4">
        <w:rPr>
          <w:lang w:eastAsia="en-US"/>
        </w:rPr>
        <w:t>Refer to the specific Common Content FSS Design Document section for this information.</w:t>
      </w:r>
    </w:p>
    <w:p w14:paraId="0A0B4490" w14:textId="77777777" w:rsidR="00CA3422" w:rsidRPr="003662D4" w:rsidRDefault="00CA3422" w:rsidP="00CA3422">
      <w:pPr>
        <w:pStyle w:val="Heading2"/>
      </w:pPr>
      <w:bookmarkStart w:id="269" w:name="_Toc438034490"/>
      <w:bookmarkStart w:id="270" w:name="_Toc471226239"/>
      <w:bookmarkStart w:id="271" w:name="_Toc66891878"/>
      <w:bookmarkEnd w:id="268"/>
      <w:r w:rsidRPr="003662D4">
        <w:t>Interface Design - Sequence Diagram</w:t>
      </w:r>
      <w:bookmarkEnd w:id="269"/>
      <w:bookmarkEnd w:id="270"/>
    </w:p>
    <w:p w14:paraId="6D520F31" w14:textId="77777777" w:rsidR="00CA3422" w:rsidRPr="003662D4" w:rsidRDefault="00CA3422" w:rsidP="00CA3422">
      <w:pPr>
        <w:pStyle w:val="Caption"/>
      </w:pPr>
      <w:r w:rsidRPr="003662D4">
        <w:t xml:space="preserve">Figure </w:t>
      </w:r>
      <w:fldSimple w:instr=" STYLEREF 1 \s ">
        <w:r w:rsidR="00F47FB3">
          <w:rPr>
            <w:noProof/>
          </w:rPr>
          <w:t>7</w:t>
        </w:r>
      </w:fldSimple>
      <w:r w:rsidRPr="003662D4">
        <w:noBreakHyphen/>
      </w:r>
      <w:fldSimple w:instr=" SEQ Figure \* ARABIC \s 1 ">
        <w:r w:rsidR="00F47FB3">
          <w:rPr>
            <w:noProof/>
          </w:rPr>
          <w:t>1</w:t>
        </w:r>
      </w:fldSimple>
      <w:r w:rsidRPr="003662D4">
        <w:t xml:space="preserve"> Submit Form Flow Sequence Diagram</w:t>
      </w:r>
    </w:p>
    <w:p w14:paraId="633886D9" w14:textId="0AD12F87" w:rsidR="00CA3422" w:rsidRPr="003662D4" w:rsidRDefault="00D10380" w:rsidP="00ED31BE">
      <w:pPr>
        <w:pBdr>
          <w:top w:val="single" w:sz="4" w:space="1" w:color="auto"/>
          <w:left w:val="single" w:sz="4" w:space="4" w:color="auto"/>
          <w:bottom w:val="single" w:sz="4" w:space="1" w:color="auto"/>
          <w:right w:val="single" w:sz="4" w:space="4" w:color="auto"/>
        </w:pBdr>
        <w:rPr>
          <w:lang w:eastAsia="x-none"/>
        </w:rPr>
      </w:pPr>
      <w:r>
        <w:rPr>
          <w:noProof/>
        </w:rPr>
        <w:object w:dxaOrig="22253" w:dyaOrig="11873" w14:anchorId="497329D9">
          <v:shape id="_x0000_i1028" type="#_x0000_t75" alt="" style="width:467.2pt;height:251.2pt;mso-width-percent:0;mso-height-percent:0;mso-width-percent:0;mso-height-percent:0" o:ole="">
            <v:imagedata r:id="rId27" o:title=""/>
          </v:shape>
          <o:OLEObject Type="Embed" ProgID="Visio.Drawing.11" ShapeID="_x0000_i1028" DrawAspect="Content" ObjectID="_1587562798" r:id="rId28"/>
        </w:object>
      </w:r>
    </w:p>
    <w:p w14:paraId="0A9A0E79" w14:textId="2ACA8E25" w:rsidR="00CA3422" w:rsidRPr="003662D4" w:rsidRDefault="00CA3422" w:rsidP="00CA3422">
      <w:pPr>
        <w:pStyle w:val="Heading2"/>
      </w:pPr>
      <w:bookmarkStart w:id="272" w:name="_Toc438034491"/>
      <w:bookmarkStart w:id="273" w:name="_Toc471226240"/>
      <w:r w:rsidRPr="003662D4">
        <w:t>Sequence Diagram Flow</w:t>
      </w:r>
      <w:bookmarkEnd w:id="272"/>
      <w:bookmarkEnd w:id="273"/>
    </w:p>
    <w:p w14:paraId="5329F10D" w14:textId="1716CB6B" w:rsidR="00CA3422" w:rsidRPr="003662D4" w:rsidRDefault="00CA3422" w:rsidP="00485474">
      <w:pPr>
        <w:pStyle w:val="ListParagraph"/>
        <w:numPr>
          <w:ilvl w:val="0"/>
          <w:numId w:val="24"/>
        </w:numPr>
      </w:pPr>
      <w:r w:rsidRPr="003662D4">
        <w:t xml:space="preserve">The submitForm operation allows consumers to be able to add compensation benefits information using the </w:t>
      </w:r>
      <w:r w:rsidR="00516EDD" w:rsidRPr="003662D4">
        <w:t xml:space="preserve">FSS </w:t>
      </w:r>
      <w:r w:rsidRPr="003662D4">
        <w:t xml:space="preserve">schema for storage in Corp </w:t>
      </w:r>
      <w:r w:rsidR="00407206" w:rsidRPr="003662D4">
        <w:t>DB and</w:t>
      </w:r>
      <w:r w:rsidRPr="003662D4">
        <w:t xml:space="preserve"> eDocument storage.</w:t>
      </w:r>
    </w:p>
    <w:p w14:paraId="0B11694D" w14:textId="77777777" w:rsidR="00CA3422" w:rsidRPr="003662D4" w:rsidRDefault="00CA3422" w:rsidP="00485474">
      <w:pPr>
        <w:pStyle w:val="ListParagraph"/>
        <w:numPr>
          <w:ilvl w:val="0"/>
          <w:numId w:val="24"/>
        </w:numPr>
      </w:pPr>
      <w:r w:rsidRPr="003662D4">
        <w:t>submitForm includes sender information and origination details along with the xml document.</w:t>
      </w:r>
    </w:p>
    <w:p w14:paraId="36015FD4" w14:textId="50093762" w:rsidR="00CA3422" w:rsidRPr="003662D4" w:rsidRDefault="00CA3422" w:rsidP="00485474">
      <w:pPr>
        <w:pStyle w:val="ListParagraph"/>
        <w:numPr>
          <w:ilvl w:val="0"/>
          <w:numId w:val="24"/>
        </w:numPr>
      </w:pPr>
      <w:r w:rsidRPr="003662D4">
        <w:t xml:space="preserve">When submitForm request comes to the </w:t>
      </w:r>
      <w:r w:rsidR="00523F4E" w:rsidRPr="003662D4">
        <w:t>FSS</w:t>
      </w:r>
      <w:r w:rsidRPr="003662D4">
        <w:t xml:space="preserve">, </w:t>
      </w:r>
      <w:r w:rsidR="00675DA6" w:rsidRPr="003662D4">
        <w:t>it will</w:t>
      </w:r>
      <w:r w:rsidRPr="003662D4">
        <w:t xml:space="preserve"> extract the bas64encoded xml file using base64decode function and will call the following external services to establish a claim.</w:t>
      </w:r>
    </w:p>
    <w:p w14:paraId="20F0A6C0" w14:textId="30DC4487" w:rsidR="00266BCD" w:rsidRPr="003662D4" w:rsidRDefault="007D009E" w:rsidP="00266BCD">
      <w:pPr>
        <w:pStyle w:val="ListParagraph"/>
        <w:numPr>
          <w:ilvl w:val="1"/>
          <w:numId w:val="24"/>
        </w:numPr>
      </w:pPr>
      <w:r>
        <w:t>V</w:t>
      </w:r>
      <w:r w:rsidR="00266BCD" w:rsidRPr="003662D4">
        <w:t>alidate form data</w:t>
      </w:r>
    </w:p>
    <w:p w14:paraId="4B39DC94" w14:textId="69F6BFAE" w:rsidR="00266BCD" w:rsidRPr="003662D4" w:rsidRDefault="00266BCD" w:rsidP="00266BCD">
      <w:pPr>
        <w:pStyle w:val="ListParagraph"/>
        <w:numPr>
          <w:ilvl w:val="1"/>
          <w:numId w:val="24"/>
        </w:numPr>
      </w:pPr>
      <w:r w:rsidRPr="003662D4">
        <w:t xml:space="preserve">Use </w:t>
      </w:r>
      <w:r w:rsidR="007D009E">
        <w:t xml:space="preserve">BGS </w:t>
      </w:r>
      <w:r w:rsidRPr="003662D4">
        <w:t xml:space="preserve">AddressWebService to validate the </w:t>
      </w:r>
      <w:r w:rsidR="00B43E96">
        <w:t xml:space="preserve">Veteran </w:t>
      </w:r>
      <w:r w:rsidRPr="003662D4">
        <w:t>Claimant address.</w:t>
      </w:r>
    </w:p>
    <w:p w14:paraId="6DC60BF9" w14:textId="0E610FFD" w:rsidR="00CA3422" w:rsidRPr="00AF78B1" w:rsidRDefault="007D009E" w:rsidP="007D009E">
      <w:pPr>
        <w:pStyle w:val="ListParagraph"/>
        <w:numPr>
          <w:ilvl w:val="1"/>
          <w:numId w:val="24"/>
        </w:numPr>
        <w:rPr>
          <w:highlight w:val="yellow"/>
        </w:rPr>
      </w:pPr>
      <w:r w:rsidRPr="00AF78B1">
        <w:rPr>
          <w:highlight w:val="yellow"/>
        </w:rPr>
        <w:t>U</w:t>
      </w:r>
      <w:r w:rsidR="00DA2015" w:rsidRPr="00AF78B1">
        <w:rPr>
          <w:highlight w:val="yellow"/>
        </w:rPr>
        <w:t>se MVI in order to locate veteran</w:t>
      </w:r>
      <w:r w:rsidR="00F13A05" w:rsidRPr="00AF78B1">
        <w:rPr>
          <w:highlight w:val="yellow"/>
        </w:rPr>
        <w:t xml:space="preserve">. If not found </w:t>
      </w:r>
      <w:r w:rsidR="000320A1" w:rsidRPr="00AF78B1">
        <w:rPr>
          <w:highlight w:val="yellow"/>
        </w:rPr>
        <w:t>end processing with an error message.</w:t>
      </w:r>
      <w:r w:rsidRPr="00AF78B1">
        <w:rPr>
          <w:highlight w:val="yellow"/>
        </w:rPr>
        <w:t xml:space="preserve"> </w:t>
      </w:r>
    </w:p>
    <w:p w14:paraId="00EC1B22" w14:textId="2FF88A88" w:rsidR="00DA2015" w:rsidRDefault="007D009E" w:rsidP="007D009E">
      <w:pPr>
        <w:pStyle w:val="ListParagraph"/>
        <w:numPr>
          <w:ilvl w:val="1"/>
          <w:numId w:val="24"/>
        </w:numPr>
      </w:pPr>
      <w:r>
        <w:t xml:space="preserve">Use </w:t>
      </w:r>
      <w:r w:rsidRPr="007D009E">
        <w:t>BGS</w:t>
      </w:r>
      <w:r>
        <w:t xml:space="preserve"> </w:t>
      </w:r>
      <w:r w:rsidRPr="007D009E">
        <w:t>VetRecordService</w:t>
      </w:r>
      <w:r>
        <w:t xml:space="preserve"> to </w:t>
      </w:r>
      <w:r w:rsidR="00DA2015" w:rsidRPr="003662D4">
        <w:t>findPOA: Finds POA on veteran’s record</w:t>
      </w:r>
    </w:p>
    <w:p w14:paraId="0A52095E" w14:textId="0D6E4168" w:rsidR="0027236F" w:rsidRDefault="0027236F" w:rsidP="0027236F">
      <w:pPr>
        <w:pStyle w:val="ListParagraph"/>
        <w:numPr>
          <w:ilvl w:val="1"/>
          <w:numId w:val="24"/>
        </w:numPr>
        <w:rPr>
          <w:highlight w:val="yellow"/>
        </w:rPr>
      </w:pPr>
      <w:r w:rsidRPr="00AF78B1">
        <w:rPr>
          <w:highlight w:val="yellow"/>
        </w:rPr>
        <w:t xml:space="preserve">Use updateBenefitClaimAddress to update Veteran address </w:t>
      </w:r>
    </w:p>
    <w:p w14:paraId="695427D4" w14:textId="3E905244" w:rsidR="007D009E" w:rsidRDefault="007D009E" w:rsidP="007D009E">
      <w:pPr>
        <w:pStyle w:val="ListParagraph"/>
        <w:numPr>
          <w:ilvl w:val="1"/>
          <w:numId w:val="24"/>
        </w:numPr>
      </w:pPr>
      <w:r>
        <w:t xml:space="preserve">Use </w:t>
      </w:r>
      <w:r w:rsidRPr="007D009E">
        <w:t>VIERS</w:t>
      </w:r>
      <w:r>
        <w:t xml:space="preserve"> </w:t>
      </w:r>
      <w:r w:rsidRPr="007D009E">
        <w:t>Comp&amp;PenEPCodeService</w:t>
      </w:r>
      <w:r>
        <w:t xml:space="preserve"> to generate EP codes</w:t>
      </w:r>
    </w:p>
    <w:p w14:paraId="0F8BBEB9" w14:textId="5C6A346E" w:rsidR="00DB1F07" w:rsidRPr="00DB1F07" w:rsidRDefault="00DB1F07" w:rsidP="00DB1F07">
      <w:pPr>
        <w:pStyle w:val="ListParagraph"/>
        <w:numPr>
          <w:ilvl w:val="1"/>
          <w:numId w:val="24"/>
        </w:numPr>
      </w:pPr>
      <w:r w:rsidRPr="00DB1F07">
        <w:t xml:space="preserve">Use </w:t>
      </w:r>
      <w:r w:rsidR="006B4C7F">
        <w:t>findBenefitClaim</w:t>
      </w:r>
      <w:r w:rsidRPr="00DB1F07">
        <w:t xml:space="preserve"> to find benefit claim</w:t>
      </w:r>
    </w:p>
    <w:p w14:paraId="6B102CE2" w14:textId="12E47819" w:rsidR="00D4333D" w:rsidRPr="003662D4" w:rsidRDefault="007D009E" w:rsidP="007D009E">
      <w:pPr>
        <w:pStyle w:val="ListParagraph"/>
        <w:numPr>
          <w:ilvl w:val="1"/>
          <w:numId w:val="24"/>
        </w:numPr>
      </w:pPr>
      <w:r>
        <w:t xml:space="preserve">Use BGS </w:t>
      </w:r>
      <w:r w:rsidRPr="007D009E">
        <w:t>RORoutingNumber</w:t>
      </w:r>
      <w:r>
        <w:t xml:space="preserve"> to </w:t>
      </w:r>
      <w:r w:rsidR="00D4333D" w:rsidRPr="003662D4">
        <w:t>get Regional Office By Zip Code</w:t>
      </w:r>
    </w:p>
    <w:p w14:paraId="57A5BBF5" w14:textId="113F154A" w:rsidR="005B39ED" w:rsidRPr="003662D4" w:rsidRDefault="007D009E" w:rsidP="00485474">
      <w:pPr>
        <w:pStyle w:val="ListParagraph"/>
        <w:numPr>
          <w:ilvl w:val="1"/>
          <w:numId w:val="24"/>
        </w:numPr>
      </w:pPr>
      <w:r>
        <w:lastRenderedPageBreak/>
        <w:t xml:space="preserve">Use BGS </w:t>
      </w:r>
      <w:r w:rsidRPr="003662D4">
        <w:t xml:space="preserve">VNP Services </w:t>
      </w:r>
      <w:r>
        <w:t>to e</w:t>
      </w:r>
      <w:r w:rsidR="005F0915" w:rsidRPr="003662D4">
        <w:t xml:space="preserve">stablish claim information in BGS using VNP Services </w:t>
      </w:r>
      <w:r>
        <w:t>by populating the</w:t>
      </w:r>
      <w:r w:rsidR="005F0915" w:rsidRPr="003662D4">
        <w:t xml:space="preserve"> VNP tables in order to facilitate the processing by the VNP component of the Rules Based Processing System (RBPS)</w:t>
      </w:r>
      <w:r w:rsidR="00A27EA3" w:rsidRPr="003662D4">
        <w:t xml:space="preserve"> </w:t>
      </w:r>
    </w:p>
    <w:p w14:paraId="0E7808E7" w14:textId="00EAAB3A" w:rsidR="00CA3422" w:rsidRPr="003662D4" w:rsidRDefault="007D009E" w:rsidP="007D009E">
      <w:pPr>
        <w:pStyle w:val="ListParagraph"/>
        <w:numPr>
          <w:ilvl w:val="1"/>
          <w:numId w:val="24"/>
        </w:numPr>
      </w:pPr>
      <w:r>
        <w:t xml:space="preserve">Use </w:t>
      </w:r>
      <w:r w:rsidRPr="007D009E">
        <w:t>VDC</w:t>
      </w:r>
      <w:r>
        <w:t xml:space="preserve"> </w:t>
      </w:r>
      <w:r w:rsidRPr="007D009E">
        <w:t>FormDocumentService</w:t>
      </w:r>
      <w:r w:rsidR="00AD19A2">
        <w:t xml:space="preserve"> r</w:t>
      </w:r>
      <w:r>
        <w:t>eadDocument to r</w:t>
      </w:r>
      <w:r w:rsidR="00CA3422" w:rsidRPr="003662D4">
        <w:t>ead supported documents for the claim from In-Flight stor</w:t>
      </w:r>
      <w:r w:rsidR="005B39ED" w:rsidRPr="003662D4">
        <w:t>age</w:t>
      </w:r>
    </w:p>
    <w:p w14:paraId="2DFA416A" w14:textId="5B7E0BC6" w:rsidR="00CA3422" w:rsidRPr="003662D4" w:rsidRDefault="007D009E" w:rsidP="007D009E">
      <w:pPr>
        <w:pStyle w:val="ListParagraph"/>
        <w:numPr>
          <w:ilvl w:val="1"/>
          <w:numId w:val="24"/>
        </w:numPr>
      </w:pPr>
      <w:r>
        <w:t xml:space="preserve">Use </w:t>
      </w:r>
      <w:r w:rsidRPr="007D009E">
        <w:t>VBMS</w:t>
      </w:r>
      <w:r>
        <w:t xml:space="preserve"> </w:t>
      </w:r>
      <w:r w:rsidRPr="007D009E">
        <w:t xml:space="preserve">eDocument Service </w:t>
      </w:r>
      <w:r>
        <w:t xml:space="preserve">to </w:t>
      </w:r>
      <w:r w:rsidR="00CA3422" w:rsidRPr="003662D4">
        <w:t xml:space="preserve">uploadDocumentWithAssociations: Saves all the supported documents in eDocument </w:t>
      </w:r>
      <w:r w:rsidR="005B39ED" w:rsidRPr="003662D4">
        <w:t>storage using eDocument service</w:t>
      </w:r>
    </w:p>
    <w:p w14:paraId="74AC3B86" w14:textId="19228088" w:rsidR="00CA3422" w:rsidRPr="003662D4" w:rsidRDefault="007D009E" w:rsidP="00485474">
      <w:pPr>
        <w:pStyle w:val="ListParagraph"/>
        <w:numPr>
          <w:ilvl w:val="1"/>
          <w:numId w:val="24"/>
        </w:numPr>
        <w:spacing w:after="240"/>
      </w:pPr>
      <w:r>
        <w:t xml:space="preserve">Use </w:t>
      </w:r>
      <w:r w:rsidRPr="007D009E">
        <w:t>VDC</w:t>
      </w:r>
      <w:r>
        <w:t xml:space="preserve"> </w:t>
      </w:r>
      <w:r w:rsidRPr="007D009E">
        <w:t>FormDocumentService</w:t>
      </w:r>
      <w:r w:rsidR="00AD19A2">
        <w:t xml:space="preserve"> d</w:t>
      </w:r>
      <w:r w:rsidR="00517E20">
        <w:t>elete</w:t>
      </w:r>
      <w:r>
        <w:t>Document to d</w:t>
      </w:r>
      <w:r w:rsidR="00CA3422" w:rsidRPr="003662D4">
        <w:t xml:space="preserve">elete documents from </w:t>
      </w:r>
      <w:r w:rsidR="005B39ED" w:rsidRPr="003662D4">
        <w:t>VDC using Form Document Service</w:t>
      </w:r>
    </w:p>
    <w:p w14:paraId="50A4EB97" w14:textId="1BE9C1EF" w:rsidR="005D499E" w:rsidRPr="003662D4" w:rsidRDefault="007D009E" w:rsidP="007D009E">
      <w:pPr>
        <w:pStyle w:val="ListParagraph"/>
        <w:numPr>
          <w:ilvl w:val="1"/>
          <w:numId w:val="24"/>
        </w:numPr>
        <w:spacing w:after="240"/>
      </w:pPr>
      <w:r>
        <w:t xml:space="preserve">Use BGS </w:t>
      </w:r>
      <w:r w:rsidRPr="007D009E">
        <w:t xml:space="preserve">PAIWebService </w:t>
      </w:r>
      <w:r>
        <w:t xml:space="preserve">to </w:t>
      </w:r>
      <w:r w:rsidR="005D499E" w:rsidRPr="003662D4">
        <w:t>insert PAI report data</w:t>
      </w:r>
    </w:p>
    <w:p w14:paraId="0E74707B" w14:textId="77777777" w:rsidR="00CA3422" w:rsidRPr="003662D4" w:rsidRDefault="00CA3422" w:rsidP="00CA3422">
      <w:pPr>
        <w:pStyle w:val="Heading2"/>
      </w:pPr>
      <w:bookmarkStart w:id="274" w:name="_Toc438034492"/>
      <w:bookmarkStart w:id="275" w:name="_Toc471226241"/>
      <w:r w:rsidRPr="003662D4">
        <w:t>VBMS Document Service Process</w:t>
      </w:r>
      <w:bookmarkEnd w:id="274"/>
      <w:bookmarkEnd w:id="275"/>
    </w:p>
    <w:p w14:paraId="240BC845" w14:textId="77777777" w:rsidR="00CA3422" w:rsidRPr="003662D4" w:rsidRDefault="00CA3422" w:rsidP="00CA3422">
      <w:pPr>
        <w:ind w:left="360"/>
        <w:rPr>
          <w:snapToGrid w:val="0"/>
          <w:sz w:val="24"/>
          <w:szCs w:val="20"/>
          <w:lang w:val="en-GB"/>
        </w:rPr>
      </w:pPr>
      <w:r w:rsidRPr="003662D4">
        <w:rPr>
          <w:snapToGrid w:val="0"/>
          <w:sz w:val="24"/>
          <w:szCs w:val="20"/>
          <w:lang w:val="en-GB"/>
        </w:rPr>
        <w:t>The following information will be saved in VBMS using eDocumentService</w:t>
      </w:r>
    </w:p>
    <w:p w14:paraId="730ED1A2" w14:textId="77777777" w:rsidR="00CA3422" w:rsidRPr="003662D4" w:rsidRDefault="00CA3422" w:rsidP="00CA3422">
      <w:pPr>
        <w:pStyle w:val="TableBody"/>
        <w:ind w:left="360"/>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 xml:space="preserve">VBMS business rules require that all document upload requests also provide the following fields: </w:t>
      </w:r>
    </w:p>
    <w:p w14:paraId="1A8D3A80"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Veteran First Name</w:t>
      </w:r>
    </w:p>
    <w:p w14:paraId="370A03B6"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Veteran Middle Name (if available)</w:t>
      </w:r>
    </w:p>
    <w:p w14:paraId="163D3456"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Veteran Last Name</w:t>
      </w:r>
    </w:p>
    <w:p w14:paraId="450D8B34"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Veteran File Number</w:t>
      </w:r>
    </w:p>
    <w:p w14:paraId="33A21A11"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New Mail Indicator</w:t>
      </w:r>
    </w:p>
    <w:p w14:paraId="6CCEBF49"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Date of Receipt (i.e., the date stamped on the document or the date document was generated in the calling system, NOT the date of the document upload)</w:t>
      </w:r>
    </w:p>
    <w:p w14:paraId="528D4DCD"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Document Source (VBMS-assigned name for document uploading institution)</w:t>
      </w:r>
    </w:p>
    <w:p w14:paraId="11EE9C19"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Document Type</w:t>
      </w:r>
    </w:p>
    <w:p w14:paraId="09E730C5"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Document File Name</w:t>
      </w:r>
    </w:p>
    <w:p w14:paraId="0546A633" w14:textId="77777777" w:rsidR="00CA3422" w:rsidRPr="003662D4" w:rsidRDefault="00CA3422" w:rsidP="00485474">
      <w:pPr>
        <w:pStyle w:val="TableBody"/>
        <w:numPr>
          <w:ilvl w:val="0"/>
          <w:numId w:val="28"/>
        </w:numPr>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Document Content</w:t>
      </w:r>
    </w:p>
    <w:p w14:paraId="0262A196" w14:textId="77777777" w:rsidR="00CA3422" w:rsidRPr="003662D4" w:rsidRDefault="00CA3422" w:rsidP="00CA3422">
      <w:pPr>
        <w:pStyle w:val="TableBody"/>
        <w:ind w:left="360"/>
        <w:rPr>
          <w:rFonts w:ascii="Times New Roman" w:eastAsia="Times New Roman" w:hAnsi="Times New Roman"/>
          <w:snapToGrid w:val="0"/>
          <w:szCs w:val="20"/>
          <w:lang w:val="en-GB"/>
        </w:rPr>
      </w:pPr>
      <w:r w:rsidRPr="003662D4">
        <w:rPr>
          <w:rFonts w:ascii="Times New Roman" w:eastAsia="Times New Roman" w:hAnsi="Times New Roman"/>
          <w:snapToGrid w:val="0"/>
          <w:szCs w:val="20"/>
          <w:lang w:val="en-GB"/>
        </w:rPr>
        <w:t>The document File Name should be unique for each upload operation, unless the document is identical to a previously uploaded document being re-uploaded for quality assurance purposes</w:t>
      </w:r>
    </w:p>
    <w:p w14:paraId="1CDDADAB" w14:textId="77777777" w:rsidR="00CA3422" w:rsidRPr="003662D4" w:rsidRDefault="00CA3422" w:rsidP="00CA3422">
      <w:pPr>
        <w:pStyle w:val="Title2"/>
        <w:ind w:left="360"/>
        <w:jc w:val="left"/>
        <w:rPr>
          <w:rFonts w:ascii="Times New Roman" w:hAnsi="Times New Roman" w:cs="Times New Roman"/>
          <w:b w:val="0"/>
          <w:sz w:val="24"/>
          <w:szCs w:val="24"/>
        </w:rPr>
      </w:pPr>
      <w:r w:rsidRPr="003662D4">
        <w:rPr>
          <w:rFonts w:ascii="Times New Roman" w:hAnsi="Times New Roman" w:cs="Times New Roman"/>
          <w:b w:val="0"/>
          <w:snapToGrid w:val="0"/>
          <w:sz w:val="24"/>
          <w:szCs w:val="24"/>
          <w:lang w:val="en-GB"/>
        </w:rPr>
        <w:t xml:space="preserve">Note: eDocument service uploads only PDF format documents. Please refer to the </w:t>
      </w:r>
      <w:r w:rsidRPr="003662D4">
        <w:rPr>
          <w:rFonts w:ascii="Times New Roman" w:hAnsi="Times New Roman" w:cs="Times New Roman"/>
          <w:b w:val="0"/>
          <w:sz w:val="24"/>
          <w:szCs w:val="24"/>
        </w:rPr>
        <w:t>VBMS eDocument Service Version 4.0, Service Description Document, VBMS-SPEC-00058.</w:t>
      </w:r>
    </w:p>
    <w:p w14:paraId="7F5C391C" w14:textId="77777777" w:rsidR="00CA3422" w:rsidRPr="003662D4" w:rsidRDefault="00CA3422" w:rsidP="00CA3422">
      <w:pPr>
        <w:rPr>
          <w:bCs/>
          <w:sz w:val="24"/>
        </w:rPr>
      </w:pPr>
      <w:r w:rsidRPr="003662D4">
        <w:rPr>
          <w:b/>
          <w:sz w:val="24"/>
        </w:rPr>
        <w:br w:type="page"/>
      </w:r>
    </w:p>
    <w:p w14:paraId="1007DCAA" w14:textId="77777777" w:rsidR="00CA3422" w:rsidRPr="003662D4" w:rsidRDefault="00CA3422" w:rsidP="00CA3422">
      <w:pPr>
        <w:pStyle w:val="Heading2"/>
      </w:pPr>
      <w:bookmarkStart w:id="276" w:name="_Ref441060753"/>
      <w:bookmarkStart w:id="277" w:name="_Ref441060759"/>
      <w:bookmarkStart w:id="278" w:name="_Toc471226242"/>
      <w:r w:rsidRPr="003662D4">
        <w:lastRenderedPageBreak/>
        <w:t>Submit Form Flow Context</w:t>
      </w:r>
      <w:bookmarkEnd w:id="276"/>
      <w:bookmarkEnd w:id="277"/>
      <w:bookmarkEnd w:id="278"/>
    </w:p>
    <w:p w14:paraId="18A9120B" w14:textId="77777777" w:rsidR="00CA3422" w:rsidRPr="003662D4" w:rsidRDefault="00CA3422" w:rsidP="00CA3422">
      <w:pPr>
        <w:pStyle w:val="Caption"/>
      </w:pPr>
      <w:r w:rsidRPr="003662D4">
        <w:t xml:space="preserve">Figure </w:t>
      </w:r>
      <w:fldSimple w:instr=" STYLEREF 1 \s ">
        <w:r w:rsidR="00F47FB3">
          <w:rPr>
            <w:noProof/>
          </w:rPr>
          <w:t>7</w:t>
        </w:r>
      </w:fldSimple>
      <w:r w:rsidRPr="003662D4">
        <w:noBreakHyphen/>
      </w:r>
      <w:fldSimple w:instr=" SEQ Figure \* ARABIC \s 1 ">
        <w:r w:rsidR="00F47FB3">
          <w:rPr>
            <w:noProof/>
          </w:rPr>
          <w:t>2</w:t>
        </w:r>
      </w:fldSimple>
      <w:r w:rsidRPr="003662D4">
        <w:t xml:space="preserve"> Submit Form Flow Context Diagram</w:t>
      </w:r>
    </w:p>
    <w:p w14:paraId="3C1D3D5F" w14:textId="24AA091B" w:rsidR="008C3C84" w:rsidRPr="003662D4" w:rsidRDefault="00D10380" w:rsidP="006B4C7F">
      <w:pPr>
        <w:pBdr>
          <w:top w:val="single" w:sz="4" w:space="1" w:color="auto"/>
          <w:left w:val="single" w:sz="4" w:space="4" w:color="auto"/>
          <w:bottom w:val="single" w:sz="4" w:space="7" w:color="auto"/>
          <w:right w:val="single" w:sz="4" w:space="4" w:color="auto"/>
        </w:pBdr>
      </w:pPr>
      <w:r>
        <w:rPr>
          <w:noProof/>
        </w:rPr>
        <w:object w:dxaOrig="15030" w:dyaOrig="12094" w14:anchorId="0874FCEA">
          <v:shape id="_x0000_i1027" type="#_x0000_t75" alt="" style="width:466.8pt;height:376pt;mso-width-percent:0;mso-height-percent:0;mso-width-percent:0;mso-height-percent:0" o:ole="">
            <v:imagedata r:id="rId29" o:title=""/>
          </v:shape>
          <o:OLEObject Type="Embed" ProgID="Visio.Drawing.11" ShapeID="_x0000_i1027" DrawAspect="Content" ObjectID="_1587562799" r:id="rId30"/>
        </w:object>
      </w:r>
    </w:p>
    <w:p w14:paraId="34B84942" w14:textId="31C3DC1E" w:rsidR="00CA3422" w:rsidRPr="00613A7B" w:rsidRDefault="00516EDD" w:rsidP="00A7067F">
      <w:pPr>
        <w:pStyle w:val="ListParagraph"/>
        <w:numPr>
          <w:ilvl w:val="0"/>
          <w:numId w:val="32"/>
        </w:numPr>
        <w:spacing w:before="120" w:after="0"/>
        <w:rPr>
          <w:szCs w:val="24"/>
        </w:rPr>
      </w:pPr>
      <w:r w:rsidRPr="00613A7B">
        <w:rPr>
          <w:szCs w:val="24"/>
        </w:rPr>
        <w:t xml:space="preserve">FSS </w:t>
      </w:r>
      <w:r w:rsidR="00CA3422" w:rsidRPr="00613A7B">
        <w:rPr>
          <w:szCs w:val="24"/>
        </w:rPr>
        <w:t>rece</w:t>
      </w:r>
      <w:r w:rsidR="004074DC" w:rsidRPr="00613A7B">
        <w:rPr>
          <w:szCs w:val="24"/>
        </w:rPr>
        <w:t xml:space="preserve">ives SubmitForm message request and </w:t>
      </w:r>
      <w:r w:rsidR="00CA3422" w:rsidRPr="00613A7B">
        <w:rPr>
          <w:szCs w:val="24"/>
        </w:rPr>
        <w:t>extracts data using BASE64DECODE function.</w:t>
      </w:r>
    </w:p>
    <w:p w14:paraId="2448BBB8" w14:textId="77777777" w:rsidR="00171695" w:rsidRPr="00613A7B" w:rsidRDefault="00171695" w:rsidP="00171695">
      <w:pPr>
        <w:pStyle w:val="ListParagraph"/>
        <w:numPr>
          <w:ilvl w:val="0"/>
          <w:numId w:val="32"/>
        </w:numPr>
        <w:spacing w:after="0"/>
        <w:rPr>
          <w:szCs w:val="24"/>
        </w:rPr>
      </w:pPr>
      <w:r w:rsidRPr="00613A7B">
        <w:rPr>
          <w:szCs w:val="24"/>
        </w:rPr>
        <w:t>FSS applies form rules processing. FSS shall validate the Form and attachments before submits to the Line of Business, if any errors found sends message back to the EFSS</w:t>
      </w:r>
    </w:p>
    <w:p w14:paraId="664C2EA8" w14:textId="7A14B7A1" w:rsidR="004074DC" w:rsidRPr="00613A7B" w:rsidRDefault="004074DC" w:rsidP="00020C89">
      <w:pPr>
        <w:numPr>
          <w:ilvl w:val="0"/>
          <w:numId w:val="32"/>
        </w:numPr>
        <w:rPr>
          <w:sz w:val="24"/>
        </w:rPr>
      </w:pPr>
      <w:r w:rsidRPr="00613A7B">
        <w:rPr>
          <w:sz w:val="24"/>
        </w:rPr>
        <w:t xml:space="preserve">FSS shall call </w:t>
      </w:r>
      <w:r w:rsidR="00212E38" w:rsidRPr="00613A7B">
        <w:rPr>
          <w:sz w:val="24"/>
        </w:rPr>
        <w:t xml:space="preserve">BGS </w:t>
      </w:r>
      <w:r w:rsidRPr="00613A7B">
        <w:rPr>
          <w:sz w:val="24"/>
        </w:rPr>
        <w:t xml:space="preserve">AddressWebService -&gt;findCityStateByPostalCode to </w:t>
      </w:r>
      <w:r w:rsidR="00FC6451" w:rsidRPr="00613A7B">
        <w:rPr>
          <w:sz w:val="24"/>
        </w:rPr>
        <w:t xml:space="preserve">validate </w:t>
      </w:r>
      <w:r w:rsidR="00E52A2E" w:rsidRPr="00613A7B">
        <w:rPr>
          <w:sz w:val="24"/>
        </w:rPr>
        <w:t xml:space="preserve">the veteran </w:t>
      </w:r>
      <w:r w:rsidR="00FC6451" w:rsidRPr="00613A7B">
        <w:rPr>
          <w:sz w:val="24"/>
        </w:rPr>
        <w:t xml:space="preserve">claimant </w:t>
      </w:r>
      <w:r w:rsidR="00E52A2E" w:rsidRPr="00613A7B">
        <w:rPr>
          <w:sz w:val="24"/>
        </w:rPr>
        <w:t>address</w:t>
      </w:r>
    </w:p>
    <w:p w14:paraId="19DBF7B0" w14:textId="01D5BB8D" w:rsidR="00516EDD" w:rsidRPr="00613A7B" w:rsidRDefault="00516EDD" w:rsidP="00020C89">
      <w:pPr>
        <w:pStyle w:val="ListParagraph"/>
        <w:numPr>
          <w:ilvl w:val="0"/>
          <w:numId w:val="32"/>
        </w:numPr>
        <w:spacing w:after="0"/>
        <w:rPr>
          <w:szCs w:val="24"/>
        </w:rPr>
      </w:pPr>
      <w:r w:rsidRPr="00613A7B">
        <w:rPr>
          <w:szCs w:val="24"/>
        </w:rPr>
        <w:t xml:space="preserve">FSS </w:t>
      </w:r>
      <w:r w:rsidR="00CA3422" w:rsidRPr="00613A7B">
        <w:rPr>
          <w:szCs w:val="24"/>
        </w:rPr>
        <w:t>calls the Master Veteran Index (MVI) to search for veteran</w:t>
      </w:r>
      <w:r w:rsidR="00020C89" w:rsidRPr="00613A7B">
        <w:rPr>
          <w:szCs w:val="24"/>
        </w:rPr>
        <w:t xml:space="preserve">. </w:t>
      </w:r>
      <w:r w:rsidRPr="00613A7B">
        <w:rPr>
          <w:szCs w:val="24"/>
        </w:rPr>
        <w:t xml:space="preserve">FSS shall communicate with VIERS Person Demographics Adapter to verify the identity of the person with MVI.  If the person </w:t>
      </w:r>
      <w:r w:rsidR="00973C64" w:rsidRPr="00613A7B">
        <w:rPr>
          <w:szCs w:val="24"/>
        </w:rPr>
        <w:t>is not</w:t>
      </w:r>
      <w:r w:rsidRPr="00613A7B">
        <w:rPr>
          <w:szCs w:val="24"/>
        </w:rPr>
        <w:t xml:space="preserve"> found in </w:t>
      </w:r>
      <w:r w:rsidR="00973C64" w:rsidRPr="00613A7B">
        <w:rPr>
          <w:szCs w:val="24"/>
        </w:rPr>
        <w:t xml:space="preserve">the </w:t>
      </w:r>
      <w:r w:rsidRPr="00613A7B">
        <w:rPr>
          <w:szCs w:val="24"/>
        </w:rPr>
        <w:t xml:space="preserve">required correlated systems (CorpDB/BIRLS), </w:t>
      </w:r>
      <w:r w:rsidR="000320A1" w:rsidRPr="00613A7B">
        <w:rPr>
          <w:szCs w:val="24"/>
        </w:rPr>
        <w:t>then end processing and send an error message.</w:t>
      </w:r>
      <w:r w:rsidR="00E52A2E" w:rsidRPr="00613A7B">
        <w:rPr>
          <w:szCs w:val="24"/>
        </w:rPr>
        <w:t xml:space="preserve"> </w:t>
      </w:r>
    </w:p>
    <w:p w14:paraId="74A0B619" w14:textId="70235203" w:rsidR="003C40AA" w:rsidRPr="00613A7B" w:rsidRDefault="00516EDD" w:rsidP="00020C89">
      <w:pPr>
        <w:pStyle w:val="ListParagraph"/>
        <w:numPr>
          <w:ilvl w:val="0"/>
          <w:numId w:val="32"/>
        </w:numPr>
        <w:tabs>
          <w:tab w:val="left" w:pos="1080"/>
        </w:tabs>
        <w:spacing w:after="0"/>
        <w:rPr>
          <w:szCs w:val="24"/>
        </w:rPr>
      </w:pPr>
      <w:r w:rsidRPr="00613A7B">
        <w:rPr>
          <w:szCs w:val="24"/>
        </w:rPr>
        <w:t xml:space="preserve">FSS </w:t>
      </w:r>
      <w:r w:rsidR="00CA3422" w:rsidRPr="00613A7B">
        <w:rPr>
          <w:szCs w:val="24"/>
        </w:rPr>
        <w:t xml:space="preserve">calls </w:t>
      </w:r>
      <w:r w:rsidR="009248D1" w:rsidRPr="00613A7B">
        <w:rPr>
          <w:szCs w:val="24"/>
        </w:rPr>
        <w:t>BGS</w:t>
      </w:r>
      <w:r w:rsidR="00CA3422" w:rsidRPr="00613A7B">
        <w:rPr>
          <w:szCs w:val="24"/>
        </w:rPr>
        <w:t xml:space="preserve"> </w:t>
      </w:r>
      <w:r w:rsidR="009D4776" w:rsidRPr="00613A7B">
        <w:rPr>
          <w:szCs w:val="24"/>
        </w:rPr>
        <w:t>VetRecordService</w:t>
      </w:r>
      <w:r w:rsidR="00CA3422" w:rsidRPr="00613A7B">
        <w:rPr>
          <w:szCs w:val="24"/>
        </w:rPr>
        <w:t xml:space="preserve"> to check POA on veteran record</w:t>
      </w:r>
      <w:r w:rsidR="00020C89" w:rsidRPr="00613A7B">
        <w:rPr>
          <w:szCs w:val="24"/>
        </w:rPr>
        <w:t xml:space="preserve">. </w:t>
      </w:r>
      <w:r w:rsidR="00092987" w:rsidRPr="00613A7B">
        <w:rPr>
          <w:szCs w:val="24"/>
        </w:rPr>
        <w:t xml:space="preserve">FSS shall communicate with BGS </w:t>
      </w:r>
      <w:r w:rsidR="009D4776" w:rsidRPr="00613A7B">
        <w:rPr>
          <w:szCs w:val="24"/>
        </w:rPr>
        <w:t>VetRecordService</w:t>
      </w:r>
      <w:r w:rsidR="00092987" w:rsidRPr="00613A7B">
        <w:rPr>
          <w:szCs w:val="24"/>
        </w:rPr>
        <w:t xml:space="preserve"> to check if veteran has POA on his record</w:t>
      </w:r>
      <w:r w:rsidR="00020C89" w:rsidRPr="00613A7B">
        <w:rPr>
          <w:szCs w:val="24"/>
        </w:rPr>
        <w:t xml:space="preserve">. </w:t>
      </w:r>
      <w:r w:rsidR="003C40AA" w:rsidRPr="00613A7B">
        <w:rPr>
          <w:szCs w:val="24"/>
        </w:rPr>
        <w:t>During the submission process, if the Veteran/Service member does not have a POA check on his/her record, FSS shall send a message to Ele</w:t>
      </w:r>
      <w:r w:rsidR="00B437A7" w:rsidRPr="00613A7B">
        <w:rPr>
          <w:szCs w:val="24"/>
        </w:rPr>
        <w:t>ctronic Form Submission Service</w:t>
      </w:r>
    </w:p>
    <w:p w14:paraId="6495616A" w14:textId="61B60B52" w:rsidR="00767C9E" w:rsidRPr="00613A7B" w:rsidRDefault="00767C9E" w:rsidP="00767C9E">
      <w:pPr>
        <w:pStyle w:val="ListParagraph"/>
        <w:numPr>
          <w:ilvl w:val="0"/>
          <w:numId w:val="32"/>
        </w:numPr>
        <w:tabs>
          <w:tab w:val="left" w:pos="1080"/>
        </w:tabs>
        <w:rPr>
          <w:szCs w:val="24"/>
          <w:highlight w:val="yellow"/>
        </w:rPr>
      </w:pPr>
      <w:r w:rsidRPr="00613A7B">
        <w:rPr>
          <w:szCs w:val="24"/>
          <w:highlight w:val="yellow"/>
        </w:rPr>
        <w:lastRenderedPageBreak/>
        <w:t>FSS calls updateBenefitClaimAddress to update Veteran address</w:t>
      </w:r>
    </w:p>
    <w:p w14:paraId="4F4275CE" w14:textId="77777777" w:rsidR="00D61042" w:rsidRPr="00613A7B" w:rsidRDefault="00D61042" w:rsidP="00D61042">
      <w:pPr>
        <w:pStyle w:val="ListParagraph"/>
        <w:numPr>
          <w:ilvl w:val="0"/>
          <w:numId w:val="32"/>
        </w:numPr>
        <w:spacing w:after="0"/>
        <w:rPr>
          <w:szCs w:val="24"/>
          <w:highlight w:val="yellow"/>
        </w:rPr>
      </w:pPr>
      <w:r w:rsidRPr="00613A7B">
        <w:rPr>
          <w:szCs w:val="24"/>
          <w:highlight w:val="yellow"/>
        </w:rPr>
        <w:t>FSS Generates EP Code using CompAndPenEPCode Service.</w:t>
      </w:r>
    </w:p>
    <w:p w14:paraId="74A17106" w14:textId="71A99542" w:rsidR="00C82B6E" w:rsidRPr="00613A7B" w:rsidRDefault="00C82B6E" w:rsidP="00C82B6E">
      <w:pPr>
        <w:pStyle w:val="ListParagraph"/>
        <w:numPr>
          <w:ilvl w:val="0"/>
          <w:numId w:val="32"/>
        </w:numPr>
        <w:spacing w:after="0"/>
        <w:rPr>
          <w:szCs w:val="24"/>
        </w:rPr>
      </w:pPr>
      <w:r w:rsidRPr="00613A7B">
        <w:rPr>
          <w:szCs w:val="24"/>
        </w:rPr>
        <w:t xml:space="preserve">FSS call findBenefitClaim </w:t>
      </w:r>
      <w:r w:rsidR="00DB1F07" w:rsidRPr="00613A7B">
        <w:rPr>
          <w:szCs w:val="24"/>
        </w:rPr>
        <w:t>to find benefit</w:t>
      </w:r>
      <w:r w:rsidRPr="00613A7B">
        <w:rPr>
          <w:szCs w:val="24"/>
        </w:rPr>
        <w:t xml:space="preserve"> claim</w:t>
      </w:r>
    </w:p>
    <w:p w14:paraId="3E5F6CC4" w14:textId="77777777" w:rsidR="00540351" w:rsidRPr="00613A7B" w:rsidRDefault="00540351" w:rsidP="00540351">
      <w:pPr>
        <w:pStyle w:val="ListParagraph"/>
        <w:numPr>
          <w:ilvl w:val="0"/>
          <w:numId w:val="32"/>
        </w:numPr>
        <w:autoSpaceDE w:val="0"/>
        <w:autoSpaceDN w:val="0"/>
        <w:adjustRightInd w:val="0"/>
        <w:spacing w:line="288" w:lineRule="auto"/>
        <w:rPr>
          <w:szCs w:val="24"/>
        </w:rPr>
      </w:pPr>
      <w:r w:rsidRPr="00613A7B">
        <w:rPr>
          <w:szCs w:val="24"/>
        </w:rPr>
        <w:t>FSS calls BGS:RORoutingService to get regional office by zip code</w:t>
      </w:r>
    </w:p>
    <w:p w14:paraId="1B2C94C4" w14:textId="08D486D1" w:rsidR="00020C89" w:rsidRPr="00613A7B" w:rsidRDefault="000E3FD5" w:rsidP="00020C89">
      <w:pPr>
        <w:pStyle w:val="ListParagraph"/>
        <w:numPr>
          <w:ilvl w:val="0"/>
          <w:numId w:val="32"/>
        </w:numPr>
        <w:spacing w:after="0"/>
        <w:rPr>
          <w:szCs w:val="24"/>
        </w:rPr>
      </w:pPr>
      <w:r w:rsidRPr="00613A7B">
        <w:rPr>
          <w:szCs w:val="24"/>
        </w:rPr>
        <w:t xml:space="preserve">FSS </w:t>
      </w:r>
      <w:r w:rsidR="0051620C" w:rsidRPr="00613A7B">
        <w:rPr>
          <w:szCs w:val="24"/>
        </w:rPr>
        <w:t xml:space="preserve">Establishes </w:t>
      </w:r>
      <w:r w:rsidR="005F0915" w:rsidRPr="00613A7B">
        <w:rPr>
          <w:szCs w:val="24"/>
        </w:rPr>
        <w:t xml:space="preserve">claim information in BGS using VNP Services </w:t>
      </w:r>
      <w:r w:rsidR="00142C07" w:rsidRPr="00613A7B">
        <w:rPr>
          <w:szCs w:val="24"/>
        </w:rPr>
        <w:t>by populating</w:t>
      </w:r>
      <w:r w:rsidR="005F0915" w:rsidRPr="00613A7B">
        <w:rPr>
          <w:szCs w:val="24"/>
        </w:rPr>
        <w:t xml:space="preserve"> VNP tables in order to facilitate the processing by the VNP component of the Rules Based Processing System (RBPS)</w:t>
      </w:r>
    </w:p>
    <w:p w14:paraId="2AFD0E88" w14:textId="3AB4CD5C" w:rsidR="00B533C3" w:rsidRPr="00613A7B" w:rsidRDefault="004F0618" w:rsidP="00EF4443">
      <w:pPr>
        <w:pStyle w:val="ListParagraph"/>
        <w:numPr>
          <w:ilvl w:val="0"/>
          <w:numId w:val="32"/>
        </w:numPr>
        <w:spacing w:after="0"/>
        <w:rPr>
          <w:szCs w:val="24"/>
        </w:rPr>
      </w:pPr>
      <w:r w:rsidRPr="00613A7B">
        <w:rPr>
          <w:szCs w:val="24"/>
        </w:rPr>
        <w:t xml:space="preserve"> </w:t>
      </w:r>
      <w:r w:rsidR="00B533C3" w:rsidRPr="00613A7B">
        <w:rPr>
          <w:szCs w:val="24"/>
        </w:rPr>
        <w:t>FSS shall read the supporting document from In-Flight storage.</w:t>
      </w:r>
    </w:p>
    <w:p w14:paraId="2BD8AE91" w14:textId="5F809647" w:rsidR="00CA3422" w:rsidRPr="00613A7B" w:rsidRDefault="00516EDD" w:rsidP="00020C89">
      <w:pPr>
        <w:pStyle w:val="ListParagraph"/>
        <w:numPr>
          <w:ilvl w:val="0"/>
          <w:numId w:val="32"/>
        </w:numPr>
        <w:spacing w:after="0"/>
        <w:rPr>
          <w:szCs w:val="24"/>
        </w:rPr>
      </w:pPr>
      <w:r w:rsidRPr="00613A7B">
        <w:rPr>
          <w:szCs w:val="24"/>
        </w:rPr>
        <w:t xml:space="preserve">FSS </w:t>
      </w:r>
      <w:r w:rsidR="002E5AEC" w:rsidRPr="00613A7B">
        <w:rPr>
          <w:szCs w:val="24"/>
        </w:rPr>
        <w:t>S</w:t>
      </w:r>
      <w:r w:rsidR="00CA3422" w:rsidRPr="00613A7B">
        <w:rPr>
          <w:szCs w:val="24"/>
        </w:rPr>
        <w:t>aves attachment files in permanent storage using eDocument Service</w:t>
      </w:r>
    </w:p>
    <w:p w14:paraId="6311F842" w14:textId="726F1CFD" w:rsidR="00511146" w:rsidRPr="00613A7B" w:rsidRDefault="00511146" w:rsidP="00020C89">
      <w:pPr>
        <w:pStyle w:val="ListParagraph"/>
        <w:numPr>
          <w:ilvl w:val="0"/>
          <w:numId w:val="32"/>
        </w:numPr>
        <w:spacing w:after="0"/>
        <w:rPr>
          <w:szCs w:val="24"/>
        </w:rPr>
      </w:pPr>
      <w:r w:rsidRPr="00613A7B">
        <w:rPr>
          <w:szCs w:val="24"/>
        </w:rPr>
        <w:t>FSS deletes documents from In-Flight storage</w:t>
      </w:r>
    </w:p>
    <w:p w14:paraId="5EEB6F83" w14:textId="2530E21D" w:rsidR="00CD74DE" w:rsidRPr="00613A7B" w:rsidRDefault="00CD74DE" w:rsidP="00020C89">
      <w:pPr>
        <w:pStyle w:val="ListParagraph"/>
        <w:numPr>
          <w:ilvl w:val="0"/>
          <w:numId w:val="32"/>
        </w:numPr>
        <w:spacing w:after="0"/>
        <w:rPr>
          <w:szCs w:val="24"/>
        </w:rPr>
      </w:pPr>
      <w:r w:rsidRPr="00613A7B">
        <w:rPr>
          <w:szCs w:val="24"/>
        </w:rPr>
        <w:t>FSS Inserts PAI Report data</w:t>
      </w:r>
    </w:p>
    <w:p w14:paraId="062FE385" w14:textId="445CF0F2" w:rsidR="00064642" w:rsidRPr="00613A7B" w:rsidRDefault="00834A95" w:rsidP="00020C89">
      <w:pPr>
        <w:pStyle w:val="ListParagraph"/>
        <w:numPr>
          <w:ilvl w:val="0"/>
          <w:numId w:val="32"/>
        </w:numPr>
        <w:spacing w:after="200"/>
        <w:rPr>
          <w:szCs w:val="24"/>
        </w:rPr>
      </w:pPr>
      <w:r w:rsidRPr="00613A7B">
        <w:rPr>
          <w:szCs w:val="24"/>
        </w:rPr>
        <w:t>21-686c</w:t>
      </w:r>
      <w:r w:rsidR="00CA3422" w:rsidRPr="00613A7B">
        <w:rPr>
          <w:szCs w:val="24"/>
        </w:rPr>
        <w:t>Form Submission Service logs and audits all incoming and outgoing message</w:t>
      </w:r>
    </w:p>
    <w:p w14:paraId="4DDD970B" w14:textId="067F8C92" w:rsidR="003E38B7" w:rsidRDefault="003E38B7">
      <w:r>
        <w:br w:type="page"/>
      </w:r>
    </w:p>
    <w:p w14:paraId="35C67068" w14:textId="77777777" w:rsidR="003E38B7" w:rsidRDefault="003E38B7" w:rsidP="003E38B7">
      <w:pPr>
        <w:pStyle w:val="Heading2"/>
      </w:pPr>
      <w:bookmarkStart w:id="279" w:name="_Ref456601719"/>
      <w:bookmarkStart w:id="280" w:name="_Toc457816088"/>
      <w:bookmarkStart w:id="281" w:name="_Toc471226243"/>
      <w:r w:rsidRPr="00267E28">
        <w:lastRenderedPageBreak/>
        <w:t xml:space="preserve">BGS VNP Table Updates/Insert Benefit Claim Service </w:t>
      </w:r>
      <w:r w:rsidRPr="00CC3C41">
        <w:t>Update Context</w:t>
      </w:r>
      <w:bookmarkEnd w:id="279"/>
      <w:bookmarkEnd w:id="280"/>
      <w:bookmarkEnd w:id="281"/>
    </w:p>
    <w:p w14:paraId="18D324B8" w14:textId="77777777" w:rsidR="003E38B7" w:rsidRDefault="003E38B7" w:rsidP="003E38B7">
      <w:pPr>
        <w:pStyle w:val="BodyText"/>
        <w:ind w:left="360"/>
      </w:pPr>
      <w:r>
        <w:rPr>
          <w:lang w:eastAsia="en-US"/>
        </w:rPr>
        <w:t xml:space="preserve">The following </w:t>
      </w:r>
      <w:r w:rsidRPr="00A7602D">
        <w:rPr>
          <w:b/>
          <w:lang w:eastAsia="en-US"/>
        </w:rPr>
        <w:fldChar w:fldCharType="begin"/>
      </w:r>
      <w:r w:rsidRPr="00A7602D">
        <w:rPr>
          <w:b/>
          <w:lang w:eastAsia="en-US"/>
        </w:rPr>
        <w:instrText xml:space="preserve"> REF _Ref456601719 \r \h  \* MERGEFORMAT </w:instrText>
      </w:r>
      <w:r w:rsidRPr="00A7602D">
        <w:rPr>
          <w:b/>
          <w:lang w:eastAsia="en-US"/>
        </w:rPr>
      </w:r>
      <w:r w:rsidRPr="00A7602D">
        <w:rPr>
          <w:b/>
          <w:lang w:eastAsia="en-US"/>
        </w:rPr>
        <w:fldChar w:fldCharType="separate"/>
      </w:r>
      <w:r w:rsidR="00F47FB3">
        <w:rPr>
          <w:b/>
          <w:lang w:eastAsia="en-US"/>
        </w:rPr>
        <w:t>7.6</w:t>
      </w:r>
      <w:r w:rsidRPr="00A7602D">
        <w:rPr>
          <w:b/>
          <w:lang w:eastAsia="en-US"/>
        </w:rPr>
        <w:fldChar w:fldCharType="end"/>
      </w:r>
      <w:r>
        <w:rPr>
          <w:lang w:eastAsia="en-US"/>
        </w:rPr>
        <w:t xml:space="preserve"> sections will detail the BGS </w:t>
      </w:r>
      <w:r w:rsidRPr="00CC3C41">
        <w:t>VNP Table</w:t>
      </w:r>
      <w:r>
        <w:t xml:space="preserve"> Updates/Insert B</w:t>
      </w:r>
      <w:r w:rsidRPr="00266D2B">
        <w:t>enefit</w:t>
      </w:r>
      <w:r>
        <w:t xml:space="preserve"> </w:t>
      </w:r>
      <w:r w:rsidRPr="00266D2B">
        <w:t>Claim</w:t>
      </w:r>
      <w:r>
        <w:t xml:space="preserve"> Service processes. Individual step are depicted in the Processes Flow Diagram is section </w:t>
      </w:r>
      <w:r w:rsidRPr="00546A18">
        <w:rPr>
          <w:b/>
        </w:rPr>
        <w:fldChar w:fldCharType="begin"/>
      </w:r>
      <w:r w:rsidRPr="00546A18">
        <w:rPr>
          <w:b/>
        </w:rPr>
        <w:instrText xml:space="preserve"> REF _Ref456603716 \r \h </w:instrText>
      </w:r>
      <w:r>
        <w:rPr>
          <w:b/>
        </w:rPr>
        <w:instrText xml:space="preserve"> \* MERGEFORMAT </w:instrText>
      </w:r>
      <w:r w:rsidRPr="00546A18">
        <w:rPr>
          <w:b/>
        </w:rPr>
      </w:r>
      <w:r w:rsidRPr="00546A18">
        <w:rPr>
          <w:b/>
        </w:rPr>
        <w:fldChar w:fldCharType="separate"/>
      </w:r>
      <w:r w:rsidR="00F47FB3">
        <w:rPr>
          <w:b/>
        </w:rPr>
        <w:t>7.6.1</w:t>
      </w:r>
      <w:r w:rsidRPr="00546A18">
        <w:rPr>
          <w:b/>
        </w:rPr>
        <w:fldChar w:fldCharType="end"/>
      </w:r>
      <w:r w:rsidRPr="00546A18">
        <w:rPr>
          <w:b/>
        </w:rPr>
        <w:t xml:space="preserve"> </w:t>
      </w:r>
      <w:r w:rsidRPr="00546A18">
        <w:rPr>
          <w:b/>
        </w:rPr>
        <w:fldChar w:fldCharType="begin"/>
      </w:r>
      <w:r w:rsidRPr="00546A18">
        <w:rPr>
          <w:b/>
        </w:rPr>
        <w:instrText xml:space="preserve"> REF _Ref456603716 \h </w:instrText>
      </w:r>
      <w:r>
        <w:rPr>
          <w:b/>
        </w:rPr>
        <w:instrText xml:space="preserve"> \* MERGEFORMAT </w:instrText>
      </w:r>
      <w:r w:rsidRPr="00546A18">
        <w:rPr>
          <w:b/>
        </w:rPr>
      </w:r>
      <w:r w:rsidRPr="00546A18">
        <w:rPr>
          <w:b/>
        </w:rPr>
        <w:fldChar w:fldCharType="separate"/>
      </w:r>
      <w:r w:rsidR="00F47FB3" w:rsidRPr="00F47FB3">
        <w:rPr>
          <w:b/>
        </w:rPr>
        <w:t>BGS VNP Table Updates/Insert Benefit Claim Service Processes Flow</w:t>
      </w:r>
      <w:r w:rsidRPr="00546A18">
        <w:rPr>
          <w:b/>
        </w:rPr>
        <w:fldChar w:fldCharType="end"/>
      </w:r>
      <w:r>
        <w:t>.</w:t>
      </w:r>
    </w:p>
    <w:p w14:paraId="77345FA3" w14:textId="77777777" w:rsidR="003E38B7" w:rsidRDefault="003E38B7" w:rsidP="003E38B7">
      <w:r>
        <w:br w:type="page"/>
      </w:r>
    </w:p>
    <w:p w14:paraId="2F45E448" w14:textId="77777777" w:rsidR="003E38B7" w:rsidRDefault="003E38B7" w:rsidP="003E38B7">
      <w:pPr>
        <w:pStyle w:val="Heading3"/>
        <w:tabs>
          <w:tab w:val="clear" w:pos="2340"/>
          <w:tab w:val="num" w:pos="2250"/>
        </w:tabs>
        <w:ind w:left="900"/>
      </w:pPr>
      <w:bookmarkStart w:id="282" w:name="_Ref456603716"/>
      <w:bookmarkStart w:id="283" w:name="_Toc457816089"/>
      <w:bookmarkStart w:id="284" w:name="_Toc471226244"/>
      <w:r w:rsidRPr="000A5C43">
        <w:lastRenderedPageBreak/>
        <w:t>BGS VNP Table Updates/Insert Benefit Claim Service</w:t>
      </w:r>
      <w:r w:rsidRPr="00267E28">
        <w:t xml:space="preserve"> </w:t>
      </w:r>
      <w:r>
        <w:t>P</w:t>
      </w:r>
      <w:r w:rsidRPr="00267E28">
        <w:t xml:space="preserve">rocesses </w:t>
      </w:r>
      <w:r>
        <w:t>Flow</w:t>
      </w:r>
      <w:bookmarkEnd w:id="282"/>
      <w:bookmarkEnd w:id="283"/>
      <w:bookmarkEnd w:id="284"/>
    </w:p>
    <w:p w14:paraId="27535F92" w14:textId="5F3EB831" w:rsidR="003E38B7" w:rsidRPr="0031076E"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3</w:t>
      </w:r>
      <w:r w:rsidRPr="0031076E">
        <w:rPr>
          <w:rFonts w:ascii="Arial" w:hAnsi="Arial" w:cs="Arial"/>
          <w:b/>
          <w:noProof/>
        </w:rPr>
        <w:fldChar w:fldCharType="end"/>
      </w:r>
      <w:r>
        <w:rPr>
          <w:rFonts w:ascii="Arial" w:hAnsi="Arial" w:cs="Arial"/>
          <w:b/>
        </w:rPr>
        <w:t xml:space="preserve"> 21-686c </w:t>
      </w:r>
      <w:r w:rsidRPr="0031076E">
        <w:rPr>
          <w:rFonts w:ascii="Arial" w:hAnsi="Arial" w:cs="Arial"/>
          <w:b/>
        </w:rPr>
        <w:t xml:space="preserve">Processes Flow </w:t>
      </w:r>
      <w:r w:rsidRPr="0031076E">
        <w:rPr>
          <w:rFonts w:ascii="Arial" w:hAnsi="Arial" w:cs="Arial"/>
          <w:b/>
          <w:lang w:eastAsia="en-US"/>
        </w:rPr>
        <w:t>Diagram</w:t>
      </w:r>
      <w:r>
        <w:rPr>
          <w:rFonts w:ascii="Arial" w:hAnsi="Arial" w:cs="Arial"/>
          <w:b/>
          <w:lang w:eastAsia="en-US"/>
        </w:rPr>
        <w:t xml:space="preserve">  </w:t>
      </w:r>
    </w:p>
    <w:p w14:paraId="44862D78" w14:textId="7C4F4F29" w:rsidR="003E38B7" w:rsidRDefault="00D10380" w:rsidP="003E38B7">
      <w:pPr>
        <w:jc w:val="center"/>
      </w:pPr>
      <w:r>
        <w:rPr>
          <w:noProof/>
        </w:rPr>
        <w:object w:dxaOrig="11206" w:dyaOrig="19638" w14:anchorId="23E93936">
          <v:shape id="_x0000_i1026" type="#_x0000_t75" alt="" style="width:369.2pt;height:588pt;mso-width-percent:0;mso-height-percent:0;mso-width-percent:0;mso-height-percent:0" o:ole="">
            <v:imagedata r:id="rId31" o:title=""/>
          </v:shape>
          <o:OLEObject Type="Embed" ProgID="Visio.Drawing.11" ShapeID="_x0000_i1026" DrawAspect="Content" ObjectID="_1587562800" r:id="rId32"/>
        </w:object>
      </w:r>
    </w:p>
    <w:p w14:paraId="6A8B2EBB" w14:textId="77777777" w:rsidR="003E38B7" w:rsidRDefault="003E38B7" w:rsidP="003E38B7">
      <w:pPr>
        <w:pStyle w:val="Heading3"/>
        <w:tabs>
          <w:tab w:val="clear" w:pos="2340"/>
          <w:tab w:val="num" w:pos="2250"/>
        </w:tabs>
        <w:ind w:left="900"/>
      </w:pPr>
      <w:bookmarkStart w:id="285" w:name="_Toc456600911"/>
      <w:bookmarkStart w:id="286" w:name="_Toc457816090"/>
      <w:bookmarkStart w:id="287" w:name="_Toc471226245"/>
      <w:r>
        <w:lastRenderedPageBreak/>
        <w:t xml:space="preserve">SVNP Process – Steps to Create the </w:t>
      </w:r>
      <w:r w:rsidRPr="009E5E0D">
        <w:t>Relationship of Veteran-to-Dependent</w:t>
      </w:r>
      <w:r>
        <w:t>s</w:t>
      </w:r>
      <w:bookmarkEnd w:id="285"/>
      <w:bookmarkEnd w:id="286"/>
      <w:bookmarkEnd w:id="287"/>
    </w:p>
    <w:p w14:paraId="788CA97A" w14:textId="77777777" w:rsidR="003E38B7" w:rsidRPr="002C7102" w:rsidRDefault="003E38B7" w:rsidP="003E38B7">
      <w:pPr>
        <w:pStyle w:val="BodyText"/>
        <w:tabs>
          <w:tab w:val="clear" w:pos="1134"/>
        </w:tabs>
        <w:ind w:left="360"/>
        <w:rPr>
          <w:b/>
          <w:lang w:eastAsia="en-US"/>
        </w:rPr>
      </w:pPr>
      <w:r>
        <w:rPr>
          <w:lang w:eastAsia="en-US"/>
        </w:rPr>
        <w:t xml:space="preserve">This section re-iterates each step outlined in </w:t>
      </w:r>
      <w:r w:rsidRPr="00165EE5">
        <w:rPr>
          <w:lang w:eastAsia="en-US"/>
        </w:rPr>
        <w:t>section</w:t>
      </w:r>
      <w:r w:rsidRPr="002C7102">
        <w:rPr>
          <w:b/>
          <w:lang w:eastAsia="en-US"/>
        </w:rPr>
        <w:t xml:space="preserve"> </w:t>
      </w:r>
      <w:r w:rsidRPr="002C7102">
        <w:rPr>
          <w:b/>
          <w:lang w:eastAsia="en-US"/>
        </w:rPr>
        <w:fldChar w:fldCharType="begin"/>
      </w:r>
      <w:r w:rsidRPr="002C7102">
        <w:rPr>
          <w:b/>
          <w:lang w:eastAsia="en-US"/>
        </w:rPr>
        <w:instrText xml:space="preserve"> REF _Ref456603716 \r \h </w:instrText>
      </w:r>
      <w:r>
        <w:rPr>
          <w:b/>
          <w:lang w:eastAsia="en-US"/>
        </w:rPr>
        <w:instrText xml:space="preserve"> \* MERGEFORMAT </w:instrText>
      </w:r>
      <w:r w:rsidRPr="002C7102">
        <w:rPr>
          <w:b/>
          <w:lang w:eastAsia="en-US"/>
        </w:rPr>
      </w:r>
      <w:r w:rsidRPr="002C7102">
        <w:rPr>
          <w:b/>
          <w:lang w:eastAsia="en-US"/>
        </w:rPr>
        <w:fldChar w:fldCharType="separate"/>
      </w:r>
      <w:r w:rsidR="00F47FB3">
        <w:rPr>
          <w:b/>
          <w:lang w:eastAsia="en-US"/>
        </w:rPr>
        <w:t>7.6.1</w:t>
      </w:r>
      <w:r w:rsidRPr="002C7102">
        <w:rPr>
          <w:b/>
          <w:lang w:eastAsia="en-US"/>
        </w:rPr>
        <w:fldChar w:fldCharType="end"/>
      </w:r>
      <w:r w:rsidRPr="002C7102">
        <w:rPr>
          <w:b/>
          <w:lang w:eastAsia="en-US"/>
        </w:rPr>
        <w:t xml:space="preserve"> </w:t>
      </w:r>
      <w:r w:rsidRPr="002C7102">
        <w:rPr>
          <w:b/>
          <w:lang w:eastAsia="en-US"/>
        </w:rPr>
        <w:fldChar w:fldCharType="begin"/>
      </w:r>
      <w:r w:rsidRPr="002C7102">
        <w:rPr>
          <w:b/>
          <w:lang w:eastAsia="en-US"/>
        </w:rPr>
        <w:instrText xml:space="preserve"> REF _Ref456603716 \h </w:instrText>
      </w:r>
      <w:r>
        <w:rPr>
          <w:b/>
          <w:lang w:eastAsia="en-US"/>
        </w:rPr>
        <w:instrText xml:space="preserve"> \* MERGEFORMAT </w:instrText>
      </w:r>
      <w:r w:rsidRPr="002C7102">
        <w:rPr>
          <w:b/>
          <w:lang w:eastAsia="en-US"/>
        </w:rPr>
      </w:r>
      <w:r w:rsidRPr="002C7102">
        <w:rPr>
          <w:b/>
          <w:lang w:eastAsia="en-US"/>
        </w:rPr>
        <w:fldChar w:fldCharType="separate"/>
      </w:r>
      <w:r w:rsidR="00F47FB3" w:rsidRPr="00F47FB3">
        <w:rPr>
          <w:b/>
          <w:iCs/>
        </w:rPr>
        <w:t>BGS VNP Table Updates/Insert Benefit Claim Service Processes Flow</w:t>
      </w:r>
      <w:r w:rsidRPr="002C7102">
        <w:rPr>
          <w:b/>
          <w:lang w:eastAsia="en-US"/>
        </w:rPr>
        <w:fldChar w:fldCharType="end"/>
      </w:r>
      <w:r>
        <w:rPr>
          <w:b/>
          <w:lang w:eastAsia="en-US"/>
        </w:rPr>
        <w:t>.</w:t>
      </w:r>
    </w:p>
    <w:p w14:paraId="474E9C97" w14:textId="77777777" w:rsidR="003E38B7" w:rsidRPr="00F73868" w:rsidRDefault="003E38B7" w:rsidP="003E38B7">
      <w:pPr>
        <w:pStyle w:val="ListParagraph"/>
        <w:numPr>
          <w:ilvl w:val="0"/>
          <w:numId w:val="33"/>
        </w:numPr>
        <w:contextualSpacing w:val="0"/>
        <w:rPr>
          <w:szCs w:val="24"/>
        </w:rPr>
      </w:pPr>
      <w:r w:rsidRPr="00F73868">
        <w:rPr>
          <w:szCs w:val="24"/>
        </w:rPr>
        <w:t xml:space="preserve">Generate the vnpProcId through the vnpProcCreate Web service method. </w:t>
      </w:r>
    </w:p>
    <w:p w14:paraId="2DDA1CA8" w14:textId="77777777" w:rsidR="003E38B7" w:rsidRPr="00F73868" w:rsidRDefault="003E38B7" w:rsidP="003E38B7">
      <w:pPr>
        <w:pStyle w:val="ListParagraph"/>
        <w:numPr>
          <w:ilvl w:val="0"/>
          <w:numId w:val="33"/>
        </w:numPr>
        <w:contextualSpacing w:val="0"/>
        <w:rPr>
          <w:szCs w:val="24"/>
        </w:rPr>
      </w:pPr>
      <w:r w:rsidRPr="00F73868">
        <w:rPr>
          <w:szCs w:val="24"/>
        </w:rPr>
        <w:t xml:space="preserve">Create the Proc Form through vnpProcFormCreate. </w:t>
      </w:r>
    </w:p>
    <w:p w14:paraId="238A1DAB" w14:textId="71BF465C" w:rsidR="003E38B7" w:rsidRPr="00AF78B1" w:rsidRDefault="003E38B7" w:rsidP="003E38B7">
      <w:pPr>
        <w:pStyle w:val="ListParagraph"/>
        <w:numPr>
          <w:ilvl w:val="0"/>
          <w:numId w:val="33"/>
        </w:numPr>
        <w:contextualSpacing w:val="0"/>
        <w:rPr>
          <w:szCs w:val="24"/>
          <w:highlight w:val="yellow"/>
        </w:rPr>
      </w:pPr>
      <w:r w:rsidRPr="00AF78B1">
        <w:rPr>
          <w:szCs w:val="24"/>
          <w:highlight w:val="yellow"/>
        </w:rPr>
        <w:t>Create the first veteran participant through the vnpPtcpntCreate Web service method. The corpPtcpntId of</w:t>
      </w:r>
      <w:r w:rsidR="00083EE4" w:rsidRPr="00AF78B1">
        <w:rPr>
          <w:szCs w:val="24"/>
          <w:highlight w:val="yellow"/>
        </w:rPr>
        <w:t xml:space="preserve"> </w:t>
      </w:r>
      <w:r w:rsidRPr="00AF78B1">
        <w:rPr>
          <w:szCs w:val="24"/>
          <w:highlight w:val="yellow"/>
        </w:rPr>
        <w:t xml:space="preserve">the veteran must currently exist in </w:t>
      </w:r>
      <w:r w:rsidR="000A66A1" w:rsidRPr="00AF78B1">
        <w:rPr>
          <w:szCs w:val="24"/>
          <w:highlight w:val="yellow"/>
        </w:rPr>
        <w:t>CorpDB</w:t>
      </w:r>
      <w:r w:rsidRPr="00AF78B1">
        <w:rPr>
          <w:szCs w:val="24"/>
          <w:highlight w:val="yellow"/>
        </w:rPr>
        <w:t xml:space="preserve">. </w:t>
      </w:r>
      <w:r w:rsidR="000A66A1" w:rsidRPr="00AF78B1">
        <w:rPr>
          <w:szCs w:val="24"/>
          <w:highlight w:val="yellow"/>
        </w:rPr>
        <w:t xml:space="preserve"> This assumes that the validity of the veteran in CorpDB has already been validated in a </w:t>
      </w:r>
      <w:r w:rsidR="00AF78B1" w:rsidRPr="00AF78B1">
        <w:rPr>
          <w:szCs w:val="24"/>
          <w:highlight w:val="yellow"/>
        </w:rPr>
        <w:t>previous FSS</w:t>
      </w:r>
      <w:r w:rsidR="000A66A1" w:rsidRPr="00AF78B1">
        <w:rPr>
          <w:szCs w:val="24"/>
          <w:highlight w:val="yellow"/>
        </w:rPr>
        <w:t xml:space="preserve"> step. </w:t>
      </w:r>
    </w:p>
    <w:p w14:paraId="04A0EB49" w14:textId="4F09048F" w:rsidR="003E38B7" w:rsidRPr="00777A4F" w:rsidRDefault="003E38B7" w:rsidP="003E38B7">
      <w:pPr>
        <w:pStyle w:val="ListParagraph"/>
        <w:numPr>
          <w:ilvl w:val="0"/>
          <w:numId w:val="33"/>
        </w:numPr>
        <w:contextualSpacing w:val="0"/>
        <w:rPr>
          <w:szCs w:val="24"/>
        </w:rPr>
      </w:pPr>
      <w:r w:rsidRPr="00F73868">
        <w:rPr>
          <w:szCs w:val="24"/>
        </w:rPr>
        <w:t xml:space="preserve">Create the veteran person through vnpPersonCreate. </w:t>
      </w:r>
      <w:r w:rsidR="0057555E">
        <w:rPr>
          <w:szCs w:val="24"/>
        </w:rPr>
        <w:t>Pass in the</w:t>
      </w:r>
      <w:r w:rsidRPr="00F73868">
        <w:rPr>
          <w:szCs w:val="24"/>
        </w:rPr>
        <w:t xml:space="preserve"> </w:t>
      </w:r>
      <w:r w:rsidRPr="00777A4F">
        <w:rPr>
          <w:szCs w:val="24"/>
        </w:rPr>
        <w:t xml:space="preserve">vnpPtcpntId generated in step 3. </w:t>
      </w:r>
    </w:p>
    <w:p w14:paraId="2C6F11E8" w14:textId="40153C1E" w:rsidR="003E38B7" w:rsidRPr="00777A4F" w:rsidRDefault="003E38B7" w:rsidP="003E38B7">
      <w:pPr>
        <w:pStyle w:val="ListParagraph"/>
        <w:numPr>
          <w:ilvl w:val="0"/>
          <w:numId w:val="33"/>
        </w:numPr>
        <w:tabs>
          <w:tab w:val="left" w:pos="1080"/>
        </w:tabs>
        <w:contextualSpacing w:val="0"/>
        <w:rPr>
          <w:szCs w:val="24"/>
        </w:rPr>
      </w:pPr>
      <w:r w:rsidRPr="00777A4F">
        <w:rPr>
          <w:szCs w:val="24"/>
        </w:rPr>
        <w:t xml:space="preserve">Create Address for veteran through vnpPtcpntAddrsCreate. Pass in </w:t>
      </w:r>
      <w:r w:rsidR="0057555E">
        <w:rPr>
          <w:szCs w:val="24"/>
        </w:rPr>
        <w:t xml:space="preserve">the </w:t>
      </w:r>
      <w:r w:rsidRPr="00777A4F">
        <w:rPr>
          <w:szCs w:val="24"/>
        </w:rPr>
        <w:t>vnpPtcpntId created in step 3</w:t>
      </w:r>
    </w:p>
    <w:p w14:paraId="3C0EC893" w14:textId="77777777" w:rsidR="003E38B7" w:rsidRPr="005B0E1B" w:rsidRDefault="003E38B7" w:rsidP="003E38B7">
      <w:pPr>
        <w:tabs>
          <w:tab w:val="left" w:pos="1080"/>
        </w:tabs>
        <w:ind w:left="720"/>
        <w:rPr>
          <w:b/>
          <w:sz w:val="28"/>
          <w:szCs w:val="28"/>
          <w:highlight w:val="yellow"/>
        </w:rPr>
      </w:pPr>
      <w:r w:rsidRPr="005B0E1B">
        <w:rPr>
          <w:b/>
          <w:sz w:val="28"/>
          <w:szCs w:val="28"/>
        </w:rPr>
        <w:t>Steps 6, 7, and 8 are repeated if multiple dependents are entered</w:t>
      </w:r>
    </w:p>
    <w:p w14:paraId="1E317A55" w14:textId="5937018D" w:rsidR="003E38B7" w:rsidRPr="00AF78B1" w:rsidRDefault="003E38B7" w:rsidP="003E38B7">
      <w:pPr>
        <w:pStyle w:val="ListParagraph"/>
        <w:numPr>
          <w:ilvl w:val="0"/>
          <w:numId w:val="33"/>
        </w:numPr>
        <w:contextualSpacing w:val="0"/>
        <w:rPr>
          <w:szCs w:val="24"/>
          <w:highlight w:val="yellow"/>
        </w:rPr>
      </w:pPr>
      <w:r w:rsidRPr="00AF78B1">
        <w:rPr>
          <w:szCs w:val="24"/>
          <w:highlight w:val="yellow"/>
        </w:rPr>
        <w:t>Create the second (and subsequent if present) dependent participant through vnpPtcpntCreate Web service method. Pass the corpPtcpntId of the dependent if it is obtainable.</w:t>
      </w:r>
      <w:r w:rsidR="00854E67" w:rsidRPr="00AF78B1">
        <w:rPr>
          <w:szCs w:val="24"/>
          <w:highlight w:val="yellow"/>
        </w:rPr>
        <w:t xml:space="preserve"> If the dependent does not have a presence in CorpDB, it will not adversely affect this processing step. Inclusion of the dependent’s corpPtcpntId simply improves this step’s processing.</w:t>
      </w:r>
    </w:p>
    <w:p w14:paraId="6B2EDAEE" w14:textId="7B44C860" w:rsidR="003E38B7" w:rsidRPr="00F73868" w:rsidRDefault="003E38B7" w:rsidP="003E38B7">
      <w:pPr>
        <w:pStyle w:val="ListParagraph"/>
        <w:numPr>
          <w:ilvl w:val="0"/>
          <w:numId w:val="33"/>
        </w:numPr>
        <w:contextualSpacing w:val="0"/>
        <w:rPr>
          <w:szCs w:val="24"/>
        </w:rPr>
      </w:pPr>
      <w:r w:rsidRPr="00F73868">
        <w:rPr>
          <w:szCs w:val="24"/>
        </w:rPr>
        <w:t xml:space="preserve">Create the dependent person through vnpPersonCreate. </w:t>
      </w:r>
      <w:r w:rsidR="005B0852" w:rsidRPr="00777A4F">
        <w:rPr>
          <w:szCs w:val="24"/>
        </w:rPr>
        <w:t xml:space="preserve">Pass in </w:t>
      </w:r>
      <w:r w:rsidR="005B0852">
        <w:rPr>
          <w:szCs w:val="24"/>
        </w:rPr>
        <w:t>the</w:t>
      </w:r>
      <w:r w:rsidRPr="00F73868">
        <w:rPr>
          <w:szCs w:val="24"/>
        </w:rPr>
        <w:t xml:space="preserve"> vnpPtcpntId generated in step </w:t>
      </w:r>
      <w:r>
        <w:rPr>
          <w:szCs w:val="24"/>
        </w:rPr>
        <w:t>6</w:t>
      </w:r>
      <w:r w:rsidRPr="00F73868">
        <w:rPr>
          <w:szCs w:val="24"/>
        </w:rPr>
        <w:t>.</w:t>
      </w:r>
    </w:p>
    <w:p w14:paraId="7F91C44F" w14:textId="3D5B44DA" w:rsidR="003E38B7" w:rsidRPr="00F73868" w:rsidRDefault="003E38B7" w:rsidP="003E38B7">
      <w:pPr>
        <w:pStyle w:val="ListParagraph"/>
        <w:numPr>
          <w:ilvl w:val="0"/>
          <w:numId w:val="33"/>
        </w:numPr>
        <w:contextualSpacing w:val="0"/>
        <w:rPr>
          <w:szCs w:val="24"/>
        </w:rPr>
      </w:pPr>
      <w:r w:rsidRPr="00056166">
        <w:rPr>
          <w:szCs w:val="24"/>
        </w:rPr>
        <w:t>Create the address for the dependent through vnpPtcpntAddrsCreate.</w:t>
      </w:r>
      <w:r w:rsidRPr="00F73868">
        <w:rPr>
          <w:szCs w:val="24"/>
        </w:rPr>
        <w:t xml:space="preserve"> </w:t>
      </w:r>
      <w:r w:rsidR="005B0852" w:rsidRPr="00777A4F">
        <w:rPr>
          <w:szCs w:val="24"/>
        </w:rPr>
        <w:t xml:space="preserve">Pass in </w:t>
      </w:r>
      <w:r w:rsidR="005B0852">
        <w:rPr>
          <w:szCs w:val="24"/>
        </w:rPr>
        <w:t xml:space="preserve">the </w:t>
      </w:r>
      <w:r w:rsidRPr="00F73868">
        <w:rPr>
          <w:szCs w:val="24"/>
        </w:rPr>
        <w:t xml:space="preserve">vnpPtcpntId generated in step </w:t>
      </w:r>
      <w:r>
        <w:rPr>
          <w:szCs w:val="24"/>
        </w:rPr>
        <w:t>6</w:t>
      </w:r>
      <w:r w:rsidRPr="00F73868">
        <w:rPr>
          <w:szCs w:val="24"/>
        </w:rPr>
        <w:t>.</w:t>
      </w:r>
    </w:p>
    <w:p w14:paraId="1625019D" w14:textId="738BBD28" w:rsidR="003E38B7" w:rsidRPr="006D6C7D" w:rsidRDefault="003E38B7" w:rsidP="003E38B7">
      <w:pPr>
        <w:pStyle w:val="ListParagraph"/>
        <w:numPr>
          <w:ilvl w:val="0"/>
          <w:numId w:val="33"/>
        </w:numPr>
        <w:spacing w:after="0"/>
        <w:contextualSpacing w:val="0"/>
        <w:rPr>
          <w:szCs w:val="24"/>
        </w:rPr>
      </w:pPr>
      <w:r w:rsidRPr="006D6C7D">
        <w:rPr>
          <w:szCs w:val="24"/>
        </w:rPr>
        <w:t xml:space="preserve">Create the phone number for the veteran through vnpPtcpntPhoneCreate. </w:t>
      </w:r>
      <w:r w:rsidR="007D52E2" w:rsidRPr="00777A4F">
        <w:rPr>
          <w:szCs w:val="24"/>
        </w:rPr>
        <w:t xml:space="preserve">Pass in </w:t>
      </w:r>
      <w:r w:rsidR="007D52E2">
        <w:rPr>
          <w:szCs w:val="24"/>
        </w:rPr>
        <w:t>the</w:t>
      </w:r>
      <w:r w:rsidRPr="006D6C7D">
        <w:rPr>
          <w:szCs w:val="24"/>
        </w:rPr>
        <w:t xml:space="preserve"> vnpPtcpntId generated in step </w:t>
      </w:r>
      <w:r w:rsidR="007D52E2">
        <w:rPr>
          <w:szCs w:val="24"/>
        </w:rPr>
        <w:t>3.</w:t>
      </w:r>
    </w:p>
    <w:p w14:paraId="4D373CAC" w14:textId="77777777" w:rsidR="003E38B7" w:rsidRPr="005B0E1B" w:rsidRDefault="003E38B7" w:rsidP="003E38B7">
      <w:pPr>
        <w:tabs>
          <w:tab w:val="left" w:pos="1080"/>
        </w:tabs>
        <w:ind w:left="720"/>
        <w:rPr>
          <w:b/>
          <w:sz w:val="28"/>
          <w:szCs w:val="28"/>
          <w:highlight w:val="yellow"/>
        </w:rPr>
      </w:pPr>
      <w:r w:rsidRPr="005B0E1B">
        <w:rPr>
          <w:b/>
          <w:sz w:val="28"/>
          <w:szCs w:val="28"/>
        </w:rPr>
        <w:t>Step</w:t>
      </w:r>
      <w:r>
        <w:rPr>
          <w:b/>
          <w:sz w:val="28"/>
          <w:szCs w:val="28"/>
        </w:rPr>
        <w:t xml:space="preserve"> 10 is </w:t>
      </w:r>
      <w:r w:rsidRPr="005B0E1B">
        <w:rPr>
          <w:b/>
          <w:sz w:val="28"/>
          <w:szCs w:val="28"/>
        </w:rPr>
        <w:t>repeated if multiple dependents are entered</w:t>
      </w:r>
    </w:p>
    <w:p w14:paraId="5B1F7ADC" w14:textId="77777777" w:rsidR="003E38B7" w:rsidRDefault="003E38B7" w:rsidP="003E38B7">
      <w:pPr>
        <w:pStyle w:val="ListParagraph"/>
        <w:numPr>
          <w:ilvl w:val="0"/>
          <w:numId w:val="33"/>
        </w:numPr>
        <w:contextualSpacing w:val="0"/>
        <w:rPr>
          <w:szCs w:val="24"/>
        </w:rPr>
      </w:pPr>
      <w:r w:rsidRPr="00F73868">
        <w:rPr>
          <w:szCs w:val="24"/>
        </w:rPr>
        <w:t xml:space="preserve">Create the relationship between two participants through the vnpPtcpntRlnshpCreate Web service method. Use the two existing vnpPtcpntId’s generated in the response in steps 3 and </w:t>
      </w:r>
      <w:r>
        <w:rPr>
          <w:szCs w:val="24"/>
        </w:rPr>
        <w:t>6</w:t>
      </w:r>
      <w:r w:rsidRPr="00F73868">
        <w:rPr>
          <w:szCs w:val="24"/>
        </w:rPr>
        <w:t xml:space="preserve"> and pass those in the request for this web service method.</w:t>
      </w:r>
    </w:p>
    <w:p w14:paraId="61B924BC" w14:textId="77777777" w:rsidR="003E38B7" w:rsidRDefault="003E38B7" w:rsidP="003E38B7">
      <w:pPr>
        <w:pStyle w:val="ListParagraph"/>
        <w:numPr>
          <w:ilvl w:val="0"/>
          <w:numId w:val="33"/>
        </w:numPr>
        <w:contextualSpacing w:val="0"/>
        <w:rPr>
          <w:szCs w:val="24"/>
        </w:rPr>
      </w:pPr>
      <w:r>
        <w:rPr>
          <w:szCs w:val="24"/>
        </w:rPr>
        <w:t>This step is for the 21-674 form processing only.</w:t>
      </w:r>
    </w:p>
    <w:p w14:paraId="16C31FD5" w14:textId="77777777" w:rsidR="003E38B7" w:rsidRDefault="003E38B7" w:rsidP="003E38B7">
      <w:pPr>
        <w:pStyle w:val="ListParagraph"/>
        <w:numPr>
          <w:ilvl w:val="0"/>
          <w:numId w:val="33"/>
        </w:numPr>
        <w:contextualSpacing w:val="0"/>
        <w:rPr>
          <w:szCs w:val="24"/>
        </w:rPr>
      </w:pPr>
      <w:r>
        <w:rPr>
          <w:szCs w:val="24"/>
        </w:rPr>
        <w:t>This step is for the 21-674 form processing only.</w:t>
      </w:r>
    </w:p>
    <w:p w14:paraId="56A8F88F" w14:textId="77777777" w:rsidR="003E38B7" w:rsidRPr="00F73868" w:rsidRDefault="003E38B7" w:rsidP="003E38B7">
      <w:pPr>
        <w:pStyle w:val="ListParagraph"/>
        <w:numPr>
          <w:ilvl w:val="0"/>
          <w:numId w:val="33"/>
        </w:numPr>
        <w:contextualSpacing w:val="0"/>
        <w:rPr>
          <w:szCs w:val="24"/>
        </w:rPr>
      </w:pPr>
      <w:r w:rsidRPr="00F73868">
        <w:rPr>
          <w:szCs w:val="24"/>
        </w:rPr>
        <w:t xml:space="preserve">Create the VNP Benefit Claim through the vnpBnftClaimCreate web service method. </w:t>
      </w:r>
    </w:p>
    <w:p w14:paraId="2B54590C" w14:textId="77777777" w:rsidR="003E38B7" w:rsidRDefault="003E38B7" w:rsidP="003E38B7">
      <w:pPr>
        <w:pStyle w:val="ListParagraph"/>
        <w:numPr>
          <w:ilvl w:val="0"/>
          <w:numId w:val="33"/>
        </w:numPr>
        <w:contextualSpacing w:val="0"/>
        <w:rPr>
          <w:szCs w:val="24"/>
        </w:rPr>
      </w:pPr>
      <w:r w:rsidRPr="00F73868">
        <w:rPr>
          <w:szCs w:val="24"/>
        </w:rPr>
        <w:t xml:space="preserve">Insert </w:t>
      </w:r>
      <w:r>
        <w:rPr>
          <w:szCs w:val="24"/>
        </w:rPr>
        <w:t>Corporate</w:t>
      </w:r>
      <w:r w:rsidRPr="00F73868">
        <w:rPr>
          <w:szCs w:val="24"/>
        </w:rPr>
        <w:t xml:space="preserve"> Benefit Claim through the </w:t>
      </w:r>
      <w:r>
        <w:rPr>
          <w:szCs w:val="24"/>
        </w:rPr>
        <w:t xml:space="preserve">BGS </w:t>
      </w:r>
      <w:r w:rsidRPr="00F73868">
        <w:rPr>
          <w:szCs w:val="24"/>
        </w:rPr>
        <w:t>insertBenefitClaim web service method.</w:t>
      </w:r>
    </w:p>
    <w:p w14:paraId="5DE8E5B1" w14:textId="77777777" w:rsidR="003E38B7" w:rsidRPr="00F73868" w:rsidRDefault="003E38B7" w:rsidP="003E38B7">
      <w:pPr>
        <w:pStyle w:val="ListParagraph"/>
        <w:numPr>
          <w:ilvl w:val="0"/>
          <w:numId w:val="33"/>
        </w:numPr>
        <w:contextualSpacing w:val="0"/>
        <w:rPr>
          <w:szCs w:val="24"/>
        </w:rPr>
      </w:pPr>
      <w:r w:rsidRPr="00887443">
        <w:rPr>
          <w:szCs w:val="24"/>
        </w:rPr>
        <w:t>Update VNP Benefit Claims information through vnpBnftClaimUpdate. Pass Corp Benefit Claim ID created in step 14</w:t>
      </w:r>
    </w:p>
    <w:p w14:paraId="4AC0AA51" w14:textId="77777777" w:rsidR="003E38B7" w:rsidRPr="00F73868" w:rsidRDefault="003E38B7" w:rsidP="003E38B7">
      <w:pPr>
        <w:pStyle w:val="ListParagraph"/>
        <w:numPr>
          <w:ilvl w:val="0"/>
          <w:numId w:val="33"/>
        </w:numPr>
        <w:contextualSpacing w:val="0"/>
        <w:rPr>
          <w:szCs w:val="24"/>
        </w:rPr>
      </w:pPr>
      <w:r w:rsidRPr="00F73868">
        <w:rPr>
          <w:szCs w:val="24"/>
        </w:rPr>
        <w:t xml:space="preserve">Set the vnpProcStateTypeCd to “Ready” through the vnpProcUpdate web service method. </w:t>
      </w:r>
    </w:p>
    <w:p w14:paraId="5C52B84C" w14:textId="77777777" w:rsidR="003E38B7" w:rsidRPr="006B3359" w:rsidRDefault="003E38B7" w:rsidP="003E38B7">
      <w:pPr>
        <w:pStyle w:val="Heading3"/>
        <w:tabs>
          <w:tab w:val="clear" w:pos="2340"/>
          <w:tab w:val="num" w:pos="2250"/>
        </w:tabs>
        <w:ind w:left="900"/>
        <w:rPr>
          <w:snapToGrid w:val="0"/>
          <w:lang w:val="en-GB"/>
        </w:rPr>
      </w:pPr>
      <w:bookmarkStart w:id="288" w:name="_Toc457816091"/>
      <w:bookmarkStart w:id="289" w:name="_Toc471226246"/>
      <w:r w:rsidRPr="006B3359">
        <w:rPr>
          <w:snapToGrid w:val="0"/>
          <w:lang w:val="en-GB"/>
        </w:rPr>
        <w:lastRenderedPageBreak/>
        <w:t>VNP Service/Operation WSDL Documentation Mapping</w:t>
      </w:r>
      <w:bookmarkEnd w:id="288"/>
      <w:bookmarkEnd w:id="289"/>
      <w:r w:rsidRPr="006B3359">
        <w:rPr>
          <w:snapToGrid w:val="0"/>
          <w:lang w:val="en-GB"/>
        </w:rPr>
        <w:t xml:space="preserve"> </w:t>
      </w:r>
    </w:p>
    <w:p w14:paraId="6C751166" w14:textId="77777777" w:rsidR="003E38B7" w:rsidRDefault="003E38B7" w:rsidP="003E38B7">
      <w:pPr>
        <w:pStyle w:val="BodyText"/>
        <w:ind w:left="360"/>
      </w:pPr>
      <w:r>
        <w:rPr>
          <w:lang w:eastAsia="en-US"/>
        </w:rPr>
        <w:t xml:space="preserve">The following table contains the </w:t>
      </w:r>
      <w:r w:rsidRPr="00CC3C41">
        <w:t xml:space="preserve">VNP </w:t>
      </w:r>
      <w:r>
        <w:t xml:space="preserve">Service context mapping the service and operation to its corresponding BSG WSDL URL. This mapping will facilitate accessing the WSDL and XSDs associated to the corresponding service and operation. </w:t>
      </w:r>
      <w:r>
        <w:rPr>
          <w:lang w:eastAsia="en-US"/>
        </w:rPr>
        <w:t xml:space="preserve">This section maps to the steps outlined in </w:t>
      </w:r>
      <w:r w:rsidRPr="00165EE5">
        <w:rPr>
          <w:lang w:eastAsia="en-US"/>
        </w:rPr>
        <w:t>section</w:t>
      </w:r>
      <w:r w:rsidRPr="002C7102">
        <w:rPr>
          <w:b/>
          <w:lang w:eastAsia="en-US"/>
        </w:rPr>
        <w:t xml:space="preserve"> </w:t>
      </w:r>
      <w:r w:rsidRPr="002C7102">
        <w:rPr>
          <w:b/>
          <w:lang w:eastAsia="en-US"/>
        </w:rPr>
        <w:fldChar w:fldCharType="begin"/>
      </w:r>
      <w:r w:rsidRPr="002C7102">
        <w:rPr>
          <w:b/>
          <w:lang w:eastAsia="en-US"/>
        </w:rPr>
        <w:instrText xml:space="preserve"> REF _Ref456603716 \r \h </w:instrText>
      </w:r>
      <w:r>
        <w:rPr>
          <w:b/>
          <w:lang w:eastAsia="en-US"/>
        </w:rPr>
        <w:instrText xml:space="preserve"> \* MERGEFORMAT </w:instrText>
      </w:r>
      <w:r w:rsidRPr="002C7102">
        <w:rPr>
          <w:b/>
          <w:lang w:eastAsia="en-US"/>
        </w:rPr>
      </w:r>
      <w:r w:rsidRPr="002C7102">
        <w:rPr>
          <w:b/>
          <w:lang w:eastAsia="en-US"/>
        </w:rPr>
        <w:fldChar w:fldCharType="separate"/>
      </w:r>
      <w:r w:rsidR="00F47FB3">
        <w:rPr>
          <w:b/>
          <w:lang w:eastAsia="en-US"/>
        </w:rPr>
        <w:t>7.6.1</w:t>
      </w:r>
      <w:r w:rsidRPr="002C7102">
        <w:rPr>
          <w:b/>
          <w:lang w:eastAsia="en-US"/>
        </w:rPr>
        <w:fldChar w:fldCharType="end"/>
      </w:r>
      <w:r w:rsidRPr="002C7102">
        <w:rPr>
          <w:b/>
          <w:lang w:eastAsia="en-US"/>
        </w:rPr>
        <w:t xml:space="preserve"> </w:t>
      </w:r>
      <w:r w:rsidRPr="002C7102">
        <w:rPr>
          <w:b/>
          <w:lang w:eastAsia="en-US"/>
        </w:rPr>
        <w:fldChar w:fldCharType="begin"/>
      </w:r>
      <w:r w:rsidRPr="002C7102">
        <w:rPr>
          <w:b/>
          <w:lang w:eastAsia="en-US"/>
        </w:rPr>
        <w:instrText xml:space="preserve"> REF _Ref456603716 \h </w:instrText>
      </w:r>
      <w:r>
        <w:rPr>
          <w:b/>
          <w:lang w:eastAsia="en-US"/>
        </w:rPr>
        <w:instrText xml:space="preserve"> \* MERGEFORMAT </w:instrText>
      </w:r>
      <w:r w:rsidRPr="002C7102">
        <w:rPr>
          <w:b/>
          <w:lang w:eastAsia="en-US"/>
        </w:rPr>
      </w:r>
      <w:r w:rsidRPr="002C7102">
        <w:rPr>
          <w:b/>
          <w:lang w:eastAsia="en-US"/>
        </w:rPr>
        <w:fldChar w:fldCharType="separate"/>
      </w:r>
      <w:r w:rsidR="00F47FB3" w:rsidRPr="00F47FB3">
        <w:rPr>
          <w:b/>
          <w:iCs/>
        </w:rPr>
        <w:t>BGS VNP Table Updates/Insert Benefit Claim Service Processes Flow</w:t>
      </w:r>
      <w:r w:rsidRPr="002C7102">
        <w:rPr>
          <w:b/>
          <w:lang w:eastAsia="en-US"/>
        </w:rPr>
        <w:fldChar w:fldCharType="end"/>
      </w:r>
      <w:r>
        <w:rPr>
          <w:b/>
          <w:lang w:eastAsia="en-US"/>
        </w:rPr>
        <w:t>.</w:t>
      </w:r>
    </w:p>
    <w:p w14:paraId="6229756E" w14:textId="77777777" w:rsidR="003E38B7" w:rsidRPr="00BE576A" w:rsidRDefault="003E38B7" w:rsidP="003E38B7">
      <w:pPr>
        <w:pStyle w:val="Caption"/>
      </w:pPr>
      <w:r>
        <w:t xml:space="preserve">Table </w:t>
      </w:r>
      <w:fldSimple w:instr=" STYLEREF 1 \s ">
        <w:r w:rsidR="00F47FB3">
          <w:rPr>
            <w:noProof/>
          </w:rPr>
          <w:t>7</w:t>
        </w:r>
      </w:fldSimple>
      <w:r>
        <w:noBreakHyphen/>
      </w:r>
      <w:fldSimple w:instr=" SEQ Table \* ARABIC \s 1 ">
        <w:r w:rsidR="00F47FB3">
          <w:rPr>
            <w:noProof/>
          </w:rPr>
          <w:t>1</w:t>
        </w:r>
      </w:fldSimple>
      <w:r>
        <w:t xml:space="preserve"> </w:t>
      </w:r>
      <w:r w:rsidRPr="00CC3C41">
        <w:t xml:space="preserve">VNP </w:t>
      </w:r>
      <w:r>
        <w:t>Service/Operation WSDL Documentation Mapping Table</w:t>
      </w:r>
    </w:p>
    <w:tbl>
      <w:tblPr>
        <w:tblStyle w:val="TableGrid"/>
        <w:tblW w:w="11070" w:type="dxa"/>
        <w:tblInd w:w="-612" w:type="dxa"/>
        <w:tblLayout w:type="fixed"/>
        <w:tblLook w:val="04A0" w:firstRow="1" w:lastRow="0" w:firstColumn="1" w:lastColumn="0" w:noHBand="0" w:noVBand="1"/>
      </w:tblPr>
      <w:tblGrid>
        <w:gridCol w:w="720"/>
        <w:gridCol w:w="2610"/>
        <w:gridCol w:w="7740"/>
      </w:tblGrid>
      <w:tr w:rsidR="003E38B7" w:rsidRPr="00575C88" w14:paraId="431EE743" w14:textId="77777777" w:rsidTr="00DC1F1F">
        <w:tc>
          <w:tcPr>
            <w:tcW w:w="720" w:type="dxa"/>
            <w:shd w:val="clear" w:color="auto" w:fill="BFBFBF" w:themeFill="background1" w:themeFillShade="BF"/>
          </w:tcPr>
          <w:p w14:paraId="6B8AF512" w14:textId="77777777" w:rsidR="003E38B7" w:rsidRPr="00575C88" w:rsidRDefault="003E38B7" w:rsidP="00DC1F1F">
            <w:pPr>
              <w:jc w:val="center"/>
              <w:rPr>
                <w:snapToGrid w:val="0"/>
                <w:szCs w:val="22"/>
                <w:lang w:val="en-GB"/>
              </w:rPr>
            </w:pPr>
            <w:r w:rsidRPr="00575C88">
              <w:rPr>
                <w:b/>
                <w:szCs w:val="22"/>
              </w:rPr>
              <w:t>Step No</w:t>
            </w:r>
          </w:p>
        </w:tc>
        <w:tc>
          <w:tcPr>
            <w:tcW w:w="2610" w:type="dxa"/>
            <w:shd w:val="clear" w:color="auto" w:fill="BFBFBF" w:themeFill="background1" w:themeFillShade="BF"/>
          </w:tcPr>
          <w:p w14:paraId="4CE893E5" w14:textId="77777777" w:rsidR="003E38B7" w:rsidRPr="00575C88" w:rsidRDefault="003E38B7" w:rsidP="00DC1F1F">
            <w:pPr>
              <w:jc w:val="center"/>
              <w:rPr>
                <w:snapToGrid w:val="0"/>
                <w:szCs w:val="22"/>
                <w:lang w:val="en-GB"/>
              </w:rPr>
            </w:pPr>
            <w:r w:rsidRPr="007C345C">
              <w:rPr>
                <w:b/>
              </w:rPr>
              <w:t>Service</w:t>
            </w:r>
            <w:r>
              <w:rPr>
                <w:b/>
              </w:rPr>
              <w:t xml:space="preserve"> / Operation</w:t>
            </w:r>
          </w:p>
        </w:tc>
        <w:tc>
          <w:tcPr>
            <w:tcW w:w="7740" w:type="dxa"/>
            <w:shd w:val="clear" w:color="auto" w:fill="BFBFBF" w:themeFill="background1" w:themeFillShade="BF"/>
          </w:tcPr>
          <w:p w14:paraId="117EA8D0" w14:textId="77777777" w:rsidR="003E38B7" w:rsidRPr="00575C88" w:rsidRDefault="003E38B7" w:rsidP="00DC1F1F">
            <w:pPr>
              <w:jc w:val="center"/>
              <w:rPr>
                <w:b/>
                <w:snapToGrid w:val="0"/>
                <w:szCs w:val="22"/>
                <w:lang w:val="en-GB"/>
              </w:rPr>
            </w:pPr>
            <w:r w:rsidRPr="00575C88">
              <w:rPr>
                <w:b/>
                <w:snapToGrid w:val="0"/>
                <w:szCs w:val="22"/>
                <w:lang w:val="en-GB"/>
              </w:rPr>
              <w:t>URL</w:t>
            </w:r>
          </w:p>
        </w:tc>
      </w:tr>
      <w:tr w:rsidR="003E38B7" w14:paraId="1EA1F9FC" w14:textId="77777777" w:rsidTr="00DC1F1F">
        <w:tc>
          <w:tcPr>
            <w:tcW w:w="720" w:type="dxa"/>
          </w:tcPr>
          <w:p w14:paraId="139ADBEB" w14:textId="77777777" w:rsidR="003E38B7" w:rsidRDefault="003E38B7" w:rsidP="00DC1F1F">
            <w:pPr>
              <w:tabs>
                <w:tab w:val="center" w:pos="208"/>
              </w:tabs>
              <w:jc w:val="center"/>
              <w:rPr>
                <w:snapToGrid w:val="0"/>
                <w:sz w:val="24"/>
                <w:szCs w:val="20"/>
                <w:lang w:val="en-GB"/>
              </w:rPr>
            </w:pPr>
            <w:r w:rsidRPr="0072469C">
              <w:rPr>
                <w:snapToGrid w:val="0"/>
                <w:szCs w:val="22"/>
                <w:lang w:val="en-GB"/>
              </w:rPr>
              <w:t>1</w:t>
            </w:r>
          </w:p>
        </w:tc>
        <w:tc>
          <w:tcPr>
            <w:tcW w:w="2610" w:type="dxa"/>
          </w:tcPr>
          <w:p w14:paraId="36F39366" w14:textId="77777777" w:rsidR="003E38B7" w:rsidRPr="0072469C" w:rsidRDefault="003E38B7" w:rsidP="00DC1F1F">
            <w:pPr>
              <w:jc w:val="both"/>
              <w:rPr>
                <w:szCs w:val="22"/>
              </w:rPr>
            </w:pPr>
            <w:r w:rsidRPr="0072469C">
              <w:rPr>
                <w:szCs w:val="22"/>
              </w:rPr>
              <w:t>vnpProcService /</w:t>
            </w:r>
          </w:p>
          <w:p w14:paraId="396A7F68" w14:textId="77777777" w:rsidR="003E38B7" w:rsidRDefault="003E38B7" w:rsidP="00DC1F1F">
            <w:pPr>
              <w:rPr>
                <w:snapToGrid w:val="0"/>
                <w:sz w:val="24"/>
                <w:szCs w:val="20"/>
                <w:lang w:val="en-GB"/>
              </w:rPr>
            </w:pPr>
            <w:r w:rsidRPr="0072469C">
              <w:rPr>
                <w:szCs w:val="22"/>
              </w:rPr>
              <w:t>vnpProcCreate</w:t>
            </w:r>
          </w:p>
        </w:tc>
        <w:tc>
          <w:tcPr>
            <w:tcW w:w="7740" w:type="dxa"/>
          </w:tcPr>
          <w:p w14:paraId="45A679F8" w14:textId="77777777" w:rsidR="003E38B7" w:rsidRDefault="00D10380" w:rsidP="00DC1F1F">
            <w:pPr>
              <w:rPr>
                <w:snapToGrid w:val="0"/>
                <w:sz w:val="24"/>
                <w:szCs w:val="20"/>
                <w:lang w:val="en-GB"/>
              </w:rPr>
            </w:pPr>
            <w:hyperlink r:id="rId33" w:history="1">
              <w:r w:rsidR="003E38B7" w:rsidRPr="00EB4BC7">
                <w:rPr>
                  <w:rStyle w:val="Hyperlink"/>
                  <w:snapToGrid w:val="0"/>
                  <w:sz w:val="24"/>
                  <w:szCs w:val="20"/>
                  <w:lang w:val="en-GB"/>
                </w:rPr>
                <w:t>http://bepdev.vba.va.gov/VnpProcWebServiceBean/VnpProcService?WSDL</w:t>
              </w:r>
            </w:hyperlink>
          </w:p>
        </w:tc>
      </w:tr>
      <w:tr w:rsidR="003E38B7" w14:paraId="032896F6" w14:textId="77777777" w:rsidTr="00DC1F1F">
        <w:tc>
          <w:tcPr>
            <w:tcW w:w="720" w:type="dxa"/>
          </w:tcPr>
          <w:p w14:paraId="46FFF8AF" w14:textId="77777777" w:rsidR="003E38B7" w:rsidRDefault="003E38B7" w:rsidP="00DC1F1F">
            <w:pPr>
              <w:jc w:val="center"/>
              <w:rPr>
                <w:snapToGrid w:val="0"/>
                <w:sz w:val="24"/>
                <w:szCs w:val="20"/>
                <w:lang w:val="en-GB"/>
              </w:rPr>
            </w:pPr>
            <w:r w:rsidRPr="0072469C">
              <w:rPr>
                <w:snapToGrid w:val="0"/>
                <w:szCs w:val="22"/>
                <w:lang w:val="en-GB"/>
              </w:rPr>
              <w:t>2</w:t>
            </w:r>
          </w:p>
        </w:tc>
        <w:tc>
          <w:tcPr>
            <w:tcW w:w="2610" w:type="dxa"/>
          </w:tcPr>
          <w:p w14:paraId="64F43DFE" w14:textId="77777777" w:rsidR="003E38B7" w:rsidRDefault="003E38B7" w:rsidP="00DC1F1F">
            <w:pPr>
              <w:jc w:val="both"/>
            </w:pPr>
            <w:r>
              <w:t>vnpProcFormService</w:t>
            </w:r>
          </w:p>
          <w:p w14:paraId="08FB331C" w14:textId="77777777" w:rsidR="003E38B7" w:rsidRDefault="003E38B7" w:rsidP="00DC1F1F">
            <w:pPr>
              <w:rPr>
                <w:snapToGrid w:val="0"/>
                <w:sz w:val="24"/>
                <w:szCs w:val="20"/>
                <w:lang w:val="en-GB"/>
              </w:rPr>
            </w:pPr>
            <w:r>
              <w:t>vnpProcFormCreate</w:t>
            </w:r>
          </w:p>
        </w:tc>
        <w:tc>
          <w:tcPr>
            <w:tcW w:w="7740" w:type="dxa"/>
          </w:tcPr>
          <w:p w14:paraId="27E479FD" w14:textId="77777777" w:rsidR="003E38B7" w:rsidRDefault="00D10380" w:rsidP="00DC1F1F">
            <w:pPr>
              <w:rPr>
                <w:snapToGrid w:val="0"/>
                <w:sz w:val="24"/>
                <w:szCs w:val="20"/>
                <w:lang w:val="en-GB"/>
              </w:rPr>
            </w:pPr>
            <w:hyperlink r:id="rId34" w:history="1">
              <w:r w:rsidR="003E38B7">
                <w:rPr>
                  <w:rStyle w:val="Hyperlink"/>
                </w:rPr>
                <w:t>http://bepdev.vba.va.gov/VnpProcFormWebServiceBean/VnpProcFormService?WSDL</w:t>
              </w:r>
            </w:hyperlink>
          </w:p>
        </w:tc>
      </w:tr>
      <w:tr w:rsidR="003E38B7" w14:paraId="36851C62" w14:textId="77777777" w:rsidTr="00DC1F1F">
        <w:tc>
          <w:tcPr>
            <w:tcW w:w="720" w:type="dxa"/>
          </w:tcPr>
          <w:p w14:paraId="473409BF" w14:textId="77777777" w:rsidR="003E38B7" w:rsidRDefault="003E38B7" w:rsidP="00DC1F1F">
            <w:pPr>
              <w:jc w:val="center"/>
              <w:rPr>
                <w:snapToGrid w:val="0"/>
                <w:sz w:val="24"/>
                <w:szCs w:val="20"/>
                <w:lang w:val="en-GB"/>
              </w:rPr>
            </w:pPr>
            <w:r w:rsidRPr="0072469C">
              <w:rPr>
                <w:snapToGrid w:val="0"/>
                <w:szCs w:val="22"/>
                <w:lang w:val="en-GB"/>
              </w:rPr>
              <w:t>3</w:t>
            </w:r>
          </w:p>
        </w:tc>
        <w:tc>
          <w:tcPr>
            <w:tcW w:w="2610" w:type="dxa"/>
          </w:tcPr>
          <w:p w14:paraId="3266CEF0" w14:textId="77777777" w:rsidR="003E38B7" w:rsidRDefault="003E38B7" w:rsidP="00DC1F1F">
            <w:pPr>
              <w:jc w:val="both"/>
            </w:pPr>
            <w:r>
              <w:t>vnpPtcpntService</w:t>
            </w:r>
          </w:p>
          <w:p w14:paraId="2D1DA2E8" w14:textId="77777777" w:rsidR="003E38B7" w:rsidRDefault="003E38B7" w:rsidP="00DC1F1F">
            <w:pPr>
              <w:rPr>
                <w:snapToGrid w:val="0"/>
                <w:sz w:val="24"/>
                <w:szCs w:val="20"/>
                <w:lang w:val="en-GB"/>
              </w:rPr>
            </w:pPr>
            <w:r>
              <w:t>vnpPtcpntCreate</w:t>
            </w:r>
          </w:p>
        </w:tc>
        <w:tc>
          <w:tcPr>
            <w:tcW w:w="7740" w:type="dxa"/>
          </w:tcPr>
          <w:p w14:paraId="64FF7053" w14:textId="77777777" w:rsidR="003E38B7" w:rsidRDefault="00D10380" w:rsidP="00DC1F1F">
            <w:pPr>
              <w:rPr>
                <w:snapToGrid w:val="0"/>
                <w:sz w:val="24"/>
                <w:szCs w:val="20"/>
                <w:lang w:val="en-GB"/>
              </w:rPr>
            </w:pPr>
            <w:hyperlink r:id="rId35" w:history="1">
              <w:r w:rsidR="003E38B7">
                <w:rPr>
                  <w:rStyle w:val="Hyperlink"/>
                </w:rPr>
                <w:t>http://bepdev.vba.va.gov/VnpPtcpntWebServiceBean/VnpPtcpntService?WSDL</w:t>
              </w:r>
            </w:hyperlink>
          </w:p>
        </w:tc>
      </w:tr>
      <w:tr w:rsidR="003E38B7" w14:paraId="360BE336" w14:textId="77777777" w:rsidTr="00DC1F1F">
        <w:tc>
          <w:tcPr>
            <w:tcW w:w="720" w:type="dxa"/>
          </w:tcPr>
          <w:p w14:paraId="2B9EBB96" w14:textId="77777777" w:rsidR="003E38B7" w:rsidRDefault="003E38B7" w:rsidP="00DC1F1F">
            <w:pPr>
              <w:jc w:val="center"/>
              <w:rPr>
                <w:snapToGrid w:val="0"/>
                <w:sz w:val="24"/>
                <w:szCs w:val="20"/>
                <w:lang w:val="en-GB"/>
              </w:rPr>
            </w:pPr>
            <w:r w:rsidRPr="0072469C">
              <w:rPr>
                <w:snapToGrid w:val="0"/>
                <w:szCs w:val="22"/>
                <w:lang w:val="en-GB"/>
              </w:rPr>
              <w:t>4</w:t>
            </w:r>
          </w:p>
        </w:tc>
        <w:tc>
          <w:tcPr>
            <w:tcW w:w="2610" w:type="dxa"/>
          </w:tcPr>
          <w:p w14:paraId="038F371F" w14:textId="77777777" w:rsidR="003E38B7" w:rsidRDefault="003E38B7" w:rsidP="00DC1F1F">
            <w:pPr>
              <w:jc w:val="both"/>
            </w:pPr>
            <w:r>
              <w:t>vnpPersonService</w:t>
            </w:r>
          </w:p>
          <w:p w14:paraId="28425AA2" w14:textId="77777777" w:rsidR="003E38B7" w:rsidRDefault="003E38B7" w:rsidP="00DC1F1F">
            <w:pPr>
              <w:rPr>
                <w:snapToGrid w:val="0"/>
                <w:sz w:val="24"/>
                <w:szCs w:val="20"/>
                <w:lang w:val="en-GB"/>
              </w:rPr>
            </w:pPr>
            <w:r>
              <w:t>vnpPersonCreate</w:t>
            </w:r>
          </w:p>
        </w:tc>
        <w:tc>
          <w:tcPr>
            <w:tcW w:w="7740" w:type="dxa"/>
          </w:tcPr>
          <w:p w14:paraId="149BBF70" w14:textId="77777777" w:rsidR="003E38B7" w:rsidRDefault="00D10380" w:rsidP="00DC1F1F">
            <w:pPr>
              <w:rPr>
                <w:snapToGrid w:val="0"/>
                <w:sz w:val="24"/>
                <w:szCs w:val="20"/>
                <w:lang w:val="en-GB"/>
              </w:rPr>
            </w:pPr>
            <w:hyperlink r:id="rId36" w:history="1">
              <w:r w:rsidR="003E38B7">
                <w:rPr>
                  <w:rStyle w:val="Hyperlink"/>
                </w:rPr>
                <w:t>http://bepdev.vba.va.gov/VnpPersonWebServiceBean/VnpPersonService?WSDL</w:t>
              </w:r>
            </w:hyperlink>
          </w:p>
        </w:tc>
      </w:tr>
      <w:tr w:rsidR="003E38B7" w14:paraId="3E13C006" w14:textId="77777777" w:rsidTr="00DC1F1F">
        <w:tc>
          <w:tcPr>
            <w:tcW w:w="720" w:type="dxa"/>
          </w:tcPr>
          <w:p w14:paraId="011858F3" w14:textId="77777777" w:rsidR="003E38B7" w:rsidRPr="0072469C" w:rsidRDefault="003E38B7" w:rsidP="00DC1F1F">
            <w:pPr>
              <w:jc w:val="center"/>
              <w:rPr>
                <w:snapToGrid w:val="0"/>
                <w:szCs w:val="22"/>
                <w:lang w:val="en-GB"/>
              </w:rPr>
            </w:pPr>
            <w:r>
              <w:rPr>
                <w:snapToGrid w:val="0"/>
                <w:szCs w:val="22"/>
                <w:lang w:val="en-GB"/>
              </w:rPr>
              <w:t>5</w:t>
            </w:r>
          </w:p>
        </w:tc>
        <w:tc>
          <w:tcPr>
            <w:tcW w:w="2610" w:type="dxa"/>
          </w:tcPr>
          <w:p w14:paraId="1E191CF3" w14:textId="77777777" w:rsidR="003E38B7" w:rsidRDefault="003E38B7" w:rsidP="00DC1F1F">
            <w:pPr>
              <w:jc w:val="both"/>
            </w:pPr>
            <w:r>
              <w:t>vnpPtcpntAddrsService</w:t>
            </w:r>
          </w:p>
          <w:p w14:paraId="4478525F" w14:textId="77777777" w:rsidR="003E38B7" w:rsidRDefault="003E38B7" w:rsidP="00DC1F1F">
            <w:pPr>
              <w:jc w:val="both"/>
            </w:pPr>
            <w:r w:rsidRPr="00235E99">
              <w:t>vnpPtcpntAddrsCreate</w:t>
            </w:r>
          </w:p>
        </w:tc>
        <w:tc>
          <w:tcPr>
            <w:tcW w:w="7740" w:type="dxa"/>
          </w:tcPr>
          <w:p w14:paraId="56FCDF6A" w14:textId="77777777" w:rsidR="003E38B7" w:rsidRDefault="00D10380" w:rsidP="00DC1F1F">
            <w:hyperlink r:id="rId37" w:history="1">
              <w:r w:rsidR="003E38B7" w:rsidRPr="00235E99">
                <w:rPr>
                  <w:rStyle w:val="Hyperlink"/>
                </w:rPr>
                <w:t>http://bepdev.vba.va.gov/VnpPtcpntAddrsWebServiceBean/VnpPtcpntAddrsService?WSD</w:t>
              </w:r>
            </w:hyperlink>
          </w:p>
        </w:tc>
      </w:tr>
      <w:tr w:rsidR="003E38B7" w14:paraId="6BB7E7AD" w14:textId="77777777" w:rsidTr="00DC1F1F">
        <w:tc>
          <w:tcPr>
            <w:tcW w:w="720" w:type="dxa"/>
          </w:tcPr>
          <w:p w14:paraId="16BA69D8" w14:textId="77777777" w:rsidR="003E38B7" w:rsidRDefault="003E38B7" w:rsidP="00DC1F1F">
            <w:pPr>
              <w:jc w:val="center"/>
              <w:rPr>
                <w:snapToGrid w:val="0"/>
                <w:szCs w:val="22"/>
                <w:lang w:val="en-GB"/>
              </w:rPr>
            </w:pPr>
          </w:p>
        </w:tc>
        <w:tc>
          <w:tcPr>
            <w:tcW w:w="2610" w:type="dxa"/>
          </w:tcPr>
          <w:p w14:paraId="087B37C6" w14:textId="77777777" w:rsidR="003E38B7" w:rsidRDefault="003E38B7" w:rsidP="00DC1F1F">
            <w:pPr>
              <w:jc w:val="both"/>
            </w:pPr>
          </w:p>
        </w:tc>
        <w:tc>
          <w:tcPr>
            <w:tcW w:w="7740" w:type="dxa"/>
          </w:tcPr>
          <w:p w14:paraId="7A175229" w14:textId="77777777" w:rsidR="003E38B7" w:rsidRDefault="003E38B7" w:rsidP="00DC1F1F">
            <w:r>
              <w:t>Steps 6, 7 and 8 are repeated if multiple dependents entered</w:t>
            </w:r>
          </w:p>
        </w:tc>
      </w:tr>
      <w:tr w:rsidR="003E38B7" w14:paraId="3864B19E" w14:textId="77777777" w:rsidTr="00DC1F1F">
        <w:tc>
          <w:tcPr>
            <w:tcW w:w="720" w:type="dxa"/>
          </w:tcPr>
          <w:p w14:paraId="093FD090" w14:textId="77777777" w:rsidR="003E38B7" w:rsidRDefault="003E38B7" w:rsidP="00DC1F1F">
            <w:pPr>
              <w:jc w:val="center"/>
              <w:rPr>
                <w:snapToGrid w:val="0"/>
                <w:sz w:val="24"/>
                <w:szCs w:val="20"/>
                <w:lang w:val="en-GB"/>
              </w:rPr>
            </w:pPr>
            <w:r>
              <w:rPr>
                <w:snapToGrid w:val="0"/>
                <w:szCs w:val="22"/>
                <w:lang w:val="en-GB"/>
              </w:rPr>
              <w:t>6</w:t>
            </w:r>
          </w:p>
        </w:tc>
        <w:tc>
          <w:tcPr>
            <w:tcW w:w="2610" w:type="dxa"/>
          </w:tcPr>
          <w:p w14:paraId="7030C966" w14:textId="77777777" w:rsidR="003E38B7" w:rsidRDefault="003E38B7" w:rsidP="00DC1F1F">
            <w:pPr>
              <w:rPr>
                <w:snapToGrid w:val="0"/>
                <w:sz w:val="24"/>
                <w:szCs w:val="20"/>
                <w:lang w:val="en-GB"/>
              </w:rPr>
            </w:pPr>
            <w:r>
              <w:rPr>
                <w:snapToGrid w:val="0"/>
                <w:sz w:val="24"/>
                <w:szCs w:val="20"/>
                <w:lang w:val="en-GB"/>
              </w:rPr>
              <w:t>Same as Step 3</w:t>
            </w:r>
          </w:p>
        </w:tc>
        <w:tc>
          <w:tcPr>
            <w:tcW w:w="7740" w:type="dxa"/>
          </w:tcPr>
          <w:p w14:paraId="1AAB4AE3" w14:textId="77777777" w:rsidR="003E38B7" w:rsidRDefault="003E38B7" w:rsidP="00DC1F1F">
            <w:pPr>
              <w:rPr>
                <w:snapToGrid w:val="0"/>
                <w:sz w:val="24"/>
                <w:szCs w:val="20"/>
                <w:lang w:val="en-GB"/>
              </w:rPr>
            </w:pPr>
          </w:p>
        </w:tc>
      </w:tr>
      <w:tr w:rsidR="003E38B7" w14:paraId="218FCC0E" w14:textId="77777777" w:rsidTr="00DC1F1F">
        <w:tc>
          <w:tcPr>
            <w:tcW w:w="720" w:type="dxa"/>
          </w:tcPr>
          <w:p w14:paraId="09FEDB5C" w14:textId="77777777" w:rsidR="003E38B7" w:rsidRDefault="003E38B7" w:rsidP="00DC1F1F">
            <w:pPr>
              <w:jc w:val="center"/>
              <w:rPr>
                <w:snapToGrid w:val="0"/>
                <w:sz w:val="24"/>
                <w:szCs w:val="20"/>
                <w:lang w:val="en-GB"/>
              </w:rPr>
            </w:pPr>
            <w:r>
              <w:rPr>
                <w:snapToGrid w:val="0"/>
                <w:szCs w:val="22"/>
                <w:lang w:val="en-GB"/>
              </w:rPr>
              <w:t>7</w:t>
            </w:r>
          </w:p>
        </w:tc>
        <w:tc>
          <w:tcPr>
            <w:tcW w:w="2610" w:type="dxa"/>
          </w:tcPr>
          <w:p w14:paraId="11320D8D" w14:textId="77777777" w:rsidR="003E38B7" w:rsidRDefault="003E38B7" w:rsidP="00DC1F1F">
            <w:pPr>
              <w:rPr>
                <w:snapToGrid w:val="0"/>
                <w:sz w:val="24"/>
                <w:szCs w:val="20"/>
                <w:lang w:val="en-GB"/>
              </w:rPr>
            </w:pPr>
            <w:r>
              <w:rPr>
                <w:snapToGrid w:val="0"/>
                <w:sz w:val="24"/>
                <w:szCs w:val="20"/>
                <w:lang w:val="en-GB"/>
              </w:rPr>
              <w:t>Same as Step 4</w:t>
            </w:r>
          </w:p>
        </w:tc>
        <w:tc>
          <w:tcPr>
            <w:tcW w:w="7740" w:type="dxa"/>
          </w:tcPr>
          <w:p w14:paraId="483E8562" w14:textId="77777777" w:rsidR="003E38B7" w:rsidRDefault="003E38B7" w:rsidP="00DC1F1F">
            <w:pPr>
              <w:rPr>
                <w:snapToGrid w:val="0"/>
                <w:sz w:val="24"/>
                <w:szCs w:val="20"/>
                <w:lang w:val="en-GB"/>
              </w:rPr>
            </w:pPr>
          </w:p>
        </w:tc>
      </w:tr>
      <w:tr w:rsidR="003E38B7" w14:paraId="0DA7951C" w14:textId="77777777" w:rsidTr="00DC1F1F">
        <w:tc>
          <w:tcPr>
            <w:tcW w:w="720" w:type="dxa"/>
          </w:tcPr>
          <w:p w14:paraId="24940B8E" w14:textId="77777777" w:rsidR="003E38B7" w:rsidRDefault="003E38B7" w:rsidP="00DC1F1F">
            <w:pPr>
              <w:jc w:val="center"/>
              <w:rPr>
                <w:snapToGrid w:val="0"/>
                <w:sz w:val="24"/>
                <w:szCs w:val="20"/>
                <w:lang w:val="en-GB"/>
              </w:rPr>
            </w:pPr>
            <w:r>
              <w:rPr>
                <w:snapToGrid w:val="0"/>
                <w:szCs w:val="22"/>
                <w:lang w:val="en-GB"/>
              </w:rPr>
              <w:t>8</w:t>
            </w:r>
          </w:p>
        </w:tc>
        <w:tc>
          <w:tcPr>
            <w:tcW w:w="2610" w:type="dxa"/>
          </w:tcPr>
          <w:p w14:paraId="5E8C1196" w14:textId="77777777" w:rsidR="003E38B7" w:rsidRDefault="003E38B7" w:rsidP="00DC1F1F">
            <w:pPr>
              <w:rPr>
                <w:snapToGrid w:val="0"/>
                <w:sz w:val="24"/>
                <w:szCs w:val="20"/>
                <w:lang w:val="en-GB"/>
              </w:rPr>
            </w:pPr>
            <w:r>
              <w:rPr>
                <w:snapToGrid w:val="0"/>
                <w:sz w:val="24"/>
                <w:szCs w:val="20"/>
                <w:lang w:val="en-GB"/>
              </w:rPr>
              <w:t>Same as Step 5</w:t>
            </w:r>
          </w:p>
        </w:tc>
        <w:tc>
          <w:tcPr>
            <w:tcW w:w="7740" w:type="dxa"/>
          </w:tcPr>
          <w:p w14:paraId="3E8BA0E0" w14:textId="77777777" w:rsidR="003E38B7" w:rsidRDefault="003E38B7" w:rsidP="00DC1F1F">
            <w:pPr>
              <w:rPr>
                <w:snapToGrid w:val="0"/>
                <w:sz w:val="24"/>
                <w:szCs w:val="20"/>
                <w:lang w:val="en-GB"/>
              </w:rPr>
            </w:pPr>
          </w:p>
        </w:tc>
      </w:tr>
      <w:tr w:rsidR="003E38B7" w14:paraId="4472042E" w14:textId="77777777" w:rsidTr="00DC1F1F">
        <w:tc>
          <w:tcPr>
            <w:tcW w:w="720" w:type="dxa"/>
          </w:tcPr>
          <w:p w14:paraId="710FFD94" w14:textId="77777777" w:rsidR="003E38B7" w:rsidRDefault="003E38B7" w:rsidP="00DC1F1F">
            <w:pPr>
              <w:jc w:val="center"/>
              <w:rPr>
                <w:snapToGrid w:val="0"/>
                <w:sz w:val="24"/>
                <w:szCs w:val="20"/>
                <w:lang w:val="en-GB"/>
              </w:rPr>
            </w:pPr>
            <w:r>
              <w:rPr>
                <w:snapToGrid w:val="0"/>
                <w:szCs w:val="22"/>
                <w:lang w:val="en-GB"/>
              </w:rPr>
              <w:t>9</w:t>
            </w:r>
          </w:p>
        </w:tc>
        <w:tc>
          <w:tcPr>
            <w:tcW w:w="2610" w:type="dxa"/>
          </w:tcPr>
          <w:p w14:paraId="0D800FA1" w14:textId="77777777" w:rsidR="003E38B7" w:rsidRDefault="003E38B7" w:rsidP="00DC1F1F">
            <w:pPr>
              <w:rPr>
                <w:snapToGrid w:val="0"/>
                <w:sz w:val="24"/>
                <w:szCs w:val="20"/>
                <w:lang w:val="en-GB"/>
              </w:rPr>
            </w:pPr>
            <w:r>
              <w:t>v</w:t>
            </w:r>
            <w:r w:rsidRPr="00CA3014">
              <w:t>npPtcpntPhoneService</w:t>
            </w:r>
            <w:r w:rsidRPr="004C3370">
              <w:t xml:space="preserve"> vnpPtcpntPhoneCreate</w:t>
            </w:r>
          </w:p>
        </w:tc>
        <w:tc>
          <w:tcPr>
            <w:tcW w:w="7740" w:type="dxa"/>
          </w:tcPr>
          <w:p w14:paraId="04E44685" w14:textId="77777777" w:rsidR="003E38B7" w:rsidRDefault="00D10380" w:rsidP="00DC1F1F">
            <w:pPr>
              <w:rPr>
                <w:snapToGrid w:val="0"/>
                <w:sz w:val="24"/>
                <w:szCs w:val="20"/>
                <w:lang w:val="en-GB"/>
              </w:rPr>
            </w:pPr>
            <w:hyperlink r:id="rId38" w:history="1">
              <w:r w:rsidR="003E38B7">
                <w:rPr>
                  <w:rStyle w:val="Hyperlink"/>
                </w:rPr>
                <w:t>http://bepdev.vba.va.gov/VnpPtcpntPhoneWebServiceBean/VnpPtcpntPhoneService?WSDL</w:t>
              </w:r>
            </w:hyperlink>
          </w:p>
        </w:tc>
      </w:tr>
      <w:tr w:rsidR="003E38B7" w14:paraId="494B7A3C" w14:textId="77777777" w:rsidTr="00DC1F1F">
        <w:tc>
          <w:tcPr>
            <w:tcW w:w="720" w:type="dxa"/>
          </w:tcPr>
          <w:p w14:paraId="65172476" w14:textId="77777777" w:rsidR="003E38B7" w:rsidRDefault="003E38B7" w:rsidP="00DC1F1F">
            <w:pPr>
              <w:jc w:val="center"/>
              <w:rPr>
                <w:snapToGrid w:val="0"/>
                <w:sz w:val="24"/>
                <w:szCs w:val="20"/>
                <w:lang w:val="en-GB"/>
              </w:rPr>
            </w:pPr>
            <w:r>
              <w:rPr>
                <w:snapToGrid w:val="0"/>
                <w:szCs w:val="22"/>
                <w:lang w:val="en-GB"/>
              </w:rPr>
              <w:t>10</w:t>
            </w:r>
          </w:p>
        </w:tc>
        <w:tc>
          <w:tcPr>
            <w:tcW w:w="2610" w:type="dxa"/>
          </w:tcPr>
          <w:p w14:paraId="43DEB535" w14:textId="77777777" w:rsidR="003E38B7" w:rsidRDefault="003E38B7" w:rsidP="00DC1F1F">
            <w:pPr>
              <w:rPr>
                <w:snapToGrid w:val="0"/>
                <w:sz w:val="24"/>
                <w:szCs w:val="20"/>
                <w:lang w:val="en-GB"/>
              </w:rPr>
            </w:pPr>
            <w:r>
              <w:t>v</w:t>
            </w:r>
            <w:r w:rsidRPr="00CA3014">
              <w:t>npPtcpntRlnshpService</w:t>
            </w:r>
            <w:r w:rsidRPr="00A36605">
              <w:t xml:space="preserve"> vnpPtcpntRlnshpCreate</w:t>
            </w:r>
          </w:p>
        </w:tc>
        <w:tc>
          <w:tcPr>
            <w:tcW w:w="7740" w:type="dxa"/>
          </w:tcPr>
          <w:p w14:paraId="51DA9323" w14:textId="77777777" w:rsidR="003E38B7" w:rsidRDefault="00D10380" w:rsidP="00DC1F1F">
            <w:pPr>
              <w:rPr>
                <w:snapToGrid w:val="0"/>
                <w:sz w:val="24"/>
                <w:szCs w:val="20"/>
                <w:lang w:val="en-GB"/>
              </w:rPr>
            </w:pPr>
            <w:hyperlink r:id="rId39" w:history="1">
              <w:r w:rsidR="003E38B7">
                <w:rPr>
                  <w:rStyle w:val="Hyperlink"/>
                </w:rPr>
                <w:t>http://bepdev.vba.va.gov/VnpPtcpntRlnshpWebServiceBean/VnpPtcpntRlnshpService?WSDL</w:t>
              </w:r>
            </w:hyperlink>
          </w:p>
        </w:tc>
      </w:tr>
      <w:tr w:rsidR="003E38B7" w14:paraId="09739840" w14:textId="77777777" w:rsidTr="00DC1F1F">
        <w:tc>
          <w:tcPr>
            <w:tcW w:w="720" w:type="dxa"/>
          </w:tcPr>
          <w:p w14:paraId="6F9D2570" w14:textId="77777777" w:rsidR="003E38B7" w:rsidRDefault="003E38B7" w:rsidP="00DC1F1F">
            <w:pPr>
              <w:jc w:val="center"/>
              <w:rPr>
                <w:snapToGrid w:val="0"/>
                <w:sz w:val="24"/>
                <w:szCs w:val="20"/>
                <w:lang w:val="en-GB"/>
              </w:rPr>
            </w:pPr>
            <w:r>
              <w:rPr>
                <w:snapToGrid w:val="0"/>
                <w:szCs w:val="22"/>
                <w:lang w:val="en-GB"/>
              </w:rPr>
              <w:t>11</w:t>
            </w:r>
          </w:p>
        </w:tc>
        <w:tc>
          <w:tcPr>
            <w:tcW w:w="2610" w:type="dxa"/>
          </w:tcPr>
          <w:p w14:paraId="7AB22B20" w14:textId="77777777" w:rsidR="003E38B7" w:rsidRDefault="003E38B7" w:rsidP="00DC1F1F">
            <w:pPr>
              <w:rPr>
                <w:snapToGrid w:val="0"/>
                <w:sz w:val="24"/>
                <w:szCs w:val="20"/>
                <w:lang w:val="en-GB"/>
              </w:rPr>
            </w:pPr>
          </w:p>
        </w:tc>
        <w:tc>
          <w:tcPr>
            <w:tcW w:w="7740" w:type="dxa"/>
          </w:tcPr>
          <w:p w14:paraId="202D6B21" w14:textId="77777777" w:rsidR="003E38B7" w:rsidRDefault="003E38B7" w:rsidP="00DC1F1F">
            <w:pPr>
              <w:rPr>
                <w:snapToGrid w:val="0"/>
                <w:sz w:val="24"/>
                <w:szCs w:val="20"/>
                <w:lang w:val="en-GB"/>
              </w:rPr>
            </w:pPr>
            <w:r>
              <w:t>This step is for the 21-674 form processing only</w:t>
            </w:r>
          </w:p>
        </w:tc>
      </w:tr>
      <w:tr w:rsidR="003E38B7" w14:paraId="1A2D6E45" w14:textId="77777777" w:rsidTr="00DC1F1F">
        <w:tc>
          <w:tcPr>
            <w:tcW w:w="720" w:type="dxa"/>
          </w:tcPr>
          <w:p w14:paraId="32A478C3" w14:textId="77777777" w:rsidR="003E38B7" w:rsidRDefault="003E38B7" w:rsidP="00DC1F1F">
            <w:pPr>
              <w:jc w:val="center"/>
              <w:rPr>
                <w:snapToGrid w:val="0"/>
                <w:sz w:val="24"/>
                <w:szCs w:val="20"/>
                <w:lang w:val="en-GB"/>
              </w:rPr>
            </w:pPr>
            <w:r>
              <w:rPr>
                <w:snapToGrid w:val="0"/>
                <w:szCs w:val="22"/>
                <w:lang w:val="en-GB"/>
              </w:rPr>
              <w:t>12</w:t>
            </w:r>
          </w:p>
        </w:tc>
        <w:tc>
          <w:tcPr>
            <w:tcW w:w="2610" w:type="dxa"/>
          </w:tcPr>
          <w:p w14:paraId="6AB99C71" w14:textId="77777777" w:rsidR="003E38B7" w:rsidRDefault="003E38B7" w:rsidP="00DC1F1F">
            <w:pPr>
              <w:rPr>
                <w:snapToGrid w:val="0"/>
                <w:sz w:val="24"/>
                <w:szCs w:val="20"/>
                <w:lang w:val="en-GB"/>
              </w:rPr>
            </w:pPr>
          </w:p>
        </w:tc>
        <w:tc>
          <w:tcPr>
            <w:tcW w:w="7740" w:type="dxa"/>
          </w:tcPr>
          <w:p w14:paraId="6DB37F74" w14:textId="77777777" w:rsidR="003E38B7" w:rsidRDefault="003E38B7" w:rsidP="00DC1F1F">
            <w:pPr>
              <w:rPr>
                <w:snapToGrid w:val="0"/>
                <w:sz w:val="24"/>
                <w:szCs w:val="20"/>
                <w:lang w:val="en-GB"/>
              </w:rPr>
            </w:pPr>
            <w:r>
              <w:t>This step is for the 21-674 form processing only</w:t>
            </w:r>
          </w:p>
        </w:tc>
      </w:tr>
      <w:tr w:rsidR="003E38B7" w14:paraId="6CD55FA8" w14:textId="77777777" w:rsidTr="00DC1F1F">
        <w:tc>
          <w:tcPr>
            <w:tcW w:w="720" w:type="dxa"/>
          </w:tcPr>
          <w:p w14:paraId="5BEBFA8C" w14:textId="77777777" w:rsidR="003E38B7" w:rsidRDefault="003E38B7" w:rsidP="00DC1F1F">
            <w:pPr>
              <w:jc w:val="center"/>
              <w:rPr>
                <w:snapToGrid w:val="0"/>
                <w:sz w:val="24"/>
                <w:szCs w:val="20"/>
                <w:lang w:val="en-GB"/>
              </w:rPr>
            </w:pPr>
            <w:r>
              <w:rPr>
                <w:snapToGrid w:val="0"/>
                <w:szCs w:val="22"/>
                <w:lang w:val="en-GB"/>
              </w:rPr>
              <w:t>13</w:t>
            </w:r>
          </w:p>
        </w:tc>
        <w:tc>
          <w:tcPr>
            <w:tcW w:w="2610" w:type="dxa"/>
          </w:tcPr>
          <w:p w14:paraId="06F7B085" w14:textId="77777777" w:rsidR="003E38B7" w:rsidRDefault="003E38B7" w:rsidP="00DC1F1F">
            <w:pPr>
              <w:jc w:val="both"/>
            </w:pPr>
            <w:r>
              <w:t>v</w:t>
            </w:r>
            <w:r w:rsidRPr="00B37E12">
              <w:t>npBnftClaimService</w:t>
            </w:r>
          </w:p>
          <w:p w14:paraId="673B81C1" w14:textId="77777777" w:rsidR="003E38B7" w:rsidRDefault="003E38B7" w:rsidP="00DC1F1F">
            <w:pPr>
              <w:rPr>
                <w:snapToGrid w:val="0"/>
                <w:sz w:val="24"/>
                <w:szCs w:val="20"/>
                <w:lang w:val="en-GB"/>
              </w:rPr>
            </w:pPr>
            <w:r w:rsidRPr="00120D99">
              <w:t>vnpBnftClaimCreate.</w:t>
            </w:r>
          </w:p>
        </w:tc>
        <w:tc>
          <w:tcPr>
            <w:tcW w:w="7740" w:type="dxa"/>
          </w:tcPr>
          <w:p w14:paraId="70EDC617" w14:textId="77777777" w:rsidR="003E38B7" w:rsidRDefault="00D10380" w:rsidP="00DC1F1F">
            <w:pPr>
              <w:rPr>
                <w:snapToGrid w:val="0"/>
                <w:sz w:val="24"/>
                <w:szCs w:val="20"/>
                <w:lang w:val="en-GB"/>
              </w:rPr>
            </w:pPr>
            <w:hyperlink r:id="rId40" w:history="1">
              <w:r w:rsidR="003E38B7">
                <w:rPr>
                  <w:rStyle w:val="Hyperlink"/>
                  <w:rFonts w:cs="Arial"/>
                </w:rPr>
                <w:t>http://bepdev.vba.va.gov/VnpBnftClaimWebServiceBean/VnpBnftClaimService?WSDL</w:t>
              </w:r>
            </w:hyperlink>
          </w:p>
        </w:tc>
      </w:tr>
      <w:tr w:rsidR="003E38B7" w14:paraId="672921D3" w14:textId="77777777" w:rsidTr="00DC1F1F">
        <w:tc>
          <w:tcPr>
            <w:tcW w:w="720" w:type="dxa"/>
          </w:tcPr>
          <w:p w14:paraId="50C3A13F" w14:textId="77777777" w:rsidR="003E38B7" w:rsidRDefault="003E38B7" w:rsidP="00DC1F1F">
            <w:pPr>
              <w:jc w:val="center"/>
              <w:rPr>
                <w:snapToGrid w:val="0"/>
                <w:sz w:val="24"/>
                <w:szCs w:val="20"/>
                <w:lang w:val="en-GB"/>
              </w:rPr>
            </w:pPr>
            <w:r>
              <w:rPr>
                <w:snapToGrid w:val="0"/>
                <w:szCs w:val="22"/>
                <w:lang w:val="en-GB"/>
              </w:rPr>
              <w:t>14</w:t>
            </w:r>
          </w:p>
        </w:tc>
        <w:tc>
          <w:tcPr>
            <w:tcW w:w="2610" w:type="dxa"/>
          </w:tcPr>
          <w:p w14:paraId="7C0DD968" w14:textId="77777777" w:rsidR="003E38B7" w:rsidRDefault="003E38B7" w:rsidP="00DC1F1F">
            <w:pPr>
              <w:jc w:val="both"/>
            </w:pPr>
            <w:r>
              <w:t>b</w:t>
            </w:r>
            <w:r w:rsidRPr="00455349">
              <w:t>enefitClaimWebService</w:t>
            </w:r>
          </w:p>
          <w:p w14:paraId="3A5A5DB9" w14:textId="77777777" w:rsidR="003E38B7" w:rsidRDefault="003E38B7" w:rsidP="00DC1F1F">
            <w:pPr>
              <w:rPr>
                <w:snapToGrid w:val="0"/>
                <w:sz w:val="24"/>
                <w:szCs w:val="20"/>
                <w:lang w:val="en-GB"/>
              </w:rPr>
            </w:pPr>
            <w:r w:rsidRPr="00F35A52">
              <w:t>insertBenefitClaim</w:t>
            </w:r>
          </w:p>
        </w:tc>
        <w:tc>
          <w:tcPr>
            <w:tcW w:w="7740" w:type="dxa"/>
          </w:tcPr>
          <w:p w14:paraId="37CA4E43" w14:textId="77777777" w:rsidR="003E38B7" w:rsidRDefault="00D10380" w:rsidP="00DC1F1F">
            <w:pPr>
              <w:rPr>
                <w:snapToGrid w:val="0"/>
                <w:sz w:val="24"/>
                <w:szCs w:val="20"/>
                <w:lang w:val="en-GB"/>
              </w:rPr>
            </w:pPr>
            <w:hyperlink r:id="rId41" w:history="1">
              <w:r w:rsidR="003E38B7">
                <w:rPr>
                  <w:rStyle w:val="Hyperlink"/>
                </w:rPr>
                <w:t>http://bepdev.vba.va.gov/BenefitClaimServiceBean/BenefitClaimWebService?WSDL</w:t>
              </w:r>
            </w:hyperlink>
          </w:p>
        </w:tc>
      </w:tr>
      <w:tr w:rsidR="003E38B7" w14:paraId="74B1A925" w14:textId="77777777" w:rsidTr="00DC1F1F">
        <w:tc>
          <w:tcPr>
            <w:tcW w:w="720" w:type="dxa"/>
          </w:tcPr>
          <w:p w14:paraId="3003926A" w14:textId="77777777" w:rsidR="003E38B7" w:rsidRDefault="003E38B7" w:rsidP="00DC1F1F">
            <w:pPr>
              <w:jc w:val="center"/>
              <w:rPr>
                <w:snapToGrid w:val="0"/>
                <w:sz w:val="24"/>
                <w:szCs w:val="20"/>
                <w:lang w:val="en-GB"/>
              </w:rPr>
            </w:pPr>
            <w:r>
              <w:rPr>
                <w:snapToGrid w:val="0"/>
                <w:szCs w:val="22"/>
                <w:lang w:val="en-GB"/>
              </w:rPr>
              <w:t>15</w:t>
            </w:r>
          </w:p>
        </w:tc>
        <w:tc>
          <w:tcPr>
            <w:tcW w:w="2610" w:type="dxa"/>
          </w:tcPr>
          <w:p w14:paraId="1414C287" w14:textId="77777777" w:rsidR="003E38B7" w:rsidRDefault="003E38B7" w:rsidP="00DC1F1F">
            <w:pPr>
              <w:jc w:val="both"/>
            </w:pPr>
            <w:r>
              <w:t>v</w:t>
            </w:r>
            <w:r w:rsidRPr="00B37E12">
              <w:t>npBnftClaimService</w:t>
            </w:r>
          </w:p>
          <w:p w14:paraId="7B777C99" w14:textId="77777777" w:rsidR="003E38B7" w:rsidRDefault="003E38B7" w:rsidP="00DC1F1F">
            <w:pPr>
              <w:rPr>
                <w:snapToGrid w:val="0"/>
                <w:sz w:val="24"/>
                <w:szCs w:val="20"/>
                <w:lang w:val="en-GB"/>
              </w:rPr>
            </w:pPr>
            <w:r>
              <w:t>vnpBnftClaimUpdate</w:t>
            </w:r>
          </w:p>
        </w:tc>
        <w:tc>
          <w:tcPr>
            <w:tcW w:w="7740" w:type="dxa"/>
          </w:tcPr>
          <w:p w14:paraId="31F3E555" w14:textId="77777777" w:rsidR="003E38B7" w:rsidRDefault="00D10380" w:rsidP="00DC1F1F">
            <w:pPr>
              <w:rPr>
                <w:snapToGrid w:val="0"/>
                <w:sz w:val="24"/>
                <w:szCs w:val="20"/>
                <w:lang w:val="en-GB"/>
              </w:rPr>
            </w:pPr>
            <w:hyperlink r:id="rId42" w:history="1">
              <w:r w:rsidR="003E38B7">
                <w:rPr>
                  <w:rStyle w:val="Hyperlink"/>
                  <w:rFonts w:cs="Arial"/>
                </w:rPr>
                <w:t>http://bepdev.vba.va.gov/VnpBnftClaimWebServiceBean/VnpBnftClaimService?WSDL</w:t>
              </w:r>
            </w:hyperlink>
          </w:p>
        </w:tc>
      </w:tr>
      <w:tr w:rsidR="003E38B7" w14:paraId="4C08F926" w14:textId="77777777" w:rsidTr="00DC1F1F">
        <w:tc>
          <w:tcPr>
            <w:tcW w:w="720" w:type="dxa"/>
          </w:tcPr>
          <w:p w14:paraId="5EB2E447" w14:textId="77777777" w:rsidR="003E38B7" w:rsidRDefault="003E38B7" w:rsidP="00DC1F1F">
            <w:pPr>
              <w:jc w:val="center"/>
              <w:rPr>
                <w:snapToGrid w:val="0"/>
                <w:szCs w:val="22"/>
                <w:lang w:val="en-GB"/>
              </w:rPr>
            </w:pPr>
          </w:p>
        </w:tc>
        <w:tc>
          <w:tcPr>
            <w:tcW w:w="2610" w:type="dxa"/>
          </w:tcPr>
          <w:p w14:paraId="0FEC711B" w14:textId="77777777" w:rsidR="003E38B7" w:rsidRDefault="003E38B7" w:rsidP="00DC1F1F">
            <w:pPr>
              <w:jc w:val="both"/>
            </w:pPr>
          </w:p>
        </w:tc>
        <w:tc>
          <w:tcPr>
            <w:tcW w:w="7740" w:type="dxa"/>
          </w:tcPr>
          <w:p w14:paraId="7CBBCF34" w14:textId="77777777" w:rsidR="003E38B7" w:rsidRDefault="003E38B7" w:rsidP="00DC1F1F"/>
        </w:tc>
      </w:tr>
      <w:tr w:rsidR="003E38B7" w14:paraId="04DC68EC" w14:textId="77777777" w:rsidTr="00DC1F1F">
        <w:tc>
          <w:tcPr>
            <w:tcW w:w="720" w:type="dxa"/>
          </w:tcPr>
          <w:p w14:paraId="0F4AF901" w14:textId="77777777" w:rsidR="003E38B7" w:rsidRDefault="003E38B7" w:rsidP="00DC1F1F">
            <w:pPr>
              <w:jc w:val="center"/>
              <w:rPr>
                <w:snapToGrid w:val="0"/>
                <w:sz w:val="24"/>
                <w:szCs w:val="20"/>
                <w:lang w:val="en-GB"/>
              </w:rPr>
            </w:pPr>
            <w:r w:rsidRPr="0072469C">
              <w:rPr>
                <w:snapToGrid w:val="0"/>
                <w:szCs w:val="22"/>
                <w:lang w:val="en-GB"/>
              </w:rPr>
              <w:t>1</w:t>
            </w:r>
            <w:r>
              <w:rPr>
                <w:snapToGrid w:val="0"/>
                <w:szCs w:val="22"/>
                <w:lang w:val="en-GB"/>
              </w:rPr>
              <w:t>6</w:t>
            </w:r>
          </w:p>
        </w:tc>
        <w:tc>
          <w:tcPr>
            <w:tcW w:w="2610" w:type="dxa"/>
          </w:tcPr>
          <w:p w14:paraId="4A3F58CE" w14:textId="77777777" w:rsidR="003E38B7" w:rsidRDefault="003E38B7" w:rsidP="00DC1F1F">
            <w:pPr>
              <w:jc w:val="both"/>
            </w:pPr>
            <w:r w:rsidRPr="00B37E12">
              <w:t>VnpProcService</w:t>
            </w:r>
          </w:p>
          <w:p w14:paraId="7B3EAE93" w14:textId="77777777" w:rsidR="003E38B7" w:rsidRDefault="003E38B7" w:rsidP="00DC1F1F">
            <w:pPr>
              <w:rPr>
                <w:snapToGrid w:val="0"/>
                <w:sz w:val="24"/>
                <w:szCs w:val="20"/>
                <w:lang w:val="en-GB"/>
              </w:rPr>
            </w:pPr>
            <w:r w:rsidRPr="00627A18">
              <w:t>vnpProcUpdate</w:t>
            </w:r>
          </w:p>
        </w:tc>
        <w:tc>
          <w:tcPr>
            <w:tcW w:w="7740" w:type="dxa"/>
          </w:tcPr>
          <w:p w14:paraId="2EBC3224" w14:textId="77777777" w:rsidR="003E38B7" w:rsidRDefault="00D10380" w:rsidP="00DC1F1F">
            <w:pPr>
              <w:rPr>
                <w:snapToGrid w:val="0"/>
                <w:sz w:val="24"/>
                <w:szCs w:val="20"/>
                <w:lang w:val="en-GB"/>
              </w:rPr>
            </w:pPr>
            <w:hyperlink r:id="rId43" w:history="1">
              <w:r w:rsidR="003E38B7">
                <w:rPr>
                  <w:rStyle w:val="Hyperlink"/>
                </w:rPr>
                <w:t>http://bepdev.vba.va.gov/VnpProcWebServiceBean/VnpProcService?WSDL</w:t>
              </w:r>
            </w:hyperlink>
          </w:p>
        </w:tc>
      </w:tr>
    </w:tbl>
    <w:p w14:paraId="16B1D10C" w14:textId="77777777" w:rsidR="003E38B7" w:rsidRDefault="003E38B7" w:rsidP="003E38B7">
      <w:pPr>
        <w:rPr>
          <w:snapToGrid w:val="0"/>
          <w:sz w:val="24"/>
          <w:szCs w:val="20"/>
          <w:lang w:val="en-GB"/>
        </w:rPr>
      </w:pPr>
    </w:p>
    <w:p w14:paraId="3EAD6C63" w14:textId="77777777" w:rsidR="003E38B7" w:rsidRDefault="003E38B7" w:rsidP="003E38B7">
      <w:pPr>
        <w:rPr>
          <w:snapToGrid w:val="0"/>
          <w:sz w:val="24"/>
          <w:szCs w:val="20"/>
          <w:lang w:val="en-GB"/>
        </w:rPr>
      </w:pPr>
      <w:r>
        <w:rPr>
          <w:snapToGrid w:val="0"/>
          <w:sz w:val="24"/>
          <w:szCs w:val="20"/>
          <w:lang w:val="en-GB"/>
        </w:rPr>
        <w:br w:type="page"/>
      </w:r>
    </w:p>
    <w:p w14:paraId="1E23E031" w14:textId="77777777" w:rsidR="003E38B7" w:rsidRPr="00B645B1" w:rsidRDefault="003E38B7" w:rsidP="003E38B7">
      <w:pPr>
        <w:pStyle w:val="Heading3"/>
        <w:tabs>
          <w:tab w:val="clear" w:pos="2340"/>
          <w:tab w:val="num" w:pos="2250"/>
        </w:tabs>
        <w:ind w:left="900"/>
        <w:rPr>
          <w:snapToGrid w:val="0"/>
          <w:lang w:val="en-GB"/>
        </w:rPr>
      </w:pPr>
      <w:bookmarkStart w:id="290" w:name="_Toc457816092"/>
      <w:bookmarkStart w:id="291" w:name="_Toc471226247"/>
      <w:r w:rsidRPr="00B645B1">
        <w:rPr>
          <w:snapToGrid w:val="0"/>
          <w:lang w:val="en-GB"/>
        </w:rPr>
        <w:lastRenderedPageBreak/>
        <w:t>VNP Service/Operation XSD Mapping</w:t>
      </w:r>
      <w:bookmarkEnd w:id="290"/>
      <w:bookmarkEnd w:id="291"/>
    </w:p>
    <w:p w14:paraId="615C838D" w14:textId="77777777" w:rsidR="003E38B7" w:rsidRDefault="003E38B7" w:rsidP="003E38B7">
      <w:pPr>
        <w:pStyle w:val="BodyText"/>
        <w:ind w:left="360"/>
      </w:pPr>
      <w:r>
        <w:rPr>
          <w:lang w:eastAsia="en-US"/>
        </w:rPr>
        <w:t xml:space="preserve">The following table contains the </w:t>
      </w:r>
      <w:r w:rsidRPr="00CC3C41">
        <w:t xml:space="preserve">VNP </w:t>
      </w:r>
      <w:r>
        <w:t xml:space="preserve">Service context mapping the service and operation to its corresponding low level XSD complex type. </w:t>
      </w:r>
      <w:r>
        <w:rPr>
          <w:lang w:eastAsia="en-US"/>
        </w:rPr>
        <w:t xml:space="preserve">This section maps to the steps outlined in </w:t>
      </w:r>
      <w:r w:rsidRPr="00165EE5">
        <w:rPr>
          <w:lang w:eastAsia="en-US"/>
        </w:rPr>
        <w:t>section</w:t>
      </w:r>
      <w:r w:rsidRPr="002C7102">
        <w:rPr>
          <w:b/>
          <w:lang w:eastAsia="en-US"/>
        </w:rPr>
        <w:t xml:space="preserve"> </w:t>
      </w:r>
      <w:r w:rsidRPr="002C7102">
        <w:rPr>
          <w:b/>
          <w:lang w:eastAsia="en-US"/>
        </w:rPr>
        <w:fldChar w:fldCharType="begin"/>
      </w:r>
      <w:r w:rsidRPr="002C7102">
        <w:rPr>
          <w:b/>
          <w:lang w:eastAsia="en-US"/>
        </w:rPr>
        <w:instrText xml:space="preserve"> REF _Ref456603716 \r \h </w:instrText>
      </w:r>
      <w:r>
        <w:rPr>
          <w:b/>
          <w:lang w:eastAsia="en-US"/>
        </w:rPr>
        <w:instrText xml:space="preserve"> \* MERGEFORMAT </w:instrText>
      </w:r>
      <w:r w:rsidRPr="002C7102">
        <w:rPr>
          <w:b/>
          <w:lang w:eastAsia="en-US"/>
        </w:rPr>
      </w:r>
      <w:r w:rsidRPr="002C7102">
        <w:rPr>
          <w:b/>
          <w:lang w:eastAsia="en-US"/>
        </w:rPr>
        <w:fldChar w:fldCharType="separate"/>
      </w:r>
      <w:r w:rsidR="00F47FB3">
        <w:rPr>
          <w:b/>
          <w:lang w:eastAsia="en-US"/>
        </w:rPr>
        <w:t>7.6.1</w:t>
      </w:r>
      <w:r w:rsidRPr="002C7102">
        <w:rPr>
          <w:b/>
          <w:lang w:eastAsia="en-US"/>
        </w:rPr>
        <w:fldChar w:fldCharType="end"/>
      </w:r>
      <w:r w:rsidRPr="002C7102">
        <w:rPr>
          <w:b/>
          <w:lang w:eastAsia="en-US"/>
        </w:rPr>
        <w:t xml:space="preserve"> </w:t>
      </w:r>
      <w:r w:rsidRPr="002C7102">
        <w:rPr>
          <w:b/>
          <w:lang w:eastAsia="en-US"/>
        </w:rPr>
        <w:fldChar w:fldCharType="begin"/>
      </w:r>
      <w:r w:rsidRPr="002C7102">
        <w:rPr>
          <w:b/>
          <w:lang w:eastAsia="en-US"/>
        </w:rPr>
        <w:instrText xml:space="preserve"> REF _Ref456603716 \h </w:instrText>
      </w:r>
      <w:r>
        <w:rPr>
          <w:b/>
          <w:lang w:eastAsia="en-US"/>
        </w:rPr>
        <w:instrText xml:space="preserve"> \* MERGEFORMAT </w:instrText>
      </w:r>
      <w:r w:rsidRPr="002C7102">
        <w:rPr>
          <w:b/>
          <w:lang w:eastAsia="en-US"/>
        </w:rPr>
      </w:r>
      <w:r w:rsidRPr="002C7102">
        <w:rPr>
          <w:b/>
          <w:lang w:eastAsia="en-US"/>
        </w:rPr>
        <w:fldChar w:fldCharType="separate"/>
      </w:r>
      <w:r w:rsidR="00F47FB3" w:rsidRPr="00F47FB3">
        <w:rPr>
          <w:b/>
          <w:iCs/>
        </w:rPr>
        <w:t>BGS VNP Table Updates/Insert Benefit Claim Service Processes Flow</w:t>
      </w:r>
      <w:r w:rsidRPr="002C7102">
        <w:rPr>
          <w:b/>
          <w:lang w:eastAsia="en-US"/>
        </w:rPr>
        <w:fldChar w:fldCharType="end"/>
      </w:r>
    </w:p>
    <w:p w14:paraId="352FAA90" w14:textId="77777777" w:rsidR="003E38B7" w:rsidRPr="00BE576A" w:rsidRDefault="003E38B7" w:rsidP="003E38B7">
      <w:pPr>
        <w:pStyle w:val="Caption"/>
      </w:pPr>
      <w:r>
        <w:t xml:space="preserve">Table </w:t>
      </w:r>
      <w:fldSimple w:instr=" STYLEREF 1 \s ">
        <w:r w:rsidR="00F47FB3">
          <w:rPr>
            <w:noProof/>
          </w:rPr>
          <w:t>7</w:t>
        </w:r>
      </w:fldSimple>
      <w:r>
        <w:noBreakHyphen/>
      </w:r>
      <w:fldSimple w:instr=" SEQ Table \* ARABIC \s 1 ">
        <w:r w:rsidR="00F47FB3">
          <w:rPr>
            <w:noProof/>
          </w:rPr>
          <w:t>2</w:t>
        </w:r>
      </w:fldSimple>
      <w:r>
        <w:t xml:space="preserve"> </w:t>
      </w:r>
      <w:r w:rsidRPr="00CC3C41">
        <w:t xml:space="preserve">VNP </w:t>
      </w:r>
      <w:r>
        <w:t>Service/Operation XSDF Mapping Table</w:t>
      </w:r>
    </w:p>
    <w:tbl>
      <w:tblPr>
        <w:tblStyle w:val="TableGrid"/>
        <w:tblW w:w="11070" w:type="dxa"/>
        <w:tblInd w:w="-612" w:type="dxa"/>
        <w:tblLayout w:type="fixed"/>
        <w:tblLook w:val="04A0" w:firstRow="1" w:lastRow="0" w:firstColumn="1" w:lastColumn="0" w:noHBand="0" w:noVBand="1"/>
      </w:tblPr>
      <w:tblGrid>
        <w:gridCol w:w="720"/>
        <w:gridCol w:w="2610"/>
        <w:gridCol w:w="7740"/>
      </w:tblGrid>
      <w:tr w:rsidR="003E38B7" w:rsidRPr="00575C88" w14:paraId="716222E2" w14:textId="77777777" w:rsidTr="00DC1F1F">
        <w:tc>
          <w:tcPr>
            <w:tcW w:w="720" w:type="dxa"/>
            <w:shd w:val="clear" w:color="auto" w:fill="BFBFBF" w:themeFill="background1" w:themeFillShade="BF"/>
          </w:tcPr>
          <w:p w14:paraId="00AF3733" w14:textId="77777777" w:rsidR="003E38B7" w:rsidRPr="00575C88" w:rsidRDefault="003E38B7" w:rsidP="00DC1F1F">
            <w:pPr>
              <w:jc w:val="center"/>
              <w:rPr>
                <w:snapToGrid w:val="0"/>
                <w:szCs w:val="22"/>
                <w:lang w:val="en-GB"/>
              </w:rPr>
            </w:pPr>
            <w:r w:rsidRPr="00575C88">
              <w:rPr>
                <w:b/>
                <w:szCs w:val="22"/>
              </w:rPr>
              <w:t>Step No</w:t>
            </w:r>
          </w:p>
        </w:tc>
        <w:tc>
          <w:tcPr>
            <w:tcW w:w="2610" w:type="dxa"/>
            <w:shd w:val="clear" w:color="auto" w:fill="BFBFBF" w:themeFill="background1" w:themeFillShade="BF"/>
          </w:tcPr>
          <w:p w14:paraId="5CE54DAF" w14:textId="77777777" w:rsidR="003E38B7" w:rsidRPr="00575C88" w:rsidRDefault="003E38B7" w:rsidP="00DC1F1F">
            <w:pPr>
              <w:jc w:val="center"/>
              <w:rPr>
                <w:snapToGrid w:val="0"/>
                <w:szCs w:val="22"/>
                <w:lang w:val="en-GB"/>
              </w:rPr>
            </w:pPr>
            <w:r w:rsidRPr="007C345C">
              <w:rPr>
                <w:b/>
              </w:rPr>
              <w:t>Service</w:t>
            </w:r>
            <w:r>
              <w:rPr>
                <w:b/>
              </w:rPr>
              <w:t xml:space="preserve"> / Operation</w:t>
            </w:r>
          </w:p>
        </w:tc>
        <w:tc>
          <w:tcPr>
            <w:tcW w:w="7740" w:type="dxa"/>
            <w:shd w:val="clear" w:color="auto" w:fill="BFBFBF" w:themeFill="background1" w:themeFillShade="BF"/>
          </w:tcPr>
          <w:p w14:paraId="63E20837" w14:textId="77777777" w:rsidR="003E38B7" w:rsidRPr="00575C88" w:rsidRDefault="003E38B7" w:rsidP="00DC1F1F">
            <w:pPr>
              <w:jc w:val="center"/>
              <w:rPr>
                <w:b/>
                <w:snapToGrid w:val="0"/>
                <w:szCs w:val="22"/>
                <w:lang w:val="en-GB"/>
              </w:rPr>
            </w:pPr>
            <w:r>
              <w:rPr>
                <w:b/>
                <w:snapToGrid w:val="0"/>
                <w:szCs w:val="22"/>
                <w:lang w:val="en-GB"/>
              </w:rPr>
              <w:t>Low Level XSD Complex Type</w:t>
            </w:r>
          </w:p>
        </w:tc>
      </w:tr>
      <w:tr w:rsidR="003E38B7" w:rsidRPr="00D05626" w14:paraId="613AF309" w14:textId="77777777" w:rsidTr="00DC1F1F">
        <w:tc>
          <w:tcPr>
            <w:tcW w:w="720" w:type="dxa"/>
          </w:tcPr>
          <w:p w14:paraId="5CE1306F" w14:textId="77777777" w:rsidR="003E38B7" w:rsidRPr="00D05626" w:rsidRDefault="003E38B7" w:rsidP="00DC1F1F">
            <w:pPr>
              <w:tabs>
                <w:tab w:val="center" w:pos="208"/>
              </w:tabs>
              <w:jc w:val="center"/>
              <w:rPr>
                <w:snapToGrid w:val="0"/>
                <w:szCs w:val="22"/>
                <w:lang w:val="en-GB"/>
              </w:rPr>
            </w:pPr>
            <w:r w:rsidRPr="00D05626">
              <w:rPr>
                <w:snapToGrid w:val="0"/>
                <w:szCs w:val="22"/>
                <w:lang w:val="en-GB"/>
              </w:rPr>
              <w:t>1</w:t>
            </w:r>
          </w:p>
        </w:tc>
        <w:tc>
          <w:tcPr>
            <w:tcW w:w="2610" w:type="dxa"/>
          </w:tcPr>
          <w:p w14:paraId="460C07BD" w14:textId="77777777" w:rsidR="003E38B7" w:rsidRPr="00D05626" w:rsidRDefault="003E38B7" w:rsidP="00DC1F1F">
            <w:pPr>
              <w:jc w:val="both"/>
              <w:rPr>
                <w:szCs w:val="22"/>
              </w:rPr>
            </w:pPr>
            <w:r w:rsidRPr="00D05626">
              <w:rPr>
                <w:szCs w:val="22"/>
              </w:rPr>
              <w:t>vnpProcService /</w:t>
            </w:r>
          </w:p>
          <w:p w14:paraId="5691A956" w14:textId="77777777" w:rsidR="003E38B7" w:rsidRPr="00D05626" w:rsidRDefault="003E38B7" w:rsidP="00DC1F1F">
            <w:pPr>
              <w:rPr>
                <w:snapToGrid w:val="0"/>
                <w:szCs w:val="22"/>
                <w:lang w:val="en-GB"/>
              </w:rPr>
            </w:pPr>
            <w:r w:rsidRPr="00D05626">
              <w:rPr>
                <w:szCs w:val="22"/>
              </w:rPr>
              <w:t>vnpProcCreate</w:t>
            </w:r>
          </w:p>
        </w:tc>
        <w:tc>
          <w:tcPr>
            <w:tcW w:w="7740" w:type="dxa"/>
          </w:tcPr>
          <w:p w14:paraId="2D1A339E" w14:textId="77777777" w:rsidR="003E38B7" w:rsidRPr="00D05626" w:rsidRDefault="003E38B7" w:rsidP="00DC1F1F">
            <w:pPr>
              <w:rPr>
                <w:snapToGrid w:val="0"/>
                <w:szCs w:val="22"/>
                <w:lang w:val="en-GB"/>
              </w:rPr>
            </w:pPr>
            <w:r w:rsidRPr="00D05626">
              <w:rPr>
                <w:snapToGrid w:val="0"/>
                <w:szCs w:val="22"/>
                <w:lang w:val="en-GB"/>
              </w:rPr>
              <w:t>&lt;xs:complexType name="VnpProcDTO"&gt;</w:t>
            </w:r>
          </w:p>
        </w:tc>
      </w:tr>
      <w:tr w:rsidR="003E38B7" w:rsidRPr="00D05626" w14:paraId="40F21071" w14:textId="77777777" w:rsidTr="00DC1F1F">
        <w:tc>
          <w:tcPr>
            <w:tcW w:w="720" w:type="dxa"/>
          </w:tcPr>
          <w:p w14:paraId="2D8A9AC7" w14:textId="77777777" w:rsidR="003E38B7" w:rsidRPr="00D05626" w:rsidRDefault="003E38B7" w:rsidP="00DC1F1F">
            <w:pPr>
              <w:jc w:val="center"/>
              <w:rPr>
                <w:snapToGrid w:val="0"/>
                <w:szCs w:val="22"/>
                <w:lang w:val="en-GB"/>
              </w:rPr>
            </w:pPr>
            <w:r w:rsidRPr="00D05626">
              <w:rPr>
                <w:snapToGrid w:val="0"/>
                <w:szCs w:val="22"/>
                <w:lang w:val="en-GB"/>
              </w:rPr>
              <w:t>2</w:t>
            </w:r>
          </w:p>
        </w:tc>
        <w:tc>
          <w:tcPr>
            <w:tcW w:w="2610" w:type="dxa"/>
          </w:tcPr>
          <w:p w14:paraId="39609D75" w14:textId="77777777" w:rsidR="003E38B7" w:rsidRPr="00D05626" w:rsidRDefault="003E38B7" w:rsidP="00DC1F1F">
            <w:pPr>
              <w:jc w:val="both"/>
              <w:rPr>
                <w:szCs w:val="22"/>
              </w:rPr>
            </w:pPr>
            <w:r w:rsidRPr="00D05626">
              <w:rPr>
                <w:szCs w:val="22"/>
              </w:rPr>
              <w:t>vnpProcFormService</w:t>
            </w:r>
          </w:p>
          <w:p w14:paraId="4A857130" w14:textId="77777777" w:rsidR="003E38B7" w:rsidRPr="00D05626" w:rsidRDefault="003E38B7" w:rsidP="00DC1F1F">
            <w:pPr>
              <w:rPr>
                <w:snapToGrid w:val="0"/>
                <w:szCs w:val="22"/>
                <w:lang w:val="en-GB"/>
              </w:rPr>
            </w:pPr>
            <w:r w:rsidRPr="00D05626">
              <w:rPr>
                <w:szCs w:val="22"/>
              </w:rPr>
              <w:t>vnpProcFormCreate</w:t>
            </w:r>
          </w:p>
        </w:tc>
        <w:tc>
          <w:tcPr>
            <w:tcW w:w="7740" w:type="dxa"/>
          </w:tcPr>
          <w:p w14:paraId="7C54168D" w14:textId="77777777" w:rsidR="003E38B7" w:rsidRPr="00D05626" w:rsidRDefault="003E38B7" w:rsidP="00DC1F1F">
            <w:pPr>
              <w:rPr>
                <w:snapToGrid w:val="0"/>
                <w:szCs w:val="22"/>
                <w:lang w:val="en-GB"/>
              </w:rPr>
            </w:pPr>
            <w:r w:rsidRPr="00D05626">
              <w:rPr>
                <w:snapToGrid w:val="0"/>
                <w:szCs w:val="22"/>
                <w:lang w:val="en-GB"/>
              </w:rPr>
              <w:t>&lt;xs:complexType name="VnpProcFormDTO"&gt;</w:t>
            </w:r>
          </w:p>
        </w:tc>
      </w:tr>
      <w:tr w:rsidR="003E38B7" w:rsidRPr="00D05626" w14:paraId="4C69B67F" w14:textId="77777777" w:rsidTr="00DC1F1F">
        <w:tc>
          <w:tcPr>
            <w:tcW w:w="720" w:type="dxa"/>
          </w:tcPr>
          <w:p w14:paraId="216D8436" w14:textId="77777777" w:rsidR="003E38B7" w:rsidRPr="00D05626" w:rsidRDefault="003E38B7" w:rsidP="00DC1F1F">
            <w:pPr>
              <w:jc w:val="center"/>
              <w:rPr>
                <w:snapToGrid w:val="0"/>
                <w:szCs w:val="22"/>
                <w:lang w:val="en-GB"/>
              </w:rPr>
            </w:pPr>
            <w:r w:rsidRPr="00D05626">
              <w:rPr>
                <w:snapToGrid w:val="0"/>
                <w:szCs w:val="22"/>
                <w:lang w:val="en-GB"/>
              </w:rPr>
              <w:t>3</w:t>
            </w:r>
          </w:p>
        </w:tc>
        <w:tc>
          <w:tcPr>
            <w:tcW w:w="2610" w:type="dxa"/>
          </w:tcPr>
          <w:p w14:paraId="0175D833" w14:textId="77777777" w:rsidR="003E38B7" w:rsidRPr="00D05626" w:rsidRDefault="003E38B7" w:rsidP="00DC1F1F">
            <w:pPr>
              <w:jc w:val="both"/>
              <w:rPr>
                <w:szCs w:val="22"/>
              </w:rPr>
            </w:pPr>
            <w:r w:rsidRPr="00D05626">
              <w:rPr>
                <w:szCs w:val="22"/>
              </w:rPr>
              <w:t>vnpPtcpntService</w:t>
            </w:r>
          </w:p>
          <w:p w14:paraId="20F3C212" w14:textId="77777777" w:rsidR="003E38B7" w:rsidRPr="00D05626" w:rsidRDefault="003E38B7" w:rsidP="00DC1F1F">
            <w:pPr>
              <w:rPr>
                <w:snapToGrid w:val="0"/>
                <w:szCs w:val="22"/>
                <w:lang w:val="en-GB"/>
              </w:rPr>
            </w:pPr>
            <w:r w:rsidRPr="00D05626">
              <w:rPr>
                <w:szCs w:val="22"/>
              </w:rPr>
              <w:t>vnpPtcpntCreate</w:t>
            </w:r>
          </w:p>
        </w:tc>
        <w:tc>
          <w:tcPr>
            <w:tcW w:w="7740" w:type="dxa"/>
          </w:tcPr>
          <w:p w14:paraId="4268E017" w14:textId="77777777" w:rsidR="003E38B7" w:rsidRPr="00D05626" w:rsidRDefault="003E38B7" w:rsidP="00DC1F1F">
            <w:pPr>
              <w:rPr>
                <w:snapToGrid w:val="0"/>
                <w:szCs w:val="22"/>
                <w:lang w:val="en-GB"/>
              </w:rPr>
            </w:pPr>
            <w:r w:rsidRPr="002E634C">
              <w:rPr>
                <w:snapToGrid w:val="0"/>
                <w:szCs w:val="22"/>
                <w:lang w:val="en-GB"/>
              </w:rPr>
              <w:t>&lt;xs:complexType name="VnpPtcpntDTO"</w:t>
            </w:r>
          </w:p>
        </w:tc>
      </w:tr>
      <w:tr w:rsidR="003E38B7" w:rsidRPr="00D05626" w14:paraId="57DE729D" w14:textId="77777777" w:rsidTr="00DC1F1F">
        <w:tc>
          <w:tcPr>
            <w:tcW w:w="720" w:type="dxa"/>
          </w:tcPr>
          <w:p w14:paraId="0E8B0A18" w14:textId="77777777" w:rsidR="003E38B7" w:rsidRPr="00D05626" w:rsidRDefault="003E38B7" w:rsidP="00DC1F1F">
            <w:pPr>
              <w:jc w:val="center"/>
              <w:rPr>
                <w:snapToGrid w:val="0"/>
                <w:szCs w:val="22"/>
                <w:lang w:val="en-GB"/>
              </w:rPr>
            </w:pPr>
            <w:r w:rsidRPr="00D05626">
              <w:rPr>
                <w:snapToGrid w:val="0"/>
                <w:szCs w:val="22"/>
                <w:lang w:val="en-GB"/>
              </w:rPr>
              <w:t>4</w:t>
            </w:r>
          </w:p>
        </w:tc>
        <w:tc>
          <w:tcPr>
            <w:tcW w:w="2610" w:type="dxa"/>
          </w:tcPr>
          <w:p w14:paraId="070EFA09" w14:textId="77777777" w:rsidR="003E38B7" w:rsidRPr="00D05626" w:rsidRDefault="003E38B7" w:rsidP="00DC1F1F">
            <w:pPr>
              <w:jc w:val="both"/>
              <w:rPr>
                <w:szCs w:val="22"/>
              </w:rPr>
            </w:pPr>
            <w:r w:rsidRPr="00D05626">
              <w:rPr>
                <w:szCs w:val="22"/>
              </w:rPr>
              <w:t>vnpPersonService</w:t>
            </w:r>
          </w:p>
          <w:p w14:paraId="649AF167" w14:textId="77777777" w:rsidR="003E38B7" w:rsidRPr="00D05626" w:rsidRDefault="003E38B7" w:rsidP="00DC1F1F">
            <w:pPr>
              <w:rPr>
                <w:snapToGrid w:val="0"/>
                <w:szCs w:val="22"/>
                <w:lang w:val="en-GB"/>
              </w:rPr>
            </w:pPr>
            <w:r w:rsidRPr="00D05626">
              <w:rPr>
                <w:szCs w:val="22"/>
              </w:rPr>
              <w:t>vnpPersonCreate</w:t>
            </w:r>
          </w:p>
        </w:tc>
        <w:tc>
          <w:tcPr>
            <w:tcW w:w="7740" w:type="dxa"/>
          </w:tcPr>
          <w:p w14:paraId="272BD6DC" w14:textId="77777777" w:rsidR="003E38B7" w:rsidRPr="00D05626" w:rsidRDefault="003E38B7" w:rsidP="00DC1F1F">
            <w:pPr>
              <w:rPr>
                <w:snapToGrid w:val="0"/>
                <w:szCs w:val="22"/>
                <w:lang w:val="en-GB"/>
              </w:rPr>
            </w:pPr>
            <w:r w:rsidRPr="002E634C">
              <w:rPr>
                <w:snapToGrid w:val="0"/>
                <w:szCs w:val="22"/>
                <w:lang w:val="en-GB"/>
              </w:rPr>
              <w:t>&lt;xs:complexType name="VnpPersonDTO"&gt;</w:t>
            </w:r>
          </w:p>
        </w:tc>
      </w:tr>
      <w:tr w:rsidR="003E38B7" w:rsidRPr="00D05626" w14:paraId="5E2095ED" w14:textId="77777777" w:rsidTr="00DC1F1F">
        <w:tc>
          <w:tcPr>
            <w:tcW w:w="720" w:type="dxa"/>
          </w:tcPr>
          <w:p w14:paraId="0BDFCFD3" w14:textId="77777777" w:rsidR="003E38B7" w:rsidRPr="00D05626" w:rsidRDefault="003E38B7" w:rsidP="00DC1F1F">
            <w:pPr>
              <w:jc w:val="center"/>
              <w:rPr>
                <w:snapToGrid w:val="0"/>
                <w:szCs w:val="22"/>
                <w:lang w:val="en-GB"/>
              </w:rPr>
            </w:pPr>
            <w:r>
              <w:rPr>
                <w:snapToGrid w:val="0"/>
                <w:szCs w:val="22"/>
                <w:lang w:val="en-GB"/>
              </w:rPr>
              <w:t>5</w:t>
            </w:r>
          </w:p>
        </w:tc>
        <w:tc>
          <w:tcPr>
            <w:tcW w:w="2610" w:type="dxa"/>
          </w:tcPr>
          <w:p w14:paraId="24347C83" w14:textId="77777777" w:rsidR="003E38B7" w:rsidRDefault="003E38B7" w:rsidP="00DC1F1F">
            <w:pPr>
              <w:jc w:val="both"/>
            </w:pPr>
            <w:r>
              <w:t>vnpPtcpntAddrsService</w:t>
            </w:r>
          </w:p>
          <w:p w14:paraId="0C998389" w14:textId="77777777" w:rsidR="003E38B7" w:rsidRPr="00D05626" w:rsidRDefault="003E38B7" w:rsidP="00DC1F1F">
            <w:pPr>
              <w:jc w:val="both"/>
              <w:rPr>
                <w:szCs w:val="22"/>
              </w:rPr>
            </w:pPr>
            <w:r w:rsidRPr="00235E99">
              <w:t>vnpPtcpntAddrsCreate</w:t>
            </w:r>
          </w:p>
        </w:tc>
        <w:tc>
          <w:tcPr>
            <w:tcW w:w="7740" w:type="dxa"/>
          </w:tcPr>
          <w:p w14:paraId="7857DF5B" w14:textId="77777777" w:rsidR="003E38B7" w:rsidRPr="002E634C" w:rsidRDefault="003E38B7" w:rsidP="00DC1F1F">
            <w:pPr>
              <w:rPr>
                <w:snapToGrid w:val="0"/>
                <w:szCs w:val="22"/>
                <w:lang w:val="en-GB"/>
              </w:rPr>
            </w:pPr>
            <w:r w:rsidRPr="000833E7">
              <w:rPr>
                <w:snapToGrid w:val="0"/>
                <w:szCs w:val="22"/>
                <w:lang w:val="en-GB"/>
              </w:rPr>
              <w:t>&lt;xs:complexType name="VnpPtcpntAddrsDTO"&gt;</w:t>
            </w:r>
          </w:p>
        </w:tc>
      </w:tr>
      <w:tr w:rsidR="003E38B7" w:rsidRPr="00D05626" w14:paraId="2C15EA29" w14:textId="77777777" w:rsidTr="00DC1F1F">
        <w:tc>
          <w:tcPr>
            <w:tcW w:w="720" w:type="dxa"/>
          </w:tcPr>
          <w:p w14:paraId="23248648" w14:textId="77777777" w:rsidR="003E38B7" w:rsidRPr="00D05626" w:rsidRDefault="003E38B7" w:rsidP="00DC1F1F">
            <w:pPr>
              <w:jc w:val="center"/>
              <w:rPr>
                <w:snapToGrid w:val="0"/>
                <w:szCs w:val="22"/>
                <w:lang w:val="en-GB"/>
              </w:rPr>
            </w:pPr>
            <w:r>
              <w:rPr>
                <w:snapToGrid w:val="0"/>
                <w:szCs w:val="22"/>
                <w:lang w:val="en-GB"/>
              </w:rPr>
              <w:t>6</w:t>
            </w:r>
          </w:p>
        </w:tc>
        <w:tc>
          <w:tcPr>
            <w:tcW w:w="2610" w:type="dxa"/>
          </w:tcPr>
          <w:p w14:paraId="4B40422F" w14:textId="77777777" w:rsidR="003E38B7" w:rsidRPr="00D05626" w:rsidRDefault="003E38B7" w:rsidP="00DC1F1F">
            <w:pPr>
              <w:rPr>
                <w:snapToGrid w:val="0"/>
                <w:szCs w:val="22"/>
                <w:lang w:val="en-GB"/>
              </w:rPr>
            </w:pPr>
            <w:r w:rsidRPr="00D05626">
              <w:rPr>
                <w:snapToGrid w:val="0"/>
                <w:szCs w:val="22"/>
                <w:lang w:val="en-GB"/>
              </w:rPr>
              <w:t>Same as Step 3</w:t>
            </w:r>
          </w:p>
        </w:tc>
        <w:tc>
          <w:tcPr>
            <w:tcW w:w="7740" w:type="dxa"/>
          </w:tcPr>
          <w:p w14:paraId="7B37F098" w14:textId="77777777" w:rsidR="003E38B7" w:rsidRPr="00D05626" w:rsidRDefault="003E38B7" w:rsidP="00DC1F1F">
            <w:pPr>
              <w:rPr>
                <w:snapToGrid w:val="0"/>
                <w:szCs w:val="22"/>
                <w:lang w:val="en-GB"/>
              </w:rPr>
            </w:pPr>
          </w:p>
        </w:tc>
      </w:tr>
      <w:tr w:rsidR="003E38B7" w:rsidRPr="00D05626" w14:paraId="29B379F7" w14:textId="77777777" w:rsidTr="00DC1F1F">
        <w:tc>
          <w:tcPr>
            <w:tcW w:w="720" w:type="dxa"/>
          </w:tcPr>
          <w:p w14:paraId="5FC4F2F2" w14:textId="77777777" w:rsidR="003E38B7" w:rsidRPr="00D05626" w:rsidRDefault="003E38B7" w:rsidP="00DC1F1F">
            <w:pPr>
              <w:jc w:val="center"/>
              <w:rPr>
                <w:snapToGrid w:val="0"/>
                <w:szCs w:val="22"/>
                <w:lang w:val="en-GB"/>
              </w:rPr>
            </w:pPr>
            <w:r>
              <w:rPr>
                <w:snapToGrid w:val="0"/>
                <w:szCs w:val="22"/>
                <w:lang w:val="en-GB"/>
              </w:rPr>
              <w:t>7</w:t>
            </w:r>
          </w:p>
        </w:tc>
        <w:tc>
          <w:tcPr>
            <w:tcW w:w="2610" w:type="dxa"/>
          </w:tcPr>
          <w:p w14:paraId="21A915C4" w14:textId="77777777" w:rsidR="003E38B7" w:rsidRPr="00D05626" w:rsidRDefault="003E38B7" w:rsidP="00DC1F1F">
            <w:pPr>
              <w:rPr>
                <w:snapToGrid w:val="0"/>
                <w:szCs w:val="22"/>
                <w:lang w:val="en-GB"/>
              </w:rPr>
            </w:pPr>
            <w:r w:rsidRPr="00D05626">
              <w:rPr>
                <w:snapToGrid w:val="0"/>
                <w:szCs w:val="22"/>
                <w:lang w:val="en-GB"/>
              </w:rPr>
              <w:t>Same as Step 4</w:t>
            </w:r>
          </w:p>
        </w:tc>
        <w:tc>
          <w:tcPr>
            <w:tcW w:w="7740" w:type="dxa"/>
          </w:tcPr>
          <w:p w14:paraId="6EB4D099" w14:textId="77777777" w:rsidR="003E38B7" w:rsidRPr="00D05626" w:rsidRDefault="003E38B7" w:rsidP="00DC1F1F">
            <w:pPr>
              <w:rPr>
                <w:snapToGrid w:val="0"/>
                <w:szCs w:val="22"/>
                <w:lang w:val="en-GB"/>
              </w:rPr>
            </w:pPr>
          </w:p>
        </w:tc>
      </w:tr>
      <w:tr w:rsidR="003E38B7" w:rsidRPr="00D05626" w14:paraId="070EF6FB" w14:textId="77777777" w:rsidTr="00DC1F1F">
        <w:tc>
          <w:tcPr>
            <w:tcW w:w="720" w:type="dxa"/>
          </w:tcPr>
          <w:p w14:paraId="655AC049" w14:textId="77777777" w:rsidR="003E38B7" w:rsidRPr="00D05626" w:rsidRDefault="003E38B7" w:rsidP="00DC1F1F">
            <w:pPr>
              <w:jc w:val="center"/>
              <w:rPr>
                <w:snapToGrid w:val="0"/>
                <w:szCs w:val="22"/>
                <w:lang w:val="en-GB"/>
              </w:rPr>
            </w:pPr>
            <w:r>
              <w:rPr>
                <w:snapToGrid w:val="0"/>
                <w:szCs w:val="22"/>
                <w:lang w:val="en-GB"/>
              </w:rPr>
              <w:t>8</w:t>
            </w:r>
          </w:p>
        </w:tc>
        <w:tc>
          <w:tcPr>
            <w:tcW w:w="2610" w:type="dxa"/>
          </w:tcPr>
          <w:p w14:paraId="658F9C44" w14:textId="77777777" w:rsidR="003E38B7" w:rsidRPr="00D05626" w:rsidRDefault="003E38B7" w:rsidP="00DC1F1F">
            <w:pPr>
              <w:rPr>
                <w:snapToGrid w:val="0"/>
                <w:szCs w:val="22"/>
                <w:lang w:val="en-GB"/>
              </w:rPr>
            </w:pPr>
            <w:r w:rsidRPr="00D05626">
              <w:rPr>
                <w:snapToGrid w:val="0"/>
                <w:szCs w:val="22"/>
                <w:lang w:val="en-GB"/>
              </w:rPr>
              <w:t xml:space="preserve">Same as Step </w:t>
            </w:r>
            <w:r>
              <w:rPr>
                <w:snapToGrid w:val="0"/>
                <w:szCs w:val="22"/>
                <w:lang w:val="en-GB"/>
              </w:rPr>
              <w:t>5</w:t>
            </w:r>
          </w:p>
        </w:tc>
        <w:tc>
          <w:tcPr>
            <w:tcW w:w="7740" w:type="dxa"/>
          </w:tcPr>
          <w:p w14:paraId="516ABE2F" w14:textId="77777777" w:rsidR="003E38B7" w:rsidRPr="00D05626" w:rsidRDefault="003E38B7" w:rsidP="00DC1F1F">
            <w:pPr>
              <w:rPr>
                <w:snapToGrid w:val="0"/>
                <w:szCs w:val="22"/>
                <w:lang w:val="en-GB"/>
              </w:rPr>
            </w:pPr>
          </w:p>
        </w:tc>
      </w:tr>
      <w:tr w:rsidR="003E38B7" w:rsidRPr="00D05626" w14:paraId="516DB025" w14:textId="77777777" w:rsidTr="00DC1F1F">
        <w:tc>
          <w:tcPr>
            <w:tcW w:w="720" w:type="dxa"/>
          </w:tcPr>
          <w:p w14:paraId="6425AFDB" w14:textId="77777777" w:rsidR="003E38B7" w:rsidRPr="00D05626" w:rsidRDefault="003E38B7" w:rsidP="00DC1F1F">
            <w:pPr>
              <w:jc w:val="center"/>
              <w:rPr>
                <w:snapToGrid w:val="0"/>
                <w:szCs w:val="22"/>
                <w:lang w:val="en-GB"/>
              </w:rPr>
            </w:pPr>
            <w:r>
              <w:rPr>
                <w:snapToGrid w:val="0"/>
                <w:szCs w:val="22"/>
                <w:lang w:val="en-GB"/>
              </w:rPr>
              <w:t>9</w:t>
            </w:r>
          </w:p>
        </w:tc>
        <w:tc>
          <w:tcPr>
            <w:tcW w:w="2610" w:type="dxa"/>
          </w:tcPr>
          <w:p w14:paraId="14D85900" w14:textId="77777777" w:rsidR="003E38B7" w:rsidRPr="00D05626" w:rsidRDefault="003E38B7" w:rsidP="00DC1F1F">
            <w:pPr>
              <w:rPr>
                <w:snapToGrid w:val="0"/>
                <w:szCs w:val="22"/>
                <w:lang w:val="en-GB"/>
              </w:rPr>
            </w:pPr>
            <w:r>
              <w:t>v</w:t>
            </w:r>
            <w:r w:rsidRPr="00CA3014">
              <w:t>npPtcpntPhoneService</w:t>
            </w:r>
            <w:r w:rsidRPr="004C3370">
              <w:t xml:space="preserve"> vnpPtcpntPhoneCreate</w:t>
            </w:r>
          </w:p>
        </w:tc>
        <w:tc>
          <w:tcPr>
            <w:tcW w:w="7740" w:type="dxa"/>
          </w:tcPr>
          <w:p w14:paraId="4ADB12D1" w14:textId="77777777" w:rsidR="003E38B7" w:rsidRPr="00D05626" w:rsidRDefault="003E38B7" w:rsidP="00DC1F1F">
            <w:pPr>
              <w:rPr>
                <w:snapToGrid w:val="0"/>
                <w:szCs w:val="22"/>
                <w:lang w:val="en-GB"/>
              </w:rPr>
            </w:pPr>
            <w:r w:rsidRPr="000C34BE">
              <w:rPr>
                <w:snapToGrid w:val="0"/>
                <w:szCs w:val="22"/>
                <w:lang w:val="en-GB"/>
              </w:rPr>
              <w:t>&lt;xs:complexType name="VnpPtcpntPhoneDTO"&gt;</w:t>
            </w:r>
          </w:p>
        </w:tc>
      </w:tr>
      <w:tr w:rsidR="003E38B7" w:rsidRPr="00D05626" w14:paraId="486E36C8" w14:textId="77777777" w:rsidTr="00DC1F1F">
        <w:tc>
          <w:tcPr>
            <w:tcW w:w="720" w:type="dxa"/>
          </w:tcPr>
          <w:p w14:paraId="780B5B92" w14:textId="77777777" w:rsidR="003E38B7" w:rsidRPr="00D05626" w:rsidRDefault="003E38B7" w:rsidP="00DC1F1F">
            <w:pPr>
              <w:jc w:val="center"/>
              <w:rPr>
                <w:snapToGrid w:val="0"/>
                <w:szCs w:val="22"/>
                <w:lang w:val="en-GB"/>
              </w:rPr>
            </w:pPr>
            <w:r>
              <w:rPr>
                <w:snapToGrid w:val="0"/>
                <w:szCs w:val="22"/>
                <w:lang w:val="en-GB"/>
              </w:rPr>
              <w:t>10</w:t>
            </w:r>
          </w:p>
        </w:tc>
        <w:tc>
          <w:tcPr>
            <w:tcW w:w="2610" w:type="dxa"/>
          </w:tcPr>
          <w:p w14:paraId="66C4F1F6" w14:textId="77777777" w:rsidR="003E38B7" w:rsidRPr="00D05626" w:rsidRDefault="003E38B7" w:rsidP="00DC1F1F">
            <w:pPr>
              <w:rPr>
                <w:snapToGrid w:val="0"/>
                <w:szCs w:val="22"/>
                <w:lang w:val="en-GB"/>
              </w:rPr>
            </w:pPr>
            <w:r>
              <w:t>v</w:t>
            </w:r>
            <w:r w:rsidRPr="00CA3014">
              <w:t>npPtcpntRlnshpService</w:t>
            </w:r>
            <w:r w:rsidRPr="00A36605">
              <w:t xml:space="preserve"> vnpPtcpntRlnshpCreate</w:t>
            </w:r>
          </w:p>
        </w:tc>
        <w:tc>
          <w:tcPr>
            <w:tcW w:w="7740" w:type="dxa"/>
          </w:tcPr>
          <w:p w14:paraId="2C83695F" w14:textId="77777777" w:rsidR="003E38B7" w:rsidRPr="00D05626" w:rsidRDefault="003E38B7" w:rsidP="00DC1F1F">
            <w:pPr>
              <w:rPr>
                <w:snapToGrid w:val="0"/>
                <w:szCs w:val="22"/>
                <w:lang w:val="en-GB"/>
              </w:rPr>
            </w:pPr>
            <w:r w:rsidRPr="00E07D83">
              <w:rPr>
                <w:snapToGrid w:val="0"/>
                <w:szCs w:val="22"/>
                <w:lang w:val="en-GB"/>
              </w:rPr>
              <w:t xml:space="preserve"> &lt;xs:complexType name="VnpPtcpntRlnshpDTO"&gt;</w:t>
            </w:r>
          </w:p>
        </w:tc>
      </w:tr>
      <w:tr w:rsidR="003E38B7" w14:paraId="1020A7AB" w14:textId="77777777" w:rsidTr="00DC1F1F">
        <w:tc>
          <w:tcPr>
            <w:tcW w:w="720" w:type="dxa"/>
          </w:tcPr>
          <w:p w14:paraId="47386542" w14:textId="77777777" w:rsidR="003E38B7" w:rsidRDefault="003E38B7" w:rsidP="00DC1F1F">
            <w:pPr>
              <w:jc w:val="center"/>
              <w:rPr>
                <w:snapToGrid w:val="0"/>
                <w:sz w:val="24"/>
                <w:szCs w:val="20"/>
                <w:lang w:val="en-GB"/>
              </w:rPr>
            </w:pPr>
            <w:r>
              <w:rPr>
                <w:snapToGrid w:val="0"/>
                <w:szCs w:val="22"/>
                <w:lang w:val="en-GB"/>
              </w:rPr>
              <w:t>11</w:t>
            </w:r>
          </w:p>
        </w:tc>
        <w:tc>
          <w:tcPr>
            <w:tcW w:w="2610" w:type="dxa"/>
          </w:tcPr>
          <w:p w14:paraId="59915D35" w14:textId="77777777" w:rsidR="003E38B7" w:rsidRDefault="003E38B7" w:rsidP="00DC1F1F">
            <w:pPr>
              <w:rPr>
                <w:snapToGrid w:val="0"/>
                <w:sz w:val="24"/>
                <w:szCs w:val="20"/>
                <w:lang w:val="en-GB"/>
              </w:rPr>
            </w:pPr>
          </w:p>
        </w:tc>
        <w:tc>
          <w:tcPr>
            <w:tcW w:w="7740" w:type="dxa"/>
          </w:tcPr>
          <w:p w14:paraId="38B197FD" w14:textId="77777777" w:rsidR="003E38B7" w:rsidRDefault="003E38B7" w:rsidP="00DC1F1F">
            <w:pPr>
              <w:rPr>
                <w:snapToGrid w:val="0"/>
                <w:sz w:val="24"/>
                <w:szCs w:val="20"/>
                <w:lang w:val="en-GB"/>
              </w:rPr>
            </w:pPr>
            <w:r>
              <w:t>This step is for the 21-674 form processing only</w:t>
            </w:r>
          </w:p>
        </w:tc>
      </w:tr>
      <w:tr w:rsidR="003E38B7" w14:paraId="3799465C" w14:textId="77777777" w:rsidTr="00DC1F1F">
        <w:tc>
          <w:tcPr>
            <w:tcW w:w="720" w:type="dxa"/>
          </w:tcPr>
          <w:p w14:paraId="4FCD0E08" w14:textId="77777777" w:rsidR="003E38B7" w:rsidRDefault="003E38B7" w:rsidP="00DC1F1F">
            <w:pPr>
              <w:jc w:val="center"/>
              <w:rPr>
                <w:snapToGrid w:val="0"/>
                <w:sz w:val="24"/>
                <w:szCs w:val="20"/>
                <w:lang w:val="en-GB"/>
              </w:rPr>
            </w:pPr>
            <w:r>
              <w:rPr>
                <w:snapToGrid w:val="0"/>
                <w:szCs w:val="22"/>
                <w:lang w:val="en-GB"/>
              </w:rPr>
              <w:t>12</w:t>
            </w:r>
          </w:p>
        </w:tc>
        <w:tc>
          <w:tcPr>
            <w:tcW w:w="2610" w:type="dxa"/>
          </w:tcPr>
          <w:p w14:paraId="08A02A9E" w14:textId="77777777" w:rsidR="003E38B7" w:rsidRDefault="003E38B7" w:rsidP="00DC1F1F">
            <w:pPr>
              <w:rPr>
                <w:snapToGrid w:val="0"/>
                <w:sz w:val="24"/>
                <w:szCs w:val="20"/>
                <w:lang w:val="en-GB"/>
              </w:rPr>
            </w:pPr>
          </w:p>
        </w:tc>
        <w:tc>
          <w:tcPr>
            <w:tcW w:w="7740" w:type="dxa"/>
          </w:tcPr>
          <w:p w14:paraId="038F9D7C" w14:textId="77777777" w:rsidR="003E38B7" w:rsidRDefault="003E38B7" w:rsidP="00DC1F1F">
            <w:pPr>
              <w:rPr>
                <w:snapToGrid w:val="0"/>
                <w:sz w:val="24"/>
                <w:szCs w:val="20"/>
                <w:lang w:val="en-GB"/>
              </w:rPr>
            </w:pPr>
            <w:r>
              <w:t>This step is for the 21-674 form processing only</w:t>
            </w:r>
          </w:p>
        </w:tc>
      </w:tr>
      <w:tr w:rsidR="003E38B7" w:rsidRPr="00D05626" w14:paraId="39BCC4DF" w14:textId="77777777" w:rsidTr="00DC1F1F">
        <w:tc>
          <w:tcPr>
            <w:tcW w:w="720" w:type="dxa"/>
          </w:tcPr>
          <w:p w14:paraId="0E2D06A0" w14:textId="77777777" w:rsidR="003E38B7" w:rsidRPr="00D05626" w:rsidRDefault="003E38B7" w:rsidP="00DC1F1F">
            <w:pPr>
              <w:jc w:val="center"/>
              <w:rPr>
                <w:snapToGrid w:val="0"/>
                <w:szCs w:val="22"/>
                <w:lang w:val="en-GB"/>
              </w:rPr>
            </w:pPr>
            <w:r>
              <w:rPr>
                <w:snapToGrid w:val="0"/>
                <w:szCs w:val="22"/>
                <w:lang w:val="en-GB"/>
              </w:rPr>
              <w:t>13</w:t>
            </w:r>
          </w:p>
        </w:tc>
        <w:tc>
          <w:tcPr>
            <w:tcW w:w="2610" w:type="dxa"/>
          </w:tcPr>
          <w:p w14:paraId="7063DB60" w14:textId="77777777" w:rsidR="003E38B7" w:rsidRDefault="003E38B7" w:rsidP="00DC1F1F">
            <w:pPr>
              <w:jc w:val="both"/>
            </w:pPr>
            <w:r>
              <w:t>v</w:t>
            </w:r>
            <w:r w:rsidRPr="00B37E12">
              <w:t>npBnftClaimService</w:t>
            </w:r>
          </w:p>
          <w:p w14:paraId="41E3D501" w14:textId="77777777" w:rsidR="003E38B7" w:rsidRPr="00D05626" w:rsidRDefault="003E38B7" w:rsidP="00DC1F1F">
            <w:pPr>
              <w:rPr>
                <w:snapToGrid w:val="0"/>
                <w:szCs w:val="22"/>
                <w:lang w:val="en-GB"/>
              </w:rPr>
            </w:pPr>
            <w:r w:rsidRPr="00120D99">
              <w:t>vnpBnftClaimCreate.</w:t>
            </w:r>
          </w:p>
        </w:tc>
        <w:tc>
          <w:tcPr>
            <w:tcW w:w="7740" w:type="dxa"/>
          </w:tcPr>
          <w:p w14:paraId="5C6F6D30" w14:textId="77777777" w:rsidR="003E38B7" w:rsidRPr="00D05626" w:rsidRDefault="003E38B7" w:rsidP="00DC1F1F">
            <w:pPr>
              <w:rPr>
                <w:snapToGrid w:val="0"/>
                <w:szCs w:val="22"/>
                <w:lang w:val="en-GB"/>
              </w:rPr>
            </w:pPr>
            <w:r w:rsidRPr="00AC666E">
              <w:rPr>
                <w:snapToGrid w:val="0"/>
                <w:szCs w:val="22"/>
                <w:lang w:val="en-GB"/>
              </w:rPr>
              <w:t>&lt;xs:complexType name="VnpBnftClaimDTO"&gt;</w:t>
            </w:r>
          </w:p>
        </w:tc>
      </w:tr>
      <w:tr w:rsidR="003E38B7" w:rsidRPr="00D05626" w14:paraId="0EA9DF0A" w14:textId="77777777" w:rsidTr="00DC1F1F">
        <w:tc>
          <w:tcPr>
            <w:tcW w:w="720" w:type="dxa"/>
          </w:tcPr>
          <w:p w14:paraId="19D97136" w14:textId="77777777" w:rsidR="003E38B7" w:rsidRPr="00D05626" w:rsidRDefault="003E38B7" w:rsidP="00DC1F1F">
            <w:pPr>
              <w:jc w:val="center"/>
              <w:rPr>
                <w:snapToGrid w:val="0"/>
                <w:szCs w:val="22"/>
                <w:lang w:val="en-GB"/>
              </w:rPr>
            </w:pPr>
            <w:r>
              <w:rPr>
                <w:snapToGrid w:val="0"/>
                <w:szCs w:val="22"/>
                <w:lang w:val="en-GB"/>
              </w:rPr>
              <w:t>14</w:t>
            </w:r>
          </w:p>
        </w:tc>
        <w:tc>
          <w:tcPr>
            <w:tcW w:w="2610" w:type="dxa"/>
          </w:tcPr>
          <w:p w14:paraId="45D8E20F" w14:textId="77777777" w:rsidR="003E38B7" w:rsidRDefault="003E38B7" w:rsidP="00DC1F1F">
            <w:pPr>
              <w:jc w:val="both"/>
            </w:pPr>
            <w:r>
              <w:t>b</w:t>
            </w:r>
            <w:r w:rsidRPr="00455349">
              <w:t>enefitClaimWebService</w:t>
            </w:r>
          </w:p>
          <w:p w14:paraId="2C653131" w14:textId="77777777" w:rsidR="003E38B7" w:rsidRPr="00D05626" w:rsidRDefault="003E38B7" w:rsidP="00DC1F1F">
            <w:pPr>
              <w:rPr>
                <w:snapToGrid w:val="0"/>
                <w:szCs w:val="22"/>
                <w:lang w:val="en-GB"/>
              </w:rPr>
            </w:pPr>
            <w:r w:rsidRPr="00F35A52">
              <w:t>insertBenefitClaim</w:t>
            </w:r>
          </w:p>
        </w:tc>
        <w:tc>
          <w:tcPr>
            <w:tcW w:w="7740" w:type="dxa"/>
          </w:tcPr>
          <w:p w14:paraId="411CF32D" w14:textId="77777777" w:rsidR="003E38B7" w:rsidRPr="00D05626" w:rsidRDefault="003E38B7" w:rsidP="00DC1F1F">
            <w:pPr>
              <w:rPr>
                <w:snapToGrid w:val="0"/>
                <w:szCs w:val="22"/>
                <w:lang w:val="en-GB"/>
              </w:rPr>
            </w:pPr>
            <w:r w:rsidRPr="00623946">
              <w:rPr>
                <w:snapToGrid w:val="0"/>
                <w:szCs w:val="22"/>
                <w:lang w:val="en-GB"/>
              </w:rPr>
              <w:t>&lt;xs:complexType name="insertBenefitClaim"&gt;</w:t>
            </w:r>
          </w:p>
        </w:tc>
      </w:tr>
      <w:tr w:rsidR="003E38B7" w:rsidRPr="00D05626" w14:paraId="025A4EA2" w14:textId="77777777" w:rsidTr="00DC1F1F">
        <w:tc>
          <w:tcPr>
            <w:tcW w:w="720" w:type="dxa"/>
          </w:tcPr>
          <w:p w14:paraId="25DE465F" w14:textId="77777777" w:rsidR="003E38B7" w:rsidRPr="00D05626" w:rsidRDefault="003E38B7" w:rsidP="00DC1F1F">
            <w:pPr>
              <w:jc w:val="center"/>
              <w:rPr>
                <w:snapToGrid w:val="0"/>
                <w:szCs w:val="22"/>
                <w:lang w:val="en-GB"/>
              </w:rPr>
            </w:pPr>
            <w:r>
              <w:rPr>
                <w:snapToGrid w:val="0"/>
                <w:szCs w:val="22"/>
                <w:lang w:val="en-GB"/>
              </w:rPr>
              <w:t>15</w:t>
            </w:r>
          </w:p>
        </w:tc>
        <w:tc>
          <w:tcPr>
            <w:tcW w:w="2610" w:type="dxa"/>
          </w:tcPr>
          <w:p w14:paraId="5B3E65C7" w14:textId="77777777" w:rsidR="003E38B7" w:rsidRDefault="003E38B7" w:rsidP="00DC1F1F">
            <w:pPr>
              <w:jc w:val="both"/>
            </w:pPr>
            <w:r>
              <w:t>v</w:t>
            </w:r>
            <w:r w:rsidRPr="00B37E12">
              <w:t>npBnftClaimService</w:t>
            </w:r>
          </w:p>
          <w:p w14:paraId="03D37723" w14:textId="77777777" w:rsidR="003E38B7" w:rsidRPr="00D05626" w:rsidRDefault="003E38B7" w:rsidP="00DC1F1F">
            <w:pPr>
              <w:rPr>
                <w:snapToGrid w:val="0"/>
                <w:szCs w:val="22"/>
                <w:lang w:val="en-GB"/>
              </w:rPr>
            </w:pPr>
            <w:r>
              <w:t>vnpBnftClaimUpdate</w:t>
            </w:r>
            <w:r w:rsidRPr="00120D99">
              <w:t>.</w:t>
            </w:r>
          </w:p>
        </w:tc>
        <w:tc>
          <w:tcPr>
            <w:tcW w:w="7740" w:type="dxa"/>
          </w:tcPr>
          <w:p w14:paraId="628E2625" w14:textId="77777777" w:rsidR="003E38B7" w:rsidRPr="00D05626" w:rsidRDefault="003E38B7" w:rsidP="00DC1F1F">
            <w:pPr>
              <w:rPr>
                <w:snapToGrid w:val="0"/>
                <w:szCs w:val="22"/>
                <w:lang w:val="en-GB"/>
              </w:rPr>
            </w:pPr>
            <w:r w:rsidRPr="00AC666E">
              <w:rPr>
                <w:snapToGrid w:val="0"/>
                <w:szCs w:val="22"/>
                <w:lang w:val="en-GB"/>
              </w:rPr>
              <w:t>&lt;xs:complexType name="VnpBnftClaimDTO"&gt;</w:t>
            </w:r>
          </w:p>
        </w:tc>
      </w:tr>
      <w:tr w:rsidR="003E38B7" w:rsidRPr="00D05626" w14:paraId="63B4AFF2" w14:textId="77777777" w:rsidTr="00DC1F1F">
        <w:tc>
          <w:tcPr>
            <w:tcW w:w="720" w:type="dxa"/>
          </w:tcPr>
          <w:p w14:paraId="5D87539F" w14:textId="77777777" w:rsidR="003E38B7" w:rsidRPr="00D05626" w:rsidRDefault="003E38B7" w:rsidP="00DC1F1F">
            <w:pPr>
              <w:jc w:val="center"/>
              <w:rPr>
                <w:snapToGrid w:val="0"/>
                <w:szCs w:val="22"/>
                <w:lang w:val="en-GB"/>
              </w:rPr>
            </w:pPr>
            <w:r>
              <w:rPr>
                <w:snapToGrid w:val="0"/>
                <w:szCs w:val="22"/>
                <w:lang w:val="en-GB"/>
              </w:rPr>
              <w:t>16</w:t>
            </w:r>
          </w:p>
        </w:tc>
        <w:tc>
          <w:tcPr>
            <w:tcW w:w="2610" w:type="dxa"/>
          </w:tcPr>
          <w:p w14:paraId="2B9FF280" w14:textId="77777777" w:rsidR="003E38B7" w:rsidRDefault="003E38B7" w:rsidP="00DC1F1F">
            <w:pPr>
              <w:jc w:val="both"/>
            </w:pPr>
            <w:r>
              <w:t>v</w:t>
            </w:r>
            <w:r w:rsidRPr="00B37E12">
              <w:t>npProcService</w:t>
            </w:r>
          </w:p>
          <w:p w14:paraId="3226ED05" w14:textId="77777777" w:rsidR="003E38B7" w:rsidRPr="00D05626" w:rsidRDefault="003E38B7" w:rsidP="00DC1F1F">
            <w:pPr>
              <w:rPr>
                <w:snapToGrid w:val="0"/>
                <w:szCs w:val="22"/>
                <w:lang w:val="en-GB"/>
              </w:rPr>
            </w:pPr>
            <w:r w:rsidRPr="00627A18">
              <w:t>vnpProcUpdate</w:t>
            </w:r>
          </w:p>
        </w:tc>
        <w:tc>
          <w:tcPr>
            <w:tcW w:w="7740" w:type="dxa"/>
          </w:tcPr>
          <w:p w14:paraId="1A5FAE76" w14:textId="77777777" w:rsidR="003E38B7" w:rsidRPr="00D05626" w:rsidRDefault="003E38B7" w:rsidP="00DC1F1F">
            <w:pPr>
              <w:rPr>
                <w:snapToGrid w:val="0"/>
                <w:szCs w:val="22"/>
                <w:lang w:val="en-GB"/>
              </w:rPr>
            </w:pPr>
            <w:r w:rsidRPr="00FC2AF2">
              <w:rPr>
                <w:snapToGrid w:val="0"/>
                <w:szCs w:val="22"/>
                <w:lang w:val="en-GB"/>
              </w:rPr>
              <w:t>&lt;xs:complexType name="VnpProcDTO"&gt;</w:t>
            </w:r>
          </w:p>
        </w:tc>
      </w:tr>
    </w:tbl>
    <w:p w14:paraId="25CEB0E8" w14:textId="77777777" w:rsidR="003E38B7" w:rsidRDefault="003E38B7" w:rsidP="003E38B7">
      <w:pPr>
        <w:rPr>
          <w:snapToGrid w:val="0"/>
          <w:sz w:val="24"/>
          <w:szCs w:val="20"/>
          <w:lang w:val="en-GB"/>
        </w:rPr>
      </w:pPr>
      <w:r>
        <w:rPr>
          <w:snapToGrid w:val="0"/>
          <w:sz w:val="24"/>
          <w:szCs w:val="20"/>
          <w:lang w:val="en-GB"/>
        </w:rPr>
        <w:br w:type="page"/>
      </w:r>
    </w:p>
    <w:p w14:paraId="05656D88" w14:textId="77777777" w:rsidR="003E38B7" w:rsidRDefault="003E38B7" w:rsidP="003E38B7">
      <w:pPr>
        <w:pStyle w:val="Heading3"/>
        <w:tabs>
          <w:tab w:val="clear" w:pos="2340"/>
          <w:tab w:val="num" w:pos="2430"/>
        </w:tabs>
        <w:ind w:left="1080"/>
      </w:pPr>
      <w:bookmarkStart w:id="292" w:name="_Toc457816093"/>
      <w:bookmarkStart w:id="293" w:name="_Toc471226248"/>
      <w:r w:rsidRPr="004F7CBB">
        <w:lastRenderedPageBreak/>
        <w:t>VNP Service/Operation Context</w:t>
      </w:r>
      <w:bookmarkEnd w:id="292"/>
      <w:bookmarkEnd w:id="293"/>
    </w:p>
    <w:p w14:paraId="1F27A531" w14:textId="77777777" w:rsidR="003E38B7" w:rsidRPr="009B71E7" w:rsidRDefault="003E38B7" w:rsidP="003E38B7">
      <w:pPr>
        <w:pStyle w:val="BodyText"/>
        <w:ind w:left="540"/>
      </w:pPr>
      <w:r>
        <w:rPr>
          <w:lang w:eastAsia="en-US"/>
        </w:rPr>
        <w:t xml:space="preserve">The following table contains the </w:t>
      </w:r>
      <w:r w:rsidRPr="00CC3C41">
        <w:t xml:space="preserve">VNP </w:t>
      </w:r>
      <w:r>
        <w:t xml:space="preserve">Service context elements defining the sequence of the step of service operation invocations including request and response artifacts as well as the result of the operation. Step number correspond to the steps defined in the process flow diagram in section </w:t>
      </w:r>
      <w:r w:rsidRPr="00DC3EE0">
        <w:rPr>
          <w:b/>
        </w:rPr>
        <w:fldChar w:fldCharType="begin"/>
      </w:r>
      <w:r w:rsidRPr="00DC3EE0">
        <w:rPr>
          <w:b/>
        </w:rPr>
        <w:instrText xml:space="preserve"> REF _Ref456603716 \n \h </w:instrText>
      </w:r>
      <w:r>
        <w:rPr>
          <w:b/>
        </w:rPr>
        <w:instrText xml:space="preserve"> \* MERGEFORMAT </w:instrText>
      </w:r>
      <w:r w:rsidRPr="00DC3EE0">
        <w:rPr>
          <w:b/>
        </w:rPr>
      </w:r>
      <w:r w:rsidRPr="00DC3EE0">
        <w:rPr>
          <w:b/>
        </w:rPr>
        <w:fldChar w:fldCharType="separate"/>
      </w:r>
      <w:r w:rsidR="00F47FB3">
        <w:rPr>
          <w:b/>
        </w:rPr>
        <w:t>7.6.1</w:t>
      </w:r>
      <w:r w:rsidRPr="00DC3EE0">
        <w:rPr>
          <w:b/>
        </w:rPr>
        <w:fldChar w:fldCharType="end"/>
      </w:r>
      <w:r w:rsidRPr="00DC3EE0">
        <w:rPr>
          <w:b/>
        </w:rPr>
        <w:t xml:space="preserve"> </w:t>
      </w:r>
      <w:r w:rsidRPr="00DC3EE0">
        <w:rPr>
          <w:b/>
        </w:rPr>
        <w:fldChar w:fldCharType="begin"/>
      </w:r>
      <w:r w:rsidRPr="00DC3EE0">
        <w:rPr>
          <w:b/>
        </w:rPr>
        <w:instrText xml:space="preserve"> REF _Ref456603716 \h </w:instrText>
      </w:r>
      <w:r>
        <w:rPr>
          <w:b/>
        </w:rPr>
        <w:instrText xml:space="preserve"> \* MERGEFORMAT </w:instrText>
      </w:r>
      <w:r w:rsidRPr="00DC3EE0">
        <w:rPr>
          <w:b/>
        </w:rPr>
      </w:r>
      <w:r w:rsidRPr="00DC3EE0">
        <w:rPr>
          <w:b/>
        </w:rPr>
        <w:fldChar w:fldCharType="separate"/>
      </w:r>
      <w:r w:rsidR="00F47FB3" w:rsidRPr="00F47FB3">
        <w:rPr>
          <w:b/>
          <w:iCs/>
        </w:rPr>
        <w:t>BGS VNP Table Updates/Insert Benefit Claim Service Processes Flow</w:t>
      </w:r>
      <w:r w:rsidRPr="00DC3EE0">
        <w:rPr>
          <w:b/>
        </w:rPr>
        <w:fldChar w:fldCharType="end"/>
      </w:r>
      <w:r w:rsidRPr="009B71E7">
        <w:t>.</w:t>
      </w:r>
    </w:p>
    <w:p w14:paraId="4EF917C6" w14:textId="77777777" w:rsidR="003E38B7" w:rsidRDefault="003E38B7" w:rsidP="003E38B7">
      <w:pPr>
        <w:pStyle w:val="Heading4"/>
        <w:ind w:left="990"/>
      </w:pPr>
      <w:r>
        <w:t xml:space="preserve">Step 1 – </w:t>
      </w:r>
      <w:r w:rsidRPr="0072469C">
        <w:t>vnpProcService</w:t>
      </w:r>
      <w:r>
        <w:t>/</w:t>
      </w:r>
      <w:r w:rsidRPr="0072469C">
        <w:t>vnpProcCreate</w:t>
      </w:r>
    </w:p>
    <w:p w14:paraId="4511F201" w14:textId="77777777" w:rsidR="003E38B7" w:rsidRPr="0031076E"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4</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VnpProcDTO XSD </w:t>
      </w:r>
      <w:r w:rsidRPr="0031076E">
        <w:rPr>
          <w:rFonts w:ascii="Arial" w:hAnsi="Arial" w:cs="Arial"/>
          <w:b/>
          <w:lang w:eastAsia="en-US"/>
        </w:rPr>
        <w:t>Diagram</w:t>
      </w:r>
      <w:r>
        <w:rPr>
          <w:rFonts w:ascii="Arial" w:hAnsi="Arial" w:cs="Arial"/>
          <w:b/>
          <w:lang w:eastAsia="en-US"/>
        </w:rPr>
        <w:t xml:space="preserve">  </w:t>
      </w:r>
    </w:p>
    <w:p w14:paraId="5C7DD97E"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&lt;xs:complexType name="VnpProcDTO"&gt;</w:t>
      </w:r>
    </w:p>
    <w:p w14:paraId="630D9B66"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&lt;xs:sequence&gt;</w:t>
      </w:r>
    </w:p>
    <w:p w14:paraId="1C0F9616"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name="vnpProcId" type="xs:long" /&gt;</w:t>
      </w:r>
    </w:p>
    <w:p w14:paraId="1CFD9167"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name="vnpProcTypeCd" type="xs:string" minOccurs="0" /&gt;</w:t>
      </w:r>
    </w:p>
    <w:p w14:paraId="46BFD3DD"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name="vnpProcStateTypeCd" type="xs:string" minOccurs="0" /&gt;</w:t>
      </w:r>
    </w:p>
    <w:p w14:paraId="482FAF02"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name="creatdDt" type="xs:dateTime" minOccurs="0" /&gt;</w:t>
      </w:r>
    </w:p>
    <w:p w14:paraId="6859C4E1"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name="lastModifdDt" type="xs:dateTime" minOccurs="0" /&gt;</w:t>
      </w:r>
    </w:p>
    <w:p w14:paraId="56E2CDD1"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name="jrnDt" type="xs:dateTime" /&gt;</w:t>
      </w:r>
    </w:p>
    <w:p w14:paraId="55FEC236"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name="jrnLctnId" type="xs:string" /&gt;</w:t>
      </w:r>
    </w:p>
    <w:p w14:paraId="296D720D"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w:t>
      </w:r>
      <w:r w:rsidRPr="00B24028">
        <w:rPr>
          <w:rFonts w:eastAsia="MS Mincho"/>
          <w:szCs w:val="22"/>
          <w:lang w:val="en-GB"/>
        </w:rPr>
        <w:tab/>
        <w:t>" type="xs:string" /&gt;</w:t>
      </w:r>
    </w:p>
    <w:p w14:paraId="66BD2DCB"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name="jrnUserId" type="xs:string" /&gt;</w:t>
      </w:r>
    </w:p>
    <w:p w14:paraId="0292B31F"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name="jrnObjId" type="xs:string" /&gt;</w:t>
      </w:r>
    </w:p>
    <w:p w14:paraId="50EE4EBA"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&lt;/xs:sequence&gt;</w:t>
      </w:r>
    </w:p>
    <w:p w14:paraId="614F24B1"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&lt;/xs:complexType</w:t>
      </w:r>
    </w:p>
    <w:p w14:paraId="012F1C91" w14:textId="77777777" w:rsidR="003E38B7" w:rsidRPr="00AF6010" w:rsidRDefault="003E38B7" w:rsidP="003E38B7">
      <w:pPr>
        <w:pStyle w:val="Caption"/>
        <w:rPr>
          <w:sz w:val="24"/>
          <w:szCs w:val="24"/>
        </w:rPr>
      </w:pPr>
      <w:r w:rsidRPr="00AF6010">
        <w:rPr>
          <w:sz w:val="24"/>
          <w:szCs w:val="24"/>
        </w:rPr>
        <w:t xml:space="preserve">Table </w:t>
      </w:r>
      <w:r w:rsidRPr="00AF6010">
        <w:rPr>
          <w:sz w:val="24"/>
          <w:szCs w:val="24"/>
        </w:rPr>
        <w:fldChar w:fldCharType="begin"/>
      </w:r>
      <w:r w:rsidRPr="00AF6010">
        <w:rPr>
          <w:sz w:val="24"/>
          <w:szCs w:val="24"/>
        </w:rPr>
        <w:instrText xml:space="preserve"> STYLEREF 1 \s </w:instrText>
      </w:r>
      <w:r w:rsidRPr="00AF6010">
        <w:rPr>
          <w:sz w:val="24"/>
          <w:szCs w:val="24"/>
        </w:rPr>
        <w:fldChar w:fldCharType="separate"/>
      </w:r>
      <w:r w:rsidR="00F47FB3">
        <w:rPr>
          <w:noProof/>
          <w:sz w:val="24"/>
          <w:szCs w:val="24"/>
        </w:rPr>
        <w:t>7</w:t>
      </w:r>
      <w:r w:rsidRPr="00AF6010">
        <w:rPr>
          <w:noProof/>
          <w:sz w:val="24"/>
          <w:szCs w:val="24"/>
        </w:rPr>
        <w:fldChar w:fldCharType="end"/>
      </w:r>
      <w:r w:rsidRPr="00AF6010">
        <w:rPr>
          <w:sz w:val="24"/>
          <w:szCs w:val="24"/>
        </w:rPr>
        <w:noBreakHyphen/>
      </w:r>
      <w:r w:rsidRPr="00AF6010">
        <w:rPr>
          <w:sz w:val="24"/>
          <w:szCs w:val="24"/>
        </w:rPr>
        <w:fldChar w:fldCharType="begin"/>
      </w:r>
      <w:r w:rsidRPr="00AF6010">
        <w:rPr>
          <w:sz w:val="24"/>
          <w:szCs w:val="24"/>
        </w:rPr>
        <w:instrText xml:space="preserve"> SEQ Table \* ARABIC \s 1 </w:instrText>
      </w:r>
      <w:r w:rsidRPr="00AF6010">
        <w:rPr>
          <w:sz w:val="24"/>
          <w:szCs w:val="24"/>
        </w:rPr>
        <w:fldChar w:fldCharType="separate"/>
      </w:r>
      <w:r w:rsidR="00F47FB3">
        <w:rPr>
          <w:noProof/>
          <w:sz w:val="24"/>
          <w:szCs w:val="24"/>
        </w:rPr>
        <w:t>3</w:t>
      </w:r>
      <w:r w:rsidRPr="00AF6010">
        <w:rPr>
          <w:noProof/>
          <w:sz w:val="24"/>
          <w:szCs w:val="24"/>
        </w:rPr>
        <w:fldChar w:fldCharType="end"/>
      </w:r>
      <w:r w:rsidRPr="00AF6010">
        <w:rPr>
          <w:sz w:val="24"/>
          <w:szCs w:val="24"/>
        </w:rPr>
        <w:t xml:space="preserve"> VnpProcDTO Population Table</w:t>
      </w:r>
    </w:p>
    <w:tbl>
      <w:tblPr>
        <w:tblStyle w:val="TableGrid"/>
        <w:tblW w:w="0" w:type="auto"/>
        <w:tblLayout w:type="fixed"/>
        <w:tblLook w:val="04A0" w:firstRow="1" w:lastRow="0" w:firstColumn="1" w:lastColumn="0" w:noHBand="0" w:noVBand="1"/>
      </w:tblPr>
      <w:tblGrid>
        <w:gridCol w:w="2448"/>
        <w:gridCol w:w="2790"/>
        <w:gridCol w:w="4320"/>
      </w:tblGrid>
      <w:tr w:rsidR="003E38B7" w:rsidRPr="00445EFF" w14:paraId="75FE7DCA" w14:textId="77777777" w:rsidTr="00DC1F1F">
        <w:tc>
          <w:tcPr>
            <w:tcW w:w="2448" w:type="dxa"/>
            <w:shd w:val="clear" w:color="auto" w:fill="BFBFBF" w:themeFill="background1" w:themeFillShade="BF"/>
          </w:tcPr>
          <w:p w14:paraId="076786AD" w14:textId="77777777" w:rsidR="003E38B7" w:rsidRPr="00445EFF" w:rsidRDefault="003E38B7" w:rsidP="00DC1F1F">
            <w:pPr>
              <w:rPr>
                <w:b/>
                <w:lang w:val="en-GB"/>
              </w:rPr>
            </w:pPr>
            <w:r w:rsidRPr="00445EFF">
              <w:rPr>
                <w:b/>
                <w:lang w:val="en-GB"/>
              </w:rPr>
              <w:t>XSD Element</w:t>
            </w:r>
          </w:p>
        </w:tc>
        <w:tc>
          <w:tcPr>
            <w:tcW w:w="2790" w:type="dxa"/>
            <w:shd w:val="clear" w:color="auto" w:fill="BFBFBF" w:themeFill="background1" w:themeFillShade="BF"/>
          </w:tcPr>
          <w:p w14:paraId="29A63D78" w14:textId="77777777" w:rsidR="003E38B7" w:rsidRPr="00445EFF" w:rsidRDefault="003E38B7" w:rsidP="00DC1F1F">
            <w:pPr>
              <w:rPr>
                <w:b/>
                <w:lang w:val="en-GB"/>
              </w:rPr>
            </w:pPr>
            <w:r w:rsidRPr="00445EFF">
              <w:rPr>
                <w:b/>
                <w:lang w:val="en-GB"/>
              </w:rPr>
              <w:t>Population Value</w:t>
            </w:r>
          </w:p>
        </w:tc>
        <w:tc>
          <w:tcPr>
            <w:tcW w:w="4320" w:type="dxa"/>
            <w:shd w:val="clear" w:color="auto" w:fill="BFBFBF" w:themeFill="background1" w:themeFillShade="BF"/>
          </w:tcPr>
          <w:p w14:paraId="6990E06C" w14:textId="77777777" w:rsidR="003E38B7" w:rsidRPr="00445EFF" w:rsidRDefault="003E38B7" w:rsidP="00DC1F1F">
            <w:pPr>
              <w:rPr>
                <w:b/>
                <w:lang w:val="en-GB"/>
              </w:rPr>
            </w:pPr>
            <w:r w:rsidRPr="00445EFF">
              <w:rPr>
                <w:b/>
                <w:lang w:val="en-GB"/>
              </w:rPr>
              <w:t>Definition</w:t>
            </w:r>
          </w:p>
        </w:tc>
      </w:tr>
      <w:tr w:rsidR="003E38B7" w:rsidRPr="00424F6D" w14:paraId="2C4131A3" w14:textId="77777777" w:rsidTr="00DC1F1F">
        <w:tc>
          <w:tcPr>
            <w:tcW w:w="2448" w:type="dxa"/>
          </w:tcPr>
          <w:p w14:paraId="3F2C9BC7" w14:textId="77777777" w:rsidR="003E38B7" w:rsidRPr="00424F6D" w:rsidRDefault="003E38B7" w:rsidP="00DC1F1F">
            <w:pPr>
              <w:rPr>
                <w:szCs w:val="22"/>
                <w:lang w:val="en-GB"/>
              </w:rPr>
            </w:pPr>
            <w:r w:rsidRPr="00424F6D">
              <w:rPr>
                <w:rFonts w:eastAsia="MS Mincho"/>
                <w:szCs w:val="22"/>
                <w:lang w:val="en-GB"/>
              </w:rPr>
              <w:t>vnpProcId</w:t>
            </w:r>
          </w:p>
        </w:tc>
        <w:tc>
          <w:tcPr>
            <w:tcW w:w="2790" w:type="dxa"/>
          </w:tcPr>
          <w:p w14:paraId="2D6102A0" w14:textId="77777777" w:rsidR="003E38B7" w:rsidRPr="00424F6D" w:rsidRDefault="003E38B7" w:rsidP="00DC1F1F">
            <w:pPr>
              <w:rPr>
                <w:szCs w:val="22"/>
                <w:lang w:val="en-GB"/>
              </w:rPr>
            </w:pPr>
            <w:r w:rsidRPr="00424F6D">
              <w:rPr>
                <w:szCs w:val="22"/>
                <w:lang w:val="en-GB"/>
              </w:rPr>
              <w:t>NULL (…&gt;&lt;…)</w:t>
            </w:r>
          </w:p>
        </w:tc>
        <w:tc>
          <w:tcPr>
            <w:tcW w:w="4320" w:type="dxa"/>
          </w:tcPr>
          <w:p w14:paraId="7DAE8C16" w14:textId="77777777" w:rsidR="003E38B7" w:rsidRPr="00424F6D" w:rsidRDefault="003E38B7" w:rsidP="00DC1F1F">
            <w:pPr>
              <w:rPr>
                <w:szCs w:val="22"/>
                <w:lang w:val="en-GB"/>
              </w:rPr>
            </w:pPr>
            <w:r w:rsidRPr="00424F6D">
              <w:rPr>
                <w:rFonts w:eastAsiaTheme="minorEastAsia"/>
                <w:szCs w:val="22"/>
              </w:rPr>
              <w:t>Primary key that is automatically generated.</w:t>
            </w:r>
          </w:p>
        </w:tc>
      </w:tr>
      <w:tr w:rsidR="003E38B7" w:rsidRPr="00424F6D" w14:paraId="0E688E4B" w14:textId="77777777" w:rsidTr="00DC1F1F">
        <w:tc>
          <w:tcPr>
            <w:tcW w:w="2448" w:type="dxa"/>
          </w:tcPr>
          <w:p w14:paraId="5C1A079D" w14:textId="77777777" w:rsidR="003E38B7" w:rsidRPr="00424F6D" w:rsidRDefault="003E38B7" w:rsidP="00DC1F1F">
            <w:pPr>
              <w:rPr>
                <w:szCs w:val="22"/>
                <w:lang w:val="en-GB"/>
              </w:rPr>
            </w:pPr>
            <w:r w:rsidRPr="00424F6D">
              <w:rPr>
                <w:rFonts w:eastAsiaTheme="minorEastAsia"/>
                <w:szCs w:val="22"/>
              </w:rPr>
              <w:t>vnpProcTypeCd</w:t>
            </w:r>
          </w:p>
        </w:tc>
        <w:tc>
          <w:tcPr>
            <w:tcW w:w="2790" w:type="dxa"/>
          </w:tcPr>
          <w:p w14:paraId="6DA30439" w14:textId="77777777" w:rsidR="003E38B7" w:rsidRPr="00424F6D" w:rsidRDefault="003E38B7" w:rsidP="00DC1F1F">
            <w:pPr>
              <w:rPr>
                <w:szCs w:val="22"/>
                <w:lang w:val="en-GB"/>
              </w:rPr>
            </w:pPr>
            <w:r w:rsidRPr="00424F6D">
              <w:rPr>
                <w:szCs w:val="22"/>
                <w:lang w:val="en-GB"/>
              </w:rPr>
              <w:t>DEPCHG</w:t>
            </w:r>
          </w:p>
        </w:tc>
        <w:tc>
          <w:tcPr>
            <w:tcW w:w="4320" w:type="dxa"/>
          </w:tcPr>
          <w:p w14:paraId="21E5F805" w14:textId="77777777" w:rsidR="003E38B7" w:rsidRPr="00424F6D" w:rsidRDefault="003E38B7" w:rsidP="00DC1F1F">
            <w:pPr>
              <w:pStyle w:val="TableText"/>
              <w:rPr>
                <w:rFonts w:ascii="Times New Roman" w:hAnsi="Times New Roman" w:cs="Times New Roman"/>
                <w:szCs w:val="22"/>
                <w:lang w:val="en-GB"/>
              </w:rPr>
            </w:pPr>
            <w:r w:rsidRPr="00424F6D">
              <w:rPr>
                <w:rFonts w:ascii="Times New Roman" w:eastAsiaTheme="minorEastAsia" w:hAnsi="Times New Roman" w:cs="Times New Roman"/>
                <w:szCs w:val="22"/>
              </w:rPr>
              <w:t>Specifies the type of process the data relates to.</w:t>
            </w:r>
          </w:p>
        </w:tc>
      </w:tr>
      <w:tr w:rsidR="003E38B7" w:rsidRPr="00424F6D" w14:paraId="13BADAB1" w14:textId="77777777" w:rsidTr="00DC1F1F">
        <w:tc>
          <w:tcPr>
            <w:tcW w:w="2448" w:type="dxa"/>
          </w:tcPr>
          <w:p w14:paraId="5C2788BE" w14:textId="77777777" w:rsidR="003E38B7" w:rsidRPr="00424F6D" w:rsidRDefault="003E38B7" w:rsidP="00DC1F1F">
            <w:pPr>
              <w:rPr>
                <w:szCs w:val="22"/>
                <w:lang w:val="en-GB"/>
              </w:rPr>
            </w:pPr>
            <w:r w:rsidRPr="00424F6D">
              <w:rPr>
                <w:rFonts w:eastAsiaTheme="minorEastAsia"/>
                <w:szCs w:val="22"/>
              </w:rPr>
              <w:t>vnpProcStateTypeCd</w:t>
            </w:r>
          </w:p>
        </w:tc>
        <w:tc>
          <w:tcPr>
            <w:tcW w:w="2790" w:type="dxa"/>
            <w:shd w:val="clear" w:color="auto" w:fill="auto"/>
          </w:tcPr>
          <w:p w14:paraId="73B5D562" w14:textId="77777777" w:rsidR="003E38B7" w:rsidRPr="00424F6D" w:rsidRDefault="003E38B7" w:rsidP="00DC1F1F">
            <w:pPr>
              <w:rPr>
                <w:szCs w:val="22"/>
                <w:lang w:val="en-GB"/>
              </w:rPr>
            </w:pPr>
            <w:r w:rsidRPr="00424F6D">
              <w:rPr>
                <w:szCs w:val="22"/>
                <w:lang w:val="en-GB"/>
              </w:rPr>
              <w:t>Started</w:t>
            </w:r>
          </w:p>
        </w:tc>
        <w:tc>
          <w:tcPr>
            <w:tcW w:w="4320" w:type="dxa"/>
          </w:tcPr>
          <w:p w14:paraId="21C8142E" w14:textId="77777777" w:rsidR="003E38B7" w:rsidRPr="00424F6D" w:rsidRDefault="003E38B7" w:rsidP="00DC1F1F">
            <w:pPr>
              <w:pStyle w:val="TableText"/>
              <w:rPr>
                <w:rFonts w:ascii="Times New Roman" w:hAnsi="Times New Roman" w:cs="Times New Roman"/>
                <w:szCs w:val="22"/>
                <w:lang w:val="en-GB"/>
              </w:rPr>
            </w:pPr>
            <w:r w:rsidRPr="00424F6D">
              <w:rPr>
                <w:rFonts w:ascii="Times New Roman" w:eastAsiaTheme="minorEastAsia" w:hAnsi="Times New Roman" w:cs="Times New Roman"/>
                <w:szCs w:val="22"/>
              </w:rPr>
              <w:t>State of the process.</w:t>
            </w:r>
          </w:p>
        </w:tc>
      </w:tr>
      <w:tr w:rsidR="003E38B7" w:rsidRPr="00424F6D" w14:paraId="03E8A583" w14:textId="77777777" w:rsidTr="00DC1F1F">
        <w:trPr>
          <w:trHeight w:val="368"/>
        </w:trPr>
        <w:tc>
          <w:tcPr>
            <w:tcW w:w="2448" w:type="dxa"/>
          </w:tcPr>
          <w:p w14:paraId="026471B3" w14:textId="77777777" w:rsidR="003E38B7" w:rsidRPr="00424F6D" w:rsidRDefault="003E38B7" w:rsidP="00DC1F1F">
            <w:pPr>
              <w:rPr>
                <w:szCs w:val="22"/>
                <w:lang w:val="en-GB"/>
              </w:rPr>
            </w:pPr>
            <w:r w:rsidRPr="00424F6D">
              <w:rPr>
                <w:bCs/>
                <w:szCs w:val="22"/>
              </w:rPr>
              <w:t>creatdDt</w:t>
            </w:r>
          </w:p>
        </w:tc>
        <w:tc>
          <w:tcPr>
            <w:tcW w:w="2790" w:type="dxa"/>
          </w:tcPr>
          <w:p w14:paraId="626A98BF" w14:textId="77777777" w:rsidR="003E38B7" w:rsidRPr="00424F6D" w:rsidRDefault="003E38B7" w:rsidP="00DC1F1F">
            <w:pPr>
              <w:rPr>
                <w:szCs w:val="22"/>
                <w:lang w:val="en-GB"/>
              </w:rPr>
            </w:pPr>
            <w:r w:rsidRPr="00424F6D">
              <w:rPr>
                <w:szCs w:val="22"/>
                <w:lang w:val="en-GB"/>
              </w:rPr>
              <w:t>YYYY-MM-DDThh:mm:ss</w:t>
            </w:r>
          </w:p>
        </w:tc>
        <w:tc>
          <w:tcPr>
            <w:tcW w:w="4320" w:type="dxa"/>
          </w:tcPr>
          <w:p w14:paraId="2E72C47C" w14:textId="77777777" w:rsidR="003E38B7" w:rsidRPr="00424F6D" w:rsidRDefault="003E38B7" w:rsidP="00DC1F1F">
            <w:pPr>
              <w:rPr>
                <w:szCs w:val="22"/>
                <w:lang w:val="en-GB"/>
              </w:rPr>
            </w:pPr>
            <w:r w:rsidRPr="00424F6D">
              <w:rPr>
                <w:rFonts w:eastAsiaTheme="minorEastAsia"/>
                <w:szCs w:val="22"/>
              </w:rPr>
              <w:t>Date the process is created.</w:t>
            </w:r>
          </w:p>
        </w:tc>
      </w:tr>
      <w:tr w:rsidR="003E38B7" w:rsidRPr="00424F6D" w14:paraId="68A810EF" w14:textId="77777777" w:rsidTr="00DC1F1F">
        <w:tc>
          <w:tcPr>
            <w:tcW w:w="2448" w:type="dxa"/>
          </w:tcPr>
          <w:p w14:paraId="0F224B9D" w14:textId="77777777" w:rsidR="003E38B7" w:rsidRPr="00424F6D" w:rsidRDefault="003E38B7" w:rsidP="00DC1F1F">
            <w:pPr>
              <w:rPr>
                <w:szCs w:val="22"/>
                <w:lang w:val="en-GB"/>
              </w:rPr>
            </w:pPr>
            <w:r w:rsidRPr="00424F6D">
              <w:rPr>
                <w:rFonts w:eastAsiaTheme="minorEastAsia"/>
                <w:szCs w:val="22"/>
              </w:rPr>
              <w:t>lastModifdDt</w:t>
            </w:r>
          </w:p>
        </w:tc>
        <w:tc>
          <w:tcPr>
            <w:tcW w:w="2790" w:type="dxa"/>
          </w:tcPr>
          <w:p w14:paraId="31BB8247" w14:textId="77777777" w:rsidR="003E38B7" w:rsidRPr="00424F6D" w:rsidRDefault="003E38B7" w:rsidP="00DC1F1F">
            <w:pPr>
              <w:rPr>
                <w:szCs w:val="22"/>
                <w:lang w:val="en-GB"/>
              </w:rPr>
            </w:pPr>
            <w:r w:rsidRPr="00424F6D">
              <w:rPr>
                <w:szCs w:val="22"/>
                <w:lang w:val="en-GB"/>
              </w:rPr>
              <w:t>YYYY-MM-DDThh:mm:ss</w:t>
            </w:r>
          </w:p>
        </w:tc>
        <w:tc>
          <w:tcPr>
            <w:tcW w:w="4320" w:type="dxa"/>
          </w:tcPr>
          <w:p w14:paraId="0181B922" w14:textId="77777777" w:rsidR="003E38B7" w:rsidRPr="00424F6D" w:rsidRDefault="003E38B7" w:rsidP="00DC1F1F">
            <w:pPr>
              <w:rPr>
                <w:szCs w:val="22"/>
                <w:lang w:val="en-GB"/>
              </w:rPr>
            </w:pPr>
            <w:r w:rsidRPr="00424F6D">
              <w:rPr>
                <w:rFonts w:eastAsiaTheme="minorEastAsia"/>
                <w:szCs w:val="22"/>
              </w:rPr>
              <w:t>Date the process was last modified.</w:t>
            </w:r>
          </w:p>
        </w:tc>
      </w:tr>
      <w:tr w:rsidR="003E38B7" w:rsidRPr="00424F6D" w14:paraId="4C16892E" w14:textId="77777777" w:rsidTr="00DC1F1F">
        <w:tc>
          <w:tcPr>
            <w:tcW w:w="2448" w:type="dxa"/>
          </w:tcPr>
          <w:p w14:paraId="129E9AE3" w14:textId="77777777" w:rsidR="003E38B7" w:rsidRPr="00424F6D" w:rsidRDefault="003E38B7" w:rsidP="00DC1F1F">
            <w:pPr>
              <w:rPr>
                <w:szCs w:val="22"/>
                <w:lang w:val="en-GB"/>
              </w:rPr>
            </w:pPr>
            <w:r w:rsidRPr="00424F6D">
              <w:rPr>
                <w:rFonts w:eastAsiaTheme="minorEastAsia"/>
                <w:szCs w:val="22"/>
              </w:rPr>
              <w:t>jrnDt</w:t>
            </w:r>
          </w:p>
        </w:tc>
        <w:tc>
          <w:tcPr>
            <w:tcW w:w="2790" w:type="dxa"/>
          </w:tcPr>
          <w:p w14:paraId="69A8B148" w14:textId="77777777" w:rsidR="003E38B7" w:rsidRPr="00424F6D" w:rsidRDefault="003E38B7" w:rsidP="00DC1F1F">
            <w:pPr>
              <w:rPr>
                <w:szCs w:val="22"/>
                <w:lang w:val="en-GB"/>
              </w:rPr>
            </w:pPr>
            <w:r w:rsidRPr="00424F6D">
              <w:rPr>
                <w:szCs w:val="22"/>
                <w:lang w:val="en-GB"/>
              </w:rPr>
              <w:t>YYYY-MM-DDThh:mm:ss</w:t>
            </w:r>
          </w:p>
          <w:p w14:paraId="07A6078D" w14:textId="77777777" w:rsidR="003E38B7" w:rsidRPr="00424F6D" w:rsidRDefault="003E38B7" w:rsidP="00DC1F1F">
            <w:pPr>
              <w:rPr>
                <w:szCs w:val="22"/>
                <w:lang w:val="en-GB"/>
              </w:rPr>
            </w:pPr>
          </w:p>
        </w:tc>
        <w:tc>
          <w:tcPr>
            <w:tcW w:w="4320" w:type="dxa"/>
          </w:tcPr>
          <w:p w14:paraId="077C7163" w14:textId="77777777" w:rsidR="003E38B7" w:rsidRPr="00424F6D" w:rsidRDefault="003E38B7" w:rsidP="00DC1F1F">
            <w:pPr>
              <w:rPr>
                <w:szCs w:val="22"/>
                <w:lang w:val="en-GB"/>
              </w:rPr>
            </w:pPr>
            <w:r w:rsidRPr="00424F6D">
              <w:rPr>
                <w:rFonts w:eastAsiaTheme="minorEastAsia"/>
                <w:szCs w:val="22"/>
              </w:rPr>
              <w:t>The day, month and year on which the last action took place on the record.</w:t>
            </w:r>
          </w:p>
        </w:tc>
      </w:tr>
      <w:tr w:rsidR="003E38B7" w:rsidRPr="00424F6D" w14:paraId="5EB7AFB6" w14:textId="77777777" w:rsidTr="00DC1F1F">
        <w:tc>
          <w:tcPr>
            <w:tcW w:w="2448" w:type="dxa"/>
          </w:tcPr>
          <w:p w14:paraId="1799759E" w14:textId="77777777" w:rsidR="003E38B7" w:rsidRPr="00424F6D" w:rsidRDefault="003E38B7" w:rsidP="00DC1F1F">
            <w:pPr>
              <w:rPr>
                <w:szCs w:val="22"/>
                <w:lang w:val="en-GB"/>
              </w:rPr>
            </w:pPr>
            <w:r w:rsidRPr="00424F6D">
              <w:rPr>
                <w:rFonts w:eastAsiaTheme="minorEastAsia"/>
                <w:szCs w:val="22"/>
              </w:rPr>
              <w:t>jrnLctnId</w:t>
            </w:r>
          </w:p>
        </w:tc>
        <w:tc>
          <w:tcPr>
            <w:tcW w:w="2790" w:type="dxa"/>
          </w:tcPr>
          <w:p w14:paraId="7541E1F2" w14:textId="77777777" w:rsidR="003E38B7" w:rsidRPr="00424F6D" w:rsidRDefault="003E38B7" w:rsidP="00DC1F1F">
            <w:pPr>
              <w:rPr>
                <w:szCs w:val="22"/>
                <w:lang w:val="en-GB"/>
              </w:rPr>
            </w:pPr>
            <w:r w:rsidRPr="00424F6D">
              <w:rPr>
                <w:szCs w:val="22"/>
                <w:lang w:val="en-GB"/>
              </w:rPr>
              <w:t>NULL (…&gt;&lt;…)</w:t>
            </w:r>
          </w:p>
        </w:tc>
        <w:tc>
          <w:tcPr>
            <w:tcW w:w="4320" w:type="dxa"/>
          </w:tcPr>
          <w:p w14:paraId="7B85FFEA" w14:textId="77777777" w:rsidR="003E38B7" w:rsidRPr="00424F6D" w:rsidRDefault="003E38B7" w:rsidP="00DC1F1F">
            <w:pPr>
              <w:rPr>
                <w:szCs w:val="22"/>
                <w:lang w:val="en-GB"/>
              </w:rPr>
            </w:pPr>
            <w:r w:rsidRPr="00424F6D">
              <w:rPr>
                <w:rFonts w:eastAsiaTheme="minorEastAsia"/>
                <w:szCs w:val="22"/>
              </w:rPr>
              <w:t>The number representing the Regional Office of the person taking the last action on the record.</w:t>
            </w:r>
          </w:p>
        </w:tc>
      </w:tr>
      <w:tr w:rsidR="003E38B7" w:rsidRPr="00424F6D" w14:paraId="0529FEED" w14:textId="77777777" w:rsidTr="00DC1F1F">
        <w:tc>
          <w:tcPr>
            <w:tcW w:w="2448" w:type="dxa"/>
          </w:tcPr>
          <w:p w14:paraId="47DCD520" w14:textId="77777777" w:rsidR="003E38B7" w:rsidRPr="00424F6D" w:rsidRDefault="003E38B7" w:rsidP="00DC1F1F">
            <w:pPr>
              <w:rPr>
                <w:szCs w:val="22"/>
                <w:lang w:val="en-GB"/>
              </w:rPr>
            </w:pPr>
            <w:r w:rsidRPr="00424F6D">
              <w:rPr>
                <w:rFonts w:eastAsiaTheme="minorEastAsia"/>
                <w:szCs w:val="22"/>
              </w:rPr>
              <w:t>jrnStatusTypeCd</w:t>
            </w:r>
          </w:p>
        </w:tc>
        <w:tc>
          <w:tcPr>
            <w:tcW w:w="2790" w:type="dxa"/>
          </w:tcPr>
          <w:p w14:paraId="7DE8F7B3" w14:textId="77777777" w:rsidR="003E38B7" w:rsidRPr="00424F6D" w:rsidRDefault="003E38B7" w:rsidP="00DC1F1F">
            <w:pPr>
              <w:rPr>
                <w:szCs w:val="22"/>
                <w:lang w:val="en-GB"/>
              </w:rPr>
            </w:pPr>
            <w:r w:rsidRPr="00424F6D">
              <w:rPr>
                <w:szCs w:val="22"/>
                <w:lang w:val="en-GB"/>
              </w:rPr>
              <w:t>NULL (…&gt;&lt;…)</w:t>
            </w:r>
          </w:p>
        </w:tc>
        <w:tc>
          <w:tcPr>
            <w:tcW w:w="4320" w:type="dxa"/>
          </w:tcPr>
          <w:p w14:paraId="6D738E61" w14:textId="77777777" w:rsidR="003E38B7" w:rsidRPr="00424F6D" w:rsidRDefault="003E38B7" w:rsidP="00DC1F1F">
            <w:pPr>
              <w:rPr>
                <w:szCs w:val="22"/>
                <w:lang w:val="en-GB"/>
              </w:rPr>
            </w:pPr>
            <w:r w:rsidRPr="00424F6D">
              <w:rPr>
                <w:rFonts w:eastAsiaTheme="minorEastAsia"/>
                <w:szCs w:val="22"/>
              </w:rPr>
              <w:t>The alphabetic character representing the last action taken on the record. (I = Input, U = Update, D = Delete).</w:t>
            </w:r>
          </w:p>
        </w:tc>
      </w:tr>
      <w:tr w:rsidR="003E38B7" w:rsidRPr="00424F6D" w14:paraId="4F9DA302" w14:textId="77777777" w:rsidTr="00DC1F1F">
        <w:tc>
          <w:tcPr>
            <w:tcW w:w="2448" w:type="dxa"/>
          </w:tcPr>
          <w:p w14:paraId="37257BED" w14:textId="77777777" w:rsidR="003E38B7" w:rsidRPr="00424F6D" w:rsidRDefault="003E38B7" w:rsidP="00DC1F1F">
            <w:pPr>
              <w:rPr>
                <w:szCs w:val="22"/>
                <w:lang w:val="en-GB"/>
              </w:rPr>
            </w:pPr>
            <w:r w:rsidRPr="00424F6D">
              <w:rPr>
                <w:rFonts w:eastAsiaTheme="minorEastAsia"/>
                <w:szCs w:val="22"/>
              </w:rPr>
              <w:t>jrnUserId</w:t>
            </w:r>
          </w:p>
        </w:tc>
        <w:tc>
          <w:tcPr>
            <w:tcW w:w="2790" w:type="dxa"/>
          </w:tcPr>
          <w:p w14:paraId="341004EC" w14:textId="77777777" w:rsidR="003E38B7" w:rsidRPr="00424F6D" w:rsidRDefault="003E38B7" w:rsidP="00DC1F1F">
            <w:pPr>
              <w:rPr>
                <w:szCs w:val="22"/>
                <w:lang w:val="en-GB"/>
              </w:rPr>
            </w:pPr>
            <w:r w:rsidRPr="00424F6D">
              <w:rPr>
                <w:szCs w:val="22"/>
                <w:lang w:val="en-GB"/>
              </w:rPr>
              <w:t>NULL (…&gt;&lt;…)</w:t>
            </w:r>
          </w:p>
        </w:tc>
        <w:tc>
          <w:tcPr>
            <w:tcW w:w="4320" w:type="dxa"/>
          </w:tcPr>
          <w:p w14:paraId="659992B2" w14:textId="77777777" w:rsidR="003E38B7" w:rsidRPr="00424F6D" w:rsidRDefault="003E38B7" w:rsidP="00DC1F1F">
            <w:pPr>
              <w:rPr>
                <w:szCs w:val="22"/>
                <w:lang w:val="en-GB"/>
              </w:rPr>
            </w:pPr>
            <w:r w:rsidRPr="00424F6D">
              <w:rPr>
                <w:rFonts w:eastAsiaTheme="minorEastAsia"/>
                <w:szCs w:val="22"/>
              </w:rPr>
              <w:t>The name associated with the person taking the last action on the record.</w:t>
            </w:r>
          </w:p>
        </w:tc>
      </w:tr>
      <w:tr w:rsidR="003E38B7" w:rsidRPr="00424F6D" w14:paraId="52EAFB28" w14:textId="77777777" w:rsidTr="00DC1F1F">
        <w:tc>
          <w:tcPr>
            <w:tcW w:w="2448" w:type="dxa"/>
          </w:tcPr>
          <w:p w14:paraId="6D837697" w14:textId="77777777" w:rsidR="003E38B7" w:rsidRPr="00424F6D" w:rsidRDefault="003E38B7" w:rsidP="00DC1F1F">
            <w:pPr>
              <w:rPr>
                <w:szCs w:val="22"/>
                <w:lang w:val="en-GB"/>
              </w:rPr>
            </w:pPr>
            <w:r w:rsidRPr="00424F6D">
              <w:rPr>
                <w:rFonts w:eastAsiaTheme="minorEastAsia"/>
                <w:szCs w:val="22"/>
              </w:rPr>
              <w:t>jrnObjId</w:t>
            </w:r>
          </w:p>
        </w:tc>
        <w:tc>
          <w:tcPr>
            <w:tcW w:w="2790" w:type="dxa"/>
          </w:tcPr>
          <w:p w14:paraId="67696A27" w14:textId="77777777" w:rsidR="003E38B7" w:rsidRPr="00424F6D" w:rsidRDefault="003E38B7" w:rsidP="00DC1F1F">
            <w:pPr>
              <w:rPr>
                <w:szCs w:val="22"/>
                <w:lang w:val="en-GB"/>
              </w:rPr>
            </w:pPr>
            <w:r w:rsidRPr="00424F6D">
              <w:rPr>
                <w:szCs w:val="22"/>
                <w:lang w:val="en-GB"/>
              </w:rPr>
              <w:t>NULL (…&gt;&lt;…)</w:t>
            </w:r>
          </w:p>
        </w:tc>
        <w:tc>
          <w:tcPr>
            <w:tcW w:w="4320" w:type="dxa"/>
          </w:tcPr>
          <w:p w14:paraId="521A3834" w14:textId="77777777" w:rsidR="003E38B7" w:rsidRPr="00424F6D" w:rsidRDefault="003E38B7" w:rsidP="00DC1F1F">
            <w:pPr>
              <w:rPr>
                <w:szCs w:val="22"/>
                <w:lang w:val="en-GB"/>
              </w:rPr>
            </w:pPr>
            <w:r w:rsidRPr="00424F6D">
              <w:rPr>
                <w:rFonts w:eastAsiaTheme="minorEastAsia"/>
                <w:szCs w:val="22"/>
              </w:rPr>
              <w:t>The application taking the last action on the record.</w:t>
            </w:r>
          </w:p>
        </w:tc>
      </w:tr>
    </w:tbl>
    <w:p w14:paraId="17A95AFF" w14:textId="77777777" w:rsidR="003E38B7" w:rsidRPr="00A1462B" w:rsidRDefault="003E38B7" w:rsidP="003E38B7">
      <w:pPr>
        <w:ind w:left="360"/>
        <w:rPr>
          <w:sz w:val="24"/>
          <w:lang w:val="en-GB"/>
        </w:rPr>
      </w:pPr>
      <w:r w:rsidRPr="00A1462B">
        <w:rPr>
          <w:sz w:val="24"/>
          <w:lang w:val="en-GB"/>
        </w:rPr>
        <w:t xml:space="preserve">See section </w:t>
      </w:r>
      <w:r w:rsidRPr="00A1462B">
        <w:rPr>
          <w:b/>
          <w:sz w:val="24"/>
          <w:lang w:val="en-GB"/>
        </w:rPr>
        <w:fldChar w:fldCharType="begin"/>
      </w:r>
      <w:r w:rsidRPr="00A1462B">
        <w:rPr>
          <w:b/>
          <w:sz w:val="24"/>
          <w:lang w:val="en-GB"/>
        </w:rPr>
        <w:instrText xml:space="preserve"> REF _Ref456689970 \r \h  \* MERGEFORMAT </w:instrText>
      </w:r>
      <w:r w:rsidRPr="00A1462B">
        <w:rPr>
          <w:b/>
          <w:sz w:val="24"/>
          <w:lang w:val="en-GB"/>
        </w:rPr>
      </w:r>
      <w:r w:rsidRPr="00A1462B">
        <w:rPr>
          <w:b/>
          <w:sz w:val="24"/>
          <w:lang w:val="en-GB"/>
        </w:rPr>
        <w:fldChar w:fldCharType="separate"/>
      </w:r>
      <w:r w:rsidR="00F47FB3">
        <w:rPr>
          <w:b/>
          <w:sz w:val="24"/>
          <w:lang w:val="en-GB"/>
        </w:rPr>
        <w:t>7.6.6</w:t>
      </w:r>
      <w:r w:rsidRPr="00A1462B">
        <w:rPr>
          <w:b/>
          <w:sz w:val="24"/>
          <w:lang w:val="en-GB"/>
        </w:rPr>
        <w:fldChar w:fldCharType="end"/>
      </w:r>
      <w:r w:rsidRPr="00A1462B">
        <w:rPr>
          <w:b/>
          <w:sz w:val="24"/>
          <w:lang w:val="en-GB"/>
        </w:rPr>
        <w:t xml:space="preserve"> </w:t>
      </w:r>
      <w:r w:rsidRPr="00A1462B">
        <w:rPr>
          <w:b/>
          <w:sz w:val="24"/>
          <w:lang w:val="en-GB"/>
        </w:rPr>
        <w:fldChar w:fldCharType="begin"/>
      </w:r>
      <w:r w:rsidRPr="00A1462B">
        <w:rPr>
          <w:b/>
          <w:sz w:val="24"/>
          <w:lang w:val="en-GB"/>
        </w:rPr>
        <w:instrText xml:space="preserve"> REF _Ref456689976 \h  \* MERGEFORMAT </w:instrText>
      </w:r>
      <w:r w:rsidRPr="00A1462B">
        <w:rPr>
          <w:b/>
          <w:sz w:val="24"/>
          <w:lang w:val="en-GB"/>
        </w:rPr>
      </w:r>
      <w:r w:rsidRPr="00A1462B">
        <w:rPr>
          <w:b/>
          <w:sz w:val="24"/>
          <w:lang w:val="en-GB"/>
        </w:rPr>
        <w:fldChar w:fldCharType="separate"/>
      </w:r>
      <w:r w:rsidR="00F47FB3" w:rsidRPr="00F47FB3">
        <w:rPr>
          <w:b/>
          <w:sz w:val="24"/>
        </w:rPr>
        <w:t>CorpDB Type Reference Values</w:t>
      </w:r>
      <w:r w:rsidRPr="00A1462B">
        <w:rPr>
          <w:b/>
          <w:sz w:val="24"/>
          <w:lang w:val="en-GB"/>
        </w:rPr>
        <w:fldChar w:fldCharType="end"/>
      </w:r>
      <w:r w:rsidRPr="00A1462B">
        <w:rPr>
          <w:sz w:val="24"/>
          <w:lang w:val="en-GB"/>
        </w:rPr>
        <w:t xml:space="preserve"> for </w:t>
      </w:r>
      <w:r w:rsidRPr="00A1462B">
        <w:rPr>
          <w:rFonts w:eastAsiaTheme="minorEastAsia"/>
          <w:sz w:val="24"/>
        </w:rPr>
        <w:t>vnpProcTypeCd,  vnpProcStateTypeCd and jrnStatusTypeCd</w:t>
      </w:r>
    </w:p>
    <w:p w14:paraId="4F8A359E" w14:textId="77777777" w:rsidR="003E38B7" w:rsidRDefault="003E38B7" w:rsidP="003E38B7">
      <w:pPr>
        <w:pStyle w:val="Heading4"/>
        <w:tabs>
          <w:tab w:val="clear" w:pos="1800"/>
        </w:tabs>
        <w:ind w:left="990"/>
      </w:pPr>
      <w:r>
        <w:lastRenderedPageBreak/>
        <w:t xml:space="preserve">Step 2 - </w:t>
      </w:r>
      <w:r w:rsidRPr="0072469C">
        <w:t>vnpProc</w:t>
      </w:r>
      <w:r>
        <w:t>Form</w:t>
      </w:r>
      <w:r w:rsidRPr="0072469C">
        <w:t>Service</w:t>
      </w:r>
      <w:r>
        <w:t>/</w:t>
      </w:r>
      <w:r w:rsidRPr="0072469C">
        <w:t>vnpProc</w:t>
      </w:r>
      <w:r>
        <w:t>Form</w:t>
      </w:r>
      <w:r w:rsidRPr="0072469C">
        <w:t>Create</w:t>
      </w:r>
    </w:p>
    <w:p w14:paraId="0437C518" w14:textId="77777777" w:rsidR="003E38B7"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5</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VnpProcFormDTO XSD </w:t>
      </w:r>
      <w:r w:rsidRPr="0031076E">
        <w:rPr>
          <w:rFonts w:ascii="Arial" w:hAnsi="Arial" w:cs="Arial"/>
          <w:b/>
          <w:lang w:eastAsia="en-US"/>
        </w:rPr>
        <w:t>Diagram</w:t>
      </w:r>
      <w:r>
        <w:rPr>
          <w:rFonts w:ascii="Arial" w:hAnsi="Arial" w:cs="Arial"/>
          <w:b/>
          <w:lang w:eastAsia="en-US"/>
        </w:rPr>
        <w:t xml:space="preserve">  </w:t>
      </w:r>
    </w:p>
    <w:p w14:paraId="6A90E343"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&lt;xs:complexType name="VnpProcFormDTO"&gt;</w:t>
      </w:r>
    </w:p>
    <w:p w14:paraId="536B6E5C"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&lt;xs:sequence&gt;</w:t>
      </w:r>
    </w:p>
    <w:p w14:paraId="5B75A446"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&lt;xs:element name="compId" type="tns:VnpProcFormPKDTO" minOccurs="0" /&gt;</w:t>
      </w:r>
    </w:p>
    <w:p w14:paraId="4B2BFE00"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&lt;xs:element name="jrnDt" type="xs:dateTime" /&gt;</w:t>
      </w:r>
    </w:p>
    <w:p w14:paraId="71BC2767"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&lt;xs:element name="jrnLctnId" type="xs:string" /&gt;</w:t>
      </w:r>
    </w:p>
    <w:p w14:paraId="5A409FB7"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&lt;xs:element name="jrnObjId" type="xs:string" /&gt;</w:t>
      </w:r>
    </w:p>
    <w:p w14:paraId="7C3C0EB6"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&lt;xs:element name="jrnStatusTypeCd" type="xs:string" /&gt;</w:t>
      </w:r>
    </w:p>
    <w:p w14:paraId="270D5727"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&lt;xs:element name="jrnUserId" type="xs:string" /&gt;</w:t>
      </w:r>
    </w:p>
    <w:p w14:paraId="45D53089"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&lt;/xs:sequence&gt;</w:t>
      </w:r>
    </w:p>
    <w:p w14:paraId="1EB3C88B"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&lt;/xs:complexType&gt;</w:t>
      </w:r>
    </w:p>
    <w:p w14:paraId="72214EFD"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p>
    <w:p w14:paraId="02E03F98"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&lt;xs:complexType name="VnpProcFormPKDTO"&gt;</w:t>
      </w:r>
    </w:p>
    <w:p w14:paraId="6FF44B1C"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&lt;xs:sequence&gt;</w:t>
      </w:r>
    </w:p>
    <w:p w14:paraId="09F2676A"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&lt;xs:element name="vnpProcId" type="xs:long" /&gt;</w:t>
      </w:r>
    </w:p>
    <w:p w14:paraId="337609D4"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&lt;xs:element name="formTypeCd" type="xs:string" /&gt;</w:t>
      </w:r>
    </w:p>
    <w:p w14:paraId="5263C5F5"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 xml:space="preserve">  &lt;/xs:sequence&gt;</w:t>
      </w:r>
    </w:p>
    <w:p w14:paraId="58AE2DD5"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rPr>
      </w:pPr>
      <w:r w:rsidRPr="00B24028">
        <w:rPr>
          <w:szCs w:val="22"/>
        </w:rPr>
        <w:t>&lt;/xs:complexType&gt;</w:t>
      </w:r>
    </w:p>
    <w:p w14:paraId="2D211873" w14:textId="77777777" w:rsidR="003E38B7" w:rsidRPr="00DA71AB" w:rsidRDefault="003E38B7" w:rsidP="003E38B7">
      <w:pPr>
        <w:pStyle w:val="Caption"/>
        <w:spacing w:before="320"/>
        <w:rPr>
          <w:sz w:val="24"/>
          <w:szCs w:val="24"/>
        </w:rPr>
      </w:pPr>
      <w:r w:rsidRPr="00DA71AB">
        <w:rPr>
          <w:sz w:val="24"/>
          <w:szCs w:val="24"/>
        </w:rPr>
        <w:t xml:space="preserve">Table </w:t>
      </w:r>
      <w:r w:rsidRPr="00DA71AB">
        <w:rPr>
          <w:sz w:val="24"/>
          <w:szCs w:val="24"/>
        </w:rPr>
        <w:fldChar w:fldCharType="begin"/>
      </w:r>
      <w:r w:rsidRPr="00DA71AB">
        <w:rPr>
          <w:sz w:val="24"/>
          <w:szCs w:val="24"/>
        </w:rPr>
        <w:instrText xml:space="preserve"> STYLEREF 1 \s </w:instrText>
      </w:r>
      <w:r w:rsidRPr="00DA71AB">
        <w:rPr>
          <w:sz w:val="24"/>
          <w:szCs w:val="24"/>
        </w:rPr>
        <w:fldChar w:fldCharType="separate"/>
      </w:r>
      <w:r w:rsidR="00F47FB3">
        <w:rPr>
          <w:noProof/>
          <w:sz w:val="24"/>
          <w:szCs w:val="24"/>
        </w:rPr>
        <w:t>7</w:t>
      </w:r>
      <w:r w:rsidRPr="00DA71AB">
        <w:rPr>
          <w:noProof/>
          <w:sz w:val="24"/>
          <w:szCs w:val="24"/>
        </w:rPr>
        <w:fldChar w:fldCharType="end"/>
      </w:r>
      <w:r w:rsidRPr="00DA71AB">
        <w:rPr>
          <w:sz w:val="24"/>
          <w:szCs w:val="24"/>
        </w:rPr>
        <w:noBreakHyphen/>
      </w:r>
      <w:r w:rsidRPr="00DA71AB">
        <w:rPr>
          <w:sz w:val="24"/>
          <w:szCs w:val="24"/>
        </w:rPr>
        <w:fldChar w:fldCharType="begin"/>
      </w:r>
      <w:r w:rsidRPr="00DA71AB">
        <w:rPr>
          <w:sz w:val="24"/>
          <w:szCs w:val="24"/>
        </w:rPr>
        <w:instrText xml:space="preserve"> SEQ Table \* ARABIC \s 1 </w:instrText>
      </w:r>
      <w:r w:rsidRPr="00DA71AB">
        <w:rPr>
          <w:sz w:val="24"/>
          <w:szCs w:val="24"/>
        </w:rPr>
        <w:fldChar w:fldCharType="separate"/>
      </w:r>
      <w:r w:rsidR="00F47FB3">
        <w:rPr>
          <w:noProof/>
          <w:sz w:val="24"/>
          <w:szCs w:val="24"/>
        </w:rPr>
        <w:t>4</w:t>
      </w:r>
      <w:r w:rsidRPr="00DA71AB">
        <w:rPr>
          <w:noProof/>
          <w:sz w:val="24"/>
          <w:szCs w:val="24"/>
        </w:rPr>
        <w:fldChar w:fldCharType="end"/>
      </w:r>
      <w:r w:rsidRPr="00DA71AB">
        <w:rPr>
          <w:sz w:val="24"/>
          <w:szCs w:val="24"/>
        </w:rPr>
        <w:t xml:space="preserve"> VnpProcFormDTO Population Table</w:t>
      </w:r>
    </w:p>
    <w:tbl>
      <w:tblPr>
        <w:tblStyle w:val="TableGrid"/>
        <w:tblW w:w="0" w:type="auto"/>
        <w:tblLayout w:type="fixed"/>
        <w:tblLook w:val="04A0" w:firstRow="1" w:lastRow="0" w:firstColumn="1" w:lastColumn="0" w:noHBand="0" w:noVBand="1"/>
      </w:tblPr>
      <w:tblGrid>
        <w:gridCol w:w="2448"/>
        <w:gridCol w:w="2790"/>
        <w:gridCol w:w="4320"/>
      </w:tblGrid>
      <w:tr w:rsidR="003E38B7" w:rsidRPr="004806EC" w14:paraId="7025BB00" w14:textId="77777777" w:rsidTr="00AA5B4C">
        <w:tc>
          <w:tcPr>
            <w:tcW w:w="2448" w:type="dxa"/>
            <w:shd w:val="clear" w:color="auto" w:fill="BFBFBF" w:themeFill="background1" w:themeFillShade="BF"/>
          </w:tcPr>
          <w:p w14:paraId="69B3C5F9" w14:textId="77777777" w:rsidR="003E38B7" w:rsidRPr="004806EC" w:rsidRDefault="003E38B7" w:rsidP="00DC1F1F">
            <w:pPr>
              <w:rPr>
                <w:b/>
                <w:lang w:val="en-GB"/>
              </w:rPr>
            </w:pPr>
            <w:r w:rsidRPr="004806EC">
              <w:rPr>
                <w:b/>
                <w:lang w:val="en-GB"/>
              </w:rPr>
              <w:t>XSD Element</w:t>
            </w:r>
          </w:p>
        </w:tc>
        <w:tc>
          <w:tcPr>
            <w:tcW w:w="2790" w:type="dxa"/>
            <w:shd w:val="clear" w:color="auto" w:fill="BFBFBF" w:themeFill="background1" w:themeFillShade="BF"/>
          </w:tcPr>
          <w:p w14:paraId="30BEC543" w14:textId="77777777" w:rsidR="003E38B7" w:rsidRPr="004806EC" w:rsidRDefault="003E38B7" w:rsidP="00DC1F1F">
            <w:pPr>
              <w:rPr>
                <w:b/>
                <w:lang w:val="en-GB"/>
              </w:rPr>
            </w:pPr>
            <w:r w:rsidRPr="004806EC">
              <w:rPr>
                <w:b/>
                <w:lang w:val="en-GB"/>
              </w:rPr>
              <w:t>Population Value</w:t>
            </w:r>
          </w:p>
        </w:tc>
        <w:tc>
          <w:tcPr>
            <w:tcW w:w="4320" w:type="dxa"/>
            <w:shd w:val="clear" w:color="auto" w:fill="BFBFBF" w:themeFill="background1" w:themeFillShade="BF"/>
          </w:tcPr>
          <w:p w14:paraId="21A27315" w14:textId="77777777" w:rsidR="003E38B7" w:rsidRPr="004806EC" w:rsidRDefault="003E38B7" w:rsidP="00DC1F1F">
            <w:pPr>
              <w:rPr>
                <w:b/>
                <w:lang w:val="en-GB"/>
              </w:rPr>
            </w:pPr>
            <w:r w:rsidRPr="004806EC">
              <w:rPr>
                <w:b/>
                <w:lang w:val="en-GB"/>
              </w:rPr>
              <w:t>Definition</w:t>
            </w:r>
          </w:p>
        </w:tc>
      </w:tr>
      <w:tr w:rsidR="003E38B7" w:rsidRPr="002F737B" w14:paraId="252E30F9" w14:textId="77777777" w:rsidTr="00AA5B4C">
        <w:tc>
          <w:tcPr>
            <w:tcW w:w="2448" w:type="dxa"/>
          </w:tcPr>
          <w:p w14:paraId="7283EF0D" w14:textId="77777777" w:rsidR="003E38B7" w:rsidRPr="002F737B" w:rsidRDefault="003E38B7" w:rsidP="00DC1F1F">
            <w:pPr>
              <w:rPr>
                <w:szCs w:val="22"/>
                <w:lang w:val="en-GB"/>
              </w:rPr>
            </w:pPr>
            <w:r w:rsidRPr="002F737B">
              <w:rPr>
                <w:rFonts w:eastAsia="MS Mincho"/>
                <w:szCs w:val="22"/>
                <w:lang w:val="en-GB"/>
              </w:rPr>
              <w:t>vnpProcId</w:t>
            </w:r>
          </w:p>
        </w:tc>
        <w:tc>
          <w:tcPr>
            <w:tcW w:w="2790" w:type="dxa"/>
          </w:tcPr>
          <w:p w14:paraId="4A76AFE5" w14:textId="77777777" w:rsidR="003E38B7" w:rsidRPr="002F737B" w:rsidRDefault="003E38B7" w:rsidP="00DC1F1F">
            <w:pPr>
              <w:rPr>
                <w:szCs w:val="22"/>
                <w:lang w:val="en-GB"/>
              </w:rPr>
            </w:pPr>
            <w:r w:rsidRPr="002F737B">
              <w:rPr>
                <w:rFonts w:eastAsia="MS Mincho"/>
                <w:szCs w:val="22"/>
                <w:lang w:val="en-GB"/>
              </w:rPr>
              <w:t>vnpProcId</w:t>
            </w:r>
            <w:r w:rsidRPr="002F737B">
              <w:rPr>
                <w:szCs w:val="22"/>
                <w:lang w:val="en-GB"/>
              </w:rPr>
              <w:t xml:space="preserve"> value returned from step 1</w:t>
            </w:r>
          </w:p>
        </w:tc>
        <w:tc>
          <w:tcPr>
            <w:tcW w:w="4320" w:type="dxa"/>
          </w:tcPr>
          <w:p w14:paraId="4646CCDE" w14:textId="77777777" w:rsidR="003E38B7" w:rsidRPr="002F737B" w:rsidRDefault="003E38B7" w:rsidP="00DC1F1F">
            <w:pPr>
              <w:rPr>
                <w:szCs w:val="22"/>
                <w:lang w:val="en-GB"/>
              </w:rPr>
            </w:pPr>
            <w:r w:rsidRPr="002F737B">
              <w:rPr>
                <w:szCs w:val="22"/>
              </w:rPr>
              <w:t>This specifies the type of form that is associated to this process, and is the second part of the primary key of a row</w:t>
            </w:r>
          </w:p>
        </w:tc>
      </w:tr>
      <w:tr w:rsidR="003E38B7" w:rsidRPr="002F737B" w14:paraId="10F541A1" w14:textId="77777777" w:rsidTr="00AA5B4C">
        <w:trPr>
          <w:trHeight w:val="557"/>
        </w:trPr>
        <w:tc>
          <w:tcPr>
            <w:tcW w:w="2448" w:type="dxa"/>
          </w:tcPr>
          <w:p w14:paraId="78198F81" w14:textId="77777777" w:rsidR="003E38B7" w:rsidRPr="002F737B" w:rsidRDefault="003E38B7" w:rsidP="00DC1F1F">
            <w:pPr>
              <w:rPr>
                <w:szCs w:val="22"/>
                <w:lang w:val="en-GB"/>
              </w:rPr>
            </w:pPr>
            <w:r w:rsidRPr="002F737B">
              <w:rPr>
                <w:rFonts w:eastAsiaTheme="minorEastAsia"/>
                <w:szCs w:val="22"/>
              </w:rPr>
              <w:t>formTypeCd</w:t>
            </w:r>
          </w:p>
        </w:tc>
        <w:tc>
          <w:tcPr>
            <w:tcW w:w="2790" w:type="dxa"/>
            <w:shd w:val="clear" w:color="auto" w:fill="auto"/>
          </w:tcPr>
          <w:p w14:paraId="07A339E8" w14:textId="77777777" w:rsidR="003E38B7" w:rsidRPr="002F737B" w:rsidRDefault="003E38B7" w:rsidP="00DC1F1F">
            <w:pPr>
              <w:rPr>
                <w:szCs w:val="22"/>
                <w:lang w:val="en-GB"/>
              </w:rPr>
            </w:pPr>
            <w:r w:rsidRPr="002F737B">
              <w:rPr>
                <w:szCs w:val="22"/>
              </w:rPr>
              <w:t>21-686c</w:t>
            </w:r>
          </w:p>
        </w:tc>
        <w:tc>
          <w:tcPr>
            <w:tcW w:w="4320" w:type="dxa"/>
          </w:tcPr>
          <w:p w14:paraId="1BF13E71" w14:textId="77777777" w:rsidR="003E38B7" w:rsidRPr="002F737B" w:rsidRDefault="003E38B7" w:rsidP="00DC1F1F">
            <w:pPr>
              <w:pStyle w:val="TableText"/>
              <w:rPr>
                <w:rFonts w:ascii="Times New Roman" w:hAnsi="Times New Roman" w:cs="Times New Roman"/>
                <w:szCs w:val="22"/>
                <w:lang w:val="en-GB"/>
              </w:rPr>
            </w:pPr>
            <w:r w:rsidRPr="002F737B">
              <w:rPr>
                <w:rFonts w:ascii="Times New Roman" w:hAnsi="Times New Roman" w:cs="Times New Roman"/>
                <w:szCs w:val="22"/>
              </w:rPr>
              <w:t>This is the first part of the primary key of a row, and is a foreign key to the VNP_PROC table</w:t>
            </w:r>
          </w:p>
        </w:tc>
      </w:tr>
      <w:tr w:rsidR="003E38B7" w:rsidRPr="002F737B" w14:paraId="44A28A87" w14:textId="77777777" w:rsidTr="00AA5B4C">
        <w:trPr>
          <w:trHeight w:val="224"/>
        </w:trPr>
        <w:tc>
          <w:tcPr>
            <w:tcW w:w="2448" w:type="dxa"/>
          </w:tcPr>
          <w:p w14:paraId="2BE38964" w14:textId="77777777" w:rsidR="003E38B7" w:rsidRPr="002F737B" w:rsidRDefault="003E38B7" w:rsidP="00DC1F1F">
            <w:pPr>
              <w:rPr>
                <w:rFonts w:eastAsiaTheme="minorEastAsia"/>
                <w:szCs w:val="22"/>
              </w:rPr>
            </w:pPr>
          </w:p>
        </w:tc>
        <w:tc>
          <w:tcPr>
            <w:tcW w:w="2790" w:type="dxa"/>
          </w:tcPr>
          <w:p w14:paraId="531A9B3E" w14:textId="77777777" w:rsidR="003E38B7" w:rsidRPr="002F737B" w:rsidRDefault="003E38B7" w:rsidP="00DC1F1F">
            <w:pPr>
              <w:rPr>
                <w:szCs w:val="22"/>
                <w:lang w:val="en-GB"/>
              </w:rPr>
            </w:pPr>
          </w:p>
        </w:tc>
        <w:tc>
          <w:tcPr>
            <w:tcW w:w="4320" w:type="dxa"/>
          </w:tcPr>
          <w:p w14:paraId="3EC2722A" w14:textId="77777777" w:rsidR="003E38B7" w:rsidRPr="002F737B" w:rsidRDefault="003E38B7" w:rsidP="00DC1F1F">
            <w:pPr>
              <w:pStyle w:val="TableText"/>
              <w:rPr>
                <w:rFonts w:ascii="Times New Roman" w:eastAsiaTheme="minorEastAsia" w:hAnsi="Times New Roman" w:cs="Times New Roman"/>
                <w:szCs w:val="22"/>
              </w:rPr>
            </w:pPr>
          </w:p>
        </w:tc>
      </w:tr>
      <w:tr w:rsidR="003E38B7" w:rsidRPr="002F737B" w14:paraId="43EADF99" w14:textId="77777777" w:rsidTr="00AA5B4C">
        <w:tc>
          <w:tcPr>
            <w:tcW w:w="2448" w:type="dxa"/>
          </w:tcPr>
          <w:p w14:paraId="2AA92BA5" w14:textId="77777777" w:rsidR="003E38B7" w:rsidRPr="002F737B" w:rsidRDefault="003E38B7" w:rsidP="00DC1F1F">
            <w:pPr>
              <w:rPr>
                <w:szCs w:val="22"/>
                <w:lang w:val="en-GB"/>
              </w:rPr>
            </w:pPr>
            <w:r w:rsidRPr="002F737B">
              <w:rPr>
                <w:rFonts w:eastAsiaTheme="minorEastAsia"/>
                <w:szCs w:val="22"/>
              </w:rPr>
              <w:t>jrnDt</w:t>
            </w:r>
          </w:p>
        </w:tc>
        <w:tc>
          <w:tcPr>
            <w:tcW w:w="2790" w:type="dxa"/>
          </w:tcPr>
          <w:p w14:paraId="36FC212C" w14:textId="77777777" w:rsidR="003E38B7" w:rsidRPr="002F737B" w:rsidRDefault="003E38B7" w:rsidP="00DC1F1F">
            <w:pPr>
              <w:rPr>
                <w:szCs w:val="22"/>
                <w:lang w:val="en-GB"/>
              </w:rPr>
            </w:pPr>
            <w:r w:rsidRPr="002F737B">
              <w:rPr>
                <w:szCs w:val="22"/>
                <w:lang w:val="en-GB"/>
              </w:rPr>
              <w:t>YYYY-MM-DThh:mm:ss</w:t>
            </w:r>
          </w:p>
        </w:tc>
        <w:tc>
          <w:tcPr>
            <w:tcW w:w="4320" w:type="dxa"/>
          </w:tcPr>
          <w:p w14:paraId="019172B9" w14:textId="77777777" w:rsidR="003E38B7" w:rsidRPr="002F737B" w:rsidRDefault="003E38B7" w:rsidP="00DC1F1F">
            <w:pPr>
              <w:rPr>
                <w:szCs w:val="22"/>
                <w:lang w:val="en-GB"/>
              </w:rPr>
            </w:pPr>
            <w:r w:rsidRPr="002F737B">
              <w:rPr>
                <w:rFonts w:eastAsiaTheme="minorEastAsia"/>
                <w:szCs w:val="22"/>
              </w:rPr>
              <w:t>The day, month and year on which the last action took place on the record.</w:t>
            </w:r>
          </w:p>
        </w:tc>
      </w:tr>
      <w:tr w:rsidR="003E38B7" w:rsidRPr="002F737B" w14:paraId="21A762C1" w14:textId="77777777" w:rsidTr="00AA5B4C">
        <w:tc>
          <w:tcPr>
            <w:tcW w:w="2448" w:type="dxa"/>
          </w:tcPr>
          <w:p w14:paraId="2490D9DC" w14:textId="77777777" w:rsidR="003E38B7" w:rsidRPr="002F737B" w:rsidRDefault="003E38B7" w:rsidP="00DC1F1F">
            <w:pPr>
              <w:rPr>
                <w:szCs w:val="22"/>
                <w:lang w:val="en-GB"/>
              </w:rPr>
            </w:pPr>
            <w:r w:rsidRPr="002F737B">
              <w:rPr>
                <w:rFonts w:eastAsiaTheme="minorEastAsia"/>
                <w:szCs w:val="22"/>
              </w:rPr>
              <w:t>jrnLctnId</w:t>
            </w:r>
          </w:p>
        </w:tc>
        <w:tc>
          <w:tcPr>
            <w:tcW w:w="2790" w:type="dxa"/>
          </w:tcPr>
          <w:p w14:paraId="640293BA" w14:textId="77777777" w:rsidR="003E38B7" w:rsidRPr="002F737B" w:rsidRDefault="003E38B7" w:rsidP="00DC1F1F">
            <w:pPr>
              <w:rPr>
                <w:szCs w:val="22"/>
                <w:lang w:val="en-GB"/>
              </w:rPr>
            </w:pPr>
            <w:r w:rsidRPr="002F737B">
              <w:rPr>
                <w:szCs w:val="22"/>
                <w:lang w:val="en-GB"/>
              </w:rPr>
              <w:t>NULL (…&gt;&lt;…)</w:t>
            </w:r>
          </w:p>
        </w:tc>
        <w:tc>
          <w:tcPr>
            <w:tcW w:w="4320" w:type="dxa"/>
          </w:tcPr>
          <w:p w14:paraId="51EA395C" w14:textId="77777777" w:rsidR="003E38B7" w:rsidRPr="002F737B" w:rsidRDefault="003E38B7" w:rsidP="00DC1F1F">
            <w:pPr>
              <w:rPr>
                <w:szCs w:val="22"/>
                <w:lang w:val="en-GB"/>
              </w:rPr>
            </w:pPr>
            <w:r w:rsidRPr="002F737B">
              <w:rPr>
                <w:rFonts w:eastAsiaTheme="minorEastAsia"/>
                <w:szCs w:val="22"/>
              </w:rPr>
              <w:t>The number representing the Regional Office of the person taking the last action on the record.</w:t>
            </w:r>
          </w:p>
        </w:tc>
      </w:tr>
      <w:tr w:rsidR="003E38B7" w:rsidRPr="002F737B" w14:paraId="004C1A10" w14:textId="77777777" w:rsidTr="00AA5B4C">
        <w:tc>
          <w:tcPr>
            <w:tcW w:w="2448" w:type="dxa"/>
          </w:tcPr>
          <w:p w14:paraId="2D8441E8" w14:textId="77777777" w:rsidR="003E38B7" w:rsidRPr="002F737B" w:rsidRDefault="003E38B7" w:rsidP="00DC1F1F">
            <w:pPr>
              <w:rPr>
                <w:szCs w:val="22"/>
                <w:lang w:val="en-GB"/>
              </w:rPr>
            </w:pPr>
            <w:r w:rsidRPr="002F737B">
              <w:rPr>
                <w:rFonts w:eastAsiaTheme="minorEastAsia"/>
                <w:szCs w:val="22"/>
              </w:rPr>
              <w:t>jrnObjId</w:t>
            </w:r>
          </w:p>
        </w:tc>
        <w:tc>
          <w:tcPr>
            <w:tcW w:w="2790" w:type="dxa"/>
          </w:tcPr>
          <w:p w14:paraId="45E1392C" w14:textId="77777777" w:rsidR="003E38B7" w:rsidRPr="002F737B" w:rsidRDefault="003E38B7" w:rsidP="00DC1F1F">
            <w:pPr>
              <w:rPr>
                <w:szCs w:val="22"/>
                <w:lang w:val="en-GB"/>
              </w:rPr>
            </w:pPr>
            <w:r w:rsidRPr="002F737B">
              <w:rPr>
                <w:szCs w:val="22"/>
                <w:lang w:val="en-GB"/>
              </w:rPr>
              <w:t>NULL (…&gt;&lt;…)</w:t>
            </w:r>
          </w:p>
        </w:tc>
        <w:tc>
          <w:tcPr>
            <w:tcW w:w="4320" w:type="dxa"/>
          </w:tcPr>
          <w:p w14:paraId="6C5B294B" w14:textId="77777777" w:rsidR="003E38B7" w:rsidRPr="002F737B" w:rsidRDefault="003E38B7" w:rsidP="00DC1F1F">
            <w:pPr>
              <w:rPr>
                <w:szCs w:val="22"/>
                <w:lang w:val="en-GB"/>
              </w:rPr>
            </w:pPr>
            <w:r w:rsidRPr="002F737B">
              <w:rPr>
                <w:rFonts w:eastAsiaTheme="minorEastAsia"/>
                <w:szCs w:val="22"/>
              </w:rPr>
              <w:t>The application taking the last action on the record.</w:t>
            </w:r>
          </w:p>
        </w:tc>
      </w:tr>
      <w:tr w:rsidR="003E38B7" w:rsidRPr="002F737B" w14:paraId="6F4E3EC3" w14:textId="77777777" w:rsidTr="00AA5B4C">
        <w:tc>
          <w:tcPr>
            <w:tcW w:w="2448" w:type="dxa"/>
          </w:tcPr>
          <w:p w14:paraId="02907603" w14:textId="77777777" w:rsidR="003E38B7" w:rsidRPr="002F737B" w:rsidRDefault="003E38B7" w:rsidP="00DC1F1F">
            <w:pPr>
              <w:rPr>
                <w:rFonts w:eastAsiaTheme="minorEastAsia"/>
                <w:szCs w:val="22"/>
              </w:rPr>
            </w:pPr>
          </w:p>
        </w:tc>
        <w:tc>
          <w:tcPr>
            <w:tcW w:w="2790" w:type="dxa"/>
          </w:tcPr>
          <w:p w14:paraId="7B0C0C48" w14:textId="77777777" w:rsidR="003E38B7" w:rsidRPr="002F737B" w:rsidRDefault="003E38B7" w:rsidP="00DC1F1F">
            <w:pPr>
              <w:rPr>
                <w:szCs w:val="22"/>
                <w:lang w:val="en-GB"/>
              </w:rPr>
            </w:pPr>
          </w:p>
        </w:tc>
        <w:tc>
          <w:tcPr>
            <w:tcW w:w="4320" w:type="dxa"/>
          </w:tcPr>
          <w:p w14:paraId="18402168" w14:textId="77777777" w:rsidR="003E38B7" w:rsidRPr="002F737B" w:rsidRDefault="003E38B7" w:rsidP="00DC1F1F">
            <w:pPr>
              <w:rPr>
                <w:rFonts w:eastAsiaTheme="minorEastAsia"/>
                <w:szCs w:val="22"/>
              </w:rPr>
            </w:pPr>
          </w:p>
        </w:tc>
      </w:tr>
      <w:tr w:rsidR="003E38B7" w:rsidRPr="002F737B" w14:paraId="5C78EB76" w14:textId="77777777" w:rsidTr="00AA5B4C">
        <w:tc>
          <w:tcPr>
            <w:tcW w:w="2448" w:type="dxa"/>
          </w:tcPr>
          <w:p w14:paraId="27CAB095" w14:textId="77777777" w:rsidR="003E38B7" w:rsidRPr="002F737B" w:rsidRDefault="003E38B7" w:rsidP="00DC1F1F">
            <w:pPr>
              <w:rPr>
                <w:szCs w:val="22"/>
                <w:lang w:val="en-GB"/>
              </w:rPr>
            </w:pPr>
            <w:r w:rsidRPr="002F737B">
              <w:rPr>
                <w:rFonts w:eastAsiaTheme="minorEastAsia"/>
                <w:szCs w:val="22"/>
              </w:rPr>
              <w:t>jrnStatusTypeCd</w:t>
            </w:r>
          </w:p>
        </w:tc>
        <w:tc>
          <w:tcPr>
            <w:tcW w:w="2790" w:type="dxa"/>
          </w:tcPr>
          <w:p w14:paraId="25E513C8" w14:textId="77777777" w:rsidR="003E38B7" w:rsidRPr="002F737B" w:rsidRDefault="003E38B7" w:rsidP="00DC1F1F">
            <w:pPr>
              <w:rPr>
                <w:szCs w:val="22"/>
                <w:lang w:val="en-GB"/>
              </w:rPr>
            </w:pPr>
            <w:r w:rsidRPr="002F737B">
              <w:rPr>
                <w:szCs w:val="22"/>
                <w:lang w:val="en-GB"/>
              </w:rPr>
              <w:t>NULL (…&gt;&lt;…)</w:t>
            </w:r>
          </w:p>
        </w:tc>
        <w:tc>
          <w:tcPr>
            <w:tcW w:w="4320" w:type="dxa"/>
          </w:tcPr>
          <w:p w14:paraId="6034965A" w14:textId="77777777" w:rsidR="003E38B7" w:rsidRPr="002F737B" w:rsidRDefault="003E38B7" w:rsidP="00DC1F1F">
            <w:pPr>
              <w:rPr>
                <w:szCs w:val="22"/>
                <w:lang w:val="en-GB"/>
              </w:rPr>
            </w:pPr>
            <w:r w:rsidRPr="002F737B">
              <w:rPr>
                <w:rFonts w:eastAsiaTheme="minorEastAsia"/>
                <w:szCs w:val="22"/>
              </w:rPr>
              <w:t>The alphabetic character representing the last action taken on the record. (I = Input, U = Update, D = Delete).</w:t>
            </w:r>
          </w:p>
        </w:tc>
      </w:tr>
      <w:tr w:rsidR="003E38B7" w:rsidRPr="002F737B" w14:paraId="565E6075" w14:textId="77777777" w:rsidTr="00AA5B4C">
        <w:tc>
          <w:tcPr>
            <w:tcW w:w="2448" w:type="dxa"/>
          </w:tcPr>
          <w:p w14:paraId="25EDF5DF" w14:textId="77777777" w:rsidR="003E38B7" w:rsidRPr="002F737B" w:rsidRDefault="003E38B7" w:rsidP="00DC1F1F">
            <w:pPr>
              <w:rPr>
                <w:szCs w:val="22"/>
                <w:lang w:val="en-GB"/>
              </w:rPr>
            </w:pPr>
            <w:r w:rsidRPr="002F737B">
              <w:rPr>
                <w:rFonts w:eastAsiaTheme="minorEastAsia"/>
                <w:szCs w:val="22"/>
              </w:rPr>
              <w:t>jrnUserId</w:t>
            </w:r>
          </w:p>
        </w:tc>
        <w:tc>
          <w:tcPr>
            <w:tcW w:w="2790" w:type="dxa"/>
          </w:tcPr>
          <w:p w14:paraId="34FE23FC" w14:textId="77777777" w:rsidR="003E38B7" w:rsidRPr="002F737B" w:rsidRDefault="003E38B7" w:rsidP="00DC1F1F">
            <w:pPr>
              <w:rPr>
                <w:szCs w:val="22"/>
                <w:lang w:val="en-GB"/>
              </w:rPr>
            </w:pPr>
            <w:r w:rsidRPr="002F737B">
              <w:rPr>
                <w:szCs w:val="22"/>
                <w:lang w:val="en-GB"/>
              </w:rPr>
              <w:t>NULL (…&gt;&lt;…)</w:t>
            </w:r>
          </w:p>
        </w:tc>
        <w:tc>
          <w:tcPr>
            <w:tcW w:w="4320" w:type="dxa"/>
          </w:tcPr>
          <w:p w14:paraId="14B74853" w14:textId="77777777" w:rsidR="003E38B7" w:rsidRPr="002F737B" w:rsidRDefault="003E38B7" w:rsidP="00DC1F1F">
            <w:pPr>
              <w:rPr>
                <w:szCs w:val="22"/>
                <w:lang w:val="en-GB"/>
              </w:rPr>
            </w:pPr>
            <w:r w:rsidRPr="002F737B">
              <w:rPr>
                <w:rFonts w:eastAsiaTheme="minorEastAsia"/>
                <w:szCs w:val="22"/>
              </w:rPr>
              <w:t>The name associated with the person taking the last action on the record.</w:t>
            </w:r>
          </w:p>
        </w:tc>
      </w:tr>
    </w:tbl>
    <w:p w14:paraId="7DA74D34" w14:textId="77777777" w:rsidR="003E38B7" w:rsidRDefault="003E38B7" w:rsidP="003E38B7">
      <w:pPr>
        <w:ind w:left="360"/>
        <w:rPr>
          <w:sz w:val="24"/>
          <w:lang w:val="en-GB"/>
        </w:rPr>
      </w:pPr>
    </w:p>
    <w:p w14:paraId="1649C8E4" w14:textId="77777777" w:rsidR="003E38B7" w:rsidRPr="009012F1" w:rsidRDefault="003E38B7" w:rsidP="003E38B7">
      <w:pPr>
        <w:ind w:left="360"/>
        <w:rPr>
          <w:sz w:val="24"/>
          <w:lang w:val="en-GB"/>
        </w:rPr>
      </w:pPr>
      <w:r w:rsidRPr="009012F1">
        <w:rPr>
          <w:sz w:val="24"/>
          <w:lang w:val="en-GB"/>
        </w:rPr>
        <w:t xml:space="preserve">See section </w:t>
      </w:r>
      <w:r w:rsidRPr="009012F1">
        <w:rPr>
          <w:b/>
          <w:sz w:val="24"/>
          <w:lang w:val="en-GB"/>
        </w:rPr>
        <w:fldChar w:fldCharType="begin"/>
      </w:r>
      <w:r w:rsidRPr="009012F1">
        <w:rPr>
          <w:b/>
          <w:sz w:val="24"/>
          <w:lang w:val="en-GB"/>
        </w:rPr>
        <w:instrText xml:space="preserve"> REF _Ref456689970 \r \h  \* MERGEFORMAT </w:instrText>
      </w:r>
      <w:r w:rsidRPr="009012F1">
        <w:rPr>
          <w:b/>
          <w:sz w:val="24"/>
          <w:lang w:val="en-GB"/>
        </w:rPr>
      </w:r>
      <w:r w:rsidRPr="009012F1">
        <w:rPr>
          <w:b/>
          <w:sz w:val="24"/>
          <w:lang w:val="en-GB"/>
        </w:rPr>
        <w:fldChar w:fldCharType="separate"/>
      </w:r>
      <w:r w:rsidR="00F47FB3">
        <w:rPr>
          <w:b/>
          <w:sz w:val="24"/>
          <w:lang w:val="en-GB"/>
        </w:rPr>
        <w:t>7.6.6</w:t>
      </w:r>
      <w:r w:rsidRPr="009012F1">
        <w:rPr>
          <w:b/>
          <w:sz w:val="24"/>
          <w:lang w:val="en-GB"/>
        </w:rPr>
        <w:fldChar w:fldCharType="end"/>
      </w:r>
      <w:r w:rsidRPr="009012F1">
        <w:rPr>
          <w:b/>
          <w:sz w:val="24"/>
          <w:lang w:val="en-GB"/>
        </w:rPr>
        <w:t xml:space="preserve"> </w:t>
      </w:r>
      <w:r w:rsidRPr="009012F1">
        <w:rPr>
          <w:b/>
          <w:sz w:val="24"/>
          <w:lang w:val="en-GB"/>
        </w:rPr>
        <w:fldChar w:fldCharType="begin"/>
      </w:r>
      <w:r w:rsidRPr="009012F1">
        <w:rPr>
          <w:b/>
          <w:sz w:val="24"/>
          <w:lang w:val="en-GB"/>
        </w:rPr>
        <w:instrText xml:space="preserve"> REF _Ref456689976 \h  \* MERGEFORMAT </w:instrText>
      </w:r>
      <w:r w:rsidRPr="009012F1">
        <w:rPr>
          <w:b/>
          <w:sz w:val="24"/>
          <w:lang w:val="en-GB"/>
        </w:rPr>
      </w:r>
      <w:r w:rsidRPr="009012F1">
        <w:rPr>
          <w:b/>
          <w:sz w:val="24"/>
          <w:lang w:val="en-GB"/>
        </w:rPr>
        <w:fldChar w:fldCharType="separate"/>
      </w:r>
      <w:r w:rsidR="00F47FB3" w:rsidRPr="00F47FB3">
        <w:rPr>
          <w:b/>
          <w:sz w:val="24"/>
        </w:rPr>
        <w:t>CorpDB Type Reference Values</w:t>
      </w:r>
      <w:r w:rsidRPr="009012F1">
        <w:rPr>
          <w:b/>
          <w:sz w:val="24"/>
          <w:lang w:val="en-GB"/>
        </w:rPr>
        <w:fldChar w:fldCharType="end"/>
      </w:r>
      <w:r w:rsidRPr="009012F1">
        <w:rPr>
          <w:sz w:val="24"/>
          <w:lang w:val="en-GB"/>
        </w:rPr>
        <w:t xml:space="preserve"> for </w:t>
      </w:r>
      <w:r w:rsidRPr="009012F1">
        <w:rPr>
          <w:rFonts w:eastAsiaTheme="minorEastAsia"/>
          <w:sz w:val="24"/>
        </w:rPr>
        <w:t>jrnStatusTypeCd</w:t>
      </w:r>
    </w:p>
    <w:p w14:paraId="27AC9631" w14:textId="77777777" w:rsidR="003E38B7" w:rsidRDefault="003E38B7" w:rsidP="003E38B7">
      <w:pPr>
        <w:rPr>
          <w:lang w:val="en-GB"/>
        </w:rPr>
      </w:pPr>
    </w:p>
    <w:p w14:paraId="230A9498" w14:textId="77777777" w:rsidR="003E38B7" w:rsidRDefault="003E38B7" w:rsidP="003E38B7">
      <w:pPr>
        <w:rPr>
          <w:lang w:val="en-GB"/>
        </w:rPr>
      </w:pPr>
      <w:r>
        <w:rPr>
          <w:lang w:val="en-GB"/>
        </w:rPr>
        <w:br w:type="page"/>
      </w:r>
    </w:p>
    <w:p w14:paraId="67F346EF" w14:textId="77777777" w:rsidR="003E38B7" w:rsidRDefault="003E38B7" w:rsidP="003E38B7">
      <w:pPr>
        <w:pStyle w:val="Heading4"/>
        <w:ind w:left="990"/>
      </w:pPr>
      <w:bookmarkStart w:id="294" w:name="_Ref456856723"/>
      <w:r>
        <w:lastRenderedPageBreak/>
        <w:t xml:space="preserve">Step 3 – </w:t>
      </w:r>
      <w:r w:rsidRPr="00DF4732">
        <w:t>vnpPtcpntService</w:t>
      </w:r>
      <w:r>
        <w:t>/</w:t>
      </w:r>
      <w:r w:rsidRPr="00DF4732">
        <w:t>vnpPtcpntCreate</w:t>
      </w:r>
      <w:bookmarkEnd w:id="294"/>
    </w:p>
    <w:p w14:paraId="7AF5361B" w14:textId="77777777" w:rsidR="003E38B7"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6</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w:t>
      </w:r>
      <w:r w:rsidRPr="00105239">
        <w:rPr>
          <w:rFonts w:ascii="Arial" w:hAnsi="Arial" w:cs="Arial"/>
          <w:b/>
        </w:rPr>
        <w:t>VnpPtcpntDTO</w:t>
      </w:r>
      <w:r>
        <w:rPr>
          <w:rFonts w:ascii="Arial" w:hAnsi="Arial" w:cs="Arial"/>
          <w:b/>
        </w:rPr>
        <w:t xml:space="preserve"> XSD </w:t>
      </w:r>
      <w:r w:rsidRPr="0031076E">
        <w:rPr>
          <w:rFonts w:ascii="Arial" w:hAnsi="Arial" w:cs="Arial"/>
          <w:b/>
          <w:lang w:eastAsia="en-US"/>
        </w:rPr>
        <w:t>Diagram</w:t>
      </w:r>
    </w:p>
    <w:p w14:paraId="2C29B09B" w14:textId="77777777" w:rsidR="003E38B7" w:rsidRDefault="003E38B7" w:rsidP="003E38B7">
      <w:pPr>
        <w:pBdr>
          <w:top w:val="single" w:sz="4" w:space="1" w:color="auto"/>
          <w:left w:val="single" w:sz="4" w:space="4" w:color="auto"/>
          <w:bottom w:val="single" w:sz="4" w:space="1" w:color="auto"/>
          <w:right w:val="single" w:sz="4" w:space="4" w:color="auto"/>
        </w:pBdr>
      </w:pPr>
      <w:r>
        <w:t>&lt;xs:complexType name="VnpPtcpntDTO"&gt;</w:t>
      </w:r>
    </w:p>
    <w:p w14:paraId="5668FB7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&lt;xs:sequence&gt;</w:t>
      </w:r>
    </w:p>
    <w:p w14:paraId="1483867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name="vnpPtcpntId" type="xs:long" /&gt;</w:t>
      </w:r>
    </w:p>
    <w:p w14:paraId="14CAE165"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name="vnpProcId" type="xs:long" /&gt;</w:t>
      </w:r>
    </w:p>
    <w:p w14:paraId="4635A8D2"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name="fraudInd" type="xs:string" minOccurs="0" /&gt;</w:t>
      </w:r>
    </w:p>
    <w:p w14:paraId="139A64E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name="jrnDt" type="xs:dateTime" /&gt;</w:t>
      </w:r>
    </w:p>
    <w:p w14:paraId="251E630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name="jrnLctnId" type="xs:string" /&gt;</w:t>
      </w:r>
    </w:p>
    <w:p w14:paraId="19CA3E0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name="jrnObjId" type="xs:string" /&gt;</w:t>
      </w:r>
    </w:p>
    <w:p w14:paraId="7EBAE371"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name="jrnStatusTypeCd" type="xs:string" /&gt;</w:t>
      </w:r>
    </w:p>
    <w:p w14:paraId="62B44FC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name="jrnUserId" type="xs:string" /&gt;</w:t>
      </w:r>
    </w:p>
    <w:p w14:paraId="3A654429"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name="legacyPoaCd" type="xs:string" minOccurs="0" /&gt;</w:t>
      </w:r>
    </w:p>
    <w:p w14:paraId="59F49B9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name="miscVendorInd" type="xs:string" minOccurs="0" /&gt;</w:t>
      </w:r>
    </w:p>
    <w:p w14:paraId="18016FEF"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name="ptcpntShortNm" type="xs:string" minOccurs="0" /&gt;</w:t>
      </w:r>
    </w:p>
    <w:p w14:paraId="0A2FDE4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name="ptcpntTypeNm" type="xs:string" /&gt;</w:t>
      </w:r>
    </w:p>
    <w:p w14:paraId="696ECA9D"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name="taxIdfctnNbr" type="xs:string" minOccurs="0" /&gt;</w:t>
      </w:r>
    </w:p>
    <w:p w14:paraId="5A5FE929"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name="tinWaiverReasonTypeCd" type="xs:string" minOccurs="0" /&gt;</w:t>
      </w:r>
    </w:p>
    <w:p w14:paraId="2C80BAF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name="ptcpntFkPtcpntId" type="xs:long" minOccurs="0" /&gt;</w:t>
      </w:r>
    </w:p>
    <w:p w14:paraId="61914CE0"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name="corpPtcpntId" type="xs:long" minOccurs="0" /&gt;</w:t>
      </w:r>
    </w:p>
    <w:p w14:paraId="1E3F2197"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&lt;/xs:sequence&gt;</w:t>
      </w:r>
    </w:p>
    <w:p w14:paraId="76F86D20" w14:textId="77777777" w:rsidR="003E38B7" w:rsidRDefault="003E38B7" w:rsidP="003E38B7">
      <w:pPr>
        <w:pBdr>
          <w:top w:val="single" w:sz="4" w:space="1" w:color="auto"/>
          <w:left w:val="single" w:sz="4" w:space="4" w:color="auto"/>
          <w:bottom w:val="single" w:sz="4" w:space="1" w:color="auto"/>
          <w:right w:val="single" w:sz="4" w:space="4" w:color="auto"/>
        </w:pBdr>
      </w:pPr>
      <w:r>
        <w:t>&lt;/xs:complexType&gt;</w:t>
      </w:r>
    </w:p>
    <w:p w14:paraId="337F6B92" w14:textId="77777777" w:rsidR="003E38B7" w:rsidRPr="00DA71AB" w:rsidRDefault="003E38B7" w:rsidP="003E38B7">
      <w:pPr>
        <w:pStyle w:val="Caption"/>
        <w:spacing w:before="320"/>
        <w:rPr>
          <w:sz w:val="24"/>
          <w:szCs w:val="24"/>
        </w:rPr>
      </w:pPr>
      <w:r w:rsidRPr="00DA71AB">
        <w:rPr>
          <w:sz w:val="24"/>
          <w:szCs w:val="24"/>
        </w:rPr>
        <w:t xml:space="preserve">Table </w:t>
      </w:r>
      <w:r w:rsidRPr="00DA71AB">
        <w:rPr>
          <w:sz w:val="24"/>
          <w:szCs w:val="24"/>
        </w:rPr>
        <w:fldChar w:fldCharType="begin"/>
      </w:r>
      <w:r w:rsidRPr="00DA71AB">
        <w:rPr>
          <w:sz w:val="24"/>
          <w:szCs w:val="24"/>
        </w:rPr>
        <w:instrText xml:space="preserve"> STYLEREF 1 \s </w:instrText>
      </w:r>
      <w:r w:rsidRPr="00DA71AB">
        <w:rPr>
          <w:sz w:val="24"/>
          <w:szCs w:val="24"/>
        </w:rPr>
        <w:fldChar w:fldCharType="separate"/>
      </w:r>
      <w:r w:rsidR="00F47FB3">
        <w:rPr>
          <w:noProof/>
          <w:sz w:val="24"/>
          <w:szCs w:val="24"/>
        </w:rPr>
        <w:t>7</w:t>
      </w:r>
      <w:r w:rsidRPr="00DA71AB">
        <w:rPr>
          <w:noProof/>
          <w:sz w:val="24"/>
          <w:szCs w:val="24"/>
        </w:rPr>
        <w:fldChar w:fldCharType="end"/>
      </w:r>
      <w:r w:rsidRPr="00DA71AB">
        <w:rPr>
          <w:sz w:val="24"/>
          <w:szCs w:val="24"/>
        </w:rPr>
        <w:noBreakHyphen/>
      </w:r>
      <w:r w:rsidRPr="00DA71AB">
        <w:rPr>
          <w:sz w:val="24"/>
          <w:szCs w:val="24"/>
        </w:rPr>
        <w:fldChar w:fldCharType="begin"/>
      </w:r>
      <w:r w:rsidRPr="00DA71AB">
        <w:rPr>
          <w:sz w:val="24"/>
          <w:szCs w:val="24"/>
        </w:rPr>
        <w:instrText xml:space="preserve"> SEQ Table \* ARABIC \s 1 </w:instrText>
      </w:r>
      <w:r w:rsidRPr="00DA71AB">
        <w:rPr>
          <w:sz w:val="24"/>
          <w:szCs w:val="24"/>
        </w:rPr>
        <w:fldChar w:fldCharType="separate"/>
      </w:r>
      <w:r w:rsidR="00F47FB3">
        <w:rPr>
          <w:noProof/>
          <w:sz w:val="24"/>
          <w:szCs w:val="24"/>
        </w:rPr>
        <w:t>5</w:t>
      </w:r>
      <w:r w:rsidRPr="00DA71AB">
        <w:rPr>
          <w:noProof/>
          <w:sz w:val="24"/>
          <w:szCs w:val="24"/>
        </w:rPr>
        <w:fldChar w:fldCharType="end"/>
      </w:r>
      <w:r w:rsidRPr="00DA71AB">
        <w:rPr>
          <w:sz w:val="24"/>
          <w:szCs w:val="24"/>
        </w:rPr>
        <w:t xml:space="preserve"> VnpPtcpntDTO Population Table</w:t>
      </w:r>
    </w:p>
    <w:tbl>
      <w:tblPr>
        <w:tblStyle w:val="TableGrid"/>
        <w:tblW w:w="0" w:type="auto"/>
        <w:tblLayout w:type="fixed"/>
        <w:tblLook w:val="04A0" w:firstRow="1" w:lastRow="0" w:firstColumn="1" w:lastColumn="0" w:noHBand="0" w:noVBand="1"/>
      </w:tblPr>
      <w:tblGrid>
        <w:gridCol w:w="2628"/>
        <w:gridCol w:w="2610"/>
        <w:gridCol w:w="4320"/>
      </w:tblGrid>
      <w:tr w:rsidR="003E38B7" w:rsidRPr="004806EC" w14:paraId="293EF344" w14:textId="77777777" w:rsidTr="00DF2839">
        <w:tc>
          <w:tcPr>
            <w:tcW w:w="2628" w:type="dxa"/>
            <w:tcBorders>
              <w:bottom w:val="single" w:sz="4" w:space="0" w:color="auto"/>
            </w:tcBorders>
            <w:shd w:val="clear" w:color="auto" w:fill="BFBFBF" w:themeFill="background1" w:themeFillShade="BF"/>
          </w:tcPr>
          <w:p w14:paraId="3A4E9F20" w14:textId="77777777" w:rsidR="003E38B7" w:rsidRPr="004806EC" w:rsidRDefault="003E38B7" w:rsidP="00DC1F1F">
            <w:pPr>
              <w:rPr>
                <w:b/>
                <w:lang w:val="en-GB"/>
              </w:rPr>
            </w:pPr>
            <w:r w:rsidRPr="004806EC">
              <w:rPr>
                <w:b/>
                <w:lang w:val="en-GB"/>
              </w:rPr>
              <w:t>XSD Element</w:t>
            </w:r>
          </w:p>
        </w:tc>
        <w:tc>
          <w:tcPr>
            <w:tcW w:w="2610" w:type="dxa"/>
            <w:shd w:val="clear" w:color="auto" w:fill="BFBFBF" w:themeFill="background1" w:themeFillShade="BF"/>
          </w:tcPr>
          <w:p w14:paraId="753B555B" w14:textId="77777777" w:rsidR="003E38B7" w:rsidRPr="004806EC" w:rsidRDefault="003E38B7" w:rsidP="00DC1F1F">
            <w:pPr>
              <w:rPr>
                <w:b/>
                <w:lang w:val="en-GB"/>
              </w:rPr>
            </w:pPr>
            <w:r w:rsidRPr="004806EC">
              <w:rPr>
                <w:b/>
                <w:lang w:val="en-GB"/>
              </w:rPr>
              <w:t>Population Value</w:t>
            </w:r>
          </w:p>
        </w:tc>
        <w:tc>
          <w:tcPr>
            <w:tcW w:w="4320" w:type="dxa"/>
            <w:shd w:val="clear" w:color="auto" w:fill="BFBFBF" w:themeFill="background1" w:themeFillShade="BF"/>
          </w:tcPr>
          <w:p w14:paraId="00466FE2" w14:textId="77777777" w:rsidR="003E38B7" w:rsidRPr="004806EC" w:rsidRDefault="003E38B7" w:rsidP="00DC1F1F">
            <w:pPr>
              <w:rPr>
                <w:b/>
                <w:lang w:val="en-GB"/>
              </w:rPr>
            </w:pPr>
            <w:r w:rsidRPr="004806EC">
              <w:rPr>
                <w:b/>
                <w:lang w:val="en-GB"/>
              </w:rPr>
              <w:t>Definition</w:t>
            </w:r>
          </w:p>
        </w:tc>
      </w:tr>
      <w:tr w:rsidR="003E38B7" w:rsidRPr="002F737B" w14:paraId="1F1BA6BB" w14:textId="77777777" w:rsidTr="00DF2839">
        <w:tc>
          <w:tcPr>
            <w:tcW w:w="2628" w:type="dxa"/>
          </w:tcPr>
          <w:p w14:paraId="6F073A17" w14:textId="77777777" w:rsidR="003E38B7" w:rsidRPr="002F737B" w:rsidRDefault="003E38B7" w:rsidP="00DC1F1F">
            <w:pPr>
              <w:rPr>
                <w:szCs w:val="22"/>
                <w:lang w:val="en-GB"/>
              </w:rPr>
            </w:pPr>
            <w:r w:rsidRPr="002F737B">
              <w:rPr>
                <w:szCs w:val="22"/>
              </w:rPr>
              <w:t>vnpPtcpntId</w:t>
            </w:r>
          </w:p>
        </w:tc>
        <w:tc>
          <w:tcPr>
            <w:tcW w:w="2610" w:type="dxa"/>
          </w:tcPr>
          <w:p w14:paraId="034C6A0A" w14:textId="77777777" w:rsidR="003E38B7" w:rsidRPr="002F737B" w:rsidRDefault="003E38B7" w:rsidP="00DC1F1F">
            <w:pPr>
              <w:rPr>
                <w:szCs w:val="22"/>
                <w:lang w:val="en-GB"/>
              </w:rPr>
            </w:pPr>
            <w:r w:rsidRPr="002F737B">
              <w:rPr>
                <w:rFonts w:eastAsia="MS Mincho"/>
                <w:szCs w:val="22"/>
                <w:lang w:val="en-GB"/>
              </w:rPr>
              <w:t>NULL (…&gt;&lt;…)</w:t>
            </w:r>
          </w:p>
        </w:tc>
        <w:tc>
          <w:tcPr>
            <w:tcW w:w="4320" w:type="dxa"/>
          </w:tcPr>
          <w:p w14:paraId="258CA17B" w14:textId="77777777" w:rsidR="003E38B7" w:rsidRPr="002F737B" w:rsidRDefault="003E38B7" w:rsidP="00DC1F1F">
            <w:pPr>
              <w:rPr>
                <w:szCs w:val="22"/>
                <w:lang w:val="en-GB"/>
              </w:rPr>
            </w:pPr>
            <w:r w:rsidRPr="002F737B">
              <w:rPr>
                <w:szCs w:val="22"/>
              </w:rPr>
              <w:t>An identifier to uniquely identify a participant.</w:t>
            </w:r>
          </w:p>
        </w:tc>
      </w:tr>
      <w:tr w:rsidR="003E38B7" w:rsidRPr="002F737B" w14:paraId="0683FBB2" w14:textId="77777777" w:rsidTr="00DF2839">
        <w:tc>
          <w:tcPr>
            <w:tcW w:w="2628" w:type="dxa"/>
            <w:tcBorders>
              <w:bottom w:val="nil"/>
            </w:tcBorders>
          </w:tcPr>
          <w:p w14:paraId="02D82383" w14:textId="77777777" w:rsidR="003E38B7" w:rsidRPr="002F737B" w:rsidRDefault="003E38B7" w:rsidP="00DC1F1F">
            <w:pPr>
              <w:rPr>
                <w:szCs w:val="22"/>
                <w:lang w:val="en-GB"/>
              </w:rPr>
            </w:pPr>
            <w:r w:rsidRPr="002F737B">
              <w:rPr>
                <w:color w:val="000000"/>
                <w:szCs w:val="22"/>
              </w:rPr>
              <w:t xml:space="preserve">vnpProcId </w:t>
            </w:r>
          </w:p>
        </w:tc>
        <w:tc>
          <w:tcPr>
            <w:tcW w:w="2610" w:type="dxa"/>
          </w:tcPr>
          <w:p w14:paraId="38D70852" w14:textId="77777777" w:rsidR="003E38B7" w:rsidRPr="002F737B" w:rsidRDefault="003E38B7" w:rsidP="00DC1F1F">
            <w:pPr>
              <w:rPr>
                <w:szCs w:val="22"/>
                <w:lang w:val="en-GB"/>
              </w:rPr>
            </w:pPr>
            <w:r w:rsidRPr="002F737B">
              <w:rPr>
                <w:rFonts w:eastAsia="MS Mincho"/>
                <w:szCs w:val="22"/>
                <w:lang w:val="en-GB"/>
              </w:rPr>
              <w:t>vnpProcId</w:t>
            </w:r>
            <w:r w:rsidRPr="002F737B">
              <w:rPr>
                <w:szCs w:val="22"/>
                <w:lang w:val="en-GB"/>
              </w:rPr>
              <w:t xml:space="preserve"> value returned from step 1</w:t>
            </w:r>
          </w:p>
        </w:tc>
        <w:tc>
          <w:tcPr>
            <w:tcW w:w="4320" w:type="dxa"/>
          </w:tcPr>
          <w:p w14:paraId="2C670051" w14:textId="77777777" w:rsidR="003E38B7" w:rsidRPr="002F737B" w:rsidRDefault="003E38B7" w:rsidP="00DC1F1F">
            <w:pPr>
              <w:rPr>
                <w:szCs w:val="22"/>
                <w:lang w:val="en-GB"/>
              </w:rPr>
            </w:pPr>
            <w:r w:rsidRPr="002F737B">
              <w:rPr>
                <w:szCs w:val="22"/>
              </w:rPr>
              <w:t>Identifies all rows specific to a process so that they can be easily identified. This is the unique identifier of a row. VNP_PROC_ID relates all rows specific to a process.</w:t>
            </w:r>
          </w:p>
        </w:tc>
      </w:tr>
      <w:tr w:rsidR="003E38B7" w:rsidRPr="002F737B" w14:paraId="2C4AC477" w14:textId="77777777" w:rsidTr="00DF2839">
        <w:tc>
          <w:tcPr>
            <w:tcW w:w="2628" w:type="dxa"/>
          </w:tcPr>
          <w:p w14:paraId="105B8E18" w14:textId="77777777" w:rsidR="003E38B7" w:rsidRPr="002F737B" w:rsidRDefault="003E38B7" w:rsidP="00DC1F1F">
            <w:pPr>
              <w:rPr>
                <w:rFonts w:eastAsiaTheme="minorEastAsia"/>
                <w:szCs w:val="22"/>
              </w:rPr>
            </w:pPr>
            <w:r w:rsidRPr="002F737B">
              <w:rPr>
                <w:szCs w:val="22"/>
              </w:rPr>
              <w:t>fraudInd</w:t>
            </w:r>
          </w:p>
        </w:tc>
        <w:tc>
          <w:tcPr>
            <w:tcW w:w="2610" w:type="dxa"/>
          </w:tcPr>
          <w:p w14:paraId="2366EB90" w14:textId="77777777" w:rsidR="003E38B7" w:rsidRPr="002F737B" w:rsidRDefault="003E38B7" w:rsidP="00DC1F1F">
            <w:pPr>
              <w:rPr>
                <w:szCs w:val="22"/>
                <w:lang w:val="en-GB"/>
              </w:rPr>
            </w:pPr>
            <w:r w:rsidRPr="002F737B">
              <w:rPr>
                <w:szCs w:val="22"/>
                <w:lang w:val="en-GB"/>
              </w:rPr>
              <w:t>NULL (…&gt;&lt;…)</w:t>
            </w:r>
          </w:p>
        </w:tc>
        <w:tc>
          <w:tcPr>
            <w:tcW w:w="4320" w:type="dxa"/>
          </w:tcPr>
          <w:p w14:paraId="3E67B9AC" w14:textId="77777777" w:rsidR="003E38B7" w:rsidRPr="002F737B" w:rsidRDefault="003E38B7" w:rsidP="00DC1F1F">
            <w:pPr>
              <w:rPr>
                <w:rFonts w:eastAsiaTheme="minorEastAsia"/>
                <w:szCs w:val="22"/>
              </w:rPr>
            </w:pPr>
            <w:r w:rsidRPr="002F737B">
              <w:rPr>
                <w:rFonts w:eastAsiaTheme="minorEastAsia"/>
                <w:szCs w:val="22"/>
              </w:rPr>
              <w:t>To indicate if this participant has a fraud reported.</w:t>
            </w:r>
          </w:p>
        </w:tc>
      </w:tr>
      <w:tr w:rsidR="003E38B7" w:rsidRPr="002F737B" w14:paraId="2DC39270" w14:textId="77777777" w:rsidTr="00DF2839">
        <w:tc>
          <w:tcPr>
            <w:tcW w:w="2628" w:type="dxa"/>
          </w:tcPr>
          <w:p w14:paraId="4B5FDFEC" w14:textId="77777777" w:rsidR="003E38B7" w:rsidRPr="002F737B" w:rsidRDefault="003E38B7" w:rsidP="00DC1F1F">
            <w:pPr>
              <w:rPr>
                <w:szCs w:val="22"/>
                <w:lang w:val="en-GB"/>
              </w:rPr>
            </w:pPr>
            <w:r w:rsidRPr="002F737B">
              <w:rPr>
                <w:rFonts w:eastAsiaTheme="minorEastAsia"/>
                <w:szCs w:val="22"/>
              </w:rPr>
              <w:t>jrnDt</w:t>
            </w:r>
          </w:p>
        </w:tc>
        <w:tc>
          <w:tcPr>
            <w:tcW w:w="2610" w:type="dxa"/>
          </w:tcPr>
          <w:p w14:paraId="381E40A5" w14:textId="77777777" w:rsidR="003E38B7" w:rsidRPr="002F737B" w:rsidRDefault="003E38B7" w:rsidP="00DC1F1F">
            <w:pPr>
              <w:rPr>
                <w:szCs w:val="22"/>
                <w:lang w:val="en-GB"/>
              </w:rPr>
            </w:pPr>
            <w:r w:rsidRPr="002F737B">
              <w:rPr>
                <w:szCs w:val="22"/>
                <w:lang w:val="en-GB"/>
              </w:rPr>
              <w:t>YYYY-MM-DThh:mm:ss</w:t>
            </w:r>
          </w:p>
        </w:tc>
        <w:tc>
          <w:tcPr>
            <w:tcW w:w="4320" w:type="dxa"/>
          </w:tcPr>
          <w:p w14:paraId="7BA2C098" w14:textId="77777777" w:rsidR="003E38B7" w:rsidRPr="002F737B" w:rsidRDefault="003E38B7" w:rsidP="00DC1F1F">
            <w:pPr>
              <w:rPr>
                <w:szCs w:val="22"/>
                <w:lang w:val="en-GB"/>
              </w:rPr>
            </w:pPr>
            <w:r w:rsidRPr="002F737B">
              <w:rPr>
                <w:rFonts w:eastAsiaTheme="minorEastAsia"/>
                <w:szCs w:val="22"/>
              </w:rPr>
              <w:t>The day, month and year on which the last action took place on the record.</w:t>
            </w:r>
          </w:p>
        </w:tc>
      </w:tr>
      <w:tr w:rsidR="003E38B7" w:rsidRPr="002F737B" w14:paraId="40E69D85" w14:textId="77777777" w:rsidTr="00DF2839">
        <w:tc>
          <w:tcPr>
            <w:tcW w:w="2628" w:type="dxa"/>
          </w:tcPr>
          <w:p w14:paraId="42D5990C" w14:textId="77777777" w:rsidR="003E38B7" w:rsidRPr="002F737B" w:rsidRDefault="003E38B7" w:rsidP="00DC1F1F">
            <w:pPr>
              <w:rPr>
                <w:szCs w:val="22"/>
                <w:lang w:val="en-GB"/>
              </w:rPr>
            </w:pPr>
            <w:r w:rsidRPr="002F737B">
              <w:rPr>
                <w:rFonts w:eastAsiaTheme="minorEastAsia"/>
                <w:szCs w:val="22"/>
              </w:rPr>
              <w:t>jrnLctnId</w:t>
            </w:r>
          </w:p>
        </w:tc>
        <w:tc>
          <w:tcPr>
            <w:tcW w:w="2610" w:type="dxa"/>
          </w:tcPr>
          <w:p w14:paraId="175D2A58" w14:textId="77777777" w:rsidR="003E38B7" w:rsidRPr="002F737B" w:rsidRDefault="003E38B7" w:rsidP="00DC1F1F">
            <w:pPr>
              <w:rPr>
                <w:szCs w:val="22"/>
                <w:lang w:val="en-GB"/>
              </w:rPr>
            </w:pPr>
            <w:r w:rsidRPr="002F737B">
              <w:rPr>
                <w:szCs w:val="22"/>
                <w:lang w:val="en-GB"/>
              </w:rPr>
              <w:t>NULL (…&gt;&lt;…)</w:t>
            </w:r>
          </w:p>
        </w:tc>
        <w:tc>
          <w:tcPr>
            <w:tcW w:w="4320" w:type="dxa"/>
          </w:tcPr>
          <w:p w14:paraId="6C2E224C" w14:textId="77777777" w:rsidR="003E38B7" w:rsidRPr="002F737B" w:rsidRDefault="003E38B7" w:rsidP="00DC1F1F">
            <w:pPr>
              <w:rPr>
                <w:szCs w:val="22"/>
                <w:lang w:val="en-GB"/>
              </w:rPr>
            </w:pPr>
            <w:r w:rsidRPr="002F737B">
              <w:rPr>
                <w:rFonts w:eastAsiaTheme="minorEastAsia"/>
                <w:szCs w:val="22"/>
              </w:rPr>
              <w:t>The number representing the Regional Office of the person taking the last action on the record.</w:t>
            </w:r>
          </w:p>
        </w:tc>
      </w:tr>
      <w:tr w:rsidR="003E38B7" w:rsidRPr="002F737B" w14:paraId="6C495D79" w14:textId="77777777" w:rsidTr="00DF2839">
        <w:tc>
          <w:tcPr>
            <w:tcW w:w="2628" w:type="dxa"/>
          </w:tcPr>
          <w:p w14:paraId="6A35BDF9" w14:textId="77777777" w:rsidR="003E38B7" w:rsidRPr="002F737B" w:rsidRDefault="003E38B7" w:rsidP="00DC1F1F">
            <w:pPr>
              <w:rPr>
                <w:szCs w:val="22"/>
                <w:lang w:val="en-GB"/>
              </w:rPr>
            </w:pPr>
            <w:r w:rsidRPr="002F737B">
              <w:rPr>
                <w:rFonts w:eastAsiaTheme="minorEastAsia"/>
                <w:szCs w:val="22"/>
              </w:rPr>
              <w:t>jrnObjId</w:t>
            </w:r>
          </w:p>
        </w:tc>
        <w:tc>
          <w:tcPr>
            <w:tcW w:w="2610" w:type="dxa"/>
          </w:tcPr>
          <w:p w14:paraId="2AC5DE50" w14:textId="77777777" w:rsidR="003E38B7" w:rsidRPr="002F737B" w:rsidRDefault="003E38B7" w:rsidP="00DC1F1F">
            <w:pPr>
              <w:rPr>
                <w:szCs w:val="22"/>
                <w:lang w:val="en-GB"/>
              </w:rPr>
            </w:pPr>
            <w:r w:rsidRPr="002F737B">
              <w:rPr>
                <w:szCs w:val="22"/>
                <w:lang w:val="en-GB"/>
              </w:rPr>
              <w:t>NULL (…&gt;&lt;…)</w:t>
            </w:r>
          </w:p>
        </w:tc>
        <w:tc>
          <w:tcPr>
            <w:tcW w:w="4320" w:type="dxa"/>
          </w:tcPr>
          <w:p w14:paraId="03EE6946" w14:textId="77777777" w:rsidR="003E38B7" w:rsidRPr="002F737B" w:rsidRDefault="003E38B7" w:rsidP="00DC1F1F">
            <w:pPr>
              <w:rPr>
                <w:szCs w:val="22"/>
                <w:lang w:val="en-GB"/>
              </w:rPr>
            </w:pPr>
            <w:r w:rsidRPr="002F737B">
              <w:rPr>
                <w:rFonts w:eastAsiaTheme="minorEastAsia"/>
                <w:szCs w:val="22"/>
              </w:rPr>
              <w:t>The application taking the last action on the record.</w:t>
            </w:r>
          </w:p>
        </w:tc>
      </w:tr>
      <w:tr w:rsidR="003E38B7" w:rsidRPr="002F737B" w14:paraId="067F2B44" w14:textId="77777777" w:rsidTr="00DF2839">
        <w:tc>
          <w:tcPr>
            <w:tcW w:w="2628" w:type="dxa"/>
          </w:tcPr>
          <w:p w14:paraId="5593C9E4" w14:textId="77777777" w:rsidR="003E38B7" w:rsidRPr="002F737B" w:rsidRDefault="003E38B7" w:rsidP="00DC1F1F">
            <w:pPr>
              <w:rPr>
                <w:rFonts w:eastAsiaTheme="minorEastAsia"/>
                <w:szCs w:val="22"/>
              </w:rPr>
            </w:pPr>
          </w:p>
        </w:tc>
        <w:tc>
          <w:tcPr>
            <w:tcW w:w="2610" w:type="dxa"/>
          </w:tcPr>
          <w:p w14:paraId="21B50F10" w14:textId="77777777" w:rsidR="003E38B7" w:rsidRPr="002F737B" w:rsidRDefault="003E38B7" w:rsidP="00DC1F1F">
            <w:pPr>
              <w:rPr>
                <w:szCs w:val="22"/>
                <w:lang w:val="en-GB"/>
              </w:rPr>
            </w:pPr>
          </w:p>
        </w:tc>
        <w:tc>
          <w:tcPr>
            <w:tcW w:w="4320" w:type="dxa"/>
          </w:tcPr>
          <w:p w14:paraId="3A0FAD7B" w14:textId="77777777" w:rsidR="003E38B7" w:rsidRPr="002F737B" w:rsidRDefault="003E38B7" w:rsidP="00DC1F1F">
            <w:pPr>
              <w:rPr>
                <w:rFonts w:eastAsiaTheme="minorEastAsia"/>
                <w:szCs w:val="22"/>
              </w:rPr>
            </w:pPr>
          </w:p>
        </w:tc>
      </w:tr>
      <w:tr w:rsidR="003E38B7" w:rsidRPr="002F737B" w14:paraId="7608F536" w14:textId="77777777" w:rsidTr="00DF2839">
        <w:tc>
          <w:tcPr>
            <w:tcW w:w="2628" w:type="dxa"/>
          </w:tcPr>
          <w:p w14:paraId="57AB928A" w14:textId="77777777" w:rsidR="003E38B7" w:rsidRPr="002F737B" w:rsidRDefault="003E38B7" w:rsidP="00DC1F1F">
            <w:pPr>
              <w:rPr>
                <w:szCs w:val="22"/>
                <w:lang w:val="en-GB"/>
              </w:rPr>
            </w:pPr>
            <w:r w:rsidRPr="002F737B">
              <w:rPr>
                <w:rFonts w:eastAsiaTheme="minorEastAsia"/>
                <w:szCs w:val="22"/>
              </w:rPr>
              <w:t>jrnStatusTypeCd</w:t>
            </w:r>
          </w:p>
        </w:tc>
        <w:tc>
          <w:tcPr>
            <w:tcW w:w="2610" w:type="dxa"/>
          </w:tcPr>
          <w:p w14:paraId="6C2192DE" w14:textId="77777777" w:rsidR="003E38B7" w:rsidRPr="002F737B" w:rsidRDefault="003E38B7" w:rsidP="00DC1F1F">
            <w:pPr>
              <w:rPr>
                <w:szCs w:val="22"/>
                <w:lang w:val="en-GB"/>
              </w:rPr>
            </w:pPr>
            <w:r w:rsidRPr="002F737B">
              <w:rPr>
                <w:szCs w:val="22"/>
                <w:lang w:val="en-GB"/>
              </w:rPr>
              <w:t>NULL (…&gt;&lt;…)</w:t>
            </w:r>
          </w:p>
        </w:tc>
        <w:tc>
          <w:tcPr>
            <w:tcW w:w="4320" w:type="dxa"/>
          </w:tcPr>
          <w:p w14:paraId="5F0C4D93" w14:textId="77777777" w:rsidR="003E38B7" w:rsidRPr="002F737B" w:rsidRDefault="003E38B7" w:rsidP="00DC1F1F">
            <w:pPr>
              <w:rPr>
                <w:szCs w:val="22"/>
                <w:lang w:val="en-GB"/>
              </w:rPr>
            </w:pPr>
            <w:r w:rsidRPr="002F737B">
              <w:rPr>
                <w:rFonts w:eastAsiaTheme="minorEastAsia"/>
                <w:szCs w:val="22"/>
              </w:rPr>
              <w:t>The alphabetic character representing the last action taken on the record. (I = Input, U = Update, D = Delete).</w:t>
            </w:r>
          </w:p>
        </w:tc>
      </w:tr>
      <w:tr w:rsidR="003E38B7" w:rsidRPr="002F737B" w14:paraId="72D91DEF" w14:textId="77777777" w:rsidTr="00DF2839">
        <w:tc>
          <w:tcPr>
            <w:tcW w:w="2628" w:type="dxa"/>
          </w:tcPr>
          <w:p w14:paraId="50B41FA3" w14:textId="77777777" w:rsidR="003E38B7" w:rsidRPr="002F737B" w:rsidRDefault="003E38B7" w:rsidP="00DC1F1F">
            <w:pPr>
              <w:rPr>
                <w:szCs w:val="22"/>
                <w:lang w:val="en-GB"/>
              </w:rPr>
            </w:pPr>
            <w:r w:rsidRPr="002F737B">
              <w:rPr>
                <w:rFonts w:eastAsiaTheme="minorEastAsia"/>
                <w:szCs w:val="22"/>
              </w:rPr>
              <w:t>jrnUserId</w:t>
            </w:r>
          </w:p>
        </w:tc>
        <w:tc>
          <w:tcPr>
            <w:tcW w:w="2610" w:type="dxa"/>
          </w:tcPr>
          <w:p w14:paraId="292E9658" w14:textId="77777777" w:rsidR="003E38B7" w:rsidRPr="002F737B" w:rsidRDefault="003E38B7" w:rsidP="00DC1F1F">
            <w:pPr>
              <w:rPr>
                <w:szCs w:val="22"/>
                <w:lang w:val="en-GB"/>
              </w:rPr>
            </w:pPr>
            <w:r w:rsidRPr="002F737B">
              <w:rPr>
                <w:szCs w:val="22"/>
                <w:lang w:val="en-GB"/>
              </w:rPr>
              <w:t>NULL (…&gt;&lt;…)</w:t>
            </w:r>
          </w:p>
        </w:tc>
        <w:tc>
          <w:tcPr>
            <w:tcW w:w="4320" w:type="dxa"/>
          </w:tcPr>
          <w:p w14:paraId="7B4A778C" w14:textId="77777777" w:rsidR="003E38B7" w:rsidRPr="002F737B" w:rsidRDefault="003E38B7" w:rsidP="00DC1F1F">
            <w:pPr>
              <w:rPr>
                <w:szCs w:val="22"/>
                <w:lang w:val="en-GB"/>
              </w:rPr>
            </w:pPr>
            <w:r w:rsidRPr="002F737B">
              <w:rPr>
                <w:rFonts w:eastAsiaTheme="minorEastAsia"/>
                <w:szCs w:val="22"/>
              </w:rPr>
              <w:t>The name associated with the person taking the last action on the record.</w:t>
            </w:r>
          </w:p>
        </w:tc>
      </w:tr>
      <w:tr w:rsidR="003E38B7" w:rsidRPr="002F737B" w14:paraId="2DADB70A" w14:textId="77777777" w:rsidTr="00DF2839">
        <w:tc>
          <w:tcPr>
            <w:tcW w:w="2628" w:type="dxa"/>
          </w:tcPr>
          <w:p w14:paraId="0E5E3F35" w14:textId="77777777" w:rsidR="003E38B7" w:rsidRPr="002F737B" w:rsidRDefault="003E38B7" w:rsidP="00DC1F1F">
            <w:pPr>
              <w:rPr>
                <w:rFonts w:eastAsiaTheme="minorEastAsia"/>
                <w:szCs w:val="22"/>
              </w:rPr>
            </w:pPr>
            <w:r w:rsidRPr="002F737B">
              <w:rPr>
                <w:szCs w:val="22"/>
              </w:rPr>
              <w:t>legacyPoaCd</w:t>
            </w:r>
          </w:p>
        </w:tc>
        <w:tc>
          <w:tcPr>
            <w:tcW w:w="2610" w:type="dxa"/>
          </w:tcPr>
          <w:p w14:paraId="50AB7E96" w14:textId="77777777" w:rsidR="003E38B7" w:rsidRPr="002F737B" w:rsidRDefault="003E38B7" w:rsidP="00DC1F1F">
            <w:pPr>
              <w:rPr>
                <w:szCs w:val="22"/>
                <w:lang w:val="en-GB"/>
              </w:rPr>
            </w:pPr>
            <w:r w:rsidRPr="002F737B">
              <w:rPr>
                <w:szCs w:val="22"/>
                <w:lang w:val="en-GB"/>
              </w:rPr>
              <w:t>NULL (…&gt;&lt;…)</w:t>
            </w:r>
          </w:p>
        </w:tc>
        <w:tc>
          <w:tcPr>
            <w:tcW w:w="4320" w:type="dxa"/>
          </w:tcPr>
          <w:p w14:paraId="5E243262" w14:textId="77777777" w:rsidR="003E38B7" w:rsidRPr="002F737B" w:rsidRDefault="003E38B7" w:rsidP="00DC1F1F">
            <w:pPr>
              <w:rPr>
                <w:rFonts w:eastAsiaTheme="minorEastAsia"/>
                <w:szCs w:val="22"/>
              </w:rPr>
            </w:pPr>
            <w:r w:rsidRPr="002F737B">
              <w:rPr>
                <w:rFonts w:eastAsiaTheme="minorEastAsia"/>
                <w:szCs w:val="22"/>
              </w:rPr>
              <w:t>The C&amp;P official list of Power of Attorney codes used in the BIRLS and BDN systems.</w:t>
            </w:r>
          </w:p>
        </w:tc>
      </w:tr>
      <w:tr w:rsidR="003E38B7" w:rsidRPr="002F737B" w14:paraId="421B231F" w14:textId="77777777" w:rsidTr="00DF2839">
        <w:tc>
          <w:tcPr>
            <w:tcW w:w="2628" w:type="dxa"/>
          </w:tcPr>
          <w:p w14:paraId="466021D3" w14:textId="77777777" w:rsidR="003E38B7" w:rsidRPr="002F737B" w:rsidRDefault="003E38B7" w:rsidP="00DC1F1F">
            <w:pPr>
              <w:rPr>
                <w:rFonts w:eastAsiaTheme="minorEastAsia"/>
                <w:szCs w:val="22"/>
              </w:rPr>
            </w:pPr>
            <w:r w:rsidRPr="002F737B">
              <w:rPr>
                <w:bCs/>
                <w:szCs w:val="22"/>
              </w:rPr>
              <w:lastRenderedPageBreak/>
              <w:t>miscVendorInd</w:t>
            </w:r>
          </w:p>
        </w:tc>
        <w:tc>
          <w:tcPr>
            <w:tcW w:w="2610" w:type="dxa"/>
          </w:tcPr>
          <w:p w14:paraId="70FE8466" w14:textId="77777777" w:rsidR="003E38B7" w:rsidRPr="002F737B" w:rsidRDefault="003E38B7" w:rsidP="00DC1F1F">
            <w:pPr>
              <w:rPr>
                <w:szCs w:val="22"/>
                <w:lang w:val="en-GB"/>
              </w:rPr>
            </w:pPr>
            <w:r w:rsidRPr="002F737B">
              <w:rPr>
                <w:szCs w:val="22"/>
                <w:lang w:val="en-GB"/>
              </w:rPr>
              <w:t>NULL (…&gt;&lt;…)</w:t>
            </w:r>
          </w:p>
        </w:tc>
        <w:tc>
          <w:tcPr>
            <w:tcW w:w="4320" w:type="dxa"/>
          </w:tcPr>
          <w:p w14:paraId="6F2A3AB5" w14:textId="77777777" w:rsidR="003E38B7" w:rsidRPr="002F737B" w:rsidRDefault="003E38B7" w:rsidP="00DC1F1F">
            <w:pPr>
              <w:rPr>
                <w:rFonts w:eastAsiaTheme="minorEastAsia"/>
                <w:szCs w:val="22"/>
              </w:rPr>
            </w:pPr>
            <w:r w:rsidRPr="002F737B">
              <w:rPr>
                <w:rFonts w:eastAsiaTheme="minorEastAsia"/>
                <w:szCs w:val="22"/>
              </w:rPr>
              <w:t>Indicates that the participant is a vendor which has not been vendorized in FMS. A value of "Y" indicates that the organization may require a 1099 form at end of year.</w:t>
            </w:r>
          </w:p>
        </w:tc>
      </w:tr>
      <w:tr w:rsidR="003E38B7" w:rsidRPr="002F737B" w14:paraId="1DA767DD" w14:textId="77777777" w:rsidTr="00DF2839">
        <w:tc>
          <w:tcPr>
            <w:tcW w:w="2628" w:type="dxa"/>
          </w:tcPr>
          <w:p w14:paraId="261F2F5C" w14:textId="77777777" w:rsidR="003E38B7" w:rsidRPr="002F737B" w:rsidRDefault="003E38B7" w:rsidP="00DC1F1F">
            <w:pPr>
              <w:rPr>
                <w:rFonts w:eastAsiaTheme="minorEastAsia"/>
                <w:szCs w:val="22"/>
              </w:rPr>
            </w:pPr>
          </w:p>
        </w:tc>
        <w:tc>
          <w:tcPr>
            <w:tcW w:w="2610" w:type="dxa"/>
          </w:tcPr>
          <w:p w14:paraId="1568A0C2" w14:textId="77777777" w:rsidR="003E38B7" w:rsidRPr="002F737B" w:rsidRDefault="003E38B7" w:rsidP="00DC1F1F">
            <w:pPr>
              <w:rPr>
                <w:szCs w:val="22"/>
                <w:lang w:val="en-GB"/>
              </w:rPr>
            </w:pPr>
          </w:p>
        </w:tc>
        <w:tc>
          <w:tcPr>
            <w:tcW w:w="4320" w:type="dxa"/>
          </w:tcPr>
          <w:p w14:paraId="69EBFF20" w14:textId="77777777" w:rsidR="003E38B7" w:rsidRPr="002F737B" w:rsidRDefault="003E38B7" w:rsidP="00DC1F1F">
            <w:pPr>
              <w:rPr>
                <w:rFonts w:eastAsiaTheme="minorEastAsia"/>
                <w:szCs w:val="22"/>
              </w:rPr>
            </w:pPr>
          </w:p>
        </w:tc>
      </w:tr>
      <w:tr w:rsidR="003E38B7" w:rsidRPr="002F737B" w14:paraId="6FAED888" w14:textId="77777777" w:rsidTr="00DF2839">
        <w:tc>
          <w:tcPr>
            <w:tcW w:w="2628" w:type="dxa"/>
          </w:tcPr>
          <w:p w14:paraId="3A4838B7" w14:textId="77777777" w:rsidR="003E38B7" w:rsidRPr="002F737B" w:rsidRDefault="003E38B7" w:rsidP="00DC1F1F">
            <w:pPr>
              <w:rPr>
                <w:rFonts w:eastAsiaTheme="minorEastAsia"/>
                <w:szCs w:val="22"/>
              </w:rPr>
            </w:pPr>
            <w:r w:rsidRPr="002F737B">
              <w:rPr>
                <w:rFonts w:eastAsiaTheme="minorEastAsia"/>
                <w:szCs w:val="22"/>
              </w:rPr>
              <w:t>ptcpntShortNm</w:t>
            </w:r>
          </w:p>
        </w:tc>
        <w:tc>
          <w:tcPr>
            <w:tcW w:w="2610" w:type="dxa"/>
          </w:tcPr>
          <w:p w14:paraId="7FB49D7E" w14:textId="77777777" w:rsidR="003E38B7" w:rsidRPr="002F737B" w:rsidRDefault="003E38B7" w:rsidP="00DC1F1F">
            <w:pPr>
              <w:rPr>
                <w:szCs w:val="22"/>
                <w:lang w:val="en-GB"/>
              </w:rPr>
            </w:pPr>
            <w:r w:rsidRPr="002F737B">
              <w:rPr>
                <w:szCs w:val="22"/>
                <w:lang w:val="en-GB"/>
              </w:rPr>
              <w:t>NULL (…&gt;&lt;…)</w:t>
            </w:r>
          </w:p>
        </w:tc>
        <w:tc>
          <w:tcPr>
            <w:tcW w:w="4320" w:type="dxa"/>
          </w:tcPr>
          <w:p w14:paraId="4F0AE2E2" w14:textId="77777777" w:rsidR="003E38B7" w:rsidRPr="002F737B" w:rsidRDefault="003E38B7" w:rsidP="00DC1F1F">
            <w:pPr>
              <w:rPr>
                <w:rFonts w:eastAsiaTheme="minorEastAsia"/>
                <w:szCs w:val="22"/>
              </w:rPr>
            </w:pPr>
            <w:r w:rsidRPr="002F737B">
              <w:rPr>
                <w:rFonts w:eastAsiaTheme="minorEastAsia"/>
                <w:szCs w:val="22"/>
              </w:rPr>
              <w:t>Contains short versions of names which exceed 20 characters. This column includes both first and last names, or company names in the case of an organization.</w:t>
            </w:r>
          </w:p>
        </w:tc>
      </w:tr>
      <w:tr w:rsidR="003E38B7" w:rsidRPr="002F737B" w14:paraId="16FC87B5" w14:textId="77777777" w:rsidTr="00DF2839">
        <w:tc>
          <w:tcPr>
            <w:tcW w:w="2628" w:type="dxa"/>
          </w:tcPr>
          <w:p w14:paraId="21B5D0D8" w14:textId="77777777" w:rsidR="003E38B7" w:rsidRPr="002F737B" w:rsidRDefault="003E38B7" w:rsidP="00DC1F1F">
            <w:pPr>
              <w:rPr>
                <w:rFonts w:eastAsiaTheme="minorEastAsia"/>
                <w:szCs w:val="22"/>
              </w:rPr>
            </w:pPr>
            <w:r w:rsidRPr="002F737B">
              <w:rPr>
                <w:rFonts w:eastAsiaTheme="minorEastAsia"/>
                <w:szCs w:val="22"/>
              </w:rPr>
              <w:t>ptcpntTypeNm</w:t>
            </w:r>
          </w:p>
        </w:tc>
        <w:tc>
          <w:tcPr>
            <w:tcW w:w="2610" w:type="dxa"/>
          </w:tcPr>
          <w:p w14:paraId="5719B6A0" w14:textId="77777777" w:rsidR="003E38B7" w:rsidRPr="002F737B" w:rsidRDefault="003E38B7" w:rsidP="00DC1F1F">
            <w:pPr>
              <w:rPr>
                <w:szCs w:val="22"/>
                <w:lang w:val="en-GB"/>
              </w:rPr>
            </w:pPr>
            <w:r w:rsidRPr="002F737B">
              <w:rPr>
                <w:szCs w:val="22"/>
                <w:lang w:val="en-GB"/>
              </w:rPr>
              <w:t>Person</w:t>
            </w:r>
          </w:p>
        </w:tc>
        <w:tc>
          <w:tcPr>
            <w:tcW w:w="4320" w:type="dxa"/>
          </w:tcPr>
          <w:p w14:paraId="107FEEE5" w14:textId="77777777" w:rsidR="003E38B7" w:rsidRPr="002F737B" w:rsidRDefault="003E38B7" w:rsidP="00DC1F1F">
            <w:pPr>
              <w:rPr>
                <w:rFonts w:eastAsiaTheme="minorEastAsia"/>
                <w:szCs w:val="22"/>
              </w:rPr>
            </w:pPr>
            <w:r w:rsidRPr="002F737B">
              <w:rPr>
                <w:rFonts w:eastAsiaTheme="minorEastAsia"/>
                <w:szCs w:val="22"/>
              </w:rPr>
              <w:t>A word or phrase that provides a unique description of a PARTICIPANT.</w:t>
            </w:r>
          </w:p>
        </w:tc>
      </w:tr>
      <w:tr w:rsidR="003E38B7" w:rsidRPr="002F737B" w14:paraId="2E048361" w14:textId="77777777" w:rsidTr="00DF2839">
        <w:tc>
          <w:tcPr>
            <w:tcW w:w="2628" w:type="dxa"/>
          </w:tcPr>
          <w:p w14:paraId="70EEED4A" w14:textId="77777777" w:rsidR="003E38B7" w:rsidRPr="002F737B" w:rsidRDefault="003E38B7" w:rsidP="00DC1F1F">
            <w:pPr>
              <w:rPr>
                <w:rFonts w:eastAsiaTheme="minorEastAsia"/>
                <w:szCs w:val="22"/>
              </w:rPr>
            </w:pPr>
            <w:r w:rsidRPr="002F737B">
              <w:rPr>
                <w:rFonts w:eastAsiaTheme="minorEastAsia"/>
                <w:szCs w:val="22"/>
              </w:rPr>
              <w:t>taxIdfctnNbr</w:t>
            </w:r>
          </w:p>
        </w:tc>
        <w:tc>
          <w:tcPr>
            <w:tcW w:w="2610" w:type="dxa"/>
          </w:tcPr>
          <w:p w14:paraId="1912151D" w14:textId="77777777" w:rsidR="003E38B7" w:rsidRPr="002F737B" w:rsidRDefault="003E38B7" w:rsidP="00DC1F1F">
            <w:pPr>
              <w:rPr>
                <w:szCs w:val="22"/>
                <w:lang w:val="en-GB"/>
              </w:rPr>
            </w:pPr>
            <w:r w:rsidRPr="002F737B">
              <w:rPr>
                <w:szCs w:val="22"/>
                <w:lang w:val="en-GB"/>
              </w:rPr>
              <w:t>NULL (…&gt;&lt;…)</w:t>
            </w:r>
          </w:p>
        </w:tc>
        <w:tc>
          <w:tcPr>
            <w:tcW w:w="4320" w:type="dxa"/>
          </w:tcPr>
          <w:p w14:paraId="65C0BC4B" w14:textId="77777777" w:rsidR="003E38B7" w:rsidRPr="002F737B" w:rsidRDefault="003E38B7" w:rsidP="00DC1F1F">
            <w:pPr>
              <w:rPr>
                <w:rFonts w:eastAsiaTheme="minorEastAsia"/>
                <w:szCs w:val="22"/>
              </w:rPr>
            </w:pPr>
            <w:r w:rsidRPr="002F737B">
              <w:rPr>
                <w:rFonts w:eastAsiaTheme="minorEastAsia"/>
                <w:szCs w:val="22"/>
              </w:rPr>
              <w:t>The number assigned by the Social Security Administration or Internal Revenue Service to individuals or entities other than individuals.</w:t>
            </w:r>
          </w:p>
        </w:tc>
      </w:tr>
      <w:tr w:rsidR="003E38B7" w:rsidRPr="002F737B" w14:paraId="1C51A5B3" w14:textId="77777777" w:rsidTr="00DF2839">
        <w:trPr>
          <w:trHeight w:val="116"/>
        </w:trPr>
        <w:tc>
          <w:tcPr>
            <w:tcW w:w="2628" w:type="dxa"/>
          </w:tcPr>
          <w:p w14:paraId="7E30FCEC" w14:textId="77777777" w:rsidR="003E38B7" w:rsidRPr="002F737B" w:rsidRDefault="003E38B7" w:rsidP="00DC1F1F">
            <w:pPr>
              <w:rPr>
                <w:rFonts w:eastAsiaTheme="minorEastAsia"/>
                <w:szCs w:val="22"/>
              </w:rPr>
            </w:pPr>
            <w:r w:rsidRPr="002F737B">
              <w:rPr>
                <w:rFonts w:eastAsiaTheme="minorEastAsia"/>
                <w:szCs w:val="22"/>
              </w:rPr>
              <w:t>tinWaiverReasonTypeCd</w:t>
            </w:r>
          </w:p>
        </w:tc>
        <w:tc>
          <w:tcPr>
            <w:tcW w:w="2610" w:type="dxa"/>
          </w:tcPr>
          <w:p w14:paraId="3863DE06" w14:textId="77777777" w:rsidR="003E38B7" w:rsidRPr="002F737B" w:rsidRDefault="003E38B7" w:rsidP="00DC1F1F">
            <w:pPr>
              <w:rPr>
                <w:szCs w:val="22"/>
                <w:lang w:val="en-GB"/>
              </w:rPr>
            </w:pPr>
            <w:r w:rsidRPr="002F737B">
              <w:rPr>
                <w:szCs w:val="22"/>
                <w:lang w:val="en-GB"/>
              </w:rPr>
              <w:t>NULL (…&gt;&lt;…)</w:t>
            </w:r>
          </w:p>
        </w:tc>
        <w:tc>
          <w:tcPr>
            <w:tcW w:w="4320" w:type="dxa"/>
          </w:tcPr>
          <w:p w14:paraId="6A49626B" w14:textId="77777777" w:rsidR="003E38B7" w:rsidRPr="002F737B" w:rsidRDefault="003E38B7" w:rsidP="00DC1F1F">
            <w:pPr>
              <w:rPr>
                <w:rFonts w:eastAsiaTheme="minorEastAsia"/>
                <w:szCs w:val="22"/>
              </w:rPr>
            </w:pPr>
            <w:r w:rsidRPr="002F737B">
              <w:rPr>
                <w:szCs w:val="22"/>
              </w:rPr>
              <w:t>A representation of a finite, pre-determined value or status that applies to a type of a TIN WAIVER REASON.</w:t>
            </w:r>
          </w:p>
        </w:tc>
      </w:tr>
      <w:tr w:rsidR="003E38B7" w:rsidRPr="002F737B" w14:paraId="33749F21" w14:textId="77777777" w:rsidTr="00DF2839">
        <w:tc>
          <w:tcPr>
            <w:tcW w:w="2628" w:type="dxa"/>
          </w:tcPr>
          <w:p w14:paraId="034E7D0D" w14:textId="77777777" w:rsidR="003E38B7" w:rsidRPr="002F737B" w:rsidRDefault="003E38B7" w:rsidP="00DC1F1F">
            <w:pPr>
              <w:rPr>
                <w:rFonts w:eastAsiaTheme="minorEastAsia"/>
                <w:szCs w:val="22"/>
              </w:rPr>
            </w:pPr>
            <w:r w:rsidRPr="002F737B">
              <w:rPr>
                <w:rFonts w:eastAsiaTheme="minorEastAsia"/>
                <w:szCs w:val="22"/>
              </w:rPr>
              <w:t>ptcpntFkPtcpntId</w:t>
            </w:r>
          </w:p>
        </w:tc>
        <w:tc>
          <w:tcPr>
            <w:tcW w:w="2610" w:type="dxa"/>
          </w:tcPr>
          <w:p w14:paraId="752017F6" w14:textId="77777777" w:rsidR="003E38B7" w:rsidRPr="002F737B" w:rsidRDefault="003E38B7" w:rsidP="00DC1F1F">
            <w:pPr>
              <w:rPr>
                <w:szCs w:val="22"/>
                <w:lang w:val="en-GB"/>
              </w:rPr>
            </w:pPr>
            <w:r w:rsidRPr="002F737B">
              <w:rPr>
                <w:szCs w:val="22"/>
                <w:lang w:val="en-GB"/>
              </w:rPr>
              <w:t>NULL (…&gt;&lt;…)</w:t>
            </w:r>
          </w:p>
        </w:tc>
        <w:tc>
          <w:tcPr>
            <w:tcW w:w="4320" w:type="dxa"/>
          </w:tcPr>
          <w:p w14:paraId="6B443A11" w14:textId="77777777" w:rsidR="003E38B7" w:rsidRPr="002F737B" w:rsidRDefault="003E38B7" w:rsidP="00DC1F1F">
            <w:pPr>
              <w:rPr>
                <w:rFonts w:eastAsiaTheme="minorEastAsia"/>
                <w:szCs w:val="22"/>
              </w:rPr>
            </w:pPr>
          </w:p>
        </w:tc>
      </w:tr>
      <w:tr w:rsidR="003E38B7" w:rsidRPr="002F737B" w14:paraId="462F453D" w14:textId="77777777" w:rsidTr="00DF2839">
        <w:tc>
          <w:tcPr>
            <w:tcW w:w="2628" w:type="dxa"/>
          </w:tcPr>
          <w:p w14:paraId="1C097FB2" w14:textId="77777777" w:rsidR="003E38B7" w:rsidRPr="002F737B" w:rsidRDefault="003E38B7" w:rsidP="00DC1F1F">
            <w:pPr>
              <w:rPr>
                <w:rFonts w:eastAsiaTheme="minorEastAsia"/>
                <w:szCs w:val="22"/>
              </w:rPr>
            </w:pPr>
            <w:r w:rsidRPr="002F737B">
              <w:rPr>
                <w:rFonts w:eastAsiaTheme="minorEastAsia"/>
                <w:szCs w:val="22"/>
              </w:rPr>
              <w:t>corpPtcpntId</w:t>
            </w:r>
          </w:p>
        </w:tc>
        <w:tc>
          <w:tcPr>
            <w:tcW w:w="2610" w:type="dxa"/>
          </w:tcPr>
          <w:p w14:paraId="001BD8A5" w14:textId="11457583" w:rsidR="003E38B7" w:rsidRDefault="003E38B7" w:rsidP="0042097C">
            <w:pPr>
              <w:rPr>
                <w:szCs w:val="22"/>
                <w:lang w:val="en-GB"/>
              </w:rPr>
            </w:pPr>
            <w:r w:rsidRPr="002F737B">
              <w:rPr>
                <w:szCs w:val="22"/>
                <w:lang w:val="en-GB"/>
              </w:rPr>
              <w:t>Corporate Participant ID returned from MVI</w:t>
            </w:r>
          </w:p>
          <w:p w14:paraId="0C642C83" w14:textId="77777777" w:rsidR="00C55F84" w:rsidRDefault="00C55F84" w:rsidP="0042097C">
            <w:pPr>
              <w:rPr>
                <w:szCs w:val="22"/>
                <w:lang w:val="en-GB"/>
              </w:rPr>
            </w:pPr>
          </w:p>
          <w:p w14:paraId="7F99A00B" w14:textId="77777777" w:rsidR="00C55F84" w:rsidRDefault="00C55F84" w:rsidP="00C55F84">
            <w:pPr>
              <w:rPr>
                <w:szCs w:val="22"/>
                <w:lang w:val="en-GB"/>
              </w:rPr>
            </w:pPr>
            <w:r w:rsidRPr="002F737B">
              <w:rPr>
                <w:szCs w:val="22"/>
                <w:lang w:val="en-GB"/>
              </w:rPr>
              <w:t>Veteran</w:t>
            </w:r>
            <w:r>
              <w:rPr>
                <w:szCs w:val="22"/>
                <w:lang w:val="en-GB"/>
              </w:rPr>
              <w:t>’s Participant ID required.</w:t>
            </w:r>
          </w:p>
          <w:p w14:paraId="6E8BADDB" w14:textId="439DBF01" w:rsidR="00C55F84" w:rsidRDefault="00C55F84" w:rsidP="00C55F84">
            <w:pPr>
              <w:rPr>
                <w:szCs w:val="22"/>
                <w:lang w:val="en-GB"/>
              </w:rPr>
            </w:pPr>
            <w:r w:rsidRPr="002F737B">
              <w:rPr>
                <w:szCs w:val="22"/>
                <w:lang w:val="en-GB"/>
              </w:rPr>
              <w:t>Dependent</w:t>
            </w:r>
            <w:r>
              <w:rPr>
                <w:szCs w:val="22"/>
                <w:lang w:val="en-GB"/>
              </w:rPr>
              <w:t xml:space="preserve">’s </w:t>
            </w:r>
            <w:r w:rsidRPr="002F737B">
              <w:rPr>
                <w:szCs w:val="22"/>
                <w:lang w:val="en-GB"/>
              </w:rPr>
              <w:t>Participant ID if it is obtainable.</w:t>
            </w:r>
          </w:p>
          <w:p w14:paraId="477EA274" w14:textId="247E02FD" w:rsidR="00C55F84" w:rsidRDefault="00C55F84" w:rsidP="0042097C">
            <w:pPr>
              <w:rPr>
                <w:szCs w:val="22"/>
                <w:lang w:val="en-GB"/>
              </w:rPr>
            </w:pPr>
            <w:r>
              <w:rPr>
                <w:szCs w:val="22"/>
                <w:lang w:val="en-GB"/>
              </w:rPr>
              <w:t>or</w:t>
            </w:r>
          </w:p>
          <w:p w14:paraId="1864A76A" w14:textId="6A1A832E" w:rsidR="005356C7" w:rsidRPr="002F737B" w:rsidRDefault="005356C7" w:rsidP="0042097C">
            <w:pPr>
              <w:rPr>
                <w:szCs w:val="22"/>
                <w:lang w:val="en-GB"/>
              </w:rPr>
            </w:pPr>
            <w:r>
              <w:rPr>
                <w:szCs w:val="22"/>
                <w:lang w:val="en-GB"/>
              </w:rPr>
              <w:t>Null (…&gt;&lt;…)</w:t>
            </w:r>
          </w:p>
        </w:tc>
        <w:tc>
          <w:tcPr>
            <w:tcW w:w="4320" w:type="dxa"/>
          </w:tcPr>
          <w:p w14:paraId="68775CC8" w14:textId="77777777" w:rsidR="003E38B7" w:rsidRPr="002F737B" w:rsidRDefault="003E38B7" w:rsidP="00DC1F1F">
            <w:pPr>
              <w:rPr>
                <w:rFonts w:eastAsiaTheme="minorEastAsia"/>
                <w:szCs w:val="22"/>
              </w:rPr>
            </w:pPr>
            <w:r w:rsidRPr="002F737B">
              <w:rPr>
                <w:rFonts w:eastAsiaTheme="minorEastAsia"/>
                <w:szCs w:val="22"/>
              </w:rPr>
              <w:t>A foreign key to the main Corp DB PTCPNT tables identifier to uniquely identify a participant.</w:t>
            </w:r>
          </w:p>
        </w:tc>
      </w:tr>
    </w:tbl>
    <w:p w14:paraId="1E80142C" w14:textId="602B2856" w:rsidR="003E38B7" w:rsidRPr="002F737B" w:rsidRDefault="003E38B7" w:rsidP="003E38B7">
      <w:pPr>
        <w:rPr>
          <w:szCs w:val="22"/>
          <w:lang w:val="en-GB"/>
        </w:rPr>
      </w:pPr>
    </w:p>
    <w:p w14:paraId="3D6DDE54" w14:textId="77777777" w:rsidR="003E38B7" w:rsidRPr="009012F1" w:rsidRDefault="003E38B7" w:rsidP="003E38B7">
      <w:pPr>
        <w:ind w:left="360"/>
        <w:rPr>
          <w:sz w:val="24"/>
          <w:lang w:val="en-GB"/>
        </w:rPr>
      </w:pPr>
      <w:r w:rsidRPr="009012F1">
        <w:rPr>
          <w:sz w:val="24"/>
          <w:lang w:val="en-GB"/>
        </w:rPr>
        <w:t xml:space="preserve">See section </w:t>
      </w:r>
      <w:r w:rsidRPr="009012F1">
        <w:rPr>
          <w:b/>
          <w:sz w:val="24"/>
          <w:lang w:val="en-GB"/>
        </w:rPr>
        <w:fldChar w:fldCharType="begin"/>
      </w:r>
      <w:r w:rsidRPr="009012F1">
        <w:rPr>
          <w:b/>
          <w:sz w:val="24"/>
          <w:lang w:val="en-GB"/>
        </w:rPr>
        <w:instrText xml:space="preserve"> REF _Ref456689970 \r \h  \* MERGEFORMAT </w:instrText>
      </w:r>
      <w:r w:rsidRPr="009012F1">
        <w:rPr>
          <w:b/>
          <w:sz w:val="24"/>
          <w:lang w:val="en-GB"/>
        </w:rPr>
      </w:r>
      <w:r w:rsidRPr="009012F1">
        <w:rPr>
          <w:b/>
          <w:sz w:val="24"/>
          <w:lang w:val="en-GB"/>
        </w:rPr>
        <w:fldChar w:fldCharType="separate"/>
      </w:r>
      <w:r w:rsidR="00F47FB3">
        <w:rPr>
          <w:b/>
          <w:sz w:val="24"/>
          <w:lang w:val="en-GB"/>
        </w:rPr>
        <w:t>7.6.6</w:t>
      </w:r>
      <w:r w:rsidRPr="009012F1">
        <w:rPr>
          <w:b/>
          <w:sz w:val="24"/>
          <w:lang w:val="en-GB"/>
        </w:rPr>
        <w:fldChar w:fldCharType="end"/>
      </w:r>
      <w:r w:rsidRPr="009012F1">
        <w:rPr>
          <w:b/>
          <w:sz w:val="24"/>
          <w:lang w:val="en-GB"/>
        </w:rPr>
        <w:t xml:space="preserve"> </w:t>
      </w:r>
      <w:r w:rsidRPr="009012F1">
        <w:rPr>
          <w:b/>
          <w:sz w:val="24"/>
          <w:lang w:val="en-GB"/>
        </w:rPr>
        <w:fldChar w:fldCharType="begin"/>
      </w:r>
      <w:r w:rsidRPr="009012F1">
        <w:rPr>
          <w:b/>
          <w:sz w:val="24"/>
          <w:lang w:val="en-GB"/>
        </w:rPr>
        <w:instrText xml:space="preserve"> REF _Ref456689976 \h  \* MERGEFORMAT </w:instrText>
      </w:r>
      <w:r w:rsidRPr="009012F1">
        <w:rPr>
          <w:b/>
          <w:sz w:val="24"/>
          <w:lang w:val="en-GB"/>
        </w:rPr>
      </w:r>
      <w:r w:rsidRPr="009012F1">
        <w:rPr>
          <w:b/>
          <w:sz w:val="24"/>
          <w:lang w:val="en-GB"/>
        </w:rPr>
        <w:fldChar w:fldCharType="separate"/>
      </w:r>
      <w:r w:rsidR="00F47FB3" w:rsidRPr="00F47FB3">
        <w:rPr>
          <w:b/>
          <w:sz w:val="24"/>
        </w:rPr>
        <w:t>CorpDB Type Reference Values</w:t>
      </w:r>
      <w:r w:rsidRPr="009012F1">
        <w:rPr>
          <w:b/>
          <w:sz w:val="24"/>
          <w:lang w:val="en-GB"/>
        </w:rPr>
        <w:fldChar w:fldCharType="end"/>
      </w:r>
      <w:r w:rsidRPr="009012F1">
        <w:rPr>
          <w:sz w:val="24"/>
          <w:lang w:val="en-GB"/>
        </w:rPr>
        <w:t xml:space="preserve"> for </w:t>
      </w:r>
      <w:r w:rsidRPr="009012F1">
        <w:rPr>
          <w:rFonts w:eastAsiaTheme="minorEastAsia"/>
          <w:sz w:val="24"/>
        </w:rPr>
        <w:t>ptcpntTypeNm, jrnStatusTypeCd and ti</w:t>
      </w:r>
      <w:r w:rsidRPr="009012F1">
        <w:rPr>
          <w:sz w:val="24"/>
          <w:lang w:val="en-GB"/>
        </w:rPr>
        <w:t>nWaiverReasonTypeCd</w:t>
      </w:r>
    </w:p>
    <w:p w14:paraId="3AF72497" w14:textId="77777777" w:rsidR="003E38B7" w:rsidRDefault="003E38B7" w:rsidP="003E38B7">
      <w:pPr>
        <w:rPr>
          <w:lang w:val="en-GB"/>
        </w:rPr>
      </w:pPr>
      <w:r>
        <w:rPr>
          <w:lang w:val="en-GB"/>
        </w:rPr>
        <w:br w:type="page"/>
      </w:r>
    </w:p>
    <w:p w14:paraId="36439A29" w14:textId="77777777" w:rsidR="003E38B7" w:rsidRDefault="003E38B7" w:rsidP="003E38B7">
      <w:pPr>
        <w:pStyle w:val="Heading4"/>
        <w:ind w:left="990"/>
      </w:pPr>
      <w:bookmarkStart w:id="295" w:name="_Ref456857175"/>
      <w:r>
        <w:lastRenderedPageBreak/>
        <w:t xml:space="preserve">Step 4 – </w:t>
      </w:r>
      <w:r w:rsidRPr="00DF4732">
        <w:t>vnp</w:t>
      </w:r>
      <w:r>
        <w:t>Person</w:t>
      </w:r>
      <w:r w:rsidRPr="00DF4732">
        <w:t>Service</w:t>
      </w:r>
      <w:r>
        <w:t>/</w:t>
      </w:r>
      <w:r w:rsidRPr="00DF4732">
        <w:t>vnpP</w:t>
      </w:r>
      <w:r>
        <w:t>erson</w:t>
      </w:r>
      <w:r w:rsidRPr="00DF4732">
        <w:t>Create</w:t>
      </w:r>
      <w:bookmarkEnd w:id="295"/>
    </w:p>
    <w:p w14:paraId="5A7DE08C" w14:textId="77777777" w:rsidR="003E38B7"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w:t>
      </w:r>
      <w:r w:rsidRPr="00105239">
        <w:rPr>
          <w:rFonts w:ascii="Arial" w:hAnsi="Arial" w:cs="Arial"/>
          <w:b/>
        </w:rPr>
        <w:t>VnpP</w:t>
      </w:r>
      <w:r>
        <w:rPr>
          <w:rFonts w:ascii="Arial" w:hAnsi="Arial" w:cs="Arial"/>
          <w:b/>
        </w:rPr>
        <w:t>erson</w:t>
      </w:r>
      <w:r w:rsidRPr="00105239">
        <w:rPr>
          <w:rFonts w:ascii="Arial" w:hAnsi="Arial" w:cs="Arial"/>
          <w:b/>
        </w:rPr>
        <w:t>DTO</w:t>
      </w:r>
      <w:r>
        <w:rPr>
          <w:rFonts w:ascii="Arial" w:hAnsi="Arial" w:cs="Arial"/>
          <w:b/>
        </w:rPr>
        <w:t xml:space="preserve"> XSD </w:t>
      </w:r>
      <w:r w:rsidRPr="0031076E">
        <w:rPr>
          <w:rFonts w:ascii="Arial" w:hAnsi="Arial" w:cs="Arial"/>
          <w:b/>
          <w:lang w:eastAsia="en-US"/>
        </w:rPr>
        <w:t>Diagram</w:t>
      </w:r>
    </w:p>
    <w:p w14:paraId="2A1C49E8"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&lt;xs:complexType name="VnpPersonDTO"&gt;</w:t>
      </w:r>
    </w:p>
    <w:p w14:paraId="1A4C041A"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&lt;xs:sequence&gt;</w:t>
      </w:r>
    </w:p>
    <w:p w14:paraId="71462379"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name="vnpPtcpntId" type="xs:long" /&gt;</w:t>
      </w:r>
    </w:p>
    <w:p w14:paraId="2ACBC47B"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name="birthCityNm" type="xs:string" minOccurs="0" /&gt;</w:t>
      </w:r>
    </w:p>
    <w:p w14:paraId="663D6F55"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name="birthStateCd" type="xs:string" minOccurs="0" /&gt;</w:t>
      </w:r>
    </w:p>
    <w:p w14:paraId="5DE5091D"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name="birthCntryNm" type="xs:string" minOccurs="0" /&gt;</w:t>
      </w:r>
    </w:p>
    <w:p w14:paraId="369B7354"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name="brthdyDt" type="xs:dateTime" minOccurs="0" /&gt;</w:t>
      </w:r>
    </w:p>
    <w:p w14:paraId="04A43689"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name="cmptnyDecnTypeCd" type="xs:string" minOccurs="0" /&gt;</w:t>
      </w:r>
    </w:p>
    <w:p w14:paraId="2ACCD128"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name="deathDt" type="xs:dateTime" minOccurs="0" /&gt;</w:t>
      </w:r>
    </w:p>
    <w:p w14:paraId="0E80A587"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name="depNbr" type="xs:int" minOccurs="0" /&gt;</w:t>
      </w:r>
    </w:p>
    <w:p w14:paraId="785AF625"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name="empInd" type="xs:string" minOccurs="0" /&gt;</w:t>
      </w:r>
    </w:p>
    <w:p w14:paraId="54A1DBEE"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name="entlmtTypeCd" type="xs:string" minOccurs="0" /&gt;</w:t>
      </w:r>
    </w:p>
    <w:p w14:paraId="607F2847"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name="ethnicTypeCd" type="xs:string" minOccurs="0" /&gt;</w:t>
      </w:r>
    </w:p>
    <w:p w14:paraId="09391E70"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name="everMariedInd" type="xs:string" minOccurs="0" /&gt;</w:t>
      </w:r>
    </w:p>
    <w:p w14:paraId="6F515EB7"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name="fidDecnCategyTypeCd" type="xs:string" minOccurs="0" /&gt;</w:t>
      </w:r>
    </w:p>
    <w:p w14:paraId="1FAB7CE2"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name="fileNbr" type="xs:string" minOccurs="0" /&gt;</w:t>
      </w:r>
    </w:p>
    <w:p w14:paraId="10E29AE2"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name="firstNm" type="xs:string" /&gt;</w:t>
      </w:r>
    </w:p>
    <w:p w14:paraId="605C8D17"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name="firstNmKey" type="xs:long" minOccurs="0" /&gt;</w:t>
      </w:r>
    </w:p>
    <w:p w14:paraId="599DA603"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name="frgnSvcNbr" type="xs:int" minOccurs="0" /&gt;</w:t>
      </w:r>
    </w:p>
    <w:p w14:paraId="0FF6A832"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name="genderCd" type="xs:string" minOccurs="0" /&gt;</w:t>
      </w:r>
    </w:p>
    <w:p w14:paraId="049F373F"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name="jrnDt" type="xs:dateTime" /&gt;</w:t>
      </w:r>
    </w:p>
    <w:p w14:paraId="6B171E63"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name="jrnLctnId" type="xs:string" /&gt;</w:t>
      </w:r>
    </w:p>
    <w:p w14:paraId="70F5A623"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name="jrnObjId" type="xs:string" /&gt;</w:t>
      </w:r>
    </w:p>
    <w:p w14:paraId="1AF37564"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name="jrnStatusTypeCd" type="xs:string" /&gt;</w:t>
      </w:r>
    </w:p>
    <w:p w14:paraId="08EB4DBB"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name="jrnUserId" type="xs:string" /&gt;</w:t>
      </w:r>
    </w:p>
    <w:p w14:paraId="4611AE97"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name="lastNm" type="xs:string" /&gt;</w:t>
      </w:r>
    </w:p>
    <w:p w14:paraId="2F639E6A"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name="lastNmKey" type="xs:long" minOccurs="0" /&gt;</w:t>
      </w:r>
    </w:p>
    <w:p w14:paraId="1BC10DE5"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name="lgyEntlmtTypeCd" type="xs:string" minOccurs="0" /&gt;</w:t>
      </w:r>
    </w:p>
    <w:p w14:paraId="583EC54F"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name="martlStatusTypeCd" type="xs:string" minOccurs="0" /&gt;</w:t>
      </w:r>
    </w:p>
    <w:p w14:paraId="7B244D99"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name="middleNm" type="xs:string" minOccurs="0" /&gt;</w:t>
      </w:r>
    </w:p>
    <w:p w14:paraId="3AC1E7FC"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name="middleNmKey" type="xs:long" minOccurs="0" /&gt;</w:t>
      </w:r>
    </w:p>
    <w:p w14:paraId="3BED7CB3"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name="mltyPersonInd" type="xs:string" minOccurs="0" /&gt;</w:t>
      </w:r>
    </w:p>
    <w:p w14:paraId="20D5A3D0"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name="monthsPresntEmplyrNbr" type="xs:int" minOccurs="0" /&gt;</w:t>
      </w:r>
    </w:p>
    <w:p w14:paraId="3EFA32A9"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name="netWorthAmt" type="xs:int" minOccurs="0" /&gt;</w:t>
      </w:r>
    </w:p>
    <w:p w14:paraId="1F765DE8"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name="noSsnReasonTypeCd" type="xs:string" minOccurs="0" /&gt;</w:t>
      </w:r>
    </w:p>
    <w:p w14:paraId="1AFD3EF6"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name="ocptnTxt" type="xs:string" minOccurs="0" /&gt;</w:t>
      </w:r>
    </w:p>
    <w:p w14:paraId="00652742"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name="personDeathCauseTypeNm" type="xs:string" minOccurs="0" /&gt;</w:t>
      </w:r>
    </w:p>
    <w:p w14:paraId="439FB1D1"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name="personTypeNm" type="xs:string" minOccurs="0" /&gt;</w:t>
      </w:r>
    </w:p>
    <w:p w14:paraId="60758A86"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name="potntlDngrsInd" type="xs:string" minOccurs="0" /&gt;</w:t>
      </w:r>
    </w:p>
    <w:p w14:paraId="1850189D"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name="raceTypeNm" type="xs:string" minOccurs="0" /&gt;</w:t>
      </w:r>
    </w:p>
    <w:p w14:paraId="53CD0205"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name="sbstncAmt" type="xs:double" minOccurs="0" /&gt;</w:t>
      </w:r>
    </w:p>
    <w:p w14:paraId="7AD3627D"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name="serousEmplmtHndcapInd" type="xs:string" minOccurs="0" /&gt;</w:t>
      </w:r>
    </w:p>
    <w:p w14:paraId="1A764C19"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name="slttnTypeNm" type="xs:string" minOccurs="0" /&gt;</w:t>
      </w:r>
    </w:p>
    <w:p w14:paraId="47522A22"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name="spinaBifidaInd" type="xs:string" minOccurs="0" /&gt;</w:t>
      </w:r>
    </w:p>
    <w:p w14:paraId="36272608"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name="ssnNbr" type="xs:string" minOccurs="0" /&gt;</w:t>
      </w:r>
    </w:p>
    <w:p w14:paraId="16EAC5EB"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name="ssnVrfctnStatusTypeCd" type="xs:string" minOccurs="0" /&gt;</w:t>
      </w:r>
    </w:p>
    <w:p w14:paraId="47B78703"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name="suffixNm" type="xs:string" minOccurs="0" /&gt;</w:t>
      </w:r>
    </w:p>
    <w:p w14:paraId="66C3523B"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lastRenderedPageBreak/>
        <w:t xml:space="preserve">    &lt;xs:element name="suffixNmKey" type="xs:long" minOccurs="0" /&gt;</w:t>
      </w:r>
    </w:p>
    <w:p w14:paraId="6E36A0F6"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name="taxAbtmntCd" type="xs:string" minOccurs="0" /&gt;</w:t>
      </w:r>
    </w:p>
    <w:p w14:paraId="40C9DD0D"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name="termnlDigitNbr" type="xs:string" minOccurs="0" /&gt;</w:t>
      </w:r>
    </w:p>
    <w:p w14:paraId="1B3213EA"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name="titleTxt" type="xs:string" minOccurs="0" /&gt;</w:t>
      </w:r>
    </w:p>
    <w:p w14:paraId="6B32C9D4"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name="vetInd" type="xs:string" minOccurs="0" /&gt;</w:t>
      </w:r>
    </w:p>
    <w:p w14:paraId="1675B158"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name="vetTypeNm" type="xs:string" minOccurs="0" /&gt;</w:t>
      </w:r>
    </w:p>
    <w:p w14:paraId="3C214307"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name="yearsPresntEmplyrNbr" type="xs:int" minOccurs="0" /&gt;</w:t>
      </w:r>
    </w:p>
    <w:p w14:paraId="63153703"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name="vnpProcId" type="xs:long" /&gt;</w:t>
      </w:r>
    </w:p>
    <w:p w14:paraId="3FEC5544"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name="vnpSruslyDsabldInd" type="xs:string" minOccurs="0" /&gt;</w:t>
      </w:r>
    </w:p>
    <w:p w14:paraId="688FF01C"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name="vnpSchoolChildInd" type="xs:string" minOccurs="0" /&gt;</w:t>
      </w:r>
    </w:p>
    <w:p w14:paraId="74FB5D47"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&lt;xs:element name="spouseNum" type="xs:long" minOccurs="0" /&gt;</w:t>
      </w:r>
    </w:p>
    <w:p w14:paraId="6A365757"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 xml:space="preserve">  &lt;/xs:sequence&gt;</w:t>
      </w:r>
    </w:p>
    <w:p w14:paraId="41C189D5" w14:textId="77777777" w:rsidR="003E38B7" w:rsidRPr="00B24028" w:rsidRDefault="003E38B7" w:rsidP="003E38B7">
      <w:pPr>
        <w:pBdr>
          <w:top w:val="single" w:sz="4" w:space="1" w:color="auto"/>
          <w:left w:val="single" w:sz="4" w:space="1" w:color="auto"/>
          <w:bottom w:val="single" w:sz="4" w:space="1" w:color="auto"/>
          <w:right w:val="single" w:sz="4" w:space="1" w:color="auto"/>
        </w:pBdr>
        <w:rPr>
          <w:szCs w:val="22"/>
        </w:rPr>
      </w:pPr>
      <w:r w:rsidRPr="00B24028">
        <w:rPr>
          <w:szCs w:val="22"/>
        </w:rPr>
        <w:t>&lt;/xs:complexType&gt;</w:t>
      </w:r>
    </w:p>
    <w:p w14:paraId="38D1996E" w14:textId="77777777" w:rsidR="003E38B7" w:rsidRDefault="003E38B7" w:rsidP="003E38B7">
      <w:r>
        <w:br w:type="page"/>
      </w:r>
    </w:p>
    <w:p w14:paraId="5BF7DDC3" w14:textId="77777777" w:rsidR="003E38B7" w:rsidRPr="00DA71AB" w:rsidRDefault="003E38B7" w:rsidP="003E38B7">
      <w:pPr>
        <w:pStyle w:val="Caption"/>
        <w:spacing w:before="320"/>
        <w:rPr>
          <w:sz w:val="24"/>
          <w:szCs w:val="24"/>
        </w:rPr>
      </w:pPr>
      <w:r w:rsidRPr="00DA71AB">
        <w:rPr>
          <w:sz w:val="24"/>
          <w:szCs w:val="24"/>
        </w:rPr>
        <w:lastRenderedPageBreak/>
        <w:t xml:space="preserve">Table </w:t>
      </w:r>
      <w:r w:rsidRPr="00DA71AB">
        <w:rPr>
          <w:sz w:val="24"/>
          <w:szCs w:val="24"/>
        </w:rPr>
        <w:fldChar w:fldCharType="begin"/>
      </w:r>
      <w:r w:rsidRPr="00DA71AB">
        <w:rPr>
          <w:sz w:val="24"/>
          <w:szCs w:val="24"/>
        </w:rPr>
        <w:instrText xml:space="preserve"> STYLEREF 1 \s </w:instrText>
      </w:r>
      <w:r w:rsidRPr="00DA71AB">
        <w:rPr>
          <w:sz w:val="24"/>
          <w:szCs w:val="24"/>
        </w:rPr>
        <w:fldChar w:fldCharType="separate"/>
      </w:r>
      <w:r w:rsidR="00F47FB3">
        <w:rPr>
          <w:noProof/>
          <w:sz w:val="24"/>
          <w:szCs w:val="24"/>
        </w:rPr>
        <w:t>7</w:t>
      </w:r>
      <w:r w:rsidRPr="00DA71AB">
        <w:rPr>
          <w:noProof/>
          <w:sz w:val="24"/>
          <w:szCs w:val="24"/>
        </w:rPr>
        <w:fldChar w:fldCharType="end"/>
      </w:r>
      <w:r w:rsidRPr="00DA71AB">
        <w:rPr>
          <w:sz w:val="24"/>
          <w:szCs w:val="24"/>
        </w:rPr>
        <w:noBreakHyphen/>
      </w:r>
      <w:r w:rsidRPr="00DA71AB">
        <w:rPr>
          <w:sz w:val="24"/>
          <w:szCs w:val="24"/>
        </w:rPr>
        <w:fldChar w:fldCharType="begin"/>
      </w:r>
      <w:r w:rsidRPr="00DA71AB">
        <w:rPr>
          <w:sz w:val="24"/>
          <w:szCs w:val="24"/>
        </w:rPr>
        <w:instrText xml:space="preserve"> SEQ Table \* ARABIC \s 1 </w:instrText>
      </w:r>
      <w:r w:rsidRPr="00DA71AB">
        <w:rPr>
          <w:sz w:val="24"/>
          <w:szCs w:val="24"/>
        </w:rPr>
        <w:fldChar w:fldCharType="separate"/>
      </w:r>
      <w:r w:rsidR="00F47FB3">
        <w:rPr>
          <w:noProof/>
          <w:sz w:val="24"/>
          <w:szCs w:val="24"/>
        </w:rPr>
        <w:t>6</w:t>
      </w:r>
      <w:r w:rsidRPr="00DA71AB">
        <w:rPr>
          <w:noProof/>
          <w:sz w:val="24"/>
          <w:szCs w:val="24"/>
        </w:rPr>
        <w:fldChar w:fldCharType="end"/>
      </w:r>
      <w:r w:rsidRPr="00DA71AB">
        <w:rPr>
          <w:sz w:val="24"/>
          <w:szCs w:val="24"/>
        </w:rPr>
        <w:t xml:space="preserve"> VnpPersonDTO Population Table</w:t>
      </w:r>
    </w:p>
    <w:p w14:paraId="4F0362A6" w14:textId="77777777" w:rsidR="003E38B7" w:rsidRDefault="003E38B7" w:rsidP="003E38B7">
      <w:pPr>
        <w:rPr>
          <w:lang w:val="en-GB"/>
        </w:rPr>
      </w:pPr>
    </w:p>
    <w:tbl>
      <w:tblPr>
        <w:tblStyle w:val="TableGrid"/>
        <w:tblW w:w="9558" w:type="dxa"/>
        <w:tblLayout w:type="fixed"/>
        <w:tblLook w:val="04A0" w:firstRow="1" w:lastRow="0" w:firstColumn="1" w:lastColumn="0" w:noHBand="0" w:noVBand="1"/>
      </w:tblPr>
      <w:tblGrid>
        <w:gridCol w:w="2716"/>
        <w:gridCol w:w="2792"/>
        <w:gridCol w:w="4050"/>
      </w:tblGrid>
      <w:tr w:rsidR="003E38B7" w:rsidRPr="004806EC" w14:paraId="01236713" w14:textId="77777777" w:rsidTr="00DC1F1F">
        <w:tc>
          <w:tcPr>
            <w:tcW w:w="2716" w:type="dxa"/>
            <w:shd w:val="clear" w:color="auto" w:fill="BFBFBF" w:themeFill="background1" w:themeFillShade="BF"/>
          </w:tcPr>
          <w:p w14:paraId="4FEC47DB" w14:textId="77777777" w:rsidR="003E38B7" w:rsidRPr="004806EC" w:rsidRDefault="003E38B7" w:rsidP="00DC1F1F">
            <w:pPr>
              <w:rPr>
                <w:b/>
                <w:lang w:val="en-GB"/>
              </w:rPr>
            </w:pPr>
            <w:r w:rsidRPr="004806EC">
              <w:rPr>
                <w:b/>
                <w:lang w:val="en-GB"/>
              </w:rPr>
              <w:t>XSD Element</w:t>
            </w:r>
          </w:p>
        </w:tc>
        <w:tc>
          <w:tcPr>
            <w:tcW w:w="2792" w:type="dxa"/>
            <w:shd w:val="clear" w:color="auto" w:fill="BFBFBF" w:themeFill="background1" w:themeFillShade="BF"/>
          </w:tcPr>
          <w:p w14:paraId="368D7653" w14:textId="77777777" w:rsidR="003E38B7" w:rsidRPr="004806EC" w:rsidRDefault="003E38B7" w:rsidP="00DC1F1F">
            <w:pPr>
              <w:rPr>
                <w:b/>
                <w:lang w:val="en-GB"/>
              </w:rPr>
            </w:pPr>
            <w:r w:rsidRPr="004806EC">
              <w:rPr>
                <w:b/>
                <w:lang w:val="en-GB"/>
              </w:rPr>
              <w:t>Population Value</w:t>
            </w:r>
          </w:p>
        </w:tc>
        <w:tc>
          <w:tcPr>
            <w:tcW w:w="4050" w:type="dxa"/>
            <w:shd w:val="clear" w:color="auto" w:fill="BFBFBF" w:themeFill="background1" w:themeFillShade="BF"/>
          </w:tcPr>
          <w:p w14:paraId="6C0118DA" w14:textId="77777777" w:rsidR="003E38B7" w:rsidRPr="004806EC" w:rsidRDefault="003E38B7" w:rsidP="00DC1F1F">
            <w:pPr>
              <w:rPr>
                <w:b/>
                <w:lang w:val="en-GB"/>
              </w:rPr>
            </w:pPr>
            <w:r w:rsidRPr="004806EC">
              <w:rPr>
                <w:b/>
                <w:lang w:val="en-GB"/>
              </w:rPr>
              <w:t>Definition</w:t>
            </w:r>
          </w:p>
        </w:tc>
      </w:tr>
      <w:tr w:rsidR="003E38B7" w:rsidRPr="00655A28" w14:paraId="41778444" w14:textId="77777777" w:rsidTr="00DC1F1F">
        <w:tc>
          <w:tcPr>
            <w:tcW w:w="2716" w:type="dxa"/>
          </w:tcPr>
          <w:p w14:paraId="4635EB64" w14:textId="77777777" w:rsidR="003E38B7" w:rsidRPr="00655A28" w:rsidRDefault="003E38B7" w:rsidP="00DC1F1F">
            <w:pPr>
              <w:rPr>
                <w:szCs w:val="22"/>
                <w:lang w:val="en-GB"/>
              </w:rPr>
            </w:pPr>
            <w:r w:rsidRPr="00655A28">
              <w:rPr>
                <w:color w:val="000000"/>
                <w:szCs w:val="22"/>
              </w:rPr>
              <w:t>vnpPtcpntId</w:t>
            </w:r>
          </w:p>
        </w:tc>
        <w:tc>
          <w:tcPr>
            <w:tcW w:w="2792" w:type="dxa"/>
          </w:tcPr>
          <w:p w14:paraId="1D942A9B" w14:textId="77777777" w:rsidR="003E38B7" w:rsidRPr="00655A28" w:rsidRDefault="003E38B7" w:rsidP="00DC1F1F">
            <w:pPr>
              <w:rPr>
                <w:szCs w:val="22"/>
                <w:lang w:val="en-GB"/>
              </w:rPr>
            </w:pPr>
            <w:r w:rsidRPr="00655A28">
              <w:rPr>
                <w:color w:val="000000"/>
                <w:szCs w:val="22"/>
              </w:rPr>
              <w:t>vnpPtcpntId value returned from step 3for veteran or step 6 for dependent</w:t>
            </w:r>
          </w:p>
        </w:tc>
        <w:tc>
          <w:tcPr>
            <w:tcW w:w="4050" w:type="dxa"/>
          </w:tcPr>
          <w:p w14:paraId="583341FE" w14:textId="77777777" w:rsidR="003E38B7" w:rsidRPr="00655A28" w:rsidRDefault="003E38B7" w:rsidP="00DC1F1F">
            <w:pPr>
              <w:rPr>
                <w:szCs w:val="22"/>
                <w:lang w:val="en-GB"/>
              </w:rPr>
            </w:pPr>
            <w:r w:rsidRPr="00655A28">
              <w:rPr>
                <w:szCs w:val="22"/>
              </w:rPr>
              <w:t>An identifier to uniquely identify a participant</w:t>
            </w:r>
          </w:p>
        </w:tc>
      </w:tr>
      <w:tr w:rsidR="003E38B7" w:rsidRPr="00655A28" w14:paraId="74DFB195" w14:textId="77777777" w:rsidTr="00DC1F1F">
        <w:tc>
          <w:tcPr>
            <w:tcW w:w="2716" w:type="dxa"/>
          </w:tcPr>
          <w:p w14:paraId="2119FA20" w14:textId="77777777" w:rsidR="003E38B7" w:rsidRPr="00655A28" w:rsidRDefault="003E38B7" w:rsidP="00DC1F1F">
            <w:pPr>
              <w:rPr>
                <w:szCs w:val="22"/>
                <w:lang w:val="en-GB"/>
              </w:rPr>
            </w:pPr>
            <w:r w:rsidRPr="00655A28">
              <w:rPr>
                <w:color w:val="000000"/>
                <w:szCs w:val="22"/>
              </w:rPr>
              <w:t xml:space="preserve">birthCityNm </w:t>
            </w:r>
          </w:p>
        </w:tc>
        <w:tc>
          <w:tcPr>
            <w:tcW w:w="2792" w:type="dxa"/>
          </w:tcPr>
          <w:p w14:paraId="7C9D53CB" w14:textId="77777777" w:rsidR="003E38B7" w:rsidRPr="00655A28" w:rsidRDefault="003E38B7" w:rsidP="00DC1F1F">
            <w:pPr>
              <w:rPr>
                <w:color w:val="000000"/>
                <w:szCs w:val="22"/>
              </w:rPr>
            </w:pPr>
            <w:r w:rsidRPr="00655A28">
              <w:rPr>
                <w:color w:val="000000"/>
                <w:szCs w:val="22"/>
              </w:rPr>
              <w:t>From XML Payload:</w:t>
            </w:r>
          </w:p>
          <w:p w14:paraId="3AA49F76" w14:textId="77777777" w:rsidR="003E38B7" w:rsidRPr="00655A28" w:rsidRDefault="003E38B7" w:rsidP="00DC1F1F">
            <w:pPr>
              <w:rPr>
                <w:color w:val="000000"/>
                <w:szCs w:val="22"/>
              </w:rPr>
            </w:pPr>
            <w:r w:rsidRPr="00655A28">
              <w:rPr>
                <w:color w:val="000000"/>
                <w:szCs w:val="22"/>
              </w:rPr>
              <w:t>UnmarriedChildren</w:t>
            </w:r>
          </w:p>
          <w:p w14:paraId="58865080" w14:textId="77777777" w:rsidR="003E38B7" w:rsidRPr="00655A28" w:rsidRDefault="003E38B7" w:rsidP="00DC1F1F">
            <w:pPr>
              <w:rPr>
                <w:color w:val="000000"/>
                <w:szCs w:val="22"/>
              </w:rPr>
            </w:pPr>
            <w:r w:rsidRPr="00655A28">
              <w:rPr>
                <w:color w:val="000000"/>
                <w:szCs w:val="22"/>
              </w:rPr>
              <w:t>ChildsCityOfBirth</w:t>
            </w:r>
          </w:p>
          <w:p w14:paraId="33CB2826" w14:textId="77777777" w:rsidR="003E38B7" w:rsidRPr="00655A28" w:rsidRDefault="003E38B7" w:rsidP="00DC1F1F">
            <w:pPr>
              <w:rPr>
                <w:szCs w:val="22"/>
                <w:highlight w:val="yellow"/>
                <w:lang w:val="en-GB"/>
              </w:rPr>
            </w:pPr>
            <w:r w:rsidRPr="00655A28">
              <w:rPr>
                <w:color w:val="000000"/>
                <w:szCs w:val="22"/>
              </w:rPr>
              <w:t>(dependent child only)</w:t>
            </w:r>
          </w:p>
          <w:p w14:paraId="13D017FE" w14:textId="77777777" w:rsidR="003E38B7" w:rsidRPr="00655A28" w:rsidRDefault="003E38B7" w:rsidP="00DC1F1F">
            <w:pPr>
              <w:rPr>
                <w:szCs w:val="22"/>
                <w:lang w:val="en-GB"/>
              </w:rPr>
            </w:pPr>
            <w:r w:rsidRPr="00655A28">
              <w:rPr>
                <w:szCs w:val="22"/>
                <w:lang w:val="en-GB"/>
              </w:rPr>
              <w:t xml:space="preserve">or </w:t>
            </w:r>
          </w:p>
          <w:p w14:paraId="31352B1D" w14:textId="3F70B133" w:rsidR="003E38B7" w:rsidRPr="00655A28" w:rsidRDefault="00AE7E70" w:rsidP="00DC1F1F">
            <w:pPr>
              <w:rPr>
                <w:szCs w:val="22"/>
                <w:lang w:val="en-GB"/>
              </w:rPr>
            </w:pPr>
            <w:r w:rsidRPr="006E5C2E">
              <w:rPr>
                <w:szCs w:val="22"/>
                <w:lang w:val="en-GB"/>
              </w:rPr>
              <w:t>NULL (…&gt;&lt;…)</w:t>
            </w:r>
          </w:p>
        </w:tc>
        <w:tc>
          <w:tcPr>
            <w:tcW w:w="4050" w:type="dxa"/>
          </w:tcPr>
          <w:p w14:paraId="5FC3C815" w14:textId="77777777" w:rsidR="003E38B7" w:rsidRPr="00655A28" w:rsidRDefault="003E38B7" w:rsidP="00DC1F1F">
            <w:pPr>
              <w:rPr>
                <w:szCs w:val="22"/>
                <w:lang w:val="en-GB"/>
              </w:rPr>
            </w:pPr>
            <w:r w:rsidRPr="00655A28">
              <w:rPr>
                <w:szCs w:val="22"/>
              </w:rPr>
              <w:t>The name of the city in which the individual was born.</w:t>
            </w:r>
          </w:p>
        </w:tc>
      </w:tr>
      <w:tr w:rsidR="003E38B7" w:rsidRPr="00655A28" w14:paraId="42E2DB60" w14:textId="77777777" w:rsidTr="00DC1F1F">
        <w:tc>
          <w:tcPr>
            <w:tcW w:w="2716" w:type="dxa"/>
          </w:tcPr>
          <w:p w14:paraId="44AC86CF" w14:textId="77777777" w:rsidR="003E38B7" w:rsidRPr="00655A28" w:rsidRDefault="003E38B7" w:rsidP="00DC1F1F">
            <w:pPr>
              <w:rPr>
                <w:rFonts w:eastAsiaTheme="minorEastAsia"/>
                <w:szCs w:val="22"/>
              </w:rPr>
            </w:pPr>
            <w:r w:rsidRPr="00655A28">
              <w:rPr>
                <w:color w:val="000000"/>
                <w:szCs w:val="22"/>
              </w:rPr>
              <w:t xml:space="preserve">birthStateCd </w:t>
            </w:r>
          </w:p>
        </w:tc>
        <w:tc>
          <w:tcPr>
            <w:tcW w:w="2792" w:type="dxa"/>
          </w:tcPr>
          <w:p w14:paraId="29BC7969" w14:textId="77777777" w:rsidR="003E38B7" w:rsidRPr="00655A28" w:rsidRDefault="003E38B7" w:rsidP="00DC1F1F">
            <w:pPr>
              <w:rPr>
                <w:color w:val="000000"/>
                <w:szCs w:val="22"/>
              </w:rPr>
            </w:pPr>
            <w:r w:rsidRPr="00655A28">
              <w:rPr>
                <w:color w:val="000000"/>
                <w:szCs w:val="22"/>
              </w:rPr>
              <w:t>From XML Payload:</w:t>
            </w:r>
          </w:p>
          <w:p w14:paraId="3E8A6C30" w14:textId="77777777" w:rsidR="003E38B7" w:rsidRPr="00655A28" w:rsidRDefault="003E38B7" w:rsidP="00DC1F1F">
            <w:pPr>
              <w:rPr>
                <w:color w:val="000000"/>
                <w:szCs w:val="22"/>
              </w:rPr>
            </w:pPr>
            <w:r w:rsidRPr="00655A28">
              <w:rPr>
                <w:color w:val="000000"/>
                <w:szCs w:val="22"/>
              </w:rPr>
              <w:t>UnmarriedChildren</w:t>
            </w:r>
          </w:p>
          <w:p w14:paraId="5F654C5F" w14:textId="77777777" w:rsidR="003E38B7" w:rsidRPr="00655A28" w:rsidRDefault="003E38B7" w:rsidP="00DC1F1F">
            <w:pPr>
              <w:rPr>
                <w:color w:val="000000"/>
                <w:szCs w:val="22"/>
              </w:rPr>
            </w:pPr>
            <w:r w:rsidRPr="00655A28">
              <w:rPr>
                <w:color w:val="000000"/>
                <w:szCs w:val="22"/>
              </w:rPr>
              <w:t>ChildsStateOfBirth</w:t>
            </w:r>
          </w:p>
          <w:p w14:paraId="4C2FB7AC" w14:textId="77777777" w:rsidR="003E38B7" w:rsidRPr="00655A28" w:rsidRDefault="003E38B7" w:rsidP="00DC1F1F">
            <w:pPr>
              <w:rPr>
                <w:szCs w:val="22"/>
                <w:highlight w:val="yellow"/>
                <w:lang w:val="en-GB"/>
              </w:rPr>
            </w:pPr>
            <w:r w:rsidRPr="00655A28">
              <w:rPr>
                <w:color w:val="000000"/>
                <w:szCs w:val="22"/>
              </w:rPr>
              <w:t>(dependent child only)</w:t>
            </w:r>
          </w:p>
          <w:p w14:paraId="5DA60F2F" w14:textId="77777777" w:rsidR="003E38B7" w:rsidRPr="00655A28" w:rsidRDefault="003E38B7" w:rsidP="00DC1F1F">
            <w:pPr>
              <w:rPr>
                <w:szCs w:val="22"/>
                <w:lang w:val="en-GB"/>
              </w:rPr>
            </w:pPr>
            <w:r w:rsidRPr="00655A28">
              <w:rPr>
                <w:szCs w:val="22"/>
                <w:lang w:val="en-GB"/>
              </w:rPr>
              <w:t xml:space="preserve">or </w:t>
            </w:r>
          </w:p>
          <w:p w14:paraId="46A165C6" w14:textId="77777777" w:rsidR="003E38B7" w:rsidRPr="00655A28" w:rsidRDefault="003E38B7" w:rsidP="00DC1F1F">
            <w:pPr>
              <w:rPr>
                <w:szCs w:val="22"/>
                <w:lang w:val="en-GB"/>
              </w:rPr>
            </w:pPr>
            <w:r w:rsidRPr="006E5C2E">
              <w:rPr>
                <w:szCs w:val="22"/>
                <w:lang w:val="en-GB"/>
              </w:rPr>
              <w:t>NULL (…&gt;&lt;…)</w:t>
            </w:r>
          </w:p>
        </w:tc>
        <w:tc>
          <w:tcPr>
            <w:tcW w:w="4050" w:type="dxa"/>
          </w:tcPr>
          <w:p w14:paraId="38CA45C1" w14:textId="77777777" w:rsidR="003E38B7" w:rsidRPr="00655A28" w:rsidRDefault="003E38B7" w:rsidP="00DC1F1F">
            <w:pPr>
              <w:rPr>
                <w:rFonts w:eastAsiaTheme="minorEastAsia"/>
                <w:szCs w:val="22"/>
              </w:rPr>
            </w:pPr>
            <w:r w:rsidRPr="00655A28">
              <w:rPr>
                <w:rFonts w:eastAsia="Arial Unicode MS"/>
                <w:color w:val="000000"/>
                <w:szCs w:val="22"/>
              </w:rPr>
              <w:t xml:space="preserve">State where the person was born.  </w:t>
            </w:r>
            <w:r w:rsidRPr="00655A28">
              <w:rPr>
                <w:szCs w:val="22"/>
              </w:rPr>
              <w:t>Foreign Key to POSTAL_TYPE for a POSTAL CODE.</w:t>
            </w:r>
          </w:p>
        </w:tc>
      </w:tr>
      <w:tr w:rsidR="003E38B7" w:rsidRPr="00655A28" w14:paraId="11A929BD" w14:textId="77777777" w:rsidTr="00DC1F1F">
        <w:tc>
          <w:tcPr>
            <w:tcW w:w="2716" w:type="dxa"/>
          </w:tcPr>
          <w:p w14:paraId="1406B8AF" w14:textId="77777777" w:rsidR="003E38B7" w:rsidRPr="00655A28" w:rsidRDefault="003E38B7" w:rsidP="00DC1F1F">
            <w:pPr>
              <w:rPr>
                <w:szCs w:val="22"/>
                <w:lang w:val="en-GB"/>
              </w:rPr>
            </w:pPr>
            <w:r w:rsidRPr="00655A28">
              <w:rPr>
                <w:color w:val="000000"/>
                <w:szCs w:val="22"/>
              </w:rPr>
              <w:t xml:space="preserve">birthCntryNm </w:t>
            </w:r>
          </w:p>
        </w:tc>
        <w:tc>
          <w:tcPr>
            <w:tcW w:w="2792" w:type="dxa"/>
          </w:tcPr>
          <w:p w14:paraId="60E7DE00" w14:textId="77777777" w:rsidR="003E38B7" w:rsidRPr="00655A28" w:rsidRDefault="003E38B7" w:rsidP="00DC1F1F">
            <w:pPr>
              <w:rPr>
                <w:color w:val="000000"/>
                <w:szCs w:val="22"/>
              </w:rPr>
            </w:pPr>
            <w:r w:rsidRPr="00655A28">
              <w:rPr>
                <w:color w:val="000000"/>
                <w:szCs w:val="22"/>
              </w:rPr>
              <w:t>From XML Payload:</w:t>
            </w:r>
          </w:p>
          <w:p w14:paraId="3A3C8A54" w14:textId="77777777" w:rsidR="003E38B7" w:rsidRPr="00655A28" w:rsidRDefault="003E38B7" w:rsidP="00DC1F1F">
            <w:pPr>
              <w:rPr>
                <w:color w:val="000000"/>
                <w:szCs w:val="22"/>
              </w:rPr>
            </w:pPr>
            <w:r w:rsidRPr="00655A28">
              <w:rPr>
                <w:color w:val="000000"/>
                <w:szCs w:val="22"/>
              </w:rPr>
              <w:t>UnmarriedChildren</w:t>
            </w:r>
          </w:p>
          <w:p w14:paraId="3F939AAC" w14:textId="77777777" w:rsidR="003E38B7" w:rsidRPr="00655A28" w:rsidRDefault="003E38B7" w:rsidP="00DC1F1F">
            <w:pPr>
              <w:rPr>
                <w:color w:val="000000"/>
                <w:szCs w:val="22"/>
              </w:rPr>
            </w:pPr>
            <w:r w:rsidRPr="00655A28">
              <w:rPr>
                <w:color w:val="000000"/>
                <w:szCs w:val="22"/>
              </w:rPr>
              <w:t>ChildsCountyOfBirth</w:t>
            </w:r>
          </w:p>
          <w:p w14:paraId="1CA19061" w14:textId="77777777" w:rsidR="003E38B7" w:rsidRPr="00655A28" w:rsidRDefault="003E38B7" w:rsidP="00DC1F1F">
            <w:pPr>
              <w:rPr>
                <w:szCs w:val="22"/>
                <w:highlight w:val="yellow"/>
                <w:lang w:val="en-GB"/>
              </w:rPr>
            </w:pPr>
            <w:r w:rsidRPr="00655A28">
              <w:rPr>
                <w:color w:val="000000"/>
                <w:szCs w:val="22"/>
              </w:rPr>
              <w:t>(dependent child only)</w:t>
            </w:r>
          </w:p>
          <w:p w14:paraId="7D2C8F2F" w14:textId="77777777" w:rsidR="003E38B7" w:rsidRPr="00655A28" w:rsidRDefault="003E38B7" w:rsidP="00DC1F1F">
            <w:pPr>
              <w:rPr>
                <w:szCs w:val="22"/>
                <w:lang w:val="en-GB"/>
              </w:rPr>
            </w:pPr>
            <w:r w:rsidRPr="00655A28">
              <w:rPr>
                <w:szCs w:val="22"/>
                <w:lang w:val="en-GB"/>
              </w:rPr>
              <w:t xml:space="preserve">or </w:t>
            </w:r>
          </w:p>
          <w:p w14:paraId="317DF5E3" w14:textId="77777777" w:rsidR="003E38B7" w:rsidRPr="00655A28" w:rsidRDefault="003E38B7" w:rsidP="00DC1F1F">
            <w:pPr>
              <w:rPr>
                <w:szCs w:val="22"/>
                <w:lang w:val="en-GB"/>
              </w:rPr>
            </w:pPr>
            <w:r w:rsidRPr="006E5C2E">
              <w:rPr>
                <w:szCs w:val="22"/>
                <w:lang w:val="en-GB"/>
              </w:rPr>
              <w:t>NULL (…&gt;&lt;…)</w:t>
            </w:r>
          </w:p>
        </w:tc>
        <w:tc>
          <w:tcPr>
            <w:tcW w:w="4050" w:type="dxa"/>
          </w:tcPr>
          <w:p w14:paraId="484ECA06" w14:textId="77777777" w:rsidR="003E38B7" w:rsidRPr="00655A28" w:rsidRDefault="003E38B7" w:rsidP="00DC1F1F">
            <w:pPr>
              <w:rPr>
                <w:szCs w:val="22"/>
                <w:lang w:val="en-GB"/>
              </w:rPr>
            </w:pPr>
            <w:r w:rsidRPr="00655A28">
              <w:rPr>
                <w:szCs w:val="22"/>
              </w:rPr>
              <w:t>Country where the person was born.</w:t>
            </w:r>
          </w:p>
        </w:tc>
      </w:tr>
      <w:tr w:rsidR="003E38B7" w:rsidRPr="00655A28" w14:paraId="183C6E39" w14:textId="77777777" w:rsidTr="00DC1F1F">
        <w:tc>
          <w:tcPr>
            <w:tcW w:w="2716" w:type="dxa"/>
          </w:tcPr>
          <w:p w14:paraId="21B2FE2B" w14:textId="77777777" w:rsidR="003E38B7" w:rsidRPr="00655A28" w:rsidRDefault="003E38B7" w:rsidP="00DC1F1F">
            <w:pPr>
              <w:rPr>
                <w:szCs w:val="22"/>
                <w:lang w:val="en-GB"/>
              </w:rPr>
            </w:pPr>
            <w:r w:rsidRPr="00655A28">
              <w:rPr>
                <w:color w:val="000000"/>
                <w:szCs w:val="22"/>
              </w:rPr>
              <w:t xml:space="preserve">brthdyDt  </w:t>
            </w:r>
          </w:p>
        </w:tc>
        <w:tc>
          <w:tcPr>
            <w:tcW w:w="2792" w:type="dxa"/>
          </w:tcPr>
          <w:p w14:paraId="6ACD8E89" w14:textId="77777777" w:rsidR="003E38B7" w:rsidRPr="00655A28" w:rsidRDefault="003E38B7" w:rsidP="00DC1F1F">
            <w:pPr>
              <w:rPr>
                <w:color w:val="000000"/>
                <w:szCs w:val="22"/>
              </w:rPr>
            </w:pPr>
            <w:r w:rsidRPr="00655A28">
              <w:rPr>
                <w:color w:val="000000"/>
                <w:szCs w:val="22"/>
              </w:rPr>
              <w:t>From XML Payload:</w:t>
            </w:r>
          </w:p>
          <w:p w14:paraId="6AE21295" w14:textId="77777777" w:rsidR="003E38B7" w:rsidRPr="00655A28" w:rsidRDefault="003E38B7" w:rsidP="00DC1F1F">
            <w:pPr>
              <w:rPr>
                <w:szCs w:val="22"/>
                <w:lang w:val="en-GB"/>
              </w:rPr>
            </w:pPr>
            <w:r w:rsidRPr="00655A28">
              <w:rPr>
                <w:szCs w:val="22"/>
                <w:lang w:val="en-GB"/>
              </w:rPr>
              <w:t>VeteransInfo</w:t>
            </w:r>
          </w:p>
          <w:p w14:paraId="7DEFBEDC" w14:textId="77777777" w:rsidR="003E38B7" w:rsidRPr="00655A28" w:rsidRDefault="003E38B7" w:rsidP="00DC1F1F">
            <w:pPr>
              <w:rPr>
                <w:szCs w:val="22"/>
                <w:lang w:val="en-GB"/>
              </w:rPr>
            </w:pPr>
            <w:r w:rsidRPr="00655A28">
              <w:rPr>
                <w:szCs w:val="22"/>
                <w:lang w:val="en-GB"/>
              </w:rPr>
              <w:t>veteranDateOfBirth</w:t>
            </w:r>
          </w:p>
          <w:p w14:paraId="7179EAF1" w14:textId="77777777" w:rsidR="003E38B7" w:rsidRPr="00655A28" w:rsidRDefault="003E38B7" w:rsidP="00DC1F1F">
            <w:pPr>
              <w:rPr>
                <w:szCs w:val="22"/>
                <w:lang w:val="en-GB"/>
              </w:rPr>
            </w:pPr>
            <w:r w:rsidRPr="00655A28">
              <w:rPr>
                <w:szCs w:val="22"/>
                <w:lang w:val="en-GB"/>
              </w:rPr>
              <w:t>or</w:t>
            </w:r>
          </w:p>
          <w:p w14:paraId="6D37047A" w14:textId="77777777" w:rsidR="003E38B7" w:rsidRPr="00655A28" w:rsidRDefault="003E38B7" w:rsidP="00DC1F1F">
            <w:pPr>
              <w:rPr>
                <w:szCs w:val="22"/>
                <w:lang w:val="en-GB"/>
              </w:rPr>
            </w:pPr>
            <w:r w:rsidRPr="00655A28">
              <w:rPr>
                <w:szCs w:val="22"/>
                <w:lang w:val="en-GB"/>
              </w:rPr>
              <w:t>VeteransInfo</w:t>
            </w:r>
          </w:p>
          <w:p w14:paraId="72B3AFEF" w14:textId="77777777" w:rsidR="003E38B7" w:rsidRPr="00655A28" w:rsidRDefault="003E38B7" w:rsidP="00DC1F1F">
            <w:pPr>
              <w:rPr>
                <w:color w:val="000000"/>
                <w:szCs w:val="22"/>
              </w:rPr>
            </w:pPr>
            <w:r w:rsidRPr="00655A28">
              <w:rPr>
                <w:color w:val="000000"/>
                <w:szCs w:val="22"/>
              </w:rPr>
              <w:t>SpouseDateOfBirth</w:t>
            </w:r>
          </w:p>
          <w:p w14:paraId="72714827" w14:textId="77777777" w:rsidR="003E38B7" w:rsidRPr="00655A28" w:rsidRDefault="003E38B7" w:rsidP="00DC1F1F">
            <w:pPr>
              <w:rPr>
                <w:color w:val="000000"/>
                <w:szCs w:val="22"/>
              </w:rPr>
            </w:pPr>
            <w:r w:rsidRPr="00655A28">
              <w:rPr>
                <w:color w:val="000000"/>
                <w:szCs w:val="22"/>
              </w:rPr>
              <w:t xml:space="preserve">or </w:t>
            </w:r>
          </w:p>
          <w:p w14:paraId="7EE9E265" w14:textId="77777777" w:rsidR="003E38B7" w:rsidRPr="00655A28" w:rsidRDefault="003E38B7" w:rsidP="00DC1F1F">
            <w:pPr>
              <w:rPr>
                <w:color w:val="000000"/>
                <w:szCs w:val="22"/>
              </w:rPr>
            </w:pPr>
            <w:r w:rsidRPr="00655A28">
              <w:rPr>
                <w:color w:val="000000"/>
                <w:szCs w:val="22"/>
              </w:rPr>
              <w:t>UnmarriedChildren</w:t>
            </w:r>
          </w:p>
          <w:p w14:paraId="6D9F41FD" w14:textId="77777777" w:rsidR="003E38B7" w:rsidRPr="00655A28" w:rsidRDefault="003E38B7" w:rsidP="00DC1F1F">
            <w:pPr>
              <w:rPr>
                <w:color w:val="000000"/>
                <w:szCs w:val="22"/>
              </w:rPr>
            </w:pPr>
            <w:r w:rsidRPr="00655A28">
              <w:rPr>
                <w:color w:val="000000"/>
                <w:szCs w:val="22"/>
              </w:rPr>
              <w:t>ChildsDateOfBirth</w:t>
            </w:r>
          </w:p>
          <w:p w14:paraId="11B36626" w14:textId="77777777" w:rsidR="003E38B7" w:rsidRPr="00655A28" w:rsidRDefault="003E38B7" w:rsidP="00DC1F1F">
            <w:pPr>
              <w:rPr>
                <w:szCs w:val="22"/>
                <w:lang w:val="en-GB"/>
              </w:rPr>
            </w:pPr>
            <w:r w:rsidRPr="00655A28">
              <w:rPr>
                <w:szCs w:val="22"/>
                <w:lang w:val="en-GB"/>
              </w:rPr>
              <w:t>YYYY-MM-DThh:mm:ss</w:t>
            </w:r>
          </w:p>
          <w:p w14:paraId="2A626E30" w14:textId="77777777" w:rsidR="003E38B7" w:rsidRPr="00655A28" w:rsidRDefault="003E38B7" w:rsidP="00DC1F1F">
            <w:pPr>
              <w:rPr>
                <w:szCs w:val="22"/>
                <w:lang w:val="en-GB"/>
              </w:rPr>
            </w:pPr>
            <w:r w:rsidRPr="00655A28">
              <w:rPr>
                <w:szCs w:val="22"/>
                <w:lang w:val="en-GB"/>
              </w:rPr>
              <w:t xml:space="preserve">or </w:t>
            </w:r>
          </w:p>
          <w:p w14:paraId="1D29EBA0" w14:textId="77777777" w:rsidR="003E38B7" w:rsidRPr="00655A28" w:rsidRDefault="003E38B7" w:rsidP="00DC1F1F">
            <w:pPr>
              <w:rPr>
                <w:szCs w:val="22"/>
                <w:lang w:val="en-GB"/>
              </w:rPr>
            </w:pPr>
            <w:r w:rsidRPr="006E5C2E">
              <w:rPr>
                <w:szCs w:val="22"/>
                <w:lang w:val="en-GB"/>
              </w:rPr>
              <w:t>NULL (…&gt;&lt;…)</w:t>
            </w:r>
          </w:p>
        </w:tc>
        <w:tc>
          <w:tcPr>
            <w:tcW w:w="4050" w:type="dxa"/>
          </w:tcPr>
          <w:p w14:paraId="6C4117D6" w14:textId="77777777" w:rsidR="003E38B7" w:rsidRPr="00655A28" w:rsidRDefault="003E38B7" w:rsidP="00DC1F1F">
            <w:pPr>
              <w:rPr>
                <w:szCs w:val="22"/>
                <w:lang w:val="en-GB"/>
              </w:rPr>
            </w:pPr>
            <w:r w:rsidRPr="00655A28">
              <w:rPr>
                <w:szCs w:val="22"/>
              </w:rPr>
              <w:t>The month, day and year on which a person was born.</w:t>
            </w:r>
          </w:p>
        </w:tc>
      </w:tr>
      <w:tr w:rsidR="003E38B7" w:rsidRPr="00655A28" w14:paraId="716CEB8A" w14:textId="77777777" w:rsidTr="00DC1F1F">
        <w:tc>
          <w:tcPr>
            <w:tcW w:w="2716" w:type="dxa"/>
          </w:tcPr>
          <w:p w14:paraId="615D2F63" w14:textId="77777777" w:rsidR="003E38B7" w:rsidRPr="00655A28" w:rsidRDefault="003E38B7" w:rsidP="00DC1F1F">
            <w:pPr>
              <w:rPr>
                <w:szCs w:val="22"/>
                <w:lang w:val="en-GB"/>
              </w:rPr>
            </w:pPr>
            <w:r w:rsidRPr="00655A28">
              <w:rPr>
                <w:color w:val="000000"/>
                <w:szCs w:val="22"/>
              </w:rPr>
              <w:t xml:space="preserve">cmptnyDecnTypeCd </w:t>
            </w:r>
          </w:p>
        </w:tc>
        <w:tc>
          <w:tcPr>
            <w:tcW w:w="2792" w:type="dxa"/>
          </w:tcPr>
          <w:p w14:paraId="4EEFC906" w14:textId="77777777" w:rsidR="003E38B7" w:rsidRPr="00655A28" w:rsidRDefault="003E38B7" w:rsidP="00DC1F1F">
            <w:pPr>
              <w:rPr>
                <w:szCs w:val="22"/>
                <w:lang w:val="en-GB"/>
              </w:rPr>
            </w:pPr>
            <w:r w:rsidRPr="00655A28">
              <w:rPr>
                <w:szCs w:val="22"/>
                <w:lang w:val="en-GB"/>
              </w:rPr>
              <w:t>NULL (…&gt;&lt;…)</w:t>
            </w:r>
          </w:p>
        </w:tc>
        <w:tc>
          <w:tcPr>
            <w:tcW w:w="4050" w:type="dxa"/>
          </w:tcPr>
          <w:p w14:paraId="5FFFBFC6" w14:textId="77777777" w:rsidR="003E38B7" w:rsidRPr="00655A28" w:rsidRDefault="003E38B7" w:rsidP="00DC1F1F">
            <w:pPr>
              <w:rPr>
                <w:szCs w:val="22"/>
                <w:lang w:val="en-GB"/>
              </w:rPr>
            </w:pPr>
            <w:r w:rsidRPr="00655A28">
              <w:rPr>
                <w:color w:val="000000"/>
                <w:szCs w:val="22"/>
              </w:rPr>
              <w:t xml:space="preserve">A representation of a finite, pre-determined value or status that applies to a type of a COMPETENCY DECISION. </w:t>
            </w:r>
          </w:p>
        </w:tc>
      </w:tr>
      <w:tr w:rsidR="003E38B7" w:rsidRPr="00655A28" w14:paraId="628E04F1" w14:textId="77777777" w:rsidTr="00DC1F1F">
        <w:tc>
          <w:tcPr>
            <w:tcW w:w="2716" w:type="dxa"/>
          </w:tcPr>
          <w:p w14:paraId="7A94FA73" w14:textId="77777777" w:rsidR="003E38B7" w:rsidRPr="00655A28" w:rsidRDefault="003E38B7" w:rsidP="00DC1F1F">
            <w:pPr>
              <w:rPr>
                <w:rFonts w:eastAsiaTheme="minorEastAsia"/>
                <w:szCs w:val="22"/>
              </w:rPr>
            </w:pPr>
            <w:r w:rsidRPr="00655A28">
              <w:rPr>
                <w:color w:val="000000"/>
                <w:szCs w:val="22"/>
              </w:rPr>
              <w:t xml:space="preserve">deathDt  </w:t>
            </w:r>
          </w:p>
        </w:tc>
        <w:tc>
          <w:tcPr>
            <w:tcW w:w="2792" w:type="dxa"/>
          </w:tcPr>
          <w:p w14:paraId="40590E94" w14:textId="77777777" w:rsidR="003E38B7" w:rsidRPr="00655A28" w:rsidRDefault="003E38B7" w:rsidP="00DC1F1F">
            <w:pPr>
              <w:rPr>
                <w:szCs w:val="22"/>
                <w:lang w:val="en-GB"/>
              </w:rPr>
            </w:pPr>
            <w:r w:rsidRPr="00655A28">
              <w:rPr>
                <w:szCs w:val="22"/>
                <w:lang w:val="en-GB"/>
              </w:rPr>
              <w:t>NULL (…&gt;&lt;…)</w:t>
            </w:r>
          </w:p>
        </w:tc>
        <w:tc>
          <w:tcPr>
            <w:tcW w:w="4050" w:type="dxa"/>
          </w:tcPr>
          <w:p w14:paraId="339126E6" w14:textId="77777777" w:rsidR="003E38B7" w:rsidRPr="00655A28" w:rsidRDefault="003E38B7" w:rsidP="00DC1F1F">
            <w:pPr>
              <w:rPr>
                <w:rFonts w:eastAsiaTheme="minorEastAsia"/>
                <w:szCs w:val="22"/>
              </w:rPr>
            </w:pPr>
            <w:r w:rsidRPr="00655A28">
              <w:rPr>
                <w:szCs w:val="22"/>
              </w:rPr>
              <w:t>The month, day and year on which a person died.</w:t>
            </w:r>
          </w:p>
        </w:tc>
      </w:tr>
      <w:tr w:rsidR="003E38B7" w:rsidRPr="00655A28" w14:paraId="385499FA" w14:textId="77777777" w:rsidTr="00DC1F1F">
        <w:tc>
          <w:tcPr>
            <w:tcW w:w="2716" w:type="dxa"/>
          </w:tcPr>
          <w:p w14:paraId="7D608503" w14:textId="77777777" w:rsidR="003E38B7" w:rsidRPr="00655A28" w:rsidRDefault="003E38B7" w:rsidP="00DC1F1F">
            <w:pPr>
              <w:rPr>
                <w:szCs w:val="22"/>
                <w:lang w:val="en-GB"/>
              </w:rPr>
            </w:pPr>
            <w:r w:rsidRPr="00655A28">
              <w:rPr>
                <w:color w:val="000000"/>
                <w:szCs w:val="22"/>
              </w:rPr>
              <w:t xml:space="preserve">depNbr </w:t>
            </w:r>
          </w:p>
        </w:tc>
        <w:tc>
          <w:tcPr>
            <w:tcW w:w="2792" w:type="dxa"/>
          </w:tcPr>
          <w:p w14:paraId="7ADBC0C4" w14:textId="77777777" w:rsidR="003E38B7" w:rsidRPr="00655A28" w:rsidRDefault="003E38B7" w:rsidP="00DC1F1F">
            <w:pPr>
              <w:rPr>
                <w:szCs w:val="22"/>
                <w:lang w:val="en-GB"/>
              </w:rPr>
            </w:pPr>
            <w:r w:rsidRPr="00655A28">
              <w:rPr>
                <w:szCs w:val="22"/>
                <w:lang w:val="en-GB"/>
              </w:rPr>
              <w:t>NULL (…&gt;&lt;…)</w:t>
            </w:r>
          </w:p>
        </w:tc>
        <w:tc>
          <w:tcPr>
            <w:tcW w:w="4050" w:type="dxa"/>
          </w:tcPr>
          <w:p w14:paraId="5B7F28FF" w14:textId="77777777" w:rsidR="003E38B7" w:rsidRPr="00655A28" w:rsidRDefault="003E38B7" w:rsidP="00DC1F1F">
            <w:pPr>
              <w:rPr>
                <w:szCs w:val="22"/>
                <w:lang w:val="en-GB"/>
              </w:rPr>
            </w:pPr>
            <w:r w:rsidRPr="00655A28">
              <w:rPr>
                <w:szCs w:val="22"/>
              </w:rPr>
              <w:t>Number of dependents that the person has.  .</w:t>
            </w:r>
          </w:p>
        </w:tc>
      </w:tr>
      <w:tr w:rsidR="003E38B7" w:rsidRPr="00655A28" w14:paraId="678EB3AD" w14:textId="77777777" w:rsidTr="00DC1F1F">
        <w:tc>
          <w:tcPr>
            <w:tcW w:w="2716" w:type="dxa"/>
          </w:tcPr>
          <w:p w14:paraId="20A3CF68" w14:textId="77777777" w:rsidR="003E38B7" w:rsidRPr="00655A28" w:rsidRDefault="003E38B7" w:rsidP="00DC1F1F">
            <w:pPr>
              <w:rPr>
                <w:szCs w:val="22"/>
                <w:lang w:val="en-GB"/>
              </w:rPr>
            </w:pPr>
            <w:r w:rsidRPr="00655A28">
              <w:rPr>
                <w:color w:val="000000"/>
                <w:szCs w:val="22"/>
              </w:rPr>
              <w:t xml:space="preserve">empInd </w:t>
            </w:r>
          </w:p>
        </w:tc>
        <w:tc>
          <w:tcPr>
            <w:tcW w:w="2792" w:type="dxa"/>
          </w:tcPr>
          <w:p w14:paraId="47589C7A" w14:textId="77777777" w:rsidR="003E38B7" w:rsidRPr="00655A28" w:rsidRDefault="003E38B7" w:rsidP="00DC1F1F">
            <w:pPr>
              <w:rPr>
                <w:szCs w:val="22"/>
                <w:lang w:val="en-GB"/>
              </w:rPr>
            </w:pPr>
            <w:r w:rsidRPr="00655A28">
              <w:rPr>
                <w:szCs w:val="22"/>
                <w:lang w:val="en-GB"/>
              </w:rPr>
              <w:t>NULL (…&gt;&lt;…)</w:t>
            </w:r>
          </w:p>
        </w:tc>
        <w:tc>
          <w:tcPr>
            <w:tcW w:w="4050" w:type="dxa"/>
          </w:tcPr>
          <w:p w14:paraId="2D77CA0A" w14:textId="77777777" w:rsidR="003E38B7" w:rsidRPr="00655A28" w:rsidRDefault="003E38B7" w:rsidP="00DC1F1F">
            <w:pPr>
              <w:rPr>
                <w:szCs w:val="22"/>
                <w:lang w:val="en-GB"/>
              </w:rPr>
            </w:pPr>
            <w:r w:rsidRPr="00655A28">
              <w:rPr>
                <w:szCs w:val="22"/>
              </w:rPr>
              <w:t>This is to indicate if a person is a VBA employee.</w:t>
            </w:r>
          </w:p>
        </w:tc>
      </w:tr>
      <w:tr w:rsidR="003E38B7" w:rsidRPr="00655A28" w14:paraId="6B918D1B" w14:textId="77777777" w:rsidTr="00DC1F1F">
        <w:tc>
          <w:tcPr>
            <w:tcW w:w="2716" w:type="dxa"/>
          </w:tcPr>
          <w:p w14:paraId="688FF014" w14:textId="77777777" w:rsidR="003E38B7" w:rsidRPr="00655A28" w:rsidRDefault="003E38B7" w:rsidP="00DC1F1F">
            <w:pPr>
              <w:rPr>
                <w:szCs w:val="22"/>
                <w:lang w:val="en-GB"/>
              </w:rPr>
            </w:pPr>
            <w:r w:rsidRPr="00655A28">
              <w:rPr>
                <w:color w:val="000000"/>
                <w:szCs w:val="22"/>
              </w:rPr>
              <w:t xml:space="preserve">entlmtTypeCd </w:t>
            </w:r>
          </w:p>
        </w:tc>
        <w:tc>
          <w:tcPr>
            <w:tcW w:w="2792" w:type="dxa"/>
          </w:tcPr>
          <w:p w14:paraId="74FA0F3F" w14:textId="77777777" w:rsidR="003E38B7" w:rsidRPr="00655A28" w:rsidRDefault="003E38B7" w:rsidP="00DC1F1F">
            <w:pPr>
              <w:rPr>
                <w:szCs w:val="22"/>
                <w:lang w:val="en-GB"/>
              </w:rPr>
            </w:pPr>
            <w:r w:rsidRPr="00655A28">
              <w:rPr>
                <w:szCs w:val="22"/>
                <w:lang w:val="en-GB"/>
              </w:rPr>
              <w:t>NULL (…&gt;&lt;…)</w:t>
            </w:r>
          </w:p>
        </w:tc>
        <w:tc>
          <w:tcPr>
            <w:tcW w:w="4050" w:type="dxa"/>
          </w:tcPr>
          <w:p w14:paraId="3827D7E0" w14:textId="77777777" w:rsidR="003E38B7" w:rsidRPr="00655A28" w:rsidRDefault="003E38B7" w:rsidP="00DC1F1F">
            <w:pPr>
              <w:rPr>
                <w:szCs w:val="22"/>
                <w:lang w:val="en-GB"/>
              </w:rPr>
            </w:pPr>
            <w:r w:rsidRPr="00655A28">
              <w:rPr>
                <w:color w:val="000000"/>
                <w:szCs w:val="22"/>
              </w:rPr>
              <w:t>A representation of a finite, pre-determined value or status that applies to a type of an ENTITLEMENT</w:t>
            </w:r>
          </w:p>
        </w:tc>
      </w:tr>
      <w:tr w:rsidR="003E38B7" w:rsidRPr="00655A28" w14:paraId="47DD3C54" w14:textId="77777777" w:rsidTr="00DC1F1F">
        <w:tc>
          <w:tcPr>
            <w:tcW w:w="2716" w:type="dxa"/>
          </w:tcPr>
          <w:p w14:paraId="49DF31C1" w14:textId="77777777" w:rsidR="003E38B7" w:rsidRPr="00655A28" w:rsidRDefault="003E38B7" w:rsidP="00DC1F1F">
            <w:pPr>
              <w:rPr>
                <w:szCs w:val="22"/>
                <w:lang w:val="en-GB"/>
              </w:rPr>
            </w:pPr>
            <w:r w:rsidRPr="00655A28">
              <w:rPr>
                <w:color w:val="000000"/>
                <w:szCs w:val="22"/>
              </w:rPr>
              <w:t xml:space="preserve">ethnicTypeCd </w:t>
            </w:r>
          </w:p>
        </w:tc>
        <w:tc>
          <w:tcPr>
            <w:tcW w:w="2792" w:type="dxa"/>
          </w:tcPr>
          <w:p w14:paraId="12849727" w14:textId="77777777" w:rsidR="003E38B7" w:rsidRPr="00655A28" w:rsidRDefault="003E38B7" w:rsidP="00DC1F1F">
            <w:pPr>
              <w:rPr>
                <w:szCs w:val="22"/>
                <w:lang w:val="en-GB"/>
              </w:rPr>
            </w:pPr>
            <w:r w:rsidRPr="00655A28">
              <w:rPr>
                <w:szCs w:val="22"/>
                <w:lang w:val="en-GB"/>
              </w:rPr>
              <w:t>NULL (…&gt;&lt;…)</w:t>
            </w:r>
          </w:p>
        </w:tc>
        <w:tc>
          <w:tcPr>
            <w:tcW w:w="4050" w:type="dxa"/>
          </w:tcPr>
          <w:p w14:paraId="03A76513" w14:textId="77777777" w:rsidR="003E38B7" w:rsidRPr="00655A28" w:rsidRDefault="003E38B7" w:rsidP="00DC1F1F">
            <w:pPr>
              <w:rPr>
                <w:szCs w:val="22"/>
                <w:lang w:val="en-GB"/>
              </w:rPr>
            </w:pPr>
            <w:r w:rsidRPr="00655A28">
              <w:rPr>
                <w:szCs w:val="22"/>
              </w:rPr>
              <w:t xml:space="preserve">Describes the ethnicity of a person, such as Latino or Hispanic. This is different from </w:t>
            </w:r>
            <w:r w:rsidRPr="00655A28">
              <w:rPr>
                <w:szCs w:val="22"/>
              </w:rPr>
              <w:lastRenderedPageBreak/>
              <w:t>Race, which will be stored separately.</w:t>
            </w:r>
          </w:p>
        </w:tc>
      </w:tr>
      <w:tr w:rsidR="003E38B7" w:rsidRPr="00655A28" w14:paraId="707CB661" w14:textId="77777777" w:rsidTr="00DC1F1F">
        <w:tc>
          <w:tcPr>
            <w:tcW w:w="2716" w:type="dxa"/>
          </w:tcPr>
          <w:p w14:paraId="0D6045B9" w14:textId="77777777" w:rsidR="003E38B7" w:rsidRPr="00655A28" w:rsidRDefault="003E38B7" w:rsidP="00DC1F1F">
            <w:pPr>
              <w:rPr>
                <w:szCs w:val="22"/>
                <w:lang w:val="en-GB"/>
              </w:rPr>
            </w:pPr>
            <w:r w:rsidRPr="00655A28">
              <w:rPr>
                <w:color w:val="000000"/>
                <w:szCs w:val="22"/>
              </w:rPr>
              <w:lastRenderedPageBreak/>
              <w:t xml:space="preserve">everMariedInd </w:t>
            </w:r>
          </w:p>
        </w:tc>
        <w:tc>
          <w:tcPr>
            <w:tcW w:w="2792" w:type="dxa"/>
          </w:tcPr>
          <w:p w14:paraId="415F9091" w14:textId="77777777" w:rsidR="003E38B7" w:rsidRPr="00655A28" w:rsidRDefault="003E38B7" w:rsidP="00DC1F1F">
            <w:pPr>
              <w:rPr>
                <w:color w:val="000000"/>
                <w:szCs w:val="22"/>
              </w:rPr>
            </w:pPr>
            <w:r w:rsidRPr="00655A28">
              <w:rPr>
                <w:color w:val="000000"/>
                <w:szCs w:val="22"/>
              </w:rPr>
              <w:t>From XML Payload:</w:t>
            </w:r>
          </w:p>
          <w:p w14:paraId="0A39D3A9" w14:textId="77777777" w:rsidR="003E38B7" w:rsidRPr="00655A28" w:rsidRDefault="003E38B7" w:rsidP="00DC1F1F">
            <w:pPr>
              <w:rPr>
                <w:szCs w:val="22"/>
                <w:lang w:val="en-GB"/>
              </w:rPr>
            </w:pPr>
            <w:r w:rsidRPr="00655A28">
              <w:rPr>
                <w:szCs w:val="22"/>
                <w:lang w:val="en-GB"/>
              </w:rPr>
              <w:t>VeteransInfo</w:t>
            </w:r>
          </w:p>
          <w:p w14:paraId="28D4B201" w14:textId="77777777" w:rsidR="008B3241" w:rsidRDefault="003E38B7" w:rsidP="00DC1F1F">
            <w:pPr>
              <w:rPr>
                <w:szCs w:val="22"/>
                <w:lang w:val="en-GB"/>
              </w:rPr>
            </w:pPr>
            <w:r w:rsidRPr="00655A28">
              <w:rPr>
                <w:szCs w:val="22"/>
                <w:lang w:val="en-GB"/>
              </w:rPr>
              <w:t>MaritalStatus</w:t>
            </w:r>
            <w:r w:rsidR="00A84544">
              <w:rPr>
                <w:szCs w:val="22"/>
                <w:lang w:val="en-GB"/>
              </w:rPr>
              <w:t xml:space="preserve"> </w:t>
            </w:r>
          </w:p>
          <w:p w14:paraId="23ABB071" w14:textId="0F4CF12A" w:rsidR="003E38B7" w:rsidRPr="00655A28" w:rsidRDefault="008B3241" w:rsidP="007E361C">
            <w:pPr>
              <w:rPr>
                <w:szCs w:val="22"/>
                <w:lang w:val="en-GB"/>
              </w:rPr>
            </w:pPr>
            <w:r>
              <w:rPr>
                <w:szCs w:val="22"/>
                <w:lang w:val="en-GB"/>
              </w:rPr>
              <w:t xml:space="preserve">if </w:t>
            </w:r>
            <w:r w:rsidR="00A84544">
              <w:rPr>
                <w:szCs w:val="22"/>
                <w:lang w:val="en-GB"/>
              </w:rPr>
              <w:t>equals “</w:t>
            </w:r>
            <w:r w:rsidR="00A84544" w:rsidRPr="00A84544">
              <w:rPr>
                <w:szCs w:val="22"/>
                <w:lang w:val="en-GB"/>
              </w:rPr>
              <w:t>Never Married</w:t>
            </w:r>
            <w:r w:rsidR="00A84544">
              <w:rPr>
                <w:szCs w:val="22"/>
                <w:lang w:val="en-GB"/>
              </w:rPr>
              <w:t xml:space="preserve">” set to </w:t>
            </w:r>
            <w:r w:rsidR="003E38B7" w:rsidRPr="00655A28">
              <w:rPr>
                <w:color w:val="000000"/>
                <w:szCs w:val="22"/>
              </w:rPr>
              <w:t>Y or N</w:t>
            </w:r>
            <w:r w:rsidR="00A84544">
              <w:rPr>
                <w:color w:val="000000"/>
                <w:szCs w:val="22"/>
              </w:rPr>
              <w:t xml:space="preserve"> as appropriate</w:t>
            </w:r>
          </w:p>
        </w:tc>
        <w:tc>
          <w:tcPr>
            <w:tcW w:w="4050" w:type="dxa"/>
          </w:tcPr>
          <w:p w14:paraId="0C9CA543" w14:textId="77777777" w:rsidR="003E38B7" w:rsidRPr="00655A28" w:rsidRDefault="003E38B7" w:rsidP="00DC1F1F">
            <w:pPr>
              <w:rPr>
                <w:szCs w:val="22"/>
                <w:lang w:val="en-GB"/>
              </w:rPr>
            </w:pPr>
            <w:r w:rsidRPr="00655A28">
              <w:rPr>
                <w:szCs w:val="22"/>
              </w:rPr>
              <w:t>Indicates whether the person was ever married.</w:t>
            </w:r>
          </w:p>
        </w:tc>
      </w:tr>
      <w:tr w:rsidR="003E38B7" w:rsidRPr="00655A28" w14:paraId="06D3605C" w14:textId="77777777" w:rsidTr="00DC1F1F">
        <w:tc>
          <w:tcPr>
            <w:tcW w:w="2716" w:type="dxa"/>
          </w:tcPr>
          <w:p w14:paraId="7B6DAC88" w14:textId="77777777" w:rsidR="003E38B7" w:rsidRPr="00655A28" w:rsidRDefault="003E38B7" w:rsidP="00DC1F1F">
            <w:pPr>
              <w:rPr>
                <w:szCs w:val="22"/>
                <w:lang w:val="en-GB"/>
              </w:rPr>
            </w:pPr>
            <w:r w:rsidRPr="00655A28">
              <w:rPr>
                <w:color w:val="000000"/>
                <w:szCs w:val="22"/>
              </w:rPr>
              <w:t xml:space="preserve">fidDecnCategyTypeCd </w:t>
            </w:r>
          </w:p>
        </w:tc>
        <w:tc>
          <w:tcPr>
            <w:tcW w:w="2792" w:type="dxa"/>
          </w:tcPr>
          <w:p w14:paraId="3980E301" w14:textId="77777777" w:rsidR="003E38B7" w:rsidRPr="00655A28" w:rsidRDefault="003E38B7" w:rsidP="00DC1F1F">
            <w:pPr>
              <w:rPr>
                <w:szCs w:val="22"/>
                <w:lang w:val="en-GB"/>
              </w:rPr>
            </w:pPr>
            <w:r w:rsidRPr="00655A28">
              <w:rPr>
                <w:szCs w:val="22"/>
                <w:lang w:val="en-GB"/>
              </w:rPr>
              <w:t>NULL (…&gt;&lt;…)</w:t>
            </w:r>
          </w:p>
        </w:tc>
        <w:tc>
          <w:tcPr>
            <w:tcW w:w="4050" w:type="dxa"/>
          </w:tcPr>
          <w:p w14:paraId="2091721C" w14:textId="77777777" w:rsidR="003E38B7" w:rsidRPr="00655A28" w:rsidRDefault="003E38B7" w:rsidP="00DC1F1F">
            <w:pPr>
              <w:rPr>
                <w:szCs w:val="22"/>
                <w:lang w:val="en-GB"/>
              </w:rPr>
            </w:pPr>
            <w:r w:rsidRPr="00655A28">
              <w:rPr>
                <w:szCs w:val="22"/>
              </w:rPr>
              <w:t>The type of fiduciary category decision that a VSR makes for a person through CFID processing in Share.</w:t>
            </w:r>
          </w:p>
        </w:tc>
      </w:tr>
      <w:tr w:rsidR="003E38B7" w:rsidRPr="00655A28" w14:paraId="55C47BCA" w14:textId="77777777" w:rsidTr="00DC1F1F">
        <w:tc>
          <w:tcPr>
            <w:tcW w:w="2716" w:type="dxa"/>
          </w:tcPr>
          <w:p w14:paraId="76246822" w14:textId="77777777" w:rsidR="003E38B7" w:rsidRPr="00655A28" w:rsidRDefault="003E38B7" w:rsidP="00DC1F1F">
            <w:pPr>
              <w:rPr>
                <w:szCs w:val="22"/>
                <w:lang w:val="en-GB"/>
              </w:rPr>
            </w:pPr>
            <w:r w:rsidRPr="00655A28">
              <w:rPr>
                <w:color w:val="000000"/>
                <w:szCs w:val="22"/>
              </w:rPr>
              <w:t xml:space="preserve">fileNbr </w:t>
            </w:r>
          </w:p>
        </w:tc>
        <w:tc>
          <w:tcPr>
            <w:tcW w:w="2792" w:type="dxa"/>
          </w:tcPr>
          <w:p w14:paraId="6DBBE1D3" w14:textId="77777777" w:rsidR="003E38B7" w:rsidRPr="00655A28" w:rsidRDefault="003E38B7" w:rsidP="00DC1F1F">
            <w:pPr>
              <w:rPr>
                <w:color w:val="000000"/>
                <w:szCs w:val="22"/>
              </w:rPr>
            </w:pPr>
            <w:r w:rsidRPr="00655A28">
              <w:rPr>
                <w:color w:val="000000"/>
                <w:szCs w:val="22"/>
              </w:rPr>
              <w:t>From XML Payload:</w:t>
            </w:r>
          </w:p>
          <w:p w14:paraId="5BD3570F" w14:textId="77777777" w:rsidR="003E38B7" w:rsidRPr="00655A28" w:rsidRDefault="003E38B7" w:rsidP="00DC1F1F">
            <w:pPr>
              <w:rPr>
                <w:szCs w:val="22"/>
                <w:lang w:val="en-GB"/>
              </w:rPr>
            </w:pPr>
            <w:r w:rsidRPr="00655A28">
              <w:rPr>
                <w:szCs w:val="22"/>
                <w:lang w:val="en-GB"/>
              </w:rPr>
              <w:t>VeteransInfo</w:t>
            </w:r>
          </w:p>
          <w:p w14:paraId="1A54BADB" w14:textId="77777777" w:rsidR="003E38B7" w:rsidRDefault="003E38B7" w:rsidP="00DC1F1F">
            <w:pPr>
              <w:rPr>
                <w:szCs w:val="22"/>
                <w:lang w:val="en-GB"/>
              </w:rPr>
            </w:pPr>
            <w:r w:rsidRPr="00655A28">
              <w:rPr>
                <w:szCs w:val="22"/>
                <w:lang w:val="en-GB"/>
              </w:rPr>
              <w:t>vaFileNumber</w:t>
            </w:r>
          </w:p>
          <w:p w14:paraId="3F911323" w14:textId="77777777" w:rsidR="008406CF" w:rsidRPr="00655A28" w:rsidRDefault="008406CF" w:rsidP="008406CF">
            <w:pPr>
              <w:rPr>
                <w:szCs w:val="22"/>
                <w:lang w:val="en-GB"/>
              </w:rPr>
            </w:pPr>
            <w:r w:rsidRPr="00655A28">
              <w:rPr>
                <w:szCs w:val="22"/>
                <w:lang w:val="en-GB"/>
              </w:rPr>
              <w:t>or</w:t>
            </w:r>
          </w:p>
          <w:p w14:paraId="55BFBA95" w14:textId="3B980CAB" w:rsidR="008406CF" w:rsidRPr="00655A28" w:rsidRDefault="008406CF" w:rsidP="008406CF">
            <w:pPr>
              <w:rPr>
                <w:szCs w:val="22"/>
                <w:lang w:val="en-GB"/>
              </w:rPr>
            </w:pPr>
            <w:r w:rsidRPr="006E5C2E">
              <w:rPr>
                <w:szCs w:val="22"/>
                <w:lang w:val="en-GB"/>
              </w:rPr>
              <w:t>NULL (…&gt;&lt;…)</w:t>
            </w:r>
          </w:p>
        </w:tc>
        <w:tc>
          <w:tcPr>
            <w:tcW w:w="4050" w:type="dxa"/>
          </w:tcPr>
          <w:p w14:paraId="3765C1B1" w14:textId="77777777" w:rsidR="003E38B7" w:rsidRPr="00655A28" w:rsidRDefault="003E38B7" w:rsidP="00DC1F1F">
            <w:pPr>
              <w:rPr>
                <w:szCs w:val="22"/>
                <w:lang w:val="en-GB"/>
              </w:rPr>
            </w:pPr>
            <w:r w:rsidRPr="00655A28">
              <w:rPr>
                <w:szCs w:val="22"/>
              </w:rPr>
              <w:t>A unique number assigned to the client's claim by the VBA.</w:t>
            </w:r>
          </w:p>
        </w:tc>
      </w:tr>
      <w:tr w:rsidR="003E38B7" w:rsidRPr="00655A28" w14:paraId="59B822E9" w14:textId="77777777" w:rsidTr="00DC1F1F">
        <w:tc>
          <w:tcPr>
            <w:tcW w:w="2716" w:type="dxa"/>
          </w:tcPr>
          <w:p w14:paraId="6DCDE213" w14:textId="77777777" w:rsidR="003E38B7" w:rsidRPr="00655A28" w:rsidRDefault="003E38B7" w:rsidP="00DC1F1F">
            <w:pPr>
              <w:rPr>
                <w:szCs w:val="22"/>
                <w:lang w:val="en-GB"/>
              </w:rPr>
            </w:pPr>
            <w:r w:rsidRPr="00655A28">
              <w:rPr>
                <w:color w:val="000000"/>
                <w:szCs w:val="22"/>
              </w:rPr>
              <w:t xml:space="preserve">firstNm </w:t>
            </w:r>
          </w:p>
        </w:tc>
        <w:tc>
          <w:tcPr>
            <w:tcW w:w="2792" w:type="dxa"/>
          </w:tcPr>
          <w:p w14:paraId="0E66F01C" w14:textId="77777777" w:rsidR="003E38B7" w:rsidRPr="00655A28" w:rsidRDefault="003E38B7" w:rsidP="00DC1F1F">
            <w:pPr>
              <w:rPr>
                <w:color w:val="000000"/>
                <w:szCs w:val="22"/>
              </w:rPr>
            </w:pPr>
            <w:r w:rsidRPr="00655A28">
              <w:rPr>
                <w:color w:val="000000"/>
                <w:szCs w:val="22"/>
              </w:rPr>
              <w:t>From XML Payload:</w:t>
            </w:r>
          </w:p>
          <w:p w14:paraId="1E1629BB" w14:textId="77777777" w:rsidR="003E38B7" w:rsidRPr="00655A28" w:rsidRDefault="003E38B7" w:rsidP="00DC1F1F">
            <w:pPr>
              <w:rPr>
                <w:szCs w:val="22"/>
                <w:lang w:val="en-GB"/>
              </w:rPr>
            </w:pPr>
            <w:r w:rsidRPr="00655A28">
              <w:rPr>
                <w:szCs w:val="22"/>
                <w:lang w:val="en-GB"/>
              </w:rPr>
              <w:t>VeteransInfo</w:t>
            </w:r>
          </w:p>
          <w:p w14:paraId="534BB051" w14:textId="77777777" w:rsidR="003E38B7" w:rsidRPr="00655A28" w:rsidRDefault="003E38B7" w:rsidP="00DC1F1F">
            <w:pPr>
              <w:rPr>
                <w:szCs w:val="22"/>
                <w:lang w:val="en-GB"/>
              </w:rPr>
            </w:pPr>
            <w:r w:rsidRPr="00655A28">
              <w:rPr>
                <w:szCs w:val="22"/>
                <w:lang w:val="en-GB"/>
              </w:rPr>
              <w:t>VeteranName</w:t>
            </w:r>
          </w:p>
          <w:p w14:paraId="19B7F4E9" w14:textId="77777777" w:rsidR="003E38B7" w:rsidRPr="00655A28" w:rsidRDefault="003E38B7" w:rsidP="00DC1F1F">
            <w:pPr>
              <w:rPr>
                <w:szCs w:val="22"/>
                <w:lang w:val="en-GB"/>
              </w:rPr>
            </w:pPr>
            <w:r w:rsidRPr="00655A28">
              <w:rPr>
                <w:szCs w:val="22"/>
                <w:lang w:val="en-GB"/>
              </w:rPr>
              <w:t>firstName</w:t>
            </w:r>
          </w:p>
          <w:p w14:paraId="413B4E2F" w14:textId="77777777" w:rsidR="003E38B7" w:rsidRPr="00655A28" w:rsidRDefault="003E38B7" w:rsidP="00DC1F1F">
            <w:pPr>
              <w:rPr>
                <w:szCs w:val="22"/>
                <w:lang w:val="en-GB"/>
              </w:rPr>
            </w:pPr>
            <w:r w:rsidRPr="00655A28">
              <w:rPr>
                <w:szCs w:val="22"/>
                <w:lang w:val="en-GB"/>
              </w:rPr>
              <w:t>or</w:t>
            </w:r>
          </w:p>
          <w:p w14:paraId="1B333C1D" w14:textId="77777777" w:rsidR="003E38B7" w:rsidRPr="00655A28" w:rsidRDefault="003E38B7" w:rsidP="00DC1F1F">
            <w:pPr>
              <w:rPr>
                <w:szCs w:val="22"/>
                <w:lang w:val="en-GB"/>
              </w:rPr>
            </w:pPr>
            <w:r w:rsidRPr="00655A28">
              <w:rPr>
                <w:szCs w:val="22"/>
                <w:lang w:val="en-GB"/>
              </w:rPr>
              <w:t>VeteransMarriages</w:t>
            </w:r>
          </w:p>
          <w:p w14:paraId="1795F29D" w14:textId="77777777" w:rsidR="003E38B7" w:rsidRPr="00655A28" w:rsidRDefault="003E38B7" w:rsidP="00DC1F1F">
            <w:pPr>
              <w:rPr>
                <w:szCs w:val="22"/>
                <w:lang w:val="en-GB"/>
              </w:rPr>
            </w:pPr>
            <w:r w:rsidRPr="00655A28">
              <w:rPr>
                <w:szCs w:val="22"/>
                <w:lang w:val="en-GB"/>
              </w:rPr>
              <w:t>ToWhomMarried</w:t>
            </w:r>
          </w:p>
          <w:p w14:paraId="6E892ED9" w14:textId="77777777" w:rsidR="003E38B7" w:rsidRPr="00655A28" w:rsidRDefault="003E38B7" w:rsidP="00DC1F1F">
            <w:pPr>
              <w:rPr>
                <w:szCs w:val="22"/>
                <w:lang w:val="en-GB"/>
              </w:rPr>
            </w:pPr>
            <w:r w:rsidRPr="00655A28">
              <w:rPr>
                <w:szCs w:val="22"/>
                <w:lang w:val="en-GB"/>
              </w:rPr>
              <w:t>firstName</w:t>
            </w:r>
          </w:p>
          <w:p w14:paraId="1FD7356B" w14:textId="77777777" w:rsidR="003E38B7" w:rsidRPr="00655A28" w:rsidRDefault="003E38B7" w:rsidP="00DC1F1F">
            <w:pPr>
              <w:rPr>
                <w:szCs w:val="22"/>
                <w:lang w:val="en-GB"/>
              </w:rPr>
            </w:pPr>
            <w:r w:rsidRPr="00655A28">
              <w:rPr>
                <w:szCs w:val="22"/>
                <w:lang w:val="en-GB"/>
              </w:rPr>
              <w:t xml:space="preserve">or </w:t>
            </w:r>
          </w:p>
          <w:p w14:paraId="1E2903A5" w14:textId="77777777" w:rsidR="003E38B7" w:rsidRPr="00655A28" w:rsidRDefault="003E38B7" w:rsidP="00DC1F1F">
            <w:pPr>
              <w:rPr>
                <w:color w:val="000000"/>
                <w:szCs w:val="22"/>
              </w:rPr>
            </w:pPr>
            <w:r w:rsidRPr="00655A28">
              <w:rPr>
                <w:color w:val="000000"/>
                <w:szCs w:val="22"/>
              </w:rPr>
              <w:t>UnmarriedChildren</w:t>
            </w:r>
          </w:p>
          <w:p w14:paraId="267D8624" w14:textId="77777777" w:rsidR="003E38B7" w:rsidRPr="00655A28" w:rsidRDefault="003E38B7" w:rsidP="00DC1F1F">
            <w:pPr>
              <w:rPr>
                <w:color w:val="000000"/>
                <w:szCs w:val="22"/>
              </w:rPr>
            </w:pPr>
            <w:r w:rsidRPr="00655A28">
              <w:rPr>
                <w:color w:val="000000"/>
                <w:szCs w:val="22"/>
              </w:rPr>
              <w:t>ChildsName</w:t>
            </w:r>
          </w:p>
          <w:p w14:paraId="388FEB92" w14:textId="77777777" w:rsidR="003E38B7" w:rsidRPr="00655A28" w:rsidRDefault="003E38B7" w:rsidP="00DC1F1F">
            <w:pPr>
              <w:rPr>
                <w:szCs w:val="22"/>
                <w:lang w:val="en-GB"/>
              </w:rPr>
            </w:pPr>
            <w:r w:rsidRPr="00655A28">
              <w:rPr>
                <w:szCs w:val="22"/>
                <w:lang w:val="en-GB"/>
              </w:rPr>
              <w:t>firstName</w:t>
            </w:r>
          </w:p>
          <w:p w14:paraId="044D0760" w14:textId="77777777" w:rsidR="003E38B7" w:rsidRPr="00655A28" w:rsidRDefault="003E38B7" w:rsidP="00DC1F1F">
            <w:pPr>
              <w:rPr>
                <w:szCs w:val="22"/>
                <w:lang w:val="en-GB"/>
              </w:rPr>
            </w:pPr>
            <w:r w:rsidRPr="00655A28">
              <w:rPr>
                <w:szCs w:val="22"/>
                <w:lang w:val="en-GB"/>
              </w:rPr>
              <w:t>or</w:t>
            </w:r>
          </w:p>
          <w:p w14:paraId="1A209E5B" w14:textId="77777777" w:rsidR="003E38B7" w:rsidRPr="00655A28" w:rsidRDefault="003E38B7" w:rsidP="00DC1F1F">
            <w:pPr>
              <w:rPr>
                <w:szCs w:val="22"/>
                <w:lang w:val="en-GB"/>
              </w:rPr>
            </w:pPr>
            <w:r w:rsidRPr="006E5C2E">
              <w:rPr>
                <w:szCs w:val="22"/>
                <w:lang w:val="en-GB"/>
              </w:rPr>
              <w:t>NULL (…&gt;&lt;…)</w:t>
            </w:r>
          </w:p>
        </w:tc>
        <w:tc>
          <w:tcPr>
            <w:tcW w:w="4050" w:type="dxa"/>
          </w:tcPr>
          <w:p w14:paraId="7067D08A" w14:textId="77777777" w:rsidR="003E38B7" w:rsidRPr="00655A28" w:rsidRDefault="003E38B7" w:rsidP="00DC1F1F">
            <w:pPr>
              <w:rPr>
                <w:szCs w:val="22"/>
                <w:lang w:val="en-GB"/>
              </w:rPr>
            </w:pPr>
            <w:r w:rsidRPr="00655A28">
              <w:rPr>
                <w:szCs w:val="22"/>
              </w:rPr>
              <w:t>A word or letter which refers to the person's first name.</w:t>
            </w:r>
          </w:p>
        </w:tc>
      </w:tr>
      <w:tr w:rsidR="003E38B7" w:rsidRPr="00655A28" w14:paraId="0FEC3410" w14:textId="77777777" w:rsidTr="00DC1F1F">
        <w:tc>
          <w:tcPr>
            <w:tcW w:w="2716" w:type="dxa"/>
          </w:tcPr>
          <w:p w14:paraId="08202A53" w14:textId="77777777" w:rsidR="003E38B7" w:rsidRPr="00655A28" w:rsidRDefault="003E38B7" w:rsidP="00DC1F1F">
            <w:pPr>
              <w:rPr>
                <w:szCs w:val="22"/>
                <w:lang w:val="en-GB"/>
              </w:rPr>
            </w:pPr>
            <w:r w:rsidRPr="00655A28">
              <w:rPr>
                <w:color w:val="000000"/>
                <w:szCs w:val="22"/>
              </w:rPr>
              <w:t xml:space="preserve">firstNmKey  </w:t>
            </w:r>
          </w:p>
        </w:tc>
        <w:tc>
          <w:tcPr>
            <w:tcW w:w="2792" w:type="dxa"/>
          </w:tcPr>
          <w:p w14:paraId="55047849" w14:textId="77777777" w:rsidR="003E38B7" w:rsidRPr="00655A28" w:rsidRDefault="003E38B7" w:rsidP="00DC1F1F">
            <w:pPr>
              <w:rPr>
                <w:szCs w:val="22"/>
                <w:lang w:val="en-GB"/>
              </w:rPr>
            </w:pPr>
            <w:r w:rsidRPr="00655A28">
              <w:rPr>
                <w:szCs w:val="22"/>
                <w:lang w:val="en-GB"/>
              </w:rPr>
              <w:t>NULL (…&gt;&lt;…)</w:t>
            </w:r>
          </w:p>
        </w:tc>
        <w:tc>
          <w:tcPr>
            <w:tcW w:w="4050" w:type="dxa"/>
          </w:tcPr>
          <w:p w14:paraId="278762F6" w14:textId="77777777" w:rsidR="003E38B7" w:rsidRPr="00655A28" w:rsidRDefault="003E38B7" w:rsidP="00DC1F1F">
            <w:pPr>
              <w:rPr>
                <w:szCs w:val="22"/>
                <w:lang w:val="en-GB"/>
              </w:rPr>
            </w:pPr>
            <w:r w:rsidRPr="00655A28">
              <w:rPr>
                <w:szCs w:val="22"/>
              </w:rPr>
              <w:t>Indicates the upper or lower case of each character in the first name. It is computed for a given mixed case first name. It is applied to the first name to produce a mixed case.</w:t>
            </w:r>
          </w:p>
        </w:tc>
      </w:tr>
      <w:tr w:rsidR="003E38B7" w:rsidRPr="00655A28" w14:paraId="5BA7AB6D" w14:textId="77777777" w:rsidTr="00DC1F1F">
        <w:tc>
          <w:tcPr>
            <w:tcW w:w="2716" w:type="dxa"/>
          </w:tcPr>
          <w:p w14:paraId="7396023B" w14:textId="77777777" w:rsidR="003E38B7" w:rsidRPr="00655A28" w:rsidRDefault="003E38B7" w:rsidP="00DC1F1F">
            <w:pPr>
              <w:rPr>
                <w:szCs w:val="22"/>
                <w:lang w:val="en-GB"/>
              </w:rPr>
            </w:pPr>
            <w:r w:rsidRPr="00655A28">
              <w:rPr>
                <w:color w:val="000000"/>
                <w:szCs w:val="22"/>
              </w:rPr>
              <w:t xml:space="preserve">frgnSvcNbr </w:t>
            </w:r>
          </w:p>
        </w:tc>
        <w:tc>
          <w:tcPr>
            <w:tcW w:w="2792" w:type="dxa"/>
          </w:tcPr>
          <w:p w14:paraId="5CE08905" w14:textId="77777777" w:rsidR="003E38B7" w:rsidRPr="00655A28" w:rsidRDefault="003E38B7" w:rsidP="00DC1F1F">
            <w:pPr>
              <w:rPr>
                <w:szCs w:val="22"/>
                <w:lang w:val="en-GB"/>
              </w:rPr>
            </w:pPr>
            <w:r w:rsidRPr="00655A28">
              <w:rPr>
                <w:szCs w:val="22"/>
                <w:lang w:val="en-GB"/>
              </w:rPr>
              <w:t>NULL (…&gt;&lt;…)</w:t>
            </w:r>
          </w:p>
        </w:tc>
        <w:tc>
          <w:tcPr>
            <w:tcW w:w="4050" w:type="dxa"/>
          </w:tcPr>
          <w:p w14:paraId="2CF55AC3" w14:textId="77777777" w:rsidR="003E38B7" w:rsidRPr="00655A28" w:rsidRDefault="003E38B7" w:rsidP="00DC1F1F">
            <w:pPr>
              <w:rPr>
                <w:szCs w:val="22"/>
                <w:lang w:val="en-GB"/>
              </w:rPr>
            </w:pPr>
            <w:r w:rsidRPr="00655A28">
              <w:rPr>
                <w:szCs w:val="22"/>
              </w:rPr>
              <w:t xml:space="preserve">PERSON FOREIGN SERVICE NUMBER. A unique identifier assigned to a foreign service worker at a VBA station. </w:t>
            </w:r>
          </w:p>
        </w:tc>
      </w:tr>
      <w:tr w:rsidR="003E38B7" w:rsidRPr="00655A28" w14:paraId="6EFD0DBF" w14:textId="77777777" w:rsidTr="00DC1F1F">
        <w:tc>
          <w:tcPr>
            <w:tcW w:w="2716" w:type="dxa"/>
          </w:tcPr>
          <w:p w14:paraId="4A686477" w14:textId="77777777" w:rsidR="003E38B7" w:rsidRPr="00655A28" w:rsidRDefault="003E38B7" w:rsidP="00DC1F1F">
            <w:pPr>
              <w:rPr>
                <w:szCs w:val="22"/>
                <w:lang w:val="en-GB"/>
              </w:rPr>
            </w:pPr>
            <w:r w:rsidRPr="00655A28">
              <w:rPr>
                <w:color w:val="000000"/>
                <w:szCs w:val="22"/>
              </w:rPr>
              <w:t xml:space="preserve">genderCd </w:t>
            </w:r>
          </w:p>
        </w:tc>
        <w:tc>
          <w:tcPr>
            <w:tcW w:w="2792" w:type="dxa"/>
          </w:tcPr>
          <w:p w14:paraId="21E30A57" w14:textId="77777777" w:rsidR="003E38B7" w:rsidRPr="00655A28" w:rsidRDefault="003E38B7" w:rsidP="00DC1F1F">
            <w:pPr>
              <w:rPr>
                <w:color w:val="000000"/>
                <w:szCs w:val="22"/>
              </w:rPr>
            </w:pPr>
            <w:r w:rsidRPr="00655A28">
              <w:rPr>
                <w:color w:val="000000"/>
                <w:szCs w:val="22"/>
              </w:rPr>
              <w:t>From XML Payload:</w:t>
            </w:r>
          </w:p>
          <w:p w14:paraId="1E106EAB" w14:textId="77777777" w:rsidR="003E38B7" w:rsidRPr="00655A28" w:rsidRDefault="003E38B7" w:rsidP="00DC1F1F">
            <w:pPr>
              <w:rPr>
                <w:szCs w:val="22"/>
                <w:lang w:val="en-GB"/>
              </w:rPr>
            </w:pPr>
            <w:r w:rsidRPr="00655A28">
              <w:rPr>
                <w:szCs w:val="22"/>
                <w:lang w:val="en-GB"/>
              </w:rPr>
              <w:t>VeteransInfo</w:t>
            </w:r>
          </w:p>
          <w:p w14:paraId="3F17A943" w14:textId="06DF015F" w:rsidR="003E38B7" w:rsidRPr="00655A28" w:rsidRDefault="003E38B7" w:rsidP="00FD1367">
            <w:pPr>
              <w:rPr>
                <w:szCs w:val="22"/>
                <w:lang w:val="en-GB"/>
              </w:rPr>
            </w:pPr>
            <w:r w:rsidRPr="00655A28">
              <w:rPr>
                <w:szCs w:val="22"/>
                <w:lang w:val="en-GB"/>
              </w:rPr>
              <w:t>veteranGender</w:t>
            </w:r>
          </w:p>
        </w:tc>
        <w:tc>
          <w:tcPr>
            <w:tcW w:w="4050" w:type="dxa"/>
          </w:tcPr>
          <w:p w14:paraId="09C53E8B" w14:textId="77777777" w:rsidR="003E38B7" w:rsidRPr="00655A28" w:rsidRDefault="003E38B7" w:rsidP="00DC1F1F">
            <w:pPr>
              <w:rPr>
                <w:szCs w:val="22"/>
                <w:lang w:val="en-GB"/>
              </w:rPr>
            </w:pPr>
            <w:r w:rsidRPr="00655A28">
              <w:rPr>
                <w:szCs w:val="22"/>
              </w:rPr>
              <w:t>A value that indicates the sex of a person as claimed by that person.</w:t>
            </w:r>
          </w:p>
        </w:tc>
      </w:tr>
      <w:tr w:rsidR="003E38B7" w:rsidRPr="00655A28" w14:paraId="7B92A9A2" w14:textId="77777777" w:rsidTr="00DC1F1F">
        <w:tc>
          <w:tcPr>
            <w:tcW w:w="2716" w:type="dxa"/>
          </w:tcPr>
          <w:p w14:paraId="7D053B83" w14:textId="77777777" w:rsidR="003E38B7" w:rsidRPr="00655A28" w:rsidRDefault="003E38B7" w:rsidP="00DC1F1F">
            <w:pPr>
              <w:rPr>
                <w:szCs w:val="22"/>
                <w:lang w:val="en-GB"/>
              </w:rPr>
            </w:pPr>
            <w:r w:rsidRPr="00655A28">
              <w:rPr>
                <w:color w:val="000000"/>
                <w:szCs w:val="22"/>
              </w:rPr>
              <w:t xml:space="preserve">jrnDt  </w:t>
            </w:r>
          </w:p>
        </w:tc>
        <w:tc>
          <w:tcPr>
            <w:tcW w:w="2792" w:type="dxa"/>
          </w:tcPr>
          <w:p w14:paraId="4CC91CC8" w14:textId="77777777" w:rsidR="003E38B7" w:rsidRPr="00655A28" w:rsidRDefault="003E38B7" w:rsidP="00DC1F1F">
            <w:pPr>
              <w:rPr>
                <w:szCs w:val="22"/>
                <w:lang w:val="en-GB"/>
              </w:rPr>
            </w:pPr>
            <w:r w:rsidRPr="00655A28">
              <w:rPr>
                <w:szCs w:val="22"/>
                <w:lang w:val="en-GB"/>
              </w:rPr>
              <w:t>YYYY-MM-DThh:mm:ss</w:t>
            </w:r>
          </w:p>
        </w:tc>
        <w:tc>
          <w:tcPr>
            <w:tcW w:w="4050" w:type="dxa"/>
          </w:tcPr>
          <w:p w14:paraId="5A61F8CD" w14:textId="77777777" w:rsidR="003E38B7" w:rsidRPr="00655A28" w:rsidRDefault="003E38B7" w:rsidP="00DC1F1F">
            <w:pPr>
              <w:rPr>
                <w:szCs w:val="22"/>
                <w:lang w:val="en-GB"/>
              </w:rPr>
            </w:pPr>
            <w:r w:rsidRPr="00655A28">
              <w:rPr>
                <w:szCs w:val="22"/>
              </w:rPr>
              <w:t>The day, month and year on which the last action took place on the record.</w:t>
            </w:r>
          </w:p>
        </w:tc>
      </w:tr>
      <w:tr w:rsidR="003E38B7" w:rsidRPr="00655A28" w14:paraId="2A366195" w14:textId="77777777" w:rsidTr="00DC1F1F">
        <w:tc>
          <w:tcPr>
            <w:tcW w:w="2716" w:type="dxa"/>
          </w:tcPr>
          <w:p w14:paraId="4482B1E6" w14:textId="77777777" w:rsidR="003E38B7" w:rsidRPr="00655A28" w:rsidRDefault="003E38B7" w:rsidP="00DC1F1F">
            <w:pPr>
              <w:rPr>
                <w:szCs w:val="22"/>
                <w:lang w:val="en-GB"/>
              </w:rPr>
            </w:pPr>
            <w:r w:rsidRPr="00655A28">
              <w:rPr>
                <w:color w:val="000000"/>
                <w:szCs w:val="22"/>
              </w:rPr>
              <w:t xml:space="preserve">jrnLctnId </w:t>
            </w:r>
          </w:p>
        </w:tc>
        <w:tc>
          <w:tcPr>
            <w:tcW w:w="2792" w:type="dxa"/>
          </w:tcPr>
          <w:p w14:paraId="64EF9CBE" w14:textId="77777777" w:rsidR="003E38B7" w:rsidRPr="00655A28" w:rsidRDefault="003E38B7" w:rsidP="00DC1F1F">
            <w:pPr>
              <w:rPr>
                <w:szCs w:val="22"/>
                <w:lang w:val="en-GB"/>
              </w:rPr>
            </w:pPr>
            <w:r w:rsidRPr="00655A28">
              <w:rPr>
                <w:szCs w:val="22"/>
                <w:lang w:val="en-GB"/>
              </w:rPr>
              <w:t>NULL (…&gt;&lt;…)</w:t>
            </w:r>
          </w:p>
        </w:tc>
        <w:tc>
          <w:tcPr>
            <w:tcW w:w="4050" w:type="dxa"/>
          </w:tcPr>
          <w:p w14:paraId="575D1D35" w14:textId="77777777" w:rsidR="003E38B7" w:rsidRPr="00655A28" w:rsidRDefault="003E38B7" w:rsidP="00DC1F1F">
            <w:pPr>
              <w:rPr>
                <w:szCs w:val="22"/>
                <w:lang w:val="en-GB"/>
              </w:rPr>
            </w:pPr>
            <w:r w:rsidRPr="00655A28">
              <w:rPr>
                <w:szCs w:val="22"/>
              </w:rPr>
              <w:t>The number representing the Regional Office of the person taking the last action on the record.</w:t>
            </w:r>
          </w:p>
        </w:tc>
      </w:tr>
      <w:tr w:rsidR="003E38B7" w:rsidRPr="00655A28" w14:paraId="6A9C23B6" w14:textId="77777777" w:rsidTr="00DC1F1F">
        <w:tc>
          <w:tcPr>
            <w:tcW w:w="2716" w:type="dxa"/>
          </w:tcPr>
          <w:p w14:paraId="034A571E" w14:textId="77777777" w:rsidR="003E38B7" w:rsidRPr="00655A28" w:rsidRDefault="003E38B7" w:rsidP="00DC1F1F">
            <w:pPr>
              <w:rPr>
                <w:szCs w:val="22"/>
                <w:lang w:val="en-GB"/>
              </w:rPr>
            </w:pPr>
            <w:r w:rsidRPr="00655A28">
              <w:rPr>
                <w:color w:val="000000"/>
                <w:szCs w:val="22"/>
              </w:rPr>
              <w:t xml:space="preserve">jrnObjId </w:t>
            </w:r>
          </w:p>
        </w:tc>
        <w:tc>
          <w:tcPr>
            <w:tcW w:w="2792" w:type="dxa"/>
          </w:tcPr>
          <w:p w14:paraId="55FCC009" w14:textId="77777777" w:rsidR="003E38B7" w:rsidRPr="00655A28" w:rsidRDefault="003E38B7" w:rsidP="00DC1F1F">
            <w:pPr>
              <w:rPr>
                <w:szCs w:val="22"/>
                <w:lang w:val="en-GB"/>
              </w:rPr>
            </w:pPr>
            <w:r w:rsidRPr="00655A28">
              <w:rPr>
                <w:szCs w:val="22"/>
                <w:lang w:val="en-GB"/>
              </w:rPr>
              <w:t>NULL (…&gt;&lt;…)</w:t>
            </w:r>
          </w:p>
        </w:tc>
        <w:tc>
          <w:tcPr>
            <w:tcW w:w="4050" w:type="dxa"/>
          </w:tcPr>
          <w:p w14:paraId="5C600491" w14:textId="77777777" w:rsidR="003E38B7" w:rsidRPr="00655A28" w:rsidRDefault="003E38B7" w:rsidP="00DC1F1F">
            <w:pPr>
              <w:rPr>
                <w:szCs w:val="22"/>
                <w:lang w:val="en-GB"/>
              </w:rPr>
            </w:pPr>
            <w:r w:rsidRPr="00655A28">
              <w:rPr>
                <w:szCs w:val="22"/>
              </w:rPr>
              <w:t>The application taking the last action on the record.</w:t>
            </w:r>
          </w:p>
        </w:tc>
      </w:tr>
      <w:tr w:rsidR="003E38B7" w:rsidRPr="00655A28" w14:paraId="09B5D868" w14:textId="77777777" w:rsidTr="00DC1F1F">
        <w:tc>
          <w:tcPr>
            <w:tcW w:w="2716" w:type="dxa"/>
          </w:tcPr>
          <w:p w14:paraId="0312F2AF" w14:textId="77777777" w:rsidR="003E38B7" w:rsidRPr="00655A28" w:rsidRDefault="003E38B7" w:rsidP="00DC1F1F">
            <w:pPr>
              <w:rPr>
                <w:szCs w:val="22"/>
                <w:lang w:val="en-GB"/>
              </w:rPr>
            </w:pPr>
            <w:r w:rsidRPr="00655A28">
              <w:rPr>
                <w:color w:val="000000"/>
                <w:szCs w:val="22"/>
              </w:rPr>
              <w:t xml:space="preserve">jrnStatusTypeCd </w:t>
            </w:r>
          </w:p>
        </w:tc>
        <w:tc>
          <w:tcPr>
            <w:tcW w:w="2792" w:type="dxa"/>
          </w:tcPr>
          <w:p w14:paraId="08F4D6D4" w14:textId="77777777" w:rsidR="003E38B7" w:rsidRPr="00655A28" w:rsidRDefault="003E38B7" w:rsidP="00DC1F1F">
            <w:pPr>
              <w:rPr>
                <w:szCs w:val="22"/>
                <w:lang w:val="en-GB"/>
              </w:rPr>
            </w:pPr>
            <w:r w:rsidRPr="00655A28">
              <w:rPr>
                <w:szCs w:val="22"/>
                <w:lang w:val="en-GB"/>
              </w:rPr>
              <w:t>NULL (…&gt;&lt;…)</w:t>
            </w:r>
          </w:p>
        </w:tc>
        <w:tc>
          <w:tcPr>
            <w:tcW w:w="4050" w:type="dxa"/>
          </w:tcPr>
          <w:p w14:paraId="33E23FC9" w14:textId="77777777" w:rsidR="003E38B7" w:rsidRPr="00655A28" w:rsidRDefault="003E38B7" w:rsidP="00DC1F1F">
            <w:pPr>
              <w:rPr>
                <w:szCs w:val="22"/>
                <w:lang w:val="en-GB"/>
              </w:rPr>
            </w:pPr>
            <w:r w:rsidRPr="00655A28">
              <w:rPr>
                <w:szCs w:val="22"/>
              </w:rPr>
              <w:t xml:space="preserve">The alphabetic character representing the last action taken on the record. </w:t>
            </w:r>
          </w:p>
        </w:tc>
      </w:tr>
      <w:tr w:rsidR="003E38B7" w:rsidRPr="00655A28" w14:paraId="01710D71" w14:textId="77777777" w:rsidTr="00DC1F1F">
        <w:tc>
          <w:tcPr>
            <w:tcW w:w="2716" w:type="dxa"/>
          </w:tcPr>
          <w:p w14:paraId="203BC292" w14:textId="77777777" w:rsidR="003E38B7" w:rsidRPr="00655A28" w:rsidRDefault="003E38B7" w:rsidP="00DC1F1F">
            <w:pPr>
              <w:rPr>
                <w:szCs w:val="22"/>
                <w:lang w:val="en-GB"/>
              </w:rPr>
            </w:pPr>
            <w:r w:rsidRPr="00655A28">
              <w:rPr>
                <w:color w:val="000000"/>
                <w:szCs w:val="22"/>
              </w:rPr>
              <w:t xml:space="preserve">jrnUserId </w:t>
            </w:r>
          </w:p>
        </w:tc>
        <w:tc>
          <w:tcPr>
            <w:tcW w:w="2792" w:type="dxa"/>
          </w:tcPr>
          <w:p w14:paraId="2FA42063" w14:textId="77777777" w:rsidR="003E38B7" w:rsidRPr="00655A28" w:rsidRDefault="003E38B7" w:rsidP="00DC1F1F">
            <w:pPr>
              <w:rPr>
                <w:szCs w:val="22"/>
                <w:lang w:val="en-GB"/>
              </w:rPr>
            </w:pPr>
            <w:r w:rsidRPr="00655A28">
              <w:rPr>
                <w:szCs w:val="22"/>
                <w:lang w:val="en-GB"/>
              </w:rPr>
              <w:t>NULL (…&gt;&lt;…)</w:t>
            </w:r>
          </w:p>
        </w:tc>
        <w:tc>
          <w:tcPr>
            <w:tcW w:w="4050" w:type="dxa"/>
          </w:tcPr>
          <w:p w14:paraId="467B40C8" w14:textId="77777777" w:rsidR="003E38B7" w:rsidRPr="00655A28" w:rsidRDefault="003E38B7" w:rsidP="00DC1F1F">
            <w:pPr>
              <w:rPr>
                <w:szCs w:val="22"/>
                <w:lang w:val="en-GB"/>
              </w:rPr>
            </w:pPr>
            <w:r w:rsidRPr="00655A28">
              <w:rPr>
                <w:szCs w:val="22"/>
              </w:rPr>
              <w:t>The name associated with the person taking the last action on the record.</w:t>
            </w:r>
          </w:p>
        </w:tc>
      </w:tr>
      <w:tr w:rsidR="003E38B7" w:rsidRPr="00655A28" w14:paraId="074BAC3A" w14:textId="77777777" w:rsidTr="00DC1F1F">
        <w:tc>
          <w:tcPr>
            <w:tcW w:w="2716" w:type="dxa"/>
          </w:tcPr>
          <w:p w14:paraId="691D5C80" w14:textId="77777777" w:rsidR="003E38B7" w:rsidRPr="00655A28" w:rsidRDefault="003E38B7" w:rsidP="00DC1F1F">
            <w:pPr>
              <w:rPr>
                <w:szCs w:val="22"/>
                <w:lang w:val="en-GB"/>
              </w:rPr>
            </w:pPr>
            <w:r w:rsidRPr="00655A28">
              <w:rPr>
                <w:color w:val="000000"/>
                <w:szCs w:val="22"/>
              </w:rPr>
              <w:lastRenderedPageBreak/>
              <w:t xml:space="preserve">lastNm </w:t>
            </w:r>
          </w:p>
        </w:tc>
        <w:tc>
          <w:tcPr>
            <w:tcW w:w="2792" w:type="dxa"/>
          </w:tcPr>
          <w:p w14:paraId="26727A09" w14:textId="77777777" w:rsidR="003E38B7" w:rsidRPr="00655A28" w:rsidRDefault="003E38B7" w:rsidP="00DC1F1F">
            <w:pPr>
              <w:rPr>
                <w:color w:val="000000"/>
                <w:szCs w:val="22"/>
              </w:rPr>
            </w:pPr>
            <w:r w:rsidRPr="00655A28">
              <w:rPr>
                <w:color w:val="000000"/>
                <w:szCs w:val="22"/>
              </w:rPr>
              <w:t>From XML Payload:</w:t>
            </w:r>
          </w:p>
          <w:p w14:paraId="10C080EA" w14:textId="77777777" w:rsidR="003E38B7" w:rsidRPr="00655A28" w:rsidRDefault="003E38B7" w:rsidP="00DC1F1F">
            <w:pPr>
              <w:rPr>
                <w:color w:val="000000"/>
                <w:szCs w:val="22"/>
              </w:rPr>
            </w:pPr>
            <w:r w:rsidRPr="00655A28">
              <w:rPr>
                <w:szCs w:val="22"/>
                <w:lang w:val="en-GB"/>
              </w:rPr>
              <w:t>VeteransInfo</w:t>
            </w:r>
          </w:p>
          <w:p w14:paraId="441E5C16" w14:textId="77777777" w:rsidR="003E38B7" w:rsidRPr="00655A28" w:rsidRDefault="003E38B7" w:rsidP="00DC1F1F">
            <w:pPr>
              <w:rPr>
                <w:szCs w:val="22"/>
                <w:lang w:val="en-GB"/>
              </w:rPr>
            </w:pPr>
            <w:r w:rsidRPr="00655A28">
              <w:rPr>
                <w:szCs w:val="22"/>
                <w:lang w:val="en-GB"/>
              </w:rPr>
              <w:t>VeteranName</w:t>
            </w:r>
          </w:p>
          <w:p w14:paraId="5BBF91FB" w14:textId="77777777" w:rsidR="003E38B7" w:rsidRPr="00655A28" w:rsidRDefault="003E38B7" w:rsidP="00DC1F1F">
            <w:pPr>
              <w:rPr>
                <w:szCs w:val="22"/>
                <w:lang w:val="en-GB"/>
              </w:rPr>
            </w:pPr>
            <w:r w:rsidRPr="00655A28">
              <w:rPr>
                <w:szCs w:val="22"/>
                <w:lang w:val="en-GB"/>
              </w:rPr>
              <w:t>lastName</w:t>
            </w:r>
          </w:p>
          <w:p w14:paraId="5F5029CA" w14:textId="77777777" w:rsidR="003E38B7" w:rsidRPr="00655A28" w:rsidRDefault="003E38B7" w:rsidP="00DC1F1F">
            <w:pPr>
              <w:rPr>
                <w:szCs w:val="22"/>
                <w:lang w:val="en-GB"/>
              </w:rPr>
            </w:pPr>
            <w:r w:rsidRPr="00655A28">
              <w:rPr>
                <w:szCs w:val="22"/>
                <w:lang w:val="en-GB"/>
              </w:rPr>
              <w:t>or</w:t>
            </w:r>
          </w:p>
          <w:p w14:paraId="216021E5" w14:textId="77777777" w:rsidR="003E38B7" w:rsidRPr="00655A28" w:rsidRDefault="003E38B7" w:rsidP="00DC1F1F">
            <w:pPr>
              <w:rPr>
                <w:szCs w:val="22"/>
                <w:lang w:val="en-GB"/>
              </w:rPr>
            </w:pPr>
            <w:r w:rsidRPr="00655A28">
              <w:rPr>
                <w:szCs w:val="22"/>
                <w:lang w:val="en-GB"/>
              </w:rPr>
              <w:t>VeteransMarriages</w:t>
            </w:r>
          </w:p>
          <w:p w14:paraId="00011D2C" w14:textId="77777777" w:rsidR="003E38B7" w:rsidRPr="00655A28" w:rsidRDefault="003E38B7" w:rsidP="00DC1F1F">
            <w:pPr>
              <w:rPr>
                <w:szCs w:val="22"/>
                <w:lang w:val="en-GB"/>
              </w:rPr>
            </w:pPr>
            <w:r w:rsidRPr="00655A28">
              <w:rPr>
                <w:szCs w:val="22"/>
                <w:lang w:val="en-GB"/>
              </w:rPr>
              <w:t>ToWhomMarried</w:t>
            </w:r>
          </w:p>
          <w:p w14:paraId="45C8BF55" w14:textId="77777777" w:rsidR="003E38B7" w:rsidRPr="00655A28" w:rsidRDefault="003E38B7" w:rsidP="00DC1F1F">
            <w:pPr>
              <w:rPr>
                <w:szCs w:val="22"/>
                <w:lang w:val="en-GB"/>
              </w:rPr>
            </w:pPr>
            <w:r w:rsidRPr="00655A28">
              <w:rPr>
                <w:szCs w:val="22"/>
                <w:lang w:val="en-GB"/>
              </w:rPr>
              <w:t>lastName</w:t>
            </w:r>
          </w:p>
          <w:p w14:paraId="4160E903" w14:textId="77777777" w:rsidR="003E38B7" w:rsidRPr="00655A28" w:rsidRDefault="003E38B7" w:rsidP="00DC1F1F">
            <w:pPr>
              <w:rPr>
                <w:szCs w:val="22"/>
                <w:lang w:val="en-GB"/>
              </w:rPr>
            </w:pPr>
            <w:r w:rsidRPr="00655A28">
              <w:rPr>
                <w:szCs w:val="22"/>
                <w:lang w:val="en-GB"/>
              </w:rPr>
              <w:t>or</w:t>
            </w:r>
          </w:p>
          <w:p w14:paraId="3DD7E438" w14:textId="77777777" w:rsidR="003E38B7" w:rsidRPr="00655A28" w:rsidRDefault="003E38B7" w:rsidP="00DC1F1F">
            <w:pPr>
              <w:rPr>
                <w:color w:val="000000"/>
                <w:szCs w:val="22"/>
              </w:rPr>
            </w:pPr>
            <w:r w:rsidRPr="00655A28">
              <w:rPr>
                <w:color w:val="000000"/>
                <w:szCs w:val="22"/>
              </w:rPr>
              <w:t>UnmarriedChildren</w:t>
            </w:r>
          </w:p>
          <w:p w14:paraId="1E5B00CD" w14:textId="77777777" w:rsidR="003E38B7" w:rsidRPr="00655A28" w:rsidRDefault="003E38B7" w:rsidP="00DC1F1F">
            <w:pPr>
              <w:rPr>
                <w:color w:val="000000"/>
                <w:szCs w:val="22"/>
              </w:rPr>
            </w:pPr>
            <w:r w:rsidRPr="00655A28">
              <w:rPr>
                <w:color w:val="000000"/>
                <w:szCs w:val="22"/>
              </w:rPr>
              <w:t>ChildsName</w:t>
            </w:r>
          </w:p>
          <w:p w14:paraId="243A84C0" w14:textId="77777777" w:rsidR="003E38B7" w:rsidRPr="00655A28" w:rsidRDefault="003E38B7" w:rsidP="00DC1F1F">
            <w:pPr>
              <w:rPr>
                <w:szCs w:val="22"/>
                <w:lang w:val="en-GB"/>
              </w:rPr>
            </w:pPr>
            <w:r w:rsidRPr="00655A28">
              <w:rPr>
                <w:szCs w:val="22"/>
                <w:lang w:val="en-GB"/>
              </w:rPr>
              <w:t>lastName</w:t>
            </w:r>
          </w:p>
          <w:p w14:paraId="74039024" w14:textId="77777777" w:rsidR="003E38B7" w:rsidRPr="00655A28" w:rsidRDefault="003E38B7" w:rsidP="00DC1F1F">
            <w:pPr>
              <w:rPr>
                <w:szCs w:val="22"/>
                <w:lang w:val="en-GB"/>
              </w:rPr>
            </w:pPr>
            <w:r w:rsidRPr="00655A28">
              <w:rPr>
                <w:szCs w:val="22"/>
                <w:lang w:val="en-GB"/>
              </w:rPr>
              <w:t>or</w:t>
            </w:r>
          </w:p>
          <w:p w14:paraId="47BD9F7A" w14:textId="77777777" w:rsidR="003E38B7" w:rsidRPr="00655A28" w:rsidRDefault="003E38B7" w:rsidP="00DC1F1F">
            <w:pPr>
              <w:rPr>
                <w:szCs w:val="22"/>
                <w:lang w:val="en-GB"/>
              </w:rPr>
            </w:pPr>
            <w:r w:rsidRPr="006E5C2E">
              <w:rPr>
                <w:szCs w:val="22"/>
                <w:lang w:val="en-GB"/>
              </w:rPr>
              <w:t>NULL (…&gt;&lt;…)</w:t>
            </w:r>
          </w:p>
        </w:tc>
        <w:tc>
          <w:tcPr>
            <w:tcW w:w="4050" w:type="dxa"/>
          </w:tcPr>
          <w:p w14:paraId="509BE276" w14:textId="77777777" w:rsidR="003E38B7" w:rsidRPr="00655A28" w:rsidRDefault="003E38B7" w:rsidP="00DC1F1F">
            <w:pPr>
              <w:rPr>
                <w:szCs w:val="22"/>
                <w:lang w:val="en-GB"/>
              </w:rPr>
            </w:pPr>
            <w:r w:rsidRPr="00655A28">
              <w:rPr>
                <w:szCs w:val="22"/>
              </w:rPr>
              <w:t>The formal/ last name of a person of record including but, not limited to a surname or maiden name if the maiden name is the legal last name.</w:t>
            </w:r>
          </w:p>
        </w:tc>
      </w:tr>
      <w:tr w:rsidR="003E38B7" w:rsidRPr="00655A28" w14:paraId="7675CF54" w14:textId="77777777" w:rsidTr="00DC1F1F">
        <w:tc>
          <w:tcPr>
            <w:tcW w:w="2716" w:type="dxa"/>
          </w:tcPr>
          <w:p w14:paraId="7D1ADAFF" w14:textId="77777777" w:rsidR="003E38B7" w:rsidRPr="00655A28" w:rsidRDefault="003E38B7" w:rsidP="00DC1F1F">
            <w:pPr>
              <w:rPr>
                <w:szCs w:val="22"/>
                <w:lang w:val="en-GB"/>
              </w:rPr>
            </w:pPr>
            <w:r w:rsidRPr="00655A28">
              <w:rPr>
                <w:color w:val="000000"/>
                <w:szCs w:val="22"/>
              </w:rPr>
              <w:t xml:space="preserve">lastNmKey  </w:t>
            </w:r>
          </w:p>
        </w:tc>
        <w:tc>
          <w:tcPr>
            <w:tcW w:w="2792" w:type="dxa"/>
          </w:tcPr>
          <w:p w14:paraId="0A50761B" w14:textId="77777777" w:rsidR="003E38B7" w:rsidRPr="00655A28" w:rsidRDefault="003E38B7" w:rsidP="00DC1F1F">
            <w:pPr>
              <w:rPr>
                <w:szCs w:val="22"/>
                <w:lang w:val="en-GB"/>
              </w:rPr>
            </w:pPr>
            <w:r w:rsidRPr="00655A28">
              <w:rPr>
                <w:szCs w:val="22"/>
                <w:lang w:val="en-GB"/>
              </w:rPr>
              <w:t>NULL (…&gt;&lt;…)</w:t>
            </w:r>
          </w:p>
        </w:tc>
        <w:tc>
          <w:tcPr>
            <w:tcW w:w="4050" w:type="dxa"/>
          </w:tcPr>
          <w:p w14:paraId="4BCF9AE3" w14:textId="77777777" w:rsidR="003E38B7" w:rsidRPr="00655A28" w:rsidRDefault="003E38B7" w:rsidP="00DC1F1F">
            <w:pPr>
              <w:rPr>
                <w:szCs w:val="22"/>
                <w:lang w:val="en-GB"/>
              </w:rPr>
            </w:pPr>
            <w:r w:rsidRPr="00655A28">
              <w:rPr>
                <w:szCs w:val="22"/>
              </w:rPr>
              <w:t>Indicates the upper or lower case of each character in the last name. It is computed for a given mixed case last name. It is applied to the last name to produce a mixed case.</w:t>
            </w:r>
          </w:p>
        </w:tc>
      </w:tr>
      <w:tr w:rsidR="003E38B7" w:rsidRPr="00655A28" w14:paraId="562E3A78" w14:textId="77777777" w:rsidTr="00DC1F1F">
        <w:tc>
          <w:tcPr>
            <w:tcW w:w="2716" w:type="dxa"/>
          </w:tcPr>
          <w:p w14:paraId="209FB3B1" w14:textId="77777777" w:rsidR="003E38B7" w:rsidRPr="00655A28" w:rsidRDefault="003E38B7" w:rsidP="00DC1F1F">
            <w:pPr>
              <w:rPr>
                <w:szCs w:val="22"/>
                <w:lang w:val="en-GB"/>
              </w:rPr>
            </w:pPr>
            <w:r w:rsidRPr="00655A28">
              <w:rPr>
                <w:color w:val="000000"/>
                <w:szCs w:val="22"/>
              </w:rPr>
              <w:t xml:space="preserve">lgyEntlmtTypeCd </w:t>
            </w:r>
          </w:p>
        </w:tc>
        <w:tc>
          <w:tcPr>
            <w:tcW w:w="2792" w:type="dxa"/>
          </w:tcPr>
          <w:p w14:paraId="29BD4F9D" w14:textId="77777777" w:rsidR="003E38B7" w:rsidRPr="00655A28" w:rsidRDefault="003E38B7" w:rsidP="00DC1F1F">
            <w:pPr>
              <w:rPr>
                <w:szCs w:val="22"/>
                <w:lang w:val="en-GB"/>
              </w:rPr>
            </w:pPr>
            <w:r w:rsidRPr="00655A28">
              <w:rPr>
                <w:szCs w:val="22"/>
                <w:lang w:val="en-GB"/>
              </w:rPr>
              <w:t>NULL (…&gt;&lt;…)</w:t>
            </w:r>
          </w:p>
        </w:tc>
        <w:tc>
          <w:tcPr>
            <w:tcW w:w="4050" w:type="dxa"/>
          </w:tcPr>
          <w:p w14:paraId="5EA40A5B" w14:textId="77777777" w:rsidR="003E38B7" w:rsidRPr="00655A28" w:rsidRDefault="003E38B7" w:rsidP="00DC1F1F">
            <w:pPr>
              <w:rPr>
                <w:szCs w:val="22"/>
                <w:lang w:val="en-GB"/>
              </w:rPr>
            </w:pPr>
            <w:r w:rsidRPr="00655A28">
              <w:rPr>
                <w:color w:val="000000"/>
                <w:szCs w:val="22"/>
              </w:rPr>
              <w:t>A representation of a finite, pre-determined value or status that applies to a type of a LOAN GUARANTY ENTITLEMENT</w:t>
            </w:r>
          </w:p>
        </w:tc>
      </w:tr>
      <w:tr w:rsidR="003E38B7" w:rsidRPr="00655A28" w14:paraId="52C125B2" w14:textId="77777777" w:rsidTr="00DC1F1F">
        <w:tc>
          <w:tcPr>
            <w:tcW w:w="2716" w:type="dxa"/>
          </w:tcPr>
          <w:p w14:paraId="4685FFA2" w14:textId="77777777" w:rsidR="003E38B7" w:rsidRPr="00655A28" w:rsidRDefault="003E38B7" w:rsidP="00DC1F1F">
            <w:pPr>
              <w:rPr>
                <w:szCs w:val="22"/>
                <w:lang w:val="en-GB"/>
              </w:rPr>
            </w:pPr>
            <w:r w:rsidRPr="00655A28">
              <w:rPr>
                <w:color w:val="000000"/>
                <w:szCs w:val="22"/>
              </w:rPr>
              <w:t xml:space="preserve">martlStatusTypeCd </w:t>
            </w:r>
          </w:p>
        </w:tc>
        <w:tc>
          <w:tcPr>
            <w:tcW w:w="2792" w:type="dxa"/>
          </w:tcPr>
          <w:p w14:paraId="1DACD53A" w14:textId="77777777" w:rsidR="003E38B7" w:rsidRPr="00655A28" w:rsidRDefault="003E38B7" w:rsidP="00DC1F1F">
            <w:pPr>
              <w:rPr>
                <w:color w:val="000000"/>
                <w:szCs w:val="22"/>
              </w:rPr>
            </w:pPr>
            <w:r w:rsidRPr="00655A28">
              <w:rPr>
                <w:color w:val="000000"/>
                <w:szCs w:val="22"/>
              </w:rPr>
              <w:t>From XML Payload:</w:t>
            </w:r>
          </w:p>
          <w:p w14:paraId="0A7CD0B7" w14:textId="77777777" w:rsidR="003E38B7" w:rsidRPr="00655A28" w:rsidRDefault="003E38B7" w:rsidP="00DC1F1F">
            <w:pPr>
              <w:rPr>
                <w:szCs w:val="22"/>
                <w:lang w:val="en-GB"/>
              </w:rPr>
            </w:pPr>
            <w:r w:rsidRPr="00655A28">
              <w:rPr>
                <w:szCs w:val="22"/>
                <w:lang w:val="en-GB"/>
              </w:rPr>
              <w:t>VeteransInfo</w:t>
            </w:r>
          </w:p>
          <w:p w14:paraId="715FAA42" w14:textId="77777777" w:rsidR="003E38B7" w:rsidRPr="00655A28" w:rsidRDefault="003E38B7" w:rsidP="00DC1F1F">
            <w:pPr>
              <w:rPr>
                <w:szCs w:val="22"/>
                <w:lang w:val="en-GB"/>
              </w:rPr>
            </w:pPr>
            <w:r w:rsidRPr="00655A28">
              <w:rPr>
                <w:szCs w:val="22"/>
                <w:lang w:val="en-GB"/>
              </w:rPr>
              <w:t>MaritalStatus</w:t>
            </w:r>
          </w:p>
        </w:tc>
        <w:tc>
          <w:tcPr>
            <w:tcW w:w="4050" w:type="dxa"/>
          </w:tcPr>
          <w:p w14:paraId="7E13A580" w14:textId="77777777" w:rsidR="003E38B7" w:rsidRPr="00655A28" w:rsidRDefault="003E38B7" w:rsidP="00DC1F1F">
            <w:pPr>
              <w:rPr>
                <w:szCs w:val="22"/>
                <w:lang w:val="en-GB"/>
              </w:rPr>
            </w:pPr>
            <w:r w:rsidRPr="00655A28">
              <w:rPr>
                <w:szCs w:val="22"/>
              </w:rPr>
              <w:t>Specifies the marital status of a person.</w:t>
            </w:r>
          </w:p>
        </w:tc>
      </w:tr>
      <w:tr w:rsidR="003E38B7" w:rsidRPr="00655A28" w14:paraId="3A09273B" w14:textId="77777777" w:rsidTr="00DC1F1F">
        <w:tc>
          <w:tcPr>
            <w:tcW w:w="2716" w:type="dxa"/>
          </w:tcPr>
          <w:p w14:paraId="56D003CA" w14:textId="77777777" w:rsidR="003E38B7" w:rsidRPr="00655A28" w:rsidRDefault="003E38B7" w:rsidP="00DC1F1F">
            <w:pPr>
              <w:rPr>
                <w:szCs w:val="22"/>
                <w:lang w:val="en-GB"/>
              </w:rPr>
            </w:pPr>
            <w:r w:rsidRPr="00655A28">
              <w:rPr>
                <w:color w:val="000000"/>
                <w:szCs w:val="22"/>
              </w:rPr>
              <w:t xml:space="preserve">middleNm </w:t>
            </w:r>
          </w:p>
        </w:tc>
        <w:tc>
          <w:tcPr>
            <w:tcW w:w="2792" w:type="dxa"/>
          </w:tcPr>
          <w:p w14:paraId="052E4C54" w14:textId="77777777" w:rsidR="003E38B7" w:rsidRPr="00655A28" w:rsidRDefault="003E38B7" w:rsidP="00DC1F1F">
            <w:pPr>
              <w:rPr>
                <w:color w:val="000000"/>
                <w:szCs w:val="22"/>
              </w:rPr>
            </w:pPr>
            <w:r w:rsidRPr="00655A28">
              <w:rPr>
                <w:color w:val="000000"/>
                <w:szCs w:val="22"/>
              </w:rPr>
              <w:t>From XML Payload:</w:t>
            </w:r>
          </w:p>
          <w:p w14:paraId="5C32F43A" w14:textId="77777777" w:rsidR="003E38B7" w:rsidRPr="00655A28" w:rsidRDefault="003E38B7" w:rsidP="00DC1F1F">
            <w:pPr>
              <w:rPr>
                <w:szCs w:val="22"/>
                <w:lang w:val="en-GB"/>
              </w:rPr>
            </w:pPr>
            <w:r w:rsidRPr="00655A28">
              <w:rPr>
                <w:szCs w:val="22"/>
                <w:lang w:val="en-GB"/>
              </w:rPr>
              <w:t>VeteransInfo</w:t>
            </w:r>
          </w:p>
          <w:p w14:paraId="29D03A60" w14:textId="77777777" w:rsidR="003E38B7" w:rsidRPr="00655A28" w:rsidRDefault="003E38B7" w:rsidP="00DC1F1F">
            <w:pPr>
              <w:rPr>
                <w:szCs w:val="22"/>
                <w:lang w:val="en-GB"/>
              </w:rPr>
            </w:pPr>
            <w:r w:rsidRPr="00655A28">
              <w:rPr>
                <w:szCs w:val="22"/>
                <w:lang w:val="en-GB"/>
              </w:rPr>
              <w:t>VeteranName</w:t>
            </w:r>
          </w:p>
          <w:p w14:paraId="345C3E88" w14:textId="77777777" w:rsidR="003E38B7" w:rsidRPr="00655A28" w:rsidRDefault="003E38B7" w:rsidP="00DC1F1F">
            <w:pPr>
              <w:rPr>
                <w:szCs w:val="22"/>
                <w:lang w:val="en-GB"/>
              </w:rPr>
            </w:pPr>
            <w:r w:rsidRPr="00655A28">
              <w:rPr>
                <w:szCs w:val="22"/>
                <w:lang w:val="en-GB"/>
              </w:rPr>
              <w:t>middleName</w:t>
            </w:r>
          </w:p>
          <w:p w14:paraId="51D7B016" w14:textId="77777777" w:rsidR="003E38B7" w:rsidRPr="00655A28" w:rsidRDefault="003E38B7" w:rsidP="00DC1F1F">
            <w:pPr>
              <w:rPr>
                <w:szCs w:val="22"/>
                <w:lang w:val="en-GB"/>
              </w:rPr>
            </w:pPr>
            <w:r w:rsidRPr="00655A28">
              <w:rPr>
                <w:szCs w:val="22"/>
                <w:lang w:val="en-GB"/>
              </w:rPr>
              <w:t>or</w:t>
            </w:r>
          </w:p>
          <w:p w14:paraId="5A8B1D2C" w14:textId="77777777" w:rsidR="003E38B7" w:rsidRPr="00655A28" w:rsidRDefault="003E38B7" w:rsidP="00DC1F1F">
            <w:pPr>
              <w:rPr>
                <w:szCs w:val="22"/>
                <w:lang w:val="en-GB"/>
              </w:rPr>
            </w:pPr>
            <w:r w:rsidRPr="00655A28">
              <w:rPr>
                <w:szCs w:val="22"/>
                <w:lang w:val="en-GB"/>
              </w:rPr>
              <w:t>VeteransMarriages</w:t>
            </w:r>
          </w:p>
          <w:p w14:paraId="25EB1161" w14:textId="77777777" w:rsidR="003E38B7" w:rsidRPr="00655A28" w:rsidRDefault="003E38B7" w:rsidP="00DC1F1F">
            <w:pPr>
              <w:rPr>
                <w:szCs w:val="22"/>
                <w:lang w:val="en-GB"/>
              </w:rPr>
            </w:pPr>
            <w:r w:rsidRPr="00655A28">
              <w:rPr>
                <w:szCs w:val="22"/>
                <w:lang w:val="en-GB"/>
              </w:rPr>
              <w:t>ToWhomMarried</w:t>
            </w:r>
          </w:p>
          <w:p w14:paraId="46067B66" w14:textId="77777777" w:rsidR="003E38B7" w:rsidRPr="00655A28" w:rsidRDefault="003E38B7" w:rsidP="00DC1F1F">
            <w:pPr>
              <w:rPr>
                <w:szCs w:val="22"/>
                <w:lang w:val="en-GB"/>
              </w:rPr>
            </w:pPr>
            <w:r w:rsidRPr="00655A28">
              <w:rPr>
                <w:szCs w:val="22"/>
                <w:lang w:val="en-GB"/>
              </w:rPr>
              <w:t>middleName</w:t>
            </w:r>
          </w:p>
          <w:p w14:paraId="01B8C4A3" w14:textId="77777777" w:rsidR="003E38B7" w:rsidRPr="00655A28" w:rsidRDefault="003E38B7" w:rsidP="00DC1F1F">
            <w:pPr>
              <w:rPr>
                <w:szCs w:val="22"/>
                <w:lang w:val="en-GB"/>
              </w:rPr>
            </w:pPr>
            <w:r w:rsidRPr="00655A28">
              <w:rPr>
                <w:szCs w:val="22"/>
                <w:lang w:val="en-GB"/>
              </w:rPr>
              <w:t>or</w:t>
            </w:r>
          </w:p>
          <w:p w14:paraId="285C46C1" w14:textId="77777777" w:rsidR="003E38B7" w:rsidRPr="00655A28" w:rsidRDefault="003E38B7" w:rsidP="00DC1F1F">
            <w:pPr>
              <w:rPr>
                <w:color w:val="000000"/>
                <w:szCs w:val="22"/>
              </w:rPr>
            </w:pPr>
            <w:r w:rsidRPr="00655A28">
              <w:rPr>
                <w:color w:val="000000"/>
                <w:szCs w:val="22"/>
              </w:rPr>
              <w:t>UnmarriedChildren</w:t>
            </w:r>
          </w:p>
          <w:p w14:paraId="77133407" w14:textId="77777777" w:rsidR="003E38B7" w:rsidRPr="00655A28" w:rsidRDefault="003E38B7" w:rsidP="00DC1F1F">
            <w:pPr>
              <w:rPr>
                <w:color w:val="000000"/>
                <w:szCs w:val="22"/>
              </w:rPr>
            </w:pPr>
            <w:r w:rsidRPr="00655A28">
              <w:rPr>
                <w:color w:val="000000"/>
                <w:szCs w:val="22"/>
              </w:rPr>
              <w:t>ChildsName</w:t>
            </w:r>
          </w:p>
          <w:p w14:paraId="36BFE030" w14:textId="77777777" w:rsidR="003E38B7" w:rsidRPr="00655A28" w:rsidRDefault="003E38B7" w:rsidP="00DC1F1F">
            <w:pPr>
              <w:rPr>
                <w:szCs w:val="22"/>
                <w:lang w:val="en-GB"/>
              </w:rPr>
            </w:pPr>
            <w:r w:rsidRPr="00655A28">
              <w:rPr>
                <w:color w:val="000000"/>
                <w:szCs w:val="22"/>
              </w:rPr>
              <w:t xml:space="preserve">middleNm </w:t>
            </w:r>
          </w:p>
          <w:p w14:paraId="7A085DC9" w14:textId="77777777" w:rsidR="003E38B7" w:rsidRPr="00655A28" w:rsidRDefault="003E38B7" w:rsidP="00DC1F1F">
            <w:pPr>
              <w:rPr>
                <w:szCs w:val="22"/>
                <w:lang w:val="en-GB"/>
              </w:rPr>
            </w:pPr>
            <w:r w:rsidRPr="00655A28">
              <w:rPr>
                <w:szCs w:val="22"/>
                <w:lang w:val="en-GB"/>
              </w:rPr>
              <w:t xml:space="preserve">or </w:t>
            </w:r>
          </w:p>
          <w:p w14:paraId="2E02EBBF" w14:textId="77777777" w:rsidR="003E38B7" w:rsidRPr="00655A28" w:rsidRDefault="003E38B7" w:rsidP="00DC1F1F">
            <w:pPr>
              <w:rPr>
                <w:szCs w:val="22"/>
                <w:lang w:val="en-GB"/>
              </w:rPr>
            </w:pPr>
            <w:r w:rsidRPr="006E5C2E">
              <w:rPr>
                <w:szCs w:val="22"/>
                <w:lang w:val="en-GB"/>
              </w:rPr>
              <w:t>NULL (…&gt;&lt;…)</w:t>
            </w:r>
          </w:p>
        </w:tc>
        <w:tc>
          <w:tcPr>
            <w:tcW w:w="4050" w:type="dxa"/>
          </w:tcPr>
          <w:p w14:paraId="411ABE73" w14:textId="77777777" w:rsidR="003E38B7" w:rsidRPr="00655A28" w:rsidRDefault="003E38B7" w:rsidP="00DC1F1F">
            <w:pPr>
              <w:rPr>
                <w:szCs w:val="22"/>
                <w:lang w:val="en-GB"/>
              </w:rPr>
            </w:pPr>
            <w:r w:rsidRPr="00655A28">
              <w:rPr>
                <w:szCs w:val="22"/>
              </w:rPr>
              <w:t>A word or letter which refers to the person's middle name.</w:t>
            </w:r>
          </w:p>
        </w:tc>
      </w:tr>
      <w:tr w:rsidR="003E38B7" w:rsidRPr="00655A28" w14:paraId="4202D2E2" w14:textId="77777777" w:rsidTr="00DC1F1F">
        <w:tc>
          <w:tcPr>
            <w:tcW w:w="2716" w:type="dxa"/>
          </w:tcPr>
          <w:p w14:paraId="0C32DA07" w14:textId="77777777" w:rsidR="003E38B7" w:rsidRPr="00655A28" w:rsidRDefault="003E38B7" w:rsidP="00DC1F1F">
            <w:pPr>
              <w:rPr>
                <w:szCs w:val="22"/>
                <w:lang w:val="en-GB"/>
              </w:rPr>
            </w:pPr>
            <w:r w:rsidRPr="00655A28">
              <w:rPr>
                <w:color w:val="000000"/>
                <w:szCs w:val="22"/>
              </w:rPr>
              <w:t xml:space="preserve">middleNmKey  </w:t>
            </w:r>
          </w:p>
        </w:tc>
        <w:tc>
          <w:tcPr>
            <w:tcW w:w="2792" w:type="dxa"/>
          </w:tcPr>
          <w:p w14:paraId="15E2FEFC" w14:textId="77777777" w:rsidR="003E38B7" w:rsidRPr="00655A28" w:rsidRDefault="003E38B7" w:rsidP="00DC1F1F">
            <w:pPr>
              <w:rPr>
                <w:szCs w:val="22"/>
                <w:lang w:val="en-GB"/>
              </w:rPr>
            </w:pPr>
            <w:r w:rsidRPr="00655A28">
              <w:rPr>
                <w:szCs w:val="22"/>
                <w:lang w:val="en-GB"/>
              </w:rPr>
              <w:t>NULL (…&gt;&lt;…)</w:t>
            </w:r>
          </w:p>
        </w:tc>
        <w:tc>
          <w:tcPr>
            <w:tcW w:w="4050" w:type="dxa"/>
          </w:tcPr>
          <w:p w14:paraId="405CC51D" w14:textId="77777777" w:rsidR="003E38B7" w:rsidRPr="00655A28" w:rsidRDefault="003E38B7" w:rsidP="00DC1F1F">
            <w:pPr>
              <w:rPr>
                <w:szCs w:val="22"/>
                <w:lang w:val="en-GB"/>
              </w:rPr>
            </w:pPr>
            <w:r w:rsidRPr="00655A28">
              <w:rPr>
                <w:szCs w:val="22"/>
              </w:rPr>
              <w:t>Indicates the upper or lower case of each character in the middle name. It is computed for a given mixed case middle name. It is applied to the middle name to produce a mixed case.</w:t>
            </w:r>
          </w:p>
        </w:tc>
      </w:tr>
      <w:tr w:rsidR="003E38B7" w:rsidRPr="00655A28" w14:paraId="193FA0F4" w14:textId="77777777" w:rsidTr="00DC1F1F">
        <w:tc>
          <w:tcPr>
            <w:tcW w:w="2716" w:type="dxa"/>
          </w:tcPr>
          <w:p w14:paraId="016110C8" w14:textId="77777777" w:rsidR="003E38B7" w:rsidRPr="00655A28" w:rsidRDefault="003E38B7" w:rsidP="00DC1F1F">
            <w:pPr>
              <w:rPr>
                <w:szCs w:val="22"/>
                <w:lang w:val="en-GB"/>
              </w:rPr>
            </w:pPr>
            <w:r w:rsidRPr="00655A28">
              <w:rPr>
                <w:color w:val="000000"/>
                <w:szCs w:val="22"/>
              </w:rPr>
              <w:t xml:space="preserve">mltyPersonInd </w:t>
            </w:r>
          </w:p>
        </w:tc>
        <w:tc>
          <w:tcPr>
            <w:tcW w:w="2792" w:type="dxa"/>
          </w:tcPr>
          <w:p w14:paraId="03CD729F" w14:textId="77777777" w:rsidR="003E38B7" w:rsidRPr="00655A28" w:rsidRDefault="003E38B7" w:rsidP="00DC1F1F">
            <w:pPr>
              <w:rPr>
                <w:szCs w:val="22"/>
                <w:lang w:val="en-GB"/>
              </w:rPr>
            </w:pPr>
            <w:r w:rsidRPr="00655A28">
              <w:rPr>
                <w:szCs w:val="22"/>
                <w:lang w:val="en-GB"/>
              </w:rPr>
              <w:t>NULL (…&gt;&lt;…)</w:t>
            </w:r>
          </w:p>
        </w:tc>
        <w:tc>
          <w:tcPr>
            <w:tcW w:w="4050" w:type="dxa"/>
          </w:tcPr>
          <w:p w14:paraId="7BB2E672" w14:textId="77777777" w:rsidR="003E38B7" w:rsidRPr="00655A28" w:rsidRDefault="003E38B7" w:rsidP="00DC1F1F">
            <w:pPr>
              <w:rPr>
                <w:szCs w:val="22"/>
                <w:lang w:val="en-GB"/>
              </w:rPr>
            </w:pPr>
            <w:r w:rsidRPr="00655A28">
              <w:rPr>
                <w:szCs w:val="22"/>
              </w:rPr>
              <w:t>This is to indicate if a person is a military person.</w:t>
            </w:r>
          </w:p>
        </w:tc>
      </w:tr>
      <w:tr w:rsidR="003E38B7" w:rsidRPr="00655A28" w14:paraId="582D62C4" w14:textId="77777777" w:rsidTr="00DC1F1F">
        <w:tc>
          <w:tcPr>
            <w:tcW w:w="2716" w:type="dxa"/>
          </w:tcPr>
          <w:p w14:paraId="390E7CB2" w14:textId="77777777" w:rsidR="003E38B7" w:rsidRPr="00655A28" w:rsidRDefault="003E38B7" w:rsidP="00DC1F1F">
            <w:pPr>
              <w:rPr>
                <w:szCs w:val="22"/>
                <w:lang w:val="en-GB"/>
              </w:rPr>
            </w:pPr>
            <w:r w:rsidRPr="00655A28">
              <w:rPr>
                <w:color w:val="000000"/>
                <w:szCs w:val="22"/>
              </w:rPr>
              <w:t xml:space="preserve">monthsPresntEmplyrNbr </w:t>
            </w:r>
          </w:p>
        </w:tc>
        <w:tc>
          <w:tcPr>
            <w:tcW w:w="2792" w:type="dxa"/>
          </w:tcPr>
          <w:p w14:paraId="7BD27A26" w14:textId="77777777" w:rsidR="003E38B7" w:rsidRPr="00655A28" w:rsidRDefault="003E38B7" w:rsidP="00DC1F1F">
            <w:pPr>
              <w:rPr>
                <w:szCs w:val="22"/>
                <w:lang w:val="en-GB"/>
              </w:rPr>
            </w:pPr>
            <w:r w:rsidRPr="00655A28">
              <w:rPr>
                <w:szCs w:val="22"/>
                <w:lang w:val="en-GB"/>
              </w:rPr>
              <w:t>NULL (…&gt;&lt;…)</w:t>
            </w:r>
          </w:p>
        </w:tc>
        <w:tc>
          <w:tcPr>
            <w:tcW w:w="4050" w:type="dxa"/>
          </w:tcPr>
          <w:p w14:paraId="54A4FA91" w14:textId="77777777" w:rsidR="003E38B7" w:rsidRPr="00655A28" w:rsidRDefault="003E38B7" w:rsidP="00DC1F1F">
            <w:pPr>
              <w:rPr>
                <w:szCs w:val="22"/>
                <w:lang w:val="en-GB"/>
              </w:rPr>
            </w:pPr>
            <w:r w:rsidRPr="00655A28">
              <w:rPr>
                <w:szCs w:val="22"/>
              </w:rPr>
              <w:t>The number of months the person has worked for his or her present employer.</w:t>
            </w:r>
          </w:p>
        </w:tc>
      </w:tr>
      <w:tr w:rsidR="003E38B7" w:rsidRPr="00655A28" w14:paraId="08BA0C04" w14:textId="77777777" w:rsidTr="00DC1F1F">
        <w:tc>
          <w:tcPr>
            <w:tcW w:w="2716" w:type="dxa"/>
          </w:tcPr>
          <w:p w14:paraId="6032EE17" w14:textId="77777777" w:rsidR="003E38B7" w:rsidRPr="00655A28" w:rsidRDefault="003E38B7" w:rsidP="00DC1F1F">
            <w:pPr>
              <w:rPr>
                <w:szCs w:val="22"/>
                <w:lang w:val="en-GB"/>
              </w:rPr>
            </w:pPr>
            <w:r w:rsidRPr="00655A28">
              <w:rPr>
                <w:color w:val="000000"/>
                <w:szCs w:val="22"/>
              </w:rPr>
              <w:t xml:space="preserve">netWorthAmt </w:t>
            </w:r>
          </w:p>
        </w:tc>
        <w:tc>
          <w:tcPr>
            <w:tcW w:w="2792" w:type="dxa"/>
          </w:tcPr>
          <w:p w14:paraId="1CE4CFFC" w14:textId="77777777" w:rsidR="003E38B7" w:rsidRPr="00655A28" w:rsidRDefault="003E38B7" w:rsidP="00DC1F1F">
            <w:pPr>
              <w:rPr>
                <w:szCs w:val="22"/>
                <w:lang w:val="en-GB"/>
              </w:rPr>
            </w:pPr>
            <w:r w:rsidRPr="00655A28">
              <w:rPr>
                <w:szCs w:val="22"/>
                <w:lang w:val="en-GB"/>
              </w:rPr>
              <w:t>NULL (…&gt;&lt;…)</w:t>
            </w:r>
          </w:p>
        </w:tc>
        <w:tc>
          <w:tcPr>
            <w:tcW w:w="4050" w:type="dxa"/>
          </w:tcPr>
          <w:p w14:paraId="110BB20B" w14:textId="77777777" w:rsidR="003E38B7" w:rsidRPr="00655A28" w:rsidRDefault="003E38B7" w:rsidP="00DC1F1F">
            <w:pPr>
              <w:rPr>
                <w:szCs w:val="22"/>
                <w:lang w:val="en-GB"/>
              </w:rPr>
            </w:pPr>
            <w:r w:rsidRPr="00655A28">
              <w:rPr>
                <w:szCs w:val="22"/>
              </w:rPr>
              <w:t>The difference when a person's liabilities are subtracted from their assets.</w:t>
            </w:r>
          </w:p>
        </w:tc>
      </w:tr>
      <w:tr w:rsidR="003E38B7" w:rsidRPr="00655A28" w14:paraId="0ED6BB8D" w14:textId="77777777" w:rsidTr="00DC1F1F">
        <w:tc>
          <w:tcPr>
            <w:tcW w:w="2716" w:type="dxa"/>
          </w:tcPr>
          <w:p w14:paraId="646BBBE2" w14:textId="77777777" w:rsidR="003E38B7" w:rsidRPr="00655A28" w:rsidRDefault="003E38B7" w:rsidP="00DC1F1F">
            <w:pPr>
              <w:rPr>
                <w:szCs w:val="22"/>
                <w:lang w:val="en-GB"/>
              </w:rPr>
            </w:pPr>
            <w:r w:rsidRPr="00655A28">
              <w:rPr>
                <w:color w:val="000000"/>
                <w:szCs w:val="22"/>
              </w:rPr>
              <w:lastRenderedPageBreak/>
              <w:t xml:space="preserve">noSsnReasonTypeCd </w:t>
            </w:r>
          </w:p>
        </w:tc>
        <w:tc>
          <w:tcPr>
            <w:tcW w:w="2792" w:type="dxa"/>
          </w:tcPr>
          <w:p w14:paraId="1413C36B" w14:textId="77777777" w:rsidR="003E38B7" w:rsidRPr="00655A28" w:rsidRDefault="003E38B7" w:rsidP="00DC1F1F">
            <w:pPr>
              <w:rPr>
                <w:szCs w:val="22"/>
                <w:lang w:val="en-GB"/>
              </w:rPr>
            </w:pPr>
            <w:r w:rsidRPr="00655A28">
              <w:rPr>
                <w:szCs w:val="22"/>
                <w:lang w:val="en-GB"/>
              </w:rPr>
              <w:t>NULL (…&gt;&lt;…)</w:t>
            </w:r>
          </w:p>
        </w:tc>
        <w:tc>
          <w:tcPr>
            <w:tcW w:w="4050" w:type="dxa"/>
          </w:tcPr>
          <w:p w14:paraId="553C8C14" w14:textId="77777777" w:rsidR="003E38B7" w:rsidRPr="00655A28" w:rsidRDefault="003E38B7" w:rsidP="00DC1F1F">
            <w:pPr>
              <w:rPr>
                <w:szCs w:val="22"/>
                <w:lang w:val="en-GB"/>
              </w:rPr>
            </w:pPr>
            <w:r w:rsidRPr="00655A28">
              <w:rPr>
                <w:color w:val="000000"/>
                <w:szCs w:val="22"/>
              </w:rPr>
              <w:t xml:space="preserve">A representation of a finite, pre-determined value or status </w:t>
            </w:r>
          </w:p>
        </w:tc>
      </w:tr>
      <w:tr w:rsidR="003E38B7" w:rsidRPr="00655A28" w14:paraId="1364607A" w14:textId="77777777" w:rsidTr="00DC1F1F">
        <w:tc>
          <w:tcPr>
            <w:tcW w:w="2716" w:type="dxa"/>
          </w:tcPr>
          <w:p w14:paraId="5EE5D35B" w14:textId="77777777" w:rsidR="003E38B7" w:rsidRPr="00655A28" w:rsidRDefault="003E38B7" w:rsidP="00DC1F1F">
            <w:pPr>
              <w:rPr>
                <w:szCs w:val="22"/>
                <w:lang w:val="en-GB"/>
              </w:rPr>
            </w:pPr>
            <w:r w:rsidRPr="00655A28">
              <w:rPr>
                <w:color w:val="000000"/>
                <w:szCs w:val="22"/>
              </w:rPr>
              <w:t xml:space="preserve">ocptnTxt </w:t>
            </w:r>
          </w:p>
        </w:tc>
        <w:tc>
          <w:tcPr>
            <w:tcW w:w="2792" w:type="dxa"/>
          </w:tcPr>
          <w:p w14:paraId="31EA40AC" w14:textId="77777777" w:rsidR="003E38B7" w:rsidRPr="00655A28" w:rsidRDefault="003E38B7" w:rsidP="00DC1F1F">
            <w:pPr>
              <w:rPr>
                <w:szCs w:val="22"/>
                <w:lang w:val="en-GB"/>
              </w:rPr>
            </w:pPr>
            <w:r w:rsidRPr="00655A28">
              <w:rPr>
                <w:szCs w:val="22"/>
                <w:lang w:val="en-GB"/>
              </w:rPr>
              <w:t>NULL (…&gt;&lt;…)</w:t>
            </w:r>
          </w:p>
        </w:tc>
        <w:tc>
          <w:tcPr>
            <w:tcW w:w="4050" w:type="dxa"/>
          </w:tcPr>
          <w:p w14:paraId="02BFCE92" w14:textId="77777777" w:rsidR="003E38B7" w:rsidRPr="00655A28" w:rsidRDefault="003E38B7" w:rsidP="00DC1F1F">
            <w:pPr>
              <w:rPr>
                <w:szCs w:val="22"/>
                <w:lang w:val="en-GB"/>
              </w:rPr>
            </w:pPr>
            <w:r w:rsidRPr="00655A28">
              <w:rPr>
                <w:szCs w:val="22"/>
              </w:rPr>
              <w:t>A description of the line of work performed by a person.</w:t>
            </w:r>
          </w:p>
        </w:tc>
      </w:tr>
      <w:tr w:rsidR="003E38B7" w:rsidRPr="00655A28" w14:paraId="14EAA174" w14:textId="77777777" w:rsidTr="00DC1F1F">
        <w:tc>
          <w:tcPr>
            <w:tcW w:w="2716" w:type="dxa"/>
          </w:tcPr>
          <w:p w14:paraId="0CD5ECF6" w14:textId="77777777" w:rsidR="003E38B7" w:rsidRPr="00655A28" w:rsidRDefault="003E38B7" w:rsidP="00DC1F1F">
            <w:pPr>
              <w:rPr>
                <w:szCs w:val="22"/>
                <w:lang w:val="en-GB"/>
              </w:rPr>
            </w:pPr>
            <w:r w:rsidRPr="00655A28">
              <w:rPr>
                <w:color w:val="000000"/>
                <w:szCs w:val="22"/>
              </w:rPr>
              <w:t xml:space="preserve">personDeathCauseTypeNm </w:t>
            </w:r>
          </w:p>
        </w:tc>
        <w:tc>
          <w:tcPr>
            <w:tcW w:w="2792" w:type="dxa"/>
          </w:tcPr>
          <w:p w14:paraId="05F04C2C" w14:textId="77777777" w:rsidR="003E38B7" w:rsidRPr="00655A28" w:rsidRDefault="003E38B7" w:rsidP="00DC1F1F">
            <w:pPr>
              <w:rPr>
                <w:szCs w:val="22"/>
                <w:lang w:val="en-GB"/>
              </w:rPr>
            </w:pPr>
            <w:r w:rsidRPr="00655A28">
              <w:rPr>
                <w:szCs w:val="22"/>
                <w:lang w:val="en-GB"/>
              </w:rPr>
              <w:t>NULL (…&gt;&lt;…)</w:t>
            </w:r>
          </w:p>
        </w:tc>
        <w:tc>
          <w:tcPr>
            <w:tcW w:w="4050" w:type="dxa"/>
          </w:tcPr>
          <w:p w14:paraId="6EA6ED4D" w14:textId="77777777" w:rsidR="003E38B7" w:rsidRPr="00655A28" w:rsidRDefault="003E38B7" w:rsidP="00DC1F1F">
            <w:pPr>
              <w:rPr>
                <w:szCs w:val="22"/>
                <w:lang w:val="en-GB"/>
              </w:rPr>
            </w:pPr>
            <w:r w:rsidRPr="00655A28">
              <w:rPr>
                <w:color w:val="000000"/>
                <w:szCs w:val="22"/>
              </w:rPr>
              <w:t>A word or phrase that provides a unique description of a PERSON DEATH CAUSE TYPE..</w:t>
            </w:r>
          </w:p>
        </w:tc>
      </w:tr>
      <w:tr w:rsidR="003E38B7" w:rsidRPr="00655A28" w14:paraId="373747F3" w14:textId="77777777" w:rsidTr="00DC1F1F">
        <w:tc>
          <w:tcPr>
            <w:tcW w:w="2716" w:type="dxa"/>
          </w:tcPr>
          <w:p w14:paraId="0840A9FF" w14:textId="77777777" w:rsidR="003E38B7" w:rsidRPr="00655A28" w:rsidRDefault="003E38B7" w:rsidP="00DC1F1F">
            <w:pPr>
              <w:rPr>
                <w:szCs w:val="22"/>
                <w:lang w:val="en-GB"/>
              </w:rPr>
            </w:pPr>
            <w:r w:rsidRPr="00655A28">
              <w:rPr>
                <w:color w:val="000000"/>
                <w:szCs w:val="22"/>
              </w:rPr>
              <w:t xml:space="preserve">personTypeNm </w:t>
            </w:r>
          </w:p>
        </w:tc>
        <w:tc>
          <w:tcPr>
            <w:tcW w:w="2792" w:type="dxa"/>
          </w:tcPr>
          <w:p w14:paraId="33C660B9" w14:textId="77777777" w:rsidR="003E38B7" w:rsidRPr="00655A28" w:rsidRDefault="003E38B7" w:rsidP="00DC1F1F">
            <w:pPr>
              <w:rPr>
                <w:szCs w:val="22"/>
                <w:lang w:val="en-GB"/>
              </w:rPr>
            </w:pPr>
            <w:r w:rsidRPr="00655A28">
              <w:rPr>
                <w:szCs w:val="22"/>
                <w:lang w:val="en-GB"/>
              </w:rPr>
              <w:t>NULL (…&gt;&lt;…)</w:t>
            </w:r>
          </w:p>
        </w:tc>
        <w:tc>
          <w:tcPr>
            <w:tcW w:w="4050" w:type="dxa"/>
          </w:tcPr>
          <w:p w14:paraId="5C795ED0" w14:textId="77777777" w:rsidR="003E38B7" w:rsidRPr="00655A28" w:rsidRDefault="003E38B7" w:rsidP="00DC1F1F">
            <w:pPr>
              <w:rPr>
                <w:szCs w:val="22"/>
                <w:lang w:val="en-GB"/>
              </w:rPr>
            </w:pPr>
            <w:r w:rsidRPr="00655A28">
              <w:rPr>
                <w:color w:val="000000"/>
                <w:szCs w:val="22"/>
              </w:rPr>
              <w:t>A word or phrase that provides a unique description of a PERSON TYPE..</w:t>
            </w:r>
          </w:p>
        </w:tc>
      </w:tr>
      <w:tr w:rsidR="003E38B7" w:rsidRPr="00655A28" w14:paraId="0C95B674" w14:textId="77777777" w:rsidTr="00DC1F1F">
        <w:tc>
          <w:tcPr>
            <w:tcW w:w="2716" w:type="dxa"/>
          </w:tcPr>
          <w:p w14:paraId="5ED00ED1" w14:textId="77777777" w:rsidR="003E38B7" w:rsidRPr="00655A28" w:rsidRDefault="003E38B7" w:rsidP="00DC1F1F">
            <w:pPr>
              <w:rPr>
                <w:szCs w:val="22"/>
                <w:lang w:val="en-GB"/>
              </w:rPr>
            </w:pPr>
            <w:r w:rsidRPr="00655A28">
              <w:rPr>
                <w:color w:val="000000"/>
                <w:szCs w:val="22"/>
              </w:rPr>
              <w:t xml:space="preserve">potntlDngrsInd </w:t>
            </w:r>
          </w:p>
        </w:tc>
        <w:tc>
          <w:tcPr>
            <w:tcW w:w="2792" w:type="dxa"/>
          </w:tcPr>
          <w:p w14:paraId="6ED54416" w14:textId="77777777" w:rsidR="003E38B7" w:rsidRPr="00655A28" w:rsidRDefault="003E38B7" w:rsidP="00DC1F1F">
            <w:pPr>
              <w:rPr>
                <w:szCs w:val="22"/>
                <w:lang w:val="en-GB"/>
              </w:rPr>
            </w:pPr>
            <w:r w:rsidRPr="00655A28">
              <w:rPr>
                <w:szCs w:val="22"/>
                <w:lang w:val="en-GB"/>
              </w:rPr>
              <w:t>NULL (…&gt;&lt;…)</w:t>
            </w:r>
          </w:p>
        </w:tc>
        <w:tc>
          <w:tcPr>
            <w:tcW w:w="4050" w:type="dxa"/>
          </w:tcPr>
          <w:p w14:paraId="06A1E9DF" w14:textId="77777777" w:rsidR="003E38B7" w:rsidRPr="00655A28" w:rsidRDefault="003E38B7" w:rsidP="00DC1F1F">
            <w:pPr>
              <w:rPr>
                <w:szCs w:val="22"/>
                <w:lang w:val="en-GB"/>
              </w:rPr>
            </w:pPr>
            <w:r w:rsidRPr="00655A28">
              <w:rPr>
                <w:szCs w:val="22"/>
              </w:rPr>
              <w:t>Indicates whether a person is considered potentially dangerous or not.</w:t>
            </w:r>
          </w:p>
        </w:tc>
      </w:tr>
      <w:tr w:rsidR="003E38B7" w:rsidRPr="00655A28" w14:paraId="0D0DD08C" w14:textId="77777777" w:rsidTr="00DC1F1F">
        <w:tc>
          <w:tcPr>
            <w:tcW w:w="2716" w:type="dxa"/>
          </w:tcPr>
          <w:p w14:paraId="66853A95" w14:textId="77777777" w:rsidR="003E38B7" w:rsidRPr="00655A28" w:rsidRDefault="003E38B7" w:rsidP="00DC1F1F">
            <w:pPr>
              <w:rPr>
                <w:szCs w:val="22"/>
                <w:lang w:val="en-GB"/>
              </w:rPr>
            </w:pPr>
            <w:r w:rsidRPr="00655A28">
              <w:rPr>
                <w:color w:val="000000"/>
                <w:szCs w:val="22"/>
              </w:rPr>
              <w:t xml:space="preserve">raceTypeNm </w:t>
            </w:r>
          </w:p>
        </w:tc>
        <w:tc>
          <w:tcPr>
            <w:tcW w:w="2792" w:type="dxa"/>
          </w:tcPr>
          <w:p w14:paraId="20255A0C" w14:textId="77777777" w:rsidR="003E38B7" w:rsidRPr="00655A28" w:rsidRDefault="003E38B7" w:rsidP="00DC1F1F">
            <w:pPr>
              <w:rPr>
                <w:szCs w:val="22"/>
                <w:lang w:val="en-GB"/>
              </w:rPr>
            </w:pPr>
            <w:r w:rsidRPr="00655A28">
              <w:rPr>
                <w:szCs w:val="22"/>
                <w:lang w:val="en-GB"/>
              </w:rPr>
              <w:t>NULL (…&gt;&lt;…)</w:t>
            </w:r>
          </w:p>
        </w:tc>
        <w:tc>
          <w:tcPr>
            <w:tcW w:w="4050" w:type="dxa"/>
          </w:tcPr>
          <w:p w14:paraId="53FC31C2" w14:textId="77777777" w:rsidR="003E38B7" w:rsidRPr="00655A28" w:rsidRDefault="003E38B7" w:rsidP="00DC1F1F">
            <w:pPr>
              <w:rPr>
                <w:szCs w:val="22"/>
                <w:lang w:val="en-GB"/>
              </w:rPr>
            </w:pPr>
            <w:r w:rsidRPr="00655A28">
              <w:rPr>
                <w:szCs w:val="22"/>
              </w:rPr>
              <w:t>A word or phrase that provides a unique description of a RACE TYPE..</w:t>
            </w:r>
          </w:p>
        </w:tc>
      </w:tr>
      <w:tr w:rsidR="003E38B7" w:rsidRPr="00655A28" w14:paraId="3F7CFD37" w14:textId="77777777" w:rsidTr="00DC1F1F">
        <w:tc>
          <w:tcPr>
            <w:tcW w:w="2716" w:type="dxa"/>
          </w:tcPr>
          <w:p w14:paraId="66064201" w14:textId="77777777" w:rsidR="003E38B7" w:rsidRPr="00655A28" w:rsidRDefault="003E38B7" w:rsidP="00DC1F1F">
            <w:pPr>
              <w:rPr>
                <w:szCs w:val="22"/>
                <w:lang w:val="en-GB"/>
              </w:rPr>
            </w:pPr>
            <w:r w:rsidRPr="00655A28">
              <w:rPr>
                <w:color w:val="000000"/>
                <w:szCs w:val="22"/>
              </w:rPr>
              <w:t xml:space="preserve">sbstncAmt </w:t>
            </w:r>
          </w:p>
        </w:tc>
        <w:tc>
          <w:tcPr>
            <w:tcW w:w="2792" w:type="dxa"/>
          </w:tcPr>
          <w:p w14:paraId="191F1494" w14:textId="77777777" w:rsidR="003E38B7" w:rsidRPr="00655A28" w:rsidRDefault="003E38B7" w:rsidP="00DC1F1F">
            <w:pPr>
              <w:rPr>
                <w:szCs w:val="22"/>
                <w:lang w:val="en-GB"/>
              </w:rPr>
            </w:pPr>
            <w:r w:rsidRPr="00655A28">
              <w:rPr>
                <w:szCs w:val="22"/>
                <w:lang w:val="en-GB"/>
              </w:rPr>
              <w:t>NULL (…&gt;&lt;…)</w:t>
            </w:r>
          </w:p>
        </w:tc>
        <w:tc>
          <w:tcPr>
            <w:tcW w:w="4050" w:type="dxa"/>
          </w:tcPr>
          <w:p w14:paraId="5865410A" w14:textId="77777777" w:rsidR="003E38B7" w:rsidRPr="00655A28" w:rsidRDefault="003E38B7" w:rsidP="00DC1F1F">
            <w:pPr>
              <w:rPr>
                <w:szCs w:val="22"/>
                <w:lang w:val="en-GB"/>
              </w:rPr>
            </w:pPr>
            <w:r w:rsidRPr="00655A28">
              <w:rPr>
                <w:szCs w:val="22"/>
              </w:rPr>
              <w:t>This is the total amount of Chapter 31 subsistence payments paid to the beneficiary.</w:t>
            </w:r>
          </w:p>
        </w:tc>
      </w:tr>
      <w:tr w:rsidR="003E38B7" w:rsidRPr="00655A28" w14:paraId="74AFEDD7" w14:textId="77777777" w:rsidTr="00DC1F1F">
        <w:tc>
          <w:tcPr>
            <w:tcW w:w="2716" w:type="dxa"/>
          </w:tcPr>
          <w:p w14:paraId="390B05FE" w14:textId="77777777" w:rsidR="003E38B7" w:rsidRPr="00655A28" w:rsidRDefault="003E38B7" w:rsidP="00DC1F1F">
            <w:pPr>
              <w:rPr>
                <w:szCs w:val="22"/>
                <w:lang w:val="en-GB"/>
              </w:rPr>
            </w:pPr>
            <w:r w:rsidRPr="00655A28">
              <w:rPr>
                <w:color w:val="000000"/>
                <w:szCs w:val="22"/>
              </w:rPr>
              <w:t xml:space="preserve">serousEmplmtHndcapInd </w:t>
            </w:r>
          </w:p>
        </w:tc>
        <w:tc>
          <w:tcPr>
            <w:tcW w:w="2792" w:type="dxa"/>
          </w:tcPr>
          <w:p w14:paraId="76F1A109" w14:textId="77777777" w:rsidR="003E38B7" w:rsidRPr="00655A28" w:rsidRDefault="003E38B7" w:rsidP="00DC1F1F">
            <w:pPr>
              <w:rPr>
                <w:szCs w:val="22"/>
                <w:lang w:val="en-GB"/>
              </w:rPr>
            </w:pPr>
            <w:r w:rsidRPr="00655A28">
              <w:rPr>
                <w:szCs w:val="22"/>
                <w:lang w:val="en-GB"/>
              </w:rPr>
              <w:t>NULL (…&gt;&lt;…)</w:t>
            </w:r>
          </w:p>
        </w:tc>
        <w:tc>
          <w:tcPr>
            <w:tcW w:w="4050" w:type="dxa"/>
          </w:tcPr>
          <w:p w14:paraId="2EBBC637" w14:textId="77777777" w:rsidR="003E38B7" w:rsidRPr="00655A28" w:rsidRDefault="003E38B7" w:rsidP="00DC1F1F">
            <w:pPr>
              <w:rPr>
                <w:szCs w:val="22"/>
                <w:lang w:val="en-GB"/>
              </w:rPr>
            </w:pPr>
            <w:r w:rsidRPr="00655A28">
              <w:rPr>
                <w:color w:val="000000"/>
                <w:szCs w:val="22"/>
              </w:rPr>
              <w:t xml:space="preserve">This attribute indicates if a person has a serious employment handicap. </w:t>
            </w:r>
          </w:p>
        </w:tc>
      </w:tr>
      <w:tr w:rsidR="003E38B7" w:rsidRPr="00655A28" w14:paraId="1D202ADA" w14:textId="77777777" w:rsidTr="00DC1F1F">
        <w:tc>
          <w:tcPr>
            <w:tcW w:w="2716" w:type="dxa"/>
          </w:tcPr>
          <w:p w14:paraId="1C444459" w14:textId="77777777" w:rsidR="003E38B7" w:rsidRPr="00655A28" w:rsidRDefault="003E38B7" w:rsidP="00DC1F1F">
            <w:pPr>
              <w:rPr>
                <w:szCs w:val="22"/>
                <w:lang w:val="en-GB"/>
              </w:rPr>
            </w:pPr>
            <w:r w:rsidRPr="00655A28">
              <w:rPr>
                <w:color w:val="000000"/>
                <w:szCs w:val="22"/>
              </w:rPr>
              <w:t xml:space="preserve">slttnTypeNm </w:t>
            </w:r>
          </w:p>
        </w:tc>
        <w:tc>
          <w:tcPr>
            <w:tcW w:w="2792" w:type="dxa"/>
          </w:tcPr>
          <w:p w14:paraId="01FECBE6" w14:textId="77777777" w:rsidR="003E38B7" w:rsidRPr="00655A28" w:rsidRDefault="003E38B7" w:rsidP="00DC1F1F">
            <w:pPr>
              <w:rPr>
                <w:szCs w:val="22"/>
                <w:lang w:val="en-GB"/>
              </w:rPr>
            </w:pPr>
            <w:r w:rsidRPr="00655A28">
              <w:rPr>
                <w:szCs w:val="22"/>
                <w:lang w:val="en-GB"/>
              </w:rPr>
              <w:t>NULL (…&gt;&lt;…)</w:t>
            </w:r>
          </w:p>
        </w:tc>
        <w:tc>
          <w:tcPr>
            <w:tcW w:w="4050" w:type="dxa"/>
          </w:tcPr>
          <w:p w14:paraId="26E0E78F" w14:textId="77777777" w:rsidR="003E38B7" w:rsidRPr="00655A28" w:rsidRDefault="003E38B7" w:rsidP="00DC1F1F">
            <w:pPr>
              <w:rPr>
                <w:szCs w:val="22"/>
                <w:lang w:val="en-GB"/>
              </w:rPr>
            </w:pPr>
            <w:r w:rsidRPr="00655A28">
              <w:rPr>
                <w:color w:val="000000"/>
                <w:szCs w:val="22"/>
              </w:rPr>
              <w:t>A word or phrase that provides a unique description of a SALUTATION TYPE..</w:t>
            </w:r>
          </w:p>
        </w:tc>
      </w:tr>
      <w:tr w:rsidR="003E38B7" w:rsidRPr="00655A28" w14:paraId="403DCC7D" w14:textId="77777777" w:rsidTr="00DC1F1F">
        <w:tc>
          <w:tcPr>
            <w:tcW w:w="2716" w:type="dxa"/>
          </w:tcPr>
          <w:p w14:paraId="7618A5C3" w14:textId="77777777" w:rsidR="003E38B7" w:rsidRPr="00655A28" w:rsidRDefault="003E38B7" w:rsidP="00DC1F1F">
            <w:pPr>
              <w:rPr>
                <w:szCs w:val="22"/>
                <w:lang w:val="en-GB"/>
              </w:rPr>
            </w:pPr>
            <w:r w:rsidRPr="00655A28">
              <w:rPr>
                <w:color w:val="000000"/>
                <w:szCs w:val="22"/>
              </w:rPr>
              <w:t xml:space="preserve">spinaBifidaInd </w:t>
            </w:r>
          </w:p>
        </w:tc>
        <w:tc>
          <w:tcPr>
            <w:tcW w:w="2792" w:type="dxa"/>
          </w:tcPr>
          <w:p w14:paraId="2A9C2F5D" w14:textId="77777777" w:rsidR="003E38B7" w:rsidRPr="00655A28" w:rsidRDefault="003E38B7" w:rsidP="00DC1F1F">
            <w:pPr>
              <w:rPr>
                <w:szCs w:val="22"/>
                <w:lang w:val="en-GB"/>
              </w:rPr>
            </w:pPr>
            <w:r w:rsidRPr="00655A28">
              <w:rPr>
                <w:szCs w:val="22"/>
                <w:lang w:val="en-GB"/>
              </w:rPr>
              <w:t>NULL (…&gt;&lt;…)</w:t>
            </w:r>
          </w:p>
        </w:tc>
        <w:tc>
          <w:tcPr>
            <w:tcW w:w="4050" w:type="dxa"/>
          </w:tcPr>
          <w:p w14:paraId="44D1D0A3" w14:textId="77777777" w:rsidR="003E38B7" w:rsidRPr="00655A28" w:rsidRDefault="003E38B7" w:rsidP="00DC1F1F">
            <w:pPr>
              <w:rPr>
                <w:szCs w:val="22"/>
                <w:lang w:val="en-GB"/>
              </w:rPr>
            </w:pPr>
            <w:r w:rsidRPr="00655A28">
              <w:rPr>
                <w:szCs w:val="22"/>
              </w:rPr>
              <w:t>Indicates whether a person has spina bifida.  Reverse Engineered from column SPINA_BIFIDA_IND of table PERSON.</w:t>
            </w:r>
          </w:p>
        </w:tc>
      </w:tr>
      <w:tr w:rsidR="003E38B7" w:rsidRPr="00655A28" w14:paraId="613C2C20" w14:textId="77777777" w:rsidTr="00DC1F1F">
        <w:tc>
          <w:tcPr>
            <w:tcW w:w="2716" w:type="dxa"/>
          </w:tcPr>
          <w:p w14:paraId="1DDAB7FF" w14:textId="77777777" w:rsidR="003E38B7" w:rsidRPr="00655A28" w:rsidRDefault="003E38B7" w:rsidP="00DC1F1F">
            <w:pPr>
              <w:rPr>
                <w:szCs w:val="22"/>
                <w:lang w:val="en-GB"/>
              </w:rPr>
            </w:pPr>
            <w:r w:rsidRPr="00655A28">
              <w:rPr>
                <w:color w:val="000000"/>
                <w:szCs w:val="22"/>
              </w:rPr>
              <w:t xml:space="preserve">ssnNbr </w:t>
            </w:r>
          </w:p>
        </w:tc>
        <w:tc>
          <w:tcPr>
            <w:tcW w:w="2792" w:type="dxa"/>
          </w:tcPr>
          <w:p w14:paraId="6AD16A48" w14:textId="77777777" w:rsidR="003E38B7" w:rsidRPr="00655A28" w:rsidRDefault="003E38B7" w:rsidP="00DC1F1F">
            <w:pPr>
              <w:rPr>
                <w:color w:val="000000"/>
                <w:szCs w:val="22"/>
              </w:rPr>
            </w:pPr>
            <w:r w:rsidRPr="00655A28">
              <w:rPr>
                <w:color w:val="000000"/>
                <w:szCs w:val="22"/>
              </w:rPr>
              <w:t>From XML Payload:</w:t>
            </w:r>
          </w:p>
          <w:p w14:paraId="7EE73248" w14:textId="77777777" w:rsidR="003E38B7" w:rsidRPr="00655A28" w:rsidRDefault="003E38B7" w:rsidP="00DC1F1F">
            <w:pPr>
              <w:rPr>
                <w:szCs w:val="22"/>
                <w:lang w:val="en-GB"/>
              </w:rPr>
            </w:pPr>
            <w:r w:rsidRPr="00655A28">
              <w:rPr>
                <w:szCs w:val="22"/>
                <w:lang w:val="en-GB"/>
              </w:rPr>
              <w:t>VeteransInfo</w:t>
            </w:r>
          </w:p>
          <w:p w14:paraId="0680E42E" w14:textId="77777777" w:rsidR="003E38B7" w:rsidRPr="00655A28" w:rsidRDefault="003E38B7" w:rsidP="00DC1F1F">
            <w:pPr>
              <w:rPr>
                <w:szCs w:val="22"/>
                <w:lang w:val="en-GB"/>
              </w:rPr>
            </w:pPr>
            <w:r w:rsidRPr="00655A28">
              <w:rPr>
                <w:szCs w:val="22"/>
                <w:lang w:val="en-GB"/>
              </w:rPr>
              <w:t>veteranSSN</w:t>
            </w:r>
          </w:p>
          <w:p w14:paraId="19BE5B1B" w14:textId="77777777" w:rsidR="003E38B7" w:rsidRPr="00655A28" w:rsidRDefault="003E38B7" w:rsidP="00DC1F1F">
            <w:pPr>
              <w:rPr>
                <w:szCs w:val="22"/>
                <w:lang w:val="en-GB"/>
              </w:rPr>
            </w:pPr>
            <w:r w:rsidRPr="00655A28">
              <w:rPr>
                <w:szCs w:val="22"/>
                <w:lang w:val="en-GB"/>
              </w:rPr>
              <w:t>or</w:t>
            </w:r>
          </w:p>
          <w:p w14:paraId="36B9DC99" w14:textId="77777777" w:rsidR="003E38B7" w:rsidRPr="00655A28" w:rsidRDefault="003E38B7" w:rsidP="00DC1F1F">
            <w:pPr>
              <w:rPr>
                <w:szCs w:val="22"/>
                <w:lang w:val="en-GB"/>
              </w:rPr>
            </w:pPr>
            <w:r w:rsidRPr="00655A28">
              <w:rPr>
                <w:szCs w:val="22"/>
                <w:lang w:val="en-GB"/>
              </w:rPr>
              <w:t>VeteransMarriages</w:t>
            </w:r>
          </w:p>
          <w:p w14:paraId="13509F7E" w14:textId="77777777" w:rsidR="003E38B7" w:rsidRPr="00655A28" w:rsidRDefault="003E38B7" w:rsidP="00DC1F1F">
            <w:pPr>
              <w:rPr>
                <w:szCs w:val="22"/>
                <w:lang w:val="en-GB"/>
              </w:rPr>
            </w:pPr>
            <w:r w:rsidRPr="00655A28">
              <w:rPr>
                <w:szCs w:val="22"/>
                <w:lang w:val="en-GB"/>
              </w:rPr>
              <w:t>SpouseSSN</w:t>
            </w:r>
          </w:p>
          <w:p w14:paraId="17036A4F" w14:textId="77777777" w:rsidR="003E38B7" w:rsidRPr="00655A28" w:rsidRDefault="003E38B7" w:rsidP="00DC1F1F">
            <w:pPr>
              <w:rPr>
                <w:szCs w:val="22"/>
                <w:lang w:val="en-GB"/>
              </w:rPr>
            </w:pPr>
            <w:r w:rsidRPr="00655A28">
              <w:rPr>
                <w:szCs w:val="22"/>
                <w:lang w:val="en-GB"/>
              </w:rPr>
              <w:t>or</w:t>
            </w:r>
          </w:p>
          <w:p w14:paraId="791221C0" w14:textId="77777777" w:rsidR="003E38B7" w:rsidRPr="00655A28" w:rsidRDefault="003E38B7" w:rsidP="00DC1F1F">
            <w:pPr>
              <w:rPr>
                <w:color w:val="000000"/>
                <w:szCs w:val="22"/>
              </w:rPr>
            </w:pPr>
            <w:r w:rsidRPr="00655A28">
              <w:rPr>
                <w:color w:val="000000"/>
                <w:szCs w:val="22"/>
              </w:rPr>
              <w:t>UnmarriedChildren</w:t>
            </w:r>
          </w:p>
          <w:p w14:paraId="47A5C6C6" w14:textId="77777777" w:rsidR="003E38B7" w:rsidRPr="00655A28" w:rsidRDefault="003E38B7" w:rsidP="00DC1F1F">
            <w:pPr>
              <w:rPr>
                <w:color w:val="000000"/>
                <w:szCs w:val="22"/>
              </w:rPr>
            </w:pPr>
            <w:r w:rsidRPr="00655A28">
              <w:rPr>
                <w:color w:val="000000"/>
                <w:szCs w:val="22"/>
              </w:rPr>
              <w:t>ChildsSSN</w:t>
            </w:r>
          </w:p>
          <w:p w14:paraId="3DC775DE" w14:textId="77777777" w:rsidR="003E38B7" w:rsidRPr="00655A28" w:rsidRDefault="003E38B7" w:rsidP="00DC1F1F">
            <w:pPr>
              <w:rPr>
                <w:szCs w:val="22"/>
                <w:lang w:val="en-GB"/>
              </w:rPr>
            </w:pPr>
            <w:r w:rsidRPr="00655A28">
              <w:rPr>
                <w:szCs w:val="22"/>
                <w:lang w:val="en-GB"/>
              </w:rPr>
              <w:t xml:space="preserve">or </w:t>
            </w:r>
          </w:p>
          <w:p w14:paraId="28019A9E" w14:textId="77777777" w:rsidR="003E38B7" w:rsidRPr="00655A28" w:rsidRDefault="003E38B7" w:rsidP="00DC1F1F">
            <w:pPr>
              <w:rPr>
                <w:szCs w:val="22"/>
                <w:lang w:val="en-GB"/>
              </w:rPr>
            </w:pPr>
            <w:r w:rsidRPr="006E5C2E">
              <w:rPr>
                <w:szCs w:val="22"/>
                <w:lang w:val="en-GB"/>
              </w:rPr>
              <w:t>NULL (…&gt;&lt;…)</w:t>
            </w:r>
          </w:p>
        </w:tc>
        <w:tc>
          <w:tcPr>
            <w:tcW w:w="4050" w:type="dxa"/>
          </w:tcPr>
          <w:p w14:paraId="6095787D" w14:textId="77777777" w:rsidR="003E38B7" w:rsidRPr="00655A28" w:rsidRDefault="003E38B7" w:rsidP="00DC1F1F">
            <w:pPr>
              <w:rPr>
                <w:szCs w:val="22"/>
                <w:lang w:val="en-GB"/>
              </w:rPr>
            </w:pPr>
            <w:r w:rsidRPr="00655A28">
              <w:rPr>
                <w:szCs w:val="22"/>
              </w:rPr>
              <w:t>A number assigned by the Social Security Administration (SSA) to identify an individual</w:t>
            </w:r>
          </w:p>
        </w:tc>
      </w:tr>
      <w:tr w:rsidR="003E38B7" w:rsidRPr="00655A28" w14:paraId="1D3D616A" w14:textId="77777777" w:rsidTr="00DC1F1F">
        <w:tc>
          <w:tcPr>
            <w:tcW w:w="2716" w:type="dxa"/>
          </w:tcPr>
          <w:p w14:paraId="5C75A3DC" w14:textId="77777777" w:rsidR="003E38B7" w:rsidRPr="00655A28" w:rsidRDefault="003E38B7" w:rsidP="00DC1F1F">
            <w:pPr>
              <w:rPr>
                <w:szCs w:val="22"/>
                <w:lang w:val="en-GB"/>
              </w:rPr>
            </w:pPr>
            <w:r w:rsidRPr="00655A28">
              <w:rPr>
                <w:color w:val="000000"/>
                <w:szCs w:val="22"/>
              </w:rPr>
              <w:t xml:space="preserve">ssnVrfctnStatusTypeCd </w:t>
            </w:r>
          </w:p>
        </w:tc>
        <w:tc>
          <w:tcPr>
            <w:tcW w:w="2792" w:type="dxa"/>
          </w:tcPr>
          <w:p w14:paraId="281C1FC4" w14:textId="77777777" w:rsidR="003E38B7" w:rsidRPr="00655A28" w:rsidRDefault="003E38B7" w:rsidP="00DC1F1F">
            <w:pPr>
              <w:rPr>
                <w:szCs w:val="22"/>
                <w:lang w:val="en-GB"/>
              </w:rPr>
            </w:pPr>
            <w:r w:rsidRPr="00655A28">
              <w:rPr>
                <w:szCs w:val="22"/>
                <w:lang w:val="en-GB"/>
              </w:rPr>
              <w:t>NULL (…&gt;&lt;…)</w:t>
            </w:r>
          </w:p>
        </w:tc>
        <w:tc>
          <w:tcPr>
            <w:tcW w:w="4050" w:type="dxa"/>
          </w:tcPr>
          <w:p w14:paraId="59FB6ACF" w14:textId="77777777" w:rsidR="003E38B7" w:rsidRPr="00655A28" w:rsidRDefault="003E38B7" w:rsidP="00DC1F1F">
            <w:pPr>
              <w:rPr>
                <w:szCs w:val="22"/>
                <w:lang w:val="en-GB"/>
              </w:rPr>
            </w:pPr>
            <w:r w:rsidRPr="00655A28">
              <w:rPr>
                <w:color w:val="000000"/>
                <w:szCs w:val="22"/>
              </w:rPr>
              <w:t xml:space="preserve">A representation of a finite, pre-determined value or status that applies to a type of a SSN VERIFICATION STATUS. </w:t>
            </w:r>
          </w:p>
        </w:tc>
      </w:tr>
      <w:tr w:rsidR="003E38B7" w:rsidRPr="00655A28" w14:paraId="68DFC2B4" w14:textId="77777777" w:rsidTr="00DC1F1F">
        <w:tc>
          <w:tcPr>
            <w:tcW w:w="2716" w:type="dxa"/>
          </w:tcPr>
          <w:p w14:paraId="56CEEDA8" w14:textId="77777777" w:rsidR="003E38B7" w:rsidRPr="00655A28" w:rsidRDefault="003E38B7" w:rsidP="00DC1F1F">
            <w:pPr>
              <w:rPr>
                <w:szCs w:val="22"/>
                <w:lang w:val="en-GB"/>
              </w:rPr>
            </w:pPr>
            <w:r w:rsidRPr="00655A28">
              <w:rPr>
                <w:color w:val="000000"/>
                <w:szCs w:val="22"/>
              </w:rPr>
              <w:t xml:space="preserve">suffixNm </w:t>
            </w:r>
          </w:p>
        </w:tc>
        <w:tc>
          <w:tcPr>
            <w:tcW w:w="2792" w:type="dxa"/>
          </w:tcPr>
          <w:p w14:paraId="5B80312D" w14:textId="77777777" w:rsidR="003E38B7" w:rsidRPr="00655A28" w:rsidRDefault="003E38B7" w:rsidP="00DC1F1F">
            <w:pPr>
              <w:rPr>
                <w:szCs w:val="22"/>
                <w:lang w:val="en-GB"/>
              </w:rPr>
            </w:pPr>
            <w:r w:rsidRPr="00655A28">
              <w:rPr>
                <w:szCs w:val="22"/>
                <w:lang w:val="en-GB"/>
              </w:rPr>
              <w:t>NULL (…&gt;&lt;…)</w:t>
            </w:r>
          </w:p>
        </w:tc>
        <w:tc>
          <w:tcPr>
            <w:tcW w:w="4050" w:type="dxa"/>
          </w:tcPr>
          <w:p w14:paraId="5FEB81CF" w14:textId="77777777" w:rsidR="003E38B7" w:rsidRPr="00655A28" w:rsidRDefault="003E38B7" w:rsidP="00DC1F1F">
            <w:pPr>
              <w:rPr>
                <w:szCs w:val="22"/>
                <w:lang w:val="en-GB"/>
              </w:rPr>
            </w:pPr>
            <w:r w:rsidRPr="00655A28">
              <w:rPr>
                <w:szCs w:val="22"/>
              </w:rPr>
              <w:t>An abbreviation which may occur after the person's last name. Examples are Jr., Sr., or a Roman numeral. Others could be MD, DDS, DVM, etc.</w:t>
            </w:r>
          </w:p>
        </w:tc>
      </w:tr>
      <w:tr w:rsidR="003E38B7" w:rsidRPr="00655A28" w14:paraId="07D57873" w14:textId="77777777" w:rsidTr="00DC1F1F">
        <w:tc>
          <w:tcPr>
            <w:tcW w:w="2716" w:type="dxa"/>
          </w:tcPr>
          <w:p w14:paraId="6B3D71CB" w14:textId="77777777" w:rsidR="003E38B7" w:rsidRPr="00655A28" w:rsidRDefault="003E38B7" w:rsidP="00DC1F1F">
            <w:pPr>
              <w:rPr>
                <w:szCs w:val="22"/>
                <w:lang w:val="en-GB"/>
              </w:rPr>
            </w:pPr>
            <w:r w:rsidRPr="00655A28">
              <w:rPr>
                <w:color w:val="000000"/>
                <w:szCs w:val="22"/>
              </w:rPr>
              <w:t xml:space="preserve">suffixNmKey  </w:t>
            </w:r>
          </w:p>
        </w:tc>
        <w:tc>
          <w:tcPr>
            <w:tcW w:w="2792" w:type="dxa"/>
          </w:tcPr>
          <w:p w14:paraId="2F4362FF" w14:textId="77777777" w:rsidR="003E38B7" w:rsidRPr="00655A28" w:rsidRDefault="003E38B7" w:rsidP="00DC1F1F">
            <w:pPr>
              <w:rPr>
                <w:szCs w:val="22"/>
                <w:lang w:val="en-GB"/>
              </w:rPr>
            </w:pPr>
            <w:r w:rsidRPr="00655A28">
              <w:rPr>
                <w:szCs w:val="22"/>
                <w:lang w:val="en-GB"/>
              </w:rPr>
              <w:t>NULL (…&gt;&lt;…)</w:t>
            </w:r>
          </w:p>
        </w:tc>
        <w:tc>
          <w:tcPr>
            <w:tcW w:w="4050" w:type="dxa"/>
          </w:tcPr>
          <w:p w14:paraId="473999FE" w14:textId="77777777" w:rsidR="003E38B7" w:rsidRPr="00655A28" w:rsidRDefault="003E38B7" w:rsidP="00DC1F1F">
            <w:pPr>
              <w:rPr>
                <w:szCs w:val="22"/>
                <w:lang w:val="en-GB"/>
              </w:rPr>
            </w:pPr>
            <w:r w:rsidRPr="00655A28">
              <w:rPr>
                <w:szCs w:val="22"/>
              </w:rPr>
              <w:t>Indicates the upper or lower case of each character in the suffix name. It is computed for a given mixed case suffix name. It is applied to the suffix name to produce a mixed case.</w:t>
            </w:r>
          </w:p>
        </w:tc>
      </w:tr>
      <w:tr w:rsidR="003E38B7" w:rsidRPr="00655A28" w14:paraId="47FAE088" w14:textId="77777777" w:rsidTr="00DC1F1F">
        <w:tc>
          <w:tcPr>
            <w:tcW w:w="2716" w:type="dxa"/>
          </w:tcPr>
          <w:p w14:paraId="237A78B8" w14:textId="77777777" w:rsidR="003E38B7" w:rsidRPr="00655A28" w:rsidRDefault="003E38B7" w:rsidP="00DC1F1F">
            <w:pPr>
              <w:rPr>
                <w:szCs w:val="22"/>
                <w:lang w:val="en-GB"/>
              </w:rPr>
            </w:pPr>
            <w:r w:rsidRPr="00655A28">
              <w:rPr>
                <w:color w:val="000000"/>
                <w:szCs w:val="22"/>
              </w:rPr>
              <w:t xml:space="preserve">taxAbtmntCd </w:t>
            </w:r>
          </w:p>
        </w:tc>
        <w:tc>
          <w:tcPr>
            <w:tcW w:w="2792" w:type="dxa"/>
          </w:tcPr>
          <w:p w14:paraId="2C75F360" w14:textId="77777777" w:rsidR="003E38B7" w:rsidRPr="00655A28" w:rsidRDefault="003E38B7" w:rsidP="00DC1F1F">
            <w:pPr>
              <w:rPr>
                <w:szCs w:val="22"/>
                <w:lang w:val="en-GB"/>
              </w:rPr>
            </w:pPr>
            <w:r w:rsidRPr="00655A28">
              <w:rPr>
                <w:szCs w:val="22"/>
                <w:lang w:val="en-GB"/>
              </w:rPr>
              <w:t>NULL (…&gt;&lt;…)</w:t>
            </w:r>
          </w:p>
        </w:tc>
        <w:tc>
          <w:tcPr>
            <w:tcW w:w="4050" w:type="dxa"/>
          </w:tcPr>
          <w:p w14:paraId="44067D1F" w14:textId="77777777" w:rsidR="003E38B7" w:rsidRPr="00655A28" w:rsidRDefault="003E38B7" w:rsidP="00DC1F1F">
            <w:pPr>
              <w:rPr>
                <w:szCs w:val="22"/>
                <w:lang w:val="en-GB"/>
              </w:rPr>
            </w:pPr>
            <w:r w:rsidRPr="00655A28">
              <w:rPr>
                <w:szCs w:val="22"/>
              </w:rPr>
              <w:t>Used for determining if tax abatement forms/letters need to be generated.</w:t>
            </w:r>
          </w:p>
        </w:tc>
      </w:tr>
      <w:tr w:rsidR="003E38B7" w:rsidRPr="00655A28" w14:paraId="2582D817" w14:textId="77777777" w:rsidTr="00DC1F1F">
        <w:tc>
          <w:tcPr>
            <w:tcW w:w="2716" w:type="dxa"/>
          </w:tcPr>
          <w:p w14:paraId="7E84AC2D" w14:textId="77777777" w:rsidR="003E38B7" w:rsidRPr="00655A28" w:rsidRDefault="003E38B7" w:rsidP="00DC1F1F">
            <w:pPr>
              <w:rPr>
                <w:szCs w:val="22"/>
                <w:lang w:val="en-GB"/>
              </w:rPr>
            </w:pPr>
            <w:r w:rsidRPr="00655A28">
              <w:rPr>
                <w:color w:val="000000"/>
                <w:szCs w:val="22"/>
              </w:rPr>
              <w:t xml:space="preserve">termnlDigitNbr </w:t>
            </w:r>
          </w:p>
        </w:tc>
        <w:tc>
          <w:tcPr>
            <w:tcW w:w="2792" w:type="dxa"/>
          </w:tcPr>
          <w:p w14:paraId="42CE3455" w14:textId="77777777" w:rsidR="003E38B7" w:rsidRPr="00655A28" w:rsidRDefault="003E38B7" w:rsidP="00DC1F1F">
            <w:pPr>
              <w:rPr>
                <w:szCs w:val="22"/>
              </w:rPr>
            </w:pPr>
            <w:r w:rsidRPr="00655A28">
              <w:rPr>
                <w:szCs w:val="22"/>
              </w:rPr>
              <w:t xml:space="preserve">The last two digits of the Veteran file number </w:t>
            </w:r>
          </w:p>
          <w:p w14:paraId="7BBA6FA0" w14:textId="77777777" w:rsidR="003E38B7" w:rsidRPr="00655A28" w:rsidRDefault="003E38B7" w:rsidP="00DC1F1F">
            <w:pPr>
              <w:rPr>
                <w:color w:val="000000"/>
                <w:szCs w:val="22"/>
              </w:rPr>
            </w:pPr>
            <w:r w:rsidRPr="00655A28">
              <w:rPr>
                <w:color w:val="000000"/>
                <w:szCs w:val="22"/>
              </w:rPr>
              <w:lastRenderedPageBreak/>
              <w:t>From XML Payload:</w:t>
            </w:r>
          </w:p>
          <w:p w14:paraId="3A5949A8" w14:textId="77777777" w:rsidR="003E38B7" w:rsidRPr="00655A28" w:rsidRDefault="003E38B7" w:rsidP="00DC1F1F">
            <w:pPr>
              <w:rPr>
                <w:szCs w:val="22"/>
                <w:lang w:val="en-GB"/>
              </w:rPr>
            </w:pPr>
            <w:r w:rsidRPr="00655A28">
              <w:rPr>
                <w:szCs w:val="22"/>
                <w:lang w:val="en-GB"/>
              </w:rPr>
              <w:t>VeteransInfo</w:t>
            </w:r>
          </w:p>
          <w:p w14:paraId="19E5FAC4" w14:textId="77777777" w:rsidR="003E38B7" w:rsidRDefault="003E38B7" w:rsidP="00DC1F1F">
            <w:pPr>
              <w:rPr>
                <w:szCs w:val="22"/>
                <w:lang w:val="en-GB"/>
              </w:rPr>
            </w:pPr>
            <w:r w:rsidRPr="00655A28">
              <w:rPr>
                <w:szCs w:val="22"/>
                <w:lang w:val="en-GB"/>
              </w:rPr>
              <w:t>vaFileNumber</w:t>
            </w:r>
          </w:p>
          <w:p w14:paraId="26D1E0C9" w14:textId="77777777" w:rsidR="000964D6" w:rsidRDefault="000964D6" w:rsidP="000964D6">
            <w:pPr>
              <w:rPr>
                <w:color w:val="000000"/>
                <w:szCs w:val="22"/>
              </w:rPr>
            </w:pPr>
            <w:r>
              <w:rPr>
                <w:color w:val="000000"/>
                <w:szCs w:val="22"/>
              </w:rPr>
              <w:t>or</w:t>
            </w:r>
          </w:p>
          <w:p w14:paraId="0E6B87AD" w14:textId="5CA93F9B" w:rsidR="000964D6" w:rsidRPr="00655A28" w:rsidRDefault="000964D6" w:rsidP="000964D6">
            <w:pPr>
              <w:rPr>
                <w:szCs w:val="22"/>
                <w:lang w:val="en-GB"/>
              </w:rPr>
            </w:pPr>
            <w:r w:rsidRPr="006E5C2E">
              <w:rPr>
                <w:szCs w:val="22"/>
                <w:lang w:val="en-GB"/>
              </w:rPr>
              <w:t>NULL (…&gt;&lt;…)</w:t>
            </w:r>
          </w:p>
        </w:tc>
        <w:tc>
          <w:tcPr>
            <w:tcW w:w="4050" w:type="dxa"/>
          </w:tcPr>
          <w:p w14:paraId="4E40C2ED" w14:textId="77777777" w:rsidR="003E38B7" w:rsidRPr="00655A28" w:rsidRDefault="003E38B7" w:rsidP="00DC1F1F">
            <w:pPr>
              <w:rPr>
                <w:szCs w:val="22"/>
                <w:lang w:val="en-GB"/>
              </w:rPr>
            </w:pPr>
            <w:r w:rsidRPr="00655A28">
              <w:rPr>
                <w:szCs w:val="22"/>
              </w:rPr>
              <w:lastRenderedPageBreak/>
              <w:t>Terminal digits are defined as the last two digits of the file number for a Veteran.</w:t>
            </w:r>
          </w:p>
        </w:tc>
      </w:tr>
      <w:tr w:rsidR="003E38B7" w:rsidRPr="00655A28" w14:paraId="6849D85F" w14:textId="77777777" w:rsidTr="00DC1F1F">
        <w:tc>
          <w:tcPr>
            <w:tcW w:w="2716" w:type="dxa"/>
          </w:tcPr>
          <w:p w14:paraId="27A8A39A" w14:textId="77777777" w:rsidR="003E38B7" w:rsidRPr="00655A28" w:rsidRDefault="003E38B7" w:rsidP="00DC1F1F">
            <w:pPr>
              <w:rPr>
                <w:szCs w:val="22"/>
                <w:lang w:val="en-GB"/>
              </w:rPr>
            </w:pPr>
            <w:r w:rsidRPr="00655A28">
              <w:rPr>
                <w:color w:val="000000"/>
                <w:szCs w:val="22"/>
              </w:rPr>
              <w:t xml:space="preserve">titleTxt </w:t>
            </w:r>
          </w:p>
        </w:tc>
        <w:tc>
          <w:tcPr>
            <w:tcW w:w="2792" w:type="dxa"/>
            <w:shd w:val="clear" w:color="auto" w:fill="auto"/>
          </w:tcPr>
          <w:p w14:paraId="0B991C19" w14:textId="77777777" w:rsidR="003E38B7" w:rsidRPr="00655A28" w:rsidRDefault="003E38B7" w:rsidP="00DC1F1F">
            <w:pPr>
              <w:rPr>
                <w:szCs w:val="22"/>
                <w:lang w:val="en-GB"/>
              </w:rPr>
            </w:pPr>
            <w:r w:rsidRPr="00655A28">
              <w:rPr>
                <w:szCs w:val="22"/>
                <w:lang w:val="en-GB"/>
              </w:rPr>
              <w:t>NULL (…&gt;&lt;…)</w:t>
            </w:r>
          </w:p>
        </w:tc>
        <w:tc>
          <w:tcPr>
            <w:tcW w:w="4050" w:type="dxa"/>
          </w:tcPr>
          <w:p w14:paraId="0BD793B2" w14:textId="77777777" w:rsidR="003E38B7" w:rsidRPr="00655A28" w:rsidRDefault="003E38B7" w:rsidP="00DC1F1F">
            <w:pPr>
              <w:rPr>
                <w:szCs w:val="22"/>
                <w:lang w:val="en-GB"/>
              </w:rPr>
            </w:pPr>
            <w:r w:rsidRPr="00655A28">
              <w:rPr>
                <w:szCs w:val="22"/>
              </w:rPr>
              <w:t>This is the title of the WEAMS organization official.</w:t>
            </w:r>
          </w:p>
        </w:tc>
      </w:tr>
      <w:tr w:rsidR="003E38B7" w:rsidRPr="00655A28" w14:paraId="108647B5" w14:textId="77777777" w:rsidTr="00DC1F1F">
        <w:tc>
          <w:tcPr>
            <w:tcW w:w="2716" w:type="dxa"/>
          </w:tcPr>
          <w:p w14:paraId="73FEA401" w14:textId="77777777" w:rsidR="003E38B7" w:rsidRPr="00655A28" w:rsidRDefault="003E38B7" w:rsidP="00DC1F1F">
            <w:pPr>
              <w:rPr>
                <w:szCs w:val="22"/>
                <w:lang w:val="en-GB"/>
              </w:rPr>
            </w:pPr>
            <w:r w:rsidRPr="00655A28">
              <w:rPr>
                <w:color w:val="000000"/>
                <w:szCs w:val="22"/>
              </w:rPr>
              <w:t xml:space="preserve">vetInd </w:t>
            </w:r>
          </w:p>
        </w:tc>
        <w:tc>
          <w:tcPr>
            <w:tcW w:w="2792" w:type="dxa"/>
          </w:tcPr>
          <w:p w14:paraId="0AE69EFF" w14:textId="77777777" w:rsidR="003E38B7" w:rsidRPr="00655A28" w:rsidRDefault="003E38B7" w:rsidP="00DC1F1F">
            <w:pPr>
              <w:rPr>
                <w:color w:val="000000"/>
                <w:szCs w:val="22"/>
              </w:rPr>
            </w:pPr>
            <w:r w:rsidRPr="00655A28">
              <w:rPr>
                <w:color w:val="000000"/>
                <w:szCs w:val="22"/>
              </w:rPr>
              <w:t xml:space="preserve">Y if participant is </w:t>
            </w:r>
            <w:r>
              <w:rPr>
                <w:color w:val="000000"/>
                <w:szCs w:val="22"/>
              </w:rPr>
              <w:t>the</w:t>
            </w:r>
            <w:r w:rsidRPr="00655A28">
              <w:rPr>
                <w:color w:val="000000"/>
                <w:szCs w:val="22"/>
              </w:rPr>
              <w:t xml:space="preserve"> veteran</w:t>
            </w:r>
          </w:p>
          <w:p w14:paraId="4C6E4E04" w14:textId="77777777" w:rsidR="003E38B7" w:rsidRPr="00655A28" w:rsidRDefault="003E38B7" w:rsidP="00DC1F1F">
            <w:pPr>
              <w:rPr>
                <w:szCs w:val="22"/>
                <w:lang w:val="en-GB"/>
              </w:rPr>
            </w:pPr>
            <w:r>
              <w:rPr>
                <w:szCs w:val="22"/>
                <w:lang w:val="en-GB"/>
              </w:rPr>
              <w:t>e</w:t>
            </w:r>
            <w:r w:rsidRPr="00655A28">
              <w:rPr>
                <w:szCs w:val="22"/>
                <w:lang w:val="en-GB"/>
              </w:rPr>
              <w:t>lse N</w:t>
            </w:r>
          </w:p>
        </w:tc>
        <w:tc>
          <w:tcPr>
            <w:tcW w:w="4050" w:type="dxa"/>
          </w:tcPr>
          <w:p w14:paraId="3EB3BDD4" w14:textId="77777777" w:rsidR="003E38B7" w:rsidRPr="00655A28" w:rsidRDefault="003E38B7" w:rsidP="00DC1F1F">
            <w:pPr>
              <w:rPr>
                <w:szCs w:val="22"/>
                <w:lang w:val="en-GB"/>
              </w:rPr>
            </w:pPr>
            <w:r w:rsidRPr="00655A28">
              <w:rPr>
                <w:szCs w:val="22"/>
              </w:rPr>
              <w:t>This is to indicate if a person is a veteran.</w:t>
            </w:r>
          </w:p>
        </w:tc>
      </w:tr>
      <w:tr w:rsidR="003E38B7" w:rsidRPr="00655A28" w14:paraId="087C66E8" w14:textId="77777777" w:rsidTr="00DC1F1F">
        <w:tc>
          <w:tcPr>
            <w:tcW w:w="2716" w:type="dxa"/>
          </w:tcPr>
          <w:p w14:paraId="0A79AE7E" w14:textId="77777777" w:rsidR="003E38B7" w:rsidRPr="00655A28" w:rsidRDefault="003E38B7" w:rsidP="00DC1F1F">
            <w:pPr>
              <w:rPr>
                <w:szCs w:val="22"/>
                <w:lang w:val="en-GB"/>
              </w:rPr>
            </w:pPr>
            <w:r w:rsidRPr="00655A28">
              <w:rPr>
                <w:color w:val="000000"/>
                <w:szCs w:val="22"/>
              </w:rPr>
              <w:t xml:space="preserve">vetTypeNm </w:t>
            </w:r>
          </w:p>
        </w:tc>
        <w:tc>
          <w:tcPr>
            <w:tcW w:w="2792" w:type="dxa"/>
          </w:tcPr>
          <w:p w14:paraId="7927D30A" w14:textId="77777777" w:rsidR="003E38B7" w:rsidRPr="00655A28" w:rsidRDefault="003E38B7" w:rsidP="00DC1F1F">
            <w:pPr>
              <w:rPr>
                <w:szCs w:val="22"/>
                <w:lang w:val="en-GB"/>
              </w:rPr>
            </w:pPr>
            <w:r w:rsidRPr="00655A28">
              <w:rPr>
                <w:szCs w:val="22"/>
                <w:lang w:val="en-GB"/>
              </w:rPr>
              <w:t>NULL (…&gt;&lt;…)</w:t>
            </w:r>
          </w:p>
        </w:tc>
        <w:tc>
          <w:tcPr>
            <w:tcW w:w="4050" w:type="dxa"/>
          </w:tcPr>
          <w:p w14:paraId="07D81A7A" w14:textId="77777777" w:rsidR="003E38B7" w:rsidRPr="00655A28" w:rsidRDefault="003E38B7" w:rsidP="00DC1F1F">
            <w:pPr>
              <w:rPr>
                <w:szCs w:val="22"/>
                <w:lang w:val="en-GB"/>
              </w:rPr>
            </w:pPr>
            <w:r w:rsidRPr="00655A28">
              <w:rPr>
                <w:szCs w:val="22"/>
              </w:rPr>
              <w:t>A word or phrase that provides a unique description of a VETERAN TYPE.</w:t>
            </w:r>
          </w:p>
        </w:tc>
      </w:tr>
      <w:tr w:rsidR="003E38B7" w:rsidRPr="00655A28" w14:paraId="7BC9A04B" w14:textId="77777777" w:rsidTr="00DC1F1F">
        <w:tc>
          <w:tcPr>
            <w:tcW w:w="2716" w:type="dxa"/>
          </w:tcPr>
          <w:p w14:paraId="278488AE" w14:textId="77777777" w:rsidR="003E38B7" w:rsidRPr="00655A28" w:rsidRDefault="003E38B7" w:rsidP="00DC1F1F">
            <w:pPr>
              <w:rPr>
                <w:szCs w:val="22"/>
                <w:lang w:val="en-GB"/>
              </w:rPr>
            </w:pPr>
            <w:r w:rsidRPr="00655A28">
              <w:rPr>
                <w:color w:val="000000"/>
                <w:szCs w:val="22"/>
              </w:rPr>
              <w:t xml:space="preserve">yearsPresntEmplyrNbr </w:t>
            </w:r>
          </w:p>
        </w:tc>
        <w:tc>
          <w:tcPr>
            <w:tcW w:w="2792" w:type="dxa"/>
          </w:tcPr>
          <w:p w14:paraId="227C501B" w14:textId="77777777" w:rsidR="003E38B7" w:rsidRPr="00655A28" w:rsidRDefault="003E38B7" w:rsidP="00DC1F1F">
            <w:pPr>
              <w:rPr>
                <w:szCs w:val="22"/>
                <w:lang w:val="en-GB"/>
              </w:rPr>
            </w:pPr>
            <w:r w:rsidRPr="00655A28">
              <w:rPr>
                <w:szCs w:val="22"/>
                <w:lang w:val="en-GB"/>
              </w:rPr>
              <w:t>NULL (…&gt;&lt;…)</w:t>
            </w:r>
          </w:p>
        </w:tc>
        <w:tc>
          <w:tcPr>
            <w:tcW w:w="4050" w:type="dxa"/>
          </w:tcPr>
          <w:p w14:paraId="1619EDEF" w14:textId="77777777" w:rsidR="003E38B7" w:rsidRPr="00655A28" w:rsidRDefault="003E38B7" w:rsidP="00DC1F1F">
            <w:pPr>
              <w:rPr>
                <w:szCs w:val="22"/>
                <w:lang w:val="en-GB"/>
              </w:rPr>
            </w:pPr>
            <w:r w:rsidRPr="00655A28">
              <w:rPr>
                <w:szCs w:val="22"/>
              </w:rPr>
              <w:t xml:space="preserve">The length of time in years the person has worked for his or her present employer. </w:t>
            </w:r>
          </w:p>
        </w:tc>
      </w:tr>
      <w:tr w:rsidR="003E38B7" w:rsidRPr="00655A28" w14:paraId="740067CD" w14:textId="77777777" w:rsidTr="00DC1F1F">
        <w:tc>
          <w:tcPr>
            <w:tcW w:w="2716" w:type="dxa"/>
          </w:tcPr>
          <w:p w14:paraId="01175F7A" w14:textId="77777777" w:rsidR="003E38B7" w:rsidRPr="00655A28" w:rsidRDefault="003E38B7" w:rsidP="00DC1F1F">
            <w:pPr>
              <w:rPr>
                <w:szCs w:val="22"/>
                <w:lang w:val="en-GB"/>
              </w:rPr>
            </w:pPr>
            <w:r w:rsidRPr="00655A28">
              <w:rPr>
                <w:color w:val="000000"/>
                <w:szCs w:val="22"/>
              </w:rPr>
              <w:t xml:space="preserve">vnpSruslyDsabldInd </w:t>
            </w:r>
          </w:p>
        </w:tc>
        <w:tc>
          <w:tcPr>
            <w:tcW w:w="2792" w:type="dxa"/>
          </w:tcPr>
          <w:p w14:paraId="78B6731B" w14:textId="77777777" w:rsidR="003E38B7" w:rsidRPr="00655A28" w:rsidRDefault="003E38B7" w:rsidP="00DC1F1F">
            <w:pPr>
              <w:rPr>
                <w:color w:val="000000"/>
                <w:szCs w:val="22"/>
              </w:rPr>
            </w:pPr>
            <w:r w:rsidRPr="00655A28">
              <w:rPr>
                <w:color w:val="000000"/>
                <w:szCs w:val="22"/>
              </w:rPr>
              <w:t>From XML Payload:</w:t>
            </w:r>
          </w:p>
          <w:p w14:paraId="0A6ABDF6" w14:textId="77777777" w:rsidR="003E38B7" w:rsidRDefault="003E38B7" w:rsidP="00DC1F1F">
            <w:pPr>
              <w:rPr>
                <w:szCs w:val="22"/>
                <w:lang w:val="en-GB"/>
              </w:rPr>
            </w:pPr>
            <w:r w:rsidRPr="00655A28">
              <w:rPr>
                <w:szCs w:val="22"/>
                <w:lang w:val="en-GB"/>
              </w:rPr>
              <w:t>UnmarriedChildren</w:t>
            </w:r>
          </w:p>
          <w:p w14:paraId="6976C88E" w14:textId="44D4ACE6" w:rsidR="00E95665" w:rsidRPr="00655A28" w:rsidRDefault="00E95665" w:rsidP="00DC1F1F">
            <w:pPr>
              <w:rPr>
                <w:szCs w:val="22"/>
                <w:lang w:val="en-GB"/>
              </w:rPr>
            </w:pPr>
            <w:r w:rsidRPr="00E95665">
              <w:rPr>
                <w:szCs w:val="22"/>
                <w:lang w:val="en-GB"/>
              </w:rPr>
              <w:t>isSeriouslyDisabled</w:t>
            </w:r>
          </w:p>
          <w:p w14:paraId="562AE209" w14:textId="77777777" w:rsidR="003E38B7" w:rsidRDefault="003E38B7" w:rsidP="00DC1F1F">
            <w:pPr>
              <w:rPr>
                <w:color w:val="000000"/>
                <w:szCs w:val="22"/>
              </w:rPr>
            </w:pPr>
            <w:r>
              <w:rPr>
                <w:color w:val="000000"/>
                <w:szCs w:val="22"/>
              </w:rPr>
              <w:t>Y or N</w:t>
            </w:r>
          </w:p>
          <w:p w14:paraId="462E5CD8" w14:textId="77777777" w:rsidR="003E38B7" w:rsidRDefault="003E38B7" w:rsidP="00DC1F1F">
            <w:pPr>
              <w:rPr>
                <w:color w:val="000000"/>
                <w:szCs w:val="22"/>
              </w:rPr>
            </w:pPr>
            <w:r>
              <w:rPr>
                <w:color w:val="000000"/>
                <w:szCs w:val="22"/>
              </w:rPr>
              <w:t>or</w:t>
            </w:r>
          </w:p>
          <w:p w14:paraId="7BACA1AF" w14:textId="77777777" w:rsidR="003E38B7" w:rsidRPr="00655A28" w:rsidRDefault="003E38B7" w:rsidP="00DC1F1F">
            <w:pPr>
              <w:rPr>
                <w:szCs w:val="22"/>
                <w:lang w:val="en-GB"/>
              </w:rPr>
            </w:pPr>
            <w:r w:rsidRPr="006E5C2E">
              <w:rPr>
                <w:szCs w:val="22"/>
                <w:lang w:val="en-GB"/>
              </w:rPr>
              <w:t>NULL (…&gt;&lt;…)</w:t>
            </w:r>
          </w:p>
        </w:tc>
        <w:tc>
          <w:tcPr>
            <w:tcW w:w="4050" w:type="dxa"/>
          </w:tcPr>
          <w:p w14:paraId="28C3A0E6" w14:textId="77777777" w:rsidR="003E38B7" w:rsidRPr="00655A28" w:rsidRDefault="003E38B7" w:rsidP="00DC1F1F">
            <w:pPr>
              <w:rPr>
                <w:szCs w:val="22"/>
                <w:lang w:val="en-GB"/>
              </w:rPr>
            </w:pPr>
            <w:r w:rsidRPr="00655A28">
              <w:rPr>
                <w:szCs w:val="22"/>
              </w:rPr>
              <w:t>Indicates whether a person is seriously disabled, specifically, a child.</w:t>
            </w:r>
          </w:p>
        </w:tc>
      </w:tr>
      <w:tr w:rsidR="003E38B7" w:rsidRPr="00655A28" w14:paraId="2C9A9F5B" w14:textId="77777777" w:rsidTr="00DC1F1F">
        <w:tc>
          <w:tcPr>
            <w:tcW w:w="2716" w:type="dxa"/>
          </w:tcPr>
          <w:p w14:paraId="4E9B11EB" w14:textId="77777777" w:rsidR="003E38B7" w:rsidRPr="00655A28" w:rsidRDefault="003E38B7" w:rsidP="00DC1F1F">
            <w:pPr>
              <w:rPr>
                <w:szCs w:val="22"/>
                <w:lang w:val="en-GB"/>
              </w:rPr>
            </w:pPr>
            <w:r w:rsidRPr="00655A28">
              <w:rPr>
                <w:color w:val="000000"/>
                <w:szCs w:val="22"/>
              </w:rPr>
              <w:t xml:space="preserve">vnpSchoolChildInd </w:t>
            </w:r>
          </w:p>
        </w:tc>
        <w:tc>
          <w:tcPr>
            <w:tcW w:w="2792" w:type="dxa"/>
          </w:tcPr>
          <w:p w14:paraId="2E0B3452" w14:textId="77777777" w:rsidR="003E38B7" w:rsidRPr="00655A28" w:rsidRDefault="003E38B7" w:rsidP="00DC1F1F">
            <w:pPr>
              <w:rPr>
                <w:color w:val="000000"/>
                <w:szCs w:val="22"/>
              </w:rPr>
            </w:pPr>
            <w:r w:rsidRPr="00655A28">
              <w:rPr>
                <w:color w:val="000000"/>
                <w:szCs w:val="22"/>
              </w:rPr>
              <w:t>From XML Payload:</w:t>
            </w:r>
          </w:p>
          <w:p w14:paraId="7EE3005B" w14:textId="77777777" w:rsidR="003E38B7" w:rsidRPr="00655A28" w:rsidRDefault="003E38B7" w:rsidP="00DC1F1F">
            <w:pPr>
              <w:rPr>
                <w:szCs w:val="22"/>
                <w:lang w:val="en-GB"/>
              </w:rPr>
            </w:pPr>
            <w:r w:rsidRPr="00655A28">
              <w:rPr>
                <w:szCs w:val="22"/>
                <w:lang w:val="en-GB"/>
              </w:rPr>
              <w:t>UnmarriedChildren</w:t>
            </w:r>
          </w:p>
          <w:p w14:paraId="6591A9B4" w14:textId="77777777" w:rsidR="003E38B7" w:rsidRPr="00655A28" w:rsidRDefault="003E38B7" w:rsidP="00DC1F1F">
            <w:pPr>
              <w:rPr>
                <w:color w:val="000000"/>
                <w:szCs w:val="22"/>
              </w:rPr>
            </w:pPr>
            <w:r w:rsidRPr="00655A28">
              <w:rPr>
                <w:szCs w:val="22"/>
                <w:lang w:val="en-GB"/>
              </w:rPr>
              <w:t>Is18-23YearsOldAndInSchoolChild</w:t>
            </w:r>
          </w:p>
          <w:p w14:paraId="202847F8" w14:textId="77777777" w:rsidR="003E38B7" w:rsidRDefault="003E38B7" w:rsidP="00DC1F1F">
            <w:pPr>
              <w:rPr>
                <w:color w:val="000000"/>
                <w:szCs w:val="22"/>
              </w:rPr>
            </w:pPr>
            <w:r>
              <w:rPr>
                <w:color w:val="000000"/>
                <w:szCs w:val="22"/>
              </w:rPr>
              <w:t>Y or N</w:t>
            </w:r>
          </w:p>
          <w:p w14:paraId="445DA5F2" w14:textId="77777777" w:rsidR="003E38B7" w:rsidRDefault="003E38B7" w:rsidP="00DC1F1F">
            <w:pPr>
              <w:rPr>
                <w:color w:val="000000"/>
                <w:szCs w:val="22"/>
              </w:rPr>
            </w:pPr>
            <w:r>
              <w:rPr>
                <w:color w:val="000000"/>
                <w:szCs w:val="22"/>
              </w:rPr>
              <w:t>or</w:t>
            </w:r>
          </w:p>
          <w:p w14:paraId="57B41F3C" w14:textId="77777777" w:rsidR="003E38B7" w:rsidRPr="00655A28" w:rsidRDefault="003E38B7" w:rsidP="00DC1F1F">
            <w:pPr>
              <w:rPr>
                <w:szCs w:val="22"/>
                <w:lang w:val="en-GB"/>
              </w:rPr>
            </w:pPr>
            <w:r w:rsidRPr="006E5C2E">
              <w:rPr>
                <w:szCs w:val="22"/>
                <w:lang w:val="en-GB"/>
              </w:rPr>
              <w:t>NULL (…&gt;&lt;…)</w:t>
            </w:r>
          </w:p>
        </w:tc>
        <w:tc>
          <w:tcPr>
            <w:tcW w:w="4050" w:type="dxa"/>
          </w:tcPr>
          <w:p w14:paraId="341F3756" w14:textId="77777777" w:rsidR="003E38B7" w:rsidRPr="00655A28" w:rsidRDefault="003E38B7" w:rsidP="00DC1F1F">
            <w:pPr>
              <w:rPr>
                <w:szCs w:val="22"/>
                <w:lang w:val="en-GB"/>
              </w:rPr>
            </w:pPr>
            <w:r w:rsidRPr="00655A28">
              <w:rPr>
                <w:szCs w:val="22"/>
              </w:rPr>
              <w:t>Indicates whether a child is a student.</w:t>
            </w:r>
          </w:p>
        </w:tc>
      </w:tr>
      <w:tr w:rsidR="003E38B7" w:rsidRPr="00655A28" w14:paraId="447F6B13" w14:textId="77777777" w:rsidTr="00DC1F1F">
        <w:tc>
          <w:tcPr>
            <w:tcW w:w="2716" w:type="dxa"/>
          </w:tcPr>
          <w:p w14:paraId="42E039FA" w14:textId="77777777" w:rsidR="003E38B7" w:rsidRPr="00655A28" w:rsidRDefault="003E38B7" w:rsidP="00DC1F1F">
            <w:pPr>
              <w:rPr>
                <w:szCs w:val="22"/>
                <w:lang w:val="en-GB"/>
              </w:rPr>
            </w:pPr>
            <w:r w:rsidRPr="00655A28">
              <w:rPr>
                <w:color w:val="000000"/>
                <w:szCs w:val="22"/>
              </w:rPr>
              <w:t xml:space="preserve">spouseNum  </w:t>
            </w:r>
          </w:p>
        </w:tc>
        <w:tc>
          <w:tcPr>
            <w:tcW w:w="2792" w:type="dxa"/>
          </w:tcPr>
          <w:p w14:paraId="2F1D1672" w14:textId="77777777" w:rsidR="003E38B7" w:rsidRPr="00655A28" w:rsidRDefault="003E38B7" w:rsidP="00DC1F1F">
            <w:pPr>
              <w:rPr>
                <w:szCs w:val="22"/>
                <w:lang w:val="en-GB"/>
              </w:rPr>
            </w:pPr>
            <w:r w:rsidRPr="00655A28">
              <w:rPr>
                <w:szCs w:val="22"/>
                <w:lang w:val="en-GB"/>
              </w:rPr>
              <w:t>NULL (…&gt;&lt;…)</w:t>
            </w:r>
          </w:p>
        </w:tc>
        <w:tc>
          <w:tcPr>
            <w:tcW w:w="4050" w:type="dxa"/>
          </w:tcPr>
          <w:p w14:paraId="09F2D91A" w14:textId="77777777" w:rsidR="003E38B7" w:rsidRPr="00655A28" w:rsidRDefault="003E38B7" w:rsidP="00DC1F1F">
            <w:pPr>
              <w:rPr>
                <w:szCs w:val="22"/>
                <w:lang w:val="en-GB"/>
              </w:rPr>
            </w:pPr>
            <w:r w:rsidRPr="00655A28">
              <w:rPr>
                <w:szCs w:val="22"/>
              </w:rPr>
              <w:t>The number of spouses the person has had, including current spouse.</w:t>
            </w:r>
          </w:p>
        </w:tc>
      </w:tr>
    </w:tbl>
    <w:p w14:paraId="673B8D52" w14:textId="77777777" w:rsidR="003E38B7" w:rsidRPr="006A3CF4" w:rsidRDefault="003E38B7" w:rsidP="003E38B7">
      <w:pPr>
        <w:rPr>
          <w:sz w:val="24"/>
          <w:lang w:val="en-GB"/>
        </w:rPr>
      </w:pPr>
    </w:p>
    <w:p w14:paraId="72A95F53" w14:textId="77777777" w:rsidR="003E38B7" w:rsidRPr="006A3CF4" w:rsidRDefault="003E38B7" w:rsidP="003E38B7">
      <w:pPr>
        <w:rPr>
          <w:sz w:val="24"/>
          <w:lang w:val="en-GB"/>
        </w:rPr>
      </w:pPr>
      <w:r w:rsidRPr="006A3CF4">
        <w:rPr>
          <w:sz w:val="24"/>
          <w:lang w:val="en-GB"/>
        </w:rPr>
        <w:t xml:space="preserve">See section </w:t>
      </w:r>
      <w:r w:rsidRPr="006A3CF4">
        <w:rPr>
          <w:b/>
          <w:sz w:val="24"/>
          <w:lang w:val="en-GB"/>
        </w:rPr>
        <w:fldChar w:fldCharType="begin"/>
      </w:r>
      <w:r w:rsidRPr="006A3CF4">
        <w:rPr>
          <w:b/>
          <w:sz w:val="24"/>
          <w:lang w:val="en-GB"/>
        </w:rPr>
        <w:instrText xml:space="preserve"> REF _Ref456689970 \r \h  \* MERGEFORMAT </w:instrText>
      </w:r>
      <w:r w:rsidRPr="006A3CF4">
        <w:rPr>
          <w:b/>
          <w:sz w:val="24"/>
          <w:lang w:val="en-GB"/>
        </w:rPr>
      </w:r>
      <w:r w:rsidRPr="006A3CF4">
        <w:rPr>
          <w:b/>
          <w:sz w:val="24"/>
          <w:lang w:val="en-GB"/>
        </w:rPr>
        <w:fldChar w:fldCharType="separate"/>
      </w:r>
      <w:r w:rsidR="00F47FB3">
        <w:rPr>
          <w:b/>
          <w:sz w:val="24"/>
          <w:lang w:val="en-GB"/>
        </w:rPr>
        <w:t>7.6.6</w:t>
      </w:r>
      <w:r w:rsidRPr="006A3CF4">
        <w:rPr>
          <w:b/>
          <w:sz w:val="24"/>
          <w:lang w:val="en-GB"/>
        </w:rPr>
        <w:fldChar w:fldCharType="end"/>
      </w:r>
      <w:r w:rsidRPr="006A3CF4">
        <w:rPr>
          <w:b/>
          <w:sz w:val="24"/>
          <w:lang w:val="en-GB"/>
        </w:rPr>
        <w:t xml:space="preserve"> </w:t>
      </w:r>
      <w:r w:rsidRPr="006A3CF4">
        <w:rPr>
          <w:b/>
          <w:sz w:val="24"/>
          <w:lang w:val="en-GB"/>
        </w:rPr>
        <w:fldChar w:fldCharType="begin"/>
      </w:r>
      <w:r w:rsidRPr="006A3CF4">
        <w:rPr>
          <w:b/>
          <w:sz w:val="24"/>
          <w:lang w:val="en-GB"/>
        </w:rPr>
        <w:instrText xml:space="preserve"> REF _Ref456689976 \h  \* MERGEFORMAT </w:instrText>
      </w:r>
      <w:r w:rsidRPr="006A3CF4">
        <w:rPr>
          <w:b/>
          <w:sz w:val="24"/>
          <w:lang w:val="en-GB"/>
        </w:rPr>
      </w:r>
      <w:r w:rsidRPr="006A3CF4">
        <w:rPr>
          <w:b/>
          <w:sz w:val="24"/>
          <w:lang w:val="en-GB"/>
        </w:rPr>
        <w:fldChar w:fldCharType="separate"/>
      </w:r>
      <w:r w:rsidR="00F47FB3" w:rsidRPr="00F47FB3">
        <w:rPr>
          <w:b/>
          <w:sz w:val="24"/>
        </w:rPr>
        <w:t>CorpDB Type Reference Values</w:t>
      </w:r>
      <w:r w:rsidRPr="006A3CF4">
        <w:rPr>
          <w:b/>
          <w:sz w:val="24"/>
          <w:lang w:val="en-GB"/>
        </w:rPr>
        <w:fldChar w:fldCharType="end"/>
      </w:r>
      <w:r w:rsidRPr="006A3CF4">
        <w:rPr>
          <w:sz w:val="24"/>
          <w:lang w:val="en-GB"/>
        </w:rPr>
        <w:t xml:space="preserve"> for</w:t>
      </w:r>
      <w:r w:rsidRPr="006A3CF4">
        <w:rPr>
          <w:rFonts w:eastAsiaTheme="minorEastAsia"/>
          <w:sz w:val="24"/>
        </w:rPr>
        <w:t xml:space="preserve"> jrnStatusTypeCd.</w:t>
      </w:r>
    </w:p>
    <w:p w14:paraId="66BAD981" w14:textId="77777777" w:rsidR="003E38B7" w:rsidRDefault="003E38B7" w:rsidP="003E38B7">
      <w:pPr>
        <w:rPr>
          <w:lang w:val="en-GB"/>
        </w:rPr>
      </w:pPr>
      <w:r>
        <w:rPr>
          <w:lang w:val="en-GB"/>
        </w:rPr>
        <w:br w:type="page"/>
      </w:r>
    </w:p>
    <w:p w14:paraId="29370880" w14:textId="77777777" w:rsidR="003E38B7" w:rsidRDefault="003E38B7" w:rsidP="003E38B7">
      <w:pPr>
        <w:pStyle w:val="Heading4"/>
        <w:ind w:left="990"/>
      </w:pPr>
      <w:bookmarkStart w:id="296" w:name="_Ref456857361"/>
      <w:r>
        <w:lastRenderedPageBreak/>
        <w:t>Step 5 – v</w:t>
      </w:r>
      <w:r w:rsidRPr="00DD7B5E">
        <w:t>npPtcpntAddrsService</w:t>
      </w:r>
      <w:r>
        <w:t>/</w:t>
      </w:r>
      <w:r w:rsidRPr="00DD7B5E">
        <w:t>vnpPtcpntAddrsCreate</w:t>
      </w:r>
      <w:bookmarkEnd w:id="296"/>
    </w:p>
    <w:p w14:paraId="3F4DD9C9" w14:textId="77777777" w:rsidR="003E38B7"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8</w:t>
      </w:r>
      <w:r w:rsidRPr="0031076E">
        <w:rPr>
          <w:rFonts w:ascii="Arial" w:hAnsi="Arial" w:cs="Arial"/>
          <w:b/>
          <w:noProof/>
        </w:rPr>
        <w:fldChar w:fldCharType="end"/>
      </w:r>
      <w:r>
        <w:rPr>
          <w:rFonts w:ascii="Arial" w:hAnsi="Arial" w:cs="Arial"/>
          <w:b/>
        </w:rPr>
        <w:t xml:space="preserve"> Vnp</w:t>
      </w:r>
      <w:r w:rsidRPr="00910ECE">
        <w:rPr>
          <w:rFonts w:ascii="Arial" w:hAnsi="Arial" w:cs="Arial"/>
          <w:b/>
        </w:rPr>
        <w:t>PtcpntAddrs</w:t>
      </w:r>
      <w:r>
        <w:rPr>
          <w:rFonts w:ascii="Arial" w:hAnsi="Arial" w:cs="Arial"/>
          <w:b/>
        </w:rPr>
        <w:t xml:space="preserve">DTO XSD </w:t>
      </w:r>
      <w:r w:rsidRPr="0031076E">
        <w:rPr>
          <w:rFonts w:ascii="Arial" w:hAnsi="Arial" w:cs="Arial"/>
          <w:b/>
          <w:lang w:eastAsia="en-US"/>
        </w:rPr>
        <w:t>Diagram</w:t>
      </w:r>
    </w:p>
    <w:p w14:paraId="28A8D235" w14:textId="77777777" w:rsidR="003E38B7" w:rsidRDefault="003E38B7" w:rsidP="003E38B7">
      <w:pPr>
        <w:pBdr>
          <w:top w:val="single" w:sz="4" w:space="1" w:color="auto"/>
          <w:left w:val="single" w:sz="4" w:space="4" w:color="auto"/>
          <w:bottom w:val="single" w:sz="4" w:space="1" w:color="auto"/>
          <w:right w:val="single" w:sz="4" w:space="4" w:color="auto"/>
        </w:pBdr>
      </w:pPr>
      <w:r>
        <w:t>&lt;xs:complexType name="VnpPtcpntAddrsDTO"&gt;</w:t>
      </w:r>
    </w:p>
    <w:p w14:paraId="6F94FB17"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&lt;xs:sequence&gt;</w:t>
      </w:r>
    </w:p>
    <w:p w14:paraId="4171984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name="vnpPtcpntAddrsId" type="xs:long" /&gt;</w:t>
      </w:r>
    </w:p>
    <w:p w14:paraId="3DEB4CB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name="efctvDt" type="xs:dateTime" /&gt;</w:t>
      </w:r>
    </w:p>
    <w:p w14:paraId="06EB8E95"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name="vnpPtcpntId" type="xs:long" /&gt;</w:t>
      </w:r>
    </w:p>
    <w:p w14:paraId="15C9AC25"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name="vnpProcId" type="xs:long" /&gt;</w:t>
      </w:r>
    </w:p>
    <w:p w14:paraId="74DDBBE3"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name="addrsOneTxt" type="xs:string" minOccurs="0" /&gt;</w:t>
      </w:r>
    </w:p>
    <w:p w14:paraId="797DF95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name="addrsThreeTxt" type="xs:string" minOccurs="0" /&gt;</w:t>
      </w:r>
    </w:p>
    <w:p w14:paraId="70D42F09"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name="addrsTwoTxt" type="xs:string" minOccurs="0" /&gt;</w:t>
      </w:r>
    </w:p>
    <w:p w14:paraId="171D6CC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name="badAddrsInd" type="xs:string" minOccurs="0" /&gt;</w:t>
      </w:r>
    </w:p>
    <w:p w14:paraId="5EE2AF2F"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name="cityNm" type="xs:string" minOccurs="0" /&gt;</w:t>
      </w:r>
    </w:p>
    <w:p w14:paraId="39679450"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name="cntryNm" type="xs:string" minOccurs="0" /&gt;</w:t>
      </w:r>
    </w:p>
    <w:p w14:paraId="55B18CA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name="countyNm" type="xs:string" minOccurs="0" /&gt;</w:t>
      </w:r>
    </w:p>
    <w:p w14:paraId="176E3A2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name="eftWaiverTypeNm" type="xs:string" minOccurs="0" /&gt;</w:t>
      </w:r>
    </w:p>
    <w:p w14:paraId="7ABA200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name="emailAddrsTxt" type="xs:string" minOccurs="0" /&gt;</w:t>
      </w:r>
    </w:p>
    <w:p w14:paraId="516B339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name="endDt" type="xs:dateTime" minOccurs="0" /&gt;</w:t>
      </w:r>
    </w:p>
    <w:p w14:paraId="18A6DE55"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name="fmsAddrsCodeTxt" type="xs:string" minOccurs="0" /&gt;</w:t>
      </w:r>
    </w:p>
    <w:p w14:paraId="54AC1860"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name="frgnPostalCd" type="xs:string" minOccurs="0" /&gt;</w:t>
      </w:r>
    </w:p>
    <w:p w14:paraId="69300F3D"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name="group1VerifdTypeCd" type="xs:string" minOccurs="0" /&gt;</w:t>
      </w:r>
    </w:p>
    <w:p w14:paraId="73C5745E"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name="jrnDt" type="xs:dateTime" /&gt;</w:t>
      </w:r>
    </w:p>
    <w:p w14:paraId="790E38D9"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name="jrnLctnId" type="xs:string" /&gt;</w:t>
      </w:r>
    </w:p>
    <w:p w14:paraId="31A7E308"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name="jrnObjId" type="xs:string" /&gt;</w:t>
      </w:r>
    </w:p>
    <w:p w14:paraId="10BD69A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name="jrnStatusTypeCd" type="xs:string" /&gt;</w:t>
      </w:r>
    </w:p>
    <w:p w14:paraId="4D8BB510"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name="jrnUserId" type="xs:string" /&gt;</w:t>
      </w:r>
    </w:p>
    <w:p w14:paraId="03AE0EE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name="lctnNm" type="xs:string" minOccurs="0" /&gt;</w:t>
      </w:r>
    </w:p>
    <w:p w14:paraId="477DFFC5"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name="mltyPostalTypeCd" type="xs:string" minOccurs="0" /&gt;</w:t>
      </w:r>
    </w:p>
    <w:p w14:paraId="47C9F239"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name="mltyPostOfficeTypeCd" type="xs:string" minOccurs="0" /&gt;</w:t>
      </w:r>
    </w:p>
    <w:p w14:paraId="295E3D6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name="postalCd" type="xs:string" minOccurs="0" /&gt;</w:t>
      </w:r>
    </w:p>
    <w:p w14:paraId="1F65E02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name="prvncNm" type="xs:string" minOccurs="0" /&gt;</w:t>
      </w:r>
    </w:p>
    <w:p w14:paraId="2254DBD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name="ptcpntAddrsTypeNm" type="xs:string" /&gt;</w:t>
      </w:r>
    </w:p>
    <w:p w14:paraId="2C8265E7"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name="sharedAddrsInd" type="xs:string" /&gt;</w:t>
      </w:r>
    </w:p>
    <w:p w14:paraId="218C1B7F"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name="trsuryAddrsFiveTxt" type="xs:string" minOccurs="0" /&gt;</w:t>
      </w:r>
    </w:p>
    <w:p w14:paraId="1707A30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name="trsuryAddrsFourTxt" type="xs:string" minOccurs="0" /&gt;</w:t>
      </w:r>
    </w:p>
    <w:p w14:paraId="1B06908D"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name="trsuryAddrsOneTxt" type="xs:string" minOccurs="0" /&gt;</w:t>
      </w:r>
    </w:p>
    <w:p w14:paraId="65E4237F"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name="trsuryAddrsSixTxt" type="xs:string" minOccurs="0" /&gt;</w:t>
      </w:r>
    </w:p>
    <w:p w14:paraId="7C32BAC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name="trsuryAddrsThreeTxt" type="xs:string" minOccurs="0" /&gt;</w:t>
      </w:r>
    </w:p>
    <w:p w14:paraId="4133E62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name="trsuryAddrsTwoTxt" type="xs:string" minOccurs="0" /&gt;</w:t>
      </w:r>
    </w:p>
    <w:p w14:paraId="7F11C7E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name="trsurySeqNbr" type="xs:int" minOccurs="0" /&gt;</w:t>
      </w:r>
    </w:p>
    <w:p w14:paraId="682FB3CD"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name="trtryNm" type="xs:string" minOccurs="0" /&gt;</w:t>
      </w:r>
    </w:p>
    <w:p w14:paraId="09119E1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name="zipFirstSuffixNbr" type="xs:string" minOccurs="0" /&gt;</w:t>
      </w:r>
    </w:p>
    <w:p w14:paraId="03EB5B7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name="zipPrefixNbr" type="xs:string" minOccurs="0" /&gt;</w:t>
      </w:r>
    </w:p>
    <w:p w14:paraId="772075B0"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name="zipSecondSuffixNbr" type="xs:string" minOccurs="0" /&gt;</w:t>
      </w:r>
    </w:p>
    <w:p w14:paraId="334FC72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&lt;/xs:sequence&gt;</w:t>
      </w:r>
    </w:p>
    <w:p w14:paraId="169780A1" w14:textId="77777777" w:rsidR="003E38B7" w:rsidRDefault="003E38B7" w:rsidP="003E38B7">
      <w:pPr>
        <w:pBdr>
          <w:top w:val="single" w:sz="4" w:space="1" w:color="auto"/>
          <w:left w:val="single" w:sz="4" w:space="4" w:color="auto"/>
          <w:bottom w:val="single" w:sz="4" w:space="1" w:color="auto"/>
          <w:right w:val="single" w:sz="4" w:space="4" w:color="auto"/>
        </w:pBdr>
      </w:pPr>
      <w:r>
        <w:t>&lt;/xs:complexType&gt;</w:t>
      </w:r>
    </w:p>
    <w:p w14:paraId="4D2E5E14" w14:textId="77777777" w:rsidR="003E38B7" w:rsidRDefault="003E38B7" w:rsidP="003E38B7"/>
    <w:p w14:paraId="06DC0AF2" w14:textId="77777777" w:rsidR="003E38B7" w:rsidRDefault="003E38B7" w:rsidP="003E38B7">
      <w:r>
        <w:br w:type="page"/>
      </w:r>
    </w:p>
    <w:p w14:paraId="429CAC0C" w14:textId="77777777" w:rsidR="003E38B7" w:rsidRPr="00DA71AB" w:rsidRDefault="003E38B7" w:rsidP="003E38B7">
      <w:pPr>
        <w:pStyle w:val="Caption"/>
        <w:spacing w:before="320"/>
        <w:rPr>
          <w:sz w:val="24"/>
          <w:szCs w:val="24"/>
        </w:rPr>
      </w:pPr>
      <w:r w:rsidRPr="00DA71AB">
        <w:rPr>
          <w:sz w:val="24"/>
          <w:szCs w:val="24"/>
        </w:rPr>
        <w:lastRenderedPageBreak/>
        <w:t xml:space="preserve">Table </w:t>
      </w:r>
      <w:r w:rsidRPr="00DA71AB">
        <w:rPr>
          <w:sz w:val="24"/>
          <w:szCs w:val="24"/>
        </w:rPr>
        <w:fldChar w:fldCharType="begin"/>
      </w:r>
      <w:r w:rsidRPr="00DA71AB">
        <w:rPr>
          <w:sz w:val="24"/>
          <w:szCs w:val="24"/>
        </w:rPr>
        <w:instrText xml:space="preserve"> STYLEREF 1 \s </w:instrText>
      </w:r>
      <w:r w:rsidRPr="00DA71AB">
        <w:rPr>
          <w:sz w:val="24"/>
          <w:szCs w:val="24"/>
        </w:rPr>
        <w:fldChar w:fldCharType="separate"/>
      </w:r>
      <w:r w:rsidR="00F47FB3">
        <w:rPr>
          <w:noProof/>
          <w:sz w:val="24"/>
          <w:szCs w:val="24"/>
        </w:rPr>
        <w:t>7</w:t>
      </w:r>
      <w:r w:rsidRPr="00DA71AB">
        <w:rPr>
          <w:noProof/>
          <w:sz w:val="24"/>
          <w:szCs w:val="24"/>
        </w:rPr>
        <w:fldChar w:fldCharType="end"/>
      </w:r>
      <w:r w:rsidRPr="00DA71AB">
        <w:rPr>
          <w:sz w:val="24"/>
          <w:szCs w:val="24"/>
        </w:rPr>
        <w:noBreakHyphen/>
      </w:r>
      <w:r w:rsidRPr="00DA71AB">
        <w:rPr>
          <w:sz w:val="24"/>
          <w:szCs w:val="24"/>
        </w:rPr>
        <w:fldChar w:fldCharType="begin"/>
      </w:r>
      <w:r w:rsidRPr="00DA71AB">
        <w:rPr>
          <w:sz w:val="24"/>
          <w:szCs w:val="24"/>
        </w:rPr>
        <w:instrText xml:space="preserve"> SEQ Table \* ARABIC \s 1 </w:instrText>
      </w:r>
      <w:r w:rsidRPr="00DA71AB">
        <w:rPr>
          <w:sz w:val="24"/>
          <w:szCs w:val="24"/>
        </w:rPr>
        <w:fldChar w:fldCharType="separate"/>
      </w:r>
      <w:r w:rsidR="00F47FB3">
        <w:rPr>
          <w:noProof/>
          <w:sz w:val="24"/>
          <w:szCs w:val="24"/>
        </w:rPr>
        <w:t>7</w:t>
      </w:r>
      <w:r w:rsidRPr="00DA71AB">
        <w:rPr>
          <w:noProof/>
          <w:sz w:val="24"/>
          <w:szCs w:val="24"/>
        </w:rPr>
        <w:fldChar w:fldCharType="end"/>
      </w:r>
      <w:r w:rsidRPr="00DA71AB">
        <w:rPr>
          <w:sz w:val="24"/>
          <w:szCs w:val="24"/>
        </w:rPr>
        <w:t xml:space="preserve"> Vnp</w:t>
      </w:r>
      <w:r w:rsidRPr="00BA28D9">
        <w:rPr>
          <w:sz w:val="24"/>
          <w:szCs w:val="24"/>
        </w:rPr>
        <w:t>PtcpntAddrs</w:t>
      </w:r>
      <w:r w:rsidRPr="00DA71AB">
        <w:rPr>
          <w:sz w:val="24"/>
          <w:szCs w:val="24"/>
        </w:rPr>
        <w:t>DTO Population Table</w:t>
      </w:r>
    </w:p>
    <w:tbl>
      <w:tblPr>
        <w:tblStyle w:val="TableGrid"/>
        <w:tblW w:w="9579" w:type="dxa"/>
        <w:tblLayout w:type="fixed"/>
        <w:tblLook w:val="04A0" w:firstRow="1" w:lastRow="0" w:firstColumn="1" w:lastColumn="0" w:noHBand="0" w:noVBand="1"/>
      </w:tblPr>
      <w:tblGrid>
        <w:gridCol w:w="2718"/>
        <w:gridCol w:w="2609"/>
        <w:gridCol w:w="4229"/>
        <w:gridCol w:w="23"/>
      </w:tblGrid>
      <w:tr w:rsidR="003E38B7" w:rsidRPr="004806EC" w14:paraId="34D64038" w14:textId="77777777" w:rsidTr="00DC1F1F">
        <w:trPr>
          <w:gridAfter w:val="1"/>
          <w:wAfter w:w="23" w:type="dxa"/>
        </w:trPr>
        <w:tc>
          <w:tcPr>
            <w:tcW w:w="2718" w:type="dxa"/>
            <w:shd w:val="clear" w:color="auto" w:fill="BFBFBF" w:themeFill="background1" w:themeFillShade="BF"/>
          </w:tcPr>
          <w:p w14:paraId="0F8122CD" w14:textId="77777777" w:rsidR="003E38B7" w:rsidRPr="004806EC" w:rsidRDefault="003E38B7" w:rsidP="00DC1F1F">
            <w:pPr>
              <w:rPr>
                <w:b/>
                <w:lang w:val="en-GB"/>
              </w:rPr>
            </w:pPr>
            <w:r w:rsidRPr="004806EC">
              <w:rPr>
                <w:b/>
                <w:lang w:val="en-GB"/>
              </w:rPr>
              <w:t>XSD Element</w:t>
            </w:r>
          </w:p>
        </w:tc>
        <w:tc>
          <w:tcPr>
            <w:tcW w:w="2609" w:type="dxa"/>
            <w:shd w:val="clear" w:color="auto" w:fill="BFBFBF" w:themeFill="background1" w:themeFillShade="BF"/>
          </w:tcPr>
          <w:p w14:paraId="6820CF2A" w14:textId="77777777" w:rsidR="003E38B7" w:rsidRPr="004806EC" w:rsidRDefault="003E38B7" w:rsidP="00DC1F1F">
            <w:pPr>
              <w:rPr>
                <w:b/>
                <w:lang w:val="en-GB"/>
              </w:rPr>
            </w:pPr>
            <w:r w:rsidRPr="004806EC">
              <w:rPr>
                <w:b/>
                <w:lang w:val="en-GB"/>
              </w:rPr>
              <w:t>Population Value</w:t>
            </w:r>
          </w:p>
        </w:tc>
        <w:tc>
          <w:tcPr>
            <w:tcW w:w="4229" w:type="dxa"/>
            <w:shd w:val="clear" w:color="auto" w:fill="BFBFBF" w:themeFill="background1" w:themeFillShade="BF"/>
          </w:tcPr>
          <w:p w14:paraId="4DB85D0B" w14:textId="77777777" w:rsidR="003E38B7" w:rsidRPr="004806EC" w:rsidRDefault="003E38B7" w:rsidP="00DC1F1F">
            <w:pPr>
              <w:rPr>
                <w:b/>
                <w:lang w:val="en-GB"/>
              </w:rPr>
            </w:pPr>
            <w:r w:rsidRPr="004806EC">
              <w:rPr>
                <w:b/>
                <w:lang w:val="en-GB"/>
              </w:rPr>
              <w:t>Definition</w:t>
            </w:r>
          </w:p>
        </w:tc>
      </w:tr>
      <w:tr w:rsidR="003E38B7" w:rsidRPr="00655A28" w14:paraId="16131FFB" w14:textId="77777777" w:rsidTr="00DC1F1F">
        <w:trPr>
          <w:gridAfter w:val="1"/>
          <w:wAfter w:w="23" w:type="dxa"/>
        </w:trPr>
        <w:tc>
          <w:tcPr>
            <w:tcW w:w="2718" w:type="dxa"/>
          </w:tcPr>
          <w:p w14:paraId="1A6A7A4A" w14:textId="77777777" w:rsidR="003E38B7" w:rsidRPr="00655A28" w:rsidRDefault="003E38B7" w:rsidP="00DC1F1F">
            <w:pPr>
              <w:rPr>
                <w:szCs w:val="22"/>
              </w:rPr>
            </w:pPr>
            <w:r w:rsidRPr="00655A28">
              <w:rPr>
                <w:color w:val="000000"/>
                <w:szCs w:val="22"/>
              </w:rPr>
              <w:t xml:space="preserve">vnpPtcpntAddrsId </w:t>
            </w:r>
          </w:p>
        </w:tc>
        <w:tc>
          <w:tcPr>
            <w:tcW w:w="2609" w:type="dxa"/>
          </w:tcPr>
          <w:p w14:paraId="01E2297A" w14:textId="77777777" w:rsidR="003E38B7" w:rsidRPr="00655A28" w:rsidRDefault="003E38B7" w:rsidP="00DC1F1F">
            <w:pPr>
              <w:rPr>
                <w:szCs w:val="22"/>
              </w:rPr>
            </w:pPr>
            <w:r w:rsidRPr="00655A28">
              <w:rPr>
                <w:szCs w:val="22"/>
                <w:lang w:val="en-GB"/>
              </w:rPr>
              <w:t>NULL (…&gt;&lt;…)</w:t>
            </w:r>
          </w:p>
        </w:tc>
        <w:tc>
          <w:tcPr>
            <w:tcW w:w="4229" w:type="dxa"/>
          </w:tcPr>
          <w:p w14:paraId="5C5DD076" w14:textId="77777777" w:rsidR="003E38B7" w:rsidRPr="00655A28" w:rsidRDefault="003E38B7" w:rsidP="00DC1F1F">
            <w:pPr>
              <w:rPr>
                <w:szCs w:val="22"/>
              </w:rPr>
            </w:pPr>
            <w:r w:rsidRPr="00655A28">
              <w:rPr>
                <w:szCs w:val="22"/>
              </w:rPr>
              <w:t>A sequential number that is the unique key of this table</w:t>
            </w:r>
          </w:p>
        </w:tc>
      </w:tr>
      <w:tr w:rsidR="003E38B7" w:rsidRPr="00655A28" w14:paraId="3574F662" w14:textId="77777777" w:rsidTr="00DC1F1F">
        <w:trPr>
          <w:gridAfter w:val="1"/>
          <w:wAfter w:w="23" w:type="dxa"/>
        </w:trPr>
        <w:tc>
          <w:tcPr>
            <w:tcW w:w="2718" w:type="dxa"/>
          </w:tcPr>
          <w:p w14:paraId="76BE93E2" w14:textId="77777777" w:rsidR="003E38B7" w:rsidRPr="00655A28" w:rsidRDefault="003E38B7" w:rsidP="00DC1F1F">
            <w:pPr>
              <w:rPr>
                <w:szCs w:val="22"/>
              </w:rPr>
            </w:pPr>
            <w:r w:rsidRPr="00655A28">
              <w:rPr>
                <w:color w:val="000000"/>
                <w:szCs w:val="22"/>
              </w:rPr>
              <w:t xml:space="preserve">efctvDt </w:t>
            </w:r>
          </w:p>
        </w:tc>
        <w:tc>
          <w:tcPr>
            <w:tcW w:w="2609" w:type="dxa"/>
          </w:tcPr>
          <w:p w14:paraId="083C2BAF" w14:textId="77777777" w:rsidR="003E38B7" w:rsidRPr="00655A28" w:rsidRDefault="003E38B7" w:rsidP="00DC1F1F">
            <w:pPr>
              <w:rPr>
                <w:szCs w:val="22"/>
              </w:rPr>
            </w:pPr>
            <w:r w:rsidRPr="00655A28">
              <w:rPr>
                <w:szCs w:val="22"/>
                <w:lang w:val="en-GB"/>
              </w:rPr>
              <w:t>YYYY-MM-DThh:mm:ss</w:t>
            </w:r>
          </w:p>
        </w:tc>
        <w:tc>
          <w:tcPr>
            <w:tcW w:w="4229" w:type="dxa"/>
          </w:tcPr>
          <w:p w14:paraId="07647F51" w14:textId="77777777" w:rsidR="003E38B7" w:rsidRPr="00655A28" w:rsidRDefault="003E38B7" w:rsidP="00DC1F1F">
            <w:pPr>
              <w:rPr>
                <w:szCs w:val="22"/>
              </w:rPr>
            </w:pPr>
            <w:r w:rsidRPr="00655A28">
              <w:rPr>
                <w:szCs w:val="22"/>
              </w:rPr>
              <w:t>The calendar date when an instance of an ADDRESS becomes valid.</w:t>
            </w:r>
          </w:p>
        </w:tc>
      </w:tr>
      <w:tr w:rsidR="003E38B7" w:rsidRPr="00655A28" w14:paraId="7638BAF1" w14:textId="77777777" w:rsidTr="00DC1F1F">
        <w:trPr>
          <w:gridAfter w:val="1"/>
          <w:wAfter w:w="23" w:type="dxa"/>
        </w:trPr>
        <w:tc>
          <w:tcPr>
            <w:tcW w:w="2718" w:type="dxa"/>
          </w:tcPr>
          <w:p w14:paraId="631CCAAB" w14:textId="77777777" w:rsidR="003E38B7" w:rsidRPr="00655A28" w:rsidRDefault="003E38B7" w:rsidP="00DC1F1F">
            <w:pPr>
              <w:rPr>
                <w:szCs w:val="22"/>
                <w:lang w:val="en-GB"/>
              </w:rPr>
            </w:pPr>
            <w:r w:rsidRPr="00655A28">
              <w:rPr>
                <w:color w:val="000000"/>
                <w:szCs w:val="22"/>
              </w:rPr>
              <w:t>vnpPtcpntId</w:t>
            </w:r>
          </w:p>
        </w:tc>
        <w:tc>
          <w:tcPr>
            <w:tcW w:w="2609" w:type="dxa"/>
          </w:tcPr>
          <w:p w14:paraId="6297DD62" w14:textId="77777777" w:rsidR="003E38B7" w:rsidRPr="00655A28" w:rsidRDefault="003E38B7" w:rsidP="00DC1F1F">
            <w:pPr>
              <w:rPr>
                <w:szCs w:val="22"/>
                <w:lang w:val="en-GB"/>
              </w:rPr>
            </w:pPr>
            <w:r w:rsidRPr="00655A28">
              <w:rPr>
                <w:color w:val="000000"/>
                <w:szCs w:val="22"/>
              </w:rPr>
              <w:t>vnpPtcpntId value returned from step 3for veteran or step 6 for dependent</w:t>
            </w:r>
          </w:p>
        </w:tc>
        <w:tc>
          <w:tcPr>
            <w:tcW w:w="4229" w:type="dxa"/>
          </w:tcPr>
          <w:p w14:paraId="7714DB94" w14:textId="77777777" w:rsidR="003E38B7" w:rsidRPr="00655A28" w:rsidRDefault="003E38B7" w:rsidP="00DC1F1F">
            <w:pPr>
              <w:rPr>
                <w:szCs w:val="22"/>
                <w:lang w:val="en-GB"/>
              </w:rPr>
            </w:pPr>
            <w:r w:rsidRPr="00655A28">
              <w:rPr>
                <w:szCs w:val="22"/>
              </w:rPr>
              <w:t>An identifier to uniquely identify a participant</w:t>
            </w:r>
          </w:p>
        </w:tc>
      </w:tr>
      <w:tr w:rsidR="003E38B7" w:rsidRPr="00655A28" w14:paraId="0F00EFF8" w14:textId="77777777" w:rsidTr="00DC1F1F">
        <w:trPr>
          <w:gridAfter w:val="1"/>
          <w:wAfter w:w="23" w:type="dxa"/>
        </w:trPr>
        <w:tc>
          <w:tcPr>
            <w:tcW w:w="2718" w:type="dxa"/>
          </w:tcPr>
          <w:p w14:paraId="7968AB41" w14:textId="77777777" w:rsidR="003E38B7" w:rsidRPr="00655A28" w:rsidRDefault="003E38B7" w:rsidP="00DC1F1F">
            <w:pPr>
              <w:rPr>
                <w:szCs w:val="22"/>
                <w:lang w:val="en-GB"/>
              </w:rPr>
            </w:pPr>
            <w:r w:rsidRPr="00655A28">
              <w:rPr>
                <w:color w:val="000000"/>
                <w:szCs w:val="22"/>
              </w:rPr>
              <w:t xml:space="preserve">vnpProcId  </w:t>
            </w:r>
          </w:p>
        </w:tc>
        <w:tc>
          <w:tcPr>
            <w:tcW w:w="2609" w:type="dxa"/>
          </w:tcPr>
          <w:p w14:paraId="3F7ED89F" w14:textId="77777777" w:rsidR="003E38B7" w:rsidRPr="00655A28" w:rsidRDefault="003E38B7" w:rsidP="00DC1F1F">
            <w:pPr>
              <w:rPr>
                <w:szCs w:val="22"/>
                <w:lang w:val="en-GB"/>
              </w:rPr>
            </w:pPr>
            <w:r w:rsidRPr="00655A28">
              <w:rPr>
                <w:rFonts w:eastAsia="MS Mincho"/>
                <w:szCs w:val="22"/>
                <w:lang w:val="en-GB"/>
              </w:rPr>
              <w:t>vnpProcId</w:t>
            </w:r>
            <w:r w:rsidRPr="00655A28">
              <w:rPr>
                <w:szCs w:val="22"/>
                <w:lang w:val="en-GB"/>
              </w:rPr>
              <w:t xml:space="preserve"> value returned from step 1</w:t>
            </w:r>
          </w:p>
        </w:tc>
        <w:tc>
          <w:tcPr>
            <w:tcW w:w="4229" w:type="dxa"/>
          </w:tcPr>
          <w:p w14:paraId="004916EB" w14:textId="77777777" w:rsidR="003E38B7" w:rsidRPr="00655A28" w:rsidRDefault="003E38B7" w:rsidP="00DC1F1F">
            <w:pPr>
              <w:rPr>
                <w:szCs w:val="22"/>
                <w:lang w:val="en-GB"/>
              </w:rPr>
            </w:pPr>
            <w:r w:rsidRPr="00655A28">
              <w:rPr>
                <w:szCs w:val="22"/>
              </w:rPr>
              <w:t>Identifies all rows specific to a process so that they can be easily identified. This is the unique identifier of a row. VNP_PROC_ID relates all rows specific to a process.</w:t>
            </w:r>
          </w:p>
        </w:tc>
      </w:tr>
      <w:tr w:rsidR="003E38B7" w14:paraId="28EBECBB" w14:textId="77777777" w:rsidTr="00DC1F1F">
        <w:tc>
          <w:tcPr>
            <w:tcW w:w="2718" w:type="dxa"/>
          </w:tcPr>
          <w:p w14:paraId="3202B238" w14:textId="77777777" w:rsidR="003E38B7" w:rsidRPr="00655A28" w:rsidRDefault="003E38B7" w:rsidP="00DC1F1F">
            <w:pPr>
              <w:rPr>
                <w:szCs w:val="22"/>
              </w:rPr>
            </w:pPr>
            <w:r w:rsidRPr="00655A28">
              <w:rPr>
                <w:color w:val="000000"/>
                <w:szCs w:val="22"/>
              </w:rPr>
              <w:t xml:space="preserve">addrsOneTxt </w:t>
            </w:r>
          </w:p>
        </w:tc>
        <w:tc>
          <w:tcPr>
            <w:tcW w:w="2609" w:type="dxa"/>
          </w:tcPr>
          <w:p w14:paraId="2C7BEE3C" w14:textId="77777777" w:rsidR="003E38B7" w:rsidRDefault="003E38B7" w:rsidP="00DC1F1F">
            <w:pPr>
              <w:rPr>
                <w:color w:val="000000"/>
                <w:szCs w:val="22"/>
              </w:rPr>
            </w:pPr>
            <w:r w:rsidRPr="00655A28">
              <w:rPr>
                <w:color w:val="000000"/>
                <w:szCs w:val="22"/>
              </w:rPr>
              <w:t>From XML Payload:</w:t>
            </w:r>
          </w:p>
          <w:p w14:paraId="2C502B6B" w14:textId="77777777" w:rsidR="003E38B7" w:rsidRPr="00655A28" w:rsidRDefault="003E38B7" w:rsidP="00DC1F1F">
            <w:pPr>
              <w:rPr>
                <w:szCs w:val="22"/>
                <w:lang w:val="en-GB"/>
              </w:rPr>
            </w:pPr>
            <w:r w:rsidRPr="00655A28">
              <w:rPr>
                <w:szCs w:val="22"/>
                <w:lang w:val="en-GB"/>
              </w:rPr>
              <w:t>VeteransInfo</w:t>
            </w:r>
          </w:p>
          <w:p w14:paraId="1A9E635E" w14:textId="77777777" w:rsidR="003E38B7" w:rsidRPr="00655A28" w:rsidRDefault="003E38B7" w:rsidP="00DC1F1F">
            <w:pPr>
              <w:rPr>
                <w:szCs w:val="22"/>
                <w:lang w:val="en-GB"/>
              </w:rPr>
            </w:pPr>
            <w:r w:rsidRPr="00655A28">
              <w:rPr>
                <w:szCs w:val="22"/>
                <w:lang w:val="en-GB"/>
              </w:rPr>
              <w:t>ClaimantAddress</w:t>
            </w:r>
          </w:p>
          <w:p w14:paraId="4956C92A" w14:textId="77777777" w:rsidR="003E38B7" w:rsidRDefault="003E38B7" w:rsidP="00DC1F1F">
            <w:pPr>
              <w:rPr>
                <w:szCs w:val="22"/>
                <w:lang w:val="en-GB"/>
              </w:rPr>
            </w:pPr>
            <w:r w:rsidRPr="00655A28">
              <w:rPr>
                <w:szCs w:val="22"/>
                <w:lang w:val="en-GB"/>
              </w:rPr>
              <w:t>addressLine1</w:t>
            </w:r>
          </w:p>
          <w:p w14:paraId="21703D0E" w14:textId="77777777" w:rsidR="003E38B7" w:rsidRPr="00655A28" w:rsidRDefault="003E38B7" w:rsidP="00DC1F1F">
            <w:pPr>
              <w:rPr>
                <w:szCs w:val="22"/>
                <w:lang w:val="en-GB"/>
              </w:rPr>
            </w:pPr>
            <w:r>
              <w:rPr>
                <w:szCs w:val="22"/>
                <w:lang w:val="en-GB"/>
              </w:rPr>
              <w:t>or</w:t>
            </w:r>
          </w:p>
          <w:p w14:paraId="3505383C" w14:textId="47CB487E" w:rsidR="00B70D15" w:rsidRDefault="00B70D15" w:rsidP="00DC1F1F">
            <w:pPr>
              <w:rPr>
                <w:szCs w:val="22"/>
                <w:lang w:val="en-GB"/>
              </w:rPr>
            </w:pPr>
            <w:r w:rsidRPr="00B70D15">
              <w:rPr>
                <w:szCs w:val="22"/>
                <w:lang w:val="en-GB"/>
              </w:rPr>
              <w:t>VeteranMarriages</w:t>
            </w:r>
          </w:p>
          <w:p w14:paraId="4737B5D7" w14:textId="244B1B8F" w:rsidR="003E38B7" w:rsidRPr="00655A28" w:rsidRDefault="003E38B7" w:rsidP="00DC1F1F">
            <w:pPr>
              <w:rPr>
                <w:szCs w:val="22"/>
                <w:lang w:val="en-GB"/>
              </w:rPr>
            </w:pPr>
            <w:r w:rsidRPr="00655A28">
              <w:rPr>
                <w:szCs w:val="22"/>
                <w:lang w:val="en-GB"/>
              </w:rPr>
              <w:t>SpousesAddress</w:t>
            </w:r>
          </w:p>
          <w:p w14:paraId="3F47D964" w14:textId="77777777" w:rsidR="003E38B7" w:rsidRPr="00655A28" w:rsidRDefault="003E38B7" w:rsidP="00DC1F1F">
            <w:pPr>
              <w:rPr>
                <w:szCs w:val="22"/>
                <w:lang w:val="en-GB"/>
              </w:rPr>
            </w:pPr>
            <w:r w:rsidRPr="00655A28">
              <w:rPr>
                <w:szCs w:val="22"/>
                <w:lang w:val="en-GB"/>
              </w:rPr>
              <w:t>addressLine1</w:t>
            </w:r>
          </w:p>
          <w:p w14:paraId="426B9477" w14:textId="77777777" w:rsidR="003E38B7" w:rsidRDefault="003E38B7" w:rsidP="00DC1F1F">
            <w:pPr>
              <w:rPr>
                <w:szCs w:val="22"/>
                <w:lang w:val="en-GB"/>
              </w:rPr>
            </w:pPr>
            <w:r w:rsidRPr="00583868">
              <w:rPr>
                <w:szCs w:val="22"/>
                <w:lang w:val="en-GB"/>
              </w:rPr>
              <w:t>or</w:t>
            </w:r>
            <w:r w:rsidRPr="00447B3D">
              <w:rPr>
                <w:szCs w:val="22"/>
                <w:lang w:val="en-GB"/>
              </w:rPr>
              <w:t xml:space="preserve"> </w:t>
            </w:r>
          </w:p>
          <w:p w14:paraId="342B697B" w14:textId="77777777" w:rsidR="003E38B7" w:rsidRPr="00655A28" w:rsidRDefault="003E38B7" w:rsidP="00DC1F1F">
            <w:pPr>
              <w:rPr>
                <w:szCs w:val="22"/>
                <w:lang w:val="en-GB"/>
              </w:rPr>
            </w:pPr>
            <w:r w:rsidRPr="00655A28">
              <w:rPr>
                <w:szCs w:val="22"/>
                <w:lang w:val="en-GB"/>
              </w:rPr>
              <w:t>UnmarriedChildsAddressThatDoesNotLiveWithYou</w:t>
            </w:r>
          </w:p>
          <w:p w14:paraId="007A5BC5" w14:textId="77777777" w:rsidR="003E38B7" w:rsidRPr="00655A28" w:rsidRDefault="003E38B7" w:rsidP="00DC1F1F">
            <w:pPr>
              <w:rPr>
                <w:szCs w:val="22"/>
                <w:lang w:val="en-GB"/>
              </w:rPr>
            </w:pPr>
            <w:r w:rsidRPr="00655A28">
              <w:rPr>
                <w:szCs w:val="22"/>
                <w:lang w:val="en-GB"/>
              </w:rPr>
              <w:t>addressLine1</w:t>
            </w:r>
          </w:p>
          <w:p w14:paraId="711F3E00" w14:textId="77777777" w:rsidR="003E38B7" w:rsidRPr="00655A28" w:rsidRDefault="003E38B7" w:rsidP="00DC1F1F">
            <w:pPr>
              <w:rPr>
                <w:szCs w:val="22"/>
                <w:lang w:val="en-GB"/>
              </w:rPr>
            </w:pPr>
            <w:r w:rsidRPr="00655A28">
              <w:rPr>
                <w:szCs w:val="22"/>
                <w:lang w:val="en-GB"/>
              </w:rPr>
              <w:t xml:space="preserve">or </w:t>
            </w:r>
          </w:p>
          <w:p w14:paraId="569A70FF" w14:textId="77777777" w:rsidR="003E38B7" w:rsidRPr="00655A28" w:rsidRDefault="003E38B7" w:rsidP="00DC1F1F">
            <w:pPr>
              <w:rPr>
                <w:szCs w:val="22"/>
              </w:rPr>
            </w:pPr>
            <w:r w:rsidRPr="006E5C2E">
              <w:rPr>
                <w:szCs w:val="22"/>
                <w:lang w:val="en-GB"/>
              </w:rPr>
              <w:t>NULL (…&gt;&lt;…)</w:t>
            </w:r>
          </w:p>
        </w:tc>
        <w:tc>
          <w:tcPr>
            <w:tcW w:w="4252" w:type="dxa"/>
            <w:gridSpan w:val="2"/>
          </w:tcPr>
          <w:p w14:paraId="7DEDDAB2" w14:textId="77777777" w:rsidR="003E38B7" w:rsidRPr="00655A28" w:rsidRDefault="003E38B7" w:rsidP="00DC1F1F">
            <w:pPr>
              <w:rPr>
                <w:szCs w:val="22"/>
              </w:rPr>
            </w:pPr>
            <w:r w:rsidRPr="00655A28">
              <w:rPr>
                <w:szCs w:val="22"/>
              </w:rPr>
              <w:t>This is the first line of the address. This usually contains the street number and name.</w:t>
            </w:r>
          </w:p>
        </w:tc>
      </w:tr>
      <w:tr w:rsidR="003E38B7" w14:paraId="0B75EE4B" w14:textId="77777777" w:rsidTr="00DC1F1F">
        <w:tc>
          <w:tcPr>
            <w:tcW w:w="2718" w:type="dxa"/>
          </w:tcPr>
          <w:p w14:paraId="7DE58464" w14:textId="77777777" w:rsidR="003E38B7" w:rsidRPr="00655A28" w:rsidRDefault="003E38B7" w:rsidP="00DC1F1F">
            <w:pPr>
              <w:rPr>
                <w:szCs w:val="22"/>
              </w:rPr>
            </w:pPr>
            <w:r w:rsidRPr="00655A28">
              <w:rPr>
                <w:color w:val="000000"/>
                <w:szCs w:val="22"/>
              </w:rPr>
              <w:t xml:space="preserve">addrsThreeTxt </w:t>
            </w:r>
          </w:p>
        </w:tc>
        <w:tc>
          <w:tcPr>
            <w:tcW w:w="2609" w:type="dxa"/>
          </w:tcPr>
          <w:p w14:paraId="6914F4F3" w14:textId="77777777" w:rsidR="003E38B7" w:rsidRDefault="003E38B7" w:rsidP="00DC1F1F">
            <w:pPr>
              <w:rPr>
                <w:color w:val="000000"/>
                <w:szCs w:val="22"/>
              </w:rPr>
            </w:pPr>
            <w:r w:rsidRPr="00655A28">
              <w:rPr>
                <w:color w:val="000000"/>
                <w:szCs w:val="22"/>
              </w:rPr>
              <w:t>From XML Payload:</w:t>
            </w:r>
          </w:p>
          <w:p w14:paraId="5491F6F2" w14:textId="77777777" w:rsidR="003E38B7" w:rsidRPr="00655A28" w:rsidRDefault="003E38B7" w:rsidP="00DC1F1F">
            <w:pPr>
              <w:rPr>
                <w:szCs w:val="22"/>
                <w:lang w:val="en-GB"/>
              </w:rPr>
            </w:pPr>
            <w:r w:rsidRPr="00655A28">
              <w:rPr>
                <w:szCs w:val="22"/>
                <w:lang w:val="en-GB"/>
              </w:rPr>
              <w:t>VeteransInfo</w:t>
            </w:r>
          </w:p>
          <w:p w14:paraId="7EBB7DFF" w14:textId="77777777" w:rsidR="003E38B7" w:rsidRPr="00655A28" w:rsidRDefault="003E38B7" w:rsidP="00DC1F1F">
            <w:pPr>
              <w:rPr>
                <w:szCs w:val="22"/>
                <w:lang w:val="en-GB"/>
              </w:rPr>
            </w:pPr>
            <w:r w:rsidRPr="00655A28">
              <w:rPr>
                <w:szCs w:val="22"/>
                <w:lang w:val="en-GB"/>
              </w:rPr>
              <w:t>ClaimantAddress</w:t>
            </w:r>
          </w:p>
          <w:p w14:paraId="79DDA8E7" w14:textId="77777777" w:rsidR="003E38B7" w:rsidRDefault="003E38B7" w:rsidP="00DC1F1F">
            <w:pPr>
              <w:rPr>
                <w:szCs w:val="22"/>
                <w:lang w:val="en-GB"/>
              </w:rPr>
            </w:pPr>
            <w:r>
              <w:rPr>
                <w:szCs w:val="22"/>
                <w:lang w:val="en-GB"/>
              </w:rPr>
              <w:t>addressLine3</w:t>
            </w:r>
          </w:p>
          <w:p w14:paraId="47A59D21" w14:textId="77777777" w:rsidR="003E38B7" w:rsidRPr="00655A28" w:rsidRDefault="003E38B7" w:rsidP="00DC1F1F">
            <w:pPr>
              <w:rPr>
                <w:szCs w:val="22"/>
                <w:lang w:val="en-GB"/>
              </w:rPr>
            </w:pPr>
            <w:r>
              <w:rPr>
                <w:szCs w:val="22"/>
                <w:lang w:val="en-GB"/>
              </w:rPr>
              <w:t>or</w:t>
            </w:r>
          </w:p>
          <w:p w14:paraId="48FC8AF8" w14:textId="74FAF56E" w:rsidR="00C37DDE" w:rsidRDefault="00C37DDE" w:rsidP="00C37DDE">
            <w:pPr>
              <w:rPr>
                <w:szCs w:val="22"/>
                <w:lang w:val="en-GB"/>
              </w:rPr>
            </w:pPr>
            <w:r w:rsidRPr="00B70D15">
              <w:rPr>
                <w:szCs w:val="22"/>
                <w:lang w:val="en-GB"/>
              </w:rPr>
              <w:t>VeteranMarriages</w:t>
            </w:r>
          </w:p>
          <w:p w14:paraId="1B6C1CB8" w14:textId="77777777" w:rsidR="00C37DDE" w:rsidRPr="00655A28" w:rsidRDefault="00C37DDE" w:rsidP="00C37DDE">
            <w:pPr>
              <w:rPr>
                <w:szCs w:val="22"/>
                <w:lang w:val="en-GB"/>
              </w:rPr>
            </w:pPr>
            <w:r w:rsidRPr="00655A28">
              <w:rPr>
                <w:szCs w:val="22"/>
                <w:lang w:val="en-GB"/>
              </w:rPr>
              <w:t>SpousesAddress</w:t>
            </w:r>
          </w:p>
          <w:p w14:paraId="683F83C3" w14:textId="77777777" w:rsidR="003E38B7" w:rsidRPr="00655A28" w:rsidRDefault="003E38B7" w:rsidP="00DC1F1F">
            <w:pPr>
              <w:rPr>
                <w:szCs w:val="22"/>
                <w:lang w:val="en-GB"/>
              </w:rPr>
            </w:pPr>
            <w:r>
              <w:rPr>
                <w:szCs w:val="22"/>
                <w:lang w:val="en-GB"/>
              </w:rPr>
              <w:t>addressLine3</w:t>
            </w:r>
          </w:p>
          <w:p w14:paraId="67AEC2ED" w14:textId="77777777" w:rsidR="003E38B7" w:rsidRDefault="003E38B7" w:rsidP="00DC1F1F">
            <w:pPr>
              <w:rPr>
                <w:szCs w:val="22"/>
                <w:lang w:val="en-GB"/>
              </w:rPr>
            </w:pPr>
            <w:r w:rsidRPr="00583868">
              <w:rPr>
                <w:szCs w:val="22"/>
                <w:lang w:val="en-GB"/>
              </w:rPr>
              <w:t>or</w:t>
            </w:r>
            <w:r w:rsidRPr="00447B3D">
              <w:rPr>
                <w:szCs w:val="22"/>
                <w:lang w:val="en-GB"/>
              </w:rPr>
              <w:t xml:space="preserve"> </w:t>
            </w:r>
          </w:p>
          <w:p w14:paraId="3678FE4D" w14:textId="77777777" w:rsidR="003E38B7" w:rsidRPr="00655A28" w:rsidRDefault="003E38B7" w:rsidP="00DC1F1F">
            <w:pPr>
              <w:rPr>
                <w:szCs w:val="22"/>
                <w:lang w:val="en-GB"/>
              </w:rPr>
            </w:pPr>
            <w:r w:rsidRPr="00655A28">
              <w:rPr>
                <w:szCs w:val="22"/>
                <w:lang w:val="en-GB"/>
              </w:rPr>
              <w:t>UnmarriedChildsAddressThatDoesNotLiveWithYou</w:t>
            </w:r>
          </w:p>
          <w:p w14:paraId="5AC0A1A5" w14:textId="77777777" w:rsidR="003E38B7" w:rsidRPr="00655A28" w:rsidRDefault="003E38B7" w:rsidP="00DC1F1F">
            <w:pPr>
              <w:rPr>
                <w:szCs w:val="22"/>
                <w:lang w:val="en-GB"/>
              </w:rPr>
            </w:pPr>
            <w:r w:rsidRPr="00655A28">
              <w:rPr>
                <w:szCs w:val="22"/>
                <w:lang w:val="en-GB"/>
              </w:rPr>
              <w:t>addressLine</w:t>
            </w:r>
            <w:r>
              <w:rPr>
                <w:szCs w:val="22"/>
                <w:lang w:val="en-GB"/>
              </w:rPr>
              <w:t>3</w:t>
            </w:r>
          </w:p>
          <w:p w14:paraId="2B061055" w14:textId="77777777" w:rsidR="003E38B7" w:rsidRPr="00655A28" w:rsidRDefault="003E38B7" w:rsidP="00DC1F1F">
            <w:pPr>
              <w:rPr>
                <w:szCs w:val="22"/>
                <w:lang w:val="en-GB"/>
              </w:rPr>
            </w:pPr>
            <w:r w:rsidRPr="00655A28">
              <w:rPr>
                <w:szCs w:val="22"/>
                <w:lang w:val="en-GB"/>
              </w:rPr>
              <w:t xml:space="preserve">or </w:t>
            </w:r>
          </w:p>
          <w:p w14:paraId="22AD5B1B" w14:textId="77777777" w:rsidR="003E38B7" w:rsidRPr="00655A28" w:rsidRDefault="003E38B7" w:rsidP="00DC1F1F">
            <w:pPr>
              <w:rPr>
                <w:szCs w:val="22"/>
              </w:rPr>
            </w:pPr>
            <w:r w:rsidRPr="006E5C2E">
              <w:rPr>
                <w:szCs w:val="22"/>
                <w:lang w:val="en-GB"/>
              </w:rPr>
              <w:t>NULL (…&gt;&lt;…)</w:t>
            </w:r>
          </w:p>
        </w:tc>
        <w:tc>
          <w:tcPr>
            <w:tcW w:w="4252" w:type="dxa"/>
            <w:gridSpan w:val="2"/>
          </w:tcPr>
          <w:p w14:paraId="6F8CE68F" w14:textId="77777777" w:rsidR="003E38B7" w:rsidRPr="00655A28" w:rsidRDefault="003E38B7" w:rsidP="00DC1F1F">
            <w:pPr>
              <w:rPr>
                <w:szCs w:val="22"/>
              </w:rPr>
            </w:pPr>
            <w:r w:rsidRPr="00655A28">
              <w:rPr>
                <w:szCs w:val="22"/>
              </w:rPr>
              <w:t>This is the third line of the address</w:t>
            </w:r>
          </w:p>
        </w:tc>
      </w:tr>
      <w:tr w:rsidR="003E38B7" w14:paraId="21AF68C6" w14:textId="77777777" w:rsidTr="00DC1F1F">
        <w:tc>
          <w:tcPr>
            <w:tcW w:w="2718" w:type="dxa"/>
          </w:tcPr>
          <w:p w14:paraId="46436DEA" w14:textId="77777777" w:rsidR="003E38B7" w:rsidRPr="00655A28" w:rsidRDefault="003E38B7" w:rsidP="00DC1F1F">
            <w:pPr>
              <w:rPr>
                <w:szCs w:val="22"/>
              </w:rPr>
            </w:pPr>
            <w:r w:rsidRPr="00655A28">
              <w:rPr>
                <w:color w:val="000000"/>
                <w:szCs w:val="22"/>
              </w:rPr>
              <w:t xml:space="preserve">addrsTwoTxt </w:t>
            </w:r>
          </w:p>
        </w:tc>
        <w:tc>
          <w:tcPr>
            <w:tcW w:w="2609" w:type="dxa"/>
          </w:tcPr>
          <w:p w14:paraId="23DC8C77" w14:textId="77777777" w:rsidR="003E38B7" w:rsidRDefault="003E38B7" w:rsidP="00DC1F1F">
            <w:pPr>
              <w:rPr>
                <w:color w:val="000000"/>
                <w:szCs w:val="22"/>
              </w:rPr>
            </w:pPr>
            <w:r w:rsidRPr="00655A28">
              <w:rPr>
                <w:color w:val="000000"/>
                <w:szCs w:val="22"/>
              </w:rPr>
              <w:t>From XML Payload:</w:t>
            </w:r>
          </w:p>
          <w:p w14:paraId="70D7D8AD" w14:textId="77777777" w:rsidR="003E38B7" w:rsidRPr="00655A28" w:rsidRDefault="003E38B7" w:rsidP="00DC1F1F">
            <w:pPr>
              <w:rPr>
                <w:szCs w:val="22"/>
                <w:lang w:val="en-GB"/>
              </w:rPr>
            </w:pPr>
            <w:r w:rsidRPr="00655A28">
              <w:rPr>
                <w:szCs w:val="22"/>
                <w:lang w:val="en-GB"/>
              </w:rPr>
              <w:t>VeteransInfo</w:t>
            </w:r>
          </w:p>
          <w:p w14:paraId="23A05E29" w14:textId="77777777" w:rsidR="003E38B7" w:rsidRPr="00655A28" w:rsidRDefault="003E38B7" w:rsidP="00DC1F1F">
            <w:pPr>
              <w:rPr>
                <w:szCs w:val="22"/>
                <w:lang w:val="en-GB"/>
              </w:rPr>
            </w:pPr>
            <w:r w:rsidRPr="00655A28">
              <w:rPr>
                <w:szCs w:val="22"/>
                <w:lang w:val="en-GB"/>
              </w:rPr>
              <w:t>ClaimantAddress</w:t>
            </w:r>
          </w:p>
          <w:p w14:paraId="5A49015E" w14:textId="77777777" w:rsidR="003E38B7" w:rsidRDefault="003E38B7" w:rsidP="00DC1F1F">
            <w:pPr>
              <w:rPr>
                <w:szCs w:val="22"/>
                <w:lang w:val="en-GB"/>
              </w:rPr>
            </w:pPr>
            <w:r>
              <w:rPr>
                <w:szCs w:val="22"/>
                <w:lang w:val="en-GB"/>
              </w:rPr>
              <w:t>addressLine2</w:t>
            </w:r>
          </w:p>
          <w:p w14:paraId="3DC64F03" w14:textId="77777777" w:rsidR="003E38B7" w:rsidRPr="00655A28" w:rsidRDefault="003E38B7" w:rsidP="00DC1F1F">
            <w:pPr>
              <w:rPr>
                <w:szCs w:val="22"/>
                <w:lang w:val="en-GB"/>
              </w:rPr>
            </w:pPr>
            <w:r>
              <w:rPr>
                <w:szCs w:val="22"/>
                <w:lang w:val="en-GB"/>
              </w:rPr>
              <w:t>or</w:t>
            </w:r>
          </w:p>
          <w:p w14:paraId="71D81B25" w14:textId="77777777" w:rsidR="008074F1" w:rsidRDefault="008074F1" w:rsidP="008074F1">
            <w:pPr>
              <w:rPr>
                <w:szCs w:val="22"/>
                <w:lang w:val="en-GB"/>
              </w:rPr>
            </w:pPr>
            <w:r w:rsidRPr="00B70D15">
              <w:rPr>
                <w:szCs w:val="22"/>
                <w:lang w:val="en-GB"/>
              </w:rPr>
              <w:t>VeteranMarriages</w:t>
            </w:r>
          </w:p>
          <w:p w14:paraId="0A9642BC" w14:textId="77777777" w:rsidR="008074F1" w:rsidRPr="00655A28" w:rsidRDefault="008074F1" w:rsidP="008074F1">
            <w:pPr>
              <w:rPr>
                <w:szCs w:val="22"/>
                <w:lang w:val="en-GB"/>
              </w:rPr>
            </w:pPr>
            <w:r w:rsidRPr="00655A28">
              <w:rPr>
                <w:szCs w:val="22"/>
                <w:lang w:val="en-GB"/>
              </w:rPr>
              <w:t>SpousesAddress</w:t>
            </w:r>
          </w:p>
          <w:p w14:paraId="20C5DA05" w14:textId="77777777" w:rsidR="003E38B7" w:rsidRPr="00655A28" w:rsidRDefault="003E38B7" w:rsidP="00DC1F1F">
            <w:pPr>
              <w:rPr>
                <w:szCs w:val="22"/>
                <w:lang w:val="en-GB"/>
              </w:rPr>
            </w:pPr>
            <w:r>
              <w:rPr>
                <w:szCs w:val="22"/>
                <w:lang w:val="en-GB"/>
              </w:rPr>
              <w:t>addressLine2</w:t>
            </w:r>
          </w:p>
          <w:p w14:paraId="6149AB36" w14:textId="77777777" w:rsidR="003E38B7" w:rsidRDefault="003E38B7" w:rsidP="00DC1F1F">
            <w:pPr>
              <w:rPr>
                <w:szCs w:val="22"/>
                <w:lang w:val="en-GB"/>
              </w:rPr>
            </w:pPr>
            <w:r w:rsidRPr="00583868">
              <w:rPr>
                <w:szCs w:val="22"/>
                <w:lang w:val="en-GB"/>
              </w:rPr>
              <w:lastRenderedPageBreak/>
              <w:t>or</w:t>
            </w:r>
            <w:r w:rsidRPr="00447B3D">
              <w:rPr>
                <w:szCs w:val="22"/>
                <w:lang w:val="en-GB"/>
              </w:rPr>
              <w:t xml:space="preserve"> </w:t>
            </w:r>
          </w:p>
          <w:p w14:paraId="623A15B3" w14:textId="77777777" w:rsidR="003E38B7" w:rsidRPr="00655A28" w:rsidRDefault="003E38B7" w:rsidP="00DC1F1F">
            <w:pPr>
              <w:rPr>
                <w:szCs w:val="22"/>
                <w:lang w:val="en-GB"/>
              </w:rPr>
            </w:pPr>
            <w:r w:rsidRPr="00655A28">
              <w:rPr>
                <w:szCs w:val="22"/>
                <w:lang w:val="en-GB"/>
              </w:rPr>
              <w:t>UnmarriedChildsAddressThatDoesNotLiveWithYou</w:t>
            </w:r>
          </w:p>
          <w:p w14:paraId="695F611F" w14:textId="77777777" w:rsidR="003E38B7" w:rsidRPr="00655A28" w:rsidRDefault="003E38B7" w:rsidP="00DC1F1F">
            <w:pPr>
              <w:rPr>
                <w:szCs w:val="22"/>
                <w:lang w:val="en-GB"/>
              </w:rPr>
            </w:pPr>
            <w:r>
              <w:rPr>
                <w:szCs w:val="22"/>
                <w:lang w:val="en-GB"/>
              </w:rPr>
              <w:t>addressLine2</w:t>
            </w:r>
          </w:p>
          <w:p w14:paraId="0B1DCE16" w14:textId="77777777" w:rsidR="003E38B7" w:rsidRPr="00655A28" w:rsidRDefault="003E38B7" w:rsidP="00DC1F1F">
            <w:pPr>
              <w:rPr>
                <w:szCs w:val="22"/>
                <w:lang w:val="en-GB"/>
              </w:rPr>
            </w:pPr>
            <w:r w:rsidRPr="00655A28">
              <w:rPr>
                <w:szCs w:val="22"/>
                <w:lang w:val="en-GB"/>
              </w:rPr>
              <w:t xml:space="preserve">or </w:t>
            </w:r>
          </w:p>
          <w:p w14:paraId="1177E415" w14:textId="77777777" w:rsidR="003E38B7" w:rsidRPr="00655A28" w:rsidRDefault="003E38B7" w:rsidP="00DC1F1F">
            <w:pPr>
              <w:rPr>
                <w:szCs w:val="22"/>
              </w:rPr>
            </w:pPr>
            <w:r w:rsidRPr="006E5C2E">
              <w:rPr>
                <w:szCs w:val="22"/>
                <w:lang w:val="en-GB"/>
              </w:rPr>
              <w:t>NULL (…&gt;&lt;…)</w:t>
            </w:r>
          </w:p>
        </w:tc>
        <w:tc>
          <w:tcPr>
            <w:tcW w:w="4252" w:type="dxa"/>
            <w:gridSpan w:val="2"/>
          </w:tcPr>
          <w:p w14:paraId="3F75B50C" w14:textId="77777777" w:rsidR="003E38B7" w:rsidRPr="00655A28" w:rsidRDefault="003E38B7" w:rsidP="00DC1F1F">
            <w:pPr>
              <w:rPr>
                <w:szCs w:val="22"/>
              </w:rPr>
            </w:pPr>
            <w:r w:rsidRPr="00655A28">
              <w:rPr>
                <w:szCs w:val="22"/>
              </w:rPr>
              <w:lastRenderedPageBreak/>
              <w:t>This is the second line of the address</w:t>
            </w:r>
          </w:p>
        </w:tc>
      </w:tr>
      <w:tr w:rsidR="003E38B7" w14:paraId="061EBF16" w14:textId="77777777" w:rsidTr="00DC1F1F">
        <w:tc>
          <w:tcPr>
            <w:tcW w:w="2718" w:type="dxa"/>
          </w:tcPr>
          <w:p w14:paraId="61533E7B" w14:textId="77777777" w:rsidR="003E38B7" w:rsidRPr="00655A28" w:rsidRDefault="003E38B7" w:rsidP="00DC1F1F">
            <w:pPr>
              <w:rPr>
                <w:szCs w:val="22"/>
              </w:rPr>
            </w:pPr>
            <w:r w:rsidRPr="00655A28">
              <w:rPr>
                <w:color w:val="000000"/>
                <w:szCs w:val="22"/>
              </w:rPr>
              <w:t xml:space="preserve">badAddrsInd </w:t>
            </w:r>
          </w:p>
        </w:tc>
        <w:tc>
          <w:tcPr>
            <w:tcW w:w="2609" w:type="dxa"/>
          </w:tcPr>
          <w:p w14:paraId="5190EA9F" w14:textId="77777777" w:rsidR="003E38B7" w:rsidRPr="00655A28" w:rsidRDefault="003E38B7" w:rsidP="00DC1F1F">
            <w:pPr>
              <w:tabs>
                <w:tab w:val="right" w:pos="2394"/>
              </w:tabs>
              <w:rPr>
                <w:szCs w:val="22"/>
              </w:rPr>
            </w:pPr>
            <w:r w:rsidRPr="00655A28">
              <w:rPr>
                <w:szCs w:val="22"/>
              </w:rPr>
              <w:t>NULL (…&gt;&lt;…)</w:t>
            </w:r>
            <w:r w:rsidRPr="00655A28">
              <w:rPr>
                <w:szCs w:val="22"/>
              </w:rPr>
              <w:tab/>
            </w:r>
          </w:p>
        </w:tc>
        <w:tc>
          <w:tcPr>
            <w:tcW w:w="4252" w:type="dxa"/>
            <w:gridSpan w:val="2"/>
          </w:tcPr>
          <w:p w14:paraId="3F85ABDB" w14:textId="77777777" w:rsidR="003E38B7" w:rsidRPr="00655A28" w:rsidRDefault="003E38B7" w:rsidP="00DC1F1F">
            <w:pPr>
              <w:rPr>
                <w:szCs w:val="22"/>
              </w:rPr>
            </w:pPr>
            <w:r w:rsidRPr="00655A28">
              <w:rPr>
                <w:szCs w:val="22"/>
              </w:rPr>
              <w:t>This will indicate if the address existing for the person is valid or not.</w:t>
            </w:r>
          </w:p>
        </w:tc>
      </w:tr>
      <w:tr w:rsidR="003E38B7" w14:paraId="67EF3CBD" w14:textId="77777777" w:rsidTr="00DC1F1F">
        <w:tc>
          <w:tcPr>
            <w:tcW w:w="2718" w:type="dxa"/>
          </w:tcPr>
          <w:p w14:paraId="64957041" w14:textId="77777777" w:rsidR="003E38B7" w:rsidRPr="00655A28" w:rsidRDefault="003E38B7" w:rsidP="00DC1F1F">
            <w:pPr>
              <w:rPr>
                <w:szCs w:val="22"/>
              </w:rPr>
            </w:pPr>
            <w:r w:rsidRPr="00655A28">
              <w:rPr>
                <w:color w:val="000000"/>
                <w:szCs w:val="22"/>
              </w:rPr>
              <w:t xml:space="preserve">cityNm </w:t>
            </w:r>
          </w:p>
        </w:tc>
        <w:tc>
          <w:tcPr>
            <w:tcW w:w="2609" w:type="dxa"/>
          </w:tcPr>
          <w:p w14:paraId="54004F78" w14:textId="77777777" w:rsidR="003E38B7" w:rsidRDefault="003E38B7" w:rsidP="00DC1F1F">
            <w:pPr>
              <w:rPr>
                <w:color w:val="000000"/>
                <w:szCs w:val="22"/>
              </w:rPr>
            </w:pPr>
            <w:r w:rsidRPr="00655A28">
              <w:rPr>
                <w:color w:val="000000"/>
                <w:szCs w:val="22"/>
              </w:rPr>
              <w:t>From XML Payload:</w:t>
            </w:r>
          </w:p>
          <w:p w14:paraId="29C78D41" w14:textId="77777777" w:rsidR="003E38B7" w:rsidRPr="00655A28" w:rsidRDefault="003E38B7" w:rsidP="00DC1F1F">
            <w:pPr>
              <w:rPr>
                <w:szCs w:val="22"/>
                <w:lang w:val="en-GB"/>
              </w:rPr>
            </w:pPr>
            <w:r w:rsidRPr="00655A28">
              <w:rPr>
                <w:szCs w:val="22"/>
                <w:lang w:val="en-GB"/>
              </w:rPr>
              <w:t>VeteransInfo</w:t>
            </w:r>
          </w:p>
          <w:p w14:paraId="6782C68F" w14:textId="77777777" w:rsidR="003E38B7" w:rsidRPr="00655A28" w:rsidRDefault="003E38B7" w:rsidP="00DC1F1F">
            <w:pPr>
              <w:rPr>
                <w:szCs w:val="22"/>
                <w:lang w:val="en-GB"/>
              </w:rPr>
            </w:pPr>
            <w:r w:rsidRPr="00655A28">
              <w:rPr>
                <w:szCs w:val="22"/>
                <w:lang w:val="en-GB"/>
              </w:rPr>
              <w:t>ClaimantAddress</w:t>
            </w:r>
          </w:p>
          <w:p w14:paraId="1F0854E3" w14:textId="77777777" w:rsidR="003E38B7" w:rsidRDefault="003E38B7" w:rsidP="00DC1F1F">
            <w:pPr>
              <w:rPr>
                <w:szCs w:val="22"/>
                <w:lang w:val="en-GB"/>
              </w:rPr>
            </w:pPr>
            <w:r>
              <w:rPr>
                <w:szCs w:val="22"/>
                <w:lang w:val="en-GB"/>
              </w:rPr>
              <w:t>city</w:t>
            </w:r>
          </w:p>
          <w:p w14:paraId="1DAD4263" w14:textId="77777777" w:rsidR="003E38B7" w:rsidRPr="00655A28" w:rsidRDefault="003E38B7" w:rsidP="00DC1F1F">
            <w:pPr>
              <w:rPr>
                <w:szCs w:val="22"/>
                <w:lang w:val="en-GB"/>
              </w:rPr>
            </w:pPr>
            <w:r>
              <w:rPr>
                <w:szCs w:val="22"/>
                <w:lang w:val="en-GB"/>
              </w:rPr>
              <w:t>or</w:t>
            </w:r>
          </w:p>
          <w:p w14:paraId="2492E552" w14:textId="77777777" w:rsidR="00FC1A86" w:rsidRDefault="00FC1A86" w:rsidP="00FC1A86">
            <w:pPr>
              <w:rPr>
                <w:szCs w:val="22"/>
                <w:lang w:val="en-GB"/>
              </w:rPr>
            </w:pPr>
            <w:r w:rsidRPr="00B70D15">
              <w:rPr>
                <w:szCs w:val="22"/>
                <w:lang w:val="en-GB"/>
              </w:rPr>
              <w:t>VeteranMarriages</w:t>
            </w:r>
          </w:p>
          <w:p w14:paraId="32744F62" w14:textId="77777777" w:rsidR="00FC1A86" w:rsidRPr="00655A28" w:rsidRDefault="00FC1A86" w:rsidP="00FC1A86">
            <w:pPr>
              <w:rPr>
                <w:szCs w:val="22"/>
                <w:lang w:val="en-GB"/>
              </w:rPr>
            </w:pPr>
            <w:r w:rsidRPr="00655A28">
              <w:rPr>
                <w:szCs w:val="22"/>
                <w:lang w:val="en-GB"/>
              </w:rPr>
              <w:t>SpousesAddress</w:t>
            </w:r>
          </w:p>
          <w:p w14:paraId="10A9A0C0" w14:textId="77777777" w:rsidR="003E38B7" w:rsidRPr="00655A28" w:rsidRDefault="003E38B7" w:rsidP="00DC1F1F">
            <w:pPr>
              <w:rPr>
                <w:szCs w:val="22"/>
                <w:lang w:val="en-GB"/>
              </w:rPr>
            </w:pPr>
            <w:r>
              <w:rPr>
                <w:szCs w:val="22"/>
                <w:lang w:val="en-GB"/>
              </w:rPr>
              <w:t>city</w:t>
            </w:r>
          </w:p>
          <w:p w14:paraId="56888F2F" w14:textId="77777777" w:rsidR="003E38B7" w:rsidRDefault="003E38B7" w:rsidP="00DC1F1F">
            <w:pPr>
              <w:rPr>
                <w:szCs w:val="22"/>
                <w:lang w:val="en-GB"/>
              </w:rPr>
            </w:pPr>
            <w:r w:rsidRPr="00583868">
              <w:rPr>
                <w:szCs w:val="22"/>
                <w:lang w:val="en-GB"/>
              </w:rPr>
              <w:t>or</w:t>
            </w:r>
            <w:r w:rsidRPr="00447B3D">
              <w:rPr>
                <w:szCs w:val="22"/>
                <w:lang w:val="en-GB"/>
              </w:rPr>
              <w:t xml:space="preserve"> </w:t>
            </w:r>
          </w:p>
          <w:p w14:paraId="4FE9F493" w14:textId="77777777" w:rsidR="003E38B7" w:rsidRPr="00655A28" w:rsidRDefault="003E38B7" w:rsidP="00DC1F1F">
            <w:pPr>
              <w:rPr>
                <w:szCs w:val="22"/>
                <w:lang w:val="en-GB"/>
              </w:rPr>
            </w:pPr>
            <w:r w:rsidRPr="00655A28">
              <w:rPr>
                <w:szCs w:val="22"/>
                <w:lang w:val="en-GB"/>
              </w:rPr>
              <w:t>UnmarriedChildsAddressThatDoesNotLiveWithYou</w:t>
            </w:r>
          </w:p>
          <w:p w14:paraId="5D587C2C" w14:textId="77777777" w:rsidR="003E38B7" w:rsidRPr="00655A28" w:rsidRDefault="003E38B7" w:rsidP="00DC1F1F">
            <w:pPr>
              <w:rPr>
                <w:szCs w:val="22"/>
                <w:lang w:val="en-GB"/>
              </w:rPr>
            </w:pPr>
            <w:r>
              <w:rPr>
                <w:szCs w:val="22"/>
                <w:lang w:val="en-GB"/>
              </w:rPr>
              <w:t>city</w:t>
            </w:r>
          </w:p>
          <w:p w14:paraId="26A09CD8" w14:textId="77777777" w:rsidR="003E38B7" w:rsidRPr="00655A28" w:rsidRDefault="003E38B7" w:rsidP="00DC1F1F">
            <w:pPr>
              <w:rPr>
                <w:szCs w:val="22"/>
                <w:lang w:val="en-GB"/>
              </w:rPr>
            </w:pPr>
            <w:r w:rsidRPr="00655A28">
              <w:rPr>
                <w:szCs w:val="22"/>
                <w:lang w:val="en-GB"/>
              </w:rPr>
              <w:t xml:space="preserve">or </w:t>
            </w:r>
          </w:p>
          <w:p w14:paraId="7AADE3C8" w14:textId="77777777" w:rsidR="003E38B7" w:rsidRPr="00655A28" w:rsidRDefault="003E38B7" w:rsidP="00DC1F1F">
            <w:pPr>
              <w:rPr>
                <w:szCs w:val="22"/>
              </w:rPr>
            </w:pPr>
            <w:r w:rsidRPr="006E5C2E">
              <w:rPr>
                <w:szCs w:val="22"/>
                <w:lang w:val="en-GB"/>
              </w:rPr>
              <w:t>NULL (…&gt;&lt;…)</w:t>
            </w:r>
          </w:p>
        </w:tc>
        <w:tc>
          <w:tcPr>
            <w:tcW w:w="4252" w:type="dxa"/>
            <w:gridSpan w:val="2"/>
          </w:tcPr>
          <w:p w14:paraId="7C085D46" w14:textId="77777777" w:rsidR="003E38B7" w:rsidRPr="00655A28" w:rsidRDefault="003E38B7" w:rsidP="00DC1F1F">
            <w:pPr>
              <w:rPr>
                <w:szCs w:val="22"/>
              </w:rPr>
            </w:pPr>
            <w:r w:rsidRPr="00655A28">
              <w:rPr>
                <w:szCs w:val="22"/>
              </w:rPr>
              <w:t>The name of the city where the address is located. IN the U.S. this is required.</w:t>
            </w:r>
          </w:p>
        </w:tc>
      </w:tr>
      <w:tr w:rsidR="003E38B7" w14:paraId="2DB56A74" w14:textId="77777777" w:rsidTr="00DC1F1F">
        <w:tc>
          <w:tcPr>
            <w:tcW w:w="2718" w:type="dxa"/>
          </w:tcPr>
          <w:p w14:paraId="5FFA17AB" w14:textId="77777777" w:rsidR="003E38B7" w:rsidRPr="00655A28" w:rsidRDefault="003E38B7" w:rsidP="00DC1F1F">
            <w:pPr>
              <w:rPr>
                <w:szCs w:val="22"/>
              </w:rPr>
            </w:pPr>
            <w:r w:rsidRPr="00655A28">
              <w:rPr>
                <w:color w:val="000000"/>
                <w:szCs w:val="22"/>
              </w:rPr>
              <w:t xml:space="preserve">cntryNm </w:t>
            </w:r>
          </w:p>
        </w:tc>
        <w:tc>
          <w:tcPr>
            <w:tcW w:w="2609" w:type="dxa"/>
          </w:tcPr>
          <w:p w14:paraId="3A626D7F" w14:textId="77777777" w:rsidR="00370ABC" w:rsidRPr="00655A28" w:rsidRDefault="00370ABC" w:rsidP="00370ABC">
            <w:pPr>
              <w:rPr>
                <w:color w:val="000000"/>
                <w:szCs w:val="22"/>
              </w:rPr>
            </w:pPr>
            <w:r w:rsidRPr="00655A28">
              <w:rPr>
                <w:color w:val="000000"/>
                <w:szCs w:val="22"/>
              </w:rPr>
              <w:t>From XML Payload:</w:t>
            </w:r>
          </w:p>
          <w:p w14:paraId="6D0F8756" w14:textId="77777777" w:rsidR="00370ABC" w:rsidRPr="00655A28" w:rsidRDefault="00370ABC" w:rsidP="00370ABC">
            <w:pPr>
              <w:rPr>
                <w:szCs w:val="22"/>
                <w:lang w:val="en-GB"/>
              </w:rPr>
            </w:pPr>
            <w:r w:rsidRPr="00655A28">
              <w:rPr>
                <w:szCs w:val="22"/>
                <w:lang w:val="en-GB"/>
              </w:rPr>
              <w:t>ClaimantAddress</w:t>
            </w:r>
          </w:p>
          <w:p w14:paraId="07C7E528" w14:textId="77777777" w:rsidR="00370ABC" w:rsidRDefault="00370ABC" w:rsidP="00370ABC">
            <w:pPr>
              <w:rPr>
                <w:szCs w:val="22"/>
                <w:lang w:val="en-GB"/>
              </w:rPr>
            </w:pPr>
            <w:r>
              <w:rPr>
                <w:szCs w:val="22"/>
                <w:lang w:val="en-GB"/>
              </w:rPr>
              <w:t xml:space="preserve">CountryName </w:t>
            </w:r>
          </w:p>
          <w:p w14:paraId="1AAEED33" w14:textId="77777777" w:rsidR="00370ABC" w:rsidRPr="00655A28" w:rsidRDefault="00370ABC" w:rsidP="00370ABC">
            <w:pPr>
              <w:rPr>
                <w:szCs w:val="22"/>
                <w:lang w:val="en-GB"/>
              </w:rPr>
            </w:pPr>
            <w:r>
              <w:rPr>
                <w:szCs w:val="22"/>
                <w:lang w:val="en-GB"/>
              </w:rPr>
              <w:t>or</w:t>
            </w:r>
          </w:p>
          <w:p w14:paraId="43CE83CF" w14:textId="77777777" w:rsidR="00370ABC" w:rsidRDefault="00370ABC" w:rsidP="00370ABC">
            <w:pPr>
              <w:rPr>
                <w:szCs w:val="22"/>
                <w:lang w:val="en-GB"/>
              </w:rPr>
            </w:pPr>
            <w:r w:rsidRPr="00B70D15">
              <w:rPr>
                <w:szCs w:val="22"/>
                <w:lang w:val="en-GB"/>
              </w:rPr>
              <w:t>VeteranMarriages</w:t>
            </w:r>
          </w:p>
          <w:p w14:paraId="64A38493" w14:textId="77777777" w:rsidR="00370ABC" w:rsidRPr="00655A28" w:rsidRDefault="00370ABC" w:rsidP="00370ABC">
            <w:pPr>
              <w:rPr>
                <w:szCs w:val="22"/>
                <w:lang w:val="en-GB"/>
              </w:rPr>
            </w:pPr>
            <w:r w:rsidRPr="00655A28">
              <w:rPr>
                <w:szCs w:val="22"/>
                <w:lang w:val="en-GB"/>
              </w:rPr>
              <w:t>SpousesAddress</w:t>
            </w:r>
          </w:p>
          <w:p w14:paraId="7021D636" w14:textId="77777777" w:rsidR="00370ABC" w:rsidRPr="00655A28" w:rsidRDefault="00370ABC" w:rsidP="00370ABC">
            <w:pPr>
              <w:rPr>
                <w:szCs w:val="22"/>
                <w:lang w:val="en-GB"/>
              </w:rPr>
            </w:pPr>
            <w:r>
              <w:rPr>
                <w:szCs w:val="22"/>
                <w:lang w:val="en-GB"/>
              </w:rPr>
              <w:t>CountryName</w:t>
            </w:r>
          </w:p>
          <w:p w14:paraId="5D23DB83" w14:textId="77777777" w:rsidR="00370ABC" w:rsidRDefault="00370ABC" w:rsidP="00370ABC">
            <w:pPr>
              <w:rPr>
                <w:szCs w:val="22"/>
                <w:lang w:val="en-GB"/>
              </w:rPr>
            </w:pPr>
            <w:r w:rsidRPr="00583868">
              <w:rPr>
                <w:szCs w:val="22"/>
                <w:lang w:val="en-GB"/>
              </w:rPr>
              <w:t>or</w:t>
            </w:r>
            <w:r w:rsidRPr="00447B3D">
              <w:rPr>
                <w:szCs w:val="22"/>
                <w:lang w:val="en-GB"/>
              </w:rPr>
              <w:t xml:space="preserve"> </w:t>
            </w:r>
          </w:p>
          <w:p w14:paraId="43A92135" w14:textId="77777777" w:rsidR="00370ABC" w:rsidRPr="00655A28" w:rsidRDefault="00370ABC" w:rsidP="00370ABC">
            <w:pPr>
              <w:rPr>
                <w:szCs w:val="22"/>
                <w:lang w:val="en-GB"/>
              </w:rPr>
            </w:pPr>
            <w:r w:rsidRPr="00655A28">
              <w:rPr>
                <w:szCs w:val="22"/>
                <w:lang w:val="en-GB"/>
              </w:rPr>
              <w:t>UnmarriedChildsAddressThatDoesNotLiveWithYou</w:t>
            </w:r>
          </w:p>
          <w:p w14:paraId="4A6BC851" w14:textId="77777777" w:rsidR="00370ABC" w:rsidRDefault="00370ABC" w:rsidP="00370ABC">
            <w:pPr>
              <w:rPr>
                <w:szCs w:val="22"/>
                <w:lang w:val="en-GB"/>
              </w:rPr>
            </w:pPr>
            <w:r>
              <w:rPr>
                <w:szCs w:val="22"/>
                <w:lang w:val="en-GB"/>
              </w:rPr>
              <w:t>CountryName</w:t>
            </w:r>
          </w:p>
          <w:p w14:paraId="3F3F9C5B" w14:textId="065E145F" w:rsidR="00E16B51" w:rsidRPr="00655A28" w:rsidRDefault="00E16B51" w:rsidP="00370ABC">
            <w:pPr>
              <w:rPr>
                <w:szCs w:val="22"/>
                <w:lang w:val="en-GB"/>
              </w:rPr>
            </w:pPr>
            <w:r>
              <w:rPr>
                <w:szCs w:val="22"/>
                <w:lang w:val="en-GB"/>
              </w:rPr>
              <w:t>or</w:t>
            </w:r>
          </w:p>
          <w:p w14:paraId="186AE260" w14:textId="77777777" w:rsidR="003E38B7" w:rsidRPr="00655A28" w:rsidRDefault="003E38B7" w:rsidP="00DC1F1F">
            <w:pPr>
              <w:rPr>
                <w:szCs w:val="22"/>
              </w:rPr>
            </w:pPr>
            <w:r w:rsidRPr="00655A28">
              <w:rPr>
                <w:szCs w:val="22"/>
              </w:rPr>
              <w:t>NULL (…&gt;&lt;…)</w:t>
            </w:r>
          </w:p>
        </w:tc>
        <w:tc>
          <w:tcPr>
            <w:tcW w:w="4252" w:type="dxa"/>
            <w:gridSpan w:val="2"/>
          </w:tcPr>
          <w:p w14:paraId="577B3BE3" w14:textId="77777777" w:rsidR="003E38B7" w:rsidRPr="00655A28" w:rsidRDefault="003E38B7" w:rsidP="00DC1F1F">
            <w:pPr>
              <w:pStyle w:val="TableText"/>
              <w:rPr>
                <w:rFonts w:ascii="Times New Roman" w:hAnsi="Times New Roman" w:cs="Times New Roman"/>
                <w:szCs w:val="22"/>
              </w:rPr>
            </w:pPr>
            <w:r w:rsidRPr="00655A28">
              <w:rPr>
                <w:rFonts w:ascii="Times New Roman" w:hAnsi="Times New Roman" w:cs="Times New Roman"/>
                <w:szCs w:val="22"/>
              </w:rPr>
              <w:t>Foreign Key to CNTRY_TYPE</w:t>
            </w:r>
          </w:p>
        </w:tc>
      </w:tr>
      <w:tr w:rsidR="003E38B7" w14:paraId="1C8E3D5C" w14:textId="77777777" w:rsidTr="00370ABC">
        <w:tc>
          <w:tcPr>
            <w:tcW w:w="2718" w:type="dxa"/>
          </w:tcPr>
          <w:p w14:paraId="23C1A8B4" w14:textId="77777777" w:rsidR="003E38B7" w:rsidRPr="00655A28" w:rsidRDefault="003E38B7" w:rsidP="00DC1F1F">
            <w:pPr>
              <w:rPr>
                <w:szCs w:val="22"/>
              </w:rPr>
            </w:pPr>
            <w:r w:rsidRPr="00655A28">
              <w:rPr>
                <w:color w:val="000000"/>
                <w:szCs w:val="22"/>
              </w:rPr>
              <w:t xml:space="preserve">countyNm </w:t>
            </w:r>
          </w:p>
        </w:tc>
        <w:tc>
          <w:tcPr>
            <w:tcW w:w="2609" w:type="dxa"/>
          </w:tcPr>
          <w:p w14:paraId="30008B9B" w14:textId="77777777" w:rsidR="003E38B7" w:rsidRPr="00655A28" w:rsidRDefault="003E38B7" w:rsidP="00370ABC">
            <w:pPr>
              <w:rPr>
                <w:szCs w:val="22"/>
              </w:rPr>
            </w:pPr>
            <w:r w:rsidRPr="006E5C2E">
              <w:rPr>
                <w:szCs w:val="22"/>
                <w:lang w:val="en-GB"/>
              </w:rPr>
              <w:t>NULL (…&gt;&lt;…)</w:t>
            </w:r>
          </w:p>
        </w:tc>
        <w:tc>
          <w:tcPr>
            <w:tcW w:w="4252" w:type="dxa"/>
            <w:gridSpan w:val="2"/>
          </w:tcPr>
          <w:p w14:paraId="1FF88836" w14:textId="77777777" w:rsidR="003E38B7" w:rsidRPr="00655A28" w:rsidRDefault="003E38B7" w:rsidP="00DC1F1F">
            <w:pPr>
              <w:rPr>
                <w:szCs w:val="22"/>
              </w:rPr>
            </w:pPr>
            <w:r w:rsidRPr="00655A28">
              <w:rPr>
                <w:szCs w:val="22"/>
              </w:rPr>
              <w:t>The name of the county where the address is located.</w:t>
            </w:r>
          </w:p>
        </w:tc>
      </w:tr>
      <w:tr w:rsidR="003E38B7" w14:paraId="620DEED8" w14:textId="77777777" w:rsidTr="00DC1F1F">
        <w:tc>
          <w:tcPr>
            <w:tcW w:w="2718" w:type="dxa"/>
          </w:tcPr>
          <w:p w14:paraId="17D4BFAD" w14:textId="77777777" w:rsidR="003E38B7" w:rsidRPr="00655A28" w:rsidRDefault="003E38B7" w:rsidP="00DC1F1F">
            <w:pPr>
              <w:rPr>
                <w:szCs w:val="22"/>
              </w:rPr>
            </w:pPr>
            <w:r w:rsidRPr="00655A28">
              <w:rPr>
                <w:color w:val="000000"/>
                <w:szCs w:val="22"/>
              </w:rPr>
              <w:t xml:space="preserve">eftWaiverTypeNm </w:t>
            </w:r>
          </w:p>
        </w:tc>
        <w:tc>
          <w:tcPr>
            <w:tcW w:w="2609" w:type="dxa"/>
          </w:tcPr>
          <w:p w14:paraId="57CA0DBD" w14:textId="77777777" w:rsidR="003E38B7" w:rsidRPr="00655A28" w:rsidRDefault="003E38B7" w:rsidP="00DC1F1F">
            <w:pPr>
              <w:rPr>
                <w:szCs w:val="22"/>
              </w:rPr>
            </w:pPr>
            <w:r w:rsidRPr="00655A28">
              <w:rPr>
                <w:szCs w:val="22"/>
              </w:rPr>
              <w:t>NULL (…&gt;&lt;…)</w:t>
            </w:r>
          </w:p>
        </w:tc>
        <w:tc>
          <w:tcPr>
            <w:tcW w:w="4252" w:type="dxa"/>
            <w:gridSpan w:val="2"/>
          </w:tcPr>
          <w:p w14:paraId="7D7DE6D8" w14:textId="77777777" w:rsidR="003E38B7" w:rsidRPr="00655A28" w:rsidRDefault="003E38B7" w:rsidP="00DC1F1F">
            <w:pPr>
              <w:rPr>
                <w:szCs w:val="22"/>
              </w:rPr>
            </w:pPr>
            <w:r w:rsidRPr="00655A28">
              <w:rPr>
                <w:szCs w:val="22"/>
              </w:rPr>
              <w:t>A word or phrase that provides a unique description of an EFT WAIVER TYPE.</w:t>
            </w:r>
          </w:p>
        </w:tc>
      </w:tr>
      <w:tr w:rsidR="003E38B7" w14:paraId="5BBB2E72" w14:textId="77777777" w:rsidTr="00DC1F1F">
        <w:tc>
          <w:tcPr>
            <w:tcW w:w="2718" w:type="dxa"/>
          </w:tcPr>
          <w:p w14:paraId="4B90B068" w14:textId="77777777" w:rsidR="003E38B7" w:rsidRPr="00655A28" w:rsidRDefault="003E38B7" w:rsidP="00DC1F1F">
            <w:pPr>
              <w:rPr>
                <w:szCs w:val="22"/>
              </w:rPr>
            </w:pPr>
            <w:r w:rsidRPr="00655A28">
              <w:rPr>
                <w:color w:val="000000"/>
                <w:szCs w:val="22"/>
              </w:rPr>
              <w:t xml:space="preserve">emailAddrsTxt </w:t>
            </w:r>
          </w:p>
        </w:tc>
        <w:tc>
          <w:tcPr>
            <w:tcW w:w="2609" w:type="dxa"/>
          </w:tcPr>
          <w:p w14:paraId="08CC5AC1" w14:textId="77777777" w:rsidR="003E38B7" w:rsidRDefault="003E38B7" w:rsidP="00DC1F1F">
            <w:pPr>
              <w:rPr>
                <w:color w:val="000000"/>
                <w:szCs w:val="22"/>
              </w:rPr>
            </w:pPr>
            <w:r w:rsidRPr="00655A28">
              <w:rPr>
                <w:color w:val="000000"/>
                <w:szCs w:val="22"/>
              </w:rPr>
              <w:t>From XML Payload:</w:t>
            </w:r>
          </w:p>
          <w:p w14:paraId="13A420D3" w14:textId="77777777" w:rsidR="003E38B7" w:rsidRPr="00655A28" w:rsidRDefault="003E38B7" w:rsidP="00DC1F1F">
            <w:pPr>
              <w:rPr>
                <w:szCs w:val="22"/>
                <w:lang w:val="en-GB"/>
              </w:rPr>
            </w:pPr>
            <w:r w:rsidRPr="00655A28">
              <w:rPr>
                <w:szCs w:val="22"/>
                <w:lang w:val="en-GB"/>
              </w:rPr>
              <w:t>VeteransInfo</w:t>
            </w:r>
          </w:p>
          <w:p w14:paraId="1A8BF487" w14:textId="77777777" w:rsidR="003E38B7" w:rsidRPr="00655A28" w:rsidRDefault="003E38B7" w:rsidP="00DC1F1F">
            <w:pPr>
              <w:rPr>
                <w:szCs w:val="22"/>
                <w:lang w:val="en-GB"/>
              </w:rPr>
            </w:pPr>
            <w:r w:rsidRPr="00655A28">
              <w:rPr>
                <w:szCs w:val="22"/>
                <w:lang w:val="en-GB"/>
              </w:rPr>
              <w:t>claimantEmailAddress</w:t>
            </w:r>
          </w:p>
          <w:p w14:paraId="0630A987" w14:textId="77777777" w:rsidR="003E38B7" w:rsidRPr="00655A28" w:rsidRDefault="003E38B7" w:rsidP="00DC1F1F">
            <w:pPr>
              <w:rPr>
                <w:szCs w:val="22"/>
                <w:highlight w:val="yellow"/>
                <w:lang w:val="en-GB"/>
              </w:rPr>
            </w:pPr>
            <w:r w:rsidRPr="00655A28">
              <w:rPr>
                <w:szCs w:val="22"/>
                <w:lang w:val="en-GB"/>
              </w:rPr>
              <w:t>or</w:t>
            </w:r>
            <w:r w:rsidRPr="00655A28">
              <w:rPr>
                <w:szCs w:val="22"/>
                <w:highlight w:val="yellow"/>
                <w:lang w:val="en-GB"/>
              </w:rPr>
              <w:t xml:space="preserve"> </w:t>
            </w:r>
          </w:p>
          <w:p w14:paraId="13E4424A" w14:textId="77777777" w:rsidR="003E38B7" w:rsidRPr="00655A28" w:rsidRDefault="003E38B7" w:rsidP="00DC1F1F">
            <w:pPr>
              <w:rPr>
                <w:szCs w:val="22"/>
              </w:rPr>
            </w:pPr>
            <w:r w:rsidRPr="006E5C2E">
              <w:rPr>
                <w:szCs w:val="22"/>
                <w:lang w:val="en-GB"/>
              </w:rPr>
              <w:t>NULL (…&gt;&lt;…)</w:t>
            </w:r>
          </w:p>
        </w:tc>
        <w:tc>
          <w:tcPr>
            <w:tcW w:w="4252" w:type="dxa"/>
            <w:gridSpan w:val="2"/>
          </w:tcPr>
          <w:p w14:paraId="36CFC4BC" w14:textId="77777777" w:rsidR="003E38B7" w:rsidRPr="00655A28" w:rsidRDefault="003E38B7" w:rsidP="00DC1F1F">
            <w:pPr>
              <w:rPr>
                <w:szCs w:val="22"/>
              </w:rPr>
            </w:pPr>
            <w:r w:rsidRPr="00655A28">
              <w:rPr>
                <w:szCs w:val="22"/>
              </w:rPr>
              <w:t>This is the entire e-mail address of the person</w:t>
            </w:r>
          </w:p>
        </w:tc>
      </w:tr>
      <w:tr w:rsidR="003E38B7" w14:paraId="6C6F9CB5" w14:textId="77777777" w:rsidTr="00DC1F1F">
        <w:tc>
          <w:tcPr>
            <w:tcW w:w="2718" w:type="dxa"/>
          </w:tcPr>
          <w:p w14:paraId="36F1B690" w14:textId="77777777" w:rsidR="003E38B7" w:rsidRPr="00655A28" w:rsidRDefault="003E38B7" w:rsidP="00DC1F1F">
            <w:pPr>
              <w:rPr>
                <w:szCs w:val="22"/>
              </w:rPr>
            </w:pPr>
            <w:r w:rsidRPr="00655A28">
              <w:rPr>
                <w:color w:val="000000"/>
                <w:szCs w:val="22"/>
              </w:rPr>
              <w:t>endDt</w:t>
            </w:r>
          </w:p>
        </w:tc>
        <w:tc>
          <w:tcPr>
            <w:tcW w:w="2609" w:type="dxa"/>
          </w:tcPr>
          <w:p w14:paraId="71F58268" w14:textId="77777777" w:rsidR="003E38B7" w:rsidRPr="00655A28" w:rsidRDefault="003E38B7" w:rsidP="00DC1F1F">
            <w:pPr>
              <w:rPr>
                <w:szCs w:val="22"/>
              </w:rPr>
            </w:pPr>
            <w:r w:rsidRPr="00655A28">
              <w:rPr>
                <w:szCs w:val="22"/>
              </w:rPr>
              <w:t>NULL (…&gt;&lt;…)</w:t>
            </w:r>
          </w:p>
        </w:tc>
        <w:tc>
          <w:tcPr>
            <w:tcW w:w="4252" w:type="dxa"/>
            <w:gridSpan w:val="2"/>
          </w:tcPr>
          <w:p w14:paraId="7298D6A6" w14:textId="77777777" w:rsidR="003E38B7" w:rsidRPr="00655A28" w:rsidRDefault="003E38B7" w:rsidP="00DC1F1F">
            <w:pPr>
              <w:rPr>
                <w:szCs w:val="22"/>
              </w:rPr>
            </w:pPr>
            <w:r w:rsidRPr="00655A28">
              <w:rPr>
                <w:szCs w:val="22"/>
              </w:rPr>
              <w:t>The calendar date when an instance of an ADDRESS becomes invalid.</w:t>
            </w:r>
          </w:p>
        </w:tc>
      </w:tr>
      <w:tr w:rsidR="003E38B7" w14:paraId="23F98E12" w14:textId="77777777" w:rsidTr="00DC1F1F">
        <w:tc>
          <w:tcPr>
            <w:tcW w:w="2718" w:type="dxa"/>
          </w:tcPr>
          <w:p w14:paraId="10DBB615" w14:textId="77777777" w:rsidR="003E38B7" w:rsidRPr="00655A28" w:rsidRDefault="003E38B7" w:rsidP="00DC1F1F">
            <w:pPr>
              <w:rPr>
                <w:szCs w:val="22"/>
              </w:rPr>
            </w:pPr>
            <w:r w:rsidRPr="00655A28">
              <w:rPr>
                <w:color w:val="000000"/>
                <w:szCs w:val="22"/>
              </w:rPr>
              <w:t xml:space="preserve">fmsAddrsCodeTxt </w:t>
            </w:r>
          </w:p>
        </w:tc>
        <w:tc>
          <w:tcPr>
            <w:tcW w:w="2609" w:type="dxa"/>
          </w:tcPr>
          <w:p w14:paraId="57E4ED83" w14:textId="77777777" w:rsidR="003E38B7" w:rsidRPr="00655A28" w:rsidRDefault="003E38B7" w:rsidP="00DC1F1F">
            <w:pPr>
              <w:rPr>
                <w:szCs w:val="22"/>
              </w:rPr>
            </w:pPr>
            <w:r w:rsidRPr="00655A28">
              <w:rPr>
                <w:szCs w:val="22"/>
              </w:rPr>
              <w:t>NULL (…&gt;&lt;…)</w:t>
            </w:r>
          </w:p>
        </w:tc>
        <w:tc>
          <w:tcPr>
            <w:tcW w:w="4252" w:type="dxa"/>
            <w:gridSpan w:val="2"/>
          </w:tcPr>
          <w:p w14:paraId="0478A90A" w14:textId="77777777" w:rsidR="003E38B7" w:rsidRPr="00655A28" w:rsidRDefault="003E38B7" w:rsidP="00DC1F1F">
            <w:pPr>
              <w:rPr>
                <w:szCs w:val="22"/>
              </w:rPr>
            </w:pPr>
            <w:r w:rsidRPr="00655A28">
              <w:rPr>
                <w:szCs w:val="22"/>
              </w:rPr>
              <w:t>Indicates which address to send payment (01-99).</w:t>
            </w:r>
          </w:p>
        </w:tc>
      </w:tr>
      <w:tr w:rsidR="003E38B7" w14:paraId="249C061D" w14:textId="77777777" w:rsidTr="00DC1F1F">
        <w:tc>
          <w:tcPr>
            <w:tcW w:w="2718" w:type="dxa"/>
          </w:tcPr>
          <w:p w14:paraId="37CC0D2D" w14:textId="77777777" w:rsidR="003E38B7" w:rsidRPr="00655A28" w:rsidRDefault="003E38B7" w:rsidP="00DC1F1F">
            <w:pPr>
              <w:rPr>
                <w:szCs w:val="22"/>
              </w:rPr>
            </w:pPr>
            <w:r w:rsidRPr="00655A28">
              <w:rPr>
                <w:color w:val="000000"/>
                <w:szCs w:val="22"/>
              </w:rPr>
              <w:t xml:space="preserve">frgnPostalCd </w:t>
            </w:r>
          </w:p>
        </w:tc>
        <w:tc>
          <w:tcPr>
            <w:tcW w:w="2609" w:type="dxa"/>
          </w:tcPr>
          <w:p w14:paraId="2A223983" w14:textId="77777777" w:rsidR="003E38B7" w:rsidRPr="00655A28" w:rsidRDefault="003E38B7" w:rsidP="00DC1F1F">
            <w:pPr>
              <w:rPr>
                <w:szCs w:val="22"/>
              </w:rPr>
            </w:pPr>
            <w:r w:rsidRPr="00655A28">
              <w:rPr>
                <w:szCs w:val="22"/>
              </w:rPr>
              <w:t>NULL (…&gt;&lt;…)</w:t>
            </w:r>
          </w:p>
        </w:tc>
        <w:tc>
          <w:tcPr>
            <w:tcW w:w="4252" w:type="dxa"/>
            <w:gridSpan w:val="2"/>
          </w:tcPr>
          <w:p w14:paraId="7E0518F9" w14:textId="77777777" w:rsidR="003E38B7" w:rsidRPr="00655A28" w:rsidRDefault="003E38B7" w:rsidP="00DC1F1F">
            <w:pPr>
              <w:rPr>
                <w:szCs w:val="22"/>
              </w:rPr>
            </w:pPr>
            <w:r w:rsidRPr="00655A28">
              <w:rPr>
                <w:szCs w:val="22"/>
              </w:rPr>
              <w:t>The distinct postal code used by a country to route mail to residences or businesses.</w:t>
            </w:r>
          </w:p>
        </w:tc>
      </w:tr>
      <w:tr w:rsidR="003E38B7" w14:paraId="2EC31554" w14:textId="77777777" w:rsidTr="00DC1F1F">
        <w:tc>
          <w:tcPr>
            <w:tcW w:w="2718" w:type="dxa"/>
          </w:tcPr>
          <w:p w14:paraId="10A3518B" w14:textId="77777777" w:rsidR="003E38B7" w:rsidRPr="00655A28" w:rsidRDefault="003E38B7" w:rsidP="00DC1F1F">
            <w:pPr>
              <w:rPr>
                <w:szCs w:val="22"/>
              </w:rPr>
            </w:pPr>
            <w:r w:rsidRPr="00655A28">
              <w:rPr>
                <w:color w:val="000000"/>
                <w:szCs w:val="22"/>
              </w:rPr>
              <w:lastRenderedPageBreak/>
              <w:t xml:space="preserve">group1VerifdTypeCd </w:t>
            </w:r>
          </w:p>
        </w:tc>
        <w:tc>
          <w:tcPr>
            <w:tcW w:w="2609" w:type="dxa"/>
          </w:tcPr>
          <w:p w14:paraId="647BEE27" w14:textId="77777777" w:rsidR="003E38B7" w:rsidRPr="00655A28" w:rsidRDefault="003E38B7" w:rsidP="00DC1F1F">
            <w:pPr>
              <w:rPr>
                <w:szCs w:val="22"/>
              </w:rPr>
            </w:pPr>
            <w:r w:rsidRPr="00655A28">
              <w:rPr>
                <w:szCs w:val="22"/>
              </w:rPr>
              <w:t>NULL (…&gt;&lt;…)</w:t>
            </w:r>
          </w:p>
        </w:tc>
        <w:tc>
          <w:tcPr>
            <w:tcW w:w="4252" w:type="dxa"/>
            <w:gridSpan w:val="2"/>
          </w:tcPr>
          <w:p w14:paraId="016C31E7" w14:textId="77777777" w:rsidR="003E38B7" w:rsidRPr="00655A28" w:rsidRDefault="003E38B7" w:rsidP="00DC1F1F">
            <w:pPr>
              <w:pStyle w:val="TableText"/>
              <w:rPr>
                <w:rFonts w:ascii="Times New Roman" w:hAnsi="Times New Roman" w:cs="Times New Roman"/>
                <w:szCs w:val="22"/>
              </w:rPr>
            </w:pPr>
            <w:r w:rsidRPr="00655A28">
              <w:rPr>
                <w:rFonts w:ascii="Times New Roman" w:hAnsi="Times New Roman" w:cs="Times New Roman"/>
                <w:szCs w:val="22"/>
              </w:rPr>
              <w:t>Verified Type code</w:t>
            </w:r>
          </w:p>
        </w:tc>
      </w:tr>
      <w:tr w:rsidR="003E38B7" w14:paraId="432D74B9" w14:textId="77777777" w:rsidTr="00DC1F1F">
        <w:tc>
          <w:tcPr>
            <w:tcW w:w="2718" w:type="dxa"/>
          </w:tcPr>
          <w:p w14:paraId="0D160A04" w14:textId="77777777" w:rsidR="003E38B7" w:rsidRPr="00655A28" w:rsidRDefault="003E38B7" w:rsidP="00DC1F1F">
            <w:pPr>
              <w:rPr>
                <w:szCs w:val="22"/>
              </w:rPr>
            </w:pPr>
            <w:r w:rsidRPr="00655A28">
              <w:rPr>
                <w:color w:val="000000"/>
                <w:szCs w:val="22"/>
              </w:rPr>
              <w:t xml:space="preserve">jrnDt </w:t>
            </w:r>
          </w:p>
        </w:tc>
        <w:tc>
          <w:tcPr>
            <w:tcW w:w="2609" w:type="dxa"/>
          </w:tcPr>
          <w:p w14:paraId="218AF9E8" w14:textId="77777777" w:rsidR="003E38B7" w:rsidRPr="00655A28" w:rsidRDefault="003E38B7" w:rsidP="00DC1F1F">
            <w:pPr>
              <w:rPr>
                <w:szCs w:val="22"/>
              </w:rPr>
            </w:pPr>
          </w:p>
        </w:tc>
        <w:tc>
          <w:tcPr>
            <w:tcW w:w="4252" w:type="dxa"/>
            <w:gridSpan w:val="2"/>
          </w:tcPr>
          <w:p w14:paraId="6BA20F2F" w14:textId="77777777" w:rsidR="003E38B7" w:rsidRPr="00655A28" w:rsidRDefault="003E38B7" w:rsidP="00DC1F1F">
            <w:pPr>
              <w:rPr>
                <w:szCs w:val="22"/>
              </w:rPr>
            </w:pPr>
            <w:r w:rsidRPr="00655A28">
              <w:rPr>
                <w:szCs w:val="22"/>
              </w:rPr>
              <w:t>The date it was modified.</w:t>
            </w:r>
          </w:p>
        </w:tc>
      </w:tr>
      <w:tr w:rsidR="003E38B7" w14:paraId="4F31DC37" w14:textId="77777777" w:rsidTr="00DC1F1F">
        <w:tc>
          <w:tcPr>
            <w:tcW w:w="2718" w:type="dxa"/>
          </w:tcPr>
          <w:p w14:paraId="41E3BBFE" w14:textId="77777777" w:rsidR="003E38B7" w:rsidRPr="00655A28" w:rsidRDefault="003E38B7" w:rsidP="00DC1F1F">
            <w:pPr>
              <w:rPr>
                <w:szCs w:val="22"/>
              </w:rPr>
            </w:pPr>
            <w:r w:rsidRPr="00655A28">
              <w:rPr>
                <w:color w:val="000000"/>
                <w:szCs w:val="22"/>
              </w:rPr>
              <w:t>jrnLctnId</w:t>
            </w:r>
          </w:p>
        </w:tc>
        <w:tc>
          <w:tcPr>
            <w:tcW w:w="2609" w:type="dxa"/>
          </w:tcPr>
          <w:p w14:paraId="58AFD07F" w14:textId="77777777" w:rsidR="003E38B7" w:rsidRPr="00655A28" w:rsidRDefault="003E38B7" w:rsidP="00DC1F1F">
            <w:pPr>
              <w:rPr>
                <w:szCs w:val="22"/>
              </w:rPr>
            </w:pPr>
            <w:r w:rsidRPr="00655A28">
              <w:rPr>
                <w:szCs w:val="22"/>
              </w:rPr>
              <w:t>NULL (…&gt;&lt;…)</w:t>
            </w:r>
          </w:p>
        </w:tc>
        <w:tc>
          <w:tcPr>
            <w:tcW w:w="4252" w:type="dxa"/>
            <w:gridSpan w:val="2"/>
          </w:tcPr>
          <w:p w14:paraId="6BDE6E14" w14:textId="77777777" w:rsidR="003E38B7" w:rsidRPr="00655A28" w:rsidRDefault="003E38B7" w:rsidP="00DC1F1F">
            <w:pPr>
              <w:rPr>
                <w:szCs w:val="22"/>
              </w:rPr>
            </w:pPr>
            <w:r w:rsidRPr="00655A28">
              <w:rPr>
                <w:szCs w:val="22"/>
              </w:rPr>
              <w:t>The location ID where it was modified.</w:t>
            </w:r>
          </w:p>
        </w:tc>
      </w:tr>
      <w:tr w:rsidR="003E38B7" w14:paraId="59BE1AB8" w14:textId="77777777" w:rsidTr="00DC1F1F">
        <w:tc>
          <w:tcPr>
            <w:tcW w:w="2718" w:type="dxa"/>
          </w:tcPr>
          <w:p w14:paraId="46DA1A00" w14:textId="77777777" w:rsidR="003E38B7" w:rsidRPr="00655A28" w:rsidRDefault="003E38B7" w:rsidP="00DC1F1F">
            <w:pPr>
              <w:rPr>
                <w:szCs w:val="22"/>
              </w:rPr>
            </w:pPr>
            <w:r w:rsidRPr="00655A28">
              <w:rPr>
                <w:color w:val="000000"/>
                <w:szCs w:val="22"/>
              </w:rPr>
              <w:t>jrnObjId</w:t>
            </w:r>
          </w:p>
        </w:tc>
        <w:tc>
          <w:tcPr>
            <w:tcW w:w="2609" w:type="dxa"/>
          </w:tcPr>
          <w:p w14:paraId="38243AAE" w14:textId="77777777" w:rsidR="003E38B7" w:rsidRPr="00655A28" w:rsidRDefault="003E38B7" w:rsidP="00DC1F1F">
            <w:pPr>
              <w:rPr>
                <w:szCs w:val="22"/>
              </w:rPr>
            </w:pPr>
            <w:r w:rsidRPr="00655A28">
              <w:rPr>
                <w:szCs w:val="22"/>
              </w:rPr>
              <w:t>NULL (…&gt;&lt;…)</w:t>
            </w:r>
          </w:p>
        </w:tc>
        <w:tc>
          <w:tcPr>
            <w:tcW w:w="4252" w:type="dxa"/>
            <w:gridSpan w:val="2"/>
          </w:tcPr>
          <w:p w14:paraId="60EC0664" w14:textId="77777777" w:rsidR="003E38B7" w:rsidRPr="00655A28" w:rsidRDefault="003E38B7" w:rsidP="00DC1F1F">
            <w:pPr>
              <w:rPr>
                <w:szCs w:val="22"/>
              </w:rPr>
            </w:pPr>
            <w:r w:rsidRPr="00655A28">
              <w:rPr>
                <w:szCs w:val="22"/>
              </w:rPr>
              <w:t>The object ID that was modified.</w:t>
            </w:r>
          </w:p>
        </w:tc>
      </w:tr>
      <w:tr w:rsidR="003E38B7" w14:paraId="4625FC9D" w14:textId="77777777" w:rsidTr="00DC1F1F">
        <w:tc>
          <w:tcPr>
            <w:tcW w:w="2718" w:type="dxa"/>
          </w:tcPr>
          <w:p w14:paraId="6D13F05D" w14:textId="77777777" w:rsidR="003E38B7" w:rsidRPr="00655A28" w:rsidRDefault="003E38B7" w:rsidP="00DC1F1F">
            <w:pPr>
              <w:rPr>
                <w:szCs w:val="22"/>
              </w:rPr>
            </w:pPr>
            <w:r w:rsidRPr="00655A28">
              <w:rPr>
                <w:color w:val="000000"/>
                <w:szCs w:val="22"/>
              </w:rPr>
              <w:t>jrnStatusTypeCd</w:t>
            </w:r>
          </w:p>
        </w:tc>
        <w:tc>
          <w:tcPr>
            <w:tcW w:w="2609" w:type="dxa"/>
          </w:tcPr>
          <w:p w14:paraId="30F912BA" w14:textId="77777777" w:rsidR="003E38B7" w:rsidRPr="00655A28" w:rsidRDefault="003E38B7" w:rsidP="00DC1F1F">
            <w:pPr>
              <w:rPr>
                <w:szCs w:val="22"/>
              </w:rPr>
            </w:pPr>
            <w:r w:rsidRPr="00655A28">
              <w:rPr>
                <w:szCs w:val="22"/>
              </w:rPr>
              <w:t>NULL (…&gt;&lt;…)</w:t>
            </w:r>
          </w:p>
        </w:tc>
        <w:tc>
          <w:tcPr>
            <w:tcW w:w="4252" w:type="dxa"/>
            <w:gridSpan w:val="2"/>
          </w:tcPr>
          <w:p w14:paraId="5E50359F" w14:textId="77777777" w:rsidR="003E38B7" w:rsidRPr="00655A28" w:rsidRDefault="003E38B7" w:rsidP="00DC1F1F">
            <w:pPr>
              <w:rPr>
                <w:szCs w:val="22"/>
              </w:rPr>
            </w:pPr>
            <w:r w:rsidRPr="00655A28">
              <w:rPr>
                <w:szCs w:val="22"/>
              </w:rPr>
              <w:t>The status type code that was modified.</w:t>
            </w:r>
          </w:p>
        </w:tc>
      </w:tr>
      <w:tr w:rsidR="003E38B7" w14:paraId="10096281" w14:textId="77777777" w:rsidTr="00DC1F1F">
        <w:tc>
          <w:tcPr>
            <w:tcW w:w="2718" w:type="dxa"/>
          </w:tcPr>
          <w:p w14:paraId="3A58E36F" w14:textId="77777777" w:rsidR="003E38B7" w:rsidRPr="00655A28" w:rsidRDefault="003E38B7" w:rsidP="00DC1F1F">
            <w:pPr>
              <w:rPr>
                <w:szCs w:val="22"/>
              </w:rPr>
            </w:pPr>
            <w:r w:rsidRPr="00655A28">
              <w:rPr>
                <w:color w:val="000000"/>
                <w:szCs w:val="22"/>
              </w:rPr>
              <w:t>jrnUserId</w:t>
            </w:r>
          </w:p>
        </w:tc>
        <w:tc>
          <w:tcPr>
            <w:tcW w:w="2609" w:type="dxa"/>
          </w:tcPr>
          <w:p w14:paraId="7F19EF57" w14:textId="77777777" w:rsidR="003E38B7" w:rsidRPr="00655A28" w:rsidRDefault="003E38B7" w:rsidP="00DC1F1F">
            <w:pPr>
              <w:rPr>
                <w:szCs w:val="22"/>
              </w:rPr>
            </w:pPr>
            <w:r w:rsidRPr="00655A28">
              <w:rPr>
                <w:szCs w:val="22"/>
              </w:rPr>
              <w:t>NULL (…&gt;&lt;…)</w:t>
            </w:r>
          </w:p>
        </w:tc>
        <w:tc>
          <w:tcPr>
            <w:tcW w:w="4252" w:type="dxa"/>
            <w:gridSpan w:val="2"/>
          </w:tcPr>
          <w:p w14:paraId="20FFCA87" w14:textId="77777777" w:rsidR="003E38B7" w:rsidRPr="00655A28" w:rsidRDefault="003E38B7" w:rsidP="00DC1F1F">
            <w:pPr>
              <w:rPr>
                <w:szCs w:val="22"/>
              </w:rPr>
            </w:pPr>
            <w:r w:rsidRPr="00655A28">
              <w:rPr>
                <w:szCs w:val="22"/>
              </w:rPr>
              <w:t>The user ID of the person.</w:t>
            </w:r>
          </w:p>
        </w:tc>
      </w:tr>
      <w:tr w:rsidR="003E38B7" w14:paraId="793E76D6" w14:textId="77777777" w:rsidTr="00DC1F1F">
        <w:tc>
          <w:tcPr>
            <w:tcW w:w="2718" w:type="dxa"/>
          </w:tcPr>
          <w:p w14:paraId="5314B0F3" w14:textId="77777777" w:rsidR="003E38B7" w:rsidRPr="00655A28" w:rsidRDefault="003E38B7" w:rsidP="00DC1F1F">
            <w:pPr>
              <w:rPr>
                <w:szCs w:val="22"/>
              </w:rPr>
            </w:pPr>
            <w:r w:rsidRPr="00655A28">
              <w:rPr>
                <w:color w:val="000000"/>
                <w:szCs w:val="22"/>
              </w:rPr>
              <w:t xml:space="preserve">lctnNm </w:t>
            </w:r>
          </w:p>
        </w:tc>
        <w:tc>
          <w:tcPr>
            <w:tcW w:w="2609" w:type="dxa"/>
          </w:tcPr>
          <w:p w14:paraId="5BD53C0F" w14:textId="77777777" w:rsidR="003E38B7" w:rsidRPr="00655A28" w:rsidRDefault="003E38B7" w:rsidP="00DC1F1F">
            <w:pPr>
              <w:rPr>
                <w:szCs w:val="22"/>
              </w:rPr>
            </w:pPr>
            <w:r w:rsidRPr="00655A28">
              <w:rPr>
                <w:szCs w:val="22"/>
              </w:rPr>
              <w:t>NULL (…&gt;&lt;…)</w:t>
            </w:r>
          </w:p>
        </w:tc>
        <w:tc>
          <w:tcPr>
            <w:tcW w:w="4252" w:type="dxa"/>
            <w:gridSpan w:val="2"/>
          </w:tcPr>
          <w:p w14:paraId="1E6DE6DD" w14:textId="77777777" w:rsidR="003E38B7" w:rsidRPr="00655A28" w:rsidRDefault="003E38B7" w:rsidP="00DC1F1F">
            <w:pPr>
              <w:rPr>
                <w:szCs w:val="22"/>
              </w:rPr>
            </w:pPr>
            <w:r w:rsidRPr="00655A28">
              <w:rPr>
                <w:szCs w:val="22"/>
              </w:rPr>
              <w:t>The name of an affiliate of an organization. An example would be "Univ of MD Bookstore" on one address for the PTCPNT/ORG of University of Maryland.</w:t>
            </w:r>
          </w:p>
        </w:tc>
      </w:tr>
      <w:tr w:rsidR="003E38B7" w14:paraId="2CBAC334" w14:textId="77777777" w:rsidTr="00DC1F1F">
        <w:tc>
          <w:tcPr>
            <w:tcW w:w="2718" w:type="dxa"/>
          </w:tcPr>
          <w:p w14:paraId="6C61E5AD" w14:textId="77777777" w:rsidR="003E38B7" w:rsidRPr="00655A28" w:rsidRDefault="003E38B7" w:rsidP="00DC1F1F">
            <w:pPr>
              <w:rPr>
                <w:szCs w:val="22"/>
              </w:rPr>
            </w:pPr>
            <w:r w:rsidRPr="00655A28">
              <w:rPr>
                <w:color w:val="000000"/>
                <w:szCs w:val="22"/>
              </w:rPr>
              <w:t xml:space="preserve">mltyPostalTypeCd </w:t>
            </w:r>
          </w:p>
        </w:tc>
        <w:tc>
          <w:tcPr>
            <w:tcW w:w="2609" w:type="dxa"/>
          </w:tcPr>
          <w:p w14:paraId="02B51A75" w14:textId="77777777" w:rsidR="003E38B7" w:rsidRPr="00655A28" w:rsidRDefault="003E38B7" w:rsidP="00DC1F1F">
            <w:pPr>
              <w:rPr>
                <w:szCs w:val="22"/>
              </w:rPr>
            </w:pPr>
            <w:r w:rsidRPr="00655A28">
              <w:rPr>
                <w:szCs w:val="22"/>
              </w:rPr>
              <w:t>NULL (…&gt;&lt;…)</w:t>
            </w:r>
          </w:p>
        </w:tc>
        <w:tc>
          <w:tcPr>
            <w:tcW w:w="4252" w:type="dxa"/>
            <w:gridSpan w:val="2"/>
          </w:tcPr>
          <w:p w14:paraId="78C4B0AD" w14:textId="77777777" w:rsidR="003E38B7" w:rsidRPr="00655A28" w:rsidRDefault="003E38B7" w:rsidP="00DC1F1F">
            <w:pPr>
              <w:pStyle w:val="TableText"/>
              <w:rPr>
                <w:rFonts w:ascii="Times New Roman" w:hAnsi="Times New Roman" w:cs="Times New Roman"/>
                <w:szCs w:val="22"/>
              </w:rPr>
            </w:pPr>
            <w:r w:rsidRPr="00655A28">
              <w:rPr>
                <w:rFonts w:ascii="Times New Roman" w:hAnsi="Times New Roman" w:cs="Times New Roman"/>
                <w:szCs w:val="22"/>
              </w:rPr>
              <w:t>A representation of a finite, pre-determined value or status that applies to a type of a MILITARY POST OFFICE</w:t>
            </w:r>
          </w:p>
        </w:tc>
      </w:tr>
      <w:tr w:rsidR="003E38B7" w14:paraId="3D014189" w14:textId="77777777" w:rsidTr="00DC1F1F">
        <w:tc>
          <w:tcPr>
            <w:tcW w:w="2718" w:type="dxa"/>
          </w:tcPr>
          <w:p w14:paraId="13DF7118" w14:textId="77777777" w:rsidR="003E38B7" w:rsidRPr="00655A28" w:rsidRDefault="003E38B7" w:rsidP="00DC1F1F">
            <w:pPr>
              <w:rPr>
                <w:szCs w:val="22"/>
              </w:rPr>
            </w:pPr>
            <w:r w:rsidRPr="00655A28">
              <w:rPr>
                <w:color w:val="000000"/>
                <w:szCs w:val="22"/>
              </w:rPr>
              <w:t xml:space="preserve">mltyPostOfficeTypeCd </w:t>
            </w:r>
          </w:p>
        </w:tc>
        <w:tc>
          <w:tcPr>
            <w:tcW w:w="2609" w:type="dxa"/>
          </w:tcPr>
          <w:p w14:paraId="7E0258F7" w14:textId="77777777" w:rsidR="003E38B7" w:rsidRPr="00655A28" w:rsidRDefault="003E38B7" w:rsidP="00DC1F1F">
            <w:pPr>
              <w:rPr>
                <w:szCs w:val="22"/>
              </w:rPr>
            </w:pPr>
            <w:r w:rsidRPr="00655A28">
              <w:rPr>
                <w:szCs w:val="22"/>
              </w:rPr>
              <w:t>NULL (…&gt;&lt;…)</w:t>
            </w:r>
          </w:p>
        </w:tc>
        <w:tc>
          <w:tcPr>
            <w:tcW w:w="4252" w:type="dxa"/>
            <w:gridSpan w:val="2"/>
          </w:tcPr>
          <w:p w14:paraId="3B1C0539" w14:textId="77777777" w:rsidR="003E38B7" w:rsidRPr="00655A28" w:rsidRDefault="003E38B7" w:rsidP="00DC1F1F">
            <w:pPr>
              <w:pStyle w:val="TableText"/>
              <w:rPr>
                <w:rFonts w:ascii="Times New Roman" w:hAnsi="Times New Roman" w:cs="Times New Roman"/>
                <w:szCs w:val="22"/>
              </w:rPr>
            </w:pPr>
            <w:r w:rsidRPr="00655A28">
              <w:rPr>
                <w:rFonts w:ascii="Times New Roman" w:hAnsi="Times New Roman" w:cs="Times New Roman"/>
                <w:szCs w:val="22"/>
              </w:rPr>
              <w:t>A representation of a finite, pre-determined value or status that applies to a type of a MILITARY POSTAL.</w:t>
            </w:r>
          </w:p>
        </w:tc>
      </w:tr>
      <w:tr w:rsidR="003E38B7" w14:paraId="26E5D4E8" w14:textId="77777777" w:rsidTr="00DC1F1F">
        <w:tc>
          <w:tcPr>
            <w:tcW w:w="2718" w:type="dxa"/>
          </w:tcPr>
          <w:p w14:paraId="743BF8D6" w14:textId="77777777" w:rsidR="003E38B7" w:rsidRPr="00655A28" w:rsidRDefault="003E38B7" w:rsidP="00DC1F1F">
            <w:pPr>
              <w:rPr>
                <w:szCs w:val="22"/>
              </w:rPr>
            </w:pPr>
            <w:r w:rsidRPr="00655A28">
              <w:rPr>
                <w:color w:val="000000"/>
                <w:szCs w:val="22"/>
              </w:rPr>
              <w:t xml:space="preserve">postalCd </w:t>
            </w:r>
          </w:p>
        </w:tc>
        <w:tc>
          <w:tcPr>
            <w:tcW w:w="2609" w:type="dxa"/>
          </w:tcPr>
          <w:p w14:paraId="2D739BE5" w14:textId="77777777" w:rsidR="00D83BD2" w:rsidRPr="00D83BD2" w:rsidRDefault="00D83BD2" w:rsidP="00D83BD2">
            <w:pPr>
              <w:rPr>
                <w:szCs w:val="22"/>
              </w:rPr>
            </w:pPr>
            <w:r w:rsidRPr="00D83BD2">
              <w:t>2-character state code</w:t>
            </w:r>
          </w:p>
          <w:p w14:paraId="47307AC8" w14:textId="77777777" w:rsidR="00D83BD2" w:rsidRDefault="00D83BD2" w:rsidP="00370ABC">
            <w:pPr>
              <w:rPr>
                <w:szCs w:val="22"/>
              </w:rPr>
            </w:pPr>
          </w:p>
          <w:p w14:paraId="7CB60624" w14:textId="77777777" w:rsidR="00370ABC" w:rsidRPr="00370ABC" w:rsidRDefault="00370ABC" w:rsidP="00370ABC">
            <w:pPr>
              <w:rPr>
                <w:szCs w:val="22"/>
              </w:rPr>
            </w:pPr>
            <w:r w:rsidRPr="00370ABC">
              <w:rPr>
                <w:szCs w:val="22"/>
              </w:rPr>
              <w:t>If dependent is the "spouse" then use</w:t>
            </w:r>
          </w:p>
          <w:p w14:paraId="6E168CE9" w14:textId="77777777" w:rsidR="00370ABC" w:rsidRPr="00370ABC" w:rsidRDefault="00370ABC" w:rsidP="00370ABC">
            <w:pPr>
              <w:rPr>
                <w:szCs w:val="22"/>
              </w:rPr>
            </w:pPr>
            <w:r w:rsidRPr="00370ABC">
              <w:rPr>
                <w:szCs w:val="22"/>
              </w:rPr>
              <w:t>Form 686c (12. WHAT IS YOUR SPOUSE'S ADDRESS?) SpousesAddress state</w:t>
            </w:r>
          </w:p>
          <w:p w14:paraId="7228ADD1" w14:textId="77777777" w:rsidR="00370ABC" w:rsidRPr="00370ABC" w:rsidRDefault="00370ABC" w:rsidP="00370ABC">
            <w:pPr>
              <w:rPr>
                <w:szCs w:val="22"/>
              </w:rPr>
            </w:pPr>
          </w:p>
          <w:p w14:paraId="1DA12FC7" w14:textId="77777777" w:rsidR="00370ABC" w:rsidRPr="00370ABC" w:rsidRDefault="00370ABC" w:rsidP="00370ABC">
            <w:pPr>
              <w:rPr>
                <w:szCs w:val="22"/>
              </w:rPr>
            </w:pPr>
            <w:r w:rsidRPr="00370ABC">
              <w:rPr>
                <w:szCs w:val="22"/>
              </w:rPr>
              <w:t>If dependent is the "child" then use</w:t>
            </w:r>
          </w:p>
          <w:p w14:paraId="1DE64BE1" w14:textId="77777777" w:rsidR="00370ABC" w:rsidRDefault="00370ABC" w:rsidP="00370ABC">
            <w:pPr>
              <w:rPr>
                <w:szCs w:val="22"/>
              </w:rPr>
            </w:pPr>
            <w:r w:rsidRPr="00370ABC">
              <w:rPr>
                <w:szCs w:val="22"/>
              </w:rPr>
              <w:t>Form 686c (15B. CHILD'S COMPLETE ADDRESS) UnmarriedChildsAddressThatDoesNotLiveWithYou state</w:t>
            </w:r>
          </w:p>
          <w:p w14:paraId="542344B8" w14:textId="68102A1F" w:rsidR="00370ABC" w:rsidRDefault="00370ABC" w:rsidP="00370ABC">
            <w:pPr>
              <w:rPr>
                <w:szCs w:val="22"/>
              </w:rPr>
            </w:pPr>
            <w:r>
              <w:rPr>
                <w:szCs w:val="22"/>
              </w:rPr>
              <w:t>or</w:t>
            </w:r>
          </w:p>
          <w:p w14:paraId="3BC6224D" w14:textId="26F9B1B5" w:rsidR="003E38B7" w:rsidRPr="00655A28" w:rsidRDefault="003E38B7" w:rsidP="00370ABC">
            <w:pPr>
              <w:rPr>
                <w:szCs w:val="22"/>
              </w:rPr>
            </w:pPr>
            <w:r w:rsidRPr="00655A28">
              <w:rPr>
                <w:szCs w:val="22"/>
              </w:rPr>
              <w:t>NULL (…&gt;&lt;…)</w:t>
            </w:r>
          </w:p>
        </w:tc>
        <w:tc>
          <w:tcPr>
            <w:tcW w:w="4252" w:type="dxa"/>
            <w:gridSpan w:val="2"/>
          </w:tcPr>
          <w:p w14:paraId="3B1EC7DA" w14:textId="77777777" w:rsidR="003E38B7" w:rsidRPr="00655A28" w:rsidRDefault="003E38B7" w:rsidP="00DC1F1F">
            <w:pPr>
              <w:rPr>
                <w:szCs w:val="22"/>
              </w:rPr>
            </w:pPr>
            <w:r w:rsidRPr="00655A28">
              <w:rPr>
                <w:szCs w:val="22"/>
              </w:rPr>
              <w:t>Foreign Key to POSTAL_TYPE</w:t>
            </w:r>
          </w:p>
        </w:tc>
      </w:tr>
      <w:tr w:rsidR="003E38B7" w14:paraId="651D741A" w14:textId="77777777" w:rsidTr="00DC1F1F">
        <w:tc>
          <w:tcPr>
            <w:tcW w:w="2718" w:type="dxa"/>
          </w:tcPr>
          <w:p w14:paraId="5A259289" w14:textId="77777777" w:rsidR="003E38B7" w:rsidRPr="00655A28" w:rsidRDefault="003E38B7" w:rsidP="00DC1F1F">
            <w:pPr>
              <w:rPr>
                <w:szCs w:val="22"/>
              </w:rPr>
            </w:pPr>
            <w:r w:rsidRPr="00655A28">
              <w:rPr>
                <w:color w:val="000000"/>
                <w:szCs w:val="22"/>
              </w:rPr>
              <w:t xml:space="preserve">prvncNm </w:t>
            </w:r>
          </w:p>
        </w:tc>
        <w:tc>
          <w:tcPr>
            <w:tcW w:w="2609" w:type="dxa"/>
          </w:tcPr>
          <w:p w14:paraId="6E736BD5" w14:textId="77777777" w:rsidR="003E38B7" w:rsidRPr="00655A28" w:rsidRDefault="003E38B7" w:rsidP="00DC1F1F">
            <w:pPr>
              <w:rPr>
                <w:szCs w:val="22"/>
              </w:rPr>
            </w:pPr>
            <w:r w:rsidRPr="00655A28">
              <w:rPr>
                <w:szCs w:val="22"/>
              </w:rPr>
              <w:t>NULL (…&gt;&lt;…)</w:t>
            </w:r>
          </w:p>
        </w:tc>
        <w:tc>
          <w:tcPr>
            <w:tcW w:w="4252" w:type="dxa"/>
            <w:gridSpan w:val="2"/>
          </w:tcPr>
          <w:p w14:paraId="5CFCB0F4" w14:textId="77777777" w:rsidR="003E38B7" w:rsidRPr="00655A28" w:rsidRDefault="003E38B7" w:rsidP="00DC1F1F">
            <w:pPr>
              <w:rPr>
                <w:szCs w:val="22"/>
              </w:rPr>
            </w:pPr>
            <w:r w:rsidRPr="00655A28">
              <w:rPr>
                <w:szCs w:val="22"/>
              </w:rPr>
              <w:t>A geographic area within a country usually containing one of more population centers where residences and businesses exist.</w:t>
            </w:r>
          </w:p>
        </w:tc>
      </w:tr>
      <w:tr w:rsidR="003E38B7" w14:paraId="6C72624F" w14:textId="77777777" w:rsidTr="00DC1F1F">
        <w:tc>
          <w:tcPr>
            <w:tcW w:w="2718" w:type="dxa"/>
          </w:tcPr>
          <w:p w14:paraId="35FC0620" w14:textId="77777777" w:rsidR="003E38B7" w:rsidRPr="00655A28" w:rsidRDefault="003E38B7" w:rsidP="00DC1F1F">
            <w:pPr>
              <w:rPr>
                <w:szCs w:val="22"/>
              </w:rPr>
            </w:pPr>
            <w:r w:rsidRPr="00655A28">
              <w:rPr>
                <w:color w:val="000000"/>
                <w:szCs w:val="22"/>
              </w:rPr>
              <w:t>ptcpntAddrsTypeNm</w:t>
            </w:r>
          </w:p>
        </w:tc>
        <w:tc>
          <w:tcPr>
            <w:tcW w:w="2609" w:type="dxa"/>
          </w:tcPr>
          <w:p w14:paraId="2083DD0F" w14:textId="77777777" w:rsidR="003E38B7" w:rsidRPr="00655A28" w:rsidRDefault="003E38B7" w:rsidP="00DC1F1F">
            <w:pPr>
              <w:rPr>
                <w:szCs w:val="22"/>
              </w:rPr>
            </w:pPr>
            <w:r w:rsidRPr="00655A28">
              <w:rPr>
                <w:szCs w:val="22"/>
              </w:rPr>
              <w:t>Mailing</w:t>
            </w:r>
          </w:p>
        </w:tc>
        <w:tc>
          <w:tcPr>
            <w:tcW w:w="4252" w:type="dxa"/>
            <w:gridSpan w:val="2"/>
          </w:tcPr>
          <w:p w14:paraId="7DC43D58" w14:textId="77777777" w:rsidR="003E38B7" w:rsidRPr="00655A28" w:rsidRDefault="003E38B7" w:rsidP="00DC1F1F">
            <w:pPr>
              <w:pStyle w:val="TableText"/>
              <w:rPr>
                <w:rFonts w:ascii="Times New Roman" w:hAnsi="Times New Roman" w:cs="Times New Roman"/>
                <w:szCs w:val="22"/>
              </w:rPr>
            </w:pPr>
            <w:r w:rsidRPr="00655A28">
              <w:rPr>
                <w:rFonts w:ascii="Times New Roman" w:hAnsi="Times New Roman" w:cs="Times New Roman"/>
                <w:szCs w:val="22"/>
              </w:rPr>
              <w:t>A word or phrase that provides a unique description of a PARTICIPANT ADDRESS.</w:t>
            </w:r>
          </w:p>
        </w:tc>
      </w:tr>
      <w:tr w:rsidR="003E38B7" w14:paraId="214C0C9A" w14:textId="77777777" w:rsidTr="00DC1F1F">
        <w:tc>
          <w:tcPr>
            <w:tcW w:w="2718" w:type="dxa"/>
            <w:shd w:val="clear" w:color="auto" w:fill="auto"/>
          </w:tcPr>
          <w:p w14:paraId="7B326EF3" w14:textId="77777777" w:rsidR="003E38B7" w:rsidRPr="00655A28" w:rsidRDefault="003E38B7" w:rsidP="00DC1F1F">
            <w:pPr>
              <w:rPr>
                <w:szCs w:val="22"/>
              </w:rPr>
            </w:pPr>
            <w:r w:rsidRPr="00583868">
              <w:rPr>
                <w:color w:val="000000"/>
                <w:szCs w:val="22"/>
              </w:rPr>
              <w:t>sharedAddrsInd</w:t>
            </w:r>
          </w:p>
        </w:tc>
        <w:tc>
          <w:tcPr>
            <w:tcW w:w="2609" w:type="dxa"/>
            <w:shd w:val="clear" w:color="auto" w:fill="auto"/>
          </w:tcPr>
          <w:p w14:paraId="58D76307" w14:textId="1A65BC8E" w:rsidR="003E38B7" w:rsidRPr="00FC1A86" w:rsidRDefault="003E38B7" w:rsidP="00DC1F1F">
            <w:pPr>
              <w:rPr>
                <w:b/>
                <w:color w:val="000000" w:themeColor="text1"/>
                <w:szCs w:val="22"/>
              </w:rPr>
            </w:pPr>
            <w:r w:rsidRPr="00583868">
              <w:rPr>
                <w:szCs w:val="22"/>
              </w:rPr>
              <w:t>NULL (…&gt;&lt;…)</w:t>
            </w:r>
            <w:r w:rsidR="00FC1A86">
              <w:rPr>
                <w:szCs w:val="22"/>
              </w:rPr>
              <w:t xml:space="preserve"> </w:t>
            </w:r>
          </w:p>
        </w:tc>
        <w:tc>
          <w:tcPr>
            <w:tcW w:w="4252" w:type="dxa"/>
            <w:gridSpan w:val="2"/>
          </w:tcPr>
          <w:p w14:paraId="59FEDC08" w14:textId="77777777" w:rsidR="003E38B7" w:rsidRPr="00655A28" w:rsidRDefault="003E38B7" w:rsidP="00DC1F1F">
            <w:pPr>
              <w:rPr>
                <w:szCs w:val="22"/>
              </w:rPr>
            </w:pPr>
            <w:r w:rsidRPr="00655A28">
              <w:rPr>
                <w:szCs w:val="22"/>
              </w:rPr>
              <w:t xml:space="preserve">This indicates, for example, that a Fiduciary or POA represents more than one beneficiary or veteran and therefore the sharing of addresses is supported. When the value of this indicator is 'Y' the following edits apply on insert or update: ADDRS_ONE_TXT and ADDRS_TWO_TXT must not exceed 20 characters ADDRS_THREE_TXT must be </w:t>
            </w:r>
            <w:r w:rsidRPr="00655A28">
              <w:rPr>
                <w:szCs w:val="22"/>
              </w:rPr>
              <w:lastRenderedPageBreak/>
              <w:t>null PTCPNT_SHORT_NM for this PTCPNT_ID in the PTCPNT table must be populated</w:t>
            </w:r>
          </w:p>
        </w:tc>
      </w:tr>
      <w:tr w:rsidR="003E38B7" w14:paraId="1C53EC29" w14:textId="77777777" w:rsidTr="00DC1F1F">
        <w:tc>
          <w:tcPr>
            <w:tcW w:w="2718" w:type="dxa"/>
          </w:tcPr>
          <w:p w14:paraId="7D8C46C9" w14:textId="77777777" w:rsidR="003E38B7" w:rsidRPr="00655A28" w:rsidRDefault="003E38B7" w:rsidP="00DC1F1F">
            <w:pPr>
              <w:rPr>
                <w:szCs w:val="22"/>
              </w:rPr>
            </w:pPr>
            <w:r w:rsidRPr="00655A28">
              <w:rPr>
                <w:color w:val="000000"/>
                <w:szCs w:val="22"/>
              </w:rPr>
              <w:lastRenderedPageBreak/>
              <w:t xml:space="preserve">trsuryAddrsFiveTxt </w:t>
            </w:r>
          </w:p>
        </w:tc>
        <w:tc>
          <w:tcPr>
            <w:tcW w:w="2609" w:type="dxa"/>
          </w:tcPr>
          <w:p w14:paraId="09847ADE" w14:textId="77777777" w:rsidR="003E38B7" w:rsidRPr="00655A28" w:rsidRDefault="003E38B7" w:rsidP="00DC1F1F">
            <w:pPr>
              <w:rPr>
                <w:szCs w:val="22"/>
              </w:rPr>
            </w:pPr>
            <w:r w:rsidRPr="00655A28">
              <w:rPr>
                <w:szCs w:val="22"/>
              </w:rPr>
              <w:t>NULL (…&gt;&lt;…)</w:t>
            </w:r>
          </w:p>
        </w:tc>
        <w:tc>
          <w:tcPr>
            <w:tcW w:w="4252" w:type="dxa"/>
            <w:gridSpan w:val="2"/>
          </w:tcPr>
          <w:p w14:paraId="3A6A5537" w14:textId="77777777" w:rsidR="003E38B7" w:rsidRPr="00655A28" w:rsidRDefault="003E38B7" w:rsidP="00DC1F1F">
            <w:pPr>
              <w:rPr>
                <w:szCs w:val="22"/>
              </w:rPr>
            </w:pPr>
            <w:r w:rsidRPr="00655A28">
              <w:rPr>
                <w:szCs w:val="22"/>
              </w:rPr>
              <w:t>Treasury interface address line 5.</w:t>
            </w:r>
          </w:p>
        </w:tc>
      </w:tr>
      <w:tr w:rsidR="003E38B7" w14:paraId="5D10C2C8" w14:textId="77777777" w:rsidTr="00DC1F1F">
        <w:tc>
          <w:tcPr>
            <w:tcW w:w="2718" w:type="dxa"/>
          </w:tcPr>
          <w:p w14:paraId="5A9797D1" w14:textId="77777777" w:rsidR="003E38B7" w:rsidRPr="00655A28" w:rsidRDefault="003E38B7" w:rsidP="00DC1F1F">
            <w:pPr>
              <w:rPr>
                <w:szCs w:val="22"/>
              </w:rPr>
            </w:pPr>
            <w:r w:rsidRPr="00655A28">
              <w:rPr>
                <w:color w:val="000000"/>
                <w:szCs w:val="22"/>
              </w:rPr>
              <w:t xml:space="preserve">trsuryAddrsFourTxt </w:t>
            </w:r>
          </w:p>
        </w:tc>
        <w:tc>
          <w:tcPr>
            <w:tcW w:w="2609" w:type="dxa"/>
          </w:tcPr>
          <w:p w14:paraId="04A80C3D" w14:textId="77777777" w:rsidR="003E38B7" w:rsidRPr="00655A28" w:rsidRDefault="003E38B7" w:rsidP="00DC1F1F">
            <w:pPr>
              <w:rPr>
                <w:szCs w:val="22"/>
              </w:rPr>
            </w:pPr>
            <w:r w:rsidRPr="00655A28">
              <w:rPr>
                <w:szCs w:val="22"/>
              </w:rPr>
              <w:t>NULL (…&gt;&lt;…)</w:t>
            </w:r>
          </w:p>
        </w:tc>
        <w:tc>
          <w:tcPr>
            <w:tcW w:w="4252" w:type="dxa"/>
            <w:gridSpan w:val="2"/>
          </w:tcPr>
          <w:p w14:paraId="3DEA356F" w14:textId="77777777" w:rsidR="003E38B7" w:rsidRPr="00655A28" w:rsidRDefault="003E38B7" w:rsidP="00DC1F1F">
            <w:pPr>
              <w:rPr>
                <w:szCs w:val="22"/>
              </w:rPr>
            </w:pPr>
            <w:r w:rsidRPr="00655A28">
              <w:rPr>
                <w:szCs w:val="22"/>
              </w:rPr>
              <w:t>Treasury interface address line 4.</w:t>
            </w:r>
          </w:p>
        </w:tc>
      </w:tr>
      <w:tr w:rsidR="003E38B7" w14:paraId="7279BCA9" w14:textId="77777777" w:rsidTr="00DC1F1F">
        <w:tc>
          <w:tcPr>
            <w:tcW w:w="2718" w:type="dxa"/>
          </w:tcPr>
          <w:p w14:paraId="670D5C3A" w14:textId="77777777" w:rsidR="003E38B7" w:rsidRPr="00655A28" w:rsidRDefault="003E38B7" w:rsidP="00DC1F1F">
            <w:pPr>
              <w:rPr>
                <w:szCs w:val="22"/>
              </w:rPr>
            </w:pPr>
            <w:r w:rsidRPr="00655A28">
              <w:rPr>
                <w:color w:val="000000"/>
                <w:szCs w:val="22"/>
              </w:rPr>
              <w:t xml:space="preserve">trsuryAddrsOneTxt </w:t>
            </w:r>
          </w:p>
        </w:tc>
        <w:tc>
          <w:tcPr>
            <w:tcW w:w="2609" w:type="dxa"/>
          </w:tcPr>
          <w:p w14:paraId="06981AA7" w14:textId="77777777" w:rsidR="003E38B7" w:rsidRPr="00655A28" w:rsidRDefault="003E38B7" w:rsidP="00DC1F1F">
            <w:pPr>
              <w:rPr>
                <w:szCs w:val="22"/>
              </w:rPr>
            </w:pPr>
            <w:r w:rsidRPr="00655A28">
              <w:rPr>
                <w:szCs w:val="22"/>
              </w:rPr>
              <w:t>NULL (…&gt;&lt;…)</w:t>
            </w:r>
          </w:p>
        </w:tc>
        <w:tc>
          <w:tcPr>
            <w:tcW w:w="4252" w:type="dxa"/>
            <w:gridSpan w:val="2"/>
          </w:tcPr>
          <w:p w14:paraId="14433CA2" w14:textId="77777777" w:rsidR="003E38B7" w:rsidRPr="00655A28" w:rsidRDefault="003E38B7" w:rsidP="00DC1F1F">
            <w:pPr>
              <w:rPr>
                <w:szCs w:val="22"/>
              </w:rPr>
            </w:pPr>
            <w:r w:rsidRPr="00655A28">
              <w:rPr>
                <w:szCs w:val="22"/>
              </w:rPr>
              <w:t>Treasury interface address line 1.</w:t>
            </w:r>
          </w:p>
        </w:tc>
      </w:tr>
      <w:tr w:rsidR="003E38B7" w14:paraId="0044E892" w14:textId="77777777" w:rsidTr="00DC1F1F">
        <w:tc>
          <w:tcPr>
            <w:tcW w:w="2718" w:type="dxa"/>
          </w:tcPr>
          <w:p w14:paraId="434786DF" w14:textId="77777777" w:rsidR="003E38B7" w:rsidRPr="00655A28" w:rsidRDefault="003E38B7" w:rsidP="00DC1F1F">
            <w:pPr>
              <w:rPr>
                <w:szCs w:val="22"/>
              </w:rPr>
            </w:pPr>
            <w:r w:rsidRPr="00655A28">
              <w:rPr>
                <w:color w:val="000000"/>
                <w:szCs w:val="22"/>
              </w:rPr>
              <w:t xml:space="preserve">trsuryAddrsSixTxt </w:t>
            </w:r>
          </w:p>
        </w:tc>
        <w:tc>
          <w:tcPr>
            <w:tcW w:w="2609" w:type="dxa"/>
          </w:tcPr>
          <w:p w14:paraId="2A0DED02" w14:textId="77777777" w:rsidR="003E38B7" w:rsidRPr="00655A28" w:rsidRDefault="003E38B7" w:rsidP="00DC1F1F">
            <w:pPr>
              <w:rPr>
                <w:szCs w:val="22"/>
              </w:rPr>
            </w:pPr>
            <w:r w:rsidRPr="00655A28">
              <w:rPr>
                <w:szCs w:val="22"/>
              </w:rPr>
              <w:t>NULL (…&gt;&lt;…)</w:t>
            </w:r>
          </w:p>
        </w:tc>
        <w:tc>
          <w:tcPr>
            <w:tcW w:w="4252" w:type="dxa"/>
            <w:gridSpan w:val="2"/>
          </w:tcPr>
          <w:p w14:paraId="734A30F4" w14:textId="77777777" w:rsidR="003E38B7" w:rsidRPr="00655A28" w:rsidRDefault="003E38B7" w:rsidP="00DC1F1F">
            <w:pPr>
              <w:rPr>
                <w:szCs w:val="22"/>
              </w:rPr>
            </w:pPr>
            <w:r w:rsidRPr="00655A28">
              <w:rPr>
                <w:szCs w:val="22"/>
              </w:rPr>
              <w:t>Treasury interface address line 6.</w:t>
            </w:r>
          </w:p>
        </w:tc>
      </w:tr>
      <w:tr w:rsidR="003E38B7" w14:paraId="04E48ADD" w14:textId="77777777" w:rsidTr="00DC1F1F">
        <w:tc>
          <w:tcPr>
            <w:tcW w:w="2718" w:type="dxa"/>
          </w:tcPr>
          <w:p w14:paraId="6E9ADA1D" w14:textId="77777777" w:rsidR="003E38B7" w:rsidRPr="00655A28" w:rsidRDefault="003E38B7" w:rsidP="00DC1F1F">
            <w:pPr>
              <w:rPr>
                <w:szCs w:val="22"/>
              </w:rPr>
            </w:pPr>
            <w:r w:rsidRPr="00655A28">
              <w:rPr>
                <w:color w:val="000000"/>
                <w:szCs w:val="22"/>
              </w:rPr>
              <w:t xml:space="preserve">trsuryAddrsThreeTxt </w:t>
            </w:r>
          </w:p>
        </w:tc>
        <w:tc>
          <w:tcPr>
            <w:tcW w:w="2609" w:type="dxa"/>
          </w:tcPr>
          <w:p w14:paraId="45AE89C4" w14:textId="77777777" w:rsidR="003E38B7" w:rsidRPr="00655A28" w:rsidRDefault="003E38B7" w:rsidP="00DC1F1F">
            <w:pPr>
              <w:rPr>
                <w:szCs w:val="22"/>
              </w:rPr>
            </w:pPr>
            <w:r w:rsidRPr="00655A28">
              <w:rPr>
                <w:szCs w:val="22"/>
              </w:rPr>
              <w:t>NULL (…&gt;&lt;…)</w:t>
            </w:r>
          </w:p>
        </w:tc>
        <w:tc>
          <w:tcPr>
            <w:tcW w:w="4252" w:type="dxa"/>
            <w:gridSpan w:val="2"/>
          </w:tcPr>
          <w:p w14:paraId="53E7F666" w14:textId="77777777" w:rsidR="003E38B7" w:rsidRPr="00655A28" w:rsidRDefault="003E38B7" w:rsidP="00DC1F1F">
            <w:pPr>
              <w:rPr>
                <w:szCs w:val="22"/>
              </w:rPr>
            </w:pPr>
            <w:r w:rsidRPr="00655A28">
              <w:rPr>
                <w:szCs w:val="22"/>
              </w:rPr>
              <w:t>Treasury interface address line 3.</w:t>
            </w:r>
          </w:p>
        </w:tc>
      </w:tr>
      <w:tr w:rsidR="003E38B7" w14:paraId="076D90BC" w14:textId="77777777" w:rsidTr="00DC1F1F">
        <w:tc>
          <w:tcPr>
            <w:tcW w:w="2718" w:type="dxa"/>
          </w:tcPr>
          <w:p w14:paraId="4EAFF1AA" w14:textId="77777777" w:rsidR="003E38B7" w:rsidRPr="00655A28" w:rsidRDefault="003E38B7" w:rsidP="00DC1F1F">
            <w:pPr>
              <w:rPr>
                <w:szCs w:val="22"/>
              </w:rPr>
            </w:pPr>
            <w:r w:rsidRPr="00655A28">
              <w:rPr>
                <w:color w:val="000000"/>
                <w:szCs w:val="22"/>
              </w:rPr>
              <w:t xml:space="preserve">trsuryAddrsTwoTxt </w:t>
            </w:r>
          </w:p>
        </w:tc>
        <w:tc>
          <w:tcPr>
            <w:tcW w:w="2609" w:type="dxa"/>
          </w:tcPr>
          <w:p w14:paraId="4ED6D522" w14:textId="77777777" w:rsidR="003E38B7" w:rsidRPr="00655A28" w:rsidRDefault="003E38B7" w:rsidP="00DC1F1F">
            <w:pPr>
              <w:rPr>
                <w:szCs w:val="22"/>
              </w:rPr>
            </w:pPr>
            <w:r w:rsidRPr="00655A28">
              <w:rPr>
                <w:szCs w:val="22"/>
              </w:rPr>
              <w:t>NULL (…&gt;&lt;…)</w:t>
            </w:r>
          </w:p>
        </w:tc>
        <w:tc>
          <w:tcPr>
            <w:tcW w:w="4252" w:type="dxa"/>
            <w:gridSpan w:val="2"/>
          </w:tcPr>
          <w:p w14:paraId="22BB530B" w14:textId="77777777" w:rsidR="003E38B7" w:rsidRPr="00655A28" w:rsidRDefault="003E38B7" w:rsidP="00DC1F1F">
            <w:pPr>
              <w:rPr>
                <w:szCs w:val="22"/>
              </w:rPr>
            </w:pPr>
            <w:r w:rsidRPr="00655A28">
              <w:rPr>
                <w:szCs w:val="22"/>
              </w:rPr>
              <w:t>Treasury interface address line 2.</w:t>
            </w:r>
          </w:p>
        </w:tc>
      </w:tr>
      <w:tr w:rsidR="003E38B7" w14:paraId="01616F8F" w14:textId="77777777" w:rsidTr="00DC1F1F">
        <w:tc>
          <w:tcPr>
            <w:tcW w:w="2718" w:type="dxa"/>
          </w:tcPr>
          <w:p w14:paraId="11563791" w14:textId="77777777" w:rsidR="003E38B7" w:rsidRPr="00655A28" w:rsidRDefault="003E38B7" w:rsidP="00DC1F1F">
            <w:pPr>
              <w:rPr>
                <w:szCs w:val="22"/>
              </w:rPr>
            </w:pPr>
            <w:r w:rsidRPr="00655A28">
              <w:rPr>
                <w:color w:val="000000"/>
                <w:szCs w:val="22"/>
              </w:rPr>
              <w:t>trsurySeqNbr</w:t>
            </w:r>
          </w:p>
        </w:tc>
        <w:tc>
          <w:tcPr>
            <w:tcW w:w="2609" w:type="dxa"/>
          </w:tcPr>
          <w:p w14:paraId="339E8327" w14:textId="77777777" w:rsidR="003E38B7" w:rsidRPr="00655A28" w:rsidRDefault="003E38B7" w:rsidP="00DC1F1F">
            <w:pPr>
              <w:rPr>
                <w:szCs w:val="22"/>
              </w:rPr>
            </w:pPr>
            <w:r w:rsidRPr="00655A28">
              <w:rPr>
                <w:szCs w:val="22"/>
              </w:rPr>
              <w:t>NULL (…&gt;&lt;…)</w:t>
            </w:r>
          </w:p>
        </w:tc>
        <w:tc>
          <w:tcPr>
            <w:tcW w:w="4252" w:type="dxa"/>
            <w:gridSpan w:val="2"/>
          </w:tcPr>
          <w:p w14:paraId="631A41F6" w14:textId="77777777" w:rsidR="003E38B7" w:rsidRPr="00655A28" w:rsidRDefault="003E38B7" w:rsidP="00DC1F1F">
            <w:pPr>
              <w:rPr>
                <w:szCs w:val="22"/>
              </w:rPr>
            </w:pPr>
            <w:r w:rsidRPr="00655A28">
              <w:rPr>
                <w:szCs w:val="22"/>
              </w:rPr>
              <w:t>A counter used to indicate the sequential number of address changes.</w:t>
            </w:r>
          </w:p>
        </w:tc>
      </w:tr>
      <w:tr w:rsidR="003E38B7" w14:paraId="77D7AED5" w14:textId="77777777" w:rsidTr="00DC1F1F">
        <w:tc>
          <w:tcPr>
            <w:tcW w:w="2718" w:type="dxa"/>
          </w:tcPr>
          <w:p w14:paraId="120177BA" w14:textId="77777777" w:rsidR="003E38B7" w:rsidRPr="00655A28" w:rsidRDefault="003E38B7" w:rsidP="00DC1F1F">
            <w:pPr>
              <w:rPr>
                <w:szCs w:val="22"/>
              </w:rPr>
            </w:pPr>
            <w:r w:rsidRPr="00655A28">
              <w:rPr>
                <w:color w:val="000000"/>
                <w:szCs w:val="22"/>
              </w:rPr>
              <w:t xml:space="preserve">trtryNm </w:t>
            </w:r>
          </w:p>
        </w:tc>
        <w:tc>
          <w:tcPr>
            <w:tcW w:w="2609" w:type="dxa"/>
          </w:tcPr>
          <w:p w14:paraId="5D5AC594" w14:textId="77777777" w:rsidR="003E38B7" w:rsidRPr="00655A28" w:rsidRDefault="003E38B7" w:rsidP="00DC1F1F">
            <w:pPr>
              <w:rPr>
                <w:szCs w:val="22"/>
              </w:rPr>
            </w:pPr>
            <w:r w:rsidRPr="00655A28">
              <w:rPr>
                <w:szCs w:val="22"/>
              </w:rPr>
              <w:t>NULL (…&gt;&lt;…)</w:t>
            </w:r>
          </w:p>
        </w:tc>
        <w:tc>
          <w:tcPr>
            <w:tcW w:w="4252" w:type="dxa"/>
            <w:gridSpan w:val="2"/>
          </w:tcPr>
          <w:p w14:paraId="7E5AAE25" w14:textId="77777777" w:rsidR="003E38B7" w:rsidRPr="00655A28" w:rsidRDefault="003E38B7" w:rsidP="00DC1F1F">
            <w:pPr>
              <w:rPr>
                <w:szCs w:val="22"/>
              </w:rPr>
            </w:pPr>
            <w:r w:rsidRPr="00655A28">
              <w:rPr>
                <w:szCs w:val="22"/>
              </w:rPr>
              <w:t>A geographic area within a country where residences and businesses exist.</w:t>
            </w:r>
          </w:p>
        </w:tc>
      </w:tr>
      <w:tr w:rsidR="003E38B7" w14:paraId="341609AE" w14:textId="77777777" w:rsidTr="00DC1F1F">
        <w:tc>
          <w:tcPr>
            <w:tcW w:w="2718" w:type="dxa"/>
          </w:tcPr>
          <w:p w14:paraId="285B2913" w14:textId="77777777" w:rsidR="003E38B7" w:rsidRPr="00655A28" w:rsidRDefault="003E38B7" w:rsidP="00DC1F1F">
            <w:pPr>
              <w:rPr>
                <w:szCs w:val="22"/>
              </w:rPr>
            </w:pPr>
            <w:r w:rsidRPr="00655A28">
              <w:rPr>
                <w:color w:val="000000"/>
                <w:szCs w:val="22"/>
              </w:rPr>
              <w:t xml:space="preserve">zipFirstSuffixNbr </w:t>
            </w:r>
          </w:p>
        </w:tc>
        <w:tc>
          <w:tcPr>
            <w:tcW w:w="2609" w:type="dxa"/>
          </w:tcPr>
          <w:p w14:paraId="4C4395F1" w14:textId="77777777" w:rsidR="003E38B7" w:rsidRPr="00655A28" w:rsidRDefault="003E38B7" w:rsidP="00DC1F1F">
            <w:pPr>
              <w:rPr>
                <w:szCs w:val="22"/>
              </w:rPr>
            </w:pPr>
            <w:r w:rsidRPr="00655A28">
              <w:rPr>
                <w:szCs w:val="22"/>
              </w:rPr>
              <w:t>NULL (…&gt;&lt;…)</w:t>
            </w:r>
          </w:p>
        </w:tc>
        <w:tc>
          <w:tcPr>
            <w:tcW w:w="4252" w:type="dxa"/>
            <w:gridSpan w:val="2"/>
          </w:tcPr>
          <w:p w14:paraId="57DC28CC" w14:textId="77777777" w:rsidR="003E38B7" w:rsidRPr="00655A28" w:rsidRDefault="003E38B7" w:rsidP="00DC1F1F">
            <w:pPr>
              <w:rPr>
                <w:szCs w:val="22"/>
              </w:rPr>
            </w:pPr>
            <w:r w:rsidRPr="00655A28">
              <w:rPr>
                <w:szCs w:val="22"/>
              </w:rPr>
              <w:t>This is the final four digits of a nine (9) digit zip code.</w:t>
            </w:r>
          </w:p>
        </w:tc>
      </w:tr>
      <w:tr w:rsidR="003E38B7" w14:paraId="022C393F" w14:textId="77777777" w:rsidTr="00DC1F1F">
        <w:tc>
          <w:tcPr>
            <w:tcW w:w="2718" w:type="dxa"/>
          </w:tcPr>
          <w:p w14:paraId="4C7E1D72" w14:textId="77777777" w:rsidR="003E38B7" w:rsidRPr="00655A28" w:rsidRDefault="003E38B7" w:rsidP="00DC1F1F">
            <w:pPr>
              <w:rPr>
                <w:szCs w:val="22"/>
              </w:rPr>
            </w:pPr>
            <w:r w:rsidRPr="00655A28">
              <w:rPr>
                <w:color w:val="000000"/>
                <w:szCs w:val="22"/>
              </w:rPr>
              <w:t xml:space="preserve">zipPrefixNbr </w:t>
            </w:r>
          </w:p>
        </w:tc>
        <w:tc>
          <w:tcPr>
            <w:tcW w:w="2609" w:type="dxa"/>
          </w:tcPr>
          <w:p w14:paraId="1D3C71F6" w14:textId="77777777" w:rsidR="003E38B7" w:rsidRDefault="003E38B7" w:rsidP="00DC1F1F">
            <w:pPr>
              <w:rPr>
                <w:color w:val="000000"/>
                <w:szCs w:val="22"/>
              </w:rPr>
            </w:pPr>
            <w:r w:rsidRPr="00655A28">
              <w:rPr>
                <w:color w:val="000000"/>
                <w:szCs w:val="22"/>
              </w:rPr>
              <w:t>From XML Payload:</w:t>
            </w:r>
          </w:p>
          <w:p w14:paraId="3D7B3618" w14:textId="77777777" w:rsidR="003E38B7" w:rsidRPr="00655A28" w:rsidRDefault="003E38B7" w:rsidP="00DC1F1F">
            <w:pPr>
              <w:rPr>
                <w:szCs w:val="22"/>
                <w:lang w:val="en-GB"/>
              </w:rPr>
            </w:pPr>
            <w:r w:rsidRPr="00655A28">
              <w:rPr>
                <w:szCs w:val="22"/>
                <w:lang w:val="en-GB"/>
              </w:rPr>
              <w:t>VeteransInfo</w:t>
            </w:r>
          </w:p>
          <w:p w14:paraId="3AD70BD7" w14:textId="77777777" w:rsidR="003E38B7" w:rsidRPr="00655A28" w:rsidRDefault="003E38B7" w:rsidP="00DC1F1F">
            <w:pPr>
              <w:rPr>
                <w:szCs w:val="22"/>
                <w:lang w:val="en-GB"/>
              </w:rPr>
            </w:pPr>
            <w:r w:rsidRPr="00655A28">
              <w:rPr>
                <w:szCs w:val="22"/>
                <w:lang w:val="en-GB"/>
              </w:rPr>
              <w:t>ClaimantAddress</w:t>
            </w:r>
          </w:p>
          <w:p w14:paraId="66EDF7C4" w14:textId="77777777" w:rsidR="003E38B7" w:rsidRDefault="003E38B7" w:rsidP="00DC1F1F">
            <w:pPr>
              <w:rPr>
                <w:szCs w:val="22"/>
                <w:lang w:val="en-GB"/>
              </w:rPr>
            </w:pPr>
            <w:r>
              <w:rPr>
                <w:szCs w:val="22"/>
                <w:lang w:val="en-GB"/>
              </w:rPr>
              <w:t>zip</w:t>
            </w:r>
          </w:p>
          <w:p w14:paraId="5247110A" w14:textId="77777777" w:rsidR="003E38B7" w:rsidRPr="00655A28" w:rsidRDefault="003E38B7" w:rsidP="00DC1F1F">
            <w:pPr>
              <w:rPr>
                <w:szCs w:val="22"/>
                <w:lang w:val="en-GB"/>
              </w:rPr>
            </w:pPr>
            <w:r>
              <w:rPr>
                <w:szCs w:val="22"/>
                <w:lang w:val="en-GB"/>
              </w:rPr>
              <w:t>or</w:t>
            </w:r>
          </w:p>
          <w:p w14:paraId="000E39D4" w14:textId="77777777" w:rsidR="001947AD" w:rsidRDefault="001947AD" w:rsidP="001947AD">
            <w:pPr>
              <w:rPr>
                <w:szCs w:val="22"/>
                <w:lang w:val="en-GB"/>
              </w:rPr>
            </w:pPr>
            <w:r w:rsidRPr="00B70D15">
              <w:rPr>
                <w:szCs w:val="22"/>
                <w:lang w:val="en-GB"/>
              </w:rPr>
              <w:t>VeteranMarriages</w:t>
            </w:r>
          </w:p>
          <w:p w14:paraId="3CCD179D" w14:textId="77777777" w:rsidR="001947AD" w:rsidRPr="00655A28" w:rsidRDefault="001947AD" w:rsidP="001947AD">
            <w:pPr>
              <w:rPr>
                <w:szCs w:val="22"/>
                <w:lang w:val="en-GB"/>
              </w:rPr>
            </w:pPr>
            <w:r w:rsidRPr="00655A28">
              <w:rPr>
                <w:szCs w:val="22"/>
                <w:lang w:val="en-GB"/>
              </w:rPr>
              <w:t>SpousesAddress</w:t>
            </w:r>
          </w:p>
          <w:p w14:paraId="05A6D64A" w14:textId="77777777" w:rsidR="003E38B7" w:rsidRPr="00655A28" w:rsidRDefault="003E38B7" w:rsidP="00DC1F1F">
            <w:pPr>
              <w:rPr>
                <w:szCs w:val="22"/>
                <w:lang w:val="en-GB"/>
              </w:rPr>
            </w:pPr>
            <w:r>
              <w:rPr>
                <w:szCs w:val="22"/>
                <w:lang w:val="en-GB"/>
              </w:rPr>
              <w:t>zip</w:t>
            </w:r>
          </w:p>
          <w:p w14:paraId="6C778C7A" w14:textId="77777777" w:rsidR="003E38B7" w:rsidRDefault="003E38B7" w:rsidP="00DC1F1F">
            <w:pPr>
              <w:rPr>
                <w:szCs w:val="22"/>
                <w:lang w:val="en-GB"/>
              </w:rPr>
            </w:pPr>
            <w:r w:rsidRPr="00583868">
              <w:rPr>
                <w:szCs w:val="22"/>
                <w:lang w:val="en-GB"/>
              </w:rPr>
              <w:t>or</w:t>
            </w:r>
            <w:r w:rsidRPr="00447B3D">
              <w:rPr>
                <w:szCs w:val="22"/>
                <w:lang w:val="en-GB"/>
              </w:rPr>
              <w:t xml:space="preserve"> </w:t>
            </w:r>
          </w:p>
          <w:p w14:paraId="41551BFB" w14:textId="77777777" w:rsidR="003E38B7" w:rsidRPr="00655A28" w:rsidRDefault="003E38B7" w:rsidP="00DC1F1F">
            <w:pPr>
              <w:rPr>
                <w:szCs w:val="22"/>
                <w:lang w:val="en-GB"/>
              </w:rPr>
            </w:pPr>
            <w:r w:rsidRPr="00655A28">
              <w:rPr>
                <w:szCs w:val="22"/>
                <w:lang w:val="en-GB"/>
              </w:rPr>
              <w:t>UnmarriedChildsAddressThatDoesNotLiveWithYou</w:t>
            </w:r>
          </w:p>
          <w:p w14:paraId="791F492B" w14:textId="77777777" w:rsidR="003E38B7" w:rsidRPr="00655A28" w:rsidRDefault="003E38B7" w:rsidP="00DC1F1F">
            <w:pPr>
              <w:rPr>
                <w:szCs w:val="22"/>
                <w:lang w:val="en-GB"/>
              </w:rPr>
            </w:pPr>
            <w:r>
              <w:rPr>
                <w:szCs w:val="22"/>
                <w:lang w:val="en-GB"/>
              </w:rPr>
              <w:t>zip</w:t>
            </w:r>
          </w:p>
          <w:p w14:paraId="4046E06C" w14:textId="77777777" w:rsidR="003E38B7" w:rsidRPr="00655A28" w:rsidRDefault="003E38B7" w:rsidP="00DC1F1F">
            <w:pPr>
              <w:rPr>
                <w:szCs w:val="22"/>
                <w:lang w:val="en-GB"/>
              </w:rPr>
            </w:pPr>
            <w:r w:rsidRPr="00655A28">
              <w:rPr>
                <w:szCs w:val="22"/>
                <w:lang w:val="en-GB"/>
              </w:rPr>
              <w:t xml:space="preserve">or </w:t>
            </w:r>
          </w:p>
          <w:p w14:paraId="7A1C54FD" w14:textId="77777777" w:rsidR="003E38B7" w:rsidRPr="00655A28" w:rsidRDefault="003E38B7" w:rsidP="00DC1F1F">
            <w:pPr>
              <w:rPr>
                <w:szCs w:val="22"/>
              </w:rPr>
            </w:pPr>
            <w:r w:rsidRPr="006E5C2E">
              <w:rPr>
                <w:szCs w:val="22"/>
                <w:lang w:val="en-GB"/>
              </w:rPr>
              <w:t>NULL (…&gt;&lt;…)</w:t>
            </w:r>
          </w:p>
        </w:tc>
        <w:tc>
          <w:tcPr>
            <w:tcW w:w="4252" w:type="dxa"/>
            <w:gridSpan w:val="2"/>
          </w:tcPr>
          <w:p w14:paraId="2BF5723C" w14:textId="77777777" w:rsidR="003E38B7" w:rsidRPr="00655A28" w:rsidRDefault="003E38B7" w:rsidP="00DC1F1F">
            <w:pPr>
              <w:rPr>
                <w:szCs w:val="22"/>
              </w:rPr>
            </w:pPr>
            <w:r w:rsidRPr="00655A28">
              <w:rPr>
                <w:szCs w:val="22"/>
              </w:rPr>
              <w:t>This is the first five digits of a nine (9) digit zip code.</w:t>
            </w:r>
          </w:p>
        </w:tc>
      </w:tr>
      <w:tr w:rsidR="003E38B7" w14:paraId="1FD2B8BE" w14:textId="77777777" w:rsidTr="00DC1F1F">
        <w:tc>
          <w:tcPr>
            <w:tcW w:w="2718" w:type="dxa"/>
          </w:tcPr>
          <w:p w14:paraId="759CEA5E" w14:textId="77777777" w:rsidR="003E38B7" w:rsidRPr="00655A28" w:rsidRDefault="003E38B7" w:rsidP="00DC1F1F">
            <w:pPr>
              <w:rPr>
                <w:szCs w:val="22"/>
              </w:rPr>
            </w:pPr>
            <w:r w:rsidRPr="00655A28">
              <w:rPr>
                <w:color w:val="000000"/>
                <w:szCs w:val="22"/>
              </w:rPr>
              <w:t xml:space="preserve">zipSecondSuffixNbr </w:t>
            </w:r>
          </w:p>
        </w:tc>
        <w:tc>
          <w:tcPr>
            <w:tcW w:w="2609" w:type="dxa"/>
          </w:tcPr>
          <w:p w14:paraId="1FD8191B" w14:textId="77777777" w:rsidR="003E38B7" w:rsidRPr="00655A28" w:rsidRDefault="003E38B7" w:rsidP="00DC1F1F">
            <w:pPr>
              <w:rPr>
                <w:szCs w:val="22"/>
              </w:rPr>
            </w:pPr>
            <w:r w:rsidRPr="00655A28">
              <w:rPr>
                <w:szCs w:val="22"/>
              </w:rPr>
              <w:t>NULL (…&gt;&lt;…)</w:t>
            </w:r>
          </w:p>
        </w:tc>
        <w:tc>
          <w:tcPr>
            <w:tcW w:w="4252" w:type="dxa"/>
            <w:gridSpan w:val="2"/>
          </w:tcPr>
          <w:p w14:paraId="4047DC14" w14:textId="77777777" w:rsidR="003E38B7" w:rsidRPr="00655A28" w:rsidRDefault="003E38B7" w:rsidP="00DC1F1F">
            <w:pPr>
              <w:rPr>
                <w:szCs w:val="22"/>
              </w:rPr>
            </w:pPr>
            <w:r w:rsidRPr="00655A28">
              <w:rPr>
                <w:szCs w:val="22"/>
              </w:rPr>
              <w:t>This is a two (2) digit code that is under proposal by the US Postal Service for future use.</w:t>
            </w:r>
          </w:p>
        </w:tc>
      </w:tr>
    </w:tbl>
    <w:p w14:paraId="720623D1" w14:textId="77777777" w:rsidR="003E38B7" w:rsidRDefault="003E38B7" w:rsidP="003E38B7"/>
    <w:p w14:paraId="7098FE1C" w14:textId="77777777" w:rsidR="003E38B7" w:rsidRDefault="003E38B7" w:rsidP="003E38B7">
      <w:pPr>
        <w:ind w:left="360"/>
        <w:rPr>
          <w:color w:val="000000"/>
          <w:sz w:val="24"/>
        </w:rPr>
      </w:pPr>
      <w:r w:rsidRPr="00EA267A">
        <w:rPr>
          <w:sz w:val="24"/>
          <w:lang w:val="en-GB"/>
        </w:rPr>
        <w:t xml:space="preserve">See section </w:t>
      </w:r>
      <w:r w:rsidRPr="00EA267A">
        <w:rPr>
          <w:b/>
          <w:sz w:val="24"/>
          <w:lang w:val="en-GB"/>
        </w:rPr>
        <w:fldChar w:fldCharType="begin"/>
      </w:r>
      <w:r w:rsidRPr="00EA267A">
        <w:rPr>
          <w:b/>
          <w:sz w:val="24"/>
          <w:lang w:val="en-GB"/>
        </w:rPr>
        <w:instrText xml:space="preserve"> REF _Ref456689970 \r \h  \* MERGEFORMAT </w:instrText>
      </w:r>
      <w:r w:rsidRPr="00EA267A">
        <w:rPr>
          <w:b/>
          <w:sz w:val="24"/>
          <w:lang w:val="en-GB"/>
        </w:rPr>
      </w:r>
      <w:r w:rsidRPr="00EA267A">
        <w:rPr>
          <w:b/>
          <w:sz w:val="24"/>
          <w:lang w:val="en-GB"/>
        </w:rPr>
        <w:fldChar w:fldCharType="separate"/>
      </w:r>
      <w:r w:rsidR="00F47FB3">
        <w:rPr>
          <w:b/>
          <w:sz w:val="24"/>
          <w:lang w:val="en-GB"/>
        </w:rPr>
        <w:t>7.6.6</w:t>
      </w:r>
      <w:r w:rsidRPr="00EA267A">
        <w:rPr>
          <w:b/>
          <w:sz w:val="24"/>
          <w:lang w:val="en-GB"/>
        </w:rPr>
        <w:fldChar w:fldCharType="end"/>
      </w:r>
      <w:r w:rsidRPr="00EA267A">
        <w:rPr>
          <w:b/>
          <w:sz w:val="24"/>
          <w:lang w:val="en-GB"/>
        </w:rPr>
        <w:t xml:space="preserve"> </w:t>
      </w:r>
      <w:r w:rsidRPr="00EA267A">
        <w:rPr>
          <w:b/>
          <w:sz w:val="24"/>
          <w:lang w:val="en-GB"/>
        </w:rPr>
        <w:fldChar w:fldCharType="begin"/>
      </w:r>
      <w:r w:rsidRPr="00EA267A">
        <w:rPr>
          <w:b/>
          <w:sz w:val="24"/>
          <w:lang w:val="en-GB"/>
        </w:rPr>
        <w:instrText xml:space="preserve"> REF _Ref456689976 \h  \* MERGEFORMAT </w:instrText>
      </w:r>
      <w:r w:rsidRPr="00EA267A">
        <w:rPr>
          <w:b/>
          <w:sz w:val="24"/>
          <w:lang w:val="en-GB"/>
        </w:rPr>
      </w:r>
      <w:r w:rsidRPr="00EA267A">
        <w:rPr>
          <w:b/>
          <w:sz w:val="24"/>
          <w:lang w:val="en-GB"/>
        </w:rPr>
        <w:fldChar w:fldCharType="separate"/>
      </w:r>
      <w:r w:rsidR="00F47FB3" w:rsidRPr="00F47FB3">
        <w:rPr>
          <w:b/>
          <w:sz w:val="24"/>
        </w:rPr>
        <w:t>CorpDB Type Reference Values</w:t>
      </w:r>
      <w:r w:rsidRPr="00EA267A">
        <w:rPr>
          <w:b/>
          <w:sz w:val="24"/>
          <w:lang w:val="en-GB"/>
        </w:rPr>
        <w:fldChar w:fldCharType="end"/>
      </w:r>
      <w:r w:rsidRPr="00EA267A">
        <w:rPr>
          <w:sz w:val="24"/>
          <w:lang w:val="en-GB"/>
        </w:rPr>
        <w:t xml:space="preserve"> for</w:t>
      </w:r>
      <w:r w:rsidRPr="00EA267A">
        <w:rPr>
          <w:rFonts w:eastAsiaTheme="minorEastAsia"/>
          <w:sz w:val="24"/>
        </w:rPr>
        <w:t xml:space="preserve"> jrnStatusTypeCd, </w:t>
      </w:r>
      <w:r w:rsidRPr="00EA267A">
        <w:rPr>
          <w:color w:val="000000"/>
          <w:sz w:val="24"/>
        </w:rPr>
        <w:t>cntryNm, eftWaiverTypeNm, group1VerifdTypeCd, mltyPostalTypeCd, mltyPostOfficeTypeCd and ptcpntAddrsTypeNm.</w:t>
      </w:r>
    </w:p>
    <w:p w14:paraId="38597BAC" w14:textId="77777777" w:rsidR="003E38B7" w:rsidRDefault="003E38B7" w:rsidP="003E38B7">
      <w:pPr>
        <w:rPr>
          <w:color w:val="000000"/>
          <w:sz w:val="24"/>
        </w:rPr>
      </w:pPr>
      <w:r>
        <w:rPr>
          <w:color w:val="000000"/>
          <w:sz w:val="24"/>
        </w:rPr>
        <w:br w:type="page"/>
      </w:r>
    </w:p>
    <w:p w14:paraId="5BEA46EE" w14:textId="77777777" w:rsidR="003E38B7" w:rsidRDefault="003E38B7" w:rsidP="003E38B7">
      <w:pPr>
        <w:pStyle w:val="Heading4"/>
        <w:ind w:left="990"/>
      </w:pPr>
      <w:r>
        <w:lastRenderedPageBreak/>
        <w:t xml:space="preserve">Step 6 – </w:t>
      </w:r>
      <w:r w:rsidRPr="00DF4732">
        <w:t>vnpPtcpntService</w:t>
      </w:r>
      <w:r>
        <w:t>/</w:t>
      </w:r>
      <w:r w:rsidRPr="00DF4732">
        <w:t>vnpPtcpntCreate</w:t>
      </w:r>
    </w:p>
    <w:p w14:paraId="45B0034F" w14:textId="77777777" w:rsidR="003E38B7" w:rsidRDefault="003E38B7" w:rsidP="003E38B7">
      <w:pPr>
        <w:ind w:left="360"/>
        <w:rPr>
          <w:sz w:val="24"/>
        </w:rPr>
      </w:pPr>
      <w:r w:rsidRPr="00EA267A">
        <w:rPr>
          <w:sz w:val="24"/>
        </w:rPr>
        <w:t xml:space="preserve">The details for step 6 are defined in section </w:t>
      </w:r>
      <w:r w:rsidRPr="00EA267A">
        <w:rPr>
          <w:b/>
          <w:sz w:val="24"/>
        </w:rPr>
        <w:fldChar w:fldCharType="begin"/>
      </w:r>
      <w:r w:rsidRPr="00EA267A">
        <w:rPr>
          <w:b/>
          <w:sz w:val="24"/>
        </w:rPr>
        <w:instrText xml:space="preserve"> REF _Ref456856723 \r \h  \* MERGEFORMAT </w:instrText>
      </w:r>
      <w:r w:rsidRPr="00EA267A">
        <w:rPr>
          <w:b/>
          <w:sz w:val="24"/>
        </w:rPr>
      </w:r>
      <w:r w:rsidRPr="00EA267A">
        <w:rPr>
          <w:b/>
          <w:sz w:val="24"/>
        </w:rPr>
        <w:fldChar w:fldCharType="separate"/>
      </w:r>
      <w:r w:rsidR="00F47FB3">
        <w:rPr>
          <w:b/>
          <w:sz w:val="24"/>
        </w:rPr>
        <w:t>7.6.5.3</w:t>
      </w:r>
      <w:r w:rsidRPr="00EA267A">
        <w:rPr>
          <w:b/>
          <w:sz w:val="24"/>
        </w:rPr>
        <w:fldChar w:fldCharType="end"/>
      </w:r>
      <w:r w:rsidRPr="00EA267A">
        <w:rPr>
          <w:b/>
          <w:sz w:val="24"/>
        </w:rPr>
        <w:t xml:space="preserve"> </w:t>
      </w:r>
      <w:r w:rsidRPr="00EA267A">
        <w:rPr>
          <w:b/>
          <w:sz w:val="24"/>
        </w:rPr>
        <w:fldChar w:fldCharType="begin"/>
      </w:r>
      <w:r w:rsidRPr="00EA267A">
        <w:rPr>
          <w:b/>
          <w:sz w:val="24"/>
        </w:rPr>
        <w:instrText xml:space="preserve"> REF _Ref456856723 \h  \* MERGEFORMAT </w:instrText>
      </w:r>
      <w:r w:rsidRPr="00EA267A">
        <w:rPr>
          <w:b/>
          <w:sz w:val="24"/>
        </w:rPr>
      </w:r>
      <w:r w:rsidRPr="00EA267A">
        <w:rPr>
          <w:b/>
          <w:sz w:val="24"/>
        </w:rPr>
        <w:fldChar w:fldCharType="separate"/>
      </w:r>
      <w:r w:rsidR="00F47FB3" w:rsidRPr="00F47FB3">
        <w:rPr>
          <w:b/>
          <w:sz w:val="24"/>
        </w:rPr>
        <w:t>Step 3 – vnpPtcpntService/vnpPtcpntCreate</w:t>
      </w:r>
      <w:r w:rsidRPr="00EA267A">
        <w:rPr>
          <w:b/>
          <w:sz w:val="24"/>
        </w:rPr>
        <w:fldChar w:fldCharType="end"/>
      </w:r>
      <w:r>
        <w:rPr>
          <w:sz w:val="24"/>
        </w:rPr>
        <w:t>.</w:t>
      </w:r>
    </w:p>
    <w:p w14:paraId="0C7BC84A" w14:textId="5FAC5273" w:rsidR="003E38B7" w:rsidRDefault="003E38B7" w:rsidP="003E38B7">
      <w:pPr>
        <w:ind w:left="360"/>
        <w:rPr>
          <w:sz w:val="24"/>
        </w:rPr>
      </w:pPr>
      <w:r>
        <w:rPr>
          <w:sz w:val="24"/>
        </w:rPr>
        <w:t>Step 3 details veteran as well as dependent VnpPtcpntDTO p</w:t>
      </w:r>
      <w:r w:rsidRPr="00DA71AB">
        <w:rPr>
          <w:sz w:val="24"/>
        </w:rPr>
        <w:t>opulation</w:t>
      </w:r>
      <w:r>
        <w:rPr>
          <w:sz w:val="24"/>
        </w:rPr>
        <w:t>.</w:t>
      </w:r>
    </w:p>
    <w:p w14:paraId="03BF8984" w14:textId="77777777" w:rsidR="003E38B7" w:rsidRDefault="003E38B7" w:rsidP="003E38B7">
      <w:pPr>
        <w:pStyle w:val="Heading4"/>
        <w:ind w:left="990"/>
      </w:pPr>
      <w:r>
        <w:t xml:space="preserve">Step 7 – </w:t>
      </w:r>
      <w:r w:rsidRPr="00DF4732">
        <w:t>vnpP</w:t>
      </w:r>
      <w:r>
        <w:t>erson</w:t>
      </w:r>
      <w:r w:rsidRPr="00DF4732">
        <w:t>Service</w:t>
      </w:r>
      <w:r>
        <w:t>/</w:t>
      </w:r>
      <w:r w:rsidRPr="00DF4732">
        <w:t>vnpP</w:t>
      </w:r>
      <w:r>
        <w:t>erson</w:t>
      </w:r>
      <w:r w:rsidRPr="00DF4732">
        <w:t>Create</w:t>
      </w:r>
    </w:p>
    <w:p w14:paraId="660B3D21" w14:textId="77777777" w:rsidR="003E38B7" w:rsidRPr="00B349C8" w:rsidRDefault="003E38B7" w:rsidP="003E38B7">
      <w:pPr>
        <w:ind w:left="360"/>
        <w:rPr>
          <w:sz w:val="24"/>
        </w:rPr>
      </w:pPr>
      <w:r w:rsidRPr="00B349C8">
        <w:rPr>
          <w:sz w:val="24"/>
        </w:rPr>
        <w:t xml:space="preserve">The details for step 6 are defined in section </w:t>
      </w:r>
      <w:r w:rsidRPr="00B349C8">
        <w:rPr>
          <w:b/>
          <w:sz w:val="24"/>
        </w:rPr>
        <w:fldChar w:fldCharType="begin"/>
      </w:r>
      <w:r w:rsidRPr="00B349C8">
        <w:rPr>
          <w:b/>
          <w:sz w:val="24"/>
        </w:rPr>
        <w:instrText xml:space="preserve"> REF _Ref456857175 \r \h  \* MERGEFORMAT </w:instrText>
      </w:r>
      <w:r w:rsidRPr="00B349C8">
        <w:rPr>
          <w:b/>
          <w:sz w:val="24"/>
        </w:rPr>
      </w:r>
      <w:r w:rsidRPr="00B349C8">
        <w:rPr>
          <w:b/>
          <w:sz w:val="24"/>
        </w:rPr>
        <w:fldChar w:fldCharType="separate"/>
      </w:r>
      <w:r w:rsidR="00F47FB3">
        <w:rPr>
          <w:b/>
          <w:sz w:val="24"/>
        </w:rPr>
        <w:t>7.6.5.4</w:t>
      </w:r>
      <w:r w:rsidRPr="00B349C8">
        <w:rPr>
          <w:b/>
          <w:sz w:val="24"/>
        </w:rPr>
        <w:fldChar w:fldCharType="end"/>
      </w:r>
      <w:r w:rsidRPr="00B349C8">
        <w:rPr>
          <w:b/>
          <w:sz w:val="24"/>
        </w:rPr>
        <w:t xml:space="preserve"> </w:t>
      </w:r>
      <w:r w:rsidRPr="00B349C8">
        <w:rPr>
          <w:b/>
          <w:sz w:val="24"/>
        </w:rPr>
        <w:fldChar w:fldCharType="begin"/>
      </w:r>
      <w:r w:rsidRPr="00B349C8">
        <w:rPr>
          <w:b/>
          <w:sz w:val="24"/>
        </w:rPr>
        <w:instrText xml:space="preserve"> REF _Ref456857175 \h  \* MERGEFORMAT </w:instrText>
      </w:r>
      <w:r w:rsidRPr="00B349C8">
        <w:rPr>
          <w:b/>
          <w:sz w:val="24"/>
        </w:rPr>
      </w:r>
      <w:r w:rsidRPr="00B349C8">
        <w:rPr>
          <w:b/>
          <w:sz w:val="24"/>
        </w:rPr>
        <w:fldChar w:fldCharType="separate"/>
      </w:r>
      <w:r w:rsidR="00F47FB3" w:rsidRPr="00F47FB3">
        <w:rPr>
          <w:b/>
          <w:sz w:val="24"/>
        </w:rPr>
        <w:t>Step 4 – vnpPersonService/vnpPersonCreate</w:t>
      </w:r>
      <w:r w:rsidRPr="00B349C8">
        <w:rPr>
          <w:b/>
          <w:sz w:val="24"/>
        </w:rPr>
        <w:fldChar w:fldCharType="end"/>
      </w:r>
    </w:p>
    <w:p w14:paraId="58351352" w14:textId="70E3FF29" w:rsidR="003E38B7" w:rsidRDefault="003E38B7" w:rsidP="003E38B7">
      <w:pPr>
        <w:ind w:left="360"/>
        <w:rPr>
          <w:sz w:val="24"/>
        </w:rPr>
      </w:pPr>
      <w:r>
        <w:rPr>
          <w:sz w:val="24"/>
        </w:rPr>
        <w:t xml:space="preserve">Step 4 details veteran as well as dependent </w:t>
      </w:r>
      <w:r w:rsidRPr="00DA71AB">
        <w:rPr>
          <w:sz w:val="24"/>
        </w:rPr>
        <w:t>Vnp</w:t>
      </w:r>
      <w:r>
        <w:rPr>
          <w:sz w:val="24"/>
        </w:rPr>
        <w:t>Person</w:t>
      </w:r>
      <w:r w:rsidRPr="00DA71AB">
        <w:rPr>
          <w:sz w:val="24"/>
        </w:rPr>
        <w:t xml:space="preserve">DTO </w:t>
      </w:r>
      <w:r>
        <w:rPr>
          <w:sz w:val="24"/>
        </w:rPr>
        <w:t>p</w:t>
      </w:r>
      <w:r w:rsidRPr="00DA71AB">
        <w:rPr>
          <w:sz w:val="24"/>
        </w:rPr>
        <w:t>opulation</w:t>
      </w:r>
      <w:r>
        <w:rPr>
          <w:sz w:val="24"/>
        </w:rPr>
        <w:t>.</w:t>
      </w:r>
    </w:p>
    <w:p w14:paraId="0733260E" w14:textId="77777777" w:rsidR="003E38B7" w:rsidRDefault="003E38B7" w:rsidP="003E38B7">
      <w:pPr>
        <w:pStyle w:val="Heading4"/>
        <w:ind w:left="990"/>
      </w:pPr>
      <w:r>
        <w:t xml:space="preserve">Step 8 – </w:t>
      </w:r>
      <w:r w:rsidRPr="00DF4732">
        <w:t>vnpPtcpnt</w:t>
      </w:r>
      <w:r>
        <w:t>Addrs</w:t>
      </w:r>
      <w:r w:rsidRPr="00DF4732">
        <w:t>Service</w:t>
      </w:r>
      <w:r>
        <w:t>/</w:t>
      </w:r>
      <w:r w:rsidRPr="00DF4732">
        <w:t>vnpPtcpnt</w:t>
      </w:r>
      <w:r>
        <w:t>Addrs</w:t>
      </w:r>
      <w:r w:rsidRPr="00DF4732">
        <w:t>Create</w:t>
      </w:r>
    </w:p>
    <w:p w14:paraId="5047A4D4" w14:textId="77777777" w:rsidR="003E38B7" w:rsidRPr="00A23101" w:rsidRDefault="003E38B7" w:rsidP="003E38B7">
      <w:pPr>
        <w:ind w:left="360"/>
        <w:rPr>
          <w:sz w:val="24"/>
        </w:rPr>
      </w:pPr>
      <w:r w:rsidRPr="00A23101">
        <w:rPr>
          <w:sz w:val="24"/>
        </w:rPr>
        <w:t xml:space="preserve">The details for step 6 are defined in section </w:t>
      </w:r>
      <w:r w:rsidRPr="00A23101">
        <w:rPr>
          <w:b/>
          <w:sz w:val="24"/>
        </w:rPr>
        <w:fldChar w:fldCharType="begin"/>
      </w:r>
      <w:r w:rsidRPr="00A23101">
        <w:rPr>
          <w:b/>
          <w:sz w:val="24"/>
        </w:rPr>
        <w:instrText xml:space="preserve"> REF _Ref456857361 \r \h  \* MERGEFORMAT </w:instrText>
      </w:r>
      <w:r w:rsidRPr="00A23101">
        <w:rPr>
          <w:b/>
          <w:sz w:val="24"/>
        </w:rPr>
      </w:r>
      <w:r w:rsidRPr="00A23101">
        <w:rPr>
          <w:b/>
          <w:sz w:val="24"/>
        </w:rPr>
        <w:fldChar w:fldCharType="separate"/>
      </w:r>
      <w:r w:rsidR="00F47FB3">
        <w:rPr>
          <w:b/>
          <w:sz w:val="24"/>
        </w:rPr>
        <w:t>7.6.5.5</w:t>
      </w:r>
      <w:r w:rsidRPr="00A23101">
        <w:rPr>
          <w:b/>
          <w:sz w:val="24"/>
        </w:rPr>
        <w:fldChar w:fldCharType="end"/>
      </w:r>
      <w:r w:rsidRPr="00A23101">
        <w:rPr>
          <w:b/>
          <w:sz w:val="24"/>
        </w:rPr>
        <w:t xml:space="preserve">. </w:t>
      </w:r>
      <w:r w:rsidRPr="00A23101">
        <w:rPr>
          <w:b/>
          <w:sz w:val="24"/>
        </w:rPr>
        <w:fldChar w:fldCharType="begin"/>
      </w:r>
      <w:r w:rsidRPr="00A23101">
        <w:rPr>
          <w:b/>
          <w:sz w:val="24"/>
        </w:rPr>
        <w:instrText xml:space="preserve"> REF _Ref456857361 \h  \* MERGEFORMAT </w:instrText>
      </w:r>
      <w:r w:rsidRPr="00A23101">
        <w:rPr>
          <w:b/>
          <w:sz w:val="24"/>
        </w:rPr>
      </w:r>
      <w:r w:rsidRPr="00A23101">
        <w:rPr>
          <w:b/>
          <w:sz w:val="24"/>
        </w:rPr>
        <w:fldChar w:fldCharType="separate"/>
      </w:r>
      <w:r w:rsidR="00F47FB3" w:rsidRPr="00F47FB3">
        <w:rPr>
          <w:b/>
          <w:sz w:val="24"/>
        </w:rPr>
        <w:t>Step 5 – vnpPtcpntAddrsService/vnpPtcpntAddrsCreate</w:t>
      </w:r>
      <w:r w:rsidRPr="00A23101">
        <w:rPr>
          <w:b/>
          <w:sz w:val="24"/>
        </w:rPr>
        <w:fldChar w:fldCharType="end"/>
      </w:r>
    </w:p>
    <w:p w14:paraId="678B2644" w14:textId="4E2DD12A" w:rsidR="003E38B7" w:rsidRPr="00A23101" w:rsidRDefault="003E38B7" w:rsidP="003E38B7">
      <w:pPr>
        <w:ind w:left="360"/>
        <w:rPr>
          <w:sz w:val="24"/>
        </w:rPr>
      </w:pPr>
      <w:r w:rsidRPr="00A23101">
        <w:rPr>
          <w:sz w:val="24"/>
        </w:rPr>
        <w:t xml:space="preserve">Step </w:t>
      </w:r>
      <w:r>
        <w:rPr>
          <w:sz w:val="24"/>
        </w:rPr>
        <w:t>5</w:t>
      </w:r>
      <w:r w:rsidRPr="00A23101">
        <w:rPr>
          <w:sz w:val="24"/>
        </w:rPr>
        <w:t xml:space="preserve"> details veteran as well as dependent VnpPtcpnt</w:t>
      </w:r>
      <w:r>
        <w:rPr>
          <w:sz w:val="24"/>
        </w:rPr>
        <w:t>Addrs</w:t>
      </w:r>
      <w:r w:rsidRPr="00A23101">
        <w:rPr>
          <w:sz w:val="24"/>
        </w:rPr>
        <w:t xml:space="preserve">DTO </w:t>
      </w:r>
      <w:r>
        <w:rPr>
          <w:sz w:val="24"/>
        </w:rPr>
        <w:t>p</w:t>
      </w:r>
      <w:r w:rsidRPr="00DA71AB">
        <w:rPr>
          <w:sz w:val="24"/>
        </w:rPr>
        <w:t>opulation</w:t>
      </w:r>
      <w:r w:rsidRPr="00A23101">
        <w:rPr>
          <w:sz w:val="24"/>
        </w:rPr>
        <w:t>.</w:t>
      </w:r>
    </w:p>
    <w:p w14:paraId="6047E2F5" w14:textId="77777777" w:rsidR="003E38B7" w:rsidRDefault="003E38B7" w:rsidP="003E38B7">
      <w:pPr>
        <w:rPr>
          <w:sz w:val="24"/>
        </w:rPr>
      </w:pPr>
    </w:p>
    <w:p w14:paraId="40DAAC31" w14:textId="77777777" w:rsidR="003E38B7" w:rsidRDefault="003E38B7" w:rsidP="003E38B7">
      <w:r>
        <w:br w:type="page"/>
      </w:r>
    </w:p>
    <w:p w14:paraId="200CAFD1" w14:textId="77777777" w:rsidR="003E38B7" w:rsidRDefault="003E38B7" w:rsidP="003E38B7">
      <w:pPr>
        <w:pStyle w:val="Heading4"/>
        <w:tabs>
          <w:tab w:val="clear" w:pos="1800"/>
        </w:tabs>
        <w:ind w:left="990"/>
      </w:pPr>
      <w:r>
        <w:lastRenderedPageBreak/>
        <w:t xml:space="preserve">Step 9 – </w:t>
      </w:r>
      <w:r w:rsidRPr="006119B3">
        <w:t>vnpPtcpntPhoneService</w:t>
      </w:r>
      <w:r>
        <w:t>/</w:t>
      </w:r>
      <w:r w:rsidRPr="004C3370">
        <w:t>vnpPtcpntPhoneCreate</w:t>
      </w:r>
    </w:p>
    <w:p w14:paraId="21C19A80" w14:textId="77777777" w:rsidR="003E38B7" w:rsidRPr="0031076E"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9</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VnpProcDTO XSD </w:t>
      </w:r>
      <w:r w:rsidRPr="0031076E">
        <w:rPr>
          <w:rFonts w:ascii="Arial" w:hAnsi="Arial" w:cs="Arial"/>
          <w:b/>
          <w:lang w:eastAsia="en-US"/>
        </w:rPr>
        <w:t>Diagram</w:t>
      </w:r>
      <w:r>
        <w:rPr>
          <w:rFonts w:ascii="Arial" w:hAnsi="Arial" w:cs="Arial"/>
          <w:b/>
          <w:lang w:eastAsia="en-US"/>
        </w:rPr>
        <w:t xml:space="preserve">  </w:t>
      </w:r>
    </w:p>
    <w:p w14:paraId="1B50F579"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&lt;xs:complexType name="VnpPtcpntPhoneDTO"&gt;</w:t>
      </w:r>
    </w:p>
    <w:p w14:paraId="0BE5D5B0"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&lt;xs:sequence&gt;</w:t>
      </w:r>
    </w:p>
    <w:p w14:paraId="0B43734B"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name="vnpPtcpntPhoneId" type="xs:long" /&gt;</w:t>
      </w:r>
    </w:p>
    <w:p w14:paraId="35AABA1F"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name="vnpProcId" type="xs:long" /&gt;</w:t>
      </w:r>
    </w:p>
    <w:p w14:paraId="71B301BD"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name="vnpPtcpntId" type="xs:string" /&gt;</w:t>
      </w:r>
    </w:p>
    <w:p w14:paraId="7B569EA0"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name="phoneTypeNm" type="xs:string" /&gt;</w:t>
      </w:r>
    </w:p>
    <w:p w14:paraId="451060C7"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name="phoneNbr" type="xs:string" /&gt;</w:t>
      </w:r>
    </w:p>
    <w:p w14:paraId="205D877D"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name="efctvDt" type="xs:dateTime" /&gt;</w:t>
      </w:r>
    </w:p>
    <w:p w14:paraId="3F238E0B"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name="endDt" type="xs:dateTime" minOccurs="0" /&gt;</w:t>
      </w:r>
    </w:p>
    <w:p w14:paraId="520D0859"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name="areaNbr" type="xs:string" minOccurs="0" /&gt;</w:t>
      </w:r>
    </w:p>
    <w:p w14:paraId="59061BB1"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name="cntryNbr" type="xs:string" minOccurs="0" /&gt;</w:t>
      </w:r>
    </w:p>
    <w:p w14:paraId="5A613B94"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name="frgnPhoneRfrncTxt" type="xs:string" minOccurs="0" /&gt;</w:t>
      </w:r>
    </w:p>
    <w:p w14:paraId="5F377448"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name="extnsnNbr" type="xs:string" minOccurs="0" /&gt;</w:t>
      </w:r>
    </w:p>
    <w:p w14:paraId="6D74CDFD"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name="jrnDt" type="xs:dateTime" /&gt;</w:t>
      </w:r>
    </w:p>
    <w:p w14:paraId="350F48F7"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name="jrnLctnId" type="xs:string" /&gt;</w:t>
      </w:r>
    </w:p>
    <w:p w14:paraId="266EEE7E"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name="jrnUserId" type="xs:string" /&gt;</w:t>
      </w:r>
    </w:p>
    <w:p w14:paraId="08C02B8C"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name="jrnStatusTypeCd" type="xs:string" /&gt;</w:t>
      </w:r>
    </w:p>
    <w:p w14:paraId="4F53502F"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&lt;xs:element name="jrnObjId" type="xs:string" /&gt;</w:t>
      </w:r>
    </w:p>
    <w:p w14:paraId="4A37E900"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 xml:space="preserve">  &lt;/xs:sequence&gt;</w:t>
      </w:r>
    </w:p>
    <w:p w14:paraId="5DF27B3E" w14:textId="77777777" w:rsidR="003E38B7" w:rsidRPr="00B24028" w:rsidRDefault="003E38B7" w:rsidP="003E38B7">
      <w:pPr>
        <w:pBdr>
          <w:top w:val="single" w:sz="4" w:space="1" w:color="auto"/>
          <w:left w:val="single" w:sz="4" w:space="4" w:color="auto"/>
          <w:bottom w:val="single" w:sz="4" w:space="1" w:color="auto"/>
          <w:right w:val="single" w:sz="4" w:space="4" w:color="auto"/>
        </w:pBdr>
        <w:rPr>
          <w:rFonts w:eastAsia="MS Mincho"/>
          <w:szCs w:val="22"/>
          <w:lang w:val="en-GB"/>
        </w:rPr>
      </w:pPr>
      <w:r w:rsidRPr="00B24028">
        <w:rPr>
          <w:rFonts w:eastAsia="MS Mincho"/>
          <w:szCs w:val="22"/>
          <w:lang w:val="en-GB"/>
        </w:rPr>
        <w:t>&lt;/xs:complexType&gt;</w:t>
      </w:r>
    </w:p>
    <w:p w14:paraId="3A6ED5FC" w14:textId="77777777" w:rsidR="003E38B7" w:rsidRDefault="003E38B7" w:rsidP="003E38B7">
      <w:pPr>
        <w:rPr>
          <w:lang w:val="en-GB"/>
        </w:rPr>
      </w:pPr>
    </w:p>
    <w:p w14:paraId="491403EE" w14:textId="77777777" w:rsidR="003E38B7" w:rsidRPr="00AF6010" w:rsidRDefault="003E38B7" w:rsidP="003E38B7">
      <w:pPr>
        <w:pStyle w:val="Caption"/>
        <w:rPr>
          <w:sz w:val="24"/>
          <w:szCs w:val="24"/>
        </w:rPr>
      </w:pPr>
      <w:r w:rsidRPr="00AF6010">
        <w:rPr>
          <w:sz w:val="24"/>
          <w:szCs w:val="24"/>
        </w:rPr>
        <w:t xml:space="preserve">Table </w:t>
      </w:r>
      <w:r w:rsidRPr="00AF6010">
        <w:rPr>
          <w:sz w:val="24"/>
          <w:szCs w:val="24"/>
        </w:rPr>
        <w:fldChar w:fldCharType="begin"/>
      </w:r>
      <w:r w:rsidRPr="00AF6010">
        <w:rPr>
          <w:sz w:val="24"/>
          <w:szCs w:val="24"/>
        </w:rPr>
        <w:instrText xml:space="preserve"> STYLEREF 1 \s </w:instrText>
      </w:r>
      <w:r w:rsidRPr="00AF6010">
        <w:rPr>
          <w:sz w:val="24"/>
          <w:szCs w:val="24"/>
        </w:rPr>
        <w:fldChar w:fldCharType="separate"/>
      </w:r>
      <w:r w:rsidR="00F47FB3">
        <w:rPr>
          <w:noProof/>
          <w:sz w:val="24"/>
          <w:szCs w:val="24"/>
        </w:rPr>
        <w:t>7</w:t>
      </w:r>
      <w:r w:rsidRPr="00AF6010">
        <w:rPr>
          <w:noProof/>
          <w:sz w:val="24"/>
          <w:szCs w:val="24"/>
        </w:rPr>
        <w:fldChar w:fldCharType="end"/>
      </w:r>
      <w:r w:rsidRPr="00AF6010">
        <w:rPr>
          <w:sz w:val="24"/>
          <w:szCs w:val="24"/>
        </w:rPr>
        <w:noBreakHyphen/>
      </w:r>
      <w:r w:rsidRPr="00AF6010">
        <w:rPr>
          <w:sz w:val="24"/>
          <w:szCs w:val="24"/>
        </w:rPr>
        <w:fldChar w:fldCharType="begin"/>
      </w:r>
      <w:r w:rsidRPr="00AF6010">
        <w:rPr>
          <w:sz w:val="24"/>
          <w:szCs w:val="24"/>
        </w:rPr>
        <w:instrText xml:space="preserve"> SEQ Table \* ARABIC \s 1 </w:instrText>
      </w:r>
      <w:r w:rsidRPr="00AF6010">
        <w:rPr>
          <w:sz w:val="24"/>
          <w:szCs w:val="24"/>
        </w:rPr>
        <w:fldChar w:fldCharType="separate"/>
      </w:r>
      <w:r w:rsidR="00F47FB3">
        <w:rPr>
          <w:noProof/>
          <w:sz w:val="24"/>
          <w:szCs w:val="24"/>
        </w:rPr>
        <w:t>8</w:t>
      </w:r>
      <w:r w:rsidRPr="00AF6010">
        <w:rPr>
          <w:noProof/>
          <w:sz w:val="24"/>
          <w:szCs w:val="24"/>
        </w:rPr>
        <w:fldChar w:fldCharType="end"/>
      </w:r>
      <w:r w:rsidRPr="00AF6010">
        <w:rPr>
          <w:sz w:val="24"/>
          <w:szCs w:val="24"/>
        </w:rPr>
        <w:t xml:space="preserve"> </w:t>
      </w:r>
      <w:r w:rsidRPr="002F5DBF">
        <w:rPr>
          <w:sz w:val="24"/>
          <w:szCs w:val="24"/>
        </w:rPr>
        <w:t xml:space="preserve">VnpPtcpntPhoneDTO </w:t>
      </w:r>
      <w:r w:rsidRPr="00AF6010">
        <w:rPr>
          <w:sz w:val="24"/>
          <w:szCs w:val="24"/>
        </w:rPr>
        <w:t>Population Table</w:t>
      </w:r>
    </w:p>
    <w:tbl>
      <w:tblPr>
        <w:tblStyle w:val="TableGrid"/>
        <w:tblW w:w="9579" w:type="dxa"/>
        <w:tblLayout w:type="fixed"/>
        <w:tblLook w:val="04A0" w:firstRow="1" w:lastRow="0" w:firstColumn="1" w:lastColumn="0" w:noHBand="0" w:noVBand="1"/>
      </w:tblPr>
      <w:tblGrid>
        <w:gridCol w:w="2717"/>
        <w:gridCol w:w="2791"/>
        <w:gridCol w:w="4050"/>
        <w:gridCol w:w="21"/>
      </w:tblGrid>
      <w:tr w:rsidR="003E38B7" w:rsidRPr="004806EC" w14:paraId="055F13D5" w14:textId="77777777" w:rsidTr="00DC1F1F">
        <w:trPr>
          <w:gridAfter w:val="1"/>
          <w:wAfter w:w="21" w:type="dxa"/>
        </w:trPr>
        <w:tc>
          <w:tcPr>
            <w:tcW w:w="2717" w:type="dxa"/>
            <w:shd w:val="clear" w:color="auto" w:fill="BFBFBF" w:themeFill="background1" w:themeFillShade="BF"/>
          </w:tcPr>
          <w:p w14:paraId="1FE7A412" w14:textId="77777777" w:rsidR="003E38B7" w:rsidRPr="004806EC" w:rsidRDefault="003E38B7" w:rsidP="00DC1F1F">
            <w:pPr>
              <w:rPr>
                <w:b/>
                <w:lang w:val="en-GB"/>
              </w:rPr>
            </w:pPr>
            <w:r w:rsidRPr="004806EC">
              <w:rPr>
                <w:b/>
                <w:lang w:val="en-GB"/>
              </w:rPr>
              <w:t>XSD Element</w:t>
            </w:r>
          </w:p>
        </w:tc>
        <w:tc>
          <w:tcPr>
            <w:tcW w:w="2791" w:type="dxa"/>
            <w:shd w:val="clear" w:color="auto" w:fill="BFBFBF" w:themeFill="background1" w:themeFillShade="BF"/>
          </w:tcPr>
          <w:p w14:paraId="148DFB84" w14:textId="77777777" w:rsidR="003E38B7" w:rsidRPr="004806EC" w:rsidRDefault="003E38B7" w:rsidP="00DC1F1F">
            <w:pPr>
              <w:rPr>
                <w:b/>
                <w:lang w:val="en-GB"/>
              </w:rPr>
            </w:pPr>
            <w:r w:rsidRPr="004806EC">
              <w:rPr>
                <w:b/>
                <w:lang w:val="en-GB"/>
              </w:rPr>
              <w:t>Population Value</w:t>
            </w:r>
          </w:p>
        </w:tc>
        <w:tc>
          <w:tcPr>
            <w:tcW w:w="4050" w:type="dxa"/>
            <w:shd w:val="clear" w:color="auto" w:fill="BFBFBF" w:themeFill="background1" w:themeFillShade="BF"/>
          </w:tcPr>
          <w:p w14:paraId="25F6BA8A" w14:textId="77777777" w:rsidR="003E38B7" w:rsidRPr="004806EC" w:rsidRDefault="003E38B7" w:rsidP="00DC1F1F">
            <w:pPr>
              <w:rPr>
                <w:b/>
                <w:lang w:val="en-GB"/>
              </w:rPr>
            </w:pPr>
            <w:r w:rsidRPr="004806EC">
              <w:rPr>
                <w:b/>
                <w:lang w:val="en-GB"/>
              </w:rPr>
              <w:t>Definition</w:t>
            </w:r>
          </w:p>
        </w:tc>
      </w:tr>
      <w:tr w:rsidR="003E38B7" w:rsidRPr="00852165" w14:paraId="3A86B5BA" w14:textId="77777777" w:rsidTr="00DC1F1F">
        <w:tc>
          <w:tcPr>
            <w:tcW w:w="2717" w:type="dxa"/>
          </w:tcPr>
          <w:p w14:paraId="2B8881BC" w14:textId="77777777" w:rsidR="003E38B7" w:rsidRPr="00655A28" w:rsidRDefault="003E38B7" w:rsidP="00DC1F1F">
            <w:pPr>
              <w:rPr>
                <w:szCs w:val="22"/>
                <w:lang w:val="en-GB"/>
              </w:rPr>
            </w:pPr>
            <w:r w:rsidRPr="00655A28">
              <w:rPr>
                <w:color w:val="000000"/>
                <w:szCs w:val="22"/>
              </w:rPr>
              <w:t>vnpPtcpntPhoneId</w:t>
            </w:r>
          </w:p>
        </w:tc>
        <w:tc>
          <w:tcPr>
            <w:tcW w:w="2791" w:type="dxa"/>
          </w:tcPr>
          <w:p w14:paraId="2EE5DB58" w14:textId="77777777" w:rsidR="003E38B7" w:rsidRPr="00655A28" w:rsidRDefault="003E38B7" w:rsidP="00DC1F1F">
            <w:pPr>
              <w:rPr>
                <w:szCs w:val="22"/>
                <w:lang w:val="en-GB"/>
              </w:rPr>
            </w:pPr>
            <w:r w:rsidRPr="00655A28">
              <w:rPr>
                <w:szCs w:val="22"/>
              </w:rPr>
              <w:t>NULL (…&gt;&lt;…)</w:t>
            </w:r>
          </w:p>
        </w:tc>
        <w:tc>
          <w:tcPr>
            <w:tcW w:w="4071" w:type="dxa"/>
            <w:gridSpan w:val="2"/>
          </w:tcPr>
          <w:p w14:paraId="431C94D6" w14:textId="77777777" w:rsidR="003E38B7" w:rsidRPr="00655A28" w:rsidRDefault="003E38B7" w:rsidP="00DC1F1F">
            <w:pPr>
              <w:rPr>
                <w:szCs w:val="22"/>
                <w:lang w:val="en-GB"/>
              </w:rPr>
            </w:pPr>
          </w:p>
        </w:tc>
      </w:tr>
      <w:tr w:rsidR="003E38B7" w:rsidRPr="00852165" w14:paraId="6D9396BF" w14:textId="77777777" w:rsidTr="00DC1F1F">
        <w:tc>
          <w:tcPr>
            <w:tcW w:w="2717" w:type="dxa"/>
          </w:tcPr>
          <w:p w14:paraId="5CF66E32" w14:textId="77777777" w:rsidR="003E38B7" w:rsidRPr="00655A28" w:rsidRDefault="003E38B7" w:rsidP="00DC1F1F">
            <w:pPr>
              <w:rPr>
                <w:szCs w:val="22"/>
                <w:lang w:val="en-GB"/>
              </w:rPr>
            </w:pPr>
            <w:r w:rsidRPr="00655A28">
              <w:rPr>
                <w:color w:val="000000"/>
                <w:szCs w:val="22"/>
              </w:rPr>
              <w:t>vnpProcId</w:t>
            </w:r>
          </w:p>
        </w:tc>
        <w:tc>
          <w:tcPr>
            <w:tcW w:w="2791" w:type="dxa"/>
          </w:tcPr>
          <w:p w14:paraId="74EE54E5" w14:textId="77777777" w:rsidR="003E38B7" w:rsidRPr="00655A28" w:rsidRDefault="003E38B7" w:rsidP="00DC1F1F">
            <w:pPr>
              <w:rPr>
                <w:szCs w:val="22"/>
                <w:lang w:val="en-GB"/>
              </w:rPr>
            </w:pPr>
            <w:r w:rsidRPr="00655A28">
              <w:rPr>
                <w:rFonts w:eastAsia="MS Mincho"/>
                <w:szCs w:val="22"/>
                <w:lang w:val="en-GB"/>
              </w:rPr>
              <w:t>vnpProcId</w:t>
            </w:r>
            <w:r w:rsidRPr="00655A28">
              <w:rPr>
                <w:szCs w:val="22"/>
                <w:lang w:val="en-GB"/>
              </w:rPr>
              <w:t xml:space="preserve"> value returned from step 1</w:t>
            </w:r>
          </w:p>
        </w:tc>
        <w:tc>
          <w:tcPr>
            <w:tcW w:w="4071" w:type="dxa"/>
            <w:gridSpan w:val="2"/>
          </w:tcPr>
          <w:p w14:paraId="763BC222" w14:textId="77777777" w:rsidR="003E38B7" w:rsidRPr="00655A28" w:rsidRDefault="003E38B7" w:rsidP="00DC1F1F">
            <w:pPr>
              <w:rPr>
                <w:szCs w:val="22"/>
                <w:lang w:val="en-GB"/>
              </w:rPr>
            </w:pPr>
            <w:r w:rsidRPr="00655A28">
              <w:rPr>
                <w:szCs w:val="22"/>
              </w:rPr>
              <w:t>This specifies the type of form that is associated to this process, and is the second part of the primary key of a row</w:t>
            </w:r>
          </w:p>
        </w:tc>
      </w:tr>
      <w:tr w:rsidR="003E38B7" w:rsidRPr="00852165" w14:paraId="4347ED63" w14:textId="77777777" w:rsidTr="00DC1F1F">
        <w:tc>
          <w:tcPr>
            <w:tcW w:w="2717" w:type="dxa"/>
          </w:tcPr>
          <w:p w14:paraId="520B1C17" w14:textId="77777777" w:rsidR="003E38B7" w:rsidRPr="00655A28" w:rsidRDefault="003E38B7" w:rsidP="00DC1F1F">
            <w:pPr>
              <w:rPr>
                <w:szCs w:val="22"/>
                <w:lang w:val="en-GB"/>
              </w:rPr>
            </w:pPr>
            <w:r w:rsidRPr="00655A28">
              <w:rPr>
                <w:color w:val="000000"/>
                <w:szCs w:val="22"/>
              </w:rPr>
              <w:t>vnpPtcpntId</w:t>
            </w:r>
          </w:p>
        </w:tc>
        <w:tc>
          <w:tcPr>
            <w:tcW w:w="2791" w:type="dxa"/>
          </w:tcPr>
          <w:p w14:paraId="0F417E31" w14:textId="04D8DABE" w:rsidR="003E38B7" w:rsidRPr="00655A28" w:rsidRDefault="003E38B7" w:rsidP="00161225">
            <w:pPr>
              <w:rPr>
                <w:szCs w:val="22"/>
                <w:lang w:val="en-GB"/>
              </w:rPr>
            </w:pPr>
            <w:r w:rsidRPr="00655A28">
              <w:rPr>
                <w:color w:val="000000"/>
                <w:szCs w:val="22"/>
              </w:rPr>
              <w:t xml:space="preserve">vnpPtcpntId value </w:t>
            </w:r>
            <w:r w:rsidR="00161225">
              <w:rPr>
                <w:color w:val="000000"/>
                <w:szCs w:val="22"/>
              </w:rPr>
              <w:t>returned from step 3for veteran</w:t>
            </w:r>
          </w:p>
        </w:tc>
        <w:tc>
          <w:tcPr>
            <w:tcW w:w="4071" w:type="dxa"/>
            <w:gridSpan w:val="2"/>
          </w:tcPr>
          <w:p w14:paraId="5E92DD7D" w14:textId="77777777" w:rsidR="003E38B7" w:rsidRPr="00655A28" w:rsidRDefault="003E38B7" w:rsidP="00DC1F1F">
            <w:pPr>
              <w:rPr>
                <w:szCs w:val="22"/>
                <w:lang w:val="en-GB"/>
              </w:rPr>
            </w:pPr>
            <w:r w:rsidRPr="00655A28">
              <w:rPr>
                <w:szCs w:val="22"/>
              </w:rPr>
              <w:t>An identifier to uniquely identify a participant</w:t>
            </w:r>
          </w:p>
        </w:tc>
      </w:tr>
      <w:tr w:rsidR="003E38B7" w:rsidRPr="00852165" w14:paraId="7C5B31F5" w14:textId="77777777" w:rsidTr="00DC1F1F">
        <w:tc>
          <w:tcPr>
            <w:tcW w:w="2717" w:type="dxa"/>
          </w:tcPr>
          <w:p w14:paraId="396AB4CC" w14:textId="77777777" w:rsidR="003E38B7" w:rsidRPr="00655A28" w:rsidRDefault="003E38B7" w:rsidP="00DC1F1F">
            <w:pPr>
              <w:rPr>
                <w:szCs w:val="22"/>
                <w:lang w:val="en-GB"/>
              </w:rPr>
            </w:pPr>
            <w:r w:rsidRPr="00655A28">
              <w:rPr>
                <w:color w:val="000000"/>
                <w:szCs w:val="22"/>
              </w:rPr>
              <w:t>phoneTypeNm</w:t>
            </w:r>
          </w:p>
        </w:tc>
        <w:tc>
          <w:tcPr>
            <w:tcW w:w="2791" w:type="dxa"/>
          </w:tcPr>
          <w:p w14:paraId="4DA6DB0A" w14:textId="77777777" w:rsidR="003E38B7" w:rsidRDefault="003E38B7" w:rsidP="00DC1F1F">
            <w:pPr>
              <w:rPr>
                <w:color w:val="000000"/>
                <w:szCs w:val="22"/>
              </w:rPr>
            </w:pPr>
            <w:r w:rsidRPr="00655A28">
              <w:rPr>
                <w:color w:val="000000"/>
                <w:szCs w:val="22"/>
              </w:rPr>
              <w:t>From XML Payload:</w:t>
            </w:r>
          </w:p>
          <w:p w14:paraId="5DF20DAF" w14:textId="77777777" w:rsidR="00D870DE" w:rsidRDefault="00D870DE" w:rsidP="00DC1F1F">
            <w:pPr>
              <w:rPr>
                <w:szCs w:val="22"/>
                <w:lang w:val="en-GB"/>
              </w:rPr>
            </w:pPr>
            <w:r w:rsidRPr="00D870DE">
              <w:rPr>
                <w:szCs w:val="22"/>
                <w:lang w:val="en-GB"/>
              </w:rPr>
              <w:t>DaytimePhoneNumber</w:t>
            </w:r>
          </w:p>
          <w:p w14:paraId="5E4C815B" w14:textId="2A03E2AB" w:rsidR="003E38B7" w:rsidRPr="00655A28" w:rsidRDefault="003E38B7" w:rsidP="00DC1F1F">
            <w:pPr>
              <w:rPr>
                <w:szCs w:val="22"/>
                <w:lang w:val="en-GB"/>
              </w:rPr>
            </w:pPr>
            <w:r w:rsidRPr="00655A28">
              <w:rPr>
                <w:szCs w:val="22"/>
                <w:lang w:val="en-GB"/>
              </w:rPr>
              <w:t>phoneNumberType</w:t>
            </w:r>
          </w:p>
          <w:p w14:paraId="380B5BB2" w14:textId="77777777" w:rsidR="003E38B7" w:rsidRPr="00655A28" w:rsidRDefault="003E38B7" w:rsidP="00DC1F1F">
            <w:pPr>
              <w:rPr>
                <w:szCs w:val="22"/>
                <w:lang w:val="en-GB"/>
              </w:rPr>
            </w:pPr>
            <w:r w:rsidRPr="00655A28">
              <w:rPr>
                <w:szCs w:val="22"/>
                <w:lang w:val="en-GB"/>
              </w:rPr>
              <w:t xml:space="preserve">or </w:t>
            </w:r>
          </w:p>
          <w:p w14:paraId="26C99B20" w14:textId="77777777" w:rsidR="003E38B7" w:rsidRPr="00655A28" w:rsidRDefault="003E38B7" w:rsidP="00DC1F1F">
            <w:pPr>
              <w:rPr>
                <w:szCs w:val="22"/>
                <w:lang w:val="en-GB"/>
              </w:rPr>
            </w:pPr>
            <w:r w:rsidRPr="007F69FF">
              <w:rPr>
                <w:szCs w:val="22"/>
                <w:lang w:val="en-GB"/>
              </w:rPr>
              <w:t>NULL (…&gt;&lt;…)</w:t>
            </w:r>
          </w:p>
        </w:tc>
        <w:tc>
          <w:tcPr>
            <w:tcW w:w="4071" w:type="dxa"/>
            <w:gridSpan w:val="2"/>
          </w:tcPr>
          <w:p w14:paraId="1F50DDD7" w14:textId="77777777" w:rsidR="003E38B7" w:rsidRPr="00655A28" w:rsidRDefault="003E38B7" w:rsidP="00DC1F1F">
            <w:pPr>
              <w:rPr>
                <w:szCs w:val="22"/>
                <w:lang w:val="en-GB"/>
              </w:rPr>
            </w:pPr>
            <w:r w:rsidRPr="00655A28">
              <w:rPr>
                <w:szCs w:val="22"/>
              </w:rPr>
              <w:t xml:space="preserve">Phone Number Type </w:t>
            </w:r>
          </w:p>
        </w:tc>
      </w:tr>
      <w:tr w:rsidR="003E38B7" w:rsidRPr="00852165" w14:paraId="510931B6" w14:textId="77777777" w:rsidTr="00DC1F1F">
        <w:trPr>
          <w:trHeight w:val="1430"/>
        </w:trPr>
        <w:tc>
          <w:tcPr>
            <w:tcW w:w="2717" w:type="dxa"/>
          </w:tcPr>
          <w:p w14:paraId="51986E54" w14:textId="77777777" w:rsidR="003E38B7" w:rsidRPr="00655A28" w:rsidRDefault="003E38B7" w:rsidP="00DC1F1F">
            <w:pPr>
              <w:rPr>
                <w:szCs w:val="22"/>
                <w:lang w:val="en-GB"/>
              </w:rPr>
            </w:pPr>
            <w:r w:rsidRPr="00655A28">
              <w:rPr>
                <w:color w:val="000000"/>
                <w:szCs w:val="22"/>
              </w:rPr>
              <w:t>phoneNbr</w:t>
            </w:r>
          </w:p>
        </w:tc>
        <w:tc>
          <w:tcPr>
            <w:tcW w:w="2791" w:type="dxa"/>
          </w:tcPr>
          <w:p w14:paraId="5FCD5CC3" w14:textId="77777777" w:rsidR="003E38B7" w:rsidRDefault="003E38B7" w:rsidP="00DC1F1F">
            <w:pPr>
              <w:rPr>
                <w:color w:val="000000"/>
                <w:szCs w:val="22"/>
              </w:rPr>
            </w:pPr>
            <w:r w:rsidRPr="00655A28">
              <w:rPr>
                <w:color w:val="000000"/>
                <w:szCs w:val="22"/>
              </w:rPr>
              <w:t>From XML Payload:</w:t>
            </w:r>
          </w:p>
          <w:p w14:paraId="578C7392" w14:textId="77777777" w:rsidR="00D870DE" w:rsidRDefault="00D870DE" w:rsidP="00DC1F1F">
            <w:pPr>
              <w:rPr>
                <w:szCs w:val="22"/>
                <w:lang w:val="en-GB"/>
              </w:rPr>
            </w:pPr>
            <w:r w:rsidRPr="00D870DE">
              <w:rPr>
                <w:szCs w:val="22"/>
                <w:lang w:val="en-GB"/>
              </w:rPr>
              <w:t>DaytimePhoneNumber</w:t>
            </w:r>
          </w:p>
          <w:p w14:paraId="2800396D" w14:textId="423A7E22" w:rsidR="003E38B7" w:rsidRPr="00655A28" w:rsidRDefault="003E38B7" w:rsidP="00DC1F1F">
            <w:pPr>
              <w:rPr>
                <w:szCs w:val="22"/>
                <w:lang w:val="en-GB"/>
              </w:rPr>
            </w:pPr>
            <w:r w:rsidRPr="00655A28">
              <w:rPr>
                <w:szCs w:val="22"/>
                <w:lang w:val="en-GB"/>
              </w:rPr>
              <w:t>phoneNumber</w:t>
            </w:r>
          </w:p>
          <w:p w14:paraId="2BA7CCC3" w14:textId="77777777" w:rsidR="003E38B7" w:rsidRPr="00655A28" w:rsidRDefault="003E38B7" w:rsidP="00DC1F1F">
            <w:pPr>
              <w:rPr>
                <w:szCs w:val="22"/>
                <w:lang w:val="en-GB"/>
              </w:rPr>
            </w:pPr>
            <w:r w:rsidRPr="00655A28">
              <w:rPr>
                <w:szCs w:val="22"/>
                <w:lang w:val="en-GB"/>
              </w:rPr>
              <w:t xml:space="preserve">or </w:t>
            </w:r>
          </w:p>
          <w:p w14:paraId="5F67173A" w14:textId="77777777" w:rsidR="003E38B7" w:rsidRPr="00655A28" w:rsidRDefault="003E38B7" w:rsidP="00DC1F1F">
            <w:pPr>
              <w:rPr>
                <w:szCs w:val="22"/>
                <w:lang w:val="en-GB"/>
              </w:rPr>
            </w:pPr>
            <w:r w:rsidRPr="007F69FF">
              <w:rPr>
                <w:szCs w:val="22"/>
                <w:lang w:val="en-GB"/>
              </w:rPr>
              <w:t>NULL (…&gt;&lt;…)</w:t>
            </w:r>
          </w:p>
        </w:tc>
        <w:tc>
          <w:tcPr>
            <w:tcW w:w="4071" w:type="dxa"/>
            <w:gridSpan w:val="2"/>
          </w:tcPr>
          <w:p w14:paraId="10F2E35D" w14:textId="77777777" w:rsidR="003E38B7" w:rsidRPr="00655A28" w:rsidRDefault="003E38B7" w:rsidP="00DC1F1F">
            <w:pPr>
              <w:rPr>
                <w:szCs w:val="22"/>
                <w:lang w:val="en-GB"/>
              </w:rPr>
            </w:pPr>
            <w:r w:rsidRPr="00655A28">
              <w:rPr>
                <w:szCs w:val="22"/>
              </w:rPr>
              <w:t>Phone number of a participant</w:t>
            </w:r>
          </w:p>
        </w:tc>
      </w:tr>
      <w:tr w:rsidR="003E38B7" w:rsidRPr="00852165" w14:paraId="3EDB06E5" w14:textId="77777777" w:rsidTr="00DC1F1F">
        <w:tc>
          <w:tcPr>
            <w:tcW w:w="2717" w:type="dxa"/>
          </w:tcPr>
          <w:p w14:paraId="68C50588" w14:textId="77777777" w:rsidR="003E38B7" w:rsidRPr="00655A28" w:rsidRDefault="003E38B7" w:rsidP="00DC1F1F">
            <w:pPr>
              <w:rPr>
                <w:szCs w:val="22"/>
                <w:lang w:val="en-GB"/>
              </w:rPr>
            </w:pPr>
            <w:r w:rsidRPr="00655A28">
              <w:rPr>
                <w:color w:val="000000"/>
                <w:szCs w:val="22"/>
              </w:rPr>
              <w:t>efctvDt</w:t>
            </w:r>
          </w:p>
        </w:tc>
        <w:tc>
          <w:tcPr>
            <w:tcW w:w="2791" w:type="dxa"/>
          </w:tcPr>
          <w:p w14:paraId="69721A41" w14:textId="77777777" w:rsidR="003E38B7" w:rsidRPr="00655A28" w:rsidRDefault="003E38B7" w:rsidP="00DC1F1F">
            <w:pPr>
              <w:rPr>
                <w:szCs w:val="22"/>
                <w:lang w:val="en-GB"/>
              </w:rPr>
            </w:pPr>
            <w:r w:rsidRPr="00655A28">
              <w:rPr>
                <w:szCs w:val="22"/>
                <w:lang w:val="en-GB"/>
              </w:rPr>
              <w:t>NULL (…&gt;&lt;…)</w:t>
            </w:r>
          </w:p>
        </w:tc>
        <w:tc>
          <w:tcPr>
            <w:tcW w:w="4071" w:type="dxa"/>
            <w:gridSpan w:val="2"/>
          </w:tcPr>
          <w:p w14:paraId="59662660" w14:textId="77777777" w:rsidR="003E38B7" w:rsidRPr="00655A28" w:rsidRDefault="003E38B7" w:rsidP="00DC1F1F">
            <w:pPr>
              <w:rPr>
                <w:szCs w:val="22"/>
                <w:lang w:val="en-GB"/>
              </w:rPr>
            </w:pPr>
            <w:r w:rsidRPr="00655A28">
              <w:rPr>
                <w:szCs w:val="22"/>
              </w:rPr>
              <w:t>Date that phone number became effective</w:t>
            </w:r>
          </w:p>
        </w:tc>
      </w:tr>
      <w:tr w:rsidR="003E38B7" w:rsidRPr="00852165" w14:paraId="1AD28707" w14:textId="77777777" w:rsidTr="00DC1F1F">
        <w:tc>
          <w:tcPr>
            <w:tcW w:w="2717" w:type="dxa"/>
          </w:tcPr>
          <w:p w14:paraId="73A446BF" w14:textId="77777777" w:rsidR="003E38B7" w:rsidRPr="00655A28" w:rsidRDefault="003E38B7" w:rsidP="00DC1F1F">
            <w:pPr>
              <w:rPr>
                <w:szCs w:val="22"/>
                <w:lang w:val="en-GB"/>
              </w:rPr>
            </w:pPr>
            <w:r w:rsidRPr="00655A28">
              <w:rPr>
                <w:color w:val="000000"/>
                <w:szCs w:val="22"/>
              </w:rPr>
              <w:t>endDt</w:t>
            </w:r>
          </w:p>
        </w:tc>
        <w:tc>
          <w:tcPr>
            <w:tcW w:w="2791" w:type="dxa"/>
          </w:tcPr>
          <w:p w14:paraId="003AF923" w14:textId="77777777" w:rsidR="003E38B7" w:rsidRPr="00655A28" w:rsidRDefault="003E38B7" w:rsidP="00DC1F1F">
            <w:pPr>
              <w:rPr>
                <w:szCs w:val="22"/>
                <w:lang w:val="en-GB"/>
              </w:rPr>
            </w:pPr>
            <w:r w:rsidRPr="00655A28">
              <w:rPr>
                <w:szCs w:val="22"/>
                <w:lang w:val="en-GB"/>
              </w:rPr>
              <w:t>NULL (…&gt;&lt;…)</w:t>
            </w:r>
          </w:p>
        </w:tc>
        <w:tc>
          <w:tcPr>
            <w:tcW w:w="4071" w:type="dxa"/>
            <w:gridSpan w:val="2"/>
          </w:tcPr>
          <w:p w14:paraId="71746EFB" w14:textId="77777777" w:rsidR="003E38B7" w:rsidRPr="00655A28" w:rsidRDefault="003E38B7" w:rsidP="00DC1F1F">
            <w:pPr>
              <w:rPr>
                <w:szCs w:val="22"/>
                <w:lang w:val="en-GB"/>
              </w:rPr>
            </w:pPr>
            <w:r w:rsidRPr="00655A28">
              <w:rPr>
                <w:szCs w:val="22"/>
              </w:rPr>
              <w:t>Date phone number is no longer valid for this participant</w:t>
            </w:r>
          </w:p>
        </w:tc>
      </w:tr>
      <w:tr w:rsidR="003E38B7" w:rsidRPr="00852165" w14:paraId="2771B4B6" w14:textId="77777777" w:rsidTr="00DC1F1F">
        <w:tc>
          <w:tcPr>
            <w:tcW w:w="2717" w:type="dxa"/>
          </w:tcPr>
          <w:p w14:paraId="1992D25D" w14:textId="77777777" w:rsidR="003E38B7" w:rsidRPr="00655A28" w:rsidRDefault="003E38B7" w:rsidP="00DC1F1F">
            <w:pPr>
              <w:rPr>
                <w:szCs w:val="22"/>
                <w:lang w:val="en-GB"/>
              </w:rPr>
            </w:pPr>
            <w:r w:rsidRPr="00655A28">
              <w:rPr>
                <w:color w:val="000000"/>
                <w:szCs w:val="22"/>
              </w:rPr>
              <w:t>areaNbr</w:t>
            </w:r>
          </w:p>
        </w:tc>
        <w:tc>
          <w:tcPr>
            <w:tcW w:w="2791" w:type="dxa"/>
          </w:tcPr>
          <w:p w14:paraId="309D03D1" w14:textId="77777777" w:rsidR="003E38B7" w:rsidRDefault="003E38B7" w:rsidP="00DC1F1F">
            <w:pPr>
              <w:rPr>
                <w:color w:val="000000"/>
                <w:szCs w:val="22"/>
              </w:rPr>
            </w:pPr>
            <w:r w:rsidRPr="00655A28">
              <w:rPr>
                <w:color w:val="000000"/>
                <w:szCs w:val="22"/>
              </w:rPr>
              <w:t>From XML Payload:</w:t>
            </w:r>
          </w:p>
          <w:p w14:paraId="358FCDF1" w14:textId="77777777" w:rsidR="00D870DE" w:rsidRDefault="00D870DE" w:rsidP="00077C31">
            <w:pPr>
              <w:rPr>
                <w:szCs w:val="22"/>
                <w:lang w:val="en-GB"/>
              </w:rPr>
            </w:pPr>
            <w:r w:rsidRPr="00D870DE">
              <w:rPr>
                <w:szCs w:val="22"/>
                <w:lang w:val="en-GB"/>
              </w:rPr>
              <w:t>DaytimePhoneNumber</w:t>
            </w:r>
          </w:p>
          <w:p w14:paraId="6403BF74" w14:textId="68DC5CFB" w:rsidR="00077C31" w:rsidRPr="00655A28" w:rsidRDefault="00077C31" w:rsidP="00077C31">
            <w:pPr>
              <w:rPr>
                <w:szCs w:val="22"/>
                <w:lang w:val="en-GB"/>
              </w:rPr>
            </w:pPr>
            <w:r w:rsidRPr="00655A28">
              <w:rPr>
                <w:szCs w:val="22"/>
                <w:lang w:val="en-GB"/>
              </w:rPr>
              <w:t>phoneNumber</w:t>
            </w:r>
          </w:p>
          <w:p w14:paraId="50E53177" w14:textId="64BD1945" w:rsidR="003E38B7" w:rsidRPr="00655A28" w:rsidRDefault="003E38B7" w:rsidP="00503875">
            <w:pPr>
              <w:rPr>
                <w:szCs w:val="22"/>
                <w:lang w:val="en-GB"/>
              </w:rPr>
            </w:pPr>
            <w:r w:rsidRPr="00655A28">
              <w:rPr>
                <w:szCs w:val="22"/>
                <w:lang w:val="en-GB"/>
              </w:rPr>
              <w:lastRenderedPageBreak/>
              <w:t>(Parsing required)</w:t>
            </w:r>
          </w:p>
          <w:p w14:paraId="03A77AE0" w14:textId="77777777" w:rsidR="003E38B7" w:rsidRPr="00655A28" w:rsidRDefault="003E38B7" w:rsidP="00DC1F1F">
            <w:pPr>
              <w:rPr>
                <w:szCs w:val="22"/>
                <w:lang w:val="en-GB"/>
              </w:rPr>
            </w:pPr>
            <w:r w:rsidRPr="00655A28">
              <w:rPr>
                <w:szCs w:val="22"/>
                <w:lang w:val="en-GB"/>
              </w:rPr>
              <w:t xml:space="preserve">or </w:t>
            </w:r>
          </w:p>
          <w:p w14:paraId="4B219248" w14:textId="77777777" w:rsidR="003E38B7" w:rsidRPr="00655A28" w:rsidRDefault="003E38B7" w:rsidP="00DC1F1F">
            <w:pPr>
              <w:rPr>
                <w:szCs w:val="22"/>
                <w:lang w:val="en-GB"/>
              </w:rPr>
            </w:pPr>
            <w:r w:rsidRPr="007F69FF">
              <w:rPr>
                <w:szCs w:val="22"/>
                <w:lang w:val="en-GB"/>
              </w:rPr>
              <w:t>NULL (…&gt;&lt;…)</w:t>
            </w:r>
          </w:p>
        </w:tc>
        <w:tc>
          <w:tcPr>
            <w:tcW w:w="4071" w:type="dxa"/>
            <w:gridSpan w:val="2"/>
          </w:tcPr>
          <w:p w14:paraId="61F5A2C1" w14:textId="77777777" w:rsidR="003E38B7" w:rsidRPr="00655A28" w:rsidRDefault="003E38B7" w:rsidP="00DC1F1F">
            <w:pPr>
              <w:rPr>
                <w:szCs w:val="22"/>
                <w:lang w:val="en-GB"/>
              </w:rPr>
            </w:pPr>
            <w:r w:rsidRPr="00655A28">
              <w:rPr>
                <w:szCs w:val="22"/>
              </w:rPr>
              <w:lastRenderedPageBreak/>
              <w:t>Area code for a phone number</w:t>
            </w:r>
          </w:p>
        </w:tc>
      </w:tr>
      <w:tr w:rsidR="003E38B7" w:rsidRPr="00852165" w14:paraId="0FFC1A1E" w14:textId="77777777" w:rsidTr="00DC1F1F">
        <w:tc>
          <w:tcPr>
            <w:tcW w:w="2717" w:type="dxa"/>
          </w:tcPr>
          <w:p w14:paraId="502E617D" w14:textId="77777777" w:rsidR="003E38B7" w:rsidRPr="00655A28" w:rsidRDefault="003E38B7" w:rsidP="00DC1F1F">
            <w:pPr>
              <w:rPr>
                <w:szCs w:val="22"/>
                <w:lang w:val="en-GB"/>
              </w:rPr>
            </w:pPr>
            <w:r w:rsidRPr="00655A28">
              <w:rPr>
                <w:color w:val="000000"/>
                <w:szCs w:val="22"/>
              </w:rPr>
              <w:t>cntryNbr</w:t>
            </w:r>
          </w:p>
        </w:tc>
        <w:tc>
          <w:tcPr>
            <w:tcW w:w="2791" w:type="dxa"/>
          </w:tcPr>
          <w:p w14:paraId="1E5EDB2B" w14:textId="77777777" w:rsidR="003E38B7" w:rsidRPr="00655A28" w:rsidRDefault="003E38B7" w:rsidP="00DC1F1F">
            <w:pPr>
              <w:rPr>
                <w:szCs w:val="22"/>
                <w:lang w:val="en-GB"/>
              </w:rPr>
            </w:pPr>
            <w:r w:rsidRPr="00655A28">
              <w:rPr>
                <w:szCs w:val="22"/>
                <w:lang w:val="en-GB"/>
              </w:rPr>
              <w:t>NULL (…&gt;&lt;…)</w:t>
            </w:r>
          </w:p>
        </w:tc>
        <w:tc>
          <w:tcPr>
            <w:tcW w:w="4071" w:type="dxa"/>
            <w:gridSpan w:val="2"/>
          </w:tcPr>
          <w:p w14:paraId="380AC388" w14:textId="77777777" w:rsidR="003E38B7" w:rsidRPr="00655A28" w:rsidRDefault="003E38B7" w:rsidP="00DC1F1F">
            <w:pPr>
              <w:rPr>
                <w:szCs w:val="22"/>
                <w:lang w:val="en-GB"/>
              </w:rPr>
            </w:pPr>
            <w:r w:rsidRPr="00655A28">
              <w:rPr>
                <w:szCs w:val="22"/>
              </w:rPr>
              <w:t>A prefix to a phone number used to designate a foreign country. This code is used in calling foreign countries.</w:t>
            </w:r>
          </w:p>
        </w:tc>
      </w:tr>
      <w:tr w:rsidR="003E38B7" w:rsidRPr="00852165" w14:paraId="1FCEE2E1" w14:textId="77777777" w:rsidTr="00DC1F1F">
        <w:tc>
          <w:tcPr>
            <w:tcW w:w="2717" w:type="dxa"/>
          </w:tcPr>
          <w:p w14:paraId="55829EFA" w14:textId="77777777" w:rsidR="003E38B7" w:rsidRPr="00655A28" w:rsidRDefault="003E38B7" w:rsidP="00DC1F1F">
            <w:pPr>
              <w:rPr>
                <w:szCs w:val="22"/>
                <w:lang w:val="en-GB"/>
              </w:rPr>
            </w:pPr>
            <w:r w:rsidRPr="00655A28">
              <w:rPr>
                <w:color w:val="000000"/>
                <w:szCs w:val="22"/>
              </w:rPr>
              <w:t>frgnPhoneRfrncTxt</w:t>
            </w:r>
          </w:p>
        </w:tc>
        <w:tc>
          <w:tcPr>
            <w:tcW w:w="2791" w:type="dxa"/>
          </w:tcPr>
          <w:p w14:paraId="0F19D1DD" w14:textId="77777777" w:rsidR="003E38B7" w:rsidRPr="00655A28" w:rsidRDefault="003E38B7" w:rsidP="00DC1F1F">
            <w:pPr>
              <w:rPr>
                <w:szCs w:val="22"/>
                <w:lang w:val="en-GB"/>
              </w:rPr>
            </w:pPr>
            <w:r w:rsidRPr="00655A28">
              <w:rPr>
                <w:szCs w:val="22"/>
                <w:lang w:val="en-GB"/>
              </w:rPr>
              <w:t>NULL (…&gt;&lt;…)</w:t>
            </w:r>
          </w:p>
        </w:tc>
        <w:tc>
          <w:tcPr>
            <w:tcW w:w="4071" w:type="dxa"/>
            <w:gridSpan w:val="2"/>
          </w:tcPr>
          <w:p w14:paraId="6C94B41E" w14:textId="77777777" w:rsidR="003E38B7" w:rsidRPr="00655A28" w:rsidRDefault="003E38B7" w:rsidP="00DC1F1F">
            <w:pPr>
              <w:rPr>
                <w:szCs w:val="22"/>
                <w:lang w:val="en-GB"/>
              </w:rPr>
            </w:pPr>
            <w:r w:rsidRPr="00655A28">
              <w:rPr>
                <w:szCs w:val="22"/>
              </w:rPr>
              <w:t>This attribute stores the foreign phone reference value of the veteran (or other participant) that is stationed abroad.</w:t>
            </w:r>
          </w:p>
        </w:tc>
      </w:tr>
      <w:tr w:rsidR="003E38B7" w:rsidRPr="00852165" w14:paraId="21F8A6D2" w14:textId="77777777" w:rsidTr="00DC1F1F">
        <w:tc>
          <w:tcPr>
            <w:tcW w:w="2717" w:type="dxa"/>
          </w:tcPr>
          <w:p w14:paraId="5EE28E81" w14:textId="77777777" w:rsidR="003E38B7" w:rsidRPr="00655A28" w:rsidRDefault="003E38B7" w:rsidP="00DC1F1F">
            <w:pPr>
              <w:rPr>
                <w:szCs w:val="22"/>
                <w:lang w:val="en-GB"/>
              </w:rPr>
            </w:pPr>
            <w:r w:rsidRPr="00655A28">
              <w:rPr>
                <w:color w:val="000000"/>
                <w:szCs w:val="22"/>
              </w:rPr>
              <w:t>extnsnNbr</w:t>
            </w:r>
          </w:p>
        </w:tc>
        <w:tc>
          <w:tcPr>
            <w:tcW w:w="2791" w:type="dxa"/>
          </w:tcPr>
          <w:p w14:paraId="3481D09E" w14:textId="77777777" w:rsidR="003E38B7" w:rsidRPr="00655A28" w:rsidRDefault="003E38B7" w:rsidP="00DC1F1F">
            <w:pPr>
              <w:rPr>
                <w:szCs w:val="22"/>
                <w:lang w:val="en-GB"/>
              </w:rPr>
            </w:pPr>
            <w:r w:rsidRPr="00655A28">
              <w:rPr>
                <w:szCs w:val="22"/>
                <w:lang w:val="en-GB"/>
              </w:rPr>
              <w:t>NULL (…&gt;&lt;…)</w:t>
            </w:r>
          </w:p>
        </w:tc>
        <w:tc>
          <w:tcPr>
            <w:tcW w:w="4071" w:type="dxa"/>
            <w:gridSpan w:val="2"/>
          </w:tcPr>
          <w:p w14:paraId="732D0A7F" w14:textId="77777777" w:rsidR="003E38B7" w:rsidRPr="00655A28" w:rsidRDefault="003E38B7" w:rsidP="00DC1F1F">
            <w:pPr>
              <w:rPr>
                <w:szCs w:val="22"/>
                <w:lang w:val="en-GB"/>
              </w:rPr>
            </w:pPr>
            <w:r w:rsidRPr="00655A28">
              <w:rPr>
                <w:szCs w:val="22"/>
              </w:rPr>
              <w:t>An additional number to be used with an area code and phone number to communicate via voice, FAX or PC modem.</w:t>
            </w:r>
          </w:p>
        </w:tc>
      </w:tr>
      <w:tr w:rsidR="003E38B7" w:rsidRPr="00852165" w14:paraId="010542F3" w14:textId="77777777" w:rsidTr="00DC1F1F">
        <w:tc>
          <w:tcPr>
            <w:tcW w:w="2717" w:type="dxa"/>
          </w:tcPr>
          <w:p w14:paraId="5B24835B" w14:textId="77777777" w:rsidR="003E38B7" w:rsidRPr="00655A28" w:rsidRDefault="003E38B7" w:rsidP="00DC1F1F">
            <w:pPr>
              <w:rPr>
                <w:szCs w:val="22"/>
                <w:lang w:val="en-GB"/>
              </w:rPr>
            </w:pPr>
            <w:r w:rsidRPr="00655A28">
              <w:rPr>
                <w:color w:val="000000"/>
                <w:szCs w:val="22"/>
              </w:rPr>
              <w:t>jrnDt</w:t>
            </w:r>
          </w:p>
        </w:tc>
        <w:tc>
          <w:tcPr>
            <w:tcW w:w="2791" w:type="dxa"/>
          </w:tcPr>
          <w:p w14:paraId="22D01553" w14:textId="77777777" w:rsidR="003E38B7" w:rsidRPr="00655A28" w:rsidRDefault="003E38B7" w:rsidP="00DC1F1F">
            <w:pPr>
              <w:rPr>
                <w:szCs w:val="22"/>
                <w:lang w:val="en-GB"/>
              </w:rPr>
            </w:pPr>
            <w:r w:rsidRPr="00655A28">
              <w:rPr>
                <w:szCs w:val="22"/>
                <w:lang w:val="en-GB"/>
              </w:rPr>
              <w:t>YYYY-MM-DDThh:mm:ss</w:t>
            </w:r>
          </w:p>
          <w:p w14:paraId="23CECDC5" w14:textId="77777777" w:rsidR="003E38B7" w:rsidRPr="00655A28" w:rsidRDefault="003E38B7" w:rsidP="00DC1F1F">
            <w:pPr>
              <w:rPr>
                <w:szCs w:val="22"/>
                <w:lang w:val="en-GB"/>
              </w:rPr>
            </w:pPr>
          </w:p>
        </w:tc>
        <w:tc>
          <w:tcPr>
            <w:tcW w:w="4071" w:type="dxa"/>
            <w:gridSpan w:val="2"/>
          </w:tcPr>
          <w:p w14:paraId="4FB8D662" w14:textId="77777777" w:rsidR="003E38B7" w:rsidRPr="00655A28" w:rsidRDefault="003E38B7" w:rsidP="00DC1F1F">
            <w:pPr>
              <w:rPr>
                <w:szCs w:val="22"/>
                <w:lang w:val="en-GB"/>
              </w:rPr>
            </w:pPr>
            <w:r w:rsidRPr="00655A28">
              <w:rPr>
                <w:szCs w:val="22"/>
              </w:rPr>
              <w:t>The day, month and year on which the last action took place on the record.</w:t>
            </w:r>
          </w:p>
        </w:tc>
      </w:tr>
      <w:tr w:rsidR="003E38B7" w:rsidRPr="00852165" w14:paraId="48076B06" w14:textId="77777777" w:rsidTr="00DC1F1F">
        <w:tc>
          <w:tcPr>
            <w:tcW w:w="2717" w:type="dxa"/>
          </w:tcPr>
          <w:p w14:paraId="41E6137B" w14:textId="77777777" w:rsidR="003E38B7" w:rsidRPr="00655A28" w:rsidRDefault="003E38B7" w:rsidP="00DC1F1F">
            <w:pPr>
              <w:rPr>
                <w:szCs w:val="22"/>
                <w:lang w:val="en-GB"/>
              </w:rPr>
            </w:pPr>
            <w:r w:rsidRPr="00655A28">
              <w:rPr>
                <w:color w:val="000000"/>
                <w:szCs w:val="22"/>
              </w:rPr>
              <w:t>jrnLctnId</w:t>
            </w:r>
          </w:p>
        </w:tc>
        <w:tc>
          <w:tcPr>
            <w:tcW w:w="2791" w:type="dxa"/>
          </w:tcPr>
          <w:p w14:paraId="32864029" w14:textId="77777777" w:rsidR="003E38B7" w:rsidRPr="00655A28" w:rsidRDefault="003E38B7" w:rsidP="00DC1F1F">
            <w:pPr>
              <w:rPr>
                <w:szCs w:val="22"/>
                <w:lang w:val="en-GB"/>
              </w:rPr>
            </w:pPr>
            <w:r w:rsidRPr="00655A28">
              <w:rPr>
                <w:szCs w:val="22"/>
                <w:lang w:val="en-GB"/>
              </w:rPr>
              <w:t>NULL (…&gt;&lt;…)</w:t>
            </w:r>
          </w:p>
        </w:tc>
        <w:tc>
          <w:tcPr>
            <w:tcW w:w="4071" w:type="dxa"/>
            <w:gridSpan w:val="2"/>
          </w:tcPr>
          <w:p w14:paraId="6358281A" w14:textId="77777777" w:rsidR="003E38B7" w:rsidRPr="00655A28" w:rsidRDefault="003E38B7" w:rsidP="00DC1F1F">
            <w:pPr>
              <w:rPr>
                <w:szCs w:val="22"/>
                <w:lang w:val="en-GB"/>
              </w:rPr>
            </w:pPr>
            <w:r w:rsidRPr="00655A28">
              <w:rPr>
                <w:szCs w:val="22"/>
              </w:rPr>
              <w:t>The number representing the Regional Office of the person taking the last action on the record.</w:t>
            </w:r>
          </w:p>
        </w:tc>
      </w:tr>
      <w:tr w:rsidR="003E38B7" w:rsidRPr="00852165" w14:paraId="1B452B4F" w14:textId="77777777" w:rsidTr="00DC1F1F">
        <w:tc>
          <w:tcPr>
            <w:tcW w:w="2717" w:type="dxa"/>
          </w:tcPr>
          <w:p w14:paraId="5FA1AF80" w14:textId="77777777" w:rsidR="003E38B7" w:rsidRPr="00655A28" w:rsidRDefault="003E38B7" w:rsidP="00DC1F1F">
            <w:pPr>
              <w:rPr>
                <w:szCs w:val="22"/>
                <w:lang w:val="en-GB"/>
              </w:rPr>
            </w:pPr>
            <w:r w:rsidRPr="00655A28">
              <w:rPr>
                <w:color w:val="000000"/>
                <w:szCs w:val="22"/>
              </w:rPr>
              <w:t>jrnUserId</w:t>
            </w:r>
          </w:p>
        </w:tc>
        <w:tc>
          <w:tcPr>
            <w:tcW w:w="2791" w:type="dxa"/>
          </w:tcPr>
          <w:p w14:paraId="58D6B809" w14:textId="77777777" w:rsidR="003E38B7" w:rsidRPr="00655A28" w:rsidRDefault="003E38B7" w:rsidP="00DC1F1F">
            <w:pPr>
              <w:rPr>
                <w:szCs w:val="22"/>
                <w:lang w:val="en-GB"/>
              </w:rPr>
            </w:pPr>
            <w:r w:rsidRPr="00655A28">
              <w:rPr>
                <w:szCs w:val="22"/>
                <w:lang w:val="en-GB"/>
              </w:rPr>
              <w:t>NULL (…&gt;&lt;…)</w:t>
            </w:r>
          </w:p>
        </w:tc>
        <w:tc>
          <w:tcPr>
            <w:tcW w:w="4071" w:type="dxa"/>
            <w:gridSpan w:val="2"/>
          </w:tcPr>
          <w:p w14:paraId="405F18BF" w14:textId="77777777" w:rsidR="003E38B7" w:rsidRPr="00655A28" w:rsidRDefault="003E38B7" w:rsidP="00DC1F1F">
            <w:pPr>
              <w:rPr>
                <w:szCs w:val="22"/>
                <w:lang w:val="en-GB"/>
              </w:rPr>
            </w:pPr>
            <w:r w:rsidRPr="00655A28">
              <w:rPr>
                <w:szCs w:val="22"/>
              </w:rPr>
              <w:t>The name associated with the person taking the last action on the record.</w:t>
            </w:r>
          </w:p>
        </w:tc>
      </w:tr>
      <w:tr w:rsidR="003E38B7" w:rsidRPr="00852165" w14:paraId="633D5EE6" w14:textId="77777777" w:rsidTr="00DC1F1F">
        <w:tc>
          <w:tcPr>
            <w:tcW w:w="2717" w:type="dxa"/>
          </w:tcPr>
          <w:p w14:paraId="479B39F5" w14:textId="77777777" w:rsidR="003E38B7" w:rsidRPr="00655A28" w:rsidRDefault="003E38B7" w:rsidP="00DC1F1F">
            <w:pPr>
              <w:rPr>
                <w:szCs w:val="22"/>
                <w:lang w:val="en-GB"/>
              </w:rPr>
            </w:pPr>
            <w:r w:rsidRPr="00655A28">
              <w:rPr>
                <w:color w:val="000000"/>
                <w:szCs w:val="22"/>
              </w:rPr>
              <w:t>jrnStatusTypeCd</w:t>
            </w:r>
          </w:p>
        </w:tc>
        <w:tc>
          <w:tcPr>
            <w:tcW w:w="2791" w:type="dxa"/>
          </w:tcPr>
          <w:p w14:paraId="290B580D" w14:textId="77777777" w:rsidR="003E38B7" w:rsidRPr="00655A28" w:rsidRDefault="003E38B7" w:rsidP="00DC1F1F">
            <w:pPr>
              <w:rPr>
                <w:szCs w:val="22"/>
                <w:lang w:val="en-GB"/>
              </w:rPr>
            </w:pPr>
            <w:r w:rsidRPr="00655A28">
              <w:rPr>
                <w:szCs w:val="22"/>
                <w:lang w:val="en-GB"/>
              </w:rPr>
              <w:t>NULL (…&gt;&lt;…)</w:t>
            </w:r>
          </w:p>
        </w:tc>
        <w:tc>
          <w:tcPr>
            <w:tcW w:w="4071" w:type="dxa"/>
            <w:gridSpan w:val="2"/>
          </w:tcPr>
          <w:p w14:paraId="333DC1B7" w14:textId="77777777" w:rsidR="003E38B7" w:rsidRPr="00655A28" w:rsidRDefault="003E38B7" w:rsidP="00DC1F1F">
            <w:pPr>
              <w:rPr>
                <w:szCs w:val="22"/>
                <w:lang w:val="en-GB"/>
              </w:rPr>
            </w:pPr>
            <w:r w:rsidRPr="00655A28">
              <w:rPr>
                <w:szCs w:val="22"/>
              </w:rPr>
              <w:t>The alphabetic character representing the last action taken on the record. (I = Input, U = Update, D = Delete).</w:t>
            </w:r>
          </w:p>
        </w:tc>
      </w:tr>
      <w:tr w:rsidR="003E38B7" w:rsidRPr="00852165" w14:paraId="1496BFE0" w14:textId="77777777" w:rsidTr="00DC1F1F">
        <w:tc>
          <w:tcPr>
            <w:tcW w:w="2717" w:type="dxa"/>
          </w:tcPr>
          <w:p w14:paraId="446E7A17" w14:textId="77777777" w:rsidR="003E38B7" w:rsidRPr="00655A28" w:rsidRDefault="003E38B7" w:rsidP="00DC1F1F">
            <w:pPr>
              <w:rPr>
                <w:szCs w:val="22"/>
                <w:lang w:val="en-GB"/>
              </w:rPr>
            </w:pPr>
            <w:r w:rsidRPr="00655A28">
              <w:rPr>
                <w:color w:val="000000"/>
                <w:szCs w:val="22"/>
              </w:rPr>
              <w:t>jrnObjId</w:t>
            </w:r>
          </w:p>
        </w:tc>
        <w:tc>
          <w:tcPr>
            <w:tcW w:w="2791" w:type="dxa"/>
          </w:tcPr>
          <w:p w14:paraId="5D4EAAB5" w14:textId="77777777" w:rsidR="003E38B7" w:rsidRPr="00655A28" w:rsidRDefault="003E38B7" w:rsidP="00DC1F1F">
            <w:pPr>
              <w:rPr>
                <w:szCs w:val="22"/>
                <w:lang w:val="en-GB"/>
              </w:rPr>
            </w:pPr>
            <w:r w:rsidRPr="00655A28">
              <w:rPr>
                <w:szCs w:val="22"/>
                <w:lang w:val="en-GB"/>
              </w:rPr>
              <w:t>NULL (…&gt;&lt;…)</w:t>
            </w:r>
          </w:p>
        </w:tc>
        <w:tc>
          <w:tcPr>
            <w:tcW w:w="4071" w:type="dxa"/>
            <w:gridSpan w:val="2"/>
          </w:tcPr>
          <w:p w14:paraId="2DF7C03D" w14:textId="77777777" w:rsidR="003E38B7" w:rsidRPr="00655A28" w:rsidRDefault="003E38B7" w:rsidP="00DC1F1F">
            <w:pPr>
              <w:rPr>
                <w:szCs w:val="22"/>
                <w:lang w:val="en-GB"/>
              </w:rPr>
            </w:pPr>
            <w:r w:rsidRPr="00655A28">
              <w:rPr>
                <w:szCs w:val="22"/>
              </w:rPr>
              <w:t>The application taking the last action on the record.</w:t>
            </w:r>
          </w:p>
        </w:tc>
      </w:tr>
    </w:tbl>
    <w:p w14:paraId="764BB470" w14:textId="77777777" w:rsidR="003E38B7" w:rsidRPr="00852165" w:rsidRDefault="003E38B7" w:rsidP="003E38B7">
      <w:pPr>
        <w:rPr>
          <w:szCs w:val="22"/>
          <w:lang w:val="en-GB"/>
        </w:rPr>
      </w:pPr>
    </w:p>
    <w:p w14:paraId="51561224" w14:textId="77777777" w:rsidR="003E38B7" w:rsidRPr="000102C8" w:rsidRDefault="003E38B7" w:rsidP="003E38B7">
      <w:pPr>
        <w:rPr>
          <w:rFonts w:eastAsiaTheme="minorEastAsia"/>
          <w:sz w:val="24"/>
        </w:rPr>
      </w:pPr>
      <w:r w:rsidRPr="000102C8">
        <w:rPr>
          <w:sz w:val="24"/>
          <w:lang w:val="en-GB"/>
        </w:rPr>
        <w:t xml:space="preserve">See section </w:t>
      </w:r>
      <w:r w:rsidRPr="000102C8">
        <w:rPr>
          <w:b/>
          <w:sz w:val="24"/>
          <w:lang w:val="en-GB"/>
        </w:rPr>
        <w:fldChar w:fldCharType="begin"/>
      </w:r>
      <w:r w:rsidRPr="000102C8">
        <w:rPr>
          <w:b/>
          <w:sz w:val="24"/>
          <w:lang w:val="en-GB"/>
        </w:rPr>
        <w:instrText xml:space="preserve"> REF _Ref456689970 \r \h  \* MERGEFORMAT </w:instrText>
      </w:r>
      <w:r w:rsidRPr="000102C8">
        <w:rPr>
          <w:b/>
          <w:sz w:val="24"/>
          <w:lang w:val="en-GB"/>
        </w:rPr>
      </w:r>
      <w:r w:rsidRPr="000102C8">
        <w:rPr>
          <w:b/>
          <w:sz w:val="24"/>
          <w:lang w:val="en-GB"/>
        </w:rPr>
        <w:fldChar w:fldCharType="separate"/>
      </w:r>
      <w:r w:rsidR="00F47FB3">
        <w:rPr>
          <w:b/>
          <w:sz w:val="24"/>
          <w:lang w:val="en-GB"/>
        </w:rPr>
        <w:t>7.6.6</w:t>
      </w:r>
      <w:r w:rsidRPr="000102C8">
        <w:rPr>
          <w:b/>
          <w:sz w:val="24"/>
          <w:lang w:val="en-GB"/>
        </w:rPr>
        <w:fldChar w:fldCharType="end"/>
      </w:r>
      <w:r w:rsidRPr="000102C8">
        <w:rPr>
          <w:b/>
          <w:sz w:val="24"/>
          <w:lang w:val="en-GB"/>
        </w:rPr>
        <w:t xml:space="preserve"> </w:t>
      </w:r>
      <w:r w:rsidRPr="000102C8">
        <w:rPr>
          <w:b/>
          <w:sz w:val="24"/>
          <w:lang w:val="en-GB"/>
        </w:rPr>
        <w:fldChar w:fldCharType="begin"/>
      </w:r>
      <w:r w:rsidRPr="000102C8">
        <w:rPr>
          <w:b/>
          <w:sz w:val="24"/>
          <w:lang w:val="en-GB"/>
        </w:rPr>
        <w:instrText xml:space="preserve"> REF _Ref456689976 \h  \* MERGEFORMAT </w:instrText>
      </w:r>
      <w:r w:rsidRPr="000102C8">
        <w:rPr>
          <w:b/>
          <w:sz w:val="24"/>
          <w:lang w:val="en-GB"/>
        </w:rPr>
      </w:r>
      <w:r w:rsidRPr="000102C8">
        <w:rPr>
          <w:b/>
          <w:sz w:val="24"/>
          <w:lang w:val="en-GB"/>
        </w:rPr>
        <w:fldChar w:fldCharType="separate"/>
      </w:r>
      <w:r w:rsidR="00F47FB3" w:rsidRPr="00F47FB3">
        <w:rPr>
          <w:b/>
          <w:sz w:val="24"/>
        </w:rPr>
        <w:t>CorpDB Type Reference Values</w:t>
      </w:r>
      <w:r w:rsidRPr="000102C8">
        <w:rPr>
          <w:b/>
          <w:sz w:val="24"/>
          <w:lang w:val="en-GB"/>
        </w:rPr>
        <w:fldChar w:fldCharType="end"/>
      </w:r>
      <w:r w:rsidRPr="000102C8">
        <w:rPr>
          <w:sz w:val="24"/>
          <w:lang w:val="en-GB"/>
        </w:rPr>
        <w:t xml:space="preserve"> for phoneNumberType and</w:t>
      </w:r>
      <w:r w:rsidRPr="000102C8">
        <w:rPr>
          <w:rFonts w:eastAsiaTheme="minorEastAsia"/>
          <w:sz w:val="24"/>
        </w:rPr>
        <w:t xml:space="preserve"> jrnStatusTypeCd.</w:t>
      </w:r>
    </w:p>
    <w:p w14:paraId="6E02C6D1" w14:textId="77777777" w:rsidR="003E38B7" w:rsidRDefault="003E38B7" w:rsidP="003E38B7">
      <w:pPr>
        <w:rPr>
          <w:rFonts w:eastAsiaTheme="minorEastAsia"/>
          <w:sz w:val="24"/>
        </w:rPr>
      </w:pPr>
      <w:r>
        <w:rPr>
          <w:rFonts w:eastAsiaTheme="minorEastAsia"/>
          <w:sz w:val="24"/>
        </w:rPr>
        <w:br w:type="page"/>
      </w:r>
    </w:p>
    <w:p w14:paraId="7B9234A9" w14:textId="77777777" w:rsidR="003E38B7" w:rsidRDefault="003E38B7" w:rsidP="003E38B7">
      <w:pPr>
        <w:pStyle w:val="Heading4"/>
        <w:ind w:left="990"/>
      </w:pPr>
      <w:r>
        <w:lastRenderedPageBreak/>
        <w:t>Step 10 – v</w:t>
      </w:r>
      <w:r w:rsidRPr="00CA3014">
        <w:t>npPtcpntRlnshpService</w:t>
      </w:r>
      <w:r>
        <w:t>/</w:t>
      </w:r>
      <w:r w:rsidRPr="00A36605">
        <w:t>vnpPtcpntRlnshpCreate</w:t>
      </w:r>
      <w:r>
        <w:t xml:space="preserve"> </w:t>
      </w:r>
    </w:p>
    <w:p w14:paraId="32FB3799" w14:textId="77777777" w:rsidR="003E38B7" w:rsidRPr="0031076E"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10</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w:t>
      </w:r>
      <w:r w:rsidRPr="005455EE">
        <w:rPr>
          <w:rFonts w:ascii="Arial" w:hAnsi="Arial" w:cs="Arial"/>
          <w:b/>
        </w:rPr>
        <w:t xml:space="preserve">VnpPtcpntRlnshpDTO </w:t>
      </w:r>
      <w:r>
        <w:rPr>
          <w:rFonts w:ascii="Arial" w:hAnsi="Arial" w:cs="Arial"/>
          <w:b/>
        </w:rPr>
        <w:t xml:space="preserve">XSD </w:t>
      </w:r>
      <w:r w:rsidRPr="0031076E">
        <w:rPr>
          <w:rFonts w:ascii="Arial" w:hAnsi="Arial" w:cs="Arial"/>
          <w:b/>
          <w:lang w:eastAsia="en-US"/>
        </w:rPr>
        <w:t>Diagram</w:t>
      </w:r>
      <w:r>
        <w:rPr>
          <w:rFonts w:ascii="Arial" w:hAnsi="Arial" w:cs="Arial"/>
          <w:b/>
          <w:lang w:eastAsia="en-US"/>
        </w:rPr>
        <w:t xml:space="preserve">  </w:t>
      </w:r>
    </w:p>
    <w:p w14:paraId="6A90BA54"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&lt;xs:complexType name="VnpPtcpntRlnshpDTO"&gt;</w:t>
      </w:r>
    </w:p>
    <w:p w14:paraId="4D4908DF"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&lt;xs:sequence&gt;</w:t>
      </w:r>
    </w:p>
    <w:p w14:paraId="05E6437C"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name="vnpPtcpntRlnshpId" type="xs:long" /&gt;</w:t>
      </w:r>
    </w:p>
    <w:p w14:paraId="6DB791CF"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name="beginDt" type="xs:dateTime" minOccurs="0" /&gt;</w:t>
      </w:r>
    </w:p>
    <w:p w14:paraId="3661A105"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name="childPrevlyMarriedInd" type="xs:string" minOccurs="0" /&gt;</w:t>
      </w:r>
    </w:p>
    <w:p w14:paraId="5A6B092B"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name="endDt" type="xs:dateTime" minOccurs="0" /&gt;</w:t>
      </w:r>
    </w:p>
    <w:p w14:paraId="574B93FB"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name="eventDt" type="xs:dateTime" minOccurs="0" /&gt;</w:t>
      </w:r>
    </w:p>
    <w:p w14:paraId="0978EA77"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name="familyRlnshpTypeNm" type="xs:string" minOccurs="0" /&gt;</w:t>
      </w:r>
    </w:p>
    <w:p w14:paraId="7EC78861"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name="fidAttntnTxt" type="xs:string" minOccurs="0" /&gt;</w:t>
      </w:r>
    </w:p>
    <w:p w14:paraId="47C7F76F"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name="hlthcrPrvdrRlseInd" type="xs:string" minOccurs="0" /&gt;</w:t>
      </w:r>
    </w:p>
    <w:p w14:paraId="5D6C4373"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name="jrnDt" type="xs:dateTime" /&gt;</w:t>
      </w:r>
    </w:p>
    <w:p w14:paraId="1D6482B9"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name="jrnLctnId" type="xs:string" /&gt;</w:t>
      </w:r>
    </w:p>
    <w:p w14:paraId="33F7B4EC"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name="jrnObjId" type="xs:string" /&gt;</w:t>
      </w:r>
    </w:p>
    <w:p w14:paraId="40E480AD"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name="jrnStatusTypeCd" type="xs:string" /&gt;</w:t>
      </w:r>
    </w:p>
    <w:p w14:paraId="19293681"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name="jrnUserId" type="xs:string" /&gt;</w:t>
      </w:r>
    </w:p>
    <w:p w14:paraId="5D1CBB8B"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name="livesWithRelatdPersonInd" type="xs:string" minOccurs="0" /&gt;</w:t>
      </w:r>
    </w:p>
    <w:p w14:paraId="3253A4AE"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name="marageCityNm" type="xs:string" minOccurs="0" /&gt;</w:t>
      </w:r>
    </w:p>
    <w:p w14:paraId="4DE1713D"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name="marageCntryNm" type="xs:string" minOccurs="0" /&gt;</w:t>
      </w:r>
    </w:p>
    <w:p w14:paraId="5CC21CAE"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name="marageStateCd" type="xs:string" minOccurs="0" /&gt;</w:t>
      </w:r>
    </w:p>
    <w:p w14:paraId="1DD33227"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name="marageTrmntnCityNm" type="xs:string" minOccurs="0" /&gt;</w:t>
      </w:r>
    </w:p>
    <w:p w14:paraId="4A37CE12"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name="marageTrmntnCntryNm" type="xs:string" minOccurs="0" /&gt;</w:t>
      </w:r>
    </w:p>
    <w:p w14:paraId="59E96274"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name="marageTrmntnStateCd" type="xs:string" minOccurs="0" /&gt;</w:t>
      </w:r>
    </w:p>
    <w:p w14:paraId="6972D4C7"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name="marageTrmntnTypeCd" type="xs:string" minOccurs="0" /&gt;</w:t>
      </w:r>
    </w:p>
    <w:p w14:paraId="7559D1EC"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name="mthlySupportFromVetAmt" type="xs:double" minOccurs="0" /&gt;</w:t>
      </w:r>
    </w:p>
    <w:p w14:paraId="11D73FB3"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name="proofDepncyInd" type="xs:string" minOccurs="0" /&gt;</w:t>
      </w:r>
    </w:p>
    <w:p w14:paraId="09B37E56"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name="prptnlPhraseTypeNm" type="xs:string" minOccurs="0" /&gt;</w:t>
      </w:r>
    </w:p>
    <w:p w14:paraId="46026795"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name="ptcpntRlnshpTypeNm" type="xs:string" minOccurs="0" /&gt;</w:t>
      </w:r>
    </w:p>
    <w:p w14:paraId="654C9DC3"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name="rateTypeNm" type="xs:string" minOccurs="0" /&gt;</w:t>
      </w:r>
    </w:p>
    <w:p w14:paraId="474D2B7D"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name="reviewDt" type="xs:dateTime" minOccurs="0" /&gt;</w:t>
      </w:r>
    </w:p>
    <w:p w14:paraId="768A3898"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name="statusTypeCd" type="xs:string" minOccurs="0" /&gt;</w:t>
      </w:r>
    </w:p>
    <w:p w14:paraId="2FAA056C"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name="tempCustdnInd" type="xs:string" minOccurs="0" /&gt;</w:t>
      </w:r>
    </w:p>
    <w:p w14:paraId="289ED0C9"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name="poaRepNm" type="xs:string" minOccurs="0" /&gt;</w:t>
      </w:r>
    </w:p>
    <w:p w14:paraId="6FBC6C9C"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name="poaRepTitleTxt" type="xs:string" minOccurs="0" /&gt;</w:t>
      </w:r>
    </w:p>
    <w:p w14:paraId="2A9F825A"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name="poaSigntrVrfctnDt" type="xs:dateTime" minOccurs="0" /&gt;</w:t>
      </w:r>
    </w:p>
    <w:p w14:paraId="44587CE7"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name="poaRepTypeCd" type="xs:string" minOccurs="0" /&gt;</w:t>
      </w:r>
    </w:p>
    <w:p w14:paraId="11BC8B54"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name="poaAgencyNm" type="xs:string" minOccurs="0" /&gt;</w:t>
      </w:r>
    </w:p>
    <w:p w14:paraId="0939CE17"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name="vnpProcId" type="xs:long" /&gt;</w:t>
      </w:r>
    </w:p>
    <w:p w14:paraId="09A40128"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name="vnpPtcpntIdA" type="xs:long" /&gt;</w:t>
      </w:r>
    </w:p>
    <w:p w14:paraId="73CD02DE"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&lt;xs:element name="vnpPtcpntIdB" type="xs:long" /&gt;</w:t>
      </w:r>
    </w:p>
    <w:p w14:paraId="1AF3E65A"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 xml:space="preserve">  &lt;/xs:sequence&gt;</w:t>
      </w:r>
    </w:p>
    <w:p w14:paraId="19D8CD29" w14:textId="77777777" w:rsidR="003E38B7" w:rsidRPr="00B24028" w:rsidRDefault="003E38B7" w:rsidP="003E38B7">
      <w:pPr>
        <w:pBdr>
          <w:top w:val="single" w:sz="4" w:space="1" w:color="auto"/>
          <w:left w:val="single" w:sz="4" w:space="4" w:color="auto"/>
          <w:bottom w:val="single" w:sz="4" w:space="1" w:color="auto"/>
          <w:right w:val="single" w:sz="4" w:space="4" w:color="auto"/>
        </w:pBdr>
        <w:rPr>
          <w:szCs w:val="22"/>
          <w:lang w:val="en-GB"/>
        </w:rPr>
      </w:pPr>
      <w:r w:rsidRPr="00B24028">
        <w:rPr>
          <w:szCs w:val="22"/>
          <w:lang w:val="en-GB"/>
        </w:rPr>
        <w:t>&lt;/xs:complexType&gt;</w:t>
      </w:r>
    </w:p>
    <w:p w14:paraId="2D4355CB" w14:textId="77777777" w:rsidR="003E38B7" w:rsidRDefault="003E38B7" w:rsidP="003E38B7">
      <w:pPr>
        <w:rPr>
          <w:lang w:val="en-GB"/>
        </w:rPr>
      </w:pPr>
    </w:p>
    <w:p w14:paraId="0B3F138F" w14:textId="77777777" w:rsidR="003E38B7" w:rsidRDefault="003E38B7" w:rsidP="003E38B7">
      <w:pPr>
        <w:rPr>
          <w:lang w:val="en-GB"/>
        </w:rPr>
      </w:pPr>
      <w:r>
        <w:rPr>
          <w:lang w:val="en-GB"/>
        </w:rPr>
        <w:br w:type="page"/>
      </w:r>
    </w:p>
    <w:p w14:paraId="0DDDFB04" w14:textId="77777777" w:rsidR="003E38B7" w:rsidRDefault="003E38B7" w:rsidP="003E38B7">
      <w:pPr>
        <w:rPr>
          <w:lang w:val="en-GB"/>
        </w:rPr>
      </w:pPr>
    </w:p>
    <w:p w14:paraId="17F3866C" w14:textId="77777777" w:rsidR="003E38B7" w:rsidRPr="00AF6010" w:rsidRDefault="003E38B7" w:rsidP="003E38B7">
      <w:pPr>
        <w:pStyle w:val="Caption"/>
        <w:rPr>
          <w:sz w:val="24"/>
          <w:szCs w:val="24"/>
        </w:rPr>
      </w:pPr>
      <w:r w:rsidRPr="00AF6010">
        <w:rPr>
          <w:sz w:val="24"/>
          <w:szCs w:val="24"/>
        </w:rPr>
        <w:t xml:space="preserve">Table </w:t>
      </w:r>
      <w:r w:rsidRPr="00AF6010">
        <w:rPr>
          <w:sz w:val="24"/>
          <w:szCs w:val="24"/>
        </w:rPr>
        <w:fldChar w:fldCharType="begin"/>
      </w:r>
      <w:r w:rsidRPr="00AF6010">
        <w:rPr>
          <w:sz w:val="24"/>
          <w:szCs w:val="24"/>
        </w:rPr>
        <w:instrText xml:space="preserve"> STYLEREF 1 \s </w:instrText>
      </w:r>
      <w:r w:rsidRPr="00AF6010">
        <w:rPr>
          <w:sz w:val="24"/>
          <w:szCs w:val="24"/>
        </w:rPr>
        <w:fldChar w:fldCharType="separate"/>
      </w:r>
      <w:r w:rsidR="00F47FB3">
        <w:rPr>
          <w:noProof/>
          <w:sz w:val="24"/>
          <w:szCs w:val="24"/>
        </w:rPr>
        <w:t>7</w:t>
      </w:r>
      <w:r w:rsidRPr="00AF6010">
        <w:rPr>
          <w:noProof/>
          <w:sz w:val="24"/>
          <w:szCs w:val="24"/>
        </w:rPr>
        <w:fldChar w:fldCharType="end"/>
      </w:r>
      <w:r w:rsidRPr="00AF6010">
        <w:rPr>
          <w:sz w:val="24"/>
          <w:szCs w:val="24"/>
        </w:rPr>
        <w:noBreakHyphen/>
      </w:r>
      <w:r w:rsidRPr="00AF6010">
        <w:rPr>
          <w:sz w:val="24"/>
          <w:szCs w:val="24"/>
        </w:rPr>
        <w:fldChar w:fldCharType="begin"/>
      </w:r>
      <w:r w:rsidRPr="00AF6010">
        <w:rPr>
          <w:sz w:val="24"/>
          <w:szCs w:val="24"/>
        </w:rPr>
        <w:instrText xml:space="preserve"> SEQ Table \* ARABIC \s 1 </w:instrText>
      </w:r>
      <w:r w:rsidRPr="00AF6010">
        <w:rPr>
          <w:sz w:val="24"/>
          <w:szCs w:val="24"/>
        </w:rPr>
        <w:fldChar w:fldCharType="separate"/>
      </w:r>
      <w:r w:rsidR="00F47FB3">
        <w:rPr>
          <w:noProof/>
          <w:sz w:val="24"/>
          <w:szCs w:val="24"/>
        </w:rPr>
        <w:t>9</w:t>
      </w:r>
      <w:r w:rsidRPr="00AF6010">
        <w:rPr>
          <w:noProof/>
          <w:sz w:val="24"/>
          <w:szCs w:val="24"/>
        </w:rPr>
        <w:fldChar w:fldCharType="end"/>
      </w:r>
      <w:r w:rsidRPr="00AF6010">
        <w:rPr>
          <w:sz w:val="24"/>
          <w:szCs w:val="24"/>
        </w:rPr>
        <w:t xml:space="preserve"> </w:t>
      </w:r>
      <w:r w:rsidRPr="005455EE">
        <w:rPr>
          <w:sz w:val="24"/>
          <w:szCs w:val="24"/>
        </w:rPr>
        <w:t xml:space="preserve">VnpPtcpntRlnshpDTO </w:t>
      </w:r>
      <w:r w:rsidRPr="00AF6010">
        <w:rPr>
          <w:sz w:val="24"/>
          <w:szCs w:val="24"/>
        </w:rPr>
        <w:t>Population Table</w:t>
      </w:r>
    </w:p>
    <w:tbl>
      <w:tblPr>
        <w:tblStyle w:val="TableGrid"/>
        <w:tblW w:w="9512" w:type="dxa"/>
        <w:tblInd w:w="67" w:type="dxa"/>
        <w:tblLayout w:type="fixed"/>
        <w:tblLook w:val="04A0" w:firstRow="1" w:lastRow="0" w:firstColumn="1" w:lastColumn="0" w:noHBand="0" w:noVBand="1"/>
      </w:tblPr>
      <w:tblGrid>
        <w:gridCol w:w="2291"/>
        <w:gridCol w:w="2921"/>
        <w:gridCol w:w="4300"/>
      </w:tblGrid>
      <w:tr w:rsidR="003E38B7" w14:paraId="09B1E589" w14:textId="77777777" w:rsidTr="00DC1F1F">
        <w:tc>
          <w:tcPr>
            <w:tcW w:w="2291" w:type="dxa"/>
            <w:shd w:val="clear" w:color="auto" w:fill="BFBFBF" w:themeFill="background1" w:themeFillShade="BF"/>
          </w:tcPr>
          <w:p w14:paraId="74789906" w14:textId="77777777" w:rsidR="003E38B7" w:rsidRPr="00472EB6" w:rsidRDefault="003E38B7" w:rsidP="00DC1F1F">
            <w:pPr>
              <w:rPr>
                <w:rFonts w:ascii="Calibri" w:hAnsi="Calibri"/>
                <w:color w:val="000000"/>
                <w:szCs w:val="22"/>
              </w:rPr>
            </w:pPr>
            <w:r w:rsidRPr="004806EC">
              <w:rPr>
                <w:b/>
                <w:lang w:val="en-GB"/>
              </w:rPr>
              <w:t>XSD Element</w:t>
            </w:r>
          </w:p>
        </w:tc>
        <w:tc>
          <w:tcPr>
            <w:tcW w:w="2921" w:type="dxa"/>
            <w:shd w:val="clear" w:color="auto" w:fill="BFBFBF" w:themeFill="background1" w:themeFillShade="BF"/>
          </w:tcPr>
          <w:p w14:paraId="5193796F" w14:textId="77777777" w:rsidR="003E38B7" w:rsidRDefault="003E38B7" w:rsidP="00DC1F1F">
            <w:pPr>
              <w:rPr>
                <w:rFonts w:eastAsiaTheme="minorEastAsia"/>
                <w:sz w:val="24"/>
              </w:rPr>
            </w:pPr>
            <w:r w:rsidRPr="004806EC">
              <w:rPr>
                <w:b/>
                <w:lang w:val="en-GB"/>
              </w:rPr>
              <w:t>Population Value</w:t>
            </w:r>
          </w:p>
        </w:tc>
        <w:tc>
          <w:tcPr>
            <w:tcW w:w="4300" w:type="dxa"/>
            <w:shd w:val="clear" w:color="auto" w:fill="BFBFBF" w:themeFill="background1" w:themeFillShade="BF"/>
          </w:tcPr>
          <w:p w14:paraId="21A673B7" w14:textId="77777777" w:rsidR="003E38B7" w:rsidRPr="00696CFA" w:rsidRDefault="003E38B7" w:rsidP="00DC1F1F">
            <w:pPr>
              <w:ind w:firstLine="288"/>
              <w:rPr>
                <w:rFonts w:eastAsiaTheme="minorEastAsia"/>
                <w:szCs w:val="22"/>
              </w:rPr>
            </w:pPr>
            <w:r w:rsidRPr="004806EC">
              <w:rPr>
                <w:b/>
                <w:lang w:val="en-GB"/>
              </w:rPr>
              <w:t>Definition</w:t>
            </w:r>
          </w:p>
        </w:tc>
      </w:tr>
      <w:tr w:rsidR="003E38B7" w:rsidRPr="00655A28" w14:paraId="71AE73B4" w14:textId="77777777" w:rsidTr="00DC1F1F">
        <w:tc>
          <w:tcPr>
            <w:tcW w:w="2291" w:type="dxa"/>
          </w:tcPr>
          <w:p w14:paraId="08BF7923" w14:textId="77777777" w:rsidR="003E38B7" w:rsidRPr="00655A28" w:rsidRDefault="003E38B7" w:rsidP="00DC1F1F">
            <w:pPr>
              <w:rPr>
                <w:color w:val="000000"/>
                <w:szCs w:val="22"/>
              </w:rPr>
            </w:pPr>
            <w:r w:rsidRPr="00655A28">
              <w:rPr>
                <w:color w:val="000000"/>
                <w:szCs w:val="22"/>
              </w:rPr>
              <w:t>vnpPtcpntRlnshpId</w:t>
            </w:r>
          </w:p>
        </w:tc>
        <w:tc>
          <w:tcPr>
            <w:tcW w:w="2921" w:type="dxa"/>
          </w:tcPr>
          <w:p w14:paraId="3496E851"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1C5B3289" w14:textId="77777777" w:rsidR="003E38B7" w:rsidRPr="00655A28" w:rsidRDefault="003E38B7" w:rsidP="00DC1F1F">
            <w:pPr>
              <w:rPr>
                <w:rFonts w:eastAsiaTheme="minorEastAsia"/>
                <w:szCs w:val="22"/>
              </w:rPr>
            </w:pPr>
            <w:r w:rsidRPr="00655A28">
              <w:rPr>
                <w:bCs/>
                <w:color w:val="000000"/>
                <w:szCs w:val="22"/>
              </w:rPr>
              <w:t xml:space="preserve">Automatically generated sequence number that is the primary key of a </w:t>
            </w:r>
            <w:r w:rsidRPr="00655A28">
              <w:rPr>
                <w:szCs w:val="22"/>
              </w:rPr>
              <w:t>VONAPP participant relationship</w:t>
            </w:r>
            <w:r w:rsidRPr="00655A28">
              <w:rPr>
                <w:bCs/>
                <w:color w:val="000000"/>
                <w:szCs w:val="22"/>
              </w:rPr>
              <w:t xml:space="preserve"> episode.</w:t>
            </w:r>
          </w:p>
        </w:tc>
      </w:tr>
      <w:tr w:rsidR="003E38B7" w:rsidRPr="00655A28" w14:paraId="1660B57A" w14:textId="77777777" w:rsidTr="00DC1F1F">
        <w:trPr>
          <w:trHeight w:val="818"/>
        </w:trPr>
        <w:tc>
          <w:tcPr>
            <w:tcW w:w="2291" w:type="dxa"/>
          </w:tcPr>
          <w:p w14:paraId="4C99BA99" w14:textId="77777777" w:rsidR="003E38B7" w:rsidRPr="00655A28" w:rsidRDefault="003E38B7" w:rsidP="00DC1F1F">
            <w:pPr>
              <w:rPr>
                <w:rFonts w:eastAsiaTheme="minorEastAsia"/>
                <w:szCs w:val="22"/>
              </w:rPr>
            </w:pPr>
            <w:r w:rsidRPr="00655A28">
              <w:rPr>
                <w:color w:val="000000"/>
                <w:szCs w:val="22"/>
              </w:rPr>
              <w:t xml:space="preserve">beginDt </w:t>
            </w:r>
          </w:p>
        </w:tc>
        <w:tc>
          <w:tcPr>
            <w:tcW w:w="2921" w:type="dxa"/>
          </w:tcPr>
          <w:p w14:paraId="458D39E3" w14:textId="1BC5CC3C" w:rsidR="006B590C" w:rsidRDefault="006B590C" w:rsidP="00DC1F1F">
            <w:pPr>
              <w:rPr>
                <w:szCs w:val="22"/>
                <w:lang w:val="en-GB"/>
              </w:rPr>
            </w:pPr>
            <w:r>
              <w:rPr>
                <w:szCs w:val="22"/>
                <w:lang w:val="en-GB"/>
              </w:rPr>
              <w:t>From XML Payload:</w:t>
            </w:r>
          </w:p>
          <w:p w14:paraId="0E38E2DB" w14:textId="3763A2DB" w:rsidR="006B590C" w:rsidRDefault="006B590C" w:rsidP="00DC1F1F">
            <w:pPr>
              <w:rPr>
                <w:szCs w:val="22"/>
                <w:lang w:val="en-GB"/>
              </w:rPr>
            </w:pPr>
            <w:r>
              <w:rPr>
                <w:szCs w:val="22"/>
                <w:lang w:val="en-GB"/>
              </w:rPr>
              <w:t>marriageDate</w:t>
            </w:r>
          </w:p>
          <w:p w14:paraId="582EF04E" w14:textId="77777777" w:rsidR="006B590C" w:rsidRDefault="006B590C" w:rsidP="00DC1F1F">
            <w:pPr>
              <w:rPr>
                <w:szCs w:val="22"/>
                <w:lang w:val="en-GB"/>
              </w:rPr>
            </w:pPr>
          </w:p>
          <w:p w14:paraId="3126C4D6" w14:textId="57069116" w:rsidR="003E38B7" w:rsidRPr="00255CE4" w:rsidRDefault="003E38B7" w:rsidP="00DC1F1F">
            <w:pPr>
              <w:rPr>
                <w:szCs w:val="22"/>
                <w:lang w:val="en-GB"/>
              </w:rPr>
            </w:pPr>
            <w:r w:rsidRPr="00655A28">
              <w:rPr>
                <w:szCs w:val="22"/>
                <w:lang w:val="en-GB"/>
              </w:rPr>
              <w:t>YYYY-MM-DDThh:mm:ss</w:t>
            </w:r>
          </w:p>
        </w:tc>
        <w:tc>
          <w:tcPr>
            <w:tcW w:w="4300" w:type="dxa"/>
          </w:tcPr>
          <w:p w14:paraId="375A183D" w14:textId="77777777" w:rsidR="003E38B7" w:rsidRPr="00655A28" w:rsidRDefault="003E38B7" w:rsidP="00DC1F1F">
            <w:pPr>
              <w:rPr>
                <w:rFonts w:eastAsiaTheme="minorEastAsia"/>
                <w:szCs w:val="22"/>
              </w:rPr>
            </w:pPr>
            <w:r w:rsidRPr="00655A28">
              <w:rPr>
                <w:szCs w:val="22"/>
              </w:rPr>
              <w:t xml:space="preserve">The calendar date when an instance of a participant relationship or contract becomes valid. </w:t>
            </w:r>
          </w:p>
        </w:tc>
      </w:tr>
      <w:tr w:rsidR="003E38B7" w:rsidRPr="00655A28" w14:paraId="5E649B59" w14:textId="77777777" w:rsidTr="00DC1F1F">
        <w:tc>
          <w:tcPr>
            <w:tcW w:w="2291" w:type="dxa"/>
          </w:tcPr>
          <w:p w14:paraId="171ED094" w14:textId="67FD591D" w:rsidR="003E38B7" w:rsidRPr="00655A28" w:rsidRDefault="003E38B7" w:rsidP="00DC1F1F">
            <w:pPr>
              <w:rPr>
                <w:rFonts w:eastAsiaTheme="minorEastAsia"/>
                <w:szCs w:val="22"/>
              </w:rPr>
            </w:pPr>
            <w:r w:rsidRPr="00655A28">
              <w:rPr>
                <w:color w:val="000000"/>
                <w:szCs w:val="22"/>
              </w:rPr>
              <w:t xml:space="preserve">childPrevlyMarriedInd </w:t>
            </w:r>
          </w:p>
        </w:tc>
        <w:tc>
          <w:tcPr>
            <w:tcW w:w="2921" w:type="dxa"/>
          </w:tcPr>
          <w:p w14:paraId="14348DA4" w14:textId="77777777" w:rsidR="003E38B7" w:rsidRPr="00655A28" w:rsidRDefault="003E38B7" w:rsidP="00DC1F1F">
            <w:pPr>
              <w:rPr>
                <w:color w:val="000000"/>
                <w:szCs w:val="22"/>
              </w:rPr>
            </w:pPr>
            <w:r w:rsidRPr="00655A28">
              <w:rPr>
                <w:color w:val="000000"/>
                <w:szCs w:val="22"/>
              </w:rPr>
              <w:t>From XML Payload:</w:t>
            </w:r>
          </w:p>
          <w:p w14:paraId="3F2A982E" w14:textId="77777777" w:rsidR="003E38B7" w:rsidRPr="00655A28" w:rsidRDefault="003E38B7" w:rsidP="00DC1F1F">
            <w:pPr>
              <w:rPr>
                <w:szCs w:val="22"/>
                <w:lang w:val="en-GB"/>
              </w:rPr>
            </w:pPr>
            <w:r w:rsidRPr="00655A28">
              <w:rPr>
                <w:szCs w:val="22"/>
                <w:lang w:val="en-GB"/>
              </w:rPr>
              <w:t>UnmarriedChildren</w:t>
            </w:r>
          </w:p>
          <w:p w14:paraId="601D011D" w14:textId="77777777" w:rsidR="003E38B7" w:rsidRPr="00655A28" w:rsidRDefault="003E38B7" w:rsidP="00DC1F1F">
            <w:pPr>
              <w:rPr>
                <w:szCs w:val="22"/>
                <w:lang w:val="en-GB"/>
              </w:rPr>
            </w:pPr>
            <w:r w:rsidRPr="00655A28">
              <w:rPr>
                <w:szCs w:val="22"/>
                <w:lang w:val="en-GB"/>
              </w:rPr>
              <w:t>ChildPreviouslyMarried</w:t>
            </w:r>
          </w:p>
          <w:p w14:paraId="53C09EA9" w14:textId="77777777" w:rsidR="003E38B7" w:rsidRPr="00655A28" w:rsidRDefault="003E38B7" w:rsidP="00DC1F1F">
            <w:pPr>
              <w:rPr>
                <w:szCs w:val="22"/>
                <w:lang w:val="en-GB"/>
              </w:rPr>
            </w:pPr>
            <w:r w:rsidRPr="00655A28">
              <w:rPr>
                <w:color w:val="000000"/>
                <w:szCs w:val="22"/>
              </w:rPr>
              <w:t>Y or N</w:t>
            </w:r>
          </w:p>
          <w:p w14:paraId="1F938D2B" w14:textId="77777777" w:rsidR="003E38B7" w:rsidRPr="00655A28" w:rsidRDefault="003E38B7" w:rsidP="00DC1F1F">
            <w:pPr>
              <w:rPr>
                <w:szCs w:val="22"/>
                <w:lang w:val="en-GB"/>
              </w:rPr>
            </w:pPr>
            <w:r w:rsidRPr="00655A28">
              <w:rPr>
                <w:szCs w:val="22"/>
                <w:lang w:val="en-GB"/>
              </w:rPr>
              <w:t xml:space="preserve">or </w:t>
            </w:r>
          </w:p>
          <w:p w14:paraId="7A9B60F1" w14:textId="77777777" w:rsidR="003E38B7" w:rsidRPr="00655A28" w:rsidRDefault="003E38B7" w:rsidP="00DC1F1F">
            <w:pPr>
              <w:rPr>
                <w:rFonts w:eastAsiaTheme="minorEastAsia"/>
                <w:szCs w:val="22"/>
              </w:rPr>
            </w:pPr>
            <w:r w:rsidRPr="007E0648">
              <w:rPr>
                <w:szCs w:val="22"/>
                <w:lang w:val="en-GB"/>
              </w:rPr>
              <w:t>NULL (…&gt;&lt;…)</w:t>
            </w:r>
          </w:p>
        </w:tc>
        <w:tc>
          <w:tcPr>
            <w:tcW w:w="4300" w:type="dxa"/>
          </w:tcPr>
          <w:p w14:paraId="35E2F1D7" w14:textId="77777777" w:rsidR="003E38B7" w:rsidRPr="00655A28" w:rsidRDefault="003E38B7" w:rsidP="00DC1F1F">
            <w:pPr>
              <w:rPr>
                <w:rFonts w:eastAsiaTheme="minorEastAsia"/>
                <w:szCs w:val="22"/>
              </w:rPr>
            </w:pPr>
            <w:r w:rsidRPr="00655A28">
              <w:rPr>
                <w:rFonts w:eastAsiaTheme="minorEastAsia"/>
                <w:szCs w:val="22"/>
              </w:rPr>
              <w:t>Child previously married indicator</w:t>
            </w:r>
          </w:p>
        </w:tc>
      </w:tr>
      <w:tr w:rsidR="003E38B7" w:rsidRPr="00655A28" w14:paraId="75850E8E" w14:textId="77777777" w:rsidTr="00DC1F1F">
        <w:tc>
          <w:tcPr>
            <w:tcW w:w="2291" w:type="dxa"/>
          </w:tcPr>
          <w:p w14:paraId="54A881CB" w14:textId="77777777" w:rsidR="003E38B7" w:rsidRPr="00655A28" w:rsidRDefault="003E38B7" w:rsidP="00DC1F1F">
            <w:pPr>
              <w:rPr>
                <w:rFonts w:eastAsiaTheme="minorEastAsia"/>
                <w:szCs w:val="22"/>
              </w:rPr>
            </w:pPr>
            <w:r w:rsidRPr="00655A28">
              <w:rPr>
                <w:color w:val="000000"/>
                <w:szCs w:val="22"/>
              </w:rPr>
              <w:t xml:space="preserve">endDt </w:t>
            </w:r>
          </w:p>
        </w:tc>
        <w:tc>
          <w:tcPr>
            <w:tcW w:w="2921" w:type="dxa"/>
          </w:tcPr>
          <w:p w14:paraId="6A209394" w14:textId="7A1FC9CE" w:rsidR="006B590C" w:rsidRDefault="006B590C" w:rsidP="00DC1F1F">
            <w:pPr>
              <w:rPr>
                <w:szCs w:val="22"/>
                <w:lang w:val="en-GB"/>
              </w:rPr>
            </w:pPr>
            <w:r>
              <w:rPr>
                <w:szCs w:val="22"/>
                <w:lang w:val="en-GB"/>
              </w:rPr>
              <w:t>From XML Payload:</w:t>
            </w:r>
          </w:p>
          <w:p w14:paraId="3CFE1D0D" w14:textId="308DCBD6" w:rsidR="006B590C" w:rsidRDefault="006B590C" w:rsidP="00DC1F1F">
            <w:pPr>
              <w:rPr>
                <w:szCs w:val="22"/>
                <w:lang w:val="en-GB"/>
              </w:rPr>
            </w:pPr>
            <w:r>
              <w:rPr>
                <w:szCs w:val="22"/>
                <w:lang w:val="en-GB"/>
              </w:rPr>
              <w:t>marriageTerminationDate</w:t>
            </w:r>
          </w:p>
          <w:p w14:paraId="7BAD4B5E" w14:textId="4AD1AF14" w:rsidR="006B590C" w:rsidRDefault="006B590C" w:rsidP="00DC1F1F">
            <w:pPr>
              <w:rPr>
                <w:szCs w:val="22"/>
                <w:lang w:val="en-GB"/>
              </w:rPr>
            </w:pPr>
            <w:r>
              <w:rPr>
                <w:szCs w:val="22"/>
                <w:lang w:val="en-GB"/>
              </w:rPr>
              <w:t>or</w:t>
            </w:r>
          </w:p>
          <w:p w14:paraId="5F882821" w14:textId="7ECA968A" w:rsidR="003E38B7" w:rsidRPr="00655A28" w:rsidRDefault="003E38B7" w:rsidP="00DC1F1F">
            <w:pPr>
              <w:rPr>
                <w:rFonts w:eastAsiaTheme="minorEastAsia"/>
                <w:szCs w:val="22"/>
              </w:rPr>
            </w:pPr>
            <w:r w:rsidRPr="00655A28">
              <w:rPr>
                <w:szCs w:val="22"/>
                <w:lang w:val="en-GB"/>
              </w:rPr>
              <w:t>NULL (…&gt;&lt;…)</w:t>
            </w:r>
          </w:p>
        </w:tc>
        <w:tc>
          <w:tcPr>
            <w:tcW w:w="4300" w:type="dxa"/>
          </w:tcPr>
          <w:p w14:paraId="05785C99" w14:textId="77777777" w:rsidR="003E38B7" w:rsidRPr="00655A28" w:rsidRDefault="003E38B7" w:rsidP="00DC1F1F">
            <w:pPr>
              <w:rPr>
                <w:rFonts w:eastAsiaTheme="minorEastAsia"/>
                <w:szCs w:val="22"/>
              </w:rPr>
            </w:pPr>
            <w:r w:rsidRPr="00655A28">
              <w:rPr>
                <w:szCs w:val="22"/>
              </w:rPr>
              <w:t>The calendar date when an instance of an organization relationship or contract expires or becomes invalid.</w:t>
            </w:r>
          </w:p>
        </w:tc>
      </w:tr>
      <w:tr w:rsidR="003E38B7" w:rsidRPr="00655A28" w14:paraId="0CB2A842" w14:textId="77777777" w:rsidTr="00DC1F1F">
        <w:tc>
          <w:tcPr>
            <w:tcW w:w="2291" w:type="dxa"/>
          </w:tcPr>
          <w:p w14:paraId="0C8C478A" w14:textId="77777777" w:rsidR="003E38B7" w:rsidRPr="00655A28" w:rsidRDefault="003E38B7" w:rsidP="00DC1F1F">
            <w:pPr>
              <w:rPr>
                <w:rFonts w:eastAsiaTheme="minorEastAsia"/>
                <w:szCs w:val="22"/>
              </w:rPr>
            </w:pPr>
            <w:r w:rsidRPr="00655A28">
              <w:rPr>
                <w:color w:val="000000"/>
                <w:szCs w:val="22"/>
              </w:rPr>
              <w:t xml:space="preserve">eventDt </w:t>
            </w:r>
          </w:p>
        </w:tc>
        <w:tc>
          <w:tcPr>
            <w:tcW w:w="2921" w:type="dxa"/>
          </w:tcPr>
          <w:p w14:paraId="7CA1269C"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4D5338B0" w14:textId="77777777" w:rsidR="003E38B7" w:rsidRPr="00655A28" w:rsidRDefault="003E38B7" w:rsidP="00DC1F1F">
            <w:pPr>
              <w:rPr>
                <w:rFonts w:eastAsiaTheme="minorEastAsia"/>
                <w:szCs w:val="22"/>
              </w:rPr>
            </w:pPr>
            <w:r w:rsidRPr="00655A28">
              <w:rPr>
                <w:szCs w:val="22"/>
              </w:rPr>
              <w:t>The date on which an event occurred relative to a relationship between two participants.</w:t>
            </w:r>
          </w:p>
        </w:tc>
      </w:tr>
      <w:tr w:rsidR="003E38B7" w:rsidRPr="00655A28" w14:paraId="0C6C02E4" w14:textId="77777777" w:rsidTr="00DC1F1F">
        <w:tc>
          <w:tcPr>
            <w:tcW w:w="2291" w:type="dxa"/>
          </w:tcPr>
          <w:p w14:paraId="3CEDAA2B" w14:textId="77777777" w:rsidR="003E38B7" w:rsidRPr="00655A28" w:rsidRDefault="003E38B7" w:rsidP="00DC1F1F">
            <w:pPr>
              <w:rPr>
                <w:rFonts w:eastAsiaTheme="minorEastAsia"/>
                <w:szCs w:val="22"/>
              </w:rPr>
            </w:pPr>
            <w:r w:rsidRPr="00655A28">
              <w:rPr>
                <w:color w:val="000000"/>
                <w:szCs w:val="22"/>
              </w:rPr>
              <w:t xml:space="preserve">familyRlnshpTypeNm </w:t>
            </w:r>
          </w:p>
        </w:tc>
        <w:tc>
          <w:tcPr>
            <w:tcW w:w="2921" w:type="dxa"/>
          </w:tcPr>
          <w:p w14:paraId="04A60453" w14:textId="77777777" w:rsidR="003E38B7" w:rsidRPr="007E0648" w:rsidRDefault="003E38B7" w:rsidP="00DC1F1F">
            <w:pPr>
              <w:rPr>
                <w:szCs w:val="22"/>
                <w:highlight w:val="yellow"/>
                <w:lang w:val="en-GB"/>
              </w:rPr>
            </w:pPr>
            <w:r w:rsidRPr="007E0648">
              <w:rPr>
                <w:szCs w:val="22"/>
                <w:highlight w:val="yellow"/>
                <w:lang w:val="en-GB"/>
              </w:rPr>
              <w:t>If spouse enter Spouse</w:t>
            </w:r>
          </w:p>
          <w:p w14:paraId="70008950" w14:textId="77777777" w:rsidR="003E38B7" w:rsidRPr="007E0648" w:rsidRDefault="003E38B7" w:rsidP="00DC1F1F">
            <w:pPr>
              <w:rPr>
                <w:szCs w:val="22"/>
                <w:highlight w:val="yellow"/>
                <w:lang w:val="en-GB"/>
              </w:rPr>
            </w:pPr>
            <w:r w:rsidRPr="007E0648">
              <w:rPr>
                <w:szCs w:val="22"/>
                <w:highlight w:val="yellow"/>
                <w:lang w:val="en-GB"/>
              </w:rPr>
              <w:t>or</w:t>
            </w:r>
          </w:p>
          <w:p w14:paraId="3240F653" w14:textId="50E5E287" w:rsidR="007E0648" w:rsidRPr="007E0648" w:rsidRDefault="003E38B7" w:rsidP="007E0648">
            <w:pPr>
              <w:rPr>
                <w:szCs w:val="22"/>
                <w:highlight w:val="yellow"/>
                <w:lang w:val="en-GB"/>
              </w:rPr>
            </w:pPr>
            <w:r w:rsidRPr="007E0648">
              <w:rPr>
                <w:szCs w:val="22"/>
                <w:highlight w:val="yellow"/>
                <w:lang w:val="en-GB"/>
              </w:rPr>
              <w:t>If child enter</w:t>
            </w:r>
            <w:r w:rsidR="009E4C11">
              <w:rPr>
                <w:szCs w:val="22"/>
                <w:highlight w:val="yellow"/>
                <w:lang w:val="en-GB"/>
              </w:rPr>
              <w:t xml:space="preserve"> from XML payload ChilDType</w:t>
            </w:r>
            <w:r w:rsidR="007E0648" w:rsidRPr="007E0648">
              <w:rPr>
                <w:szCs w:val="22"/>
                <w:highlight w:val="yellow"/>
                <w:lang w:val="en-GB"/>
              </w:rPr>
              <w:t>:</w:t>
            </w:r>
          </w:p>
          <w:p w14:paraId="27FA36E8" w14:textId="77777777" w:rsidR="003E38B7" w:rsidRPr="007E0648" w:rsidRDefault="007E0648" w:rsidP="007E0648">
            <w:pPr>
              <w:rPr>
                <w:szCs w:val="22"/>
                <w:highlight w:val="yellow"/>
                <w:lang w:val="en-GB"/>
              </w:rPr>
            </w:pPr>
            <w:r w:rsidRPr="007E0648">
              <w:rPr>
                <w:szCs w:val="22"/>
                <w:highlight w:val="yellow"/>
                <w:lang w:val="en-GB"/>
              </w:rPr>
              <w:t>Biological</w:t>
            </w:r>
          </w:p>
          <w:p w14:paraId="45191FB9" w14:textId="797595F9" w:rsidR="007E0648" w:rsidRPr="007E0648" w:rsidRDefault="007E0648" w:rsidP="007E0648">
            <w:pPr>
              <w:rPr>
                <w:szCs w:val="22"/>
                <w:highlight w:val="yellow"/>
                <w:lang w:val="en-GB"/>
              </w:rPr>
            </w:pPr>
            <w:r w:rsidRPr="007E0648">
              <w:rPr>
                <w:szCs w:val="22"/>
                <w:highlight w:val="yellow"/>
                <w:lang w:val="en-GB"/>
              </w:rPr>
              <w:t xml:space="preserve">       or</w:t>
            </w:r>
          </w:p>
          <w:p w14:paraId="4DC5504D" w14:textId="77777777" w:rsidR="007E0648" w:rsidRPr="007E0648" w:rsidRDefault="007E0648" w:rsidP="007E0648">
            <w:pPr>
              <w:rPr>
                <w:szCs w:val="22"/>
                <w:highlight w:val="yellow"/>
                <w:lang w:val="en-GB"/>
              </w:rPr>
            </w:pPr>
            <w:r w:rsidRPr="007E0648">
              <w:rPr>
                <w:szCs w:val="22"/>
                <w:highlight w:val="yellow"/>
                <w:lang w:val="en-GB"/>
              </w:rPr>
              <w:t>Adopted Child</w:t>
            </w:r>
          </w:p>
          <w:p w14:paraId="41FFE941" w14:textId="14E6543D" w:rsidR="007E0648" w:rsidRPr="007E0648" w:rsidRDefault="007E0648" w:rsidP="007E0648">
            <w:pPr>
              <w:rPr>
                <w:szCs w:val="22"/>
                <w:highlight w:val="yellow"/>
                <w:lang w:val="en-GB"/>
              </w:rPr>
            </w:pPr>
            <w:r w:rsidRPr="007E0648">
              <w:rPr>
                <w:szCs w:val="22"/>
                <w:highlight w:val="yellow"/>
                <w:lang w:val="en-GB"/>
              </w:rPr>
              <w:t xml:space="preserve">       or</w:t>
            </w:r>
          </w:p>
          <w:p w14:paraId="5FA0C5DC" w14:textId="11A42F31" w:rsidR="007E0648" w:rsidRPr="00655A28" w:rsidRDefault="007E0648" w:rsidP="007E0648">
            <w:pPr>
              <w:rPr>
                <w:rFonts w:eastAsiaTheme="minorEastAsia"/>
                <w:szCs w:val="22"/>
              </w:rPr>
            </w:pPr>
            <w:r w:rsidRPr="007E0648">
              <w:rPr>
                <w:szCs w:val="22"/>
                <w:highlight w:val="yellow"/>
                <w:lang w:val="en-GB"/>
              </w:rPr>
              <w:t>Stepchild</w:t>
            </w:r>
          </w:p>
        </w:tc>
        <w:tc>
          <w:tcPr>
            <w:tcW w:w="4300" w:type="dxa"/>
          </w:tcPr>
          <w:p w14:paraId="1E304570" w14:textId="77777777" w:rsidR="003E38B7" w:rsidRDefault="003E38B7" w:rsidP="00DC1F1F">
            <w:pPr>
              <w:pStyle w:val="TableText"/>
              <w:rPr>
                <w:rFonts w:ascii="Times New Roman" w:hAnsi="Times New Roman" w:cs="Times New Roman"/>
                <w:szCs w:val="22"/>
              </w:rPr>
            </w:pPr>
            <w:r w:rsidRPr="00655A28">
              <w:rPr>
                <w:rFonts w:ascii="Times New Roman" w:hAnsi="Times New Roman" w:cs="Times New Roman"/>
                <w:szCs w:val="22"/>
              </w:rPr>
              <w:t>A word or phrase that provides a unique description of a FAMILY RELATIONSHIP.</w:t>
            </w:r>
          </w:p>
          <w:p w14:paraId="3CE49ED9" w14:textId="77777777" w:rsidR="009E4C11" w:rsidRDefault="009E4C11" w:rsidP="00DC1F1F">
            <w:pPr>
              <w:pStyle w:val="TableText"/>
              <w:rPr>
                <w:rFonts w:ascii="Times New Roman" w:hAnsi="Times New Roman" w:cs="Times New Roman"/>
                <w:szCs w:val="22"/>
              </w:rPr>
            </w:pPr>
          </w:p>
          <w:p w14:paraId="35D3763E" w14:textId="29AEB769" w:rsidR="009E4C11" w:rsidRPr="00655A28" w:rsidRDefault="009E4C11" w:rsidP="00DC1F1F">
            <w:pPr>
              <w:pStyle w:val="TableText"/>
              <w:rPr>
                <w:rFonts w:ascii="Times New Roman" w:eastAsiaTheme="minorEastAsia" w:hAnsi="Times New Roman" w:cs="Times New Roman"/>
                <w:szCs w:val="22"/>
              </w:rPr>
            </w:pPr>
            <w:r w:rsidRPr="009E4C11">
              <w:rPr>
                <w:rFonts w:ascii="Times New Roman" w:hAnsi="Times New Roman" w:cs="Times New Roman"/>
                <w:szCs w:val="22"/>
                <w:highlight w:val="yellow"/>
              </w:rPr>
              <w:t>Note: acceptable values are: Spouse, Biological, Adopted Child, or Stepchild.</w:t>
            </w:r>
          </w:p>
        </w:tc>
      </w:tr>
      <w:tr w:rsidR="003E38B7" w:rsidRPr="00655A28" w14:paraId="19FB8B49" w14:textId="77777777" w:rsidTr="00DC1F1F">
        <w:tc>
          <w:tcPr>
            <w:tcW w:w="2291" w:type="dxa"/>
          </w:tcPr>
          <w:p w14:paraId="26B79A8E" w14:textId="25A67F47" w:rsidR="003E38B7" w:rsidRPr="00655A28" w:rsidRDefault="003E38B7" w:rsidP="00DC1F1F">
            <w:pPr>
              <w:rPr>
                <w:rFonts w:eastAsiaTheme="minorEastAsia"/>
                <w:szCs w:val="22"/>
              </w:rPr>
            </w:pPr>
            <w:r w:rsidRPr="00655A28">
              <w:rPr>
                <w:color w:val="000000"/>
                <w:szCs w:val="22"/>
              </w:rPr>
              <w:t xml:space="preserve">fidAttntnTxt </w:t>
            </w:r>
          </w:p>
        </w:tc>
        <w:tc>
          <w:tcPr>
            <w:tcW w:w="2921" w:type="dxa"/>
          </w:tcPr>
          <w:p w14:paraId="6CB0F620"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5BDF20D6" w14:textId="77777777" w:rsidR="003E38B7" w:rsidRPr="00655A28" w:rsidRDefault="003E38B7" w:rsidP="00DC1F1F">
            <w:pPr>
              <w:rPr>
                <w:rFonts w:eastAsiaTheme="minorEastAsia"/>
                <w:szCs w:val="22"/>
              </w:rPr>
            </w:pPr>
            <w:r w:rsidRPr="00655A28">
              <w:rPr>
                <w:szCs w:val="22"/>
              </w:rPr>
              <w:t>Describes supplemental information used to further specify a fiduciary relationship.</w:t>
            </w:r>
          </w:p>
        </w:tc>
      </w:tr>
      <w:tr w:rsidR="003E38B7" w:rsidRPr="00655A28" w14:paraId="2676D8DE" w14:textId="77777777" w:rsidTr="00DC1F1F">
        <w:tc>
          <w:tcPr>
            <w:tcW w:w="2291" w:type="dxa"/>
          </w:tcPr>
          <w:p w14:paraId="621B2551" w14:textId="77777777" w:rsidR="003E38B7" w:rsidRPr="00655A28" w:rsidRDefault="003E38B7" w:rsidP="00DC1F1F">
            <w:pPr>
              <w:rPr>
                <w:rFonts w:eastAsiaTheme="minorEastAsia"/>
                <w:szCs w:val="22"/>
              </w:rPr>
            </w:pPr>
            <w:r w:rsidRPr="00655A28">
              <w:rPr>
                <w:color w:val="000000"/>
                <w:szCs w:val="22"/>
              </w:rPr>
              <w:t xml:space="preserve">hlthcrPrvdrRlseInd </w:t>
            </w:r>
          </w:p>
        </w:tc>
        <w:tc>
          <w:tcPr>
            <w:tcW w:w="2921" w:type="dxa"/>
          </w:tcPr>
          <w:p w14:paraId="46737E4D"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57C11CB3" w14:textId="77777777" w:rsidR="003E38B7" w:rsidRPr="00655A28" w:rsidRDefault="003E38B7" w:rsidP="00DC1F1F">
            <w:pPr>
              <w:rPr>
                <w:rFonts w:eastAsiaTheme="minorEastAsia"/>
                <w:szCs w:val="22"/>
              </w:rPr>
            </w:pPr>
            <w:r w:rsidRPr="00655A28">
              <w:rPr>
                <w:szCs w:val="22"/>
              </w:rPr>
              <w:t>Shows if a participant was released from their healthcare provider or not.</w:t>
            </w:r>
          </w:p>
        </w:tc>
      </w:tr>
      <w:tr w:rsidR="003E38B7" w:rsidRPr="00655A28" w14:paraId="335CADF1" w14:textId="77777777" w:rsidTr="00DC1F1F">
        <w:tc>
          <w:tcPr>
            <w:tcW w:w="2291" w:type="dxa"/>
          </w:tcPr>
          <w:p w14:paraId="386A8E52" w14:textId="77777777" w:rsidR="003E38B7" w:rsidRPr="00655A28" w:rsidRDefault="003E38B7" w:rsidP="00DC1F1F">
            <w:pPr>
              <w:rPr>
                <w:rFonts w:eastAsiaTheme="minorEastAsia"/>
                <w:szCs w:val="22"/>
              </w:rPr>
            </w:pPr>
            <w:r w:rsidRPr="00655A28">
              <w:rPr>
                <w:color w:val="000000"/>
                <w:szCs w:val="22"/>
              </w:rPr>
              <w:t xml:space="preserve">jrnDt </w:t>
            </w:r>
          </w:p>
        </w:tc>
        <w:tc>
          <w:tcPr>
            <w:tcW w:w="2921" w:type="dxa"/>
          </w:tcPr>
          <w:p w14:paraId="6AE2B92D" w14:textId="77777777" w:rsidR="003E38B7" w:rsidRPr="00655A28" w:rsidRDefault="003E38B7" w:rsidP="00DC1F1F">
            <w:pPr>
              <w:rPr>
                <w:rFonts w:eastAsiaTheme="minorEastAsia"/>
                <w:szCs w:val="22"/>
              </w:rPr>
            </w:pPr>
            <w:r w:rsidRPr="00655A28">
              <w:rPr>
                <w:szCs w:val="22"/>
                <w:lang w:val="en-GB"/>
              </w:rPr>
              <w:t>YYYY-MM-DDThh:mm:ss</w:t>
            </w:r>
          </w:p>
        </w:tc>
        <w:tc>
          <w:tcPr>
            <w:tcW w:w="4300" w:type="dxa"/>
          </w:tcPr>
          <w:p w14:paraId="16E6E7F0" w14:textId="77777777" w:rsidR="003E38B7" w:rsidRPr="00655A28" w:rsidRDefault="003E38B7" w:rsidP="00DC1F1F">
            <w:pPr>
              <w:rPr>
                <w:rFonts w:eastAsiaTheme="minorEastAsia"/>
                <w:szCs w:val="22"/>
              </w:rPr>
            </w:pPr>
            <w:r w:rsidRPr="00655A28">
              <w:rPr>
                <w:szCs w:val="22"/>
              </w:rPr>
              <w:t>The date it was modified.</w:t>
            </w:r>
          </w:p>
        </w:tc>
      </w:tr>
      <w:tr w:rsidR="003E38B7" w:rsidRPr="00655A28" w14:paraId="2CF2780B" w14:textId="77777777" w:rsidTr="00DC1F1F">
        <w:tc>
          <w:tcPr>
            <w:tcW w:w="2291" w:type="dxa"/>
          </w:tcPr>
          <w:p w14:paraId="0589C288" w14:textId="77777777" w:rsidR="003E38B7" w:rsidRPr="00655A28" w:rsidRDefault="003E38B7" w:rsidP="00DC1F1F">
            <w:pPr>
              <w:rPr>
                <w:rFonts w:eastAsiaTheme="minorEastAsia"/>
                <w:szCs w:val="22"/>
              </w:rPr>
            </w:pPr>
            <w:r w:rsidRPr="00655A28">
              <w:rPr>
                <w:color w:val="000000"/>
                <w:szCs w:val="22"/>
              </w:rPr>
              <w:t xml:space="preserve">jrnLctnId </w:t>
            </w:r>
          </w:p>
        </w:tc>
        <w:tc>
          <w:tcPr>
            <w:tcW w:w="2921" w:type="dxa"/>
          </w:tcPr>
          <w:p w14:paraId="10F895EE"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2B9C799E" w14:textId="77777777" w:rsidR="003E38B7" w:rsidRPr="00655A28" w:rsidRDefault="003E38B7" w:rsidP="00DC1F1F">
            <w:pPr>
              <w:rPr>
                <w:rFonts w:eastAsiaTheme="minorEastAsia"/>
                <w:szCs w:val="22"/>
              </w:rPr>
            </w:pPr>
            <w:r w:rsidRPr="00655A28">
              <w:rPr>
                <w:szCs w:val="22"/>
              </w:rPr>
              <w:t>The location ID where it was modified.</w:t>
            </w:r>
          </w:p>
        </w:tc>
      </w:tr>
      <w:tr w:rsidR="003E38B7" w:rsidRPr="00655A28" w14:paraId="4D3C0AB4" w14:textId="77777777" w:rsidTr="00DC1F1F">
        <w:tc>
          <w:tcPr>
            <w:tcW w:w="2291" w:type="dxa"/>
          </w:tcPr>
          <w:p w14:paraId="6CF40912" w14:textId="77777777" w:rsidR="003E38B7" w:rsidRPr="00655A28" w:rsidRDefault="003E38B7" w:rsidP="00DC1F1F">
            <w:pPr>
              <w:rPr>
                <w:rFonts w:eastAsiaTheme="minorEastAsia"/>
                <w:szCs w:val="22"/>
              </w:rPr>
            </w:pPr>
            <w:r w:rsidRPr="00655A28">
              <w:rPr>
                <w:color w:val="000000"/>
                <w:szCs w:val="22"/>
              </w:rPr>
              <w:t xml:space="preserve">jrnObjId </w:t>
            </w:r>
          </w:p>
        </w:tc>
        <w:tc>
          <w:tcPr>
            <w:tcW w:w="2921" w:type="dxa"/>
          </w:tcPr>
          <w:p w14:paraId="690CF7E4"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318EC583" w14:textId="77777777" w:rsidR="003E38B7" w:rsidRPr="00655A28" w:rsidRDefault="003E38B7" w:rsidP="00DC1F1F">
            <w:pPr>
              <w:rPr>
                <w:rFonts w:eastAsiaTheme="minorEastAsia"/>
                <w:szCs w:val="22"/>
              </w:rPr>
            </w:pPr>
            <w:r w:rsidRPr="00655A28">
              <w:rPr>
                <w:szCs w:val="22"/>
              </w:rPr>
              <w:t>The object ID that was modified.</w:t>
            </w:r>
          </w:p>
        </w:tc>
      </w:tr>
      <w:tr w:rsidR="003E38B7" w:rsidRPr="00655A28" w14:paraId="53A75D04" w14:textId="77777777" w:rsidTr="00DC1F1F">
        <w:tc>
          <w:tcPr>
            <w:tcW w:w="2291" w:type="dxa"/>
          </w:tcPr>
          <w:p w14:paraId="13738C9C" w14:textId="77777777" w:rsidR="003E38B7" w:rsidRPr="00655A28" w:rsidRDefault="003E38B7" w:rsidP="00DC1F1F">
            <w:pPr>
              <w:rPr>
                <w:rFonts w:eastAsiaTheme="minorEastAsia"/>
                <w:szCs w:val="22"/>
              </w:rPr>
            </w:pPr>
            <w:r w:rsidRPr="00655A28">
              <w:rPr>
                <w:color w:val="000000"/>
                <w:szCs w:val="22"/>
              </w:rPr>
              <w:t xml:space="preserve">jrnStatusTypeCd </w:t>
            </w:r>
          </w:p>
        </w:tc>
        <w:tc>
          <w:tcPr>
            <w:tcW w:w="2921" w:type="dxa"/>
          </w:tcPr>
          <w:p w14:paraId="52E601C1"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5CDE3515" w14:textId="77777777" w:rsidR="003E38B7" w:rsidRPr="00655A28" w:rsidRDefault="003E38B7" w:rsidP="00DC1F1F">
            <w:pPr>
              <w:rPr>
                <w:rFonts w:eastAsiaTheme="minorEastAsia"/>
                <w:szCs w:val="22"/>
              </w:rPr>
            </w:pPr>
            <w:r w:rsidRPr="00655A28">
              <w:rPr>
                <w:szCs w:val="22"/>
              </w:rPr>
              <w:t>The status type code that was modified.</w:t>
            </w:r>
          </w:p>
        </w:tc>
      </w:tr>
      <w:tr w:rsidR="003E38B7" w:rsidRPr="00655A28" w14:paraId="1F30C042" w14:textId="77777777" w:rsidTr="00DC1F1F">
        <w:tc>
          <w:tcPr>
            <w:tcW w:w="2291" w:type="dxa"/>
          </w:tcPr>
          <w:p w14:paraId="56A83BFE" w14:textId="77777777" w:rsidR="003E38B7" w:rsidRPr="00655A28" w:rsidRDefault="003E38B7" w:rsidP="00DC1F1F">
            <w:pPr>
              <w:rPr>
                <w:rFonts w:eastAsiaTheme="minorEastAsia"/>
                <w:szCs w:val="22"/>
              </w:rPr>
            </w:pPr>
            <w:r w:rsidRPr="00655A28">
              <w:rPr>
                <w:color w:val="000000"/>
                <w:szCs w:val="22"/>
              </w:rPr>
              <w:t xml:space="preserve">jrnUserId </w:t>
            </w:r>
          </w:p>
        </w:tc>
        <w:tc>
          <w:tcPr>
            <w:tcW w:w="2921" w:type="dxa"/>
          </w:tcPr>
          <w:p w14:paraId="0F125B70"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4E4A9B33" w14:textId="77777777" w:rsidR="003E38B7" w:rsidRPr="00655A28" w:rsidRDefault="003E38B7" w:rsidP="00DC1F1F">
            <w:pPr>
              <w:rPr>
                <w:rFonts w:eastAsiaTheme="minorEastAsia"/>
                <w:szCs w:val="22"/>
              </w:rPr>
            </w:pPr>
            <w:r w:rsidRPr="00655A28">
              <w:rPr>
                <w:szCs w:val="22"/>
              </w:rPr>
              <w:t>The user ID of the person.</w:t>
            </w:r>
          </w:p>
        </w:tc>
      </w:tr>
      <w:tr w:rsidR="003E38B7" w:rsidRPr="00655A28" w14:paraId="411E5656" w14:textId="77777777" w:rsidTr="00DC1F1F">
        <w:tc>
          <w:tcPr>
            <w:tcW w:w="2291" w:type="dxa"/>
          </w:tcPr>
          <w:p w14:paraId="2C4C5774" w14:textId="77777777" w:rsidR="003E38B7" w:rsidRPr="00655A28" w:rsidRDefault="003E38B7" w:rsidP="00DC1F1F">
            <w:pPr>
              <w:rPr>
                <w:rFonts w:eastAsiaTheme="minorEastAsia"/>
                <w:szCs w:val="22"/>
              </w:rPr>
            </w:pPr>
            <w:r w:rsidRPr="00655A28">
              <w:rPr>
                <w:color w:val="000000"/>
                <w:szCs w:val="22"/>
              </w:rPr>
              <w:t xml:space="preserve">livesWithRelatdPersonInd </w:t>
            </w:r>
          </w:p>
        </w:tc>
        <w:tc>
          <w:tcPr>
            <w:tcW w:w="2921" w:type="dxa"/>
          </w:tcPr>
          <w:p w14:paraId="07C3CED1" w14:textId="77777777" w:rsidR="003E38B7" w:rsidRDefault="003E38B7" w:rsidP="00DC1F1F">
            <w:pPr>
              <w:rPr>
                <w:rFonts w:eastAsiaTheme="minorEastAsia"/>
                <w:szCs w:val="22"/>
              </w:rPr>
            </w:pPr>
            <w:r w:rsidRPr="00655A28">
              <w:rPr>
                <w:rFonts w:eastAsiaTheme="minorEastAsia"/>
                <w:szCs w:val="22"/>
              </w:rPr>
              <w:t>From XML Payload:</w:t>
            </w:r>
          </w:p>
          <w:p w14:paraId="77A7E346" w14:textId="77777777" w:rsidR="00107957" w:rsidRDefault="00107957" w:rsidP="00DC1F1F">
            <w:pPr>
              <w:rPr>
                <w:rFonts w:eastAsiaTheme="minorEastAsia"/>
                <w:szCs w:val="22"/>
              </w:rPr>
            </w:pPr>
            <w:r>
              <w:rPr>
                <w:rFonts w:eastAsiaTheme="minorEastAsia"/>
                <w:szCs w:val="22"/>
              </w:rPr>
              <w:t>DoYouLiveWithYourSpouse</w:t>
            </w:r>
          </w:p>
          <w:p w14:paraId="7EC6DBC1" w14:textId="6E35C650" w:rsidR="00107957" w:rsidRPr="00655A28" w:rsidRDefault="00107957" w:rsidP="00DC1F1F">
            <w:pPr>
              <w:rPr>
                <w:rFonts w:eastAsiaTheme="minorEastAsia"/>
                <w:szCs w:val="22"/>
              </w:rPr>
            </w:pPr>
            <w:r>
              <w:rPr>
                <w:rFonts w:eastAsiaTheme="minorEastAsia"/>
                <w:szCs w:val="22"/>
              </w:rPr>
              <w:t>or</w:t>
            </w:r>
          </w:p>
          <w:p w14:paraId="7DE1DAF3" w14:textId="77777777" w:rsidR="003E38B7" w:rsidRPr="00655A28" w:rsidRDefault="003E38B7" w:rsidP="00DC1F1F">
            <w:pPr>
              <w:rPr>
                <w:rFonts w:eastAsiaTheme="minorEastAsia"/>
                <w:szCs w:val="22"/>
              </w:rPr>
            </w:pPr>
            <w:r w:rsidRPr="00655A28">
              <w:rPr>
                <w:rFonts w:eastAsiaTheme="minorEastAsia"/>
                <w:szCs w:val="22"/>
              </w:rPr>
              <w:t>UnmarriedChildren</w:t>
            </w:r>
          </w:p>
          <w:p w14:paraId="5C9990DD" w14:textId="77777777" w:rsidR="003E38B7" w:rsidRPr="00655A28" w:rsidRDefault="003E38B7" w:rsidP="00DC1F1F">
            <w:pPr>
              <w:rPr>
                <w:rFonts w:eastAsiaTheme="minorEastAsia"/>
                <w:szCs w:val="22"/>
              </w:rPr>
            </w:pPr>
            <w:r w:rsidRPr="00655A28">
              <w:rPr>
                <w:rFonts w:eastAsiaTheme="minorEastAsia"/>
                <w:szCs w:val="22"/>
              </w:rPr>
              <w:t>ChildsName</w:t>
            </w:r>
          </w:p>
          <w:p w14:paraId="0A576068" w14:textId="77777777" w:rsidR="003E38B7" w:rsidRPr="00655A28" w:rsidRDefault="003E38B7" w:rsidP="00DC1F1F">
            <w:pPr>
              <w:rPr>
                <w:rFonts w:eastAsiaTheme="minorEastAsia"/>
                <w:szCs w:val="22"/>
              </w:rPr>
            </w:pPr>
            <w:r w:rsidRPr="00655A28">
              <w:rPr>
                <w:rFonts w:eastAsiaTheme="minorEastAsia"/>
                <w:szCs w:val="22"/>
              </w:rPr>
              <w:t>equals</w:t>
            </w:r>
          </w:p>
          <w:p w14:paraId="551A1B65" w14:textId="77777777" w:rsidR="003E38B7" w:rsidRPr="00655A28" w:rsidRDefault="003E38B7" w:rsidP="00DC1F1F">
            <w:pPr>
              <w:rPr>
                <w:rFonts w:eastAsiaTheme="minorEastAsia"/>
                <w:szCs w:val="22"/>
              </w:rPr>
            </w:pPr>
            <w:r w:rsidRPr="00655A28">
              <w:rPr>
                <w:rFonts w:eastAsiaTheme="minorEastAsia"/>
                <w:szCs w:val="22"/>
              </w:rPr>
              <w:t>UnmarriedChildrenThatDoNotLiveWithYou</w:t>
            </w:r>
          </w:p>
          <w:p w14:paraId="6599D292" w14:textId="77777777" w:rsidR="003E38B7" w:rsidRPr="00655A28" w:rsidRDefault="003E38B7" w:rsidP="00DC1F1F">
            <w:pPr>
              <w:rPr>
                <w:rFonts w:eastAsiaTheme="minorEastAsia"/>
                <w:szCs w:val="22"/>
              </w:rPr>
            </w:pPr>
            <w:r w:rsidRPr="00655A28">
              <w:rPr>
                <w:rFonts w:eastAsiaTheme="minorEastAsia"/>
                <w:szCs w:val="22"/>
              </w:rPr>
              <w:t>UnmarriedChildsNameThatD</w:t>
            </w:r>
            <w:r w:rsidRPr="00655A28">
              <w:rPr>
                <w:rFonts w:eastAsiaTheme="minorEastAsia"/>
                <w:szCs w:val="22"/>
              </w:rPr>
              <w:lastRenderedPageBreak/>
              <w:t>oesNotLiveWithYou</w:t>
            </w:r>
          </w:p>
          <w:p w14:paraId="593025EC" w14:textId="77777777" w:rsidR="003E38B7" w:rsidRPr="00655A28" w:rsidRDefault="003E38B7" w:rsidP="00DC1F1F">
            <w:pPr>
              <w:rPr>
                <w:rFonts w:eastAsiaTheme="minorEastAsia"/>
                <w:szCs w:val="22"/>
              </w:rPr>
            </w:pPr>
            <w:r w:rsidRPr="00655A28">
              <w:rPr>
                <w:rFonts w:eastAsiaTheme="minorEastAsia"/>
                <w:szCs w:val="22"/>
              </w:rPr>
              <w:t>and</w:t>
            </w:r>
          </w:p>
          <w:p w14:paraId="272BA461" w14:textId="2005D936" w:rsidR="003E38B7" w:rsidRPr="00655A28" w:rsidRDefault="003E38B7" w:rsidP="00DC1F1F">
            <w:pPr>
              <w:rPr>
                <w:rFonts w:eastAsiaTheme="minorEastAsia"/>
                <w:szCs w:val="22"/>
              </w:rPr>
            </w:pPr>
            <w:r w:rsidRPr="00655A28">
              <w:rPr>
                <w:rFonts w:eastAsiaTheme="minorEastAsia"/>
                <w:szCs w:val="22"/>
              </w:rPr>
              <w:t xml:space="preserve">If processing the </w:t>
            </w:r>
            <w:r w:rsidR="00107957">
              <w:rPr>
                <w:rFonts w:eastAsiaTheme="minorEastAsia"/>
                <w:szCs w:val="22"/>
              </w:rPr>
              <w:t xml:space="preserve">spouse or </w:t>
            </w:r>
            <w:r w:rsidRPr="00655A28">
              <w:rPr>
                <w:rFonts w:eastAsiaTheme="minorEastAsia"/>
                <w:szCs w:val="22"/>
              </w:rPr>
              <w:t xml:space="preserve">child dependent </w:t>
            </w:r>
          </w:p>
          <w:p w14:paraId="504DE851" w14:textId="77777777" w:rsidR="003E38B7" w:rsidRPr="00655A28" w:rsidRDefault="003E38B7" w:rsidP="00DC1F1F">
            <w:pPr>
              <w:rPr>
                <w:szCs w:val="22"/>
                <w:lang w:val="en-GB"/>
              </w:rPr>
            </w:pPr>
            <w:r w:rsidRPr="00655A28">
              <w:rPr>
                <w:color w:val="000000"/>
                <w:szCs w:val="22"/>
              </w:rPr>
              <w:t>Y or N</w:t>
            </w:r>
          </w:p>
          <w:p w14:paraId="57D6456A" w14:textId="77777777" w:rsidR="003E38B7" w:rsidRPr="00655A28" w:rsidRDefault="003E38B7" w:rsidP="00DC1F1F">
            <w:pPr>
              <w:rPr>
                <w:szCs w:val="22"/>
                <w:lang w:val="en-GB"/>
              </w:rPr>
            </w:pPr>
            <w:r w:rsidRPr="00655A28">
              <w:rPr>
                <w:szCs w:val="22"/>
                <w:lang w:val="en-GB"/>
              </w:rPr>
              <w:t xml:space="preserve">or </w:t>
            </w:r>
          </w:p>
          <w:p w14:paraId="5231D31E" w14:textId="77777777" w:rsidR="003E38B7" w:rsidRPr="00655A28" w:rsidRDefault="003E38B7" w:rsidP="00DC1F1F">
            <w:pPr>
              <w:rPr>
                <w:rFonts w:eastAsiaTheme="minorEastAsia"/>
                <w:szCs w:val="22"/>
              </w:rPr>
            </w:pPr>
            <w:r w:rsidRPr="007F69FF">
              <w:rPr>
                <w:szCs w:val="22"/>
                <w:lang w:val="en-GB"/>
              </w:rPr>
              <w:t>NULL (…&gt;&lt;…)</w:t>
            </w:r>
          </w:p>
        </w:tc>
        <w:tc>
          <w:tcPr>
            <w:tcW w:w="4300" w:type="dxa"/>
          </w:tcPr>
          <w:p w14:paraId="5C7CF70B" w14:textId="77777777" w:rsidR="003E38B7" w:rsidRPr="00655A28" w:rsidRDefault="003E38B7" w:rsidP="00DC1F1F">
            <w:pPr>
              <w:rPr>
                <w:rFonts w:eastAsiaTheme="minorEastAsia"/>
                <w:szCs w:val="22"/>
              </w:rPr>
            </w:pPr>
            <w:r w:rsidRPr="00655A28">
              <w:rPr>
                <w:szCs w:val="22"/>
              </w:rPr>
              <w:lastRenderedPageBreak/>
              <w:t>Indicates that ptcpnt_id_a lives with ptcpnt_id_b</w:t>
            </w:r>
          </w:p>
        </w:tc>
      </w:tr>
      <w:tr w:rsidR="003E38B7" w:rsidRPr="00655A28" w14:paraId="3938AC21" w14:textId="77777777" w:rsidTr="00DC1F1F">
        <w:tc>
          <w:tcPr>
            <w:tcW w:w="2291" w:type="dxa"/>
          </w:tcPr>
          <w:p w14:paraId="43E2E5F4" w14:textId="2DE96789" w:rsidR="003E38B7" w:rsidRPr="00655A28" w:rsidRDefault="003E38B7" w:rsidP="00DC1F1F">
            <w:pPr>
              <w:rPr>
                <w:rFonts w:eastAsiaTheme="minorEastAsia"/>
                <w:szCs w:val="22"/>
              </w:rPr>
            </w:pPr>
            <w:r w:rsidRPr="00655A28">
              <w:rPr>
                <w:color w:val="000000"/>
                <w:szCs w:val="22"/>
              </w:rPr>
              <w:t xml:space="preserve">marageCityNm </w:t>
            </w:r>
          </w:p>
        </w:tc>
        <w:tc>
          <w:tcPr>
            <w:tcW w:w="2921" w:type="dxa"/>
          </w:tcPr>
          <w:p w14:paraId="729C8AC5" w14:textId="77777777" w:rsidR="003E38B7" w:rsidRPr="00655A28" w:rsidRDefault="003E38B7" w:rsidP="00DC1F1F">
            <w:pPr>
              <w:rPr>
                <w:color w:val="000000"/>
                <w:szCs w:val="22"/>
              </w:rPr>
            </w:pPr>
            <w:r w:rsidRPr="00655A28">
              <w:rPr>
                <w:color w:val="000000"/>
                <w:szCs w:val="22"/>
              </w:rPr>
              <w:t>From XML Payload:</w:t>
            </w:r>
          </w:p>
          <w:p w14:paraId="7A848C31" w14:textId="77777777" w:rsidR="003E38B7" w:rsidRPr="00655A28" w:rsidRDefault="003E38B7" w:rsidP="00DC1F1F">
            <w:pPr>
              <w:rPr>
                <w:szCs w:val="22"/>
                <w:lang w:val="en-GB"/>
              </w:rPr>
            </w:pPr>
            <w:r w:rsidRPr="00655A28">
              <w:rPr>
                <w:szCs w:val="22"/>
                <w:lang w:val="en-GB"/>
              </w:rPr>
              <w:t>VeteransMarriages</w:t>
            </w:r>
          </w:p>
          <w:p w14:paraId="4A0331E8" w14:textId="77777777" w:rsidR="003E38B7" w:rsidRPr="00655A28" w:rsidRDefault="003E38B7" w:rsidP="00DC1F1F">
            <w:pPr>
              <w:rPr>
                <w:szCs w:val="22"/>
                <w:lang w:val="en-GB"/>
              </w:rPr>
            </w:pPr>
            <w:r w:rsidRPr="00655A28">
              <w:rPr>
                <w:szCs w:val="22"/>
                <w:lang w:val="en-GB"/>
              </w:rPr>
              <w:t>CityOfMarriage</w:t>
            </w:r>
          </w:p>
          <w:p w14:paraId="779E5FBA" w14:textId="77777777" w:rsidR="003E38B7" w:rsidRPr="00655A28" w:rsidRDefault="003E38B7" w:rsidP="00DC1F1F">
            <w:pPr>
              <w:rPr>
                <w:szCs w:val="22"/>
                <w:lang w:val="en-GB"/>
              </w:rPr>
            </w:pPr>
            <w:r w:rsidRPr="00655A28">
              <w:rPr>
                <w:szCs w:val="22"/>
                <w:lang w:val="en-GB"/>
              </w:rPr>
              <w:t>or</w:t>
            </w:r>
          </w:p>
          <w:p w14:paraId="11CB6998" w14:textId="77777777" w:rsidR="003E38B7" w:rsidRPr="00655A28" w:rsidRDefault="003E38B7" w:rsidP="00DC1F1F">
            <w:pPr>
              <w:rPr>
                <w:rFonts w:eastAsiaTheme="minorEastAsia"/>
                <w:szCs w:val="22"/>
              </w:rPr>
            </w:pPr>
            <w:r w:rsidRPr="007F69FF">
              <w:rPr>
                <w:szCs w:val="22"/>
                <w:lang w:val="en-GB"/>
              </w:rPr>
              <w:t>NULL (…&gt;&lt;…)</w:t>
            </w:r>
          </w:p>
        </w:tc>
        <w:tc>
          <w:tcPr>
            <w:tcW w:w="4300" w:type="dxa"/>
          </w:tcPr>
          <w:p w14:paraId="439EABFC" w14:textId="77777777" w:rsidR="003E38B7" w:rsidRPr="00655A28" w:rsidRDefault="003E38B7" w:rsidP="00DC1F1F">
            <w:pPr>
              <w:rPr>
                <w:rFonts w:eastAsiaTheme="minorEastAsia"/>
                <w:szCs w:val="22"/>
              </w:rPr>
            </w:pPr>
            <w:r w:rsidRPr="00655A28">
              <w:rPr>
                <w:szCs w:val="22"/>
              </w:rPr>
              <w:t>A value that identifies the state that two persons were married.</w:t>
            </w:r>
          </w:p>
        </w:tc>
      </w:tr>
      <w:tr w:rsidR="003E38B7" w:rsidRPr="00655A28" w14:paraId="1E58FC8F" w14:textId="77777777" w:rsidTr="00DC1F1F">
        <w:tc>
          <w:tcPr>
            <w:tcW w:w="2291" w:type="dxa"/>
          </w:tcPr>
          <w:p w14:paraId="4E302FB3" w14:textId="77777777" w:rsidR="003E38B7" w:rsidRPr="00655A28" w:rsidRDefault="003E38B7" w:rsidP="00DC1F1F">
            <w:pPr>
              <w:rPr>
                <w:rFonts w:eastAsiaTheme="minorEastAsia"/>
                <w:szCs w:val="22"/>
              </w:rPr>
            </w:pPr>
            <w:r w:rsidRPr="00655A28">
              <w:rPr>
                <w:color w:val="000000"/>
                <w:szCs w:val="22"/>
              </w:rPr>
              <w:t xml:space="preserve">marageCntryNm </w:t>
            </w:r>
          </w:p>
        </w:tc>
        <w:tc>
          <w:tcPr>
            <w:tcW w:w="2921" w:type="dxa"/>
          </w:tcPr>
          <w:p w14:paraId="29A2CB55" w14:textId="77777777" w:rsidR="003E38B7" w:rsidRPr="00655A28" w:rsidRDefault="003E38B7" w:rsidP="00DC1F1F">
            <w:pPr>
              <w:rPr>
                <w:color w:val="000000"/>
                <w:szCs w:val="22"/>
              </w:rPr>
            </w:pPr>
            <w:r w:rsidRPr="00655A28">
              <w:rPr>
                <w:color w:val="000000"/>
                <w:szCs w:val="22"/>
              </w:rPr>
              <w:t>From XML Payload:</w:t>
            </w:r>
          </w:p>
          <w:p w14:paraId="655F4588" w14:textId="77777777" w:rsidR="003E38B7" w:rsidRPr="00655A28" w:rsidRDefault="003E38B7" w:rsidP="00DC1F1F">
            <w:pPr>
              <w:rPr>
                <w:szCs w:val="22"/>
                <w:lang w:val="en-GB"/>
              </w:rPr>
            </w:pPr>
            <w:r w:rsidRPr="00655A28">
              <w:rPr>
                <w:szCs w:val="22"/>
                <w:lang w:val="en-GB"/>
              </w:rPr>
              <w:t>VeteransMarriages</w:t>
            </w:r>
          </w:p>
          <w:p w14:paraId="12FB6174" w14:textId="77777777" w:rsidR="003E38B7" w:rsidRPr="00655A28" w:rsidRDefault="003E38B7" w:rsidP="00DC1F1F">
            <w:pPr>
              <w:rPr>
                <w:szCs w:val="22"/>
                <w:lang w:val="en-GB"/>
              </w:rPr>
            </w:pPr>
            <w:r w:rsidRPr="00655A28">
              <w:rPr>
                <w:szCs w:val="22"/>
                <w:lang w:val="en-GB"/>
              </w:rPr>
              <w:t>CountryOfMarriage</w:t>
            </w:r>
          </w:p>
          <w:p w14:paraId="50D659F5" w14:textId="77777777" w:rsidR="003E38B7" w:rsidRPr="00655A28" w:rsidRDefault="003E38B7" w:rsidP="00DC1F1F">
            <w:pPr>
              <w:rPr>
                <w:szCs w:val="22"/>
                <w:lang w:val="en-GB"/>
              </w:rPr>
            </w:pPr>
            <w:r w:rsidRPr="00655A28">
              <w:rPr>
                <w:szCs w:val="22"/>
                <w:lang w:val="en-GB"/>
              </w:rPr>
              <w:t>or</w:t>
            </w:r>
          </w:p>
          <w:p w14:paraId="4A45FC65" w14:textId="77777777" w:rsidR="003E38B7" w:rsidRPr="00655A28" w:rsidRDefault="003E38B7" w:rsidP="00DC1F1F">
            <w:pPr>
              <w:rPr>
                <w:rFonts w:eastAsiaTheme="minorEastAsia"/>
                <w:szCs w:val="22"/>
              </w:rPr>
            </w:pPr>
            <w:r w:rsidRPr="007F69FF">
              <w:rPr>
                <w:szCs w:val="22"/>
                <w:lang w:val="en-GB"/>
              </w:rPr>
              <w:t>NULL (…&gt;&lt;…)</w:t>
            </w:r>
          </w:p>
        </w:tc>
        <w:tc>
          <w:tcPr>
            <w:tcW w:w="4300" w:type="dxa"/>
          </w:tcPr>
          <w:p w14:paraId="79F09A36" w14:textId="77777777" w:rsidR="003E38B7" w:rsidRPr="00655A28" w:rsidRDefault="003E38B7" w:rsidP="00DC1F1F">
            <w:pPr>
              <w:rPr>
                <w:rFonts w:eastAsiaTheme="minorEastAsia"/>
                <w:szCs w:val="22"/>
              </w:rPr>
            </w:pPr>
            <w:r w:rsidRPr="00655A28">
              <w:rPr>
                <w:szCs w:val="22"/>
              </w:rPr>
              <w:t>A value that identifies the country that two persons were married.</w:t>
            </w:r>
          </w:p>
        </w:tc>
      </w:tr>
      <w:tr w:rsidR="003E38B7" w:rsidRPr="00655A28" w14:paraId="78AA958E" w14:textId="77777777" w:rsidTr="00DC1F1F">
        <w:tc>
          <w:tcPr>
            <w:tcW w:w="2291" w:type="dxa"/>
          </w:tcPr>
          <w:p w14:paraId="56DDC600" w14:textId="77777777" w:rsidR="003E38B7" w:rsidRPr="00655A28" w:rsidRDefault="003E38B7" w:rsidP="00DC1F1F">
            <w:pPr>
              <w:rPr>
                <w:rFonts w:eastAsiaTheme="minorEastAsia"/>
                <w:szCs w:val="22"/>
              </w:rPr>
            </w:pPr>
            <w:r w:rsidRPr="00655A28">
              <w:rPr>
                <w:color w:val="000000"/>
                <w:szCs w:val="22"/>
              </w:rPr>
              <w:t xml:space="preserve">marageStateCd </w:t>
            </w:r>
          </w:p>
        </w:tc>
        <w:tc>
          <w:tcPr>
            <w:tcW w:w="2921" w:type="dxa"/>
          </w:tcPr>
          <w:p w14:paraId="1501D5DB" w14:textId="77777777" w:rsidR="003E38B7" w:rsidRPr="00655A28" w:rsidRDefault="003E38B7" w:rsidP="00DC1F1F">
            <w:pPr>
              <w:rPr>
                <w:color w:val="000000"/>
                <w:szCs w:val="22"/>
              </w:rPr>
            </w:pPr>
            <w:r w:rsidRPr="00655A28">
              <w:rPr>
                <w:color w:val="000000"/>
                <w:szCs w:val="22"/>
              </w:rPr>
              <w:t>From XML Payload:</w:t>
            </w:r>
          </w:p>
          <w:p w14:paraId="0275DC99" w14:textId="77777777" w:rsidR="003E38B7" w:rsidRPr="00655A28" w:rsidRDefault="003E38B7" w:rsidP="00DC1F1F">
            <w:pPr>
              <w:rPr>
                <w:szCs w:val="22"/>
                <w:lang w:val="en-GB"/>
              </w:rPr>
            </w:pPr>
            <w:r w:rsidRPr="00655A28">
              <w:rPr>
                <w:szCs w:val="22"/>
                <w:lang w:val="en-GB"/>
              </w:rPr>
              <w:t>VeteransMarriages</w:t>
            </w:r>
          </w:p>
          <w:p w14:paraId="7E9C893C" w14:textId="77777777" w:rsidR="003E38B7" w:rsidRPr="00655A28" w:rsidRDefault="003E38B7" w:rsidP="00DC1F1F">
            <w:pPr>
              <w:rPr>
                <w:szCs w:val="22"/>
                <w:lang w:val="en-GB"/>
              </w:rPr>
            </w:pPr>
            <w:r w:rsidRPr="00655A28">
              <w:rPr>
                <w:szCs w:val="22"/>
                <w:lang w:val="en-GB"/>
              </w:rPr>
              <w:t>StateOfMarriage</w:t>
            </w:r>
          </w:p>
          <w:p w14:paraId="5649B0B8" w14:textId="77777777" w:rsidR="003E38B7" w:rsidRPr="00655A28" w:rsidRDefault="003E38B7" w:rsidP="00DC1F1F">
            <w:pPr>
              <w:rPr>
                <w:szCs w:val="22"/>
                <w:lang w:val="en-GB"/>
              </w:rPr>
            </w:pPr>
            <w:r w:rsidRPr="00655A28">
              <w:rPr>
                <w:szCs w:val="22"/>
                <w:lang w:val="en-GB"/>
              </w:rPr>
              <w:t>or</w:t>
            </w:r>
          </w:p>
          <w:p w14:paraId="640D5F3A" w14:textId="77777777" w:rsidR="003E38B7" w:rsidRPr="00655A28" w:rsidRDefault="003E38B7" w:rsidP="00DC1F1F">
            <w:pPr>
              <w:rPr>
                <w:rFonts w:eastAsiaTheme="minorEastAsia"/>
                <w:szCs w:val="22"/>
              </w:rPr>
            </w:pPr>
            <w:r w:rsidRPr="007F69FF">
              <w:rPr>
                <w:szCs w:val="22"/>
                <w:lang w:val="en-GB"/>
              </w:rPr>
              <w:t>NULL (…&gt;&lt;…)</w:t>
            </w:r>
          </w:p>
        </w:tc>
        <w:tc>
          <w:tcPr>
            <w:tcW w:w="4300" w:type="dxa"/>
          </w:tcPr>
          <w:p w14:paraId="700B32D9" w14:textId="77777777" w:rsidR="003E38B7" w:rsidRPr="00655A28" w:rsidRDefault="003E38B7" w:rsidP="00DC1F1F">
            <w:pPr>
              <w:rPr>
                <w:rFonts w:eastAsiaTheme="minorEastAsia"/>
                <w:szCs w:val="22"/>
              </w:rPr>
            </w:pPr>
            <w:r w:rsidRPr="00655A28">
              <w:rPr>
                <w:szCs w:val="22"/>
              </w:rPr>
              <w:t>A value that identifies the city that two persons were married.</w:t>
            </w:r>
          </w:p>
        </w:tc>
      </w:tr>
      <w:tr w:rsidR="003E38B7" w:rsidRPr="00655A28" w14:paraId="31AE84AE" w14:textId="77777777" w:rsidTr="00DC1F1F">
        <w:tc>
          <w:tcPr>
            <w:tcW w:w="2291" w:type="dxa"/>
          </w:tcPr>
          <w:p w14:paraId="433869FD" w14:textId="77777777" w:rsidR="003E38B7" w:rsidRPr="00655A28" w:rsidRDefault="003E38B7" w:rsidP="00DC1F1F">
            <w:pPr>
              <w:rPr>
                <w:rFonts w:eastAsiaTheme="minorEastAsia"/>
                <w:szCs w:val="22"/>
              </w:rPr>
            </w:pPr>
            <w:r w:rsidRPr="00655A28">
              <w:rPr>
                <w:color w:val="000000"/>
                <w:szCs w:val="22"/>
              </w:rPr>
              <w:t xml:space="preserve">marageTrmntnCityNm </w:t>
            </w:r>
          </w:p>
        </w:tc>
        <w:tc>
          <w:tcPr>
            <w:tcW w:w="2921" w:type="dxa"/>
          </w:tcPr>
          <w:p w14:paraId="743BC4AC" w14:textId="77777777" w:rsidR="006B590C" w:rsidRPr="00655A28" w:rsidRDefault="006B590C" w:rsidP="006B590C">
            <w:pPr>
              <w:rPr>
                <w:rFonts w:eastAsiaTheme="minorEastAsia"/>
                <w:szCs w:val="22"/>
              </w:rPr>
            </w:pPr>
            <w:r w:rsidRPr="00655A28">
              <w:rPr>
                <w:rFonts w:eastAsiaTheme="minorEastAsia"/>
                <w:szCs w:val="22"/>
              </w:rPr>
              <w:t>From XML Payload:</w:t>
            </w:r>
          </w:p>
          <w:p w14:paraId="092EA9F0" w14:textId="75B3F033" w:rsidR="006B590C" w:rsidRDefault="006B590C" w:rsidP="00DC1F1F">
            <w:pPr>
              <w:rPr>
                <w:szCs w:val="22"/>
                <w:lang w:val="en-GB"/>
              </w:rPr>
            </w:pPr>
            <w:r>
              <w:rPr>
                <w:szCs w:val="22"/>
                <w:lang w:val="en-GB"/>
              </w:rPr>
              <w:t>marriageTerminationCity</w:t>
            </w:r>
          </w:p>
          <w:p w14:paraId="58F9FB68" w14:textId="1312DB54" w:rsidR="006B590C" w:rsidRDefault="006B590C" w:rsidP="00DC1F1F">
            <w:pPr>
              <w:rPr>
                <w:szCs w:val="22"/>
                <w:lang w:val="en-GB"/>
              </w:rPr>
            </w:pPr>
            <w:r>
              <w:rPr>
                <w:szCs w:val="22"/>
                <w:lang w:val="en-GB"/>
              </w:rPr>
              <w:t>or</w:t>
            </w:r>
          </w:p>
          <w:p w14:paraId="6646DD0F"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479B7399" w14:textId="77777777" w:rsidR="003E38B7" w:rsidRPr="00655A28" w:rsidRDefault="003E38B7" w:rsidP="00DC1F1F">
            <w:pPr>
              <w:rPr>
                <w:rFonts w:eastAsiaTheme="minorEastAsia"/>
                <w:szCs w:val="22"/>
              </w:rPr>
            </w:pPr>
            <w:r w:rsidRPr="00655A28">
              <w:rPr>
                <w:szCs w:val="22"/>
              </w:rPr>
              <w:t>A value that identifies the city that two persons were marriage was ended.</w:t>
            </w:r>
          </w:p>
        </w:tc>
      </w:tr>
      <w:tr w:rsidR="003E38B7" w:rsidRPr="00655A28" w14:paraId="30F6AAE7" w14:textId="77777777" w:rsidTr="00DC1F1F">
        <w:tc>
          <w:tcPr>
            <w:tcW w:w="2291" w:type="dxa"/>
          </w:tcPr>
          <w:p w14:paraId="0F24E7B9" w14:textId="5E3A17E7" w:rsidR="003E38B7" w:rsidRPr="00655A28" w:rsidRDefault="003E38B7" w:rsidP="00DC1F1F">
            <w:pPr>
              <w:rPr>
                <w:rFonts w:eastAsiaTheme="minorEastAsia"/>
                <w:szCs w:val="22"/>
              </w:rPr>
            </w:pPr>
            <w:r w:rsidRPr="00655A28">
              <w:rPr>
                <w:color w:val="000000"/>
                <w:szCs w:val="22"/>
              </w:rPr>
              <w:t xml:space="preserve">marageTrmntnCntryNm </w:t>
            </w:r>
          </w:p>
        </w:tc>
        <w:tc>
          <w:tcPr>
            <w:tcW w:w="2921" w:type="dxa"/>
          </w:tcPr>
          <w:p w14:paraId="0DC1911E" w14:textId="77777777" w:rsidR="006B590C" w:rsidRPr="00655A28" w:rsidRDefault="006B590C" w:rsidP="006B590C">
            <w:pPr>
              <w:rPr>
                <w:rFonts w:eastAsiaTheme="minorEastAsia"/>
                <w:szCs w:val="22"/>
              </w:rPr>
            </w:pPr>
            <w:r w:rsidRPr="00655A28">
              <w:rPr>
                <w:rFonts w:eastAsiaTheme="minorEastAsia"/>
                <w:szCs w:val="22"/>
              </w:rPr>
              <w:t>From XML Payload:</w:t>
            </w:r>
          </w:p>
          <w:p w14:paraId="55E8F122" w14:textId="3439AE87" w:rsidR="006B590C" w:rsidRDefault="006B590C" w:rsidP="006B590C">
            <w:pPr>
              <w:rPr>
                <w:szCs w:val="22"/>
                <w:lang w:val="en-GB"/>
              </w:rPr>
            </w:pPr>
            <w:r>
              <w:rPr>
                <w:szCs w:val="22"/>
                <w:lang w:val="en-GB"/>
              </w:rPr>
              <w:t>marriageTerminationCountry</w:t>
            </w:r>
          </w:p>
          <w:p w14:paraId="647778E5" w14:textId="77777777" w:rsidR="006B590C" w:rsidRDefault="006B590C" w:rsidP="006B590C">
            <w:pPr>
              <w:rPr>
                <w:szCs w:val="22"/>
                <w:lang w:val="en-GB"/>
              </w:rPr>
            </w:pPr>
            <w:r>
              <w:rPr>
                <w:szCs w:val="22"/>
                <w:lang w:val="en-GB"/>
              </w:rPr>
              <w:t>or</w:t>
            </w:r>
          </w:p>
          <w:p w14:paraId="15DA55E3"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741DA959" w14:textId="77777777" w:rsidR="003E38B7" w:rsidRPr="00655A28" w:rsidRDefault="003E38B7" w:rsidP="00DC1F1F">
            <w:pPr>
              <w:rPr>
                <w:rFonts w:eastAsiaTheme="minorEastAsia"/>
                <w:szCs w:val="22"/>
              </w:rPr>
            </w:pPr>
            <w:r w:rsidRPr="00655A28">
              <w:rPr>
                <w:szCs w:val="22"/>
              </w:rPr>
              <w:t>A value that identifies the country that two person’s marriage was ended.</w:t>
            </w:r>
          </w:p>
        </w:tc>
      </w:tr>
      <w:tr w:rsidR="003E38B7" w:rsidRPr="00655A28" w14:paraId="30A92BD6" w14:textId="77777777" w:rsidTr="00DC1F1F">
        <w:tc>
          <w:tcPr>
            <w:tcW w:w="2291" w:type="dxa"/>
          </w:tcPr>
          <w:p w14:paraId="0207253B" w14:textId="77777777" w:rsidR="003E38B7" w:rsidRPr="00655A28" w:rsidRDefault="003E38B7" w:rsidP="00DC1F1F">
            <w:pPr>
              <w:rPr>
                <w:rFonts w:eastAsiaTheme="minorEastAsia"/>
                <w:szCs w:val="22"/>
              </w:rPr>
            </w:pPr>
            <w:r w:rsidRPr="00655A28">
              <w:rPr>
                <w:color w:val="000000"/>
                <w:szCs w:val="22"/>
              </w:rPr>
              <w:t xml:space="preserve">marageTrmntnStateCd </w:t>
            </w:r>
          </w:p>
        </w:tc>
        <w:tc>
          <w:tcPr>
            <w:tcW w:w="2921" w:type="dxa"/>
          </w:tcPr>
          <w:p w14:paraId="23E931B5" w14:textId="77777777" w:rsidR="006B590C" w:rsidRPr="00655A28" w:rsidRDefault="006B590C" w:rsidP="006B590C">
            <w:pPr>
              <w:rPr>
                <w:rFonts w:eastAsiaTheme="minorEastAsia"/>
                <w:szCs w:val="22"/>
              </w:rPr>
            </w:pPr>
            <w:r w:rsidRPr="00655A28">
              <w:rPr>
                <w:rFonts w:eastAsiaTheme="minorEastAsia"/>
                <w:szCs w:val="22"/>
              </w:rPr>
              <w:t>From XML Payload:</w:t>
            </w:r>
          </w:p>
          <w:p w14:paraId="4424BD3A" w14:textId="30B86FAB" w:rsidR="006B590C" w:rsidRDefault="006B590C" w:rsidP="006B590C">
            <w:pPr>
              <w:rPr>
                <w:szCs w:val="22"/>
                <w:lang w:val="en-GB"/>
              </w:rPr>
            </w:pPr>
            <w:r>
              <w:rPr>
                <w:szCs w:val="22"/>
                <w:lang w:val="en-GB"/>
              </w:rPr>
              <w:t>marriageTerminationState</w:t>
            </w:r>
          </w:p>
          <w:p w14:paraId="507C370E" w14:textId="77777777" w:rsidR="006B590C" w:rsidRDefault="006B590C" w:rsidP="006B590C">
            <w:pPr>
              <w:rPr>
                <w:szCs w:val="22"/>
                <w:lang w:val="en-GB"/>
              </w:rPr>
            </w:pPr>
            <w:r>
              <w:rPr>
                <w:szCs w:val="22"/>
                <w:lang w:val="en-GB"/>
              </w:rPr>
              <w:t>or</w:t>
            </w:r>
          </w:p>
          <w:p w14:paraId="672BFC95"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1D85CA28" w14:textId="77777777" w:rsidR="003E38B7" w:rsidRPr="00655A28" w:rsidRDefault="003E38B7" w:rsidP="00DC1F1F">
            <w:pPr>
              <w:rPr>
                <w:rFonts w:eastAsiaTheme="minorEastAsia"/>
                <w:szCs w:val="22"/>
              </w:rPr>
            </w:pPr>
            <w:r w:rsidRPr="00655A28">
              <w:rPr>
                <w:szCs w:val="22"/>
              </w:rPr>
              <w:t>A value that identifies the state that two person’s marriage was ended.</w:t>
            </w:r>
          </w:p>
        </w:tc>
      </w:tr>
      <w:tr w:rsidR="003E38B7" w:rsidRPr="00655A28" w14:paraId="4E75F9AC" w14:textId="77777777" w:rsidTr="00DC1F1F">
        <w:tc>
          <w:tcPr>
            <w:tcW w:w="2291" w:type="dxa"/>
          </w:tcPr>
          <w:p w14:paraId="65037945" w14:textId="77777777" w:rsidR="003E38B7" w:rsidRPr="00655A28" w:rsidRDefault="003E38B7" w:rsidP="00DC1F1F">
            <w:pPr>
              <w:rPr>
                <w:rFonts w:eastAsiaTheme="minorEastAsia"/>
                <w:szCs w:val="22"/>
              </w:rPr>
            </w:pPr>
            <w:r w:rsidRPr="00655A28">
              <w:rPr>
                <w:color w:val="000000"/>
                <w:szCs w:val="22"/>
              </w:rPr>
              <w:t xml:space="preserve">marageTrmntnTypeCd </w:t>
            </w:r>
          </w:p>
        </w:tc>
        <w:tc>
          <w:tcPr>
            <w:tcW w:w="2921" w:type="dxa"/>
          </w:tcPr>
          <w:p w14:paraId="2EA0C46B" w14:textId="77777777" w:rsidR="006B590C" w:rsidRPr="00655A28" w:rsidRDefault="006B590C" w:rsidP="006B590C">
            <w:pPr>
              <w:rPr>
                <w:rFonts w:eastAsiaTheme="minorEastAsia"/>
                <w:szCs w:val="22"/>
              </w:rPr>
            </w:pPr>
            <w:r w:rsidRPr="00655A28">
              <w:rPr>
                <w:rFonts w:eastAsiaTheme="minorEastAsia"/>
                <w:szCs w:val="22"/>
              </w:rPr>
              <w:t>From XML Payload:</w:t>
            </w:r>
          </w:p>
          <w:p w14:paraId="689C19C8" w14:textId="2668916A" w:rsidR="006B590C" w:rsidRDefault="006B590C" w:rsidP="006B590C">
            <w:pPr>
              <w:rPr>
                <w:szCs w:val="22"/>
                <w:lang w:val="en-GB"/>
              </w:rPr>
            </w:pPr>
            <w:r>
              <w:rPr>
                <w:szCs w:val="22"/>
                <w:lang w:val="en-GB"/>
              </w:rPr>
              <w:t>marriageTerminationType</w:t>
            </w:r>
          </w:p>
          <w:p w14:paraId="4795F07D" w14:textId="77777777" w:rsidR="006B590C" w:rsidRDefault="006B590C" w:rsidP="006B590C">
            <w:pPr>
              <w:rPr>
                <w:szCs w:val="22"/>
                <w:lang w:val="en-GB"/>
              </w:rPr>
            </w:pPr>
            <w:r>
              <w:rPr>
                <w:szCs w:val="22"/>
                <w:lang w:val="en-GB"/>
              </w:rPr>
              <w:t>or</w:t>
            </w:r>
          </w:p>
          <w:p w14:paraId="515045AD"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0F8DD01F" w14:textId="77777777" w:rsidR="003E38B7" w:rsidRPr="00655A28" w:rsidRDefault="003E38B7" w:rsidP="00DC1F1F">
            <w:pPr>
              <w:pStyle w:val="TableText"/>
              <w:rPr>
                <w:rFonts w:ascii="Times New Roman" w:eastAsiaTheme="minorEastAsia" w:hAnsi="Times New Roman" w:cs="Times New Roman"/>
                <w:szCs w:val="22"/>
              </w:rPr>
            </w:pPr>
            <w:r w:rsidRPr="00655A28">
              <w:rPr>
                <w:rFonts w:ascii="Times New Roman" w:hAnsi="Times New Roman" w:cs="Times New Roman"/>
                <w:szCs w:val="22"/>
              </w:rPr>
              <w:t xml:space="preserve">A value that identifies the type code that the marriage was ended. </w:t>
            </w:r>
          </w:p>
        </w:tc>
      </w:tr>
      <w:tr w:rsidR="003E38B7" w:rsidRPr="00655A28" w14:paraId="2F2C48D6" w14:textId="77777777" w:rsidTr="00DC1F1F">
        <w:tc>
          <w:tcPr>
            <w:tcW w:w="2291" w:type="dxa"/>
          </w:tcPr>
          <w:p w14:paraId="1EF80F1B" w14:textId="77777777" w:rsidR="003E38B7" w:rsidRPr="00655A28" w:rsidRDefault="003E38B7" w:rsidP="00DC1F1F">
            <w:pPr>
              <w:rPr>
                <w:rFonts w:eastAsiaTheme="minorEastAsia"/>
                <w:szCs w:val="22"/>
              </w:rPr>
            </w:pPr>
            <w:r w:rsidRPr="00655A28">
              <w:rPr>
                <w:color w:val="000000"/>
                <w:szCs w:val="22"/>
              </w:rPr>
              <w:t xml:space="preserve">mthlySupportFromVetAmt </w:t>
            </w:r>
          </w:p>
        </w:tc>
        <w:tc>
          <w:tcPr>
            <w:tcW w:w="2921" w:type="dxa"/>
          </w:tcPr>
          <w:p w14:paraId="2D684D8F" w14:textId="77777777" w:rsidR="003E38B7" w:rsidRPr="00655A28" w:rsidRDefault="003E38B7" w:rsidP="00DC1F1F">
            <w:pPr>
              <w:rPr>
                <w:rFonts w:eastAsiaTheme="minorEastAsia"/>
                <w:szCs w:val="22"/>
              </w:rPr>
            </w:pPr>
            <w:r w:rsidRPr="00655A28">
              <w:rPr>
                <w:rFonts w:eastAsiaTheme="minorEastAsia"/>
                <w:szCs w:val="22"/>
              </w:rPr>
              <w:t>From XML Payload:</w:t>
            </w:r>
          </w:p>
          <w:p w14:paraId="15743D1F" w14:textId="77777777" w:rsidR="003E38B7" w:rsidRPr="00655A28" w:rsidRDefault="003E38B7" w:rsidP="00DC1F1F">
            <w:pPr>
              <w:rPr>
                <w:rFonts w:eastAsiaTheme="minorEastAsia"/>
                <w:szCs w:val="22"/>
              </w:rPr>
            </w:pPr>
            <w:r w:rsidRPr="00655A28">
              <w:rPr>
                <w:rFonts w:eastAsiaTheme="minorEastAsia"/>
                <w:szCs w:val="22"/>
              </w:rPr>
              <w:t>HowMuchDoYouContributeMonthlyToYourSpousesSupport</w:t>
            </w:r>
          </w:p>
        </w:tc>
        <w:tc>
          <w:tcPr>
            <w:tcW w:w="4300" w:type="dxa"/>
          </w:tcPr>
          <w:p w14:paraId="27597D65" w14:textId="77777777" w:rsidR="003E38B7" w:rsidRPr="00655A28" w:rsidRDefault="003E38B7" w:rsidP="00DC1F1F">
            <w:pPr>
              <w:rPr>
                <w:rFonts w:eastAsiaTheme="minorEastAsia"/>
                <w:szCs w:val="22"/>
              </w:rPr>
            </w:pPr>
          </w:p>
        </w:tc>
      </w:tr>
      <w:tr w:rsidR="003E38B7" w:rsidRPr="00655A28" w14:paraId="4ACAB467" w14:textId="77777777" w:rsidTr="00DC1F1F">
        <w:tc>
          <w:tcPr>
            <w:tcW w:w="2291" w:type="dxa"/>
          </w:tcPr>
          <w:p w14:paraId="50F2F59C" w14:textId="77777777" w:rsidR="003E38B7" w:rsidRPr="00655A28" w:rsidRDefault="003E38B7" w:rsidP="00DC1F1F">
            <w:pPr>
              <w:rPr>
                <w:rFonts w:eastAsiaTheme="minorEastAsia"/>
                <w:szCs w:val="22"/>
              </w:rPr>
            </w:pPr>
            <w:r w:rsidRPr="00655A28">
              <w:rPr>
                <w:color w:val="000000"/>
                <w:szCs w:val="22"/>
              </w:rPr>
              <w:t xml:space="preserve">proofDepncyInd </w:t>
            </w:r>
          </w:p>
        </w:tc>
        <w:tc>
          <w:tcPr>
            <w:tcW w:w="2921" w:type="dxa"/>
          </w:tcPr>
          <w:p w14:paraId="13C54089"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1149799A" w14:textId="77777777" w:rsidR="003E38B7" w:rsidRPr="00655A28" w:rsidRDefault="003E38B7" w:rsidP="00DC1F1F">
            <w:pPr>
              <w:rPr>
                <w:rFonts w:eastAsiaTheme="minorEastAsia"/>
                <w:szCs w:val="22"/>
              </w:rPr>
            </w:pPr>
            <w:r w:rsidRPr="00655A28">
              <w:rPr>
                <w:szCs w:val="22"/>
              </w:rPr>
              <w:t>A user indicates whether a dependent's relationship is considered to be valid or not at time of claims establishment.</w:t>
            </w:r>
          </w:p>
        </w:tc>
      </w:tr>
      <w:tr w:rsidR="003E38B7" w:rsidRPr="00655A28" w14:paraId="5FED9263" w14:textId="77777777" w:rsidTr="00DC1F1F">
        <w:tc>
          <w:tcPr>
            <w:tcW w:w="2291" w:type="dxa"/>
          </w:tcPr>
          <w:p w14:paraId="5D77BABE" w14:textId="77777777" w:rsidR="003E38B7" w:rsidRPr="00655A28" w:rsidRDefault="003E38B7" w:rsidP="00DC1F1F">
            <w:pPr>
              <w:rPr>
                <w:rFonts w:eastAsiaTheme="minorEastAsia"/>
                <w:szCs w:val="22"/>
              </w:rPr>
            </w:pPr>
            <w:r w:rsidRPr="00655A28">
              <w:rPr>
                <w:color w:val="000000"/>
                <w:szCs w:val="22"/>
              </w:rPr>
              <w:t xml:space="preserve">prptnlPhraseTypeNm </w:t>
            </w:r>
          </w:p>
        </w:tc>
        <w:tc>
          <w:tcPr>
            <w:tcW w:w="2921" w:type="dxa"/>
          </w:tcPr>
          <w:p w14:paraId="5543F75E"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2B75C404" w14:textId="77777777" w:rsidR="003E38B7" w:rsidRPr="00655A28" w:rsidRDefault="003E38B7" w:rsidP="00DC1F1F">
            <w:pPr>
              <w:pStyle w:val="TableText"/>
              <w:rPr>
                <w:rFonts w:ascii="Times New Roman" w:eastAsiaTheme="minorEastAsia" w:hAnsi="Times New Roman" w:cs="Times New Roman"/>
                <w:szCs w:val="22"/>
              </w:rPr>
            </w:pPr>
            <w:r w:rsidRPr="00655A28">
              <w:rPr>
                <w:rFonts w:ascii="Times New Roman" w:hAnsi="Times New Roman" w:cs="Times New Roman"/>
                <w:szCs w:val="22"/>
              </w:rPr>
              <w:t>A word or phrase that provides a unique description of a PREPOSITIONAL PHRASE TYPE.</w:t>
            </w:r>
            <w:r w:rsidRPr="00655A28">
              <w:rPr>
                <w:rFonts w:ascii="Times New Roman" w:eastAsiaTheme="minorEastAsia" w:hAnsi="Times New Roman" w:cs="Times New Roman"/>
                <w:szCs w:val="22"/>
              </w:rPr>
              <w:t xml:space="preserve"> </w:t>
            </w:r>
          </w:p>
        </w:tc>
      </w:tr>
      <w:tr w:rsidR="003E38B7" w:rsidRPr="00655A28" w14:paraId="2C4EE38D" w14:textId="77777777" w:rsidTr="00DC1F1F">
        <w:tc>
          <w:tcPr>
            <w:tcW w:w="2291" w:type="dxa"/>
          </w:tcPr>
          <w:p w14:paraId="3815BE00" w14:textId="77777777" w:rsidR="003E38B7" w:rsidRPr="00655A28" w:rsidRDefault="003E38B7" w:rsidP="00DC1F1F">
            <w:pPr>
              <w:rPr>
                <w:rFonts w:eastAsiaTheme="minorEastAsia"/>
                <w:szCs w:val="22"/>
              </w:rPr>
            </w:pPr>
            <w:r w:rsidRPr="00655A28">
              <w:rPr>
                <w:color w:val="000000"/>
                <w:szCs w:val="22"/>
              </w:rPr>
              <w:t xml:space="preserve">ptcpntRlnshpTypeNm </w:t>
            </w:r>
          </w:p>
        </w:tc>
        <w:tc>
          <w:tcPr>
            <w:tcW w:w="2921" w:type="dxa"/>
          </w:tcPr>
          <w:p w14:paraId="3526DE44" w14:textId="77777777" w:rsidR="003E38B7" w:rsidRPr="00655A28" w:rsidRDefault="003E38B7" w:rsidP="00DC1F1F">
            <w:pPr>
              <w:rPr>
                <w:szCs w:val="22"/>
                <w:lang w:val="en-GB"/>
              </w:rPr>
            </w:pPr>
            <w:r w:rsidRPr="00655A28">
              <w:rPr>
                <w:szCs w:val="22"/>
                <w:lang w:val="en-GB"/>
              </w:rPr>
              <w:t>If spouse enter Spouse</w:t>
            </w:r>
          </w:p>
          <w:p w14:paraId="2F29AF7F" w14:textId="77777777" w:rsidR="003E38B7" w:rsidRPr="00655A28" w:rsidRDefault="003E38B7" w:rsidP="00DC1F1F">
            <w:pPr>
              <w:rPr>
                <w:szCs w:val="22"/>
                <w:lang w:val="en-GB"/>
              </w:rPr>
            </w:pPr>
            <w:r w:rsidRPr="00655A28">
              <w:rPr>
                <w:szCs w:val="22"/>
                <w:lang w:val="en-GB"/>
              </w:rPr>
              <w:t>or</w:t>
            </w:r>
          </w:p>
          <w:p w14:paraId="6D3E57FA" w14:textId="77777777" w:rsidR="003E38B7" w:rsidRPr="00655A28" w:rsidRDefault="003E38B7" w:rsidP="00DC1F1F">
            <w:pPr>
              <w:rPr>
                <w:rFonts w:eastAsiaTheme="minorEastAsia"/>
                <w:szCs w:val="22"/>
              </w:rPr>
            </w:pPr>
            <w:r w:rsidRPr="00655A28">
              <w:rPr>
                <w:szCs w:val="22"/>
                <w:lang w:val="en-GB"/>
              </w:rPr>
              <w:lastRenderedPageBreak/>
              <w:t>If child enter Child</w:t>
            </w:r>
          </w:p>
        </w:tc>
        <w:tc>
          <w:tcPr>
            <w:tcW w:w="4300" w:type="dxa"/>
          </w:tcPr>
          <w:p w14:paraId="0BC1FE8B" w14:textId="77777777" w:rsidR="003E38B7" w:rsidRPr="00655A28" w:rsidRDefault="003E38B7" w:rsidP="00DC1F1F">
            <w:pPr>
              <w:pStyle w:val="TableText"/>
              <w:rPr>
                <w:rFonts w:ascii="Times New Roman" w:eastAsiaTheme="minorEastAsia" w:hAnsi="Times New Roman" w:cs="Times New Roman"/>
                <w:szCs w:val="22"/>
              </w:rPr>
            </w:pPr>
            <w:r w:rsidRPr="00655A28">
              <w:rPr>
                <w:rFonts w:ascii="Times New Roman" w:hAnsi="Times New Roman" w:cs="Times New Roman"/>
                <w:szCs w:val="22"/>
              </w:rPr>
              <w:lastRenderedPageBreak/>
              <w:t xml:space="preserve">A word or phrase that provides a unique description of a PARTICIPANT </w:t>
            </w:r>
            <w:r w:rsidRPr="00655A28">
              <w:rPr>
                <w:rFonts w:ascii="Times New Roman" w:hAnsi="Times New Roman" w:cs="Times New Roman"/>
                <w:szCs w:val="22"/>
              </w:rPr>
              <w:lastRenderedPageBreak/>
              <w:t xml:space="preserve">RELATIONSHIP. </w:t>
            </w:r>
          </w:p>
        </w:tc>
      </w:tr>
      <w:tr w:rsidR="003E38B7" w:rsidRPr="00655A28" w14:paraId="0A1BF042" w14:textId="77777777" w:rsidTr="00DC1F1F">
        <w:tc>
          <w:tcPr>
            <w:tcW w:w="2291" w:type="dxa"/>
          </w:tcPr>
          <w:p w14:paraId="697C75E1" w14:textId="77777777" w:rsidR="003E38B7" w:rsidRPr="00655A28" w:rsidRDefault="003E38B7" w:rsidP="00DC1F1F">
            <w:pPr>
              <w:rPr>
                <w:rFonts w:eastAsiaTheme="minorEastAsia"/>
                <w:szCs w:val="22"/>
              </w:rPr>
            </w:pPr>
            <w:r w:rsidRPr="00655A28">
              <w:rPr>
                <w:color w:val="000000"/>
                <w:szCs w:val="22"/>
              </w:rPr>
              <w:lastRenderedPageBreak/>
              <w:t xml:space="preserve">rateTypeNm </w:t>
            </w:r>
          </w:p>
        </w:tc>
        <w:tc>
          <w:tcPr>
            <w:tcW w:w="2921" w:type="dxa"/>
          </w:tcPr>
          <w:p w14:paraId="66C33AE3"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6AB703DC" w14:textId="77777777" w:rsidR="003E38B7" w:rsidRPr="00655A28" w:rsidRDefault="003E38B7" w:rsidP="00DC1F1F">
            <w:pPr>
              <w:pStyle w:val="TableText"/>
              <w:rPr>
                <w:rFonts w:ascii="Times New Roman" w:eastAsiaTheme="minorEastAsia" w:hAnsi="Times New Roman" w:cs="Times New Roman"/>
                <w:szCs w:val="22"/>
              </w:rPr>
            </w:pPr>
            <w:r w:rsidRPr="00655A28">
              <w:rPr>
                <w:rFonts w:ascii="Times New Roman" w:hAnsi="Times New Roman" w:cs="Times New Roman"/>
                <w:szCs w:val="22"/>
              </w:rPr>
              <w:t>A word or phrase that provides a unique description of a RATE.</w:t>
            </w:r>
          </w:p>
        </w:tc>
      </w:tr>
      <w:tr w:rsidR="003E38B7" w:rsidRPr="00655A28" w14:paraId="747ACBBD" w14:textId="77777777" w:rsidTr="00DC1F1F">
        <w:tc>
          <w:tcPr>
            <w:tcW w:w="2291" w:type="dxa"/>
          </w:tcPr>
          <w:p w14:paraId="6CDCC594" w14:textId="77777777" w:rsidR="003E38B7" w:rsidRPr="00655A28" w:rsidRDefault="003E38B7" w:rsidP="00DC1F1F">
            <w:pPr>
              <w:rPr>
                <w:rFonts w:eastAsiaTheme="minorEastAsia"/>
                <w:szCs w:val="22"/>
              </w:rPr>
            </w:pPr>
            <w:r w:rsidRPr="00655A28">
              <w:rPr>
                <w:color w:val="000000"/>
                <w:szCs w:val="22"/>
              </w:rPr>
              <w:t xml:space="preserve">reviewDt </w:t>
            </w:r>
          </w:p>
        </w:tc>
        <w:tc>
          <w:tcPr>
            <w:tcW w:w="2921" w:type="dxa"/>
          </w:tcPr>
          <w:p w14:paraId="6C94A20B"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1D1973C3" w14:textId="77777777" w:rsidR="003E38B7" w:rsidRPr="00655A28" w:rsidRDefault="003E38B7" w:rsidP="00DC1F1F">
            <w:pPr>
              <w:rPr>
                <w:rFonts w:eastAsiaTheme="minorEastAsia"/>
                <w:szCs w:val="22"/>
              </w:rPr>
            </w:pPr>
            <w:r w:rsidRPr="00655A28">
              <w:rPr>
                <w:szCs w:val="22"/>
              </w:rPr>
              <w:t>Date on which a relationship is reviewed by common security group.</w:t>
            </w:r>
          </w:p>
        </w:tc>
      </w:tr>
      <w:tr w:rsidR="003E38B7" w:rsidRPr="00655A28" w14:paraId="32188D1F" w14:textId="77777777" w:rsidTr="00DC1F1F">
        <w:tc>
          <w:tcPr>
            <w:tcW w:w="2291" w:type="dxa"/>
          </w:tcPr>
          <w:p w14:paraId="25E711F0" w14:textId="77777777" w:rsidR="003E38B7" w:rsidRPr="00655A28" w:rsidRDefault="003E38B7" w:rsidP="00DC1F1F">
            <w:pPr>
              <w:rPr>
                <w:rFonts w:eastAsiaTheme="minorEastAsia"/>
                <w:szCs w:val="22"/>
              </w:rPr>
            </w:pPr>
            <w:r w:rsidRPr="00655A28">
              <w:rPr>
                <w:color w:val="000000"/>
                <w:szCs w:val="22"/>
              </w:rPr>
              <w:t xml:space="preserve">statusTypeCd </w:t>
            </w:r>
          </w:p>
        </w:tc>
        <w:tc>
          <w:tcPr>
            <w:tcW w:w="2921" w:type="dxa"/>
          </w:tcPr>
          <w:p w14:paraId="2CA7FCD4"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439B2649" w14:textId="77777777" w:rsidR="003E38B7" w:rsidRPr="00655A28" w:rsidRDefault="003E38B7" w:rsidP="00DC1F1F">
            <w:pPr>
              <w:pStyle w:val="TableText"/>
              <w:rPr>
                <w:rFonts w:ascii="Times New Roman" w:eastAsiaTheme="minorEastAsia" w:hAnsi="Times New Roman" w:cs="Times New Roman"/>
                <w:szCs w:val="22"/>
              </w:rPr>
            </w:pPr>
            <w:r w:rsidRPr="00655A28">
              <w:rPr>
                <w:rFonts w:ascii="Times New Roman" w:hAnsi="Times New Roman" w:cs="Times New Roman"/>
                <w:szCs w:val="22"/>
              </w:rPr>
              <w:t>A representation of a finite, pre-determined value or status that applies to a type of a STATUS.</w:t>
            </w:r>
            <w:r w:rsidRPr="00655A28">
              <w:rPr>
                <w:rFonts w:ascii="Times New Roman" w:eastAsiaTheme="minorEastAsia" w:hAnsi="Times New Roman" w:cs="Times New Roman"/>
                <w:szCs w:val="22"/>
              </w:rPr>
              <w:t xml:space="preserve"> </w:t>
            </w:r>
          </w:p>
        </w:tc>
      </w:tr>
      <w:tr w:rsidR="003E38B7" w:rsidRPr="00655A28" w14:paraId="62FA6454" w14:textId="77777777" w:rsidTr="00DC1F1F">
        <w:tc>
          <w:tcPr>
            <w:tcW w:w="2291" w:type="dxa"/>
          </w:tcPr>
          <w:p w14:paraId="72EAA67D" w14:textId="77777777" w:rsidR="003E38B7" w:rsidRPr="00655A28" w:rsidRDefault="003E38B7" w:rsidP="00DC1F1F">
            <w:pPr>
              <w:rPr>
                <w:rFonts w:eastAsiaTheme="minorEastAsia"/>
                <w:szCs w:val="22"/>
              </w:rPr>
            </w:pPr>
            <w:r w:rsidRPr="00655A28">
              <w:rPr>
                <w:color w:val="000000"/>
                <w:szCs w:val="22"/>
              </w:rPr>
              <w:t xml:space="preserve">tempCustdnInd </w:t>
            </w:r>
          </w:p>
        </w:tc>
        <w:tc>
          <w:tcPr>
            <w:tcW w:w="2921" w:type="dxa"/>
          </w:tcPr>
          <w:p w14:paraId="2F020D83"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7CCD170E" w14:textId="77777777" w:rsidR="003E38B7" w:rsidRPr="00655A28" w:rsidRDefault="003E38B7" w:rsidP="00DC1F1F">
            <w:pPr>
              <w:rPr>
                <w:rFonts w:eastAsiaTheme="minorEastAsia"/>
                <w:szCs w:val="22"/>
              </w:rPr>
            </w:pPr>
            <w:r w:rsidRPr="00655A28">
              <w:rPr>
                <w:szCs w:val="22"/>
              </w:rPr>
              <w:t>Indicates whether a legal guardianship relationship is a temporary custodian or not.</w:t>
            </w:r>
          </w:p>
        </w:tc>
      </w:tr>
      <w:tr w:rsidR="003E38B7" w:rsidRPr="00655A28" w14:paraId="549C73EC" w14:textId="77777777" w:rsidTr="00DC1F1F">
        <w:tc>
          <w:tcPr>
            <w:tcW w:w="2291" w:type="dxa"/>
          </w:tcPr>
          <w:p w14:paraId="3AE7C840" w14:textId="77777777" w:rsidR="003E38B7" w:rsidRPr="00655A28" w:rsidRDefault="003E38B7" w:rsidP="00DC1F1F">
            <w:pPr>
              <w:rPr>
                <w:rFonts w:eastAsiaTheme="minorEastAsia"/>
                <w:szCs w:val="22"/>
              </w:rPr>
            </w:pPr>
            <w:r w:rsidRPr="00655A28">
              <w:rPr>
                <w:color w:val="000000"/>
                <w:szCs w:val="22"/>
              </w:rPr>
              <w:t xml:space="preserve">poaRepNm </w:t>
            </w:r>
          </w:p>
        </w:tc>
        <w:tc>
          <w:tcPr>
            <w:tcW w:w="2921" w:type="dxa"/>
          </w:tcPr>
          <w:p w14:paraId="68FA2201"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5EF769A3" w14:textId="77777777" w:rsidR="003E38B7" w:rsidRPr="00655A28" w:rsidRDefault="003E38B7" w:rsidP="00DC1F1F">
            <w:pPr>
              <w:rPr>
                <w:rFonts w:eastAsiaTheme="minorEastAsia"/>
                <w:szCs w:val="22"/>
              </w:rPr>
            </w:pPr>
            <w:r w:rsidRPr="00655A28">
              <w:rPr>
                <w:szCs w:val="22"/>
              </w:rPr>
              <w:t>First and last name of official representative acting on behalf of the POA organization.</w:t>
            </w:r>
          </w:p>
        </w:tc>
      </w:tr>
      <w:tr w:rsidR="003E38B7" w:rsidRPr="00655A28" w14:paraId="343A7DE0" w14:textId="77777777" w:rsidTr="00DC1F1F">
        <w:tc>
          <w:tcPr>
            <w:tcW w:w="2291" w:type="dxa"/>
          </w:tcPr>
          <w:p w14:paraId="1117F92F" w14:textId="77777777" w:rsidR="003E38B7" w:rsidRPr="00655A28" w:rsidRDefault="003E38B7" w:rsidP="00DC1F1F">
            <w:pPr>
              <w:rPr>
                <w:rFonts w:eastAsiaTheme="minorEastAsia"/>
                <w:szCs w:val="22"/>
              </w:rPr>
            </w:pPr>
            <w:r w:rsidRPr="00655A28">
              <w:rPr>
                <w:color w:val="000000"/>
                <w:szCs w:val="22"/>
              </w:rPr>
              <w:t xml:space="preserve">poaRepTitleTxt </w:t>
            </w:r>
          </w:p>
        </w:tc>
        <w:tc>
          <w:tcPr>
            <w:tcW w:w="2921" w:type="dxa"/>
          </w:tcPr>
          <w:p w14:paraId="5FBF2862"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437D2D2A" w14:textId="77777777" w:rsidR="003E38B7" w:rsidRPr="00655A28" w:rsidRDefault="003E38B7" w:rsidP="00DC1F1F">
            <w:pPr>
              <w:rPr>
                <w:rFonts w:eastAsiaTheme="minorEastAsia"/>
                <w:szCs w:val="22"/>
              </w:rPr>
            </w:pPr>
            <w:r w:rsidRPr="00655A28">
              <w:rPr>
                <w:szCs w:val="22"/>
              </w:rPr>
              <w:t>Title of official representative acting on behalf of the POA organization.</w:t>
            </w:r>
          </w:p>
        </w:tc>
      </w:tr>
      <w:tr w:rsidR="003E38B7" w:rsidRPr="00655A28" w14:paraId="608ECA00" w14:textId="77777777" w:rsidTr="00DC1F1F">
        <w:tc>
          <w:tcPr>
            <w:tcW w:w="2291" w:type="dxa"/>
          </w:tcPr>
          <w:p w14:paraId="42FBB724" w14:textId="77777777" w:rsidR="003E38B7" w:rsidRPr="00655A28" w:rsidRDefault="003E38B7" w:rsidP="00DC1F1F">
            <w:pPr>
              <w:rPr>
                <w:rFonts w:eastAsiaTheme="minorEastAsia"/>
                <w:szCs w:val="22"/>
              </w:rPr>
            </w:pPr>
            <w:r w:rsidRPr="00655A28">
              <w:rPr>
                <w:color w:val="000000"/>
                <w:szCs w:val="22"/>
              </w:rPr>
              <w:t xml:space="preserve">poaSigntrVrfctnDt </w:t>
            </w:r>
          </w:p>
        </w:tc>
        <w:tc>
          <w:tcPr>
            <w:tcW w:w="2921" w:type="dxa"/>
          </w:tcPr>
          <w:p w14:paraId="4DADC5D5"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1E8B497C" w14:textId="77777777" w:rsidR="003E38B7" w:rsidRPr="00655A28" w:rsidRDefault="003E38B7" w:rsidP="00DC1F1F">
            <w:pPr>
              <w:rPr>
                <w:rFonts w:eastAsiaTheme="minorEastAsia"/>
                <w:szCs w:val="22"/>
              </w:rPr>
            </w:pPr>
            <w:r w:rsidRPr="00655A28">
              <w:rPr>
                <w:szCs w:val="22"/>
              </w:rPr>
              <w:t>Date that POA signature was verified.</w:t>
            </w:r>
          </w:p>
        </w:tc>
      </w:tr>
      <w:tr w:rsidR="003E38B7" w:rsidRPr="00655A28" w14:paraId="35D378C1" w14:textId="77777777" w:rsidTr="00DC1F1F">
        <w:tc>
          <w:tcPr>
            <w:tcW w:w="2291" w:type="dxa"/>
          </w:tcPr>
          <w:p w14:paraId="60E8456E" w14:textId="77777777" w:rsidR="003E38B7" w:rsidRPr="00655A28" w:rsidRDefault="003E38B7" w:rsidP="00DC1F1F">
            <w:pPr>
              <w:rPr>
                <w:rFonts w:eastAsiaTheme="minorEastAsia"/>
                <w:szCs w:val="22"/>
              </w:rPr>
            </w:pPr>
            <w:r w:rsidRPr="00655A28">
              <w:rPr>
                <w:color w:val="000000"/>
                <w:szCs w:val="22"/>
              </w:rPr>
              <w:t xml:space="preserve">poaRepTypeCd </w:t>
            </w:r>
          </w:p>
        </w:tc>
        <w:tc>
          <w:tcPr>
            <w:tcW w:w="2921" w:type="dxa"/>
          </w:tcPr>
          <w:p w14:paraId="49BC6839"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5BF735B0" w14:textId="77777777" w:rsidR="003E38B7" w:rsidRPr="00655A28" w:rsidRDefault="003E38B7" w:rsidP="00DC1F1F">
            <w:pPr>
              <w:pStyle w:val="TableText"/>
              <w:rPr>
                <w:rFonts w:ascii="Times New Roman" w:eastAsiaTheme="minorEastAsia" w:hAnsi="Times New Roman" w:cs="Times New Roman"/>
                <w:szCs w:val="22"/>
              </w:rPr>
            </w:pPr>
            <w:r w:rsidRPr="00655A28">
              <w:rPr>
                <w:rFonts w:ascii="Times New Roman" w:hAnsi="Times New Roman" w:cs="Times New Roman"/>
                <w:szCs w:val="22"/>
              </w:rPr>
              <w:t xml:space="preserve">Power of Attorney Code representing the Organizations </w:t>
            </w:r>
          </w:p>
        </w:tc>
      </w:tr>
      <w:tr w:rsidR="003E38B7" w:rsidRPr="00655A28" w14:paraId="59CAE533" w14:textId="77777777" w:rsidTr="00DC1F1F">
        <w:tc>
          <w:tcPr>
            <w:tcW w:w="2291" w:type="dxa"/>
          </w:tcPr>
          <w:p w14:paraId="0CCC5976" w14:textId="77777777" w:rsidR="003E38B7" w:rsidRPr="00655A28" w:rsidRDefault="003E38B7" w:rsidP="00DC1F1F">
            <w:pPr>
              <w:rPr>
                <w:rFonts w:eastAsiaTheme="minorEastAsia"/>
                <w:szCs w:val="22"/>
              </w:rPr>
            </w:pPr>
            <w:r w:rsidRPr="00655A28">
              <w:rPr>
                <w:color w:val="000000"/>
                <w:szCs w:val="22"/>
              </w:rPr>
              <w:t xml:space="preserve">poaAgencyNm </w:t>
            </w:r>
          </w:p>
        </w:tc>
        <w:tc>
          <w:tcPr>
            <w:tcW w:w="2921" w:type="dxa"/>
          </w:tcPr>
          <w:p w14:paraId="1690B313" w14:textId="77777777" w:rsidR="003E38B7" w:rsidRPr="00655A28" w:rsidRDefault="003E38B7" w:rsidP="00DC1F1F">
            <w:pPr>
              <w:rPr>
                <w:rFonts w:eastAsiaTheme="minorEastAsia"/>
                <w:szCs w:val="22"/>
              </w:rPr>
            </w:pPr>
            <w:r w:rsidRPr="00655A28">
              <w:rPr>
                <w:szCs w:val="22"/>
                <w:lang w:val="en-GB"/>
              </w:rPr>
              <w:t>NULL (…&gt;&lt;…)</w:t>
            </w:r>
          </w:p>
        </w:tc>
        <w:tc>
          <w:tcPr>
            <w:tcW w:w="4300" w:type="dxa"/>
          </w:tcPr>
          <w:p w14:paraId="4832A403" w14:textId="77777777" w:rsidR="003E38B7" w:rsidRPr="00655A28" w:rsidRDefault="003E38B7" w:rsidP="00DC1F1F">
            <w:pPr>
              <w:rPr>
                <w:rFonts w:eastAsiaTheme="minorEastAsia"/>
                <w:szCs w:val="22"/>
              </w:rPr>
            </w:pPr>
            <w:r w:rsidRPr="00655A28">
              <w:rPr>
                <w:szCs w:val="22"/>
              </w:rPr>
              <w:t>POA_AGENCY_NM is the name of the agency or law firm for the agent/attorney</w:t>
            </w:r>
          </w:p>
        </w:tc>
      </w:tr>
      <w:tr w:rsidR="003E38B7" w:rsidRPr="00655A28" w14:paraId="6E05A708" w14:textId="77777777" w:rsidTr="00DC1F1F">
        <w:tc>
          <w:tcPr>
            <w:tcW w:w="2291" w:type="dxa"/>
          </w:tcPr>
          <w:p w14:paraId="57C7B4C3" w14:textId="77777777" w:rsidR="003E38B7" w:rsidRPr="00655A28" w:rsidRDefault="003E38B7" w:rsidP="00DC1F1F">
            <w:pPr>
              <w:rPr>
                <w:rFonts w:eastAsiaTheme="minorEastAsia"/>
                <w:szCs w:val="22"/>
              </w:rPr>
            </w:pPr>
            <w:r w:rsidRPr="00655A28">
              <w:rPr>
                <w:color w:val="000000"/>
                <w:szCs w:val="22"/>
              </w:rPr>
              <w:t xml:space="preserve">vnpProcId </w:t>
            </w:r>
          </w:p>
        </w:tc>
        <w:tc>
          <w:tcPr>
            <w:tcW w:w="2921" w:type="dxa"/>
          </w:tcPr>
          <w:p w14:paraId="236E7183" w14:textId="77777777" w:rsidR="003E38B7" w:rsidRPr="00655A28" w:rsidRDefault="003E38B7" w:rsidP="00DC1F1F">
            <w:pPr>
              <w:rPr>
                <w:rFonts w:eastAsiaTheme="minorEastAsia"/>
                <w:szCs w:val="22"/>
              </w:rPr>
            </w:pPr>
            <w:r w:rsidRPr="00655A28">
              <w:rPr>
                <w:rFonts w:eastAsia="MS Mincho"/>
                <w:szCs w:val="22"/>
                <w:lang w:val="en-GB"/>
              </w:rPr>
              <w:t>vnpProcId</w:t>
            </w:r>
            <w:r w:rsidRPr="00655A28">
              <w:rPr>
                <w:szCs w:val="22"/>
                <w:lang w:val="en-GB"/>
              </w:rPr>
              <w:t xml:space="preserve"> value returned from step 1</w:t>
            </w:r>
          </w:p>
        </w:tc>
        <w:tc>
          <w:tcPr>
            <w:tcW w:w="4300" w:type="dxa"/>
          </w:tcPr>
          <w:p w14:paraId="5F056BCE" w14:textId="77777777" w:rsidR="003E38B7" w:rsidRPr="00655A28" w:rsidRDefault="003E38B7" w:rsidP="00DC1F1F">
            <w:pPr>
              <w:rPr>
                <w:rFonts w:eastAsiaTheme="minorEastAsia"/>
                <w:szCs w:val="22"/>
              </w:rPr>
            </w:pPr>
            <w:r w:rsidRPr="00655A28">
              <w:rPr>
                <w:szCs w:val="22"/>
              </w:rPr>
              <w:t>This specifies the type of form that is associated to this process, and is the second part of the primary key of a row</w:t>
            </w:r>
          </w:p>
        </w:tc>
      </w:tr>
      <w:tr w:rsidR="003E38B7" w:rsidRPr="00655A28" w14:paraId="741E9E78" w14:textId="77777777" w:rsidTr="00DC1F1F">
        <w:tc>
          <w:tcPr>
            <w:tcW w:w="2291" w:type="dxa"/>
          </w:tcPr>
          <w:p w14:paraId="69E5DF01" w14:textId="77777777" w:rsidR="003E38B7" w:rsidRPr="00655A28" w:rsidRDefault="003E38B7" w:rsidP="00DC1F1F">
            <w:pPr>
              <w:rPr>
                <w:rFonts w:eastAsiaTheme="minorEastAsia"/>
                <w:szCs w:val="22"/>
              </w:rPr>
            </w:pPr>
            <w:r w:rsidRPr="00655A28">
              <w:rPr>
                <w:color w:val="000000"/>
                <w:szCs w:val="22"/>
              </w:rPr>
              <w:t xml:space="preserve">vnpPtcpntIdA </w:t>
            </w:r>
          </w:p>
        </w:tc>
        <w:tc>
          <w:tcPr>
            <w:tcW w:w="2921" w:type="dxa"/>
          </w:tcPr>
          <w:p w14:paraId="32A9285E" w14:textId="77777777" w:rsidR="003E38B7" w:rsidRPr="00655A28" w:rsidRDefault="003E38B7" w:rsidP="00DC1F1F">
            <w:pPr>
              <w:rPr>
                <w:rFonts w:eastAsiaTheme="minorEastAsia"/>
                <w:szCs w:val="22"/>
              </w:rPr>
            </w:pPr>
            <w:r w:rsidRPr="00655A28">
              <w:rPr>
                <w:color w:val="000000"/>
                <w:szCs w:val="22"/>
              </w:rPr>
              <w:t>vnpPtcpntId value returned from step 3for veteran</w:t>
            </w:r>
          </w:p>
        </w:tc>
        <w:tc>
          <w:tcPr>
            <w:tcW w:w="4300" w:type="dxa"/>
          </w:tcPr>
          <w:p w14:paraId="1E7E736B" w14:textId="77777777" w:rsidR="003E38B7" w:rsidRPr="00655A28" w:rsidRDefault="003E38B7" w:rsidP="00DC1F1F">
            <w:pPr>
              <w:rPr>
                <w:rFonts w:eastAsiaTheme="minorEastAsia"/>
                <w:szCs w:val="22"/>
              </w:rPr>
            </w:pPr>
            <w:r w:rsidRPr="00655A28">
              <w:rPr>
                <w:szCs w:val="22"/>
              </w:rPr>
              <w:t>An identifier to uniquely identify the veteran participant</w:t>
            </w:r>
          </w:p>
        </w:tc>
      </w:tr>
      <w:tr w:rsidR="003E38B7" w:rsidRPr="00655A28" w14:paraId="0326E4F0" w14:textId="77777777" w:rsidTr="00DC1F1F">
        <w:tc>
          <w:tcPr>
            <w:tcW w:w="2291" w:type="dxa"/>
          </w:tcPr>
          <w:p w14:paraId="55B25030" w14:textId="77777777" w:rsidR="003E38B7" w:rsidRPr="00655A28" w:rsidRDefault="003E38B7" w:rsidP="00DC1F1F">
            <w:pPr>
              <w:rPr>
                <w:color w:val="000000"/>
                <w:szCs w:val="22"/>
              </w:rPr>
            </w:pPr>
          </w:p>
        </w:tc>
        <w:tc>
          <w:tcPr>
            <w:tcW w:w="2921" w:type="dxa"/>
          </w:tcPr>
          <w:p w14:paraId="34BB1F2C" w14:textId="77777777" w:rsidR="003E38B7" w:rsidRPr="00655A28" w:rsidRDefault="003E38B7" w:rsidP="00DC1F1F">
            <w:pPr>
              <w:rPr>
                <w:rFonts w:eastAsiaTheme="minorEastAsia"/>
                <w:szCs w:val="22"/>
              </w:rPr>
            </w:pPr>
          </w:p>
        </w:tc>
        <w:tc>
          <w:tcPr>
            <w:tcW w:w="4300" w:type="dxa"/>
          </w:tcPr>
          <w:p w14:paraId="09A7BDBE" w14:textId="77777777" w:rsidR="003E38B7" w:rsidRPr="00655A28" w:rsidRDefault="003E38B7" w:rsidP="00DC1F1F">
            <w:pPr>
              <w:rPr>
                <w:rFonts w:eastAsiaTheme="minorEastAsia"/>
                <w:szCs w:val="22"/>
              </w:rPr>
            </w:pPr>
          </w:p>
        </w:tc>
      </w:tr>
      <w:tr w:rsidR="003E38B7" w:rsidRPr="00655A28" w14:paraId="1BCE8687" w14:textId="77777777" w:rsidTr="00DC1F1F">
        <w:tc>
          <w:tcPr>
            <w:tcW w:w="2291" w:type="dxa"/>
          </w:tcPr>
          <w:p w14:paraId="06298689" w14:textId="77777777" w:rsidR="003E38B7" w:rsidRPr="00655A28" w:rsidRDefault="003E38B7" w:rsidP="00DC1F1F">
            <w:pPr>
              <w:rPr>
                <w:rFonts w:eastAsiaTheme="minorEastAsia"/>
                <w:szCs w:val="22"/>
              </w:rPr>
            </w:pPr>
            <w:r w:rsidRPr="00655A28">
              <w:rPr>
                <w:color w:val="000000"/>
                <w:szCs w:val="22"/>
              </w:rPr>
              <w:t xml:space="preserve">vnpPtcpntIdB </w:t>
            </w:r>
          </w:p>
        </w:tc>
        <w:tc>
          <w:tcPr>
            <w:tcW w:w="2921" w:type="dxa"/>
          </w:tcPr>
          <w:p w14:paraId="021AE3DB" w14:textId="77777777" w:rsidR="003E38B7" w:rsidRPr="00655A28" w:rsidRDefault="003E38B7" w:rsidP="00DC1F1F">
            <w:pPr>
              <w:rPr>
                <w:rFonts w:eastAsiaTheme="minorEastAsia"/>
                <w:szCs w:val="22"/>
              </w:rPr>
            </w:pPr>
            <w:r w:rsidRPr="00655A28">
              <w:rPr>
                <w:color w:val="000000"/>
                <w:szCs w:val="22"/>
              </w:rPr>
              <w:t>vnpPtcpntId value returned from step 6for dependent</w:t>
            </w:r>
          </w:p>
        </w:tc>
        <w:tc>
          <w:tcPr>
            <w:tcW w:w="4300" w:type="dxa"/>
          </w:tcPr>
          <w:p w14:paraId="5CA407DD" w14:textId="77777777" w:rsidR="003E38B7" w:rsidRPr="00655A28" w:rsidRDefault="003E38B7" w:rsidP="00DC1F1F">
            <w:pPr>
              <w:rPr>
                <w:rFonts w:eastAsiaTheme="minorEastAsia"/>
                <w:szCs w:val="22"/>
              </w:rPr>
            </w:pPr>
            <w:r w:rsidRPr="00655A28">
              <w:rPr>
                <w:szCs w:val="22"/>
              </w:rPr>
              <w:t>An identifier to uniquely identify the dependent  participant</w:t>
            </w:r>
          </w:p>
        </w:tc>
      </w:tr>
    </w:tbl>
    <w:p w14:paraId="5D0BB971" w14:textId="77777777" w:rsidR="003E38B7" w:rsidRDefault="003E38B7" w:rsidP="003E38B7">
      <w:pPr>
        <w:ind w:left="360"/>
        <w:rPr>
          <w:sz w:val="24"/>
          <w:lang w:val="en-GB"/>
        </w:rPr>
      </w:pPr>
    </w:p>
    <w:p w14:paraId="25D5FA12" w14:textId="77777777" w:rsidR="003E38B7" w:rsidRPr="00A1462B" w:rsidRDefault="003E38B7" w:rsidP="003E38B7">
      <w:pPr>
        <w:ind w:left="360"/>
        <w:rPr>
          <w:sz w:val="24"/>
          <w:lang w:val="en-GB"/>
        </w:rPr>
      </w:pPr>
      <w:r w:rsidRPr="00A1462B">
        <w:rPr>
          <w:sz w:val="24"/>
          <w:lang w:val="en-GB"/>
        </w:rPr>
        <w:t xml:space="preserve">See section </w:t>
      </w:r>
      <w:r w:rsidRPr="00A1462B">
        <w:rPr>
          <w:b/>
          <w:sz w:val="24"/>
          <w:lang w:val="en-GB"/>
        </w:rPr>
        <w:fldChar w:fldCharType="begin"/>
      </w:r>
      <w:r w:rsidRPr="00A1462B">
        <w:rPr>
          <w:b/>
          <w:sz w:val="24"/>
          <w:lang w:val="en-GB"/>
        </w:rPr>
        <w:instrText xml:space="preserve"> REF _Ref456689970 \r \h  \* MERGEFORMAT </w:instrText>
      </w:r>
      <w:r w:rsidRPr="00A1462B">
        <w:rPr>
          <w:b/>
          <w:sz w:val="24"/>
          <w:lang w:val="en-GB"/>
        </w:rPr>
      </w:r>
      <w:r w:rsidRPr="00A1462B">
        <w:rPr>
          <w:b/>
          <w:sz w:val="24"/>
          <w:lang w:val="en-GB"/>
        </w:rPr>
        <w:fldChar w:fldCharType="separate"/>
      </w:r>
      <w:r w:rsidR="00F47FB3">
        <w:rPr>
          <w:b/>
          <w:sz w:val="24"/>
          <w:lang w:val="en-GB"/>
        </w:rPr>
        <w:t>7.6.6</w:t>
      </w:r>
      <w:r w:rsidRPr="00A1462B">
        <w:rPr>
          <w:b/>
          <w:sz w:val="24"/>
          <w:lang w:val="en-GB"/>
        </w:rPr>
        <w:fldChar w:fldCharType="end"/>
      </w:r>
      <w:r w:rsidRPr="00A1462B">
        <w:rPr>
          <w:b/>
          <w:sz w:val="24"/>
          <w:lang w:val="en-GB"/>
        </w:rPr>
        <w:t xml:space="preserve"> </w:t>
      </w:r>
      <w:r w:rsidRPr="00A1462B">
        <w:rPr>
          <w:b/>
          <w:sz w:val="24"/>
          <w:lang w:val="en-GB"/>
        </w:rPr>
        <w:fldChar w:fldCharType="begin"/>
      </w:r>
      <w:r w:rsidRPr="00A1462B">
        <w:rPr>
          <w:b/>
          <w:sz w:val="24"/>
          <w:lang w:val="en-GB"/>
        </w:rPr>
        <w:instrText xml:space="preserve"> REF _Ref456689976 \h  \* MERGEFORMAT </w:instrText>
      </w:r>
      <w:r w:rsidRPr="00A1462B">
        <w:rPr>
          <w:b/>
          <w:sz w:val="24"/>
          <w:lang w:val="en-GB"/>
        </w:rPr>
      </w:r>
      <w:r w:rsidRPr="00A1462B">
        <w:rPr>
          <w:b/>
          <w:sz w:val="24"/>
          <w:lang w:val="en-GB"/>
        </w:rPr>
        <w:fldChar w:fldCharType="separate"/>
      </w:r>
      <w:r w:rsidR="00F47FB3" w:rsidRPr="00F47FB3">
        <w:rPr>
          <w:b/>
          <w:sz w:val="24"/>
        </w:rPr>
        <w:t>CorpDB Type Reference Values</w:t>
      </w:r>
      <w:r w:rsidRPr="00A1462B">
        <w:rPr>
          <w:b/>
          <w:sz w:val="24"/>
          <w:lang w:val="en-GB"/>
        </w:rPr>
        <w:fldChar w:fldCharType="end"/>
      </w:r>
      <w:r w:rsidRPr="00A1462B">
        <w:rPr>
          <w:sz w:val="24"/>
          <w:lang w:val="en-GB"/>
        </w:rPr>
        <w:t xml:space="preserve"> for </w:t>
      </w:r>
      <w:r w:rsidRPr="009D649A">
        <w:rPr>
          <w:rFonts w:eastAsiaTheme="minorEastAsia"/>
          <w:sz w:val="24"/>
        </w:rPr>
        <w:t>familyRlnshpTypeNm</w:t>
      </w:r>
      <w:r w:rsidRPr="00A1462B">
        <w:rPr>
          <w:rFonts w:eastAsiaTheme="minorEastAsia"/>
          <w:sz w:val="24"/>
        </w:rPr>
        <w:t>,</w:t>
      </w:r>
      <w:r>
        <w:rPr>
          <w:rFonts w:eastAsiaTheme="minorEastAsia"/>
          <w:sz w:val="24"/>
        </w:rPr>
        <w:t xml:space="preserve"> </w:t>
      </w:r>
      <w:r w:rsidRPr="004662F7">
        <w:rPr>
          <w:rFonts w:eastAsiaTheme="minorEastAsia"/>
          <w:sz w:val="24"/>
        </w:rPr>
        <w:t>jrnStatusTypeCd</w:t>
      </w:r>
      <w:r>
        <w:rPr>
          <w:rFonts w:eastAsiaTheme="minorEastAsia"/>
          <w:sz w:val="24"/>
        </w:rPr>
        <w:t xml:space="preserve">, </w:t>
      </w:r>
      <w:r w:rsidRPr="00A7085C">
        <w:rPr>
          <w:rFonts w:eastAsiaTheme="minorEastAsia"/>
          <w:sz w:val="24"/>
        </w:rPr>
        <w:t>marageTrmntnTypeCd</w:t>
      </w:r>
      <w:r>
        <w:rPr>
          <w:rFonts w:eastAsiaTheme="minorEastAsia"/>
          <w:sz w:val="24"/>
        </w:rPr>
        <w:t xml:space="preserve">, </w:t>
      </w:r>
      <w:r w:rsidRPr="00470315">
        <w:rPr>
          <w:rFonts w:eastAsiaTheme="minorEastAsia"/>
          <w:sz w:val="24"/>
        </w:rPr>
        <w:t>prptnlPhraseTypeNm</w:t>
      </w:r>
      <w:r>
        <w:rPr>
          <w:rFonts w:eastAsiaTheme="minorEastAsia"/>
          <w:sz w:val="24"/>
        </w:rPr>
        <w:t xml:space="preserve">, </w:t>
      </w:r>
      <w:r w:rsidRPr="00470315">
        <w:rPr>
          <w:rFonts w:eastAsiaTheme="minorEastAsia"/>
          <w:sz w:val="24"/>
        </w:rPr>
        <w:t>rateTypeNm</w:t>
      </w:r>
      <w:r>
        <w:rPr>
          <w:rFonts w:eastAsiaTheme="minorEastAsia"/>
          <w:sz w:val="24"/>
        </w:rPr>
        <w:t xml:space="preserve">, </w:t>
      </w:r>
      <w:r w:rsidRPr="00604E1C">
        <w:rPr>
          <w:rFonts w:eastAsiaTheme="minorEastAsia"/>
          <w:sz w:val="24"/>
        </w:rPr>
        <w:t>statusTypeCd</w:t>
      </w:r>
      <w:r w:rsidRPr="00A1462B">
        <w:rPr>
          <w:rFonts w:eastAsiaTheme="minorEastAsia"/>
          <w:sz w:val="24"/>
        </w:rPr>
        <w:t xml:space="preserve"> and </w:t>
      </w:r>
      <w:r w:rsidRPr="00322074">
        <w:rPr>
          <w:rFonts w:eastAsiaTheme="minorEastAsia"/>
          <w:sz w:val="24"/>
        </w:rPr>
        <w:t>poaRepTypeCd</w:t>
      </w:r>
    </w:p>
    <w:p w14:paraId="1CE74C19" w14:textId="77777777" w:rsidR="003E38B7" w:rsidRDefault="003E38B7" w:rsidP="003E38B7">
      <w:pPr>
        <w:pStyle w:val="Heading4"/>
        <w:ind w:left="990"/>
      </w:pPr>
      <w:r>
        <w:t xml:space="preserve">Step 11 – </w:t>
      </w:r>
      <w:r w:rsidRPr="00E35F0B">
        <w:t>VNPChildSchoolSevice</w:t>
      </w:r>
      <w:r>
        <w:t>/</w:t>
      </w:r>
      <w:r w:rsidRPr="00E35F0B">
        <w:t>vnpChildSchoolCreate</w:t>
      </w:r>
    </w:p>
    <w:p w14:paraId="705F2077" w14:textId="77777777" w:rsidR="003E38B7" w:rsidRDefault="003E38B7" w:rsidP="003E38B7">
      <w:pPr>
        <w:ind w:left="360"/>
        <w:rPr>
          <w:sz w:val="24"/>
        </w:rPr>
      </w:pPr>
      <w:r>
        <w:rPr>
          <w:sz w:val="24"/>
        </w:rPr>
        <w:t xml:space="preserve">Step 11 is for </w:t>
      </w:r>
      <w:r w:rsidRPr="00E35F0B">
        <w:rPr>
          <w:sz w:val="24"/>
        </w:rPr>
        <w:t>21-674 processing only</w:t>
      </w:r>
      <w:r w:rsidRPr="00EA267A">
        <w:rPr>
          <w:sz w:val="24"/>
        </w:rPr>
        <w:t xml:space="preserve"> </w:t>
      </w:r>
    </w:p>
    <w:p w14:paraId="0C6D56B7" w14:textId="77777777" w:rsidR="003E38B7" w:rsidRDefault="003E38B7" w:rsidP="003E38B7">
      <w:pPr>
        <w:pStyle w:val="Heading4"/>
        <w:ind w:left="1080"/>
      </w:pPr>
      <w:r>
        <w:t xml:space="preserve">Step 12 – </w:t>
      </w:r>
      <w:r w:rsidRPr="00E35F0B">
        <w:t>VNPChildStudentSevice</w:t>
      </w:r>
      <w:r>
        <w:t>/</w:t>
      </w:r>
      <w:r w:rsidRPr="00E35F0B">
        <w:t>vnpChildStudentCreate</w:t>
      </w:r>
    </w:p>
    <w:p w14:paraId="59A46A18" w14:textId="77777777" w:rsidR="003E38B7" w:rsidRDefault="003E38B7" w:rsidP="003E38B7">
      <w:pPr>
        <w:ind w:left="360"/>
        <w:rPr>
          <w:sz w:val="24"/>
        </w:rPr>
      </w:pPr>
      <w:r>
        <w:rPr>
          <w:sz w:val="24"/>
        </w:rPr>
        <w:t xml:space="preserve">Step 12 is for </w:t>
      </w:r>
      <w:r w:rsidRPr="00E35F0B">
        <w:rPr>
          <w:sz w:val="24"/>
        </w:rPr>
        <w:t>21-674 processing only</w:t>
      </w:r>
      <w:r w:rsidRPr="00EA267A">
        <w:rPr>
          <w:sz w:val="24"/>
        </w:rPr>
        <w:t xml:space="preserve"> </w:t>
      </w:r>
    </w:p>
    <w:p w14:paraId="1386FCBA" w14:textId="77777777" w:rsidR="003E38B7" w:rsidRDefault="003E38B7" w:rsidP="003E38B7">
      <w:pPr>
        <w:ind w:left="360"/>
        <w:rPr>
          <w:rFonts w:eastAsiaTheme="minorEastAsia"/>
          <w:sz w:val="24"/>
        </w:rPr>
      </w:pPr>
    </w:p>
    <w:p w14:paraId="3C9A3586" w14:textId="77777777" w:rsidR="003E38B7" w:rsidRDefault="003E38B7" w:rsidP="003E38B7">
      <w:pPr>
        <w:pStyle w:val="Heading4"/>
        <w:ind w:left="990"/>
      </w:pPr>
      <w:r w:rsidRPr="00F3460A">
        <w:rPr>
          <w:lang w:val="en-GB"/>
        </w:rPr>
        <w:br w:type="page"/>
      </w:r>
      <w:r>
        <w:lastRenderedPageBreak/>
        <w:t xml:space="preserve"> Step 13– </w:t>
      </w:r>
      <w:r w:rsidRPr="00F3460A">
        <w:rPr>
          <w:szCs w:val="28"/>
        </w:rPr>
        <w:t>VnpBnftClaim</w:t>
      </w:r>
      <w:r>
        <w:t>WebService/</w:t>
      </w:r>
      <w:r w:rsidRPr="00F3460A">
        <w:t>vnpBnftClaimCreate</w:t>
      </w:r>
    </w:p>
    <w:p w14:paraId="03043A3D" w14:textId="77777777" w:rsidR="003E38B7"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11</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w:t>
      </w:r>
      <w:r w:rsidRPr="00F3460A">
        <w:rPr>
          <w:rFonts w:ascii="Arial" w:hAnsi="Arial" w:cs="Arial"/>
          <w:b/>
        </w:rPr>
        <w:t xml:space="preserve">VnpBnftClaimDTO </w:t>
      </w:r>
      <w:r>
        <w:rPr>
          <w:rFonts w:ascii="Arial" w:hAnsi="Arial" w:cs="Arial"/>
          <w:b/>
        </w:rPr>
        <w:t xml:space="preserve">XSD </w:t>
      </w:r>
      <w:r w:rsidRPr="0031076E">
        <w:rPr>
          <w:rFonts w:ascii="Arial" w:hAnsi="Arial" w:cs="Arial"/>
          <w:b/>
          <w:lang w:eastAsia="en-US"/>
        </w:rPr>
        <w:t>Diagram</w:t>
      </w:r>
      <w:r>
        <w:rPr>
          <w:rFonts w:ascii="Arial" w:hAnsi="Arial" w:cs="Arial"/>
          <w:b/>
          <w:lang w:eastAsia="en-US"/>
        </w:rPr>
        <w:t xml:space="preserve">  </w:t>
      </w:r>
    </w:p>
    <w:p w14:paraId="543AE07E" w14:textId="77777777" w:rsidR="003E38B7" w:rsidRDefault="003E38B7" w:rsidP="003E38B7">
      <w:pPr>
        <w:pBdr>
          <w:top w:val="single" w:sz="4" w:space="1" w:color="auto"/>
          <w:left w:val="single" w:sz="4" w:space="4" w:color="auto"/>
          <w:bottom w:val="single" w:sz="4" w:space="1" w:color="auto"/>
          <w:right w:val="single" w:sz="4" w:space="4" w:color="auto"/>
        </w:pBdr>
      </w:pPr>
      <w:r>
        <w:t>&lt;xs:complexType name="VnpBnftClaimDTO"&gt;</w:t>
      </w:r>
    </w:p>
    <w:p w14:paraId="71C333A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&lt;xs:sequence&gt;</w:t>
      </w:r>
    </w:p>
    <w:p w14:paraId="68A1F532"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name="vnpBnftClaimId" type="xs:long" /&gt;</w:t>
      </w:r>
    </w:p>
    <w:p w14:paraId="2848637F"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name="applcnId" type="xs:string" minOccurs="0" /&gt;</w:t>
      </w:r>
    </w:p>
    <w:p w14:paraId="7C1DBAED"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name="atchmsInd" type="xs:string" minOccurs="0" /&gt;</w:t>
      </w:r>
    </w:p>
    <w:p w14:paraId="1B99145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name="bnftClaimTypeCd" type="xs:string" /&gt;</w:t>
      </w:r>
    </w:p>
    <w:p w14:paraId="5AAE9D15"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name="claimJrsdtnLctnId" type="xs:long" minOccurs="0" /&gt;</w:t>
      </w:r>
    </w:p>
    <w:p w14:paraId="77CD070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name="claimRcvdDt" type="xs:dateTime" /&gt;</w:t>
      </w:r>
    </w:p>
    <w:p w14:paraId="0F9417B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name="claimSuspnsDt" type="xs:dateTime" minOccurs="0" /&gt;</w:t>
      </w:r>
    </w:p>
    <w:p w14:paraId="3F5EEF3F"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name="endPrdctTypeCd" type="xs:string" minOccurs="0" /&gt;</w:t>
      </w:r>
    </w:p>
    <w:p w14:paraId="380D11F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name="infrmlInd" type="xs:string" minOccurs="0" /&gt;</w:t>
      </w:r>
    </w:p>
    <w:p w14:paraId="6876EE8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name="intakeJrsdtnLctnId" type="xs:long" minOccurs="0" /&gt;</w:t>
      </w:r>
    </w:p>
    <w:p w14:paraId="35AA451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name="jrnDt" type="xs:dateTime" /&gt;</w:t>
      </w:r>
    </w:p>
    <w:p w14:paraId="6028F06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name="jrnLctnId" type="xs:string" /&gt;</w:t>
      </w:r>
    </w:p>
    <w:p w14:paraId="1D9B549F"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name="jrnObjId" type="xs:string" /&gt;</w:t>
      </w:r>
    </w:p>
    <w:p w14:paraId="6B0A09E3"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name="jrnStatusTypeCd" type="xs:string" /&gt;</w:t>
      </w:r>
    </w:p>
    <w:p w14:paraId="7B2A3728"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name="jrnUserId" type="xs:string" /&gt;</w:t>
      </w:r>
    </w:p>
    <w:p w14:paraId="1D92F6BD"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name="lastPaidDt" type="xs:dateTime" minOccurs="0" /&gt;</w:t>
      </w:r>
    </w:p>
    <w:p w14:paraId="2A107838"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name="payeeTypeCd" type="xs:string" minOccurs="0" /&gt;</w:t>
      </w:r>
    </w:p>
    <w:p w14:paraId="54E0C1B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name="pgmTypeCd" type="xs:string" /&gt;</w:t>
      </w:r>
    </w:p>
    <w:p w14:paraId="4D74DE0D"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name="ptcpntClmantId" type="xs:long" /&gt;</w:t>
      </w:r>
    </w:p>
    <w:p w14:paraId="17777EA1"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name="ptcpntDpositAcntId" type="xs:long" minOccurs="0" /&gt;</w:t>
      </w:r>
    </w:p>
    <w:p w14:paraId="5E419B29"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name="ptcpntVsrId" type="xs:long" minOccurs="0" /&gt;</w:t>
      </w:r>
    </w:p>
    <w:p w14:paraId="15EA685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name="rmksTxt" type="xs:string" minOccurs="0" /&gt;</w:t>
      </w:r>
    </w:p>
    <w:p w14:paraId="5CB1690E"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name="statusTypeCd" type="xs:string" /&gt;</w:t>
      </w:r>
    </w:p>
    <w:p w14:paraId="1D1838A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name="svcTypeCd" type="xs:string" /&gt;</w:t>
      </w:r>
    </w:p>
    <w:p w14:paraId="4542D841"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name="ptcpntMailAddrsId" type="xs:long" minOccurs="0" /&gt;</w:t>
      </w:r>
    </w:p>
    <w:p w14:paraId="306F112D"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name="ptcpntPymtAddrsId" type="xs:long" minOccurs="0" /&gt;</w:t>
      </w:r>
    </w:p>
    <w:p w14:paraId="2FF2C3D7"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name="termnlDigitNbr" type="xs:string" minOccurs="0" /&gt;</w:t>
      </w:r>
    </w:p>
    <w:p w14:paraId="0F4FD671"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name="vnpPtcpntVetId" type="xs:long" minOccurs="0" /&gt;</w:t>
      </w:r>
    </w:p>
    <w:p w14:paraId="04E25D89"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name="vnpProcID" type="xs:long" /&gt;</w:t>
      </w:r>
    </w:p>
    <w:p w14:paraId="7B2AF1E2"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name="bnftClaimId" type="xs:long" minOccurs="0" /&gt;</w:t>
      </w:r>
    </w:p>
    <w:p w14:paraId="398E763E"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&lt;/xs:sequence&gt;</w:t>
      </w:r>
    </w:p>
    <w:p w14:paraId="295B0E34" w14:textId="77777777" w:rsidR="003E38B7" w:rsidRDefault="003E38B7" w:rsidP="003E38B7">
      <w:pPr>
        <w:pBdr>
          <w:top w:val="single" w:sz="4" w:space="1" w:color="auto"/>
          <w:left w:val="single" w:sz="4" w:space="4" w:color="auto"/>
          <w:bottom w:val="single" w:sz="4" w:space="1" w:color="auto"/>
          <w:right w:val="single" w:sz="4" w:space="4" w:color="auto"/>
        </w:pBdr>
      </w:pPr>
      <w:r>
        <w:t>&lt;/xs:complexType&gt;</w:t>
      </w:r>
    </w:p>
    <w:p w14:paraId="253CA707" w14:textId="77777777" w:rsidR="003E38B7" w:rsidRDefault="003E38B7" w:rsidP="003E38B7">
      <w:pPr>
        <w:rPr>
          <w:lang w:val="en-GB"/>
        </w:rPr>
      </w:pPr>
    </w:p>
    <w:p w14:paraId="22E06B9F" w14:textId="77777777" w:rsidR="003E38B7" w:rsidRDefault="003E38B7" w:rsidP="003E38B7">
      <w:pPr>
        <w:rPr>
          <w:rFonts w:ascii="Arial" w:hAnsi="Arial" w:cs="Arial"/>
          <w:b/>
          <w:bCs/>
          <w:sz w:val="24"/>
        </w:rPr>
      </w:pPr>
      <w:r>
        <w:rPr>
          <w:sz w:val="24"/>
        </w:rPr>
        <w:br w:type="page"/>
      </w:r>
    </w:p>
    <w:p w14:paraId="168D6F75" w14:textId="77777777" w:rsidR="003E38B7" w:rsidRDefault="003E38B7" w:rsidP="003E38B7">
      <w:pPr>
        <w:pStyle w:val="Caption"/>
        <w:rPr>
          <w:sz w:val="24"/>
          <w:szCs w:val="24"/>
        </w:rPr>
      </w:pPr>
      <w:r w:rsidRPr="00AF6010">
        <w:rPr>
          <w:sz w:val="24"/>
          <w:szCs w:val="24"/>
        </w:rPr>
        <w:lastRenderedPageBreak/>
        <w:t xml:space="preserve">Table </w:t>
      </w:r>
      <w:r w:rsidRPr="00AF6010">
        <w:rPr>
          <w:sz w:val="24"/>
          <w:szCs w:val="24"/>
        </w:rPr>
        <w:fldChar w:fldCharType="begin"/>
      </w:r>
      <w:r w:rsidRPr="00AF6010">
        <w:rPr>
          <w:sz w:val="24"/>
          <w:szCs w:val="24"/>
        </w:rPr>
        <w:instrText xml:space="preserve"> STYLEREF 1 \s </w:instrText>
      </w:r>
      <w:r w:rsidRPr="00AF6010">
        <w:rPr>
          <w:sz w:val="24"/>
          <w:szCs w:val="24"/>
        </w:rPr>
        <w:fldChar w:fldCharType="separate"/>
      </w:r>
      <w:r w:rsidR="00F47FB3">
        <w:rPr>
          <w:noProof/>
          <w:sz w:val="24"/>
          <w:szCs w:val="24"/>
        </w:rPr>
        <w:t>7</w:t>
      </w:r>
      <w:r w:rsidRPr="00AF6010">
        <w:rPr>
          <w:noProof/>
          <w:sz w:val="24"/>
          <w:szCs w:val="24"/>
        </w:rPr>
        <w:fldChar w:fldCharType="end"/>
      </w:r>
      <w:r w:rsidRPr="00AF6010">
        <w:rPr>
          <w:sz w:val="24"/>
          <w:szCs w:val="24"/>
        </w:rPr>
        <w:noBreakHyphen/>
      </w:r>
      <w:r w:rsidRPr="00AF6010">
        <w:rPr>
          <w:sz w:val="24"/>
          <w:szCs w:val="24"/>
        </w:rPr>
        <w:fldChar w:fldCharType="begin"/>
      </w:r>
      <w:r w:rsidRPr="00AF6010">
        <w:rPr>
          <w:sz w:val="24"/>
          <w:szCs w:val="24"/>
        </w:rPr>
        <w:instrText xml:space="preserve"> SEQ Table \* ARABIC \s 1 </w:instrText>
      </w:r>
      <w:r w:rsidRPr="00AF6010">
        <w:rPr>
          <w:sz w:val="24"/>
          <w:szCs w:val="24"/>
        </w:rPr>
        <w:fldChar w:fldCharType="separate"/>
      </w:r>
      <w:r w:rsidR="00F47FB3">
        <w:rPr>
          <w:noProof/>
          <w:sz w:val="24"/>
          <w:szCs w:val="24"/>
        </w:rPr>
        <w:t>10</w:t>
      </w:r>
      <w:r w:rsidRPr="00AF6010">
        <w:rPr>
          <w:noProof/>
          <w:sz w:val="24"/>
          <w:szCs w:val="24"/>
        </w:rPr>
        <w:fldChar w:fldCharType="end"/>
      </w:r>
      <w:r w:rsidRPr="00AF6010">
        <w:rPr>
          <w:sz w:val="24"/>
          <w:szCs w:val="24"/>
        </w:rPr>
        <w:t xml:space="preserve"> </w:t>
      </w:r>
      <w:r w:rsidRPr="00F3460A">
        <w:rPr>
          <w:sz w:val="24"/>
          <w:szCs w:val="24"/>
        </w:rPr>
        <w:t xml:space="preserve">VnpBnftClaimDTO </w:t>
      </w:r>
      <w:r w:rsidRPr="00AF6010">
        <w:rPr>
          <w:sz w:val="24"/>
          <w:szCs w:val="24"/>
        </w:rPr>
        <w:t>Population Table</w:t>
      </w:r>
    </w:p>
    <w:tbl>
      <w:tblPr>
        <w:tblStyle w:val="TableGrid"/>
        <w:tblW w:w="9576" w:type="dxa"/>
        <w:tblLook w:val="04A0" w:firstRow="1" w:lastRow="0" w:firstColumn="1" w:lastColumn="0" w:noHBand="0" w:noVBand="1"/>
      </w:tblPr>
      <w:tblGrid>
        <w:gridCol w:w="3192"/>
        <w:gridCol w:w="3192"/>
        <w:gridCol w:w="3174"/>
        <w:gridCol w:w="18"/>
      </w:tblGrid>
      <w:tr w:rsidR="003E38B7" w14:paraId="3B4ECBE3" w14:textId="77777777" w:rsidTr="00DC1F1F">
        <w:tc>
          <w:tcPr>
            <w:tcW w:w="3192" w:type="dxa"/>
            <w:shd w:val="clear" w:color="auto" w:fill="A6A6A6" w:themeFill="background1" w:themeFillShade="A6"/>
          </w:tcPr>
          <w:p w14:paraId="4AF993ED" w14:textId="77777777" w:rsidR="003E38B7" w:rsidRDefault="003E38B7" w:rsidP="00DC1F1F">
            <w:r w:rsidRPr="00445EFF">
              <w:rPr>
                <w:b/>
                <w:lang w:val="en-GB"/>
              </w:rPr>
              <w:t>XSD Element</w:t>
            </w:r>
          </w:p>
        </w:tc>
        <w:tc>
          <w:tcPr>
            <w:tcW w:w="3192" w:type="dxa"/>
            <w:shd w:val="clear" w:color="auto" w:fill="A6A6A6" w:themeFill="background1" w:themeFillShade="A6"/>
          </w:tcPr>
          <w:p w14:paraId="63ACBC51" w14:textId="77777777" w:rsidR="003E38B7" w:rsidRDefault="003E38B7" w:rsidP="00DC1F1F">
            <w:r w:rsidRPr="00445EFF">
              <w:rPr>
                <w:b/>
                <w:lang w:val="en-GB"/>
              </w:rPr>
              <w:t>Population Value</w:t>
            </w:r>
          </w:p>
        </w:tc>
        <w:tc>
          <w:tcPr>
            <w:tcW w:w="3192" w:type="dxa"/>
            <w:gridSpan w:val="2"/>
            <w:shd w:val="clear" w:color="auto" w:fill="A6A6A6" w:themeFill="background1" w:themeFillShade="A6"/>
          </w:tcPr>
          <w:p w14:paraId="74C16BBB" w14:textId="77777777" w:rsidR="003E38B7" w:rsidRDefault="003E38B7" w:rsidP="00DC1F1F">
            <w:r w:rsidRPr="00445EFF">
              <w:rPr>
                <w:b/>
                <w:lang w:val="en-GB"/>
              </w:rPr>
              <w:t>Definition</w:t>
            </w:r>
          </w:p>
        </w:tc>
      </w:tr>
      <w:tr w:rsidR="003E38B7" w14:paraId="14AB9254" w14:textId="77777777" w:rsidTr="00DC1F1F">
        <w:tc>
          <w:tcPr>
            <w:tcW w:w="3192" w:type="dxa"/>
          </w:tcPr>
          <w:p w14:paraId="58F08D1E" w14:textId="77777777" w:rsidR="003E38B7" w:rsidRPr="000E63C4" w:rsidRDefault="003E38B7" w:rsidP="00DC1F1F">
            <w:pPr>
              <w:rPr>
                <w:szCs w:val="22"/>
              </w:rPr>
            </w:pPr>
            <w:r w:rsidRPr="000E63C4">
              <w:rPr>
                <w:color w:val="000000"/>
                <w:szCs w:val="22"/>
              </w:rPr>
              <w:t>vnpBnftClaimId</w:t>
            </w:r>
          </w:p>
        </w:tc>
        <w:tc>
          <w:tcPr>
            <w:tcW w:w="3192" w:type="dxa"/>
          </w:tcPr>
          <w:p w14:paraId="1F62A6F2" w14:textId="77777777" w:rsidR="003E38B7" w:rsidRPr="000E63C4" w:rsidRDefault="003E38B7" w:rsidP="00DC1F1F">
            <w:pPr>
              <w:rPr>
                <w:szCs w:val="22"/>
              </w:rPr>
            </w:pPr>
            <w:r w:rsidRPr="000E63C4">
              <w:rPr>
                <w:szCs w:val="22"/>
                <w:lang w:val="en-GB"/>
              </w:rPr>
              <w:t>NULL (…&gt;&lt;…)</w:t>
            </w:r>
          </w:p>
        </w:tc>
        <w:tc>
          <w:tcPr>
            <w:tcW w:w="3192" w:type="dxa"/>
            <w:gridSpan w:val="2"/>
          </w:tcPr>
          <w:p w14:paraId="26AB4CBC" w14:textId="77777777" w:rsidR="003E38B7" w:rsidRPr="000E63C4" w:rsidRDefault="003E38B7" w:rsidP="00DC1F1F">
            <w:pPr>
              <w:rPr>
                <w:szCs w:val="22"/>
              </w:rPr>
            </w:pPr>
            <w:r w:rsidRPr="000E63C4">
              <w:rPr>
                <w:bCs/>
                <w:color w:val="000000"/>
                <w:szCs w:val="22"/>
              </w:rPr>
              <w:t xml:space="preserve">Automatically generated sequence number that is the primary key of a </w:t>
            </w:r>
            <w:r w:rsidRPr="000E63C4">
              <w:rPr>
                <w:szCs w:val="22"/>
              </w:rPr>
              <w:t>VONAPP benefit claims</w:t>
            </w:r>
            <w:r w:rsidRPr="000E63C4">
              <w:rPr>
                <w:bCs/>
                <w:color w:val="000000"/>
                <w:szCs w:val="22"/>
              </w:rPr>
              <w:t xml:space="preserve"> episode</w:t>
            </w:r>
          </w:p>
        </w:tc>
      </w:tr>
      <w:tr w:rsidR="003E38B7" w14:paraId="35FE3F6A" w14:textId="77777777" w:rsidTr="00DC1F1F">
        <w:tc>
          <w:tcPr>
            <w:tcW w:w="3192" w:type="dxa"/>
          </w:tcPr>
          <w:p w14:paraId="151965AD" w14:textId="77777777" w:rsidR="003E38B7" w:rsidRPr="000E63C4" w:rsidRDefault="003E38B7" w:rsidP="00DC1F1F">
            <w:pPr>
              <w:rPr>
                <w:szCs w:val="22"/>
              </w:rPr>
            </w:pPr>
            <w:r w:rsidRPr="000E63C4">
              <w:rPr>
                <w:color w:val="000000"/>
                <w:szCs w:val="22"/>
              </w:rPr>
              <w:t>applcnId</w:t>
            </w:r>
          </w:p>
        </w:tc>
        <w:tc>
          <w:tcPr>
            <w:tcW w:w="3192" w:type="dxa"/>
          </w:tcPr>
          <w:p w14:paraId="0A5E6A6E" w14:textId="77777777" w:rsidR="003E38B7" w:rsidRPr="000E63C4" w:rsidRDefault="003E38B7" w:rsidP="00DC1F1F">
            <w:pPr>
              <w:rPr>
                <w:szCs w:val="22"/>
              </w:rPr>
            </w:pPr>
            <w:r w:rsidRPr="000E63C4">
              <w:rPr>
                <w:szCs w:val="22"/>
                <w:lang w:val="en-GB"/>
              </w:rPr>
              <w:t>NULL (…&gt;&lt;…)</w:t>
            </w:r>
          </w:p>
        </w:tc>
        <w:tc>
          <w:tcPr>
            <w:tcW w:w="3192" w:type="dxa"/>
            <w:gridSpan w:val="2"/>
          </w:tcPr>
          <w:p w14:paraId="6325A380" w14:textId="77777777" w:rsidR="003E38B7" w:rsidRPr="000E63C4" w:rsidRDefault="003E38B7" w:rsidP="00DC1F1F">
            <w:pPr>
              <w:rPr>
                <w:szCs w:val="22"/>
              </w:rPr>
            </w:pPr>
            <w:r w:rsidRPr="000E63C4">
              <w:rPr>
                <w:szCs w:val="22"/>
              </w:rPr>
              <w:t>Identifies the application that creates the claim</w:t>
            </w:r>
          </w:p>
        </w:tc>
      </w:tr>
      <w:tr w:rsidR="003E38B7" w14:paraId="45689CD6" w14:textId="77777777" w:rsidTr="00DC1F1F">
        <w:tc>
          <w:tcPr>
            <w:tcW w:w="3192" w:type="dxa"/>
          </w:tcPr>
          <w:p w14:paraId="75D39E25" w14:textId="77777777" w:rsidR="003E38B7" w:rsidRPr="000E63C4" w:rsidRDefault="003E38B7" w:rsidP="00DC1F1F">
            <w:pPr>
              <w:rPr>
                <w:szCs w:val="22"/>
              </w:rPr>
            </w:pPr>
            <w:r w:rsidRPr="000E63C4">
              <w:rPr>
                <w:color w:val="000000"/>
                <w:szCs w:val="22"/>
              </w:rPr>
              <w:t>atchmsInd</w:t>
            </w:r>
          </w:p>
        </w:tc>
        <w:tc>
          <w:tcPr>
            <w:tcW w:w="3192" w:type="dxa"/>
          </w:tcPr>
          <w:p w14:paraId="5266ED13" w14:textId="77777777" w:rsidR="003E38B7" w:rsidRPr="000E63C4" w:rsidRDefault="003E38B7" w:rsidP="00DC1F1F">
            <w:pPr>
              <w:rPr>
                <w:szCs w:val="22"/>
              </w:rPr>
            </w:pPr>
            <w:r w:rsidRPr="000E63C4">
              <w:rPr>
                <w:szCs w:val="22"/>
                <w:lang w:val="en-GB"/>
              </w:rPr>
              <w:t>NULL (…&gt;&lt;…)</w:t>
            </w:r>
          </w:p>
        </w:tc>
        <w:tc>
          <w:tcPr>
            <w:tcW w:w="3192" w:type="dxa"/>
            <w:gridSpan w:val="2"/>
          </w:tcPr>
          <w:p w14:paraId="51A1C0A7" w14:textId="77777777" w:rsidR="003E38B7" w:rsidRPr="000E63C4" w:rsidRDefault="003E38B7" w:rsidP="00DC1F1F">
            <w:pPr>
              <w:rPr>
                <w:szCs w:val="22"/>
              </w:rPr>
            </w:pPr>
            <w:r w:rsidRPr="000E63C4">
              <w:rPr>
                <w:szCs w:val="22"/>
              </w:rPr>
              <w:t>Indicates whether or not there were attachments to the claim</w:t>
            </w:r>
          </w:p>
        </w:tc>
      </w:tr>
      <w:tr w:rsidR="003E38B7" w14:paraId="1FCA6DC1" w14:textId="77777777" w:rsidTr="00DC1F1F">
        <w:tc>
          <w:tcPr>
            <w:tcW w:w="3192" w:type="dxa"/>
          </w:tcPr>
          <w:p w14:paraId="5955933C" w14:textId="77777777" w:rsidR="003E38B7" w:rsidRPr="000E63C4" w:rsidRDefault="003E38B7" w:rsidP="00DC1F1F">
            <w:pPr>
              <w:rPr>
                <w:szCs w:val="22"/>
              </w:rPr>
            </w:pPr>
            <w:r w:rsidRPr="000E63C4">
              <w:rPr>
                <w:color w:val="000000"/>
                <w:szCs w:val="22"/>
              </w:rPr>
              <w:t>bnftClaimTypeCd</w:t>
            </w:r>
          </w:p>
        </w:tc>
        <w:tc>
          <w:tcPr>
            <w:tcW w:w="3192" w:type="dxa"/>
          </w:tcPr>
          <w:p w14:paraId="42FE484D" w14:textId="77777777" w:rsidR="003E38B7" w:rsidRPr="000E63C4" w:rsidRDefault="003E38B7" w:rsidP="00DC1F1F">
            <w:pPr>
              <w:rPr>
                <w:szCs w:val="22"/>
              </w:rPr>
            </w:pPr>
            <w:r w:rsidRPr="000E63C4">
              <w:rPr>
                <w:szCs w:val="22"/>
              </w:rPr>
              <w:t>Refer to the CompAndPenEPCode Service Design Document Inc3 SDD.</w:t>
            </w:r>
          </w:p>
        </w:tc>
        <w:tc>
          <w:tcPr>
            <w:tcW w:w="3192" w:type="dxa"/>
            <w:gridSpan w:val="2"/>
          </w:tcPr>
          <w:p w14:paraId="30289434" w14:textId="77777777" w:rsidR="003E38B7" w:rsidRPr="000E63C4" w:rsidRDefault="003E38B7" w:rsidP="00DC1F1F">
            <w:pPr>
              <w:rPr>
                <w:szCs w:val="22"/>
              </w:rPr>
            </w:pPr>
            <w:r w:rsidRPr="000E63C4">
              <w:rPr>
                <w:szCs w:val="22"/>
              </w:rPr>
              <w:t>A representation of a finite, pre-determined value or status that applies to a type of a BENEFIT CLAIM.</w:t>
            </w:r>
          </w:p>
        </w:tc>
      </w:tr>
      <w:tr w:rsidR="003E38B7" w14:paraId="3DAF6A17" w14:textId="77777777" w:rsidTr="00DC1F1F">
        <w:tc>
          <w:tcPr>
            <w:tcW w:w="3192" w:type="dxa"/>
          </w:tcPr>
          <w:p w14:paraId="33E136F1" w14:textId="77777777" w:rsidR="003E38B7" w:rsidRPr="000E63C4" w:rsidRDefault="003E38B7" w:rsidP="00DC1F1F">
            <w:pPr>
              <w:rPr>
                <w:szCs w:val="22"/>
              </w:rPr>
            </w:pPr>
            <w:r w:rsidRPr="000E63C4">
              <w:rPr>
                <w:color w:val="000000"/>
                <w:szCs w:val="22"/>
              </w:rPr>
              <w:t>claimJrsdtnLctnId</w:t>
            </w:r>
          </w:p>
        </w:tc>
        <w:tc>
          <w:tcPr>
            <w:tcW w:w="3192" w:type="dxa"/>
          </w:tcPr>
          <w:p w14:paraId="62058D5F" w14:textId="77777777" w:rsidR="003E38B7" w:rsidRPr="000E63C4" w:rsidRDefault="003E38B7" w:rsidP="00DC1F1F">
            <w:pPr>
              <w:rPr>
                <w:szCs w:val="22"/>
              </w:rPr>
            </w:pPr>
            <w:r w:rsidRPr="000E63C4">
              <w:rPr>
                <w:szCs w:val="22"/>
                <w:lang w:val="en-GB"/>
              </w:rPr>
              <w:t>Obtained from the FSS SOJ process.</w:t>
            </w:r>
          </w:p>
        </w:tc>
        <w:tc>
          <w:tcPr>
            <w:tcW w:w="3192" w:type="dxa"/>
            <w:gridSpan w:val="2"/>
          </w:tcPr>
          <w:p w14:paraId="0A0D5CD7" w14:textId="77777777" w:rsidR="003E38B7" w:rsidRPr="000E63C4" w:rsidRDefault="003E38B7" w:rsidP="00DC1F1F">
            <w:pPr>
              <w:rPr>
                <w:szCs w:val="22"/>
              </w:rPr>
            </w:pPr>
            <w:r w:rsidRPr="000E63C4">
              <w:rPr>
                <w:szCs w:val="22"/>
              </w:rPr>
              <w:t>The station that has jurisdiction of this claim.</w:t>
            </w:r>
          </w:p>
        </w:tc>
      </w:tr>
      <w:tr w:rsidR="003E38B7" w14:paraId="23078E7D" w14:textId="77777777" w:rsidTr="00DC1F1F">
        <w:tc>
          <w:tcPr>
            <w:tcW w:w="3192" w:type="dxa"/>
          </w:tcPr>
          <w:p w14:paraId="0D85C0DC" w14:textId="77777777" w:rsidR="003E38B7" w:rsidRPr="000E63C4" w:rsidRDefault="003E38B7" w:rsidP="00DC1F1F">
            <w:pPr>
              <w:rPr>
                <w:szCs w:val="22"/>
              </w:rPr>
            </w:pPr>
            <w:r w:rsidRPr="000E63C4">
              <w:rPr>
                <w:color w:val="000000"/>
                <w:szCs w:val="22"/>
              </w:rPr>
              <w:t>claimRcvdDt</w:t>
            </w:r>
          </w:p>
        </w:tc>
        <w:tc>
          <w:tcPr>
            <w:tcW w:w="3192" w:type="dxa"/>
          </w:tcPr>
          <w:p w14:paraId="5F447CDB" w14:textId="77777777" w:rsidR="003E38B7" w:rsidRPr="000E63C4" w:rsidRDefault="003E38B7" w:rsidP="00DC1F1F">
            <w:pPr>
              <w:rPr>
                <w:szCs w:val="22"/>
              </w:rPr>
            </w:pPr>
            <w:r w:rsidRPr="000E63C4">
              <w:rPr>
                <w:szCs w:val="22"/>
                <w:lang w:val="en-GB"/>
              </w:rPr>
              <w:t>YYYY-MM-DDThh:mm:ss</w:t>
            </w:r>
          </w:p>
        </w:tc>
        <w:tc>
          <w:tcPr>
            <w:tcW w:w="3192" w:type="dxa"/>
            <w:gridSpan w:val="2"/>
          </w:tcPr>
          <w:p w14:paraId="6176BB98" w14:textId="77777777" w:rsidR="003E38B7" w:rsidRPr="000E63C4" w:rsidRDefault="003E38B7" w:rsidP="00DC1F1F">
            <w:pPr>
              <w:rPr>
                <w:szCs w:val="22"/>
              </w:rPr>
            </w:pPr>
            <w:r w:rsidRPr="000E63C4">
              <w:rPr>
                <w:szCs w:val="22"/>
              </w:rPr>
              <w:t>The date the BENEFIT CLAIM was created.</w:t>
            </w:r>
          </w:p>
        </w:tc>
      </w:tr>
      <w:tr w:rsidR="003E38B7" w14:paraId="2AA54932" w14:textId="77777777" w:rsidTr="00DC1F1F">
        <w:tc>
          <w:tcPr>
            <w:tcW w:w="3192" w:type="dxa"/>
          </w:tcPr>
          <w:p w14:paraId="73F203D6" w14:textId="77777777" w:rsidR="003E38B7" w:rsidRPr="000E63C4" w:rsidRDefault="003E38B7" w:rsidP="00DC1F1F">
            <w:pPr>
              <w:rPr>
                <w:szCs w:val="22"/>
              </w:rPr>
            </w:pPr>
            <w:r w:rsidRPr="000E63C4">
              <w:rPr>
                <w:color w:val="000000"/>
                <w:szCs w:val="22"/>
              </w:rPr>
              <w:t>claimSuspnsDt</w:t>
            </w:r>
          </w:p>
        </w:tc>
        <w:tc>
          <w:tcPr>
            <w:tcW w:w="3192" w:type="dxa"/>
          </w:tcPr>
          <w:p w14:paraId="268A0BF3" w14:textId="77777777" w:rsidR="003E38B7" w:rsidRPr="000E63C4" w:rsidRDefault="003E38B7" w:rsidP="00DC1F1F">
            <w:pPr>
              <w:rPr>
                <w:szCs w:val="22"/>
              </w:rPr>
            </w:pPr>
            <w:r w:rsidRPr="000E63C4">
              <w:rPr>
                <w:szCs w:val="22"/>
                <w:lang w:val="en-GB"/>
              </w:rPr>
              <w:t>NULL (…&gt;&lt;…)</w:t>
            </w:r>
          </w:p>
        </w:tc>
        <w:tc>
          <w:tcPr>
            <w:tcW w:w="3192" w:type="dxa"/>
            <w:gridSpan w:val="2"/>
          </w:tcPr>
          <w:p w14:paraId="18F92FA3" w14:textId="77777777" w:rsidR="003E38B7" w:rsidRPr="000E63C4" w:rsidRDefault="003E38B7" w:rsidP="00DC1F1F">
            <w:pPr>
              <w:rPr>
                <w:szCs w:val="22"/>
              </w:rPr>
            </w:pPr>
            <w:r w:rsidRPr="000E63C4">
              <w:rPr>
                <w:szCs w:val="22"/>
              </w:rPr>
              <w:t>The date the claim was suspended.</w:t>
            </w:r>
          </w:p>
        </w:tc>
      </w:tr>
      <w:tr w:rsidR="003E38B7" w14:paraId="3DF12C2E" w14:textId="77777777" w:rsidTr="00DC1F1F">
        <w:tc>
          <w:tcPr>
            <w:tcW w:w="3192" w:type="dxa"/>
          </w:tcPr>
          <w:p w14:paraId="21F5D9DC" w14:textId="77777777" w:rsidR="003E38B7" w:rsidRPr="000E63C4" w:rsidRDefault="003E38B7" w:rsidP="00DC1F1F">
            <w:pPr>
              <w:rPr>
                <w:szCs w:val="22"/>
              </w:rPr>
            </w:pPr>
            <w:r w:rsidRPr="000E63C4">
              <w:rPr>
                <w:color w:val="000000"/>
                <w:szCs w:val="22"/>
              </w:rPr>
              <w:t>endPrdctTypeCd</w:t>
            </w:r>
          </w:p>
        </w:tc>
        <w:tc>
          <w:tcPr>
            <w:tcW w:w="3192" w:type="dxa"/>
          </w:tcPr>
          <w:p w14:paraId="6FB38677" w14:textId="77777777" w:rsidR="003E38B7" w:rsidRPr="000E63C4" w:rsidRDefault="003E38B7" w:rsidP="00DC1F1F">
            <w:pPr>
              <w:rPr>
                <w:szCs w:val="22"/>
              </w:rPr>
            </w:pPr>
            <w:r w:rsidRPr="000E63C4">
              <w:rPr>
                <w:szCs w:val="22"/>
              </w:rPr>
              <w:t>Refer to the CompAndPenEPCode Service Design Document Inc3 SDD.</w:t>
            </w:r>
          </w:p>
        </w:tc>
        <w:tc>
          <w:tcPr>
            <w:tcW w:w="3192" w:type="dxa"/>
            <w:gridSpan w:val="2"/>
          </w:tcPr>
          <w:p w14:paraId="553A7040" w14:textId="77777777" w:rsidR="003E38B7" w:rsidRPr="000E63C4" w:rsidRDefault="003E38B7" w:rsidP="00DC1F1F">
            <w:pPr>
              <w:rPr>
                <w:szCs w:val="22"/>
              </w:rPr>
            </w:pPr>
            <w:r w:rsidRPr="000E63C4">
              <w:rPr>
                <w:szCs w:val="22"/>
              </w:rPr>
              <w:t>Specifies the end product for the claim</w:t>
            </w:r>
          </w:p>
        </w:tc>
      </w:tr>
      <w:tr w:rsidR="003E38B7" w14:paraId="61DD1616" w14:textId="77777777" w:rsidTr="00DC1F1F">
        <w:tc>
          <w:tcPr>
            <w:tcW w:w="3192" w:type="dxa"/>
          </w:tcPr>
          <w:p w14:paraId="6838ADE3" w14:textId="77777777" w:rsidR="003E38B7" w:rsidRPr="000E63C4" w:rsidRDefault="003E38B7" w:rsidP="00DC1F1F">
            <w:pPr>
              <w:rPr>
                <w:szCs w:val="22"/>
              </w:rPr>
            </w:pPr>
            <w:r w:rsidRPr="000E63C4">
              <w:rPr>
                <w:color w:val="000000"/>
                <w:szCs w:val="22"/>
              </w:rPr>
              <w:t>infrmlInd</w:t>
            </w:r>
          </w:p>
        </w:tc>
        <w:tc>
          <w:tcPr>
            <w:tcW w:w="3192" w:type="dxa"/>
          </w:tcPr>
          <w:p w14:paraId="6173BAC0" w14:textId="77777777" w:rsidR="003E38B7" w:rsidRPr="000E63C4" w:rsidRDefault="003E38B7" w:rsidP="00DC1F1F">
            <w:pPr>
              <w:rPr>
                <w:szCs w:val="22"/>
              </w:rPr>
            </w:pPr>
            <w:r w:rsidRPr="000E63C4">
              <w:rPr>
                <w:szCs w:val="22"/>
                <w:lang w:val="en-GB"/>
              </w:rPr>
              <w:t>NULL (…&gt;&lt;…)</w:t>
            </w:r>
          </w:p>
        </w:tc>
        <w:tc>
          <w:tcPr>
            <w:tcW w:w="3192" w:type="dxa"/>
            <w:gridSpan w:val="2"/>
          </w:tcPr>
          <w:p w14:paraId="2FD0370F" w14:textId="77777777" w:rsidR="003E38B7" w:rsidRPr="000E63C4" w:rsidRDefault="003E38B7" w:rsidP="00DC1F1F">
            <w:pPr>
              <w:rPr>
                <w:szCs w:val="22"/>
              </w:rPr>
            </w:pPr>
            <w:r w:rsidRPr="000E63C4">
              <w:rPr>
                <w:szCs w:val="22"/>
              </w:rPr>
              <w:t>This indicates if the claim was established as informal.</w:t>
            </w:r>
          </w:p>
        </w:tc>
      </w:tr>
      <w:tr w:rsidR="003E38B7" w14:paraId="3652B5D7" w14:textId="77777777" w:rsidTr="00DC1F1F">
        <w:tc>
          <w:tcPr>
            <w:tcW w:w="3192" w:type="dxa"/>
          </w:tcPr>
          <w:p w14:paraId="79A52973" w14:textId="77777777" w:rsidR="003E38B7" w:rsidRPr="000E63C4" w:rsidRDefault="003E38B7" w:rsidP="00DC1F1F">
            <w:pPr>
              <w:rPr>
                <w:szCs w:val="22"/>
              </w:rPr>
            </w:pPr>
            <w:r w:rsidRPr="000E63C4">
              <w:rPr>
                <w:color w:val="000000"/>
                <w:szCs w:val="22"/>
              </w:rPr>
              <w:t>intakeJrsdtnLctnId</w:t>
            </w:r>
          </w:p>
        </w:tc>
        <w:tc>
          <w:tcPr>
            <w:tcW w:w="3192" w:type="dxa"/>
          </w:tcPr>
          <w:p w14:paraId="50340A5A" w14:textId="77777777" w:rsidR="003E38B7" w:rsidRPr="000E63C4" w:rsidRDefault="003E38B7" w:rsidP="00DC1F1F">
            <w:pPr>
              <w:rPr>
                <w:szCs w:val="22"/>
              </w:rPr>
            </w:pPr>
            <w:r w:rsidRPr="000E63C4">
              <w:rPr>
                <w:szCs w:val="22"/>
                <w:lang w:val="en-GB"/>
              </w:rPr>
              <w:t>NULL (…&gt;&lt;…)</w:t>
            </w:r>
          </w:p>
        </w:tc>
        <w:tc>
          <w:tcPr>
            <w:tcW w:w="3192" w:type="dxa"/>
            <w:gridSpan w:val="2"/>
          </w:tcPr>
          <w:p w14:paraId="777DF5FC" w14:textId="77777777" w:rsidR="003E38B7" w:rsidRPr="000E63C4" w:rsidRDefault="003E38B7" w:rsidP="00DC1F1F">
            <w:pPr>
              <w:rPr>
                <w:szCs w:val="22"/>
              </w:rPr>
            </w:pPr>
            <w:r w:rsidRPr="000E63C4">
              <w:rPr>
                <w:szCs w:val="22"/>
              </w:rPr>
              <w:t>The station where this claim was created if it was for BDD (The Benefits Delivery at Discharge)</w:t>
            </w:r>
          </w:p>
        </w:tc>
      </w:tr>
      <w:tr w:rsidR="003E38B7" w14:paraId="1808C505" w14:textId="77777777" w:rsidTr="00DC1F1F">
        <w:tc>
          <w:tcPr>
            <w:tcW w:w="3192" w:type="dxa"/>
          </w:tcPr>
          <w:p w14:paraId="1E16C529" w14:textId="77777777" w:rsidR="003E38B7" w:rsidRPr="000E63C4" w:rsidRDefault="003E38B7" w:rsidP="00DC1F1F">
            <w:pPr>
              <w:rPr>
                <w:szCs w:val="22"/>
              </w:rPr>
            </w:pPr>
            <w:r w:rsidRPr="000E63C4">
              <w:rPr>
                <w:color w:val="000000"/>
                <w:szCs w:val="22"/>
              </w:rPr>
              <w:t>jrnDt</w:t>
            </w:r>
          </w:p>
        </w:tc>
        <w:tc>
          <w:tcPr>
            <w:tcW w:w="3192" w:type="dxa"/>
          </w:tcPr>
          <w:p w14:paraId="6A967761" w14:textId="77777777" w:rsidR="003E38B7" w:rsidRPr="000E63C4" w:rsidRDefault="003E38B7" w:rsidP="00DC1F1F">
            <w:pPr>
              <w:rPr>
                <w:szCs w:val="22"/>
              </w:rPr>
            </w:pPr>
            <w:r w:rsidRPr="000E63C4">
              <w:rPr>
                <w:szCs w:val="22"/>
                <w:lang w:val="en-GB"/>
              </w:rPr>
              <w:t>YYYY-MM-DDThh:mm:ss</w:t>
            </w:r>
          </w:p>
        </w:tc>
        <w:tc>
          <w:tcPr>
            <w:tcW w:w="3192" w:type="dxa"/>
            <w:gridSpan w:val="2"/>
          </w:tcPr>
          <w:p w14:paraId="296EBB00" w14:textId="77777777" w:rsidR="003E38B7" w:rsidRPr="000E63C4" w:rsidRDefault="003E38B7" w:rsidP="00DC1F1F">
            <w:pPr>
              <w:rPr>
                <w:szCs w:val="22"/>
              </w:rPr>
            </w:pPr>
            <w:r w:rsidRPr="000E63C4">
              <w:rPr>
                <w:szCs w:val="22"/>
              </w:rPr>
              <w:t>The day, month and year on which the last action took place on the record.</w:t>
            </w:r>
          </w:p>
        </w:tc>
      </w:tr>
      <w:tr w:rsidR="003E38B7" w14:paraId="24A3DF69" w14:textId="77777777" w:rsidTr="00DC1F1F">
        <w:tc>
          <w:tcPr>
            <w:tcW w:w="3192" w:type="dxa"/>
          </w:tcPr>
          <w:p w14:paraId="237B1860" w14:textId="77777777" w:rsidR="003E38B7" w:rsidRPr="000E63C4" w:rsidRDefault="003E38B7" w:rsidP="00DC1F1F">
            <w:pPr>
              <w:rPr>
                <w:szCs w:val="22"/>
              </w:rPr>
            </w:pPr>
            <w:r w:rsidRPr="000E63C4">
              <w:rPr>
                <w:color w:val="000000"/>
                <w:szCs w:val="22"/>
              </w:rPr>
              <w:t>jrnLctnId</w:t>
            </w:r>
          </w:p>
        </w:tc>
        <w:tc>
          <w:tcPr>
            <w:tcW w:w="3192" w:type="dxa"/>
          </w:tcPr>
          <w:p w14:paraId="4462E042" w14:textId="77777777" w:rsidR="003E38B7" w:rsidRPr="000E63C4" w:rsidRDefault="003E38B7" w:rsidP="00DC1F1F">
            <w:pPr>
              <w:rPr>
                <w:szCs w:val="22"/>
              </w:rPr>
            </w:pPr>
            <w:r w:rsidRPr="000E63C4">
              <w:rPr>
                <w:szCs w:val="22"/>
                <w:lang w:val="en-GB"/>
              </w:rPr>
              <w:t>NULL (…&gt;&lt;…)</w:t>
            </w:r>
          </w:p>
        </w:tc>
        <w:tc>
          <w:tcPr>
            <w:tcW w:w="3192" w:type="dxa"/>
            <w:gridSpan w:val="2"/>
          </w:tcPr>
          <w:p w14:paraId="20422576" w14:textId="77777777" w:rsidR="003E38B7" w:rsidRPr="000E63C4" w:rsidRDefault="003E38B7" w:rsidP="00DC1F1F">
            <w:pPr>
              <w:rPr>
                <w:szCs w:val="22"/>
              </w:rPr>
            </w:pPr>
            <w:r w:rsidRPr="000E63C4">
              <w:rPr>
                <w:szCs w:val="22"/>
              </w:rPr>
              <w:t>The number representing the Regional Office of the person taking the last action on the record.</w:t>
            </w:r>
          </w:p>
        </w:tc>
      </w:tr>
      <w:tr w:rsidR="003E38B7" w14:paraId="7643B3F2" w14:textId="77777777" w:rsidTr="00DC1F1F">
        <w:tc>
          <w:tcPr>
            <w:tcW w:w="3192" w:type="dxa"/>
          </w:tcPr>
          <w:p w14:paraId="3DBE73D2" w14:textId="77777777" w:rsidR="003E38B7" w:rsidRPr="000E63C4" w:rsidRDefault="003E38B7" w:rsidP="00DC1F1F">
            <w:pPr>
              <w:rPr>
                <w:szCs w:val="22"/>
              </w:rPr>
            </w:pPr>
            <w:r w:rsidRPr="000E63C4">
              <w:rPr>
                <w:color w:val="000000"/>
                <w:szCs w:val="22"/>
              </w:rPr>
              <w:t>jrnObjId</w:t>
            </w:r>
          </w:p>
        </w:tc>
        <w:tc>
          <w:tcPr>
            <w:tcW w:w="3192" w:type="dxa"/>
          </w:tcPr>
          <w:p w14:paraId="4E6E0D5D" w14:textId="77777777" w:rsidR="003E38B7" w:rsidRPr="000E63C4" w:rsidRDefault="003E38B7" w:rsidP="00DC1F1F">
            <w:pPr>
              <w:rPr>
                <w:szCs w:val="22"/>
              </w:rPr>
            </w:pPr>
            <w:r w:rsidRPr="000E63C4">
              <w:rPr>
                <w:szCs w:val="22"/>
                <w:lang w:val="en-GB"/>
              </w:rPr>
              <w:t>NULL (…&gt;&lt;…)</w:t>
            </w:r>
          </w:p>
        </w:tc>
        <w:tc>
          <w:tcPr>
            <w:tcW w:w="3192" w:type="dxa"/>
            <w:gridSpan w:val="2"/>
          </w:tcPr>
          <w:p w14:paraId="6F038CF6" w14:textId="77777777" w:rsidR="003E38B7" w:rsidRPr="000E63C4" w:rsidRDefault="003E38B7" w:rsidP="00DC1F1F">
            <w:pPr>
              <w:rPr>
                <w:szCs w:val="22"/>
              </w:rPr>
            </w:pPr>
            <w:r w:rsidRPr="000E63C4">
              <w:rPr>
                <w:szCs w:val="22"/>
              </w:rPr>
              <w:t>The application taking the last action on the record.</w:t>
            </w:r>
          </w:p>
        </w:tc>
      </w:tr>
      <w:tr w:rsidR="003E38B7" w14:paraId="15AFDE1D" w14:textId="77777777" w:rsidTr="00DC1F1F">
        <w:tc>
          <w:tcPr>
            <w:tcW w:w="3192" w:type="dxa"/>
          </w:tcPr>
          <w:p w14:paraId="1E5B516A" w14:textId="77777777" w:rsidR="003E38B7" w:rsidRPr="000E63C4" w:rsidRDefault="003E38B7" w:rsidP="00DC1F1F">
            <w:pPr>
              <w:rPr>
                <w:szCs w:val="22"/>
              </w:rPr>
            </w:pPr>
            <w:r w:rsidRPr="000E63C4">
              <w:rPr>
                <w:color w:val="000000"/>
                <w:szCs w:val="22"/>
              </w:rPr>
              <w:t>jrnStatusTypeCd</w:t>
            </w:r>
          </w:p>
        </w:tc>
        <w:tc>
          <w:tcPr>
            <w:tcW w:w="3192" w:type="dxa"/>
          </w:tcPr>
          <w:p w14:paraId="304F04C8" w14:textId="77777777" w:rsidR="003E38B7" w:rsidRPr="000E63C4" w:rsidRDefault="003E38B7" w:rsidP="00DC1F1F">
            <w:pPr>
              <w:rPr>
                <w:szCs w:val="22"/>
              </w:rPr>
            </w:pPr>
            <w:r w:rsidRPr="000E63C4">
              <w:rPr>
                <w:szCs w:val="22"/>
                <w:lang w:val="en-GB"/>
              </w:rPr>
              <w:t>NULL (…&gt;&lt;…)</w:t>
            </w:r>
          </w:p>
        </w:tc>
        <w:tc>
          <w:tcPr>
            <w:tcW w:w="3192" w:type="dxa"/>
            <w:gridSpan w:val="2"/>
          </w:tcPr>
          <w:p w14:paraId="62774C1D" w14:textId="77777777" w:rsidR="003E38B7" w:rsidRPr="000E63C4" w:rsidRDefault="003E38B7" w:rsidP="00DC1F1F">
            <w:pPr>
              <w:rPr>
                <w:szCs w:val="22"/>
              </w:rPr>
            </w:pPr>
            <w:r w:rsidRPr="000E63C4">
              <w:rPr>
                <w:szCs w:val="22"/>
              </w:rPr>
              <w:t>The alphabetic character representing the last action taken on the record. (I = Input, U = Update, D = Delete).</w:t>
            </w:r>
          </w:p>
        </w:tc>
      </w:tr>
      <w:tr w:rsidR="003E38B7" w14:paraId="7CD516B5" w14:textId="77777777" w:rsidTr="00DC1F1F">
        <w:tc>
          <w:tcPr>
            <w:tcW w:w="3192" w:type="dxa"/>
          </w:tcPr>
          <w:p w14:paraId="16E8AF64" w14:textId="77777777" w:rsidR="003E38B7" w:rsidRPr="000E63C4" w:rsidRDefault="003E38B7" w:rsidP="00DC1F1F">
            <w:pPr>
              <w:rPr>
                <w:szCs w:val="22"/>
              </w:rPr>
            </w:pPr>
            <w:r w:rsidRPr="000E63C4">
              <w:rPr>
                <w:color w:val="000000"/>
                <w:szCs w:val="22"/>
              </w:rPr>
              <w:t>jrnUserId</w:t>
            </w:r>
          </w:p>
        </w:tc>
        <w:tc>
          <w:tcPr>
            <w:tcW w:w="3192" w:type="dxa"/>
          </w:tcPr>
          <w:p w14:paraId="779D5349" w14:textId="77777777" w:rsidR="003E38B7" w:rsidRPr="000E63C4" w:rsidRDefault="003E38B7" w:rsidP="00DC1F1F">
            <w:pPr>
              <w:rPr>
                <w:szCs w:val="22"/>
              </w:rPr>
            </w:pPr>
            <w:r w:rsidRPr="000E63C4">
              <w:rPr>
                <w:szCs w:val="22"/>
                <w:lang w:val="en-GB"/>
              </w:rPr>
              <w:t>NULL (…&gt;&lt;…)</w:t>
            </w:r>
          </w:p>
        </w:tc>
        <w:tc>
          <w:tcPr>
            <w:tcW w:w="3192" w:type="dxa"/>
            <w:gridSpan w:val="2"/>
          </w:tcPr>
          <w:p w14:paraId="69910E0E" w14:textId="77777777" w:rsidR="003E38B7" w:rsidRPr="000E63C4" w:rsidRDefault="003E38B7" w:rsidP="00DC1F1F">
            <w:pPr>
              <w:rPr>
                <w:szCs w:val="22"/>
              </w:rPr>
            </w:pPr>
            <w:r w:rsidRPr="000E63C4">
              <w:rPr>
                <w:szCs w:val="22"/>
              </w:rPr>
              <w:t>The name associated with the person taking the last action on the record.</w:t>
            </w:r>
          </w:p>
        </w:tc>
      </w:tr>
      <w:tr w:rsidR="003E38B7" w14:paraId="2D1F92DD" w14:textId="77777777" w:rsidTr="00DC1F1F">
        <w:tc>
          <w:tcPr>
            <w:tcW w:w="3192" w:type="dxa"/>
          </w:tcPr>
          <w:p w14:paraId="15D525FA" w14:textId="77777777" w:rsidR="003E38B7" w:rsidRPr="000E63C4" w:rsidRDefault="003E38B7" w:rsidP="00DC1F1F">
            <w:pPr>
              <w:rPr>
                <w:szCs w:val="22"/>
              </w:rPr>
            </w:pPr>
            <w:r w:rsidRPr="000E63C4">
              <w:rPr>
                <w:color w:val="000000"/>
                <w:szCs w:val="22"/>
              </w:rPr>
              <w:t>lastPaidDt</w:t>
            </w:r>
          </w:p>
        </w:tc>
        <w:tc>
          <w:tcPr>
            <w:tcW w:w="3192" w:type="dxa"/>
          </w:tcPr>
          <w:p w14:paraId="2D1EA3FD" w14:textId="77777777" w:rsidR="003E38B7" w:rsidRPr="000E63C4" w:rsidRDefault="003E38B7" w:rsidP="00DC1F1F">
            <w:pPr>
              <w:rPr>
                <w:szCs w:val="22"/>
              </w:rPr>
            </w:pPr>
            <w:r w:rsidRPr="000E63C4">
              <w:rPr>
                <w:szCs w:val="22"/>
                <w:lang w:val="en-GB"/>
              </w:rPr>
              <w:t>NULL (…&gt;&lt;…)</w:t>
            </w:r>
          </w:p>
        </w:tc>
        <w:tc>
          <w:tcPr>
            <w:tcW w:w="3192" w:type="dxa"/>
            <w:gridSpan w:val="2"/>
          </w:tcPr>
          <w:p w14:paraId="0B85F548" w14:textId="77777777" w:rsidR="003E38B7" w:rsidRPr="000E63C4" w:rsidRDefault="003E38B7" w:rsidP="00DC1F1F">
            <w:pPr>
              <w:rPr>
                <w:szCs w:val="22"/>
              </w:rPr>
            </w:pPr>
            <w:r w:rsidRPr="000E63C4">
              <w:rPr>
                <w:szCs w:val="22"/>
              </w:rPr>
              <w:t>The date last paid.</w:t>
            </w:r>
          </w:p>
        </w:tc>
      </w:tr>
      <w:tr w:rsidR="00F13D61" w14:paraId="75E104BB" w14:textId="77777777" w:rsidTr="00DC1F1F">
        <w:tc>
          <w:tcPr>
            <w:tcW w:w="3192" w:type="dxa"/>
          </w:tcPr>
          <w:p w14:paraId="2F51FB9B" w14:textId="77777777" w:rsidR="00F13D61" w:rsidRPr="000E63C4" w:rsidRDefault="00F13D61" w:rsidP="00DC1F1F">
            <w:pPr>
              <w:rPr>
                <w:szCs w:val="22"/>
              </w:rPr>
            </w:pPr>
            <w:r w:rsidRPr="000E63C4">
              <w:rPr>
                <w:color w:val="000000"/>
                <w:szCs w:val="22"/>
              </w:rPr>
              <w:t>payeeTypeCd</w:t>
            </w:r>
          </w:p>
        </w:tc>
        <w:tc>
          <w:tcPr>
            <w:tcW w:w="3192" w:type="dxa"/>
          </w:tcPr>
          <w:p w14:paraId="772E428C" w14:textId="4BCBBD3B" w:rsidR="00F13D61" w:rsidRPr="000E63C4" w:rsidRDefault="00F13D61" w:rsidP="00DC1F1F">
            <w:pPr>
              <w:rPr>
                <w:szCs w:val="22"/>
              </w:rPr>
            </w:pPr>
            <w:r w:rsidRPr="007477DD">
              <w:rPr>
                <w:szCs w:val="22"/>
                <w:lang w:val="en-GB"/>
              </w:rPr>
              <w:t>00</w:t>
            </w:r>
          </w:p>
        </w:tc>
        <w:tc>
          <w:tcPr>
            <w:tcW w:w="3192" w:type="dxa"/>
            <w:gridSpan w:val="2"/>
          </w:tcPr>
          <w:p w14:paraId="44BBDB83" w14:textId="77777777" w:rsidR="00F13D61" w:rsidRPr="000E63C4" w:rsidRDefault="00F13D61" w:rsidP="00DC1F1F">
            <w:pPr>
              <w:rPr>
                <w:szCs w:val="22"/>
              </w:rPr>
            </w:pPr>
            <w:r w:rsidRPr="000E63C4">
              <w:rPr>
                <w:szCs w:val="22"/>
              </w:rPr>
              <w:t>A representation of a finite, pre-determined value or status that applies to a type of a PAYEE.</w:t>
            </w:r>
          </w:p>
        </w:tc>
      </w:tr>
      <w:tr w:rsidR="00F13D61" w14:paraId="21CCF83E" w14:textId="77777777" w:rsidTr="00DC1F1F">
        <w:tc>
          <w:tcPr>
            <w:tcW w:w="3192" w:type="dxa"/>
          </w:tcPr>
          <w:p w14:paraId="547F7976" w14:textId="77777777" w:rsidR="00F13D61" w:rsidRPr="000E63C4" w:rsidRDefault="00F13D61" w:rsidP="00DC1F1F">
            <w:pPr>
              <w:rPr>
                <w:szCs w:val="22"/>
              </w:rPr>
            </w:pPr>
            <w:r w:rsidRPr="000E63C4">
              <w:rPr>
                <w:color w:val="000000"/>
                <w:szCs w:val="22"/>
              </w:rPr>
              <w:t>pgmTypeCd</w:t>
            </w:r>
          </w:p>
        </w:tc>
        <w:tc>
          <w:tcPr>
            <w:tcW w:w="3192" w:type="dxa"/>
          </w:tcPr>
          <w:p w14:paraId="396383B4" w14:textId="77777777" w:rsidR="00F13D61" w:rsidRPr="000E63C4" w:rsidRDefault="00F13D61" w:rsidP="00DC1F1F">
            <w:pPr>
              <w:rPr>
                <w:szCs w:val="22"/>
              </w:rPr>
            </w:pPr>
            <w:r w:rsidRPr="000E63C4">
              <w:rPr>
                <w:szCs w:val="22"/>
              </w:rPr>
              <w:t>COMPs</w:t>
            </w:r>
          </w:p>
        </w:tc>
        <w:tc>
          <w:tcPr>
            <w:tcW w:w="3192" w:type="dxa"/>
            <w:gridSpan w:val="2"/>
          </w:tcPr>
          <w:p w14:paraId="39C05015" w14:textId="77777777" w:rsidR="00F13D61" w:rsidRPr="000E63C4" w:rsidRDefault="00F13D61" w:rsidP="00DC1F1F">
            <w:pPr>
              <w:rPr>
                <w:szCs w:val="22"/>
              </w:rPr>
            </w:pPr>
            <w:r w:rsidRPr="000E63C4">
              <w:rPr>
                <w:szCs w:val="22"/>
              </w:rPr>
              <w:t>A representation of a finite, pre-</w:t>
            </w:r>
            <w:r w:rsidRPr="000E63C4">
              <w:rPr>
                <w:szCs w:val="22"/>
              </w:rPr>
              <w:lastRenderedPageBreak/>
              <w:t>determined value or status that applies to a type of a PROGRAM.</w:t>
            </w:r>
          </w:p>
        </w:tc>
      </w:tr>
      <w:tr w:rsidR="00F13D61" w14:paraId="768D1416" w14:textId="77777777" w:rsidTr="00DC1F1F">
        <w:tc>
          <w:tcPr>
            <w:tcW w:w="3192" w:type="dxa"/>
          </w:tcPr>
          <w:p w14:paraId="4F5C285B" w14:textId="77777777" w:rsidR="00F13D61" w:rsidRPr="000E63C4" w:rsidRDefault="00F13D61" w:rsidP="00DC1F1F">
            <w:pPr>
              <w:rPr>
                <w:szCs w:val="22"/>
              </w:rPr>
            </w:pPr>
            <w:r w:rsidRPr="000E63C4">
              <w:rPr>
                <w:color w:val="000000"/>
                <w:szCs w:val="22"/>
              </w:rPr>
              <w:lastRenderedPageBreak/>
              <w:t>ptcpntClmantId</w:t>
            </w:r>
          </w:p>
        </w:tc>
        <w:tc>
          <w:tcPr>
            <w:tcW w:w="3192" w:type="dxa"/>
          </w:tcPr>
          <w:p w14:paraId="0F4A621B" w14:textId="14A3EDAC" w:rsidR="00F13D61" w:rsidRPr="000E63C4" w:rsidRDefault="00F13D61" w:rsidP="00CA3023">
            <w:pPr>
              <w:rPr>
                <w:szCs w:val="22"/>
              </w:rPr>
            </w:pPr>
            <w:r w:rsidRPr="000E63C4">
              <w:rPr>
                <w:color w:val="000000"/>
                <w:szCs w:val="22"/>
              </w:rPr>
              <w:t>vnpPtcpntId value returned from step 3for veteran</w:t>
            </w:r>
            <w:r w:rsidR="009232A0">
              <w:rPr>
                <w:color w:val="000000"/>
                <w:szCs w:val="22"/>
              </w:rPr>
              <w:t xml:space="preserve"> </w:t>
            </w:r>
          </w:p>
        </w:tc>
        <w:tc>
          <w:tcPr>
            <w:tcW w:w="3192" w:type="dxa"/>
            <w:gridSpan w:val="2"/>
          </w:tcPr>
          <w:p w14:paraId="33A25B15" w14:textId="77777777" w:rsidR="00F13D61" w:rsidRPr="000E63C4" w:rsidRDefault="00F13D61" w:rsidP="00DC1F1F">
            <w:pPr>
              <w:rPr>
                <w:szCs w:val="22"/>
              </w:rPr>
            </w:pPr>
            <w:r w:rsidRPr="000E63C4">
              <w:rPr>
                <w:szCs w:val="22"/>
              </w:rPr>
              <w:t>An identifier to uniquely identify a participant for a CLAIMANT. Part of the identifier for BNFT_CLAIM.</w:t>
            </w:r>
          </w:p>
        </w:tc>
      </w:tr>
      <w:tr w:rsidR="00F13D61" w14:paraId="54B4E93B" w14:textId="77777777" w:rsidTr="00DC1F1F">
        <w:tc>
          <w:tcPr>
            <w:tcW w:w="3192" w:type="dxa"/>
          </w:tcPr>
          <w:p w14:paraId="1D487992" w14:textId="77777777" w:rsidR="00F13D61" w:rsidRPr="000E63C4" w:rsidRDefault="00F13D61" w:rsidP="00DC1F1F">
            <w:pPr>
              <w:rPr>
                <w:szCs w:val="22"/>
              </w:rPr>
            </w:pPr>
            <w:r w:rsidRPr="000E63C4">
              <w:rPr>
                <w:color w:val="000000"/>
                <w:szCs w:val="22"/>
              </w:rPr>
              <w:t>ptcpntDpositAcntId</w:t>
            </w:r>
          </w:p>
        </w:tc>
        <w:tc>
          <w:tcPr>
            <w:tcW w:w="3192" w:type="dxa"/>
          </w:tcPr>
          <w:p w14:paraId="006C86F9" w14:textId="77777777" w:rsidR="00F13D61" w:rsidRPr="000E63C4" w:rsidRDefault="00F13D61" w:rsidP="00DC1F1F">
            <w:pPr>
              <w:rPr>
                <w:szCs w:val="22"/>
              </w:rPr>
            </w:pPr>
            <w:r w:rsidRPr="000E63C4">
              <w:rPr>
                <w:szCs w:val="22"/>
                <w:lang w:val="en-GB"/>
              </w:rPr>
              <w:t>NULL (…&gt;&lt;…)</w:t>
            </w:r>
          </w:p>
        </w:tc>
        <w:tc>
          <w:tcPr>
            <w:tcW w:w="3192" w:type="dxa"/>
            <w:gridSpan w:val="2"/>
          </w:tcPr>
          <w:p w14:paraId="5E82A305" w14:textId="77777777" w:rsidR="00F13D61" w:rsidRPr="000E63C4" w:rsidRDefault="00F13D61" w:rsidP="00DC1F1F">
            <w:pPr>
              <w:rPr>
                <w:szCs w:val="22"/>
              </w:rPr>
            </w:pPr>
            <w:r w:rsidRPr="000E63C4">
              <w:rPr>
                <w:szCs w:val="22"/>
              </w:rPr>
              <w:t>Foreign key reference to the account specified by the claimant for this claim</w:t>
            </w:r>
          </w:p>
        </w:tc>
      </w:tr>
      <w:tr w:rsidR="00F13D61" w14:paraId="27961FE9" w14:textId="77777777" w:rsidTr="00DC1F1F">
        <w:tc>
          <w:tcPr>
            <w:tcW w:w="3192" w:type="dxa"/>
          </w:tcPr>
          <w:p w14:paraId="3B646FC0" w14:textId="77777777" w:rsidR="00F13D61" w:rsidRPr="000E63C4" w:rsidRDefault="00F13D61" w:rsidP="00DC1F1F">
            <w:pPr>
              <w:rPr>
                <w:szCs w:val="22"/>
              </w:rPr>
            </w:pPr>
            <w:r w:rsidRPr="000E63C4">
              <w:rPr>
                <w:color w:val="000000"/>
                <w:szCs w:val="22"/>
              </w:rPr>
              <w:t>ptcpntVsrId</w:t>
            </w:r>
          </w:p>
        </w:tc>
        <w:tc>
          <w:tcPr>
            <w:tcW w:w="3192" w:type="dxa"/>
          </w:tcPr>
          <w:p w14:paraId="171FE122" w14:textId="77777777" w:rsidR="00F13D61" w:rsidRPr="000E63C4" w:rsidRDefault="00F13D61" w:rsidP="00DC1F1F">
            <w:pPr>
              <w:rPr>
                <w:szCs w:val="22"/>
              </w:rPr>
            </w:pPr>
            <w:r w:rsidRPr="000E63C4">
              <w:rPr>
                <w:szCs w:val="22"/>
                <w:lang w:val="en-GB"/>
              </w:rPr>
              <w:t>NULL (…&gt;&lt;…)</w:t>
            </w:r>
          </w:p>
        </w:tc>
        <w:tc>
          <w:tcPr>
            <w:tcW w:w="3192" w:type="dxa"/>
            <w:gridSpan w:val="2"/>
          </w:tcPr>
          <w:p w14:paraId="3D0C9AA9" w14:textId="77777777" w:rsidR="00F13D61" w:rsidRPr="000E63C4" w:rsidRDefault="00F13D61" w:rsidP="00DC1F1F">
            <w:pPr>
              <w:rPr>
                <w:szCs w:val="22"/>
              </w:rPr>
            </w:pPr>
            <w:r w:rsidRPr="000E63C4">
              <w:rPr>
                <w:szCs w:val="22"/>
              </w:rPr>
              <w:t>The Participant ID of the Veteran Service Representative.</w:t>
            </w:r>
          </w:p>
        </w:tc>
      </w:tr>
      <w:tr w:rsidR="00F13D61" w14:paraId="399C8501" w14:textId="77777777" w:rsidTr="00DC1F1F">
        <w:tc>
          <w:tcPr>
            <w:tcW w:w="3192" w:type="dxa"/>
          </w:tcPr>
          <w:p w14:paraId="4552F14E" w14:textId="77777777" w:rsidR="00F13D61" w:rsidRPr="000E63C4" w:rsidRDefault="00F13D61" w:rsidP="00DC1F1F">
            <w:pPr>
              <w:rPr>
                <w:szCs w:val="22"/>
              </w:rPr>
            </w:pPr>
            <w:r w:rsidRPr="000E63C4">
              <w:rPr>
                <w:color w:val="000000"/>
                <w:szCs w:val="22"/>
              </w:rPr>
              <w:t>rmksTxt</w:t>
            </w:r>
          </w:p>
        </w:tc>
        <w:tc>
          <w:tcPr>
            <w:tcW w:w="3192" w:type="dxa"/>
          </w:tcPr>
          <w:p w14:paraId="1A001800" w14:textId="77777777" w:rsidR="00F13D61" w:rsidRPr="000E63C4" w:rsidRDefault="00F13D61" w:rsidP="00DC1F1F">
            <w:pPr>
              <w:rPr>
                <w:szCs w:val="22"/>
              </w:rPr>
            </w:pPr>
            <w:r w:rsidRPr="000E63C4">
              <w:rPr>
                <w:szCs w:val="22"/>
                <w:lang w:val="en-GB"/>
              </w:rPr>
              <w:t>NULL (…&gt;&lt;…)</w:t>
            </w:r>
          </w:p>
        </w:tc>
        <w:tc>
          <w:tcPr>
            <w:tcW w:w="3192" w:type="dxa"/>
            <w:gridSpan w:val="2"/>
          </w:tcPr>
          <w:p w14:paraId="10A5899A" w14:textId="77777777" w:rsidR="00F13D61" w:rsidRPr="000E63C4" w:rsidRDefault="00F13D61" w:rsidP="00DC1F1F">
            <w:pPr>
              <w:rPr>
                <w:szCs w:val="22"/>
              </w:rPr>
            </w:pPr>
            <w:r w:rsidRPr="000E63C4">
              <w:rPr>
                <w:szCs w:val="22"/>
              </w:rPr>
              <w:t>General comments and misc data in support of a benefit claim.</w:t>
            </w:r>
          </w:p>
        </w:tc>
      </w:tr>
      <w:tr w:rsidR="00F13D61" w14:paraId="78EF1D56" w14:textId="77777777" w:rsidTr="00DC1F1F">
        <w:tc>
          <w:tcPr>
            <w:tcW w:w="3192" w:type="dxa"/>
          </w:tcPr>
          <w:p w14:paraId="44A749B6" w14:textId="77777777" w:rsidR="00F13D61" w:rsidRPr="000E63C4" w:rsidRDefault="00F13D61" w:rsidP="00DC1F1F">
            <w:pPr>
              <w:rPr>
                <w:szCs w:val="22"/>
              </w:rPr>
            </w:pPr>
            <w:r w:rsidRPr="000E63C4">
              <w:rPr>
                <w:color w:val="000000"/>
                <w:szCs w:val="22"/>
              </w:rPr>
              <w:t>statusTypeCd</w:t>
            </w:r>
          </w:p>
        </w:tc>
        <w:tc>
          <w:tcPr>
            <w:tcW w:w="3192" w:type="dxa"/>
          </w:tcPr>
          <w:p w14:paraId="60C3967E" w14:textId="77777777" w:rsidR="00F13D61" w:rsidRPr="000E63C4" w:rsidRDefault="00F13D61" w:rsidP="00DC1F1F">
            <w:pPr>
              <w:rPr>
                <w:szCs w:val="22"/>
              </w:rPr>
            </w:pPr>
            <w:r w:rsidRPr="000E63C4">
              <w:rPr>
                <w:szCs w:val="22"/>
              </w:rPr>
              <w:t>Curr</w:t>
            </w:r>
          </w:p>
        </w:tc>
        <w:tc>
          <w:tcPr>
            <w:tcW w:w="3192" w:type="dxa"/>
            <w:gridSpan w:val="2"/>
          </w:tcPr>
          <w:p w14:paraId="4A7155A3" w14:textId="77777777" w:rsidR="00F13D61" w:rsidRPr="000E63C4" w:rsidRDefault="00F13D61" w:rsidP="00DC1F1F">
            <w:pPr>
              <w:rPr>
                <w:szCs w:val="22"/>
              </w:rPr>
            </w:pPr>
            <w:r w:rsidRPr="000E63C4">
              <w:rPr>
                <w:szCs w:val="22"/>
              </w:rPr>
              <w:t>A representation of a finite, pre-determined value or status that applies to a type of a STATUS.</w:t>
            </w:r>
          </w:p>
        </w:tc>
      </w:tr>
      <w:tr w:rsidR="00F13D61" w14:paraId="27DFC041" w14:textId="77777777" w:rsidTr="00DC1F1F">
        <w:tc>
          <w:tcPr>
            <w:tcW w:w="3192" w:type="dxa"/>
          </w:tcPr>
          <w:p w14:paraId="08456541" w14:textId="77777777" w:rsidR="00F13D61" w:rsidRPr="000E63C4" w:rsidRDefault="00F13D61" w:rsidP="00DC1F1F">
            <w:pPr>
              <w:rPr>
                <w:szCs w:val="22"/>
              </w:rPr>
            </w:pPr>
            <w:r w:rsidRPr="000E63C4">
              <w:rPr>
                <w:color w:val="000000"/>
                <w:szCs w:val="22"/>
              </w:rPr>
              <w:t>svcTypeCd</w:t>
            </w:r>
          </w:p>
        </w:tc>
        <w:tc>
          <w:tcPr>
            <w:tcW w:w="3192" w:type="dxa"/>
          </w:tcPr>
          <w:p w14:paraId="694A2F93" w14:textId="77777777" w:rsidR="00F13D61" w:rsidRPr="000E63C4" w:rsidRDefault="00F13D61" w:rsidP="00DC1F1F">
            <w:pPr>
              <w:rPr>
                <w:szCs w:val="22"/>
              </w:rPr>
            </w:pPr>
            <w:r w:rsidRPr="000E63C4">
              <w:rPr>
                <w:szCs w:val="22"/>
              </w:rPr>
              <w:t>CP</w:t>
            </w:r>
          </w:p>
        </w:tc>
        <w:tc>
          <w:tcPr>
            <w:tcW w:w="3192" w:type="dxa"/>
            <w:gridSpan w:val="2"/>
          </w:tcPr>
          <w:p w14:paraId="5E1006BF" w14:textId="77777777" w:rsidR="00F13D61" w:rsidRPr="000E63C4" w:rsidRDefault="00F13D61" w:rsidP="00DC1F1F">
            <w:pPr>
              <w:rPr>
                <w:szCs w:val="22"/>
              </w:rPr>
            </w:pPr>
            <w:r w:rsidRPr="000E63C4">
              <w:rPr>
                <w:szCs w:val="22"/>
              </w:rPr>
              <w:t>A representation of a finite, pre-determined value or status that applies to a type of a SERVICE.</w:t>
            </w:r>
          </w:p>
        </w:tc>
      </w:tr>
      <w:tr w:rsidR="00F13D61" w14:paraId="7957677A" w14:textId="77777777" w:rsidTr="00DC1F1F">
        <w:tc>
          <w:tcPr>
            <w:tcW w:w="3192" w:type="dxa"/>
          </w:tcPr>
          <w:p w14:paraId="4DDF428C" w14:textId="77777777" w:rsidR="00F13D61" w:rsidRPr="000E63C4" w:rsidRDefault="00F13D61" w:rsidP="00DC1F1F">
            <w:pPr>
              <w:rPr>
                <w:szCs w:val="22"/>
              </w:rPr>
            </w:pPr>
            <w:r w:rsidRPr="000E63C4">
              <w:rPr>
                <w:color w:val="000000"/>
                <w:szCs w:val="22"/>
              </w:rPr>
              <w:t>ptcpntMailAddrsId</w:t>
            </w:r>
          </w:p>
        </w:tc>
        <w:tc>
          <w:tcPr>
            <w:tcW w:w="3192" w:type="dxa"/>
          </w:tcPr>
          <w:p w14:paraId="5F0FA873" w14:textId="643C5C46" w:rsidR="00F13D61" w:rsidRPr="000E63C4" w:rsidRDefault="00F13D61" w:rsidP="00191856">
            <w:pPr>
              <w:rPr>
                <w:szCs w:val="22"/>
              </w:rPr>
            </w:pPr>
            <w:r w:rsidRPr="000E63C4">
              <w:rPr>
                <w:szCs w:val="22"/>
              </w:rPr>
              <w:t>vnpPtcpntAddrsId</w:t>
            </w:r>
            <w:r w:rsidRPr="000E63C4">
              <w:rPr>
                <w:color w:val="000000"/>
                <w:szCs w:val="22"/>
              </w:rPr>
              <w:t xml:space="preserve"> value </w:t>
            </w:r>
            <w:r w:rsidR="00191856">
              <w:rPr>
                <w:color w:val="000000"/>
                <w:szCs w:val="22"/>
              </w:rPr>
              <w:t>returned from step 5for veteran</w:t>
            </w:r>
          </w:p>
        </w:tc>
        <w:tc>
          <w:tcPr>
            <w:tcW w:w="3192" w:type="dxa"/>
            <w:gridSpan w:val="2"/>
          </w:tcPr>
          <w:p w14:paraId="76BE307F" w14:textId="77777777" w:rsidR="00F13D61" w:rsidRPr="000E63C4" w:rsidRDefault="00F13D61" w:rsidP="00DC1F1F">
            <w:pPr>
              <w:rPr>
                <w:szCs w:val="22"/>
              </w:rPr>
            </w:pPr>
            <w:r w:rsidRPr="000E63C4">
              <w:rPr>
                <w:szCs w:val="22"/>
              </w:rPr>
              <w:t>Foreign key reference to the mailing address specified by the claimant for this claim</w:t>
            </w:r>
          </w:p>
        </w:tc>
      </w:tr>
      <w:tr w:rsidR="00F13D61" w14:paraId="620A4EFF" w14:textId="77777777" w:rsidTr="00DC1F1F">
        <w:tc>
          <w:tcPr>
            <w:tcW w:w="3192" w:type="dxa"/>
          </w:tcPr>
          <w:p w14:paraId="2929B087" w14:textId="77777777" w:rsidR="00F13D61" w:rsidRPr="000E63C4" w:rsidRDefault="00F13D61" w:rsidP="00DC1F1F">
            <w:pPr>
              <w:rPr>
                <w:szCs w:val="22"/>
              </w:rPr>
            </w:pPr>
            <w:r w:rsidRPr="000E63C4">
              <w:rPr>
                <w:color w:val="000000"/>
                <w:szCs w:val="22"/>
              </w:rPr>
              <w:t>ptcpntPymtAddrsId</w:t>
            </w:r>
          </w:p>
        </w:tc>
        <w:tc>
          <w:tcPr>
            <w:tcW w:w="3192" w:type="dxa"/>
          </w:tcPr>
          <w:p w14:paraId="3F65F29A" w14:textId="77777777" w:rsidR="00F13D61" w:rsidRPr="000E63C4" w:rsidRDefault="00F13D61" w:rsidP="00DC1F1F">
            <w:pPr>
              <w:rPr>
                <w:szCs w:val="22"/>
              </w:rPr>
            </w:pPr>
            <w:r w:rsidRPr="000E63C4">
              <w:rPr>
                <w:szCs w:val="22"/>
                <w:lang w:val="en-GB"/>
              </w:rPr>
              <w:t>NULL (…&gt;&lt;…)</w:t>
            </w:r>
          </w:p>
        </w:tc>
        <w:tc>
          <w:tcPr>
            <w:tcW w:w="3192" w:type="dxa"/>
            <w:gridSpan w:val="2"/>
          </w:tcPr>
          <w:p w14:paraId="4518C354" w14:textId="77777777" w:rsidR="00F13D61" w:rsidRPr="000E63C4" w:rsidRDefault="00F13D61" w:rsidP="00DC1F1F">
            <w:pPr>
              <w:rPr>
                <w:szCs w:val="22"/>
              </w:rPr>
            </w:pPr>
            <w:r w:rsidRPr="000E63C4">
              <w:rPr>
                <w:szCs w:val="22"/>
              </w:rPr>
              <w:t>Foreign key reference to the payment address (if payment is by check) specified by the claimant for this claim</w:t>
            </w:r>
          </w:p>
        </w:tc>
      </w:tr>
      <w:tr w:rsidR="00F13D61" w14:paraId="1263FCA2" w14:textId="77777777" w:rsidTr="00DC1F1F">
        <w:tc>
          <w:tcPr>
            <w:tcW w:w="3192" w:type="dxa"/>
          </w:tcPr>
          <w:p w14:paraId="4085728A" w14:textId="77777777" w:rsidR="00F13D61" w:rsidRPr="000E63C4" w:rsidRDefault="00F13D61" w:rsidP="00DC1F1F">
            <w:pPr>
              <w:rPr>
                <w:szCs w:val="22"/>
              </w:rPr>
            </w:pPr>
            <w:r w:rsidRPr="000E63C4">
              <w:rPr>
                <w:color w:val="000000"/>
                <w:szCs w:val="22"/>
              </w:rPr>
              <w:t>termnlDigitNbr</w:t>
            </w:r>
          </w:p>
        </w:tc>
        <w:tc>
          <w:tcPr>
            <w:tcW w:w="3192" w:type="dxa"/>
          </w:tcPr>
          <w:p w14:paraId="5A87F32B" w14:textId="77777777" w:rsidR="00F13D61" w:rsidRPr="000E63C4" w:rsidRDefault="00F13D61" w:rsidP="00DC1F1F">
            <w:pPr>
              <w:rPr>
                <w:szCs w:val="22"/>
              </w:rPr>
            </w:pPr>
            <w:r w:rsidRPr="000E63C4">
              <w:rPr>
                <w:szCs w:val="22"/>
                <w:lang w:val="en-GB"/>
              </w:rPr>
              <w:t>NULL (…&gt;&lt;…)</w:t>
            </w:r>
          </w:p>
        </w:tc>
        <w:tc>
          <w:tcPr>
            <w:tcW w:w="3192" w:type="dxa"/>
            <w:gridSpan w:val="2"/>
          </w:tcPr>
          <w:p w14:paraId="2C88AD10" w14:textId="77777777" w:rsidR="00F13D61" w:rsidRPr="000E63C4" w:rsidRDefault="00F13D61" w:rsidP="00DC1F1F">
            <w:pPr>
              <w:rPr>
                <w:szCs w:val="22"/>
              </w:rPr>
            </w:pPr>
            <w:r w:rsidRPr="000E63C4">
              <w:rPr>
                <w:szCs w:val="22"/>
              </w:rPr>
              <w:t>The terminal digit number of the Veteran.</w:t>
            </w:r>
          </w:p>
        </w:tc>
      </w:tr>
      <w:tr w:rsidR="00F13D61" w:rsidRPr="000E63C4" w14:paraId="4B5CFC08" w14:textId="77777777" w:rsidTr="00394B22">
        <w:trPr>
          <w:gridAfter w:val="1"/>
          <w:wAfter w:w="18" w:type="dxa"/>
        </w:trPr>
        <w:tc>
          <w:tcPr>
            <w:tcW w:w="3192" w:type="dxa"/>
          </w:tcPr>
          <w:p w14:paraId="20DF80B6" w14:textId="77777777" w:rsidR="00F13D61" w:rsidRPr="00394B22" w:rsidRDefault="00F13D61" w:rsidP="00DC1F1F">
            <w:pPr>
              <w:rPr>
                <w:szCs w:val="22"/>
                <w:lang w:val="en-GB"/>
              </w:rPr>
            </w:pPr>
            <w:r w:rsidRPr="00394B22">
              <w:rPr>
                <w:color w:val="000000"/>
                <w:szCs w:val="22"/>
              </w:rPr>
              <w:t>vnpPtcpntVetId</w:t>
            </w:r>
          </w:p>
        </w:tc>
        <w:tc>
          <w:tcPr>
            <w:tcW w:w="3192" w:type="dxa"/>
            <w:shd w:val="clear" w:color="auto" w:fill="FFFFFF" w:themeFill="background1"/>
          </w:tcPr>
          <w:p w14:paraId="39597FE3" w14:textId="57862E5D" w:rsidR="00F13D61" w:rsidRPr="00394B22" w:rsidRDefault="00F13D61" w:rsidP="00DC1F1F">
            <w:pPr>
              <w:rPr>
                <w:szCs w:val="22"/>
                <w:lang w:val="en-GB"/>
              </w:rPr>
            </w:pPr>
            <w:r w:rsidRPr="00394B22">
              <w:rPr>
                <w:szCs w:val="22"/>
              </w:rPr>
              <w:t>vnpPtcpntId value returned from step 3 for veteran</w:t>
            </w:r>
          </w:p>
        </w:tc>
        <w:tc>
          <w:tcPr>
            <w:tcW w:w="3174" w:type="dxa"/>
            <w:shd w:val="clear" w:color="auto" w:fill="auto"/>
          </w:tcPr>
          <w:p w14:paraId="398C0307" w14:textId="77777777" w:rsidR="00F13D61" w:rsidRPr="000E63C4" w:rsidRDefault="00F13D61" w:rsidP="00DC1F1F">
            <w:pPr>
              <w:rPr>
                <w:szCs w:val="22"/>
                <w:lang w:val="en-GB"/>
              </w:rPr>
            </w:pPr>
            <w:r w:rsidRPr="00394B22">
              <w:rPr>
                <w:szCs w:val="22"/>
              </w:rPr>
              <w:t>An identifier to uniquely identify a participant</w:t>
            </w:r>
          </w:p>
        </w:tc>
      </w:tr>
      <w:tr w:rsidR="00F13D61" w:rsidRPr="000E63C4" w14:paraId="27227511" w14:textId="77777777" w:rsidTr="00DC1F1F">
        <w:trPr>
          <w:gridAfter w:val="1"/>
          <w:wAfter w:w="18" w:type="dxa"/>
        </w:trPr>
        <w:tc>
          <w:tcPr>
            <w:tcW w:w="3192" w:type="dxa"/>
          </w:tcPr>
          <w:p w14:paraId="493DAC9A" w14:textId="77777777" w:rsidR="00F13D61" w:rsidRPr="000E63C4" w:rsidRDefault="00F13D61" w:rsidP="00DC1F1F">
            <w:pPr>
              <w:rPr>
                <w:szCs w:val="22"/>
                <w:lang w:val="en-GB"/>
              </w:rPr>
            </w:pPr>
            <w:r w:rsidRPr="000E63C4">
              <w:rPr>
                <w:color w:val="000000"/>
                <w:szCs w:val="22"/>
              </w:rPr>
              <w:t xml:space="preserve">vnpProcId  </w:t>
            </w:r>
          </w:p>
        </w:tc>
        <w:tc>
          <w:tcPr>
            <w:tcW w:w="3192" w:type="dxa"/>
          </w:tcPr>
          <w:p w14:paraId="5E1366C9" w14:textId="77777777" w:rsidR="00F13D61" w:rsidRPr="000E63C4" w:rsidRDefault="00F13D61" w:rsidP="00DC1F1F">
            <w:pPr>
              <w:rPr>
                <w:szCs w:val="22"/>
                <w:lang w:val="en-GB"/>
              </w:rPr>
            </w:pPr>
            <w:r w:rsidRPr="000E63C4">
              <w:rPr>
                <w:rFonts w:eastAsia="MS Mincho"/>
                <w:szCs w:val="22"/>
                <w:lang w:val="en-GB"/>
              </w:rPr>
              <w:t>vnpProcId</w:t>
            </w:r>
            <w:r w:rsidRPr="000E63C4">
              <w:rPr>
                <w:szCs w:val="22"/>
                <w:lang w:val="en-GB"/>
              </w:rPr>
              <w:t xml:space="preserve"> value returned from step 1</w:t>
            </w:r>
          </w:p>
        </w:tc>
        <w:tc>
          <w:tcPr>
            <w:tcW w:w="3174" w:type="dxa"/>
          </w:tcPr>
          <w:p w14:paraId="295B1ADE" w14:textId="77777777" w:rsidR="00F13D61" w:rsidRPr="000E63C4" w:rsidRDefault="00F13D61" w:rsidP="00DC1F1F">
            <w:pPr>
              <w:rPr>
                <w:szCs w:val="22"/>
                <w:lang w:val="en-GB"/>
              </w:rPr>
            </w:pPr>
            <w:r w:rsidRPr="000E63C4">
              <w:rPr>
                <w:szCs w:val="22"/>
              </w:rPr>
              <w:t>Identifies all rows specific to a process so that they can be easily identified. This is the unique identifier of a row. VNP_PROC_ID relates all rows specific to a process.</w:t>
            </w:r>
          </w:p>
        </w:tc>
      </w:tr>
      <w:tr w:rsidR="00F13D61" w14:paraId="07DD8692" w14:textId="77777777" w:rsidTr="00DC1F1F">
        <w:trPr>
          <w:gridAfter w:val="1"/>
          <w:wAfter w:w="18" w:type="dxa"/>
        </w:trPr>
        <w:tc>
          <w:tcPr>
            <w:tcW w:w="3192" w:type="dxa"/>
          </w:tcPr>
          <w:p w14:paraId="6FF1CC6A" w14:textId="77777777" w:rsidR="00F13D61" w:rsidRPr="000E63C4" w:rsidRDefault="00F13D61" w:rsidP="00DC1F1F">
            <w:pPr>
              <w:rPr>
                <w:szCs w:val="22"/>
              </w:rPr>
            </w:pPr>
            <w:r w:rsidRPr="000E63C4">
              <w:rPr>
                <w:color w:val="000000"/>
                <w:szCs w:val="22"/>
              </w:rPr>
              <w:t>bnftClaimId</w:t>
            </w:r>
          </w:p>
        </w:tc>
        <w:tc>
          <w:tcPr>
            <w:tcW w:w="3192" w:type="dxa"/>
          </w:tcPr>
          <w:p w14:paraId="2A3BE40A" w14:textId="77777777" w:rsidR="00F13D61" w:rsidRPr="000E63C4" w:rsidRDefault="00F13D61" w:rsidP="00DC1F1F">
            <w:pPr>
              <w:rPr>
                <w:szCs w:val="22"/>
              </w:rPr>
            </w:pPr>
            <w:r w:rsidRPr="000E63C4">
              <w:rPr>
                <w:szCs w:val="22"/>
                <w:lang w:val="en-GB"/>
              </w:rPr>
              <w:t>NULL (…&gt;&lt;…)</w:t>
            </w:r>
          </w:p>
        </w:tc>
        <w:tc>
          <w:tcPr>
            <w:tcW w:w="3174" w:type="dxa"/>
          </w:tcPr>
          <w:p w14:paraId="56A80BE7" w14:textId="77777777" w:rsidR="00F13D61" w:rsidRPr="000E63C4" w:rsidRDefault="00F13D61" w:rsidP="00DC1F1F">
            <w:pPr>
              <w:rPr>
                <w:szCs w:val="22"/>
              </w:rPr>
            </w:pPr>
            <w:r w:rsidRPr="000E63C4">
              <w:rPr>
                <w:bCs/>
                <w:color w:val="000000"/>
                <w:szCs w:val="22"/>
              </w:rPr>
              <w:t xml:space="preserve">Automatically generated sequence number that is the primary key of a </w:t>
            </w:r>
            <w:r w:rsidRPr="000E63C4">
              <w:rPr>
                <w:szCs w:val="22"/>
              </w:rPr>
              <w:t>benefit claim</w:t>
            </w:r>
          </w:p>
        </w:tc>
      </w:tr>
    </w:tbl>
    <w:p w14:paraId="588046DC" w14:textId="77777777" w:rsidR="003E38B7" w:rsidRPr="00A1462B" w:rsidRDefault="003E38B7" w:rsidP="003E38B7">
      <w:pPr>
        <w:ind w:left="360"/>
        <w:rPr>
          <w:sz w:val="24"/>
          <w:lang w:val="en-GB"/>
        </w:rPr>
      </w:pPr>
      <w:r w:rsidRPr="00A1462B">
        <w:rPr>
          <w:sz w:val="24"/>
          <w:lang w:val="en-GB"/>
        </w:rPr>
        <w:t xml:space="preserve">See section </w:t>
      </w:r>
      <w:r w:rsidRPr="00A1462B">
        <w:rPr>
          <w:b/>
          <w:sz w:val="24"/>
          <w:lang w:val="en-GB"/>
        </w:rPr>
        <w:fldChar w:fldCharType="begin"/>
      </w:r>
      <w:r w:rsidRPr="00A1462B">
        <w:rPr>
          <w:b/>
          <w:sz w:val="24"/>
          <w:lang w:val="en-GB"/>
        </w:rPr>
        <w:instrText xml:space="preserve"> REF _Ref456689970 \r \h  \* MERGEFORMAT </w:instrText>
      </w:r>
      <w:r w:rsidRPr="00A1462B">
        <w:rPr>
          <w:b/>
          <w:sz w:val="24"/>
          <w:lang w:val="en-GB"/>
        </w:rPr>
      </w:r>
      <w:r w:rsidRPr="00A1462B">
        <w:rPr>
          <w:b/>
          <w:sz w:val="24"/>
          <w:lang w:val="en-GB"/>
        </w:rPr>
        <w:fldChar w:fldCharType="separate"/>
      </w:r>
      <w:r w:rsidR="00F47FB3">
        <w:rPr>
          <w:b/>
          <w:sz w:val="24"/>
          <w:lang w:val="en-GB"/>
        </w:rPr>
        <w:t>7.6.6</w:t>
      </w:r>
      <w:r w:rsidRPr="00A1462B">
        <w:rPr>
          <w:b/>
          <w:sz w:val="24"/>
          <w:lang w:val="en-GB"/>
        </w:rPr>
        <w:fldChar w:fldCharType="end"/>
      </w:r>
      <w:r w:rsidRPr="00A1462B">
        <w:rPr>
          <w:b/>
          <w:sz w:val="24"/>
          <w:lang w:val="en-GB"/>
        </w:rPr>
        <w:t xml:space="preserve"> </w:t>
      </w:r>
      <w:r w:rsidRPr="00A1462B">
        <w:rPr>
          <w:b/>
          <w:sz w:val="24"/>
          <w:lang w:val="en-GB"/>
        </w:rPr>
        <w:fldChar w:fldCharType="begin"/>
      </w:r>
      <w:r w:rsidRPr="00A1462B">
        <w:rPr>
          <w:b/>
          <w:sz w:val="24"/>
          <w:lang w:val="en-GB"/>
        </w:rPr>
        <w:instrText xml:space="preserve"> REF _Ref456689976 \h  \* MERGEFORMAT </w:instrText>
      </w:r>
      <w:r w:rsidRPr="00A1462B">
        <w:rPr>
          <w:b/>
          <w:sz w:val="24"/>
          <w:lang w:val="en-GB"/>
        </w:rPr>
      </w:r>
      <w:r w:rsidRPr="00A1462B">
        <w:rPr>
          <w:b/>
          <w:sz w:val="24"/>
          <w:lang w:val="en-GB"/>
        </w:rPr>
        <w:fldChar w:fldCharType="separate"/>
      </w:r>
      <w:r w:rsidR="00F47FB3" w:rsidRPr="00F47FB3">
        <w:rPr>
          <w:b/>
          <w:sz w:val="24"/>
        </w:rPr>
        <w:t>CorpDB Type Reference Values</w:t>
      </w:r>
      <w:r w:rsidRPr="00A1462B">
        <w:rPr>
          <w:b/>
          <w:sz w:val="24"/>
          <w:lang w:val="en-GB"/>
        </w:rPr>
        <w:fldChar w:fldCharType="end"/>
      </w:r>
      <w:r w:rsidRPr="00A1462B">
        <w:rPr>
          <w:sz w:val="24"/>
          <w:lang w:val="en-GB"/>
        </w:rPr>
        <w:t xml:space="preserve"> for</w:t>
      </w:r>
      <w:r>
        <w:rPr>
          <w:rFonts w:eastAsiaTheme="minorEastAsia"/>
          <w:sz w:val="24"/>
        </w:rPr>
        <w:t xml:space="preserve"> </w:t>
      </w:r>
      <w:r w:rsidRPr="004662F7">
        <w:rPr>
          <w:rFonts w:eastAsiaTheme="minorEastAsia"/>
          <w:sz w:val="24"/>
        </w:rPr>
        <w:t>jrnStatusTypeCd</w:t>
      </w:r>
      <w:r>
        <w:rPr>
          <w:rFonts w:eastAsiaTheme="minorEastAsia"/>
          <w:sz w:val="24"/>
        </w:rPr>
        <w:t xml:space="preserve"> and </w:t>
      </w:r>
      <w:r w:rsidRPr="00604E1C">
        <w:rPr>
          <w:rFonts w:eastAsiaTheme="minorEastAsia"/>
          <w:sz w:val="24"/>
        </w:rPr>
        <w:t>statusTypeCd</w:t>
      </w:r>
      <w:r w:rsidRPr="00A1462B">
        <w:rPr>
          <w:rFonts w:eastAsiaTheme="minorEastAsia"/>
          <w:sz w:val="24"/>
        </w:rPr>
        <w:t xml:space="preserve"> </w:t>
      </w:r>
    </w:p>
    <w:p w14:paraId="4C2B4C20" w14:textId="77777777" w:rsidR="003E38B7" w:rsidRDefault="003E38B7" w:rsidP="003E38B7">
      <w:pPr>
        <w:pStyle w:val="Heading4"/>
        <w:ind w:left="1080"/>
      </w:pPr>
      <w:r>
        <w:t xml:space="preserve">Step 14 – </w:t>
      </w:r>
      <w:r w:rsidRPr="007D14AE">
        <w:t>benefitClaimWebService</w:t>
      </w:r>
      <w:r>
        <w:t>/</w:t>
      </w:r>
      <w:r w:rsidRPr="007D14AE">
        <w:t xml:space="preserve"> insertBenefitClaim</w:t>
      </w:r>
    </w:p>
    <w:p w14:paraId="3414382D" w14:textId="77777777" w:rsidR="003E38B7" w:rsidRPr="0031076E"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12</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w:t>
      </w:r>
      <w:r w:rsidRPr="002C6DAB">
        <w:rPr>
          <w:rFonts w:ascii="Arial" w:hAnsi="Arial" w:cs="Arial"/>
          <w:b/>
        </w:rPr>
        <w:t xml:space="preserve">BenefitClaimInput </w:t>
      </w:r>
      <w:r>
        <w:rPr>
          <w:rFonts w:ascii="Arial" w:hAnsi="Arial" w:cs="Arial"/>
          <w:b/>
        </w:rPr>
        <w:t xml:space="preserve">XSD </w:t>
      </w:r>
      <w:r w:rsidRPr="0031076E">
        <w:rPr>
          <w:rFonts w:ascii="Arial" w:hAnsi="Arial" w:cs="Arial"/>
          <w:b/>
          <w:lang w:eastAsia="en-US"/>
        </w:rPr>
        <w:t>Diagram</w:t>
      </w:r>
      <w:r>
        <w:rPr>
          <w:rFonts w:ascii="Arial" w:hAnsi="Arial" w:cs="Arial"/>
          <w:b/>
          <w:lang w:eastAsia="en-US"/>
        </w:rPr>
        <w:t xml:space="preserve">  </w:t>
      </w:r>
    </w:p>
    <w:p w14:paraId="06BBD3F1" w14:textId="77777777" w:rsidR="003E38B7" w:rsidRDefault="003E38B7" w:rsidP="003E38B7">
      <w:pPr>
        <w:rPr>
          <w:rFonts w:eastAsia="MS Mincho"/>
          <w:szCs w:val="22"/>
          <w:lang w:val="en-GB"/>
        </w:rPr>
      </w:pPr>
    </w:p>
    <w:p w14:paraId="6EBE83DD"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&lt;xs:element name="BenefitClaimInput"&gt;</w:t>
      </w:r>
    </w:p>
    <w:p w14:paraId="1DD5A1C9"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&lt;xs:complexType&gt;</w:t>
      </w:r>
    </w:p>
    <w:p w14:paraId="27AC5019"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&lt;xs:sequence&gt;</w:t>
      </w:r>
    </w:p>
    <w:p w14:paraId="18898BC7"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name="fileNumber" type="xs:string" /&gt;</w:t>
      </w:r>
    </w:p>
    <w:p w14:paraId="6FC409B6"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lastRenderedPageBreak/>
        <w:t xml:space="preserve">      &lt;xs:element name="ssn" type="xs:string" /&gt;</w:t>
      </w:r>
    </w:p>
    <w:p w14:paraId="4EB582B4"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name="benefitClaimType" type="xs:string" /&gt;</w:t>
      </w:r>
    </w:p>
    <w:p w14:paraId="24640956"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name="payee" type="xs:string" default="00" /&gt;</w:t>
      </w:r>
    </w:p>
    <w:p w14:paraId="2CC6E8D5"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name="endProduct" type="xs:string" /&gt;</w:t>
      </w:r>
    </w:p>
    <w:p w14:paraId="65DEFCE2"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name="endProductCode" type="xs:string" /&gt;</w:t>
      </w:r>
    </w:p>
    <w:p w14:paraId="36984B36"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name="titleName" type="xs:string" minOccurs="0" /&gt;</w:t>
      </w:r>
    </w:p>
    <w:p w14:paraId="0B8A19AE"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name="firstName" type="xs:string" /&gt;</w:t>
      </w:r>
    </w:p>
    <w:p w14:paraId="4C07F17E"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name="middleName" type="xs:string" minOccurs="0" /&gt;</w:t>
      </w:r>
    </w:p>
    <w:p w14:paraId="67C83AF9"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name="lastName" type="xs:string" /&gt;</w:t>
      </w:r>
    </w:p>
    <w:p w14:paraId="078B5840"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name="suffixName" type="xs:string" minOccurs="0" /&gt;</w:t>
      </w:r>
    </w:p>
    <w:p w14:paraId="07C5310C"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name="addressLine1" type="xs:string" minOccurs="0" /&gt;</w:t>
      </w:r>
    </w:p>
    <w:p w14:paraId="32F749C4"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name="addressLine2" type="xs:string" minOccurs="0" /&gt;</w:t>
      </w:r>
    </w:p>
    <w:p w14:paraId="53D5A4B7"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name="addressLine3" type="xs:string" minOccurs="0" /&gt;</w:t>
      </w:r>
    </w:p>
    <w:p w14:paraId="461CE961"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name="city" type="xs:string" /&gt;</w:t>
      </w:r>
    </w:p>
    <w:p w14:paraId="5E321377"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name="state" type="xs:string" /&gt;</w:t>
      </w:r>
    </w:p>
    <w:p w14:paraId="4221A548"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name="postalCode" type="xs:string" /&gt;</w:t>
      </w:r>
    </w:p>
    <w:p w14:paraId="1FCE87F6"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name="postalCodePlus4" type="xs:string" minOccurs="0" /&gt;</w:t>
      </w:r>
    </w:p>
    <w:p w14:paraId="5142A2CF"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name="country" type="xs:string" default="USA" /&gt;</w:t>
      </w:r>
    </w:p>
    <w:p w14:paraId="046CD31E"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name="dayTimeAreaCode" type="xs:string" minOccurs="0" /&gt;</w:t>
      </w:r>
    </w:p>
    <w:p w14:paraId="5DEBD94C"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name="dayTimePhoneNumber" type="xs:string" minOccurs="0" /&gt;</w:t>
      </w:r>
    </w:p>
    <w:p w14:paraId="3BFC29AD"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name="nightTimeAreaCode" type="xs:string" minOccurs="0" /&gt;</w:t>
      </w:r>
    </w:p>
    <w:p w14:paraId="53D7AF5B"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name="nightTimePhoneNumber" type="xs:string" minOccurs="0" /&gt;</w:t>
      </w:r>
    </w:p>
    <w:p w14:paraId="146F2A46"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name="emailAddress" type="xs:string" minOccurs="0" /&gt;</w:t>
      </w:r>
    </w:p>
    <w:p w14:paraId="07B58EB5"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name="dateOfClaim" type="xs:string" minOccurs="0" /&gt;</w:t>
      </w:r>
    </w:p>
    <w:p w14:paraId="5B306FF9"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name="disposition" type="xs:string" default="M" /&gt;</w:t>
      </w:r>
    </w:p>
    <w:p w14:paraId="6C448277"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name="suspenseDate" type="xs:string" minOccurs="0" /&gt;</w:t>
      </w:r>
    </w:p>
    <w:p w14:paraId="1B4DF55C"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name="sectionUnitNo" type="xs:string" /&gt;</w:t>
      </w:r>
    </w:p>
    <w:p w14:paraId="18CA9414"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name="folderWithClaim" type="xs:string" default="N" /&gt;</w:t>
      </w:r>
    </w:p>
    <w:p w14:paraId="2E9F8BF3"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name="futureReason" type="xs:string" minOccurs="0" /&gt;</w:t>
      </w:r>
    </w:p>
    <w:p w14:paraId="39C8A419"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name="claimantSsn" type="xs:string" minOccurs="0" /&gt;</w:t>
      </w:r>
    </w:p>
    <w:p w14:paraId="614C1D1C"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name="beneficiaryDateOfBirth" type="xs:string" minOccurs="0" /&gt;</w:t>
      </w:r>
    </w:p>
    <w:p w14:paraId="4005A6B2"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name="powerOfAttorney" type="xs:string" minOccurs="0" /&gt;</w:t>
      </w:r>
    </w:p>
    <w:p w14:paraId="33D8C73E"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name="gulfWarRegistryPermit" type="xs:string" minOccurs="0" /&gt;</w:t>
      </w:r>
    </w:p>
    <w:p w14:paraId="1E60616E"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name="suppressAcknowledgementLetter" type="xs:string" minOccurs="0" /&gt;</w:t>
      </w:r>
    </w:p>
    <w:p w14:paraId="72866C82"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name="specialIssueCase" type="xs:string" minOccurs="0" /&gt;</w:t>
      </w:r>
    </w:p>
    <w:p w14:paraId="29FDB63B"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name="inTakeSite" type="xs:string" minOccurs="0" /&gt;</w:t>
      </w:r>
    </w:p>
    <w:p w14:paraId="0544CAC8"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name="endProductName" type="xs:string" /&gt;</w:t>
      </w:r>
    </w:p>
    <w:p w14:paraId="3B2409DD"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name="soj" type="xs:string" minOccurs="0" /&gt;</w:t>
      </w:r>
    </w:p>
    <w:p w14:paraId="709B2764"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name="mltyPostalTypeCd" type="xs:string" minOccurs="0" /&gt;</w:t>
      </w:r>
    </w:p>
    <w:p w14:paraId="0B432BCE"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name="mltyPostOfficeTypeCd" type="xs:string" minOccurs="0" /&gt;</w:t>
      </w:r>
    </w:p>
    <w:p w14:paraId="2AF436B5"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name="foreignMailCode" type="xs:string" minOccurs="0" /&gt;</w:t>
      </w:r>
    </w:p>
    <w:p w14:paraId="75E3926B"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name="addressType" type="xs:string" minOccurs="0" /&gt;</w:t>
      </w:r>
    </w:p>
    <w:p w14:paraId="36751CD1"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name="preDischargeIndicator" type="xs:string" default="N" /&gt;</w:t>
      </w:r>
    </w:p>
    <w:p w14:paraId="45DF40D6"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name="bypassIndicator" type="xs:string" minOccurs="0" /&gt;</w:t>
      </w:r>
    </w:p>
    <w:p w14:paraId="20C73373"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name="bnftClaimId" type="xs:string" minOccurs="0" /&gt;</w:t>
      </w:r>
    </w:p>
    <w:p w14:paraId="150D9739"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name="allowPoaAccess" type="xs:string" minOccurs="0" /&gt;</w:t>
      </w:r>
    </w:p>
    <w:p w14:paraId="456F3462"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name="allowPoaCadd" type="xs:string" minOccurs="0" /&gt;</w:t>
      </w:r>
    </w:p>
    <w:p w14:paraId="563962CD"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name="submtrRoleTypeCd" type="xs:string" minOccurs="0" /&gt;</w:t>
      </w:r>
    </w:p>
    <w:p w14:paraId="72902C16"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name="submtrApplcnTypeCd" type="xs:string" minOccurs="0" /&gt;</w:t>
      </w:r>
    </w:p>
    <w:p w14:paraId="1FF82B20"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name="awardSoj" type="xs:string" minOccurs="0" /&gt;</w:t>
      </w:r>
    </w:p>
    <w:p w14:paraId="0E9B2A18"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&lt;xs:element name="powNumberOfDays" type="xs:string" minOccurs="0" /&gt;</w:t>
      </w:r>
    </w:p>
    <w:p w14:paraId="71AA886C"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lastRenderedPageBreak/>
        <w:t xml:space="preserve">      &lt;xs:element name="homelessIndicator" type="xs:string" minOccurs="0" /&gt;</w:t>
      </w:r>
    </w:p>
    <w:p w14:paraId="36408FCB"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&lt;/xs:sequence&gt;</w:t>
      </w:r>
    </w:p>
    <w:p w14:paraId="65D942A0" w14:textId="77777777" w:rsidR="003E38B7" w:rsidRPr="003373BF" w:rsidRDefault="003E38B7" w:rsidP="003E38B7">
      <w:pPr>
        <w:pBdr>
          <w:top w:val="single" w:sz="4" w:space="1" w:color="auto"/>
          <w:left w:val="single" w:sz="4" w:space="1" w:color="auto"/>
          <w:bottom w:val="single" w:sz="4" w:space="1" w:color="auto"/>
          <w:right w:val="single" w:sz="4" w:space="1" w:color="auto"/>
        </w:pBdr>
        <w:rPr>
          <w:rFonts w:eastAsia="MS Mincho"/>
          <w:szCs w:val="22"/>
          <w:lang w:val="en-GB"/>
        </w:rPr>
      </w:pPr>
      <w:r w:rsidRPr="003373BF">
        <w:rPr>
          <w:rFonts w:eastAsia="MS Mincho"/>
          <w:szCs w:val="22"/>
          <w:lang w:val="en-GB"/>
        </w:rPr>
        <w:t xml:space="preserve">  &lt;/xs:complexType&gt;</w:t>
      </w:r>
    </w:p>
    <w:p w14:paraId="5ADDD2D5" w14:textId="77777777" w:rsidR="003E38B7" w:rsidRDefault="003E38B7" w:rsidP="003E38B7">
      <w:pPr>
        <w:rPr>
          <w:lang w:val="en-GB"/>
        </w:rPr>
      </w:pPr>
      <w:r>
        <w:rPr>
          <w:lang w:val="en-GB"/>
        </w:rPr>
        <w:br w:type="page"/>
      </w:r>
    </w:p>
    <w:p w14:paraId="0AEE2600" w14:textId="77777777" w:rsidR="003E38B7" w:rsidRPr="00AF6010" w:rsidRDefault="003E38B7" w:rsidP="003E38B7">
      <w:pPr>
        <w:pStyle w:val="Caption"/>
        <w:rPr>
          <w:sz w:val="24"/>
          <w:szCs w:val="24"/>
        </w:rPr>
      </w:pPr>
      <w:r w:rsidRPr="00AF6010">
        <w:rPr>
          <w:sz w:val="24"/>
          <w:szCs w:val="24"/>
        </w:rPr>
        <w:lastRenderedPageBreak/>
        <w:t xml:space="preserve">Table </w:t>
      </w:r>
      <w:r w:rsidRPr="00AF6010">
        <w:rPr>
          <w:sz w:val="24"/>
          <w:szCs w:val="24"/>
        </w:rPr>
        <w:fldChar w:fldCharType="begin"/>
      </w:r>
      <w:r w:rsidRPr="00AF6010">
        <w:rPr>
          <w:sz w:val="24"/>
          <w:szCs w:val="24"/>
        </w:rPr>
        <w:instrText xml:space="preserve"> STYLEREF 1 \s </w:instrText>
      </w:r>
      <w:r w:rsidRPr="00AF6010">
        <w:rPr>
          <w:sz w:val="24"/>
          <w:szCs w:val="24"/>
        </w:rPr>
        <w:fldChar w:fldCharType="separate"/>
      </w:r>
      <w:r w:rsidR="00F47FB3">
        <w:rPr>
          <w:noProof/>
          <w:sz w:val="24"/>
          <w:szCs w:val="24"/>
        </w:rPr>
        <w:t>7</w:t>
      </w:r>
      <w:r w:rsidRPr="00AF6010">
        <w:rPr>
          <w:noProof/>
          <w:sz w:val="24"/>
          <w:szCs w:val="24"/>
        </w:rPr>
        <w:fldChar w:fldCharType="end"/>
      </w:r>
      <w:r w:rsidRPr="00AF6010">
        <w:rPr>
          <w:sz w:val="24"/>
          <w:szCs w:val="24"/>
        </w:rPr>
        <w:noBreakHyphen/>
      </w:r>
      <w:r w:rsidRPr="00AF6010">
        <w:rPr>
          <w:sz w:val="24"/>
          <w:szCs w:val="24"/>
        </w:rPr>
        <w:fldChar w:fldCharType="begin"/>
      </w:r>
      <w:r w:rsidRPr="00AF6010">
        <w:rPr>
          <w:sz w:val="24"/>
          <w:szCs w:val="24"/>
        </w:rPr>
        <w:instrText xml:space="preserve"> SEQ Table \* ARABIC \s 1 </w:instrText>
      </w:r>
      <w:r w:rsidRPr="00AF6010">
        <w:rPr>
          <w:sz w:val="24"/>
          <w:szCs w:val="24"/>
        </w:rPr>
        <w:fldChar w:fldCharType="separate"/>
      </w:r>
      <w:r w:rsidR="00F47FB3">
        <w:rPr>
          <w:noProof/>
          <w:sz w:val="24"/>
          <w:szCs w:val="24"/>
        </w:rPr>
        <w:t>11</w:t>
      </w:r>
      <w:r w:rsidRPr="00AF6010">
        <w:rPr>
          <w:noProof/>
          <w:sz w:val="24"/>
          <w:szCs w:val="24"/>
        </w:rPr>
        <w:fldChar w:fldCharType="end"/>
      </w:r>
      <w:r w:rsidRPr="00AF6010">
        <w:rPr>
          <w:sz w:val="24"/>
          <w:szCs w:val="24"/>
        </w:rPr>
        <w:t xml:space="preserve"> </w:t>
      </w:r>
      <w:r w:rsidRPr="004B7061">
        <w:rPr>
          <w:rFonts w:eastAsia="MS Mincho"/>
          <w:sz w:val="24"/>
          <w:szCs w:val="24"/>
          <w:lang w:val="en-GB"/>
        </w:rPr>
        <w:t>BenefitClaimInput</w:t>
      </w:r>
      <w:r w:rsidRPr="004B7061">
        <w:rPr>
          <w:rFonts w:ascii="Times New Roman" w:eastAsia="MS Mincho" w:hAnsi="Times New Roman" w:cs="Times New Roman"/>
          <w:sz w:val="22"/>
          <w:szCs w:val="22"/>
          <w:lang w:val="en-GB"/>
        </w:rPr>
        <w:t xml:space="preserve"> </w:t>
      </w:r>
      <w:r w:rsidRPr="00AF6010">
        <w:rPr>
          <w:sz w:val="24"/>
          <w:szCs w:val="24"/>
        </w:rPr>
        <w:t>Population Table</w:t>
      </w:r>
    </w:p>
    <w:tbl>
      <w:tblPr>
        <w:tblStyle w:val="TableGrid"/>
        <w:tblW w:w="9576" w:type="dxa"/>
        <w:tblLayout w:type="fixed"/>
        <w:tblLook w:val="04A0" w:firstRow="1" w:lastRow="0" w:firstColumn="1" w:lastColumn="0" w:noHBand="0" w:noVBand="1"/>
      </w:tblPr>
      <w:tblGrid>
        <w:gridCol w:w="3258"/>
        <w:gridCol w:w="3126"/>
        <w:gridCol w:w="24"/>
        <w:gridCol w:w="3150"/>
        <w:gridCol w:w="18"/>
      </w:tblGrid>
      <w:tr w:rsidR="003E38B7" w14:paraId="76D0E375" w14:textId="77777777" w:rsidTr="00DC1F1F">
        <w:tc>
          <w:tcPr>
            <w:tcW w:w="3258" w:type="dxa"/>
            <w:shd w:val="clear" w:color="auto" w:fill="A6A6A6" w:themeFill="background1" w:themeFillShade="A6"/>
          </w:tcPr>
          <w:p w14:paraId="6D3481B3" w14:textId="77777777" w:rsidR="003E38B7" w:rsidRDefault="003E38B7" w:rsidP="00DC1F1F">
            <w:r w:rsidRPr="00445EFF">
              <w:rPr>
                <w:b/>
                <w:lang w:val="en-GB"/>
              </w:rPr>
              <w:t>XSD Element</w:t>
            </w:r>
          </w:p>
        </w:tc>
        <w:tc>
          <w:tcPr>
            <w:tcW w:w="3126" w:type="dxa"/>
            <w:shd w:val="clear" w:color="auto" w:fill="A6A6A6" w:themeFill="background1" w:themeFillShade="A6"/>
          </w:tcPr>
          <w:p w14:paraId="1260969B" w14:textId="77777777" w:rsidR="003E38B7" w:rsidRDefault="003E38B7" w:rsidP="00DC1F1F">
            <w:r w:rsidRPr="00445EFF">
              <w:rPr>
                <w:b/>
                <w:lang w:val="en-GB"/>
              </w:rPr>
              <w:t>Population Value</w:t>
            </w:r>
          </w:p>
        </w:tc>
        <w:tc>
          <w:tcPr>
            <w:tcW w:w="3192" w:type="dxa"/>
            <w:gridSpan w:val="3"/>
            <w:shd w:val="clear" w:color="auto" w:fill="A6A6A6" w:themeFill="background1" w:themeFillShade="A6"/>
          </w:tcPr>
          <w:p w14:paraId="1E7E856A" w14:textId="77777777" w:rsidR="003E38B7" w:rsidRDefault="003E38B7" w:rsidP="00DC1F1F">
            <w:r w:rsidRPr="00445EFF">
              <w:rPr>
                <w:b/>
                <w:lang w:val="en-GB"/>
              </w:rPr>
              <w:t>Definition</w:t>
            </w:r>
          </w:p>
        </w:tc>
      </w:tr>
      <w:tr w:rsidR="003E38B7" w:rsidRPr="006C6EE6" w14:paraId="413F88C5" w14:textId="77777777" w:rsidTr="00DC1F1F">
        <w:trPr>
          <w:gridAfter w:val="1"/>
          <w:wAfter w:w="18" w:type="dxa"/>
        </w:trPr>
        <w:tc>
          <w:tcPr>
            <w:tcW w:w="3258" w:type="dxa"/>
          </w:tcPr>
          <w:p w14:paraId="46B3094C" w14:textId="77777777" w:rsidR="003E38B7" w:rsidRPr="007477DD" w:rsidRDefault="003E38B7" w:rsidP="00DC1F1F">
            <w:pPr>
              <w:rPr>
                <w:szCs w:val="22"/>
                <w:lang w:val="en-GB"/>
              </w:rPr>
            </w:pPr>
            <w:r w:rsidRPr="007477DD">
              <w:rPr>
                <w:color w:val="000000"/>
                <w:szCs w:val="22"/>
              </w:rPr>
              <w:t>fileNumber</w:t>
            </w:r>
          </w:p>
        </w:tc>
        <w:tc>
          <w:tcPr>
            <w:tcW w:w="3150" w:type="dxa"/>
            <w:gridSpan w:val="2"/>
          </w:tcPr>
          <w:p w14:paraId="5D7883F2" w14:textId="77777777" w:rsidR="003E38B7" w:rsidRPr="007477DD" w:rsidRDefault="003E38B7" w:rsidP="00DC1F1F">
            <w:pPr>
              <w:rPr>
                <w:color w:val="000000"/>
                <w:szCs w:val="22"/>
              </w:rPr>
            </w:pPr>
            <w:r w:rsidRPr="007477DD">
              <w:rPr>
                <w:color w:val="000000"/>
                <w:szCs w:val="22"/>
              </w:rPr>
              <w:t>From XML Payload:</w:t>
            </w:r>
          </w:p>
          <w:p w14:paraId="736AC4DC" w14:textId="77777777" w:rsidR="003E38B7" w:rsidRPr="007477DD" w:rsidRDefault="003E38B7" w:rsidP="00DC1F1F">
            <w:pPr>
              <w:rPr>
                <w:szCs w:val="22"/>
                <w:lang w:val="en-GB"/>
              </w:rPr>
            </w:pPr>
            <w:r w:rsidRPr="007477DD">
              <w:rPr>
                <w:szCs w:val="22"/>
                <w:lang w:val="en-GB"/>
              </w:rPr>
              <w:t>VeteransInfo</w:t>
            </w:r>
          </w:p>
          <w:p w14:paraId="620F25FA" w14:textId="77777777" w:rsidR="003E38B7" w:rsidRPr="007477DD" w:rsidRDefault="003E38B7" w:rsidP="00DC1F1F">
            <w:pPr>
              <w:rPr>
                <w:szCs w:val="22"/>
                <w:lang w:val="en-GB"/>
              </w:rPr>
            </w:pPr>
            <w:r w:rsidRPr="007477DD">
              <w:rPr>
                <w:szCs w:val="22"/>
                <w:lang w:val="en-GB"/>
              </w:rPr>
              <w:t>vaFileNumber</w:t>
            </w:r>
          </w:p>
          <w:p w14:paraId="7A30E3F9" w14:textId="77777777" w:rsidR="003E38B7" w:rsidRPr="007477DD" w:rsidRDefault="003E38B7" w:rsidP="00DC1F1F">
            <w:pPr>
              <w:rPr>
                <w:szCs w:val="22"/>
                <w:lang w:val="en-GB"/>
              </w:rPr>
            </w:pPr>
            <w:r w:rsidRPr="007477DD">
              <w:rPr>
                <w:szCs w:val="22"/>
                <w:lang w:val="en-GB"/>
              </w:rPr>
              <w:t xml:space="preserve">or </w:t>
            </w:r>
          </w:p>
          <w:p w14:paraId="40A6C6D6" w14:textId="77777777" w:rsidR="003E38B7" w:rsidRPr="007477DD" w:rsidRDefault="003E38B7" w:rsidP="00DC1F1F">
            <w:pPr>
              <w:rPr>
                <w:szCs w:val="22"/>
                <w:lang w:val="en-GB"/>
              </w:rPr>
            </w:pPr>
            <w:r w:rsidRPr="006E5C2E">
              <w:rPr>
                <w:szCs w:val="22"/>
                <w:lang w:val="en-GB"/>
              </w:rPr>
              <w:t>NULL (…&gt;&lt;…)</w:t>
            </w:r>
          </w:p>
        </w:tc>
        <w:tc>
          <w:tcPr>
            <w:tcW w:w="3150" w:type="dxa"/>
          </w:tcPr>
          <w:p w14:paraId="5926D17D" w14:textId="77777777" w:rsidR="003E38B7" w:rsidRPr="007477DD" w:rsidRDefault="003E38B7" w:rsidP="00DC1F1F">
            <w:pPr>
              <w:rPr>
                <w:szCs w:val="22"/>
                <w:lang w:val="en-GB"/>
              </w:rPr>
            </w:pPr>
            <w:r w:rsidRPr="007477DD">
              <w:rPr>
                <w:szCs w:val="22"/>
              </w:rPr>
              <w:t>A unique number assigned to the client's claim by the VBA.</w:t>
            </w:r>
          </w:p>
        </w:tc>
      </w:tr>
      <w:tr w:rsidR="003E38B7" w:rsidRPr="006C6EE6" w14:paraId="5CB3C715" w14:textId="77777777" w:rsidTr="00DC1F1F">
        <w:trPr>
          <w:gridAfter w:val="1"/>
          <w:wAfter w:w="18" w:type="dxa"/>
        </w:trPr>
        <w:tc>
          <w:tcPr>
            <w:tcW w:w="3258" w:type="dxa"/>
          </w:tcPr>
          <w:p w14:paraId="3D6EB7AC" w14:textId="77777777" w:rsidR="003E38B7" w:rsidRPr="007477DD" w:rsidRDefault="003E38B7" w:rsidP="00DC1F1F">
            <w:pPr>
              <w:rPr>
                <w:szCs w:val="22"/>
                <w:lang w:val="en-GB"/>
              </w:rPr>
            </w:pPr>
            <w:r w:rsidRPr="007477DD">
              <w:rPr>
                <w:color w:val="000000"/>
                <w:szCs w:val="22"/>
              </w:rPr>
              <w:t>ssn</w:t>
            </w:r>
          </w:p>
        </w:tc>
        <w:tc>
          <w:tcPr>
            <w:tcW w:w="3150" w:type="dxa"/>
            <w:gridSpan w:val="2"/>
          </w:tcPr>
          <w:p w14:paraId="5B890D9C" w14:textId="77777777" w:rsidR="003E38B7" w:rsidRPr="007477DD" w:rsidRDefault="003E38B7" w:rsidP="00DC1F1F">
            <w:pPr>
              <w:rPr>
                <w:szCs w:val="22"/>
                <w:lang w:val="en-GB"/>
              </w:rPr>
            </w:pPr>
            <w:r w:rsidRPr="007477DD">
              <w:rPr>
                <w:szCs w:val="22"/>
                <w:lang w:val="en-GB"/>
              </w:rPr>
              <w:t>From XML Payload:</w:t>
            </w:r>
          </w:p>
          <w:p w14:paraId="33DC087E" w14:textId="77777777" w:rsidR="003E38B7" w:rsidRPr="007477DD" w:rsidRDefault="003E38B7" w:rsidP="00DC1F1F">
            <w:pPr>
              <w:rPr>
                <w:szCs w:val="22"/>
                <w:lang w:val="en-GB"/>
              </w:rPr>
            </w:pPr>
            <w:r w:rsidRPr="007477DD">
              <w:rPr>
                <w:szCs w:val="22"/>
                <w:lang w:val="en-GB"/>
              </w:rPr>
              <w:t>VeteransInfo</w:t>
            </w:r>
          </w:p>
          <w:p w14:paraId="1B3E960E" w14:textId="77777777" w:rsidR="003E38B7" w:rsidRPr="007477DD" w:rsidRDefault="003E38B7" w:rsidP="00DC1F1F">
            <w:pPr>
              <w:rPr>
                <w:szCs w:val="22"/>
                <w:lang w:val="en-GB"/>
              </w:rPr>
            </w:pPr>
            <w:r w:rsidRPr="007477DD">
              <w:rPr>
                <w:szCs w:val="22"/>
                <w:lang w:val="en-GB"/>
              </w:rPr>
              <w:t xml:space="preserve">claimantSSN </w:t>
            </w:r>
          </w:p>
          <w:p w14:paraId="4B0F471D" w14:textId="77777777" w:rsidR="003E38B7" w:rsidRPr="007477DD" w:rsidRDefault="003E38B7" w:rsidP="00DC1F1F">
            <w:pPr>
              <w:rPr>
                <w:szCs w:val="22"/>
                <w:lang w:val="en-GB"/>
              </w:rPr>
            </w:pPr>
            <w:r w:rsidRPr="007477DD">
              <w:rPr>
                <w:szCs w:val="22"/>
                <w:lang w:val="en-GB"/>
              </w:rPr>
              <w:t xml:space="preserve">or </w:t>
            </w:r>
          </w:p>
          <w:p w14:paraId="24280DEF" w14:textId="77777777" w:rsidR="003E38B7" w:rsidRPr="007477DD" w:rsidRDefault="003E38B7" w:rsidP="00DC1F1F">
            <w:pPr>
              <w:rPr>
                <w:szCs w:val="22"/>
                <w:lang w:val="en-GB"/>
              </w:rPr>
            </w:pPr>
            <w:r w:rsidRPr="006E5C2E">
              <w:rPr>
                <w:szCs w:val="22"/>
                <w:lang w:val="en-GB"/>
              </w:rPr>
              <w:t>NULL (…&gt;&lt;…)</w:t>
            </w:r>
          </w:p>
        </w:tc>
        <w:tc>
          <w:tcPr>
            <w:tcW w:w="3150" w:type="dxa"/>
          </w:tcPr>
          <w:p w14:paraId="2FAB60F8" w14:textId="77777777" w:rsidR="003E38B7" w:rsidRPr="007477DD" w:rsidRDefault="003E38B7" w:rsidP="00DC1F1F">
            <w:pPr>
              <w:rPr>
                <w:szCs w:val="22"/>
                <w:lang w:val="en-GB"/>
              </w:rPr>
            </w:pPr>
            <w:r w:rsidRPr="007477DD">
              <w:rPr>
                <w:szCs w:val="22"/>
              </w:rPr>
              <w:t>An identifier to uniquely identify a participant for a CLAIMANT. Part of the identifier for BNFT_CLAIM.</w:t>
            </w:r>
          </w:p>
        </w:tc>
      </w:tr>
      <w:tr w:rsidR="003E38B7" w:rsidRPr="006C6EE6" w14:paraId="0EE02D92" w14:textId="77777777" w:rsidTr="00DC1F1F">
        <w:trPr>
          <w:gridAfter w:val="1"/>
          <w:wAfter w:w="18" w:type="dxa"/>
        </w:trPr>
        <w:tc>
          <w:tcPr>
            <w:tcW w:w="3258" w:type="dxa"/>
          </w:tcPr>
          <w:p w14:paraId="77E96B49" w14:textId="77777777" w:rsidR="003E38B7" w:rsidRPr="007477DD" w:rsidRDefault="003E38B7" w:rsidP="00DC1F1F">
            <w:pPr>
              <w:rPr>
                <w:szCs w:val="22"/>
                <w:lang w:val="en-GB"/>
              </w:rPr>
            </w:pPr>
            <w:r w:rsidRPr="007477DD">
              <w:rPr>
                <w:color w:val="000000"/>
                <w:szCs w:val="22"/>
              </w:rPr>
              <w:t>benefitClaimType</w:t>
            </w:r>
          </w:p>
        </w:tc>
        <w:tc>
          <w:tcPr>
            <w:tcW w:w="3150" w:type="dxa"/>
            <w:gridSpan w:val="2"/>
          </w:tcPr>
          <w:p w14:paraId="50C5B69F" w14:textId="77777777" w:rsidR="003E38B7" w:rsidRPr="007477DD" w:rsidRDefault="003E38B7" w:rsidP="00DC1F1F">
            <w:pPr>
              <w:rPr>
                <w:szCs w:val="22"/>
                <w:lang w:val="en-GB"/>
              </w:rPr>
            </w:pPr>
            <w:r w:rsidRPr="007477DD">
              <w:rPr>
                <w:szCs w:val="22"/>
                <w:lang w:val="en-GB"/>
              </w:rPr>
              <w:t>1</w:t>
            </w:r>
          </w:p>
        </w:tc>
        <w:tc>
          <w:tcPr>
            <w:tcW w:w="3150" w:type="dxa"/>
          </w:tcPr>
          <w:p w14:paraId="4BFBC934" w14:textId="77777777" w:rsidR="003E38B7" w:rsidRPr="007477DD" w:rsidRDefault="003E38B7" w:rsidP="00DC1F1F">
            <w:pPr>
              <w:rPr>
                <w:szCs w:val="22"/>
              </w:rPr>
            </w:pPr>
            <w:r w:rsidRPr="007477DD">
              <w:rPr>
                <w:rFonts w:eastAsia="Arial Unicode MS"/>
                <w:color w:val="000000"/>
                <w:szCs w:val="22"/>
              </w:rPr>
              <w:t>A representation of a finite, pre-determined value or status that applies to a type of a BENEFIT CLAIM</w:t>
            </w:r>
          </w:p>
          <w:p w14:paraId="1562A8C2" w14:textId="77777777" w:rsidR="003E38B7" w:rsidRPr="007477DD" w:rsidRDefault="003E38B7" w:rsidP="00DC1F1F">
            <w:pPr>
              <w:rPr>
                <w:szCs w:val="22"/>
              </w:rPr>
            </w:pPr>
            <w:r w:rsidRPr="007477DD">
              <w:rPr>
                <w:szCs w:val="22"/>
              </w:rPr>
              <w:t>Valid values are 1, 2, 3</w:t>
            </w:r>
          </w:p>
          <w:p w14:paraId="04F0DE4A" w14:textId="77777777" w:rsidR="003E38B7" w:rsidRPr="007477DD" w:rsidRDefault="003E38B7" w:rsidP="00DC1F1F">
            <w:pPr>
              <w:rPr>
                <w:szCs w:val="22"/>
              </w:rPr>
            </w:pPr>
            <w:r w:rsidRPr="007477DD">
              <w:rPr>
                <w:szCs w:val="22"/>
              </w:rPr>
              <w:t>1=CPL</w:t>
            </w:r>
          </w:p>
          <w:p w14:paraId="278C7F1F" w14:textId="77777777" w:rsidR="003E38B7" w:rsidRPr="007477DD" w:rsidRDefault="003E38B7" w:rsidP="00DC1F1F">
            <w:pPr>
              <w:rPr>
                <w:szCs w:val="22"/>
              </w:rPr>
            </w:pPr>
            <w:r w:rsidRPr="007477DD">
              <w:rPr>
                <w:szCs w:val="22"/>
              </w:rPr>
              <w:t>2=CPD</w:t>
            </w:r>
          </w:p>
          <w:p w14:paraId="53F5919E" w14:textId="77777777" w:rsidR="003E38B7" w:rsidRPr="007477DD" w:rsidRDefault="003E38B7" w:rsidP="00DC1F1F">
            <w:pPr>
              <w:rPr>
                <w:szCs w:val="22"/>
                <w:lang w:val="en-GB"/>
              </w:rPr>
            </w:pPr>
            <w:r w:rsidRPr="007477DD">
              <w:rPr>
                <w:szCs w:val="22"/>
              </w:rPr>
              <w:t>3=CH31</w:t>
            </w:r>
          </w:p>
        </w:tc>
      </w:tr>
      <w:tr w:rsidR="003E38B7" w:rsidRPr="006C6EE6" w14:paraId="1C31DACE" w14:textId="77777777" w:rsidTr="00DC1F1F">
        <w:trPr>
          <w:gridAfter w:val="1"/>
          <w:wAfter w:w="18" w:type="dxa"/>
        </w:trPr>
        <w:tc>
          <w:tcPr>
            <w:tcW w:w="3258" w:type="dxa"/>
          </w:tcPr>
          <w:p w14:paraId="49410557" w14:textId="77777777" w:rsidR="003E38B7" w:rsidRPr="007477DD" w:rsidRDefault="003E38B7" w:rsidP="00DC1F1F">
            <w:pPr>
              <w:rPr>
                <w:szCs w:val="22"/>
                <w:lang w:val="en-GB"/>
              </w:rPr>
            </w:pPr>
            <w:r w:rsidRPr="007477DD">
              <w:rPr>
                <w:color w:val="000000"/>
                <w:szCs w:val="22"/>
              </w:rPr>
              <w:t xml:space="preserve">payee </w:t>
            </w:r>
          </w:p>
        </w:tc>
        <w:tc>
          <w:tcPr>
            <w:tcW w:w="3150" w:type="dxa"/>
            <w:gridSpan w:val="2"/>
          </w:tcPr>
          <w:p w14:paraId="5E76C97F" w14:textId="77777777" w:rsidR="003E38B7" w:rsidRPr="007477DD" w:rsidRDefault="003E38B7" w:rsidP="00DC1F1F">
            <w:pPr>
              <w:rPr>
                <w:szCs w:val="22"/>
                <w:lang w:val="en-GB"/>
              </w:rPr>
            </w:pPr>
            <w:r w:rsidRPr="007477DD">
              <w:rPr>
                <w:szCs w:val="22"/>
                <w:lang w:val="en-GB"/>
              </w:rPr>
              <w:t>00</w:t>
            </w:r>
          </w:p>
        </w:tc>
        <w:tc>
          <w:tcPr>
            <w:tcW w:w="3150" w:type="dxa"/>
          </w:tcPr>
          <w:p w14:paraId="0E1D06C0" w14:textId="77777777" w:rsidR="003E38B7" w:rsidRPr="007477DD" w:rsidRDefault="003E38B7" w:rsidP="00DC1F1F">
            <w:pPr>
              <w:rPr>
                <w:rFonts w:eastAsia="Arial Unicode MS"/>
                <w:color w:val="000000"/>
                <w:szCs w:val="22"/>
              </w:rPr>
            </w:pPr>
            <w:r w:rsidRPr="007477DD">
              <w:rPr>
                <w:szCs w:val="22"/>
              </w:rPr>
              <w:t>A representation of a finite, pre-determined value or status that applies to a type of a PAYEE.</w:t>
            </w:r>
            <w:r w:rsidRPr="007477DD">
              <w:rPr>
                <w:rFonts w:eastAsia="Arial Unicode MS"/>
                <w:color w:val="000000"/>
                <w:szCs w:val="22"/>
              </w:rPr>
              <w:t xml:space="preserve"> This field displays a two-digit number that identifies either the payee as the veteran, or the payee's relationship to the veteran (i.e., spouse, child, etc.).</w:t>
            </w:r>
          </w:p>
          <w:p w14:paraId="0A989FA9" w14:textId="77777777" w:rsidR="003E38B7" w:rsidRPr="007477DD" w:rsidRDefault="003E38B7" w:rsidP="00DC1F1F">
            <w:pPr>
              <w:rPr>
                <w:szCs w:val="22"/>
                <w:lang w:val="en-GB"/>
              </w:rPr>
            </w:pPr>
            <w:r w:rsidRPr="007477DD">
              <w:rPr>
                <w:rFonts w:eastAsia="Arial Unicode MS"/>
                <w:color w:val="000000"/>
                <w:szCs w:val="22"/>
              </w:rPr>
              <w:t>Defaults to “00” if not provided</w:t>
            </w:r>
          </w:p>
        </w:tc>
      </w:tr>
      <w:tr w:rsidR="003E38B7" w:rsidRPr="006C6EE6" w14:paraId="1A90F827" w14:textId="77777777" w:rsidTr="00DC1F1F">
        <w:trPr>
          <w:gridAfter w:val="1"/>
          <w:wAfter w:w="18" w:type="dxa"/>
        </w:trPr>
        <w:tc>
          <w:tcPr>
            <w:tcW w:w="3258" w:type="dxa"/>
          </w:tcPr>
          <w:p w14:paraId="3FA3E475" w14:textId="77777777" w:rsidR="003E38B7" w:rsidRPr="007477DD" w:rsidRDefault="003E38B7" w:rsidP="00DC1F1F">
            <w:pPr>
              <w:rPr>
                <w:szCs w:val="22"/>
                <w:lang w:val="en-GB"/>
              </w:rPr>
            </w:pPr>
            <w:r w:rsidRPr="007477DD">
              <w:rPr>
                <w:color w:val="000000"/>
                <w:szCs w:val="22"/>
              </w:rPr>
              <w:t>endProduct</w:t>
            </w:r>
          </w:p>
        </w:tc>
        <w:tc>
          <w:tcPr>
            <w:tcW w:w="3150" w:type="dxa"/>
            <w:gridSpan w:val="2"/>
          </w:tcPr>
          <w:p w14:paraId="0D802B42" w14:textId="77777777" w:rsidR="003E38B7" w:rsidRPr="007477DD" w:rsidRDefault="003E38B7" w:rsidP="00DC1F1F">
            <w:pPr>
              <w:rPr>
                <w:szCs w:val="22"/>
                <w:lang w:val="en-GB"/>
              </w:rPr>
            </w:pPr>
            <w:r w:rsidRPr="007477DD">
              <w:rPr>
                <w:szCs w:val="22"/>
              </w:rPr>
              <w:t>Refer to the CompAndPenEPCode Service Design Document Inc3 SDD.</w:t>
            </w:r>
          </w:p>
        </w:tc>
        <w:tc>
          <w:tcPr>
            <w:tcW w:w="3150" w:type="dxa"/>
          </w:tcPr>
          <w:p w14:paraId="090832C9" w14:textId="77777777" w:rsidR="003E38B7" w:rsidRPr="007477DD" w:rsidRDefault="003E38B7" w:rsidP="00DC1F1F">
            <w:pPr>
              <w:rPr>
                <w:szCs w:val="22"/>
                <w:lang w:val="en-GB"/>
              </w:rPr>
            </w:pPr>
            <w:r w:rsidRPr="007477DD">
              <w:rPr>
                <w:szCs w:val="22"/>
              </w:rPr>
              <w:t>Specifies the end product for the claim</w:t>
            </w:r>
          </w:p>
        </w:tc>
      </w:tr>
      <w:tr w:rsidR="003E38B7" w:rsidRPr="006C6EE6" w14:paraId="5D38BFFA" w14:textId="77777777" w:rsidTr="00DC1F1F">
        <w:trPr>
          <w:gridAfter w:val="1"/>
          <w:wAfter w:w="18" w:type="dxa"/>
        </w:trPr>
        <w:tc>
          <w:tcPr>
            <w:tcW w:w="3258" w:type="dxa"/>
          </w:tcPr>
          <w:p w14:paraId="468CAD4F" w14:textId="77777777" w:rsidR="003E38B7" w:rsidRPr="007477DD" w:rsidRDefault="003E38B7" w:rsidP="00DC1F1F">
            <w:pPr>
              <w:rPr>
                <w:szCs w:val="22"/>
                <w:lang w:val="en-GB"/>
              </w:rPr>
            </w:pPr>
            <w:r w:rsidRPr="007477DD">
              <w:rPr>
                <w:color w:val="000000"/>
                <w:szCs w:val="22"/>
              </w:rPr>
              <w:t>endProductCode</w:t>
            </w:r>
          </w:p>
        </w:tc>
        <w:tc>
          <w:tcPr>
            <w:tcW w:w="3150" w:type="dxa"/>
            <w:gridSpan w:val="2"/>
          </w:tcPr>
          <w:p w14:paraId="1DE191EF" w14:textId="77777777" w:rsidR="003E38B7" w:rsidRPr="007477DD" w:rsidRDefault="003E38B7" w:rsidP="00DC1F1F">
            <w:pPr>
              <w:rPr>
                <w:szCs w:val="22"/>
                <w:lang w:val="en-GB"/>
              </w:rPr>
            </w:pPr>
            <w:r w:rsidRPr="007477DD">
              <w:rPr>
                <w:szCs w:val="22"/>
              </w:rPr>
              <w:t>Refer to the CompAndPenEPCode Service Design Document Inc3 SDD.</w:t>
            </w:r>
          </w:p>
        </w:tc>
        <w:tc>
          <w:tcPr>
            <w:tcW w:w="3150" w:type="dxa"/>
          </w:tcPr>
          <w:p w14:paraId="71A83651" w14:textId="77777777" w:rsidR="003E38B7" w:rsidRPr="007477DD" w:rsidRDefault="003E38B7" w:rsidP="00DC1F1F">
            <w:pPr>
              <w:rPr>
                <w:szCs w:val="22"/>
                <w:lang w:val="en-GB"/>
              </w:rPr>
            </w:pPr>
            <w:r w:rsidRPr="007477DD">
              <w:rPr>
                <w:szCs w:val="22"/>
              </w:rPr>
              <w:t>A representation of a finite, pre-determined value or status that applies to a type of a BENEFIT CLAIM.</w:t>
            </w:r>
          </w:p>
        </w:tc>
      </w:tr>
      <w:tr w:rsidR="003E38B7" w:rsidRPr="006C6EE6" w14:paraId="1FABF83A" w14:textId="77777777" w:rsidTr="00DC1F1F">
        <w:trPr>
          <w:gridAfter w:val="1"/>
          <w:wAfter w:w="18" w:type="dxa"/>
        </w:trPr>
        <w:tc>
          <w:tcPr>
            <w:tcW w:w="3258" w:type="dxa"/>
          </w:tcPr>
          <w:p w14:paraId="6529D214" w14:textId="77777777" w:rsidR="003E38B7" w:rsidRPr="007477DD" w:rsidRDefault="003E38B7" w:rsidP="00DC1F1F">
            <w:pPr>
              <w:rPr>
                <w:szCs w:val="22"/>
                <w:lang w:val="en-GB"/>
              </w:rPr>
            </w:pPr>
            <w:r w:rsidRPr="007477DD">
              <w:rPr>
                <w:color w:val="000000"/>
                <w:szCs w:val="22"/>
              </w:rPr>
              <w:t>titleName</w:t>
            </w:r>
          </w:p>
        </w:tc>
        <w:tc>
          <w:tcPr>
            <w:tcW w:w="3150" w:type="dxa"/>
            <w:gridSpan w:val="2"/>
          </w:tcPr>
          <w:p w14:paraId="106D3790" w14:textId="77777777" w:rsidR="003E38B7" w:rsidRPr="007477DD" w:rsidRDefault="003E38B7" w:rsidP="00DC1F1F">
            <w:pPr>
              <w:rPr>
                <w:szCs w:val="22"/>
                <w:lang w:val="en-GB"/>
              </w:rPr>
            </w:pPr>
            <w:r w:rsidRPr="007477DD">
              <w:rPr>
                <w:szCs w:val="22"/>
                <w:lang w:val="en-GB"/>
              </w:rPr>
              <w:t>NULL (…&gt;&lt;…)</w:t>
            </w:r>
          </w:p>
        </w:tc>
        <w:tc>
          <w:tcPr>
            <w:tcW w:w="3150" w:type="dxa"/>
          </w:tcPr>
          <w:p w14:paraId="48F9512D" w14:textId="77777777" w:rsidR="003E38B7" w:rsidRPr="007477DD" w:rsidRDefault="003E38B7" w:rsidP="00DC1F1F">
            <w:pPr>
              <w:rPr>
                <w:szCs w:val="22"/>
                <w:lang w:val="en-GB"/>
              </w:rPr>
            </w:pPr>
            <w:r w:rsidRPr="007477DD">
              <w:rPr>
                <w:szCs w:val="22"/>
              </w:rPr>
              <w:t>. A word or phrase that provides a unique description of a SALUTATION TYPE.</w:t>
            </w:r>
            <w:r w:rsidRPr="007477DD">
              <w:rPr>
                <w:rFonts w:eastAsia="Arial Unicode MS"/>
                <w:color w:val="000000"/>
                <w:szCs w:val="22"/>
              </w:rPr>
              <w:t xml:space="preserve"> This field displays the title (Mr., Ms., etc.) used in the salutation of a letter to further qualify a person.</w:t>
            </w:r>
          </w:p>
        </w:tc>
      </w:tr>
      <w:tr w:rsidR="003E38B7" w:rsidRPr="006C6EE6" w14:paraId="69D172AB" w14:textId="77777777" w:rsidTr="00DC1F1F">
        <w:trPr>
          <w:gridAfter w:val="1"/>
          <w:wAfter w:w="18" w:type="dxa"/>
        </w:trPr>
        <w:tc>
          <w:tcPr>
            <w:tcW w:w="3258" w:type="dxa"/>
          </w:tcPr>
          <w:p w14:paraId="235E8A7C" w14:textId="77777777" w:rsidR="003E38B7" w:rsidRPr="007477DD" w:rsidRDefault="003E38B7" w:rsidP="00DC1F1F">
            <w:pPr>
              <w:rPr>
                <w:szCs w:val="22"/>
                <w:lang w:val="en-GB"/>
              </w:rPr>
            </w:pPr>
            <w:r w:rsidRPr="007477DD">
              <w:rPr>
                <w:color w:val="000000"/>
                <w:szCs w:val="22"/>
              </w:rPr>
              <w:t>firstName</w:t>
            </w:r>
          </w:p>
        </w:tc>
        <w:tc>
          <w:tcPr>
            <w:tcW w:w="3150" w:type="dxa"/>
            <w:gridSpan w:val="2"/>
          </w:tcPr>
          <w:p w14:paraId="7CF38079" w14:textId="77777777" w:rsidR="003E38B7" w:rsidRPr="007477DD" w:rsidRDefault="003E38B7" w:rsidP="00DC1F1F">
            <w:pPr>
              <w:rPr>
                <w:color w:val="000000"/>
                <w:szCs w:val="22"/>
              </w:rPr>
            </w:pPr>
            <w:r w:rsidRPr="007477DD">
              <w:rPr>
                <w:color w:val="000000"/>
                <w:szCs w:val="22"/>
              </w:rPr>
              <w:t>From XML Payload:</w:t>
            </w:r>
          </w:p>
          <w:p w14:paraId="2494A276" w14:textId="77777777" w:rsidR="003E38B7" w:rsidRPr="007477DD" w:rsidRDefault="003E38B7" w:rsidP="00DC1F1F">
            <w:pPr>
              <w:rPr>
                <w:szCs w:val="22"/>
                <w:lang w:val="en-GB"/>
              </w:rPr>
            </w:pPr>
            <w:r w:rsidRPr="007477DD">
              <w:rPr>
                <w:szCs w:val="22"/>
                <w:lang w:val="en-GB"/>
              </w:rPr>
              <w:t>VeteransInfo</w:t>
            </w:r>
          </w:p>
          <w:p w14:paraId="7529501F" w14:textId="77777777" w:rsidR="003E38B7" w:rsidRPr="007477DD" w:rsidRDefault="003E38B7" w:rsidP="00DC1F1F">
            <w:pPr>
              <w:rPr>
                <w:szCs w:val="22"/>
                <w:lang w:val="en-GB"/>
              </w:rPr>
            </w:pPr>
            <w:r w:rsidRPr="007477DD">
              <w:rPr>
                <w:szCs w:val="22"/>
                <w:lang w:val="en-GB"/>
              </w:rPr>
              <w:t>VeteranName</w:t>
            </w:r>
          </w:p>
          <w:p w14:paraId="61A74313" w14:textId="34828394" w:rsidR="003E38B7" w:rsidRPr="007477DD" w:rsidRDefault="003E38B7" w:rsidP="00870C28">
            <w:pPr>
              <w:rPr>
                <w:szCs w:val="22"/>
                <w:lang w:val="en-GB"/>
              </w:rPr>
            </w:pPr>
            <w:r w:rsidRPr="007477DD">
              <w:rPr>
                <w:szCs w:val="22"/>
                <w:lang w:val="en-GB"/>
              </w:rPr>
              <w:t>firstName</w:t>
            </w:r>
          </w:p>
        </w:tc>
        <w:tc>
          <w:tcPr>
            <w:tcW w:w="3150" w:type="dxa"/>
          </w:tcPr>
          <w:p w14:paraId="68C50804" w14:textId="77777777" w:rsidR="003E38B7" w:rsidRPr="007477DD" w:rsidRDefault="003E38B7" w:rsidP="00DC1F1F">
            <w:pPr>
              <w:rPr>
                <w:szCs w:val="22"/>
                <w:lang w:val="en-GB"/>
              </w:rPr>
            </w:pPr>
            <w:r w:rsidRPr="007477DD">
              <w:rPr>
                <w:szCs w:val="22"/>
              </w:rPr>
              <w:t xml:space="preserve">A word or letter which refers to the person's first name. </w:t>
            </w:r>
            <w:r w:rsidRPr="007477DD">
              <w:rPr>
                <w:rFonts w:eastAsia="Arial Unicode MS"/>
                <w:color w:val="000000"/>
                <w:szCs w:val="22"/>
              </w:rPr>
              <w:t>Claimant first name.</w:t>
            </w:r>
          </w:p>
        </w:tc>
      </w:tr>
      <w:tr w:rsidR="003E38B7" w:rsidRPr="006C6EE6" w14:paraId="40B8778E" w14:textId="77777777" w:rsidTr="00DC1F1F">
        <w:trPr>
          <w:gridAfter w:val="1"/>
          <w:wAfter w:w="18" w:type="dxa"/>
        </w:trPr>
        <w:tc>
          <w:tcPr>
            <w:tcW w:w="3258" w:type="dxa"/>
          </w:tcPr>
          <w:p w14:paraId="2328F592" w14:textId="77777777" w:rsidR="003E38B7" w:rsidRPr="007477DD" w:rsidRDefault="003E38B7" w:rsidP="00DC1F1F">
            <w:pPr>
              <w:rPr>
                <w:szCs w:val="22"/>
                <w:lang w:val="en-GB"/>
              </w:rPr>
            </w:pPr>
            <w:r w:rsidRPr="007477DD">
              <w:rPr>
                <w:color w:val="000000"/>
                <w:szCs w:val="22"/>
              </w:rPr>
              <w:t>middleName</w:t>
            </w:r>
          </w:p>
        </w:tc>
        <w:tc>
          <w:tcPr>
            <w:tcW w:w="3150" w:type="dxa"/>
            <w:gridSpan w:val="2"/>
          </w:tcPr>
          <w:p w14:paraId="7561A7A5" w14:textId="77777777" w:rsidR="003E38B7" w:rsidRPr="007477DD" w:rsidRDefault="003E38B7" w:rsidP="00DC1F1F">
            <w:pPr>
              <w:rPr>
                <w:color w:val="000000"/>
                <w:szCs w:val="22"/>
              </w:rPr>
            </w:pPr>
            <w:r w:rsidRPr="007477DD">
              <w:rPr>
                <w:color w:val="000000"/>
                <w:szCs w:val="22"/>
              </w:rPr>
              <w:t>From XML Payload:</w:t>
            </w:r>
          </w:p>
          <w:p w14:paraId="3E695B54" w14:textId="77777777" w:rsidR="003E38B7" w:rsidRPr="007477DD" w:rsidRDefault="003E38B7" w:rsidP="00DC1F1F">
            <w:pPr>
              <w:rPr>
                <w:szCs w:val="22"/>
                <w:lang w:val="en-GB"/>
              </w:rPr>
            </w:pPr>
            <w:r w:rsidRPr="007477DD">
              <w:rPr>
                <w:szCs w:val="22"/>
                <w:lang w:val="en-GB"/>
              </w:rPr>
              <w:t>VeteransInfo</w:t>
            </w:r>
          </w:p>
          <w:p w14:paraId="6AE17F0D" w14:textId="77777777" w:rsidR="003E38B7" w:rsidRPr="007477DD" w:rsidRDefault="003E38B7" w:rsidP="00DC1F1F">
            <w:pPr>
              <w:rPr>
                <w:szCs w:val="22"/>
                <w:lang w:val="en-GB"/>
              </w:rPr>
            </w:pPr>
            <w:r w:rsidRPr="007477DD">
              <w:rPr>
                <w:szCs w:val="22"/>
                <w:lang w:val="en-GB"/>
              </w:rPr>
              <w:t>VeteranName</w:t>
            </w:r>
          </w:p>
          <w:p w14:paraId="32038BB4" w14:textId="77777777" w:rsidR="003E38B7" w:rsidRDefault="003E38B7" w:rsidP="00870C28">
            <w:pPr>
              <w:rPr>
                <w:szCs w:val="22"/>
                <w:lang w:val="en-GB"/>
              </w:rPr>
            </w:pPr>
            <w:r w:rsidRPr="007477DD">
              <w:rPr>
                <w:szCs w:val="22"/>
                <w:lang w:val="en-GB"/>
              </w:rPr>
              <w:t>middleNameor</w:t>
            </w:r>
          </w:p>
          <w:p w14:paraId="4D133D79" w14:textId="77777777" w:rsidR="008E6B81" w:rsidRPr="007477DD" w:rsidRDefault="008E6B81" w:rsidP="008E6B81">
            <w:pPr>
              <w:rPr>
                <w:szCs w:val="22"/>
                <w:lang w:val="en-GB"/>
              </w:rPr>
            </w:pPr>
            <w:r w:rsidRPr="007477DD">
              <w:rPr>
                <w:szCs w:val="22"/>
                <w:lang w:val="en-GB"/>
              </w:rPr>
              <w:lastRenderedPageBreak/>
              <w:t xml:space="preserve">or </w:t>
            </w:r>
          </w:p>
          <w:p w14:paraId="76F71DF1" w14:textId="762A36ED" w:rsidR="008E6B81" w:rsidRPr="007477DD" w:rsidRDefault="008E6B81" w:rsidP="008E6B81">
            <w:pPr>
              <w:rPr>
                <w:szCs w:val="22"/>
                <w:lang w:val="en-GB"/>
              </w:rPr>
            </w:pPr>
            <w:r w:rsidRPr="006E5C2E">
              <w:rPr>
                <w:szCs w:val="22"/>
                <w:lang w:val="en-GB"/>
              </w:rPr>
              <w:t>NULL (…&gt;&lt;…)</w:t>
            </w:r>
          </w:p>
        </w:tc>
        <w:tc>
          <w:tcPr>
            <w:tcW w:w="3150" w:type="dxa"/>
          </w:tcPr>
          <w:p w14:paraId="01449FF0" w14:textId="77777777" w:rsidR="003E38B7" w:rsidRPr="007477DD" w:rsidRDefault="003E38B7" w:rsidP="00DC1F1F">
            <w:pPr>
              <w:rPr>
                <w:szCs w:val="22"/>
                <w:lang w:val="en-GB"/>
              </w:rPr>
            </w:pPr>
            <w:r w:rsidRPr="007477DD">
              <w:rPr>
                <w:szCs w:val="22"/>
              </w:rPr>
              <w:lastRenderedPageBreak/>
              <w:t xml:space="preserve">A word or letter which refers to the person's middle name. </w:t>
            </w:r>
            <w:r w:rsidRPr="007477DD">
              <w:rPr>
                <w:rFonts w:eastAsia="Arial Unicode MS"/>
                <w:color w:val="000000"/>
                <w:szCs w:val="22"/>
              </w:rPr>
              <w:t>Claimant middle name.</w:t>
            </w:r>
          </w:p>
        </w:tc>
      </w:tr>
      <w:tr w:rsidR="003E38B7" w:rsidRPr="006C6EE6" w14:paraId="3656C846" w14:textId="77777777" w:rsidTr="00DC1F1F">
        <w:trPr>
          <w:gridAfter w:val="1"/>
          <w:wAfter w:w="18" w:type="dxa"/>
        </w:trPr>
        <w:tc>
          <w:tcPr>
            <w:tcW w:w="3258" w:type="dxa"/>
          </w:tcPr>
          <w:p w14:paraId="7FCF535B" w14:textId="77777777" w:rsidR="003E38B7" w:rsidRPr="007477DD" w:rsidRDefault="003E38B7" w:rsidP="00DC1F1F">
            <w:pPr>
              <w:rPr>
                <w:szCs w:val="22"/>
                <w:lang w:val="en-GB"/>
              </w:rPr>
            </w:pPr>
            <w:r w:rsidRPr="007477DD">
              <w:rPr>
                <w:color w:val="000000"/>
                <w:szCs w:val="22"/>
              </w:rPr>
              <w:t>lastName</w:t>
            </w:r>
          </w:p>
        </w:tc>
        <w:tc>
          <w:tcPr>
            <w:tcW w:w="3150" w:type="dxa"/>
            <w:gridSpan w:val="2"/>
          </w:tcPr>
          <w:p w14:paraId="4FBDCE62" w14:textId="77777777" w:rsidR="003E38B7" w:rsidRPr="007477DD" w:rsidRDefault="003E38B7" w:rsidP="00DC1F1F">
            <w:pPr>
              <w:rPr>
                <w:color w:val="000000"/>
                <w:szCs w:val="22"/>
              </w:rPr>
            </w:pPr>
            <w:r w:rsidRPr="007477DD">
              <w:rPr>
                <w:color w:val="000000"/>
                <w:szCs w:val="22"/>
              </w:rPr>
              <w:t>From XML Payload:</w:t>
            </w:r>
          </w:p>
          <w:p w14:paraId="3FA3570D" w14:textId="77777777" w:rsidR="003E38B7" w:rsidRPr="007477DD" w:rsidRDefault="003E38B7" w:rsidP="00DC1F1F">
            <w:pPr>
              <w:rPr>
                <w:szCs w:val="22"/>
                <w:lang w:val="en-GB"/>
              </w:rPr>
            </w:pPr>
            <w:r w:rsidRPr="007477DD">
              <w:rPr>
                <w:szCs w:val="22"/>
                <w:lang w:val="en-GB"/>
              </w:rPr>
              <w:t>VeteransInfo</w:t>
            </w:r>
          </w:p>
          <w:p w14:paraId="784F5234" w14:textId="77777777" w:rsidR="003E38B7" w:rsidRPr="007477DD" w:rsidRDefault="003E38B7" w:rsidP="00DC1F1F">
            <w:pPr>
              <w:rPr>
                <w:szCs w:val="22"/>
                <w:lang w:val="en-GB"/>
              </w:rPr>
            </w:pPr>
            <w:r w:rsidRPr="007477DD">
              <w:rPr>
                <w:szCs w:val="22"/>
                <w:lang w:val="en-GB"/>
              </w:rPr>
              <w:t>VeteranName</w:t>
            </w:r>
          </w:p>
          <w:p w14:paraId="0F37B92F" w14:textId="72FD34CB" w:rsidR="003E38B7" w:rsidRPr="007477DD" w:rsidRDefault="003E38B7" w:rsidP="00870C28">
            <w:pPr>
              <w:rPr>
                <w:szCs w:val="22"/>
                <w:lang w:val="en-GB"/>
              </w:rPr>
            </w:pPr>
            <w:r w:rsidRPr="007477DD">
              <w:rPr>
                <w:color w:val="000000"/>
                <w:szCs w:val="22"/>
              </w:rPr>
              <w:t>lastName</w:t>
            </w:r>
            <w:r w:rsidRPr="007477DD">
              <w:rPr>
                <w:szCs w:val="22"/>
                <w:lang w:val="en-GB"/>
              </w:rPr>
              <w:t xml:space="preserve"> </w:t>
            </w:r>
          </w:p>
        </w:tc>
        <w:tc>
          <w:tcPr>
            <w:tcW w:w="3150" w:type="dxa"/>
          </w:tcPr>
          <w:p w14:paraId="67C7FE0A" w14:textId="77777777" w:rsidR="003E38B7" w:rsidRPr="007477DD" w:rsidRDefault="003E38B7" w:rsidP="00DC1F1F">
            <w:pPr>
              <w:rPr>
                <w:rFonts w:eastAsia="Arial Unicode MS"/>
                <w:color w:val="000000"/>
                <w:szCs w:val="22"/>
              </w:rPr>
            </w:pPr>
            <w:r w:rsidRPr="007477DD">
              <w:rPr>
                <w:szCs w:val="22"/>
              </w:rPr>
              <w:t>The formal/ last name of a person of record including but, not limited to a surname or maiden name if the maiden name is the legal last name.</w:t>
            </w:r>
            <w:r w:rsidRPr="007477DD">
              <w:rPr>
                <w:rFonts w:eastAsia="Arial Unicode MS"/>
                <w:color w:val="000000"/>
                <w:szCs w:val="22"/>
              </w:rPr>
              <w:t xml:space="preserve"> </w:t>
            </w:r>
          </w:p>
          <w:p w14:paraId="7E69A7C9" w14:textId="77777777" w:rsidR="003E38B7" w:rsidRPr="007477DD" w:rsidRDefault="003E38B7" w:rsidP="00DC1F1F">
            <w:pPr>
              <w:rPr>
                <w:szCs w:val="22"/>
                <w:lang w:val="en-GB"/>
              </w:rPr>
            </w:pPr>
            <w:r w:rsidRPr="007477DD">
              <w:rPr>
                <w:rFonts w:eastAsia="Arial Unicode MS"/>
                <w:color w:val="000000"/>
                <w:szCs w:val="22"/>
              </w:rPr>
              <w:t>Claimant last name.</w:t>
            </w:r>
          </w:p>
        </w:tc>
      </w:tr>
      <w:tr w:rsidR="003E38B7" w:rsidRPr="006C6EE6" w14:paraId="5E5B906A" w14:textId="77777777" w:rsidTr="00DC1F1F">
        <w:trPr>
          <w:gridAfter w:val="1"/>
          <w:wAfter w:w="18" w:type="dxa"/>
        </w:trPr>
        <w:tc>
          <w:tcPr>
            <w:tcW w:w="3258" w:type="dxa"/>
          </w:tcPr>
          <w:p w14:paraId="3A4E01D1" w14:textId="77777777" w:rsidR="003E38B7" w:rsidRPr="007477DD" w:rsidRDefault="003E38B7" w:rsidP="00DC1F1F">
            <w:pPr>
              <w:rPr>
                <w:szCs w:val="22"/>
                <w:lang w:val="en-GB"/>
              </w:rPr>
            </w:pPr>
            <w:r w:rsidRPr="007477DD">
              <w:rPr>
                <w:color w:val="000000"/>
                <w:szCs w:val="22"/>
              </w:rPr>
              <w:t>suffixName</w:t>
            </w:r>
          </w:p>
        </w:tc>
        <w:tc>
          <w:tcPr>
            <w:tcW w:w="3150" w:type="dxa"/>
            <w:gridSpan w:val="2"/>
          </w:tcPr>
          <w:p w14:paraId="5DA88757" w14:textId="77777777" w:rsidR="003E38B7" w:rsidRPr="007477DD" w:rsidRDefault="003E38B7" w:rsidP="00DC1F1F">
            <w:pPr>
              <w:rPr>
                <w:color w:val="000000"/>
                <w:szCs w:val="22"/>
              </w:rPr>
            </w:pPr>
            <w:r w:rsidRPr="007477DD">
              <w:rPr>
                <w:color w:val="000000"/>
                <w:szCs w:val="22"/>
              </w:rPr>
              <w:t>From XML Payload:</w:t>
            </w:r>
          </w:p>
          <w:p w14:paraId="255CFB56" w14:textId="77777777" w:rsidR="003E38B7" w:rsidRPr="007477DD" w:rsidRDefault="003E38B7" w:rsidP="00DC1F1F">
            <w:pPr>
              <w:rPr>
                <w:szCs w:val="22"/>
                <w:lang w:val="en-GB"/>
              </w:rPr>
            </w:pPr>
            <w:r w:rsidRPr="007477DD">
              <w:rPr>
                <w:szCs w:val="22"/>
                <w:lang w:val="en-GB"/>
              </w:rPr>
              <w:t>VeteransInfo</w:t>
            </w:r>
          </w:p>
          <w:p w14:paraId="7B22C6D7" w14:textId="77777777" w:rsidR="003E38B7" w:rsidRPr="007477DD" w:rsidRDefault="003E38B7" w:rsidP="00DC1F1F">
            <w:pPr>
              <w:rPr>
                <w:szCs w:val="22"/>
                <w:lang w:val="en-GB"/>
              </w:rPr>
            </w:pPr>
            <w:r w:rsidRPr="007477DD">
              <w:rPr>
                <w:szCs w:val="22"/>
                <w:lang w:val="en-GB"/>
              </w:rPr>
              <w:t>VeteranName</w:t>
            </w:r>
          </w:p>
          <w:p w14:paraId="00331394" w14:textId="77777777" w:rsidR="003E38B7" w:rsidRPr="007477DD" w:rsidRDefault="003E38B7" w:rsidP="00DC1F1F">
            <w:pPr>
              <w:rPr>
                <w:szCs w:val="22"/>
                <w:lang w:val="en-GB"/>
              </w:rPr>
            </w:pPr>
            <w:r w:rsidRPr="007477DD">
              <w:rPr>
                <w:color w:val="000000"/>
                <w:szCs w:val="22"/>
              </w:rPr>
              <w:t>suffix</w:t>
            </w:r>
          </w:p>
          <w:p w14:paraId="1BDC1B1D" w14:textId="77777777" w:rsidR="003E38B7" w:rsidRPr="007477DD" w:rsidRDefault="003E38B7" w:rsidP="00DC1F1F">
            <w:pPr>
              <w:rPr>
                <w:szCs w:val="22"/>
                <w:lang w:val="en-GB"/>
              </w:rPr>
            </w:pPr>
            <w:r w:rsidRPr="007477DD">
              <w:rPr>
                <w:szCs w:val="22"/>
                <w:lang w:val="en-GB"/>
              </w:rPr>
              <w:t xml:space="preserve">or </w:t>
            </w:r>
          </w:p>
          <w:p w14:paraId="6608F59C" w14:textId="77777777" w:rsidR="003E38B7" w:rsidRPr="007477DD" w:rsidRDefault="003E38B7" w:rsidP="00DC1F1F">
            <w:pPr>
              <w:rPr>
                <w:szCs w:val="22"/>
                <w:lang w:val="en-GB"/>
              </w:rPr>
            </w:pPr>
            <w:r w:rsidRPr="006E5C2E">
              <w:rPr>
                <w:szCs w:val="22"/>
                <w:lang w:val="en-GB"/>
              </w:rPr>
              <w:t>NULL (…&gt;&lt;…)</w:t>
            </w:r>
          </w:p>
        </w:tc>
        <w:tc>
          <w:tcPr>
            <w:tcW w:w="3150" w:type="dxa"/>
          </w:tcPr>
          <w:p w14:paraId="00C345DB" w14:textId="77777777" w:rsidR="003E38B7" w:rsidRPr="007477DD" w:rsidRDefault="003E38B7" w:rsidP="00DC1F1F">
            <w:pPr>
              <w:rPr>
                <w:szCs w:val="22"/>
                <w:lang w:val="en-GB"/>
              </w:rPr>
            </w:pPr>
            <w:r w:rsidRPr="007477DD">
              <w:rPr>
                <w:szCs w:val="22"/>
              </w:rPr>
              <w:t>An abbreviation which may occur after the person's last name. Examples are, Jr., Sr., or a Roman numeral. Others could be MD. ,DDS, DVM, etc.</w:t>
            </w:r>
          </w:p>
        </w:tc>
      </w:tr>
      <w:tr w:rsidR="003E38B7" w:rsidRPr="006C6EE6" w14:paraId="703E005C" w14:textId="77777777" w:rsidTr="00DC1F1F">
        <w:trPr>
          <w:gridAfter w:val="1"/>
          <w:wAfter w:w="18" w:type="dxa"/>
        </w:trPr>
        <w:tc>
          <w:tcPr>
            <w:tcW w:w="3258" w:type="dxa"/>
          </w:tcPr>
          <w:p w14:paraId="79C012A4" w14:textId="77777777" w:rsidR="003E38B7" w:rsidRPr="007477DD" w:rsidRDefault="003E38B7" w:rsidP="00DC1F1F">
            <w:pPr>
              <w:rPr>
                <w:szCs w:val="22"/>
                <w:lang w:val="en-GB"/>
              </w:rPr>
            </w:pPr>
            <w:r w:rsidRPr="007477DD">
              <w:rPr>
                <w:color w:val="000000"/>
                <w:szCs w:val="22"/>
              </w:rPr>
              <w:t>addressLine1</w:t>
            </w:r>
          </w:p>
        </w:tc>
        <w:tc>
          <w:tcPr>
            <w:tcW w:w="3150" w:type="dxa"/>
            <w:gridSpan w:val="2"/>
          </w:tcPr>
          <w:p w14:paraId="5898049A" w14:textId="77777777" w:rsidR="003E38B7" w:rsidRPr="007477DD" w:rsidRDefault="003E38B7" w:rsidP="00DC1F1F">
            <w:pPr>
              <w:rPr>
                <w:color w:val="000000"/>
                <w:szCs w:val="22"/>
              </w:rPr>
            </w:pPr>
            <w:r w:rsidRPr="007477DD">
              <w:rPr>
                <w:color w:val="000000"/>
                <w:szCs w:val="22"/>
              </w:rPr>
              <w:t>From XML Payload:</w:t>
            </w:r>
          </w:p>
          <w:p w14:paraId="5AF57EDB" w14:textId="77777777" w:rsidR="003E38B7" w:rsidRPr="007477DD" w:rsidRDefault="003E38B7" w:rsidP="00DC1F1F">
            <w:pPr>
              <w:rPr>
                <w:szCs w:val="22"/>
                <w:lang w:val="en-GB"/>
              </w:rPr>
            </w:pPr>
            <w:r w:rsidRPr="007477DD">
              <w:rPr>
                <w:szCs w:val="22"/>
                <w:lang w:val="en-GB"/>
              </w:rPr>
              <w:t>VeteransInfo</w:t>
            </w:r>
          </w:p>
          <w:p w14:paraId="17107B84" w14:textId="77777777" w:rsidR="003E38B7" w:rsidRPr="007477DD" w:rsidRDefault="003E38B7" w:rsidP="00DC1F1F">
            <w:pPr>
              <w:rPr>
                <w:szCs w:val="22"/>
                <w:lang w:val="en-GB"/>
              </w:rPr>
            </w:pPr>
            <w:r w:rsidRPr="007477DD">
              <w:rPr>
                <w:szCs w:val="22"/>
                <w:lang w:val="en-GB"/>
              </w:rPr>
              <w:t>ClaimantAddress</w:t>
            </w:r>
          </w:p>
          <w:p w14:paraId="1E676DF8" w14:textId="68DA2696" w:rsidR="003E38B7" w:rsidRPr="007477DD" w:rsidRDefault="003E38B7" w:rsidP="008E6B81">
            <w:pPr>
              <w:rPr>
                <w:szCs w:val="22"/>
                <w:lang w:val="en-GB"/>
              </w:rPr>
            </w:pPr>
            <w:r w:rsidRPr="007477DD">
              <w:rPr>
                <w:szCs w:val="22"/>
                <w:lang w:val="en-GB"/>
              </w:rPr>
              <w:t>addressLine1</w:t>
            </w:r>
          </w:p>
        </w:tc>
        <w:tc>
          <w:tcPr>
            <w:tcW w:w="3150" w:type="dxa"/>
          </w:tcPr>
          <w:p w14:paraId="00F27FCA" w14:textId="77777777" w:rsidR="003E38B7" w:rsidRPr="007477DD" w:rsidRDefault="003E38B7" w:rsidP="00DC1F1F">
            <w:pPr>
              <w:rPr>
                <w:rFonts w:eastAsia="Arial Unicode MS"/>
                <w:color w:val="000000"/>
                <w:szCs w:val="22"/>
              </w:rPr>
            </w:pPr>
            <w:r w:rsidRPr="007477DD">
              <w:rPr>
                <w:rFonts w:eastAsia="Arial Unicode MS"/>
                <w:color w:val="000000"/>
                <w:szCs w:val="22"/>
              </w:rPr>
              <w:t>Mailing</w:t>
            </w:r>
          </w:p>
          <w:p w14:paraId="721D20CD" w14:textId="77777777" w:rsidR="003E38B7" w:rsidRPr="007477DD" w:rsidRDefault="003E38B7" w:rsidP="00DC1F1F">
            <w:pPr>
              <w:rPr>
                <w:szCs w:val="22"/>
              </w:rPr>
            </w:pPr>
            <w:r w:rsidRPr="007477DD">
              <w:rPr>
                <w:szCs w:val="22"/>
              </w:rPr>
              <w:t xml:space="preserve">This is the first line of the address. This usually contains the street number and name. </w:t>
            </w:r>
          </w:p>
          <w:p w14:paraId="6280500F" w14:textId="77777777" w:rsidR="003E38B7" w:rsidRPr="007477DD" w:rsidRDefault="003E38B7" w:rsidP="00DC1F1F">
            <w:pPr>
              <w:rPr>
                <w:rFonts w:eastAsia="Arial Unicode MS"/>
                <w:color w:val="000000"/>
                <w:szCs w:val="22"/>
              </w:rPr>
            </w:pPr>
            <w:r w:rsidRPr="007477DD">
              <w:rPr>
                <w:rFonts w:eastAsia="Arial Unicode MS"/>
                <w:color w:val="000000"/>
                <w:szCs w:val="22"/>
              </w:rPr>
              <w:t xml:space="preserve">The following special characters are not allowed in address fields:  </w:t>
            </w:r>
          </w:p>
          <w:p w14:paraId="6F8C30EE" w14:textId="77777777" w:rsidR="003E38B7" w:rsidRPr="007477DD" w:rsidRDefault="003E38B7" w:rsidP="00DC1F1F">
            <w:pPr>
              <w:rPr>
                <w:szCs w:val="22"/>
                <w:lang w:val="en-GB"/>
              </w:rPr>
            </w:pPr>
            <w:r w:rsidRPr="007477DD">
              <w:rPr>
                <w:rFonts w:eastAsia="Arial Unicode MS"/>
                <w:color w:val="000000"/>
                <w:szCs w:val="22"/>
              </w:rPr>
              <w:t>$ (dollar sign); * (asterisk); ; (semi colon); &lt; (less than sign); &gt; (greater than sign); ? (question mark).</w:t>
            </w:r>
          </w:p>
        </w:tc>
      </w:tr>
      <w:tr w:rsidR="003E38B7" w:rsidRPr="006C6EE6" w14:paraId="041EFA32" w14:textId="77777777" w:rsidTr="00DC1F1F">
        <w:trPr>
          <w:gridAfter w:val="1"/>
          <w:wAfter w:w="18" w:type="dxa"/>
        </w:trPr>
        <w:tc>
          <w:tcPr>
            <w:tcW w:w="3258" w:type="dxa"/>
          </w:tcPr>
          <w:p w14:paraId="15A0CAD3" w14:textId="77777777" w:rsidR="003E38B7" w:rsidRPr="007477DD" w:rsidRDefault="003E38B7" w:rsidP="00DC1F1F">
            <w:pPr>
              <w:rPr>
                <w:szCs w:val="22"/>
                <w:lang w:val="en-GB"/>
              </w:rPr>
            </w:pPr>
            <w:r w:rsidRPr="007477DD">
              <w:rPr>
                <w:color w:val="000000"/>
                <w:szCs w:val="22"/>
              </w:rPr>
              <w:t>addressLine2</w:t>
            </w:r>
          </w:p>
        </w:tc>
        <w:tc>
          <w:tcPr>
            <w:tcW w:w="3150" w:type="dxa"/>
            <w:gridSpan w:val="2"/>
          </w:tcPr>
          <w:p w14:paraId="5491CECD" w14:textId="77777777" w:rsidR="003E38B7" w:rsidRPr="007477DD" w:rsidRDefault="003E38B7" w:rsidP="00DC1F1F">
            <w:pPr>
              <w:rPr>
                <w:color w:val="000000"/>
                <w:szCs w:val="22"/>
              </w:rPr>
            </w:pPr>
            <w:r w:rsidRPr="007477DD">
              <w:rPr>
                <w:color w:val="000000"/>
                <w:szCs w:val="22"/>
              </w:rPr>
              <w:t>From XML Payload:</w:t>
            </w:r>
          </w:p>
          <w:p w14:paraId="78B7799E" w14:textId="77777777" w:rsidR="003E38B7" w:rsidRPr="007477DD" w:rsidRDefault="003E38B7" w:rsidP="00DC1F1F">
            <w:pPr>
              <w:rPr>
                <w:szCs w:val="22"/>
                <w:lang w:val="en-GB"/>
              </w:rPr>
            </w:pPr>
            <w:r w:rsidRPr="007477DD">
              <w:rPr>
                <w:szCs w:val="22"/>
                <w:lang w:val="en-GB"/>
              </w:rPr>
              <w:t>VeteransInfo</w:t>
            </w:r>
          </w:p>
          <w:p w14:paraId="31C198DC" w14:textId="77777777" w:rsidR="003E38B7" w:rsidRPr="007477DD" w:rsidRDefault="003E38B7" w:rsidP="00DC1F1F">
            <w:pPr>
              <w:rPr>
                <w:szCs w:val="22"/>
                <w:lang w:val="en-GB"/>
              </w:rPr>
            </w:pPr>
            <w:r w:rsidRPr="007477DD">
              <w:rPr>
                <w:szCs w:val="22"/>
                <w:lang w:val="en-GB"/>
              </w:rPr>
              <w:t>ClaimantAddress</w:t>
            </w:r>
          </w:p>
          <w:p w14:paraId="6B121081" w14:textId="77777777" w:rsidR="003E38B7" w:rsidRPr="007477DD" w:rsidRDefault="003E38B7" w:rsidP="00DC1F1F">
            <w:pPr>
              <w:rPr>
                <w:szCs w:val="22"/>
                <w:lang w:val="en-GB"/>
              </w:rPr>
            </w:pPr>
            <w:r w:rsidRPr="007477DD">
              <w:rPr>
                <w:szCs w:val="22"/>
                <w:lang w:val="en-GB"/>
              </w:rPr>
              <w:t>addressLine2</w:t>
            </w:r>
          </w:p>
          <w:p w14:paraId="2F1003E0" w14:textId="77777777" w:rsidR="003E38B7" w:rsidRPr="007477DD" w:rsidRDefault="003E38B7" w:rsidP="00DC1F1F">
            <w:pPr>
              <w:rPr>
                <w:szCs w:val="22"/>
                <w:lang w:val="en-GB"/>
              </w:rPr>
            </w:pPr>
            <w:r w:rsidRPr="007477DD">
              <w:rPr>
                <w:szCs w:val="22"/>
                <w:lang w:val="en-GB"/>
              </w:rPr>
              <w:t xml:space="preserve">or </w:t>
            </w:r>
          </w:p>
          <w:p w14:paraId="14716824" w14:textId="77777777" w:rsidR="003E38B7" w:rsidRPr="007477DD" w:rsidRDefault="003E38B7" w:rsidP="00DC1F1F">
            <w:pPr>
              <w:rPr>
                <w:szCs w:val="22"/>
                <w:lang w:val="en-GB"/>
              </w:rPr>
            </w:pPr>
            <w:r w:rsidRPr="006E5C2E">
              <w:rPr>
                <w:szCs w:val="22"/>
                <w:lang w:val="en-GB"/>
              </w:rPr>
              <w:t>NULL (…&gt;&lt;…)</w:t>
            </w:r>
          </w:p>
        </w:tc>
        <w:tc>
          <w:tcPr>
            <w:tcW w:w="3150" w:type="dxa"/>
          </w:tcPr>
          <w:p w14:paraId="5DB4F6A8" w14:textId="77777777" w:rsidR="003E38B7" w:rsidRPr="007477DD" w:rsidRDefault="003E38B7" w:rsidP="00DC1F1F">
            <w:pPr>
              <w:rPr>
                <w:rFonts w:eastAsia="Arial Unicode MS"/>
                <w:color w:val="000000"/>
                <w:szCs w:val="22"/>
              </w:rPr>
            </w:pPr>
            <w:r w:rsidRPr="007477DD">
              <w:rPr>
                <w:rFonts w:eastAsia="Arial Unicode MS"/>
                <w:color w:val="000000"/>
                <w:szCs w:val="22"/>
              </w:rPr>
              <w:t>Mailing</w:t>
            </w:r>
          </w:p>
          <w:p w14:paraId="0267731C" w14:textId="77777777" w:rsidR="003E38B7" w:rsidRPr="007477DD" w:rsidRDefault="003E38B7" w:rsidP="00DC1F1F">
            <w:pPr>
              <w:rPr>
                <w:rFonts w:eastAsia="Arial Unicode MS"/>
                <w:color w:val="000000"/>
                <w:szCs w:val="22"/>
              </w:rPr>
            </w:pPr>
            <w:r w:rsidRPr="007477DD">
              <w:rPr>
                <w:szCs w:val="22"/>
              </w:rPr>
              <w:t xml:space="preserve">This is the second line of the address. </w:t>
            </w:r>
            <w:r w:rsidRPr="007477DD">
              <w:rPr>
                <w:rFonts w:eastAsia="Arial Unicode MS"/>
                <w:color w:val="000000"/>
                <w:szCs w:val="22"/>
              </w:rPr>
              <w:t xml:space="preserve">The following special characters are not allowed in address fields:  </w:t>
            </w:r>
          </w:p>
          <w:p w14:paraId="55B7B81C" w14:textId="77777777" w:rsidR="003E38B7" w:rsidRPr="007477DD" w:rsidRDefault="003E38B7" w:rsidP="00DC1F1F">
            <w:pPr>
              <w:rPr>
                <w:szCs w:val="22"/>
                <w:lang w:val="en-GB"/>
              </w:rPr>
            </w:pPr>
            <w:r w:rsidRPr="007477DD">
              <w:rPr>
                <w:rFonts w:eastAsia="Arial Unicode MS"/>
                <w:color w:val="000000"/>
                <w:szCs w:val="22"/>
              </w:rPr>
              <w:t>$ (dollar sign); * (asterisk); ; (semi colon); &lt; (less than sign); &gt; (greater than sign); ? (question mark).</w:t>
            </w:r>
          </w:p>
        </w:tc>
      </w:tr>
      <w:tr w:rsidR="003E38B7" w:rsidRPr="006C6EE6" w14:paraId="6D658CCC" w14:textId="77777777" w:rsidTr="00DC1F1F">
        <w:trPr>
          <w:gridAfter w:val="1"/>
          <w:wAfter w:w="18" w:type="dxa"/>
        </w:trPr>
        <w:tc>
          <w:tcPr>
            <w:tcW w:w="3258" w:type="dxa"/>
          </w:tcPr>
          <w:p w14:paraId="3371097C" w14:textId="77777777" w:rsidR="003E38B7" w:rsidRPr="007477DD" w:rsidRDefault="003E38B7" w:rsidP="00DC1F1F">
            <w:pPr>
              <w:rPr>
                <w:szCs w:val="22"/>
                <w:lang w:val="en-GB"/>
              </w:rPr>
            </w:pPr>
            <w:r w:rsidRPr="007477DD">
              <w:rPr>
                <w:color w:val="000000"/>
                <w:szCs w:val="22"/>
              </w:rPr>
              <w:t>addressLine3</w:t>
            </w:r>
          </w:p>
        </w:tc>
        <w:tc>
          <w:tcPr>
            <w:tcW w:w="3150" w:type="dxa"/>
            <w:gridSpan w:val="2"/>
          </w:tcPr>
          <w:p w14:paraId="1285B22A" w14:textId="77777777" w:rsidR="003E38B7" w:rsidRPr="007477DD" w:rsidRDefault="003E38B7" w:rsidP="00DC1F1F">
            <w:pPr>
              <w:rPr>
                <w:color w:val="000000"/>
                <w:szCs w:val="22"/>
              </w:rPr>
            </w:pPr>
            <w:r w:rsidRPr="007477DD">
              <w:rPr>
                <w:color w:val="000000"/>
                <w:szCs w:val="22"/>
              </w:rPr>
              <w:t>From XML Payload:</w:t>
            </w:r>
          </w:p>
          <w:p w14:paraId="2E10C01D" w14:textId="77777777" w:rsidR="003E38B7" w:rsidRPr="007477DD" w:rsidRDefault="003E38B7" w:rsidP="00DC1F1F">
            <w:pPr>
              <w:rPr>
                <w:szCs w:val="22"/>
                <w:lang w:val="en-GB"/>
              </w:rPr>
            </w:pPr>
            <w:r w:rsidRPr="007477DD">
              <w:rPr>
                <w:szCs w:val="22"/>
                <w:lang w:val="en-GB"/>
              </w:rPr>
              <w:t>VeteransInfo</w:t>
            </w:r>
          </w:p>
          <w:p w14:paraId="53A6DD9E" w14:textId="77777777" w:rsidR="003E38B7" w:rsidRPr="007477DD" w:rsidRDefault="003E38B7" w:rsidP="00DC1F1F">
            <w:pPr>
              <w:rPr>
                <w:szCs w:val="22"/>
                <w:lang w:val="en-GB"/>
              </w:rPr>
            </w:pPr>
            <w:r w:rsidRPr="007477DD">
              <w:rPr>
                <w:szCs w:val="22"/>
                <w:lang w:val="en-GB"/>
              </w:rPr>
              <w:t>ClaimantAddress</w:t>
            </w:r>
          </w:p>
          <w:p w14:paraId="4390E25F" w14:textId="77777777" w:rsidR="003E38B7" w:rsidRPr="007477DD" w:rsidRDefault="003E38B7" w:rsidP="00DC1F1F">
            <w:pPr>
              <w:rPr>
                <w:szCs w:val="22"/>
                <w:lang w:val="en-GB"/>
              </w:rPr>
            </w:pPr>
            <w:r w:rsidRPr="007477DD">
              <w:rPr>
                <w:szCs w:val="22"/>
                <w:lang w:val="en-GB"/>
              </w:rPr>
              <w:t>addressLine3</w:t>
            </w:r>
          </w:p>
          <w:p w14:paraId="28492689" w14:textId="77777777" w:rsidR="003E38B7" w:rsidRPr="007477DD" w:rsidRDefault="003E38B7" w:rsidP="00DC1F1F">
            <w:pPr>
              <w:rPr>
                <w:szCs w:val="22"/>
                <w:lang w:val="en-GB"/>
              </w:rPr>
            </w:pPr>
            <w:r w:rsidRPr="007477DD">
              <w:rPr>
                <w:szCs w:val="22"/>
                <w:lang w:val="en-GB"/>
              </w:rPr>
              <w:t xml:space="preserve">or </w:t>
            </w:r>
          </w:p>
          <w:p w14:paraId="19582F50" w14:textId="77777777" w:rsidR="003E38B7" w:rsidRPr="007477DD" w:rsidRDefault="003E38B7" w:rsidP="00DC1F1F">
            <w:pPr>
              <w:rPr>
                <w:szCs w:val="22"/>
                <w:lang w:val="en-GB"/>
              </w:rPr>
            </w:pPr>
            <w:r w:rsidRPr="006E5C2E">
              <w:rPr>
                <w:szCs w:val="22"/>
                <w:lang w:val="en-GB"/>
              </w:rPr>
              <w:t>NULL (…&gt;&lt;…)</w:t>
            </w:r>
          </w:p>
        </w:tc>
        <w:tc>
          <w:tcPr>
            <w:tcW w:w="3150" w:type="dxa"/>
          </w:tcPr>
          <w:p w14:paraId="671BC5DC" w14:textId="77777777" w:rsidR="003E38B7" w:rsidRPr="007477DD" w:rsidRDefault="003E38B7" w:rsidP="00DC1F1F">
            <w:pPr>
              <w:rPr>
                <w:rFonts w:eastAsia="Arial Unicode MS"/>
                <w:color w:val="000000"/>
                <w:szCs w:val="22"/>
              </w:rPr>
            </w:pPr>
            <w:r w:rsidRPr="007477DD">
              <w:rPr>
                <w:rFonts w:eastAsia="Arial Unicode MS"/>
                <w:color w:val="000000"/>
                <w:szCs w:val="22"/>
              </w:rPr>
              <w:t>Mailing</w:t>
            </w:r>
          </w:p>
          <w:p w14:paraId="2F8272CC" w14:textId="77777777" w:rsidR="003E38B7" w:rsidRPr="007477DD" w:rsidRDefault="003E38B7" w:rsidP="00DC1F1F">
            <w:pPr>
              <w:rPr>
                <w:rFonts w:eastAsia="Arial Unicode MS"/>
                <w:color w:val="000000"/>
                <w:szCs w:val="22"/>
              </w:rPr>
            </w:pPr>
            <w:r w:rsidRPr="007477DD">
              <w:rPr>
                <w:szCs w:val="22"/>
              </w:rPr>
              <w:t>This is the third line of the address.</w:t>
            </w:r>
            <w:r w:rsidRPr="007477DD">
              <w:rPr>
                <w:rFonts w:eastAsia="Arial Unicode MS"/>
                <w:color w:val="000000"/>
                <w:szCs w:val="22"/>
              </w:rPr>
              <w:t xml:space="preserve"> </w:t>
            </w:r>
          </w:p>
          <w:p w14:paraId="3A7AC8D6" w14:textId="77777777" w:rsidR="003E38B7" w:rsidRPr="007477DD" w:rsidRDefault="003E38B7" w:rsidP="00DC1F1F">
            <w:pPr>
              <w:rPr>
                <w:rFonts w:eastAsia="Arial Unicode MS"/>
                <w:color w:val="000000"/>
                <w:szCs w:val="22"/>
              </w:rPr>
            </w:pPr>
            <w:r w:rsidRPr="007477DD">
              <w:rPr>
                <w:rFonts w:eastAsia="Arial Unicode MS"/>
                <w:color w:val="000000"/>
                <w:szCs w:val="22"/>
              </w:rPr>
              <w:t xml:space="preserve">The following special characters are not allowed in address fields:  </w:t>
            </w:r>
          </w:p>
          <w:p w14:paraId="13779396" w14:textId="77777777" w:rsidR="003E38B7" w:rsidRPr="007477DD" w:rsidRDefault="003E38B7" w:rsidP="00DC1F1F">
            <w:pPr>
              <w:rPr>
                <w:szCs w:val="22"/>
                <w:lang w:val="en-GB"/>
              </w:rPr>
            </w:pPr>
            <w:r w:rsidRPr="007477DD">
              <w:rPr>
                <w:rFonts w:eastAsia="Arial Unicode MS"/>
                <w:color w:val="000000"/>
                <w:szCs w:val="22"/>
              </w:rPr>
              <w:t>$ (dollar sign); * (asterisk); ; (semi colon); &lt; (less than sign); &gt; (greater than sign); ? (question mark).</w:t>
            </w:r>
          </w:p>
        </w:tc>
      </w:tr>
      <w:tr w:rsidR="003E38B7" w:rsidRPr="006C6EE6" w14:paraId="1584799C" w14:textId="77777777" w:rsidTr="00DC1F1F">
        <w:trPr>
          <w:gridAfter w:val="1"/>
          <w:wAfter w:w="18" w:type="dxa"/>
        </w:trPr>
        <w:tc>
          <w:tcPr>
            <w:tcW w:w="3258" w:type="dxa"/>
          </w:tcPr>
          <w:p w14:paraId="6BD76DDC" w14:textId="77777777" w:rsidR="003E38B7" w:rsidRPr="007477DD" w:rsidRDefault="003E38B7" w:rsidP="00DC1F1F">
            <w:pPr>
              <w:rPr>
                <w:szCs w:val="22"/>
                <w:lang w:val="en-GB"/>
              </w:rPr>
            </w:pPr>
            <w:r w:rsidRPr="007477DD">
              <w:rPr>
                <w:color w:val="000000"/>
                <w:szCs w:val="22"/>
              </w:rPr>
              <w:t>city</w:t>
            </w:r>
          </w:p>
        </w:tc>
        <w:tc>
          <w:tcPr>
            <w:tcW w:w="3150" w:type="dxa"/>
            <w:gridSpan w:val="2"/>
          </w:tcPr>
          <w:p w14:paraId="429E8596" w14:textId="77777777" w:rsidR="003E38B7" w:rsidRPr="007477DD" w:rsidRDefault="003E38B7" w:rsidP="00DC1F1F">
            <w:pPr>
              <w:rPr>
                <w:color w:val="000000"/>
                <w:szCs w:val="22"/>
              </w:rPr>
            </w:pPr>
            <w:r w:rsidRPr="007477DD">
              <w:rPr>
                <w:color w:val="000000"/>
                <w:szCs w:val="22"/>
              </w:rPr>
              <w:t>From XML Payload:</w:t>
            </w:r>
          </w:p>
          <w:p w14:paraId="56779E49" w14:textId="77777777" w:rsidR="003E38B7" w:rsidRPr="007477DD" w:rsidRDefault="003E38B7" w:rsidP="00DC1F1F">
            <w:pPr>
              <w:rPr>
                <w:szCs w:val="22"/>
                <w:lang w:val="en-GB"/>
              </w:rPr>
            </w:pPr>
            <w:r w:rsidRPr="007477DD">
              <w:rPr>
                <w:szCs w:val="22"/>
                <w:lang w:val="en-GB"/>
              </w:rPr>
              <w:t>VeteransInfo</w:t>
            </w:r>
          </w:p>
          <w:p w14:paraId="46004BB5" w14:textId="77777777" w:rsidR="003E38B7" w:rsidRPr="007477DD" w:rsidRDefault="003E38B7" w:rsidP="00DC1F1F">
            <w:pPr>
              <w:rPr>
                <w:szCs w:val="22"/>
                <w:lang w:val="en-GB"/>
              </w:rPr>
            </w:pPr>
            <w:r w:rsidRPr="007477DD">
              <w:rPr>
                <w:szCs w:val="22"/>
                <w:lang w:val="en-GB"/>
              </w:rPr>
              <w:t>ClaimantAddress</w:t>
            </w:r>
          </w:p>
          <w:p w14:paraId="39986768" w14:textId="74B91538" w:rsidR="003E38B7" w:rsidRPr="007477DD" w:rsidRDefault="003E38B7" w:rsidP="008E6B81">
            <w:pPr>
              <w:rPr>
                <w:szCs w:val="22"/>
                <w:lang w:val="en-GB"/>
              </w:rPr>
            </w:pPr>
            <w:r w:rsidRPr="007477DD">
              <w:rPr>
                <w:color w:val="000000"/>
                <w:szCs w:val="22"/>
              </w:rPr>
              <w:t>City</w:t>
            </w:r>
          </w:p>
        </w:tc>
        <w:tc>
          <w:tcPr>
            <w:tcW w:w="3150" w:type="dxa"/>
          </w:tcPr>
          <w:p w14:paraId="26C3DF7E" w14:textId="77777777" w:rsidR="003E38B7" w:rsidRPr="007477DD" w:rsidRDefault="003E38B7" w:rsidP="00DC1F1F">
            <w:pPr>
              <w:rPr>
                <w:szCs w:val="22"/>
              </w:rPr>
            </w:pPr>
            <w:r w:rsidRPr="007477DD">
              <w:rPr>
                <w:szCs w:val="22"/>
              </w:rPr>
              <w:t>The name of the city where the address is located.</w:t>
            </w:r>
          </w:p>
          <w:p w14:paraId="4361AF07" w14:textId="77777777" w:rsidR="003E38B7" w:rsidRPr="007477DD" w:rsidRDefault="003E38B7" w:rsidP="00DC1F1F">
            <w:pPr>
              <w:rPr>
                <w:szCs w:val="22"/>
                <w:lang w:val="en-GB"/>
              </w:rPr>
            </w:pPr>
            <w:r w:rsidRPr="007477DD">
              <w:rPr>
                <w:szCs w:val="22"/>
              </w:rPr>
              <w:t>In the U.S. this is required.</w:t>
            </w:r>
          </w:p>
        </w:tc>
      </w:tr>
      <w:tr w:rsidR="003E38B7" w:rsidRPr="006C6EE6" w14:paraId="636AE931" w14:textId="77777777" w:rsidTr="00DC1F1F">
        <w:trPr>
          <w:gridAfter w:val="1"/>
          <w:wAfter w:w="18" w:type="dxa"/>
        </w:trPr>
        <w:tc>
          <w:tcPr>
            <w:tcW w:w="3258" w:type="dxa"/>
          </w:tcPr>
          <w:p w14:paraId="163A15E3" w14:textId="77777777" w:rsidR="003E38B7" w:rsidRPr="007477DD" w:rsidRDefault="003E38B7" w:rsidP="00DC1F1F">
            <w:pPr>
              <w:rPr>
                <w:szCs w:val="22"/>
                <w:lang w:val="en-GB"/>
              </w:rPr>
            </w:pPr>
            <w:r w:rsidRPr="007477DD">
              <w:rPr>
                <w:color w:val="000000"/>
                <w:szCs w:val="22"/>
              </w:rPr>
              <w:t>state</w:t>
            </w:r>
          </w:p>
        </w:tc>
        <w:tc>
          <w:tcPr>
            <w:tcW w:w="3150" w:type="dxa"/>
            <w:gridSpan w:val="2"/>
          </w:tcPr>
          <w:p w14:paraId="4D66727E" w14:textId="77777777" w:rsidR="003E38B7" w:rsidRPr="007477DD" w:rsidRDefault="003E38B7" w:rsidP="00DC1F1F">
            <w:pPr>
              <w:rPr>
                <w:color w:val="000000"/>
                <w:szCs w:val="22"/>
              </w:rPr>
            </w:pPr>
            <w:r w:rsidRPr="007477DD">
              <w:rPr>
                <w:color w:val="000000"/>
                <w:szCs w:val="22"/>
              </w:rPr>
              <w:t>From XML Payload:</w:t>
            </w:r>
          </w:p>
          <w:p w14:paraId="6E431B1F" w14:textId="77777777" w:rsidR="003E38B7" w:rsidRPr="007477DD" w:rsidRDefault="003E38B7" w:rsidP="00DC1F1F">
            <w:pPr>
              <w:rPr>
                <w:szCs w:val="22"/>
                <w:lang w:val="en-GB"/>
              </w:rPr>
            </w:pPr>
            <w:r w:rsidRPr="007477DD">
              <w:rPr>
                <w:szCs w:val="22"/>
                <w:lang w:val="en-GB"/>
              </w:rPr>
              <w:t>VeteransInfo</w:t>
            </w:r>
          </w:p>
          <w:p w14:paraId="1F745BD1" w14:textId="77777777" w:rsidR="003E38B7" w:rsidRPr="007477DD" w:rsidRDefault="003E38B7" w:rsidP="00DC1F1F">
            <w:pPr>
              <w:rPr>
                <w:szCs w:val="22"/>
                <w:lang w:val="en-GB"/>
              </w:rPr>
            </w:pPr>
            <w:r w:rsidRPr="007477DD">
              <w:rPr>
                <w:szCs w:val="22"/>
                <w:lang w:val="en-GB"/>
              </w:rPr>
              <w:t>ClaimantAddress</w:t>
            </w:r>
          </w:p>
          <w:p w14:paraId="1FFF3AFF" w14:textId="54600118" w:rsidR="003E38B7" w:rsidRPr="007477DD" w:rsidRDefault="003E38B7" w:rsidP="008E6B81">
            <w:pPr>
              <w:rPr>
                <w:szCs w:val="22"/>
                <w:lang w:val="en-GB"/>
              </w:rPr>
            </w:pPr>
            <w:r w:rsidRPr="007477DD">
              <w:rPr>
                <w:color w:val="000000"/>
                <w:szCs w:val="22"/>
              </w:rPr>
              <w:t>state</w:t>
            </w:r>
            <w:r w:rsidRPr="007477DD">
              <w:rPr>
                <w:szCs w:val="22"/>
                <w:lang w:val="en-GB"/>
              </w:rPr>
              <w:t xml:space="preserve"> </w:t>
            </w:r>
          </w:p>
        </w:tc>
        <w:tc>
          <w:tcPr>
            <w:tcW w:w="3150" w:type="dxa"/>
          </w:tcPr>
          <w:p w14:paraId="1D871CDC" w14:textId="77777777" w:rsidR="003E38B7" w:rsidRPr="007477DD" w:rsidRDefault="003E38B7" w:rsidP="00DC1F1F">
            <w:pPr>
              <w:rPr>
                <w:szCs w:val="22"/>
                <w:lang w:val="en-GB"/>
              </w:rPr>
            </w:pPr>
            <w:r w:rsidRPr="007477DD">
              <w:rPr>
                <w:rFonts w:eastAsia="Arial Unicode MS"/>
                <w:color w:val="000000"/>
                <w:szCs w:val="22"/>
              </w:rPr>
              <w:t>2 character state Identifier</w:t>
            </w:r>
          </w:p>
        </w:tc>
      </w:tr>
      <w:tr w:rsidR="003E38B7" w:rsidRPr="006C6EE6" w14:paraId="2E7015BC" w14:textId="77777777" w:rsidTr="00DC1F1F">
        <w:trPr>
          <w:gridAfter w:val="1"/>
          <w:wAfter w:w="18" w:type="dxa"/>
        </w:trPr>
        <w:tc>
          <w:tcPr>
            <w:tcW w:w="3258" w:type="dxa"/>
          </w:tcPr>
          <w:p w14:paraId="1780E704" w14:textId="77777777" w:rsidR="003E38B7" w:rsidRPr="007477DD" w:rsidRDefault="003E38B7" w:rsidP="00DC1F1F">
            <w:pPr>
              <w:rPr>
                <w:szCs w:val="22"/>
                <w:lang w:val="en-GB"/>
              </w:rPr>
            </w:pPr>
            <w:r w:rsidRPr="007477DD">
              <w:rPr>
                <w:color w:val="000000"/>
                <w:szCs w:val="22"/>
              </w:rPr>
              <w:lastRenderedPageBreak/>
              <w:t>postalCode</w:t>
            </w:r>
          </w:p>
        </w:tc>
        <w:tc>
          <w:tcPr>
            <w:tcW w:w="3150" w:type="dxa"/>
            <w:gridSpan w:val="2"/>
          </w:tcPr>
          <w:p w14:paraId="472B36F4" w14:textId="77777777" w:rsidR="003E38B7" w:rsidRDefault="003E38B7" w:rsidP="00DC1F1F">
            <w:pPr>
              <w:rPr>
                <w:color w:val="000000"/>
                <w:szCs w:val="22"/>
              </w:rPr>
            </w:pPr>
            <w:r w:rsidRPr="007477DD">
              <w:rPr>
                <w:color w:val="000000"/>
                <w:szCs w:val="22"/>
              </w:rPr>
              <w:t>From XML Payload:</w:t>
            </w:r>
          </w:p>
          <w:p w14:paraId="103996E9" w14:textId="77777777" w:rsidR="00CA3023" w:rsidRPr="007477DD" w:rsidRDefault="00CA3023" w:rsidP="00CA3023">
            <w:pPr>
              <w:rPr>
                <w:szCs w:val="22"/>
                <w:lang w:val="en-GB"/>
              </w:rPr>
            </w:pPr>
            <w:r w:rsidRPr="007477DD">
              <w:rPr>
                <w:szCs w:val="22"/>
                <w:lang w:val="en-GB"/>
              </w:rPr>
              <w:t>VeteransInfo</w:t>
            </w:r>
          </w:p>
          <w:p w14:paraId="0C5F1ED2" w14:textId="77777777" w:rsidR="00CA3023" w:rsidRPr="007477DD" w:rsidRDefault="00CA3023" w:rsidP="00CA3023">
            <w:pPr>
              <w:rPr>
                <w:szCs w:val="22"/>
                <w:lang w:val="en-GB"/>
              </w:rPr>
            </w:pPr>
            <w:r w:rsidRPr="007477DD">
              <w:rPr>
                <w:szCs w:val="22"/>
                <w:lang w:val="en-GB"/>
              </w:rPr>
              <w:t>ClaimantAddress</w:t>
            </w:r>
          </w:p>
          <w:p w14:paraId="69DDAD6E" w14:textId="7E9D52DD" w:rsidR="00CA3023" w:rsidRDefault="00CA3023" w:rsidP="00CA3023">
            <w:pPr>
              <w:rPr>
                <w:color w:val="000000"/>
                <w:szCs w:val="22"/>
              </w:rPr>
            </w:pPr>
            <w:r>
              <w:rPr>
                <w:color w:val="000000"/>
                <w:szCs w:val="22"/>
              </w:rPr>
              <w:t>zip</w:t>
            </w:r>
          </w:p>
          <w:p w14:paraId="42041E8F" w14:textId="77777777" w:rsidR="003E38B7" w:rsidRPr="007477DD" w:rsidRDefault="003E38B7" w:rsidP="00DC1F1F">
            <w:pPr>
              <w:rPr>
                <w:szCs w:val="22"/>
                <w:lang w:val="en-GB"/>
              </w:rPr>
            </w:pPr>
            <w:r w:rsidRPr="007477DD">
              <w:rPr>
                <w:szCs w:val="22"/>
                <w:lang w:val="en-GB"/>
              </w:rPr>
              <w:t xml:space="preserve">or </w:t>
            </w:r>
          </w:p>
          <w:p w14:paraId="33151C7B" w14:textId="77777777" w:rsidR="003E38B7" w:rsidRPr="007477DD" w:rsidRDefault="003E38B7" w:rsidP="00DC1F1F">
            <w:pPr>
              <w:rPr>
                <w:szCs w:val="22"/>
                <w:lang w:val="en-GB"/>
              </w:rPr>
            </w:pPr>
            <w:r w:rsidRPr="006E5C2E">
              <w:rPr>
                <w:szCs w:val="22"/>
                <w:lang w:val="en-GB"/>
              </w:rPr>
              <w:t>NULL (…&gt;&lt;…)</w:t>
            </w:r>
          </w:p>
        </w:tc>
        <w:tc>
          <w:tcPr>
            <w:tcW w:w="3150" w:type="dxa"/>
          </w:tcPr>
          <w:p w14:paraId="4BF26DEE" w14:textId="77777777" w:rsidR="003E38B7" w:rsidRPr="007477DD" w:rsidRDefault="003E38B7" w:rsidP="00DC1F1F">
            <w:pPr>
              <w:rPr>
                <w:szCs w:val="22"/>
                <w:lang w:val="en-GB"/>
              </w:rPr>
            </w:pPr>
            <w:r w:rsidRPr="007477DD">
              <w:rPr>
                <w:szCs w:val="22"/>
              </w:rPr>
              <w:t>This is the first five digits of a nine (9) digit zip code.</w:t>
            </w:r>
          </w:p>
        </w:tc>
      </w:tr>
      <w:tr w:rsidR="003E38B7" w:rsidRPr="006C6EE6" w14:paraId="48FA08F4" w14:textId="77777777" w:rsidTr="00DC1F1F">
        <w:trPr>
          <w:gridAfter w:val="1"/>
          <w:wAfter w:w="18" w:type="dxa"/>
        </w:trPr>
        <w:tc>
          <w:tcPr>
            <w:tcW w:w="3258" w:type="dxa"/>
          </w:tcPr>
          <w:p w14:paraId="1CFE91B5" w14:textId="77777777" w:rsidR="003E38B7" w:rsidRPr="007477DD" w:rsidRDefault="003E38B7" w:rsidP="00DC1F1F">
            <w:pPr>
              <w:rPr>
                <w:szCs w:val="22"/>
                <w:lang w:val="en-GB"/>
              </w:rPr>
            </w:pPr>
            <w:r w:rsidRPr="007477DD">
              <w:rPr>
                <w:color w:val="000000"/>
                <w:szCs w:val="22"/>
              </w:rPr>
              <w:t>postalCodePlus4</w:t>
            </w:r>
          </w:p>
        </w:tc>
        <w:tc>
          <w:tcPr>
            <w:tcW w:w="3150" w:type="dxa"/>
            <w:gridSpan w:val="2"/>
          </w:tcPr>
          <w:p w14:paraId="6D28A05F" w14:textId="77777777" w:rsidR="003E38B7" w:rsidRPr="007477DD" w:rsidRDefault="003E38B7" w:rsidP="00DC1F1F">
            <w:pPr>
              <w:rPr>
                <w:color w:val="000000"/>
                <w:szCs w:val="22"/>
              </w:rPr>
            </w:pPr>
            <w:r w:rsidRPr="007477DD">
              <w:rPr>
                <w:color w:val="000000"/>
                <w:szCs w:val="22"/>
              </w:rPr>
              <w:t>From XML Payload:</w:t>
            </w:r>
          </w:p>
          <w:p w14:paraId="4A9D51A0" w14:textId="77777777" w:rsidR="003E38B7" w:rsidRPr="007477DD" w:rsidRDefault="003E38B7" w:rsidP="00DC1F1F">
            <w:pPr>
              <w:rPr>
                <w:szCs w:val="22"/>
                <w:lang w:val="en-GB"/>
              </w:rPr>
            </w:pPr>
            <w:r w:rsidRPr="007477DD">
              <w:rPr>
                <w:szCs w:val="22"/>
                <w:lang w:val="en-GB"/>
              </w:rPr>
              <w:t>VeteransInfo</w:t>
            </w:r>
          </w:p>
          <w:p w14:paraId="10513D5F" w14:textId="77777777" w:rsidR="003E38B7" w:rsidRPr="007477DD" w:rsidRDefault="003E38B7" w:rsidP="00DC1F1F">
            <w:pPr>
              <w:rPr>
                <w:szCs w:val="22"/>
                <w:lang w:val="en-GB"/>
              </w:rPr>
            </w:pPr>
            <w:r w:rsidRPr="007477DD">
              <w:rPr>
                <w:szCs w:val="22"/>
                <w:lang w:val="en-GB"/>
              </w:rPr>
              <w:t>ClaimantAddress</w:t>
            </w:r>
          </w:p>
          <w:p w14:paraId="17AC1B9D" w14:textId="63EA93D4" w:rsidR="003E38B7" w:rsidRPr="007477DD" w:rsidRDefault="00CA3023" w:rsidP="00DC1F1F">
            <w:pPr>
              <w:rPr>
                <w:color w:val="000000"/>
                <w:szCs w:val="22"/>
              </w:rPr>
            </w:pPr>
            <w:r>
              <w:rPr>
                <w:color w:val="000000"/>
                <w:szCs w:val="22"/>
              </w:rPr>
              <w:t>zip</w:t>
            </w:r>
          </w:p>
          <w:p w14:paraId="40AC0F0E" w14:textId="77777777" w:rsidR="003E38B7" w:rsidRPr="007477DD" w:rsidRDefault="003E38B7" w:rsidP="00DC1F1F">
            <w:pPr>
              <w:rPr>
                <w:szCs w:val="22"/>
                <w:lang w:val="en-GB"/>
              </w:rPr>
            </w:pPr>
            <w:r w:rsidRPr="007477DD">
              <w:rPr>
                <w:szCs w:val="22"/>
                <w:lang w:val="en-GB"/>
              </w:rPr>
              <w:t>(Parsing may be required)</w:t>
            </w:r>
          </w:p>
          <w:p w14:paraId="23CA6EB2" w14:textId="77777777" w:rsidR="003E38B7" w:rsidRPr="007477DD" w:rsidRDefault="003E38B7" w:rsidP="00DC1F1F">
            <w:pPr>
              <w:rPr>
                <w:szCs w:val="22"/>
                <w:lang w:val="en-GB"/>
              </w:rPr>
            </w:pPr>
            <w:r w:rsidRPr="007477DD">
              <w:rPr>
                <w:szCs w:val="22"/>
                <w:lang w:val="en-GB"/>
              </w:rPr>
              <w:t xml:space="preserve">or </w:t>
            </w:r>
          </w:p>
          <w:p w14:paraId="280557A4" w14:textId="77777777" w:rsidR="003E38B7" w:rsidRPr="007477DD" w:rsidRDefault="003E38B7" w:rsidP="00DC1F1F">
            <w:pPr>
              <w:rPr>
                <w:szCs w:val="22"/>
                <w:lang w:val="en-GB"/>
              </w:rPr>
            </w:pPr>
            <w:r w:rsidRPr="006E5C2E">
              <w:rPr>
                <w:szCs w:val="22"/>
                <w:lang w:val="en-GB"/>
              </w:rPr>
              <w:t>NULL (…&gt;&lt;…)</w:t>
            </w:r>
          </w:p>
        </w:tc>
        <w:tc>
          <w:tcPr>
            <w:tcW w:w="3150" w:type="dxa"/>
          </w:tcPr>
          <w:p w14:paraId="6FFFF229" w14:textId="77777777" w:rsidR="003E38B7" w:rsidRPr="007477DD" w:rsidRDefault="003E38B7" w:rsidP="00DC1F1F">
            <w:pPr>
              <w:rPr>
                <w:szCs w:val="22"/>
                <w:lang w:val="en-GB"/>
              </w:rPr>
            </w:pPr>
            <w:r w:rsidRPr="007477DD">
              <w:rPr>
                <w:szCs w:val="22"/>
              </w:rPr>
              <w:t>This is the final four digits of a nine (9) digit zip code.</w:t>
            </w:r>
          </w:p>
        </w:tc>
      </w:tr>
      <w:tr w:rsidR="003E38B7" w:rsidRPr="006C6EE6" w14:paraId="57E1149B" w14:textId="77777777" w:rsidTr="00DC1F1F">
        <w:trPr>
          <w:gridAfter w:val="1"/>
          <w:wAfter w:w="18" w:type="dxa"/>
        </w:trPr>
        <w:tc>
          <w:tcPr>
            <w:tcW w:w="3258" w:type="dxa"/>
          </w:tcPr>
          <w:p w14:paraId="3B364E6F" w14:textId="77777777" w:rsidR="003E38B7" w:rsidRPr="007477DD" w:rsidRDefault="003E38B7" w:rsidP="00DC1F1F">
            <w:pPr>
              <w:rPr>
                <w:szCs w:val="22"/>
                <w:lang w:val="en-GB"/>
              </w:rPr>
            </w:pPr>
            <w:r w:rsidRPr="007477DD">
              <w:rPr>
                <w:color w:val="000000"/>
                <w:szCs w:val="22"/>
              </w:rPr>
              <w:t xml:space="preserve">country </w:t>
            </w:r>
          </w:p>
        </w:tc>
        <w:tc>
          <w:tcPr>
            <w:tcW w:w="3150" w:type="dxa"/>
            <w:gridSpan w:val="2"/>
          </w:tcPr>
          <w:p w14:paraId="2D6BD157" w14:textId="77777777" w:rsidR="003E38B7" w:rsidRPr="007477DD" w:rsidRDefault="003E38B7" w:rsidP="00DC1F1F">
            <w:pPr>
              <w:rPr>
                <w:color w:val="000000"/>
                <w:szCs w:val="22"/>
              </w:rPr>
            </w:pPr>
            <w:r w:rsidRPr="007477DD">
              <w:rPr>
                <w:color w:val="000000"/>
                <w:szCs w:val="22"/>
              </w:rPr>
              <w:t>From XML Payload:</w:t>
            </w:r>
          </w:p>
          <w:p w14:paraId="1C4AC85B" w14:textId="77777777" w:rsidR="003E38B7" w:rsidRPr="007477DD" w:rsidRDefault="003E38B7" w:rsidP="00DC1F1F">
            <w:pPr>
              <w:rPr>
                <w:szCs w:val="22"/>
                <w:lang w:val="en-GB"/>
              </w:rPr>
            </w:pPr>
            <w:r w:rsidRPr="007477DD">
              <w:rPr>
                <w:szCs w:val="22"/>
                <w:lang w:val="en-GB"/>
              </w:rPr>
              <w:t>VeteransInfo</w:t>
            </w:r>
          </w:p>
          <w:p w14:paraId="7BF5050D" w14:textId="77777777" w:rsidR="003E38B7" w:rsidRPr="007477DD" w:rsidRDefault="003E38B7" w:rsidP="00DC1F1F">
            <w:pPr>
              <w:rPr>
                <w:szCs w:val="22"/>
                <w:lang w:val="en-GB"/>
              </w:rPr>
            </w:pPr>
            <w:r w:rsidRPr="007477DD">
              <w:rPr>
                <w:szCs w:val="22"/>
                <w:lang w:val="en-GB"/>
              </w:rPr>
              <w:t>ClaimantAddress</w:t>
            </w:r>
          </w:p>
          <w:p w14:paraId="01CFB432" w14:textId="77777777" w:rsidR="003E38B7" w:rsidRPr="007477DD" w:rsidRDefault="003E38B7" w:rsidP="00DC1F1F">
            <w:pPr>
              <w:rPr>
                <w:color w:val="000000"/>
                <w:szCs w:val="22"/>
              </w:rPr>
            </w:pPr>
            <w:r w:rsidRPr="007477DD">
              <w:rPr>
                <w:color w:val="000000"/>
                <w:szCs w:val="22"/>
              </w:rPr>
              <w:t>CountryName</w:t>
            </w:r>
          </w:p>
          <w:p w14:paraId="18408801" w14:textId="77777777" w:rsidR="003E38B7" w:rsidRPr="007477DD" w:rsidRDefault="003E38B7" w:rsidP="00DC1F1F">
            <w:pPr>
              <w:rPr>
                <w:szCs w:val="22"/>
                <w:lang w:val="en-GB"/>
              </w:rPr>
            </w:pPr>
            <w:r w:rsidRPr="007477DD">
              <w:rPr>
                <w:szCs w:val="22"/>
                <w:lang w:val="en-GB"/>
              </w:rPr>
              <w:t xml:space="preserve">or </w:t>
            </w:r>
          </w:p>
          <w:p w14:paraId="7EAE5DC9" w14:textId="77777777" w:rsidR="003E38B7" w:rsidRPr="007477DD" w:rsidRDefault="003E38B7" w:rsidP="00DC1F1F">
            <w:pPr>
              <w:rPr>
                <w:szCs w:val="22"/>
                <w:lang w:val="en-GB"/>
              </w:rPr>
            </w:pPr>
            <w:r w:rsidRPr="006E5C2E">
              <w:rPr>
                <w:szCs w:val="22"/>
                <w:lang w:val="en-GB"/>
              </w:rPr>
              <w:t>NULL (…&gt;&lt;…)</w:t>
            </w:r>
          </w:p>
        </w:tc>
        <w:tc>
          <w:tcPr>
            <w:tcW w:w="3150" w:type="dxa"/>
          </w:tcPr>
          <w:p w14:paraId="0250ED8C" w14:textId="77777777" w:rsidR="003E38B7" w:rsidRPr="007477DD" w:rsidRDefault="003E38B7" w:rsidP="00DC1F1F">
            <w:pPr>
              <w:rPr>
                <w:szCs w:val="22"/>
              </w:rPr>
            </w:pPr>
            <w:r w:rsidRPr="007477DD">
              <w:rPr>
                <w:rFonts w:eastAsia="Arial Unicode MS"/>
                <w:color w:val="000000"/>
                <w:szCs w:val="22"/>
              </w:rPr>
              <w:t xml:space="preserve">Country name </w:t>
            </w:r>
            <w:r w:rsidRPr="007477DD">
              <w:rPr>
                <w:szCs w:val="22"/>
              </w:rPr>
              <w:t>Foreign Key to CNTRY_TYPE</w:t>
            </w:r>
          </w:p>
          <w:p w14:paraId="75B5BB58" w14:textId="77777777" w:rsidR="003E38B7" w:rsidRPr="007477DD" w:rsidRDefault="003E38B7" w:rsidP="00DC1F1F">
            <w:pPr>
              <w:rPr>
                <w:szCs w:val="22"/>
                <w:lang w:val="en-GB"/>
              </w:rPr>
            </w:pPr>
            <w:r w:rsidRPr="007477DD">
              <w:rPr>
                <w:szCs w:val="22"/>
              </w:rPr>
              <w:t>Defaults to “USA” if not provided</w:t>
            </w:r>
          </w:p>
        </w:tc>
      </w:tr>
      <w:tr w:rsidR="003E38B7" w:rsidRPr="006C6EE6" w14:paraId="1F4506F4" w14:textId="77777777" w:rsidTr="00DC1F1F">
        <w:trPr>
          <w:gridAfter w:val="1"/>
          <w:wAfter w:w="18" w:type="dxa"/>
        </w:trPr>
        <w:tc>
          <w:tcPr>
            <w:tcW w:w="3258" w:type="dxa"/>
          </w:tcPr>
          <w:p w14:paraId="70E075F7" w14:textId="77777777" w:rsidR="003E38B7" w:rsidRPr="007477DD" w:rsidRDefault="003E38B7" w:rsidP="00DC1F1F">
            <w:pPr>
              <w:rPr>
                <w:szCs w:val="22"/>
                <w:lang w:val="en-GB"/>
              </w:rPr>
            </w:pPr>
            <w:r w:rsidRPr="007477DD">
              <w:rPr>
                <w:color w:val="000000"/>
                <w:szCs w:val="22"/>
              </w:rPr>
              <w:t>dayTimeAreaCode</w:t>
            </w:r>
          </w:p>
        </w:tc>
        <w:tc>
          <w:tcPr>
            <w:tcW w:w="3150" w:type="dxa"/>
            <w:gridSpan w:val="2"/>
          </w:tcPr>
          <w:p w14:paraId="6E1A8801" w14:textId="77777777" w:rsidR="003E38B7" w:rsidRPr="007477DD" w:rsidRDefault="003E38B7" w:rsidP="00DC1F1F">
            <w:pPr>
              <w:rPr>
                <w:color w:val="000000"/>
                <w:szCs w:val="22"/>
              </w:rPr>
            </w:pPr>
            <w:r w:rsidRPr="007477DD">
              <w:rPr>
                <w:color w:val="000000"/>
                <w:szCs w:val="22"/>
              </w:rPr>
              <w:t>From XML Payload:</w:t>
            </w:r>
          </w:p>
          <w:p w14:paraId="0AE07133" w14:textId="77777777" w:rsidR="003E38B7" w:rsidRPr="007477DD" w:rsidRDefault="003E38B7" w:rsidP="00DC1F1F">
            <w:pPr>
              <w:rPr>
                <w:color w:val="000000"/>
                <w:szCs w:val="22"/>
              </w:rPr>
            </w:pPr>
            <w:r w:rsidRPr="007477DD">
              <w:rPr>
                <w:color w:val="000000"/>
                <w:szCs w:val="22"/>
              </w:rPr>
              <w:t>DaytimePhoneNumber</w:t>
            </w:r>
          </w:p>
          <w:p w14:paraId="5F63551E" w14:textId="77777777" w:rsidR="003E38B7" w:rsidRPr="007477DD" w:rsidRDefault="003E38B7" w:rsidP="00DC1F1F">
            <w:pPr>
              <w:rPr>
                <w:szCs w:val="22"/>
                <w:lang w:val="en-GB"/>
              </w:rPr>
            </w:pPr>
            <w:r w:rsidRPr="007477DD">
              <w:rPr>
                <w:szCs w:val="22"/>
                <w:lang w:val="en-GB"/>
              </w:rPr>
              <w:t>phoneNumber</w:t>
            </w:r>
          </w:p>
          <w:p w14:paraId="00C54475" w14:textId="77777777" w:rsidR="003E38B7" w:rsidRPr="007477DD" w:rsidRDefault="003E38B7" w:rsidP="00DC1F1F">
            <w:pPr>
              <w:rPr>
                <w:szCs w:val="22"/>
                <w:lang w:val="en-GB"/>
              </w:rPr>
            </w:pPr>
            <w:r w:rsidRPr="007477DD">
              <w:rPr>
                <w:szCs w:val="22"/>
                <w:lang w:val="en-GB"/>
              </w:rPr>
              <w:t>(Parsing may be required)</w:t>
            </w:r>
          </w:p>
          <w:p w14:paraId="2ADFE6D7" w14:textId="77777777" w:rsidR="003E38B7" w:rsidRPr="007477DD" w:rsidRDefault="003E38B7" w:rsidP="00DC1F1F">
            <w:pPr>
              <w:rPr>
                <w:szCs w:val="22"/>
                <w:lang w:val="en-GB"/>
              </w:rPr>
            </w:pPr>
            <w:r w:rsidRPr="007477DD">
              <w:rPr>
                <w:szCs w:val="22"/>
                <w:lang w:val="en-GB"/>
              </w:rPr>
              <w:t xml:space="preserve">or </w:t>
            </w:r>
          </w:p>
          <w:p w14:paraId="6AA791A2" w14:textId="77777777" w:rsidR="003E38B7" w:rsidRPr="007477DD" w:rsidRDefault="003E38B7" w:rsidP="00DC1F1F">
            <w:pPr>
              <w:rPr>
                <w:szCs w:val="22"/>
                <w:lang w:val="en-GB"/>
              </w:rPr>
            </w:pPr>
            <w:r w:rsidRPr="006E5C2E">
              <w:rPr>
                <w:szCs w:val="22"/>
                <w:lang w:val="en-GB"/>
              </w:rPr>
              <w:t>NULL (…&gt;&lt;…)</w:t>
            </w:r>
          </w:p>
        </w:tc>
        <w:tc>
          <w:tcPr>
            <w:tcW w:w="3150" w:type="dxa"/>
          </w:tcPr>
          <w:p w14:paraId="398ADCCA" w14:textId="77777777" w:rsidR="003E38B7" w:rsidRPr="007477DD" w:rsidRDefault="003E38B7" w:rsidP="00DC1F1F">
            <w:pPr>
              <w:rPr>
                <w:szCs w:val="22"/>
                <w:lang w:val="en-GB"/>
              </w:rPr>
            </w:pPr>
            <w:r w:rsidRPr="007477DD">
              <w:rPr>
                <w:rFonts w:eastAsia="Arial Unicode MS"/>
                <w:color w:val="000000"/>
                <w:szCs w:val="22"/>
              </w:rPr>
              <w:t>Area Code number when the PHONE_TYPE_NM is Daytime</w:t>
            </w:r>
          </w:p>
        </w:tc>
      </w:tr>
      <w:tr w:rsidR="003E38B7" w:rsidRPr="006C6EE6" w14:paraId="0CC1206A" w14:textId="77777777" w:rsidTr="00DC1F1F">
        <w:trPr>
          <w:gridAfter w:val="1"/>
          <w:wAfter w:w="18" w:type="dxa"/>
        </w:trPr>
        <w:tc>
          <w:tcPr>
            <w:tcW w:w="3258" w:type="dxa"/>
          </w:tcPr>
          <w:p w14:paraId="362882C0" w14:textId="77777777" w:rsidR="003E38B7" w:rsidRPr="007477DD" w:rsidRDefault="003E38B7" w:rsidP="00DC1F1F">
            <w:pPr>
              <w:rPr>
                <w:szCs w:val="22"/>
                <w:lang w:val="en-GB"/>
              </w:rPr>
            </w:pPr>
            <w:r w:rsidRPr="007477DD">
              <w:rPr>
                <w:color w:val="000000"/>
                <w:szCs w:val="22"/>
              </w:rPr>
              <w:t>dayTimePhoneNumber</w:t>
            </w:r>
          </w:p>
        </w:tc>
        <w:tc>
          <w:tcPr>
            <w:tcW w:w="3150" w:type="dxa"/>
            <w:gridSpan w:val="2"/>
          </w:tcPr>
          <w:p w14:paraId="4B2CDDDC" w14:textId="77777777" w:rsidR="003E38B7" w:rsidRPr="007477DD" w:rsidRDefault="003E38B7" w:rsidP="00DC1F1F">
            <w:pPr>
              <w:rPr>
                <w:color w:val="000000"/>
                <w:szCs w:val="22"/>
              </w:rPr>
            </w:pPr>
            <w:r w:rsidRPr="007477DD">
              <w:rPr>
                <w:color w:val="000000"/>
                <w:szCs w:val="22"/>
              </w:rPr>
              <w:t>From XML Payload:</w:t>
            </w:r>
          </w:p>
          <w:p w14:paraId="13482029" w14:textId="77777777" w:rsidR="003E38B7" w:rsidRPr="007477DD" w:rsidRDefault="003E38B7" w:rsidP="00DC1F1F">
            <w:pPr>
              <w:rPr>
                <w:color w:val="000000"/>
                <w:szCs w:val="22"/>
              </w:rPr>
            </w:pPr>
            <w:r w:rsidRPr="007477DD">
              <w:rPr>
                <w:color w:val="000000"/>
                <w:szCs w:val="22"/>
              </w:rPr>
              <w:t>DaytimePhoneNumber</w:t>
            </w:r>
          </w:p>
          <w:p w14:paraId="51067333" w14:textId="77777777" w:rsidR="003E38B7" w:rsidRPr="007477DD" w:rsidRDefault="003E38B7" w:rsidP="00DC1F1F">
            <w:pPr>
              <w:rPr>
                <w:szCs w:val="22"/>
                <w:lang w:val="en-GB"/>
              </w:rPr>
            </w:pPr>
            <w:r w:rsidRPr="007477DD">
              <w:rPr>
                <w:szCs w:val="22"/>
                <w:lang w:val="en-GB"/>
              </w:rPr>
              <w:t>phoneNumber</w:t>
            </w:r>
          </w:p>
          <w:p w14:paraId="7F7E4F1A" w14:textId="77777777" w:rsidR="003E38B7" w:rsidRPr="007477DD" w:rsidRDefault="003E38B7" w:rsidP="00DC1F1F">
            <w:pPr>
              <w:rPr>
                <w:szCs w:val="22"/>
                <w:lang w:val="en-GB"/>
              </w:rPr>
            </w:pPr>
            <w:r w:rsidRPr="007477DD">
              <w:rPr>
                <w:szCs w:val="22"/>
                <w:lang w:val="en-GB"/>
              </w:rPr>
              <w:t>(Parsing may be required)</w:t>
            </w:r>
          </w:p>
          <w:p w14:paraId="2BADA802" w14:textId="77777777" w:rsidR="003E38B7" w:rsidRPr="007477DD" w:rsidRDefault="003E38B7" w:rsidP="00DC1F1F">
            <w:pPr>
              <w:rPr>
                <w:szCs w:val="22"/>
                <w:lang w:val="en-GB"/>
              </w:rPr>
            </w:pPr>
            <w:r w:rsidRPr="007477DD">
              <w:rPr>
                <w:szCs w:val="22"/>
                <w:lang w:val="en-GB"/>
              </w:rPr>
              <w:t xml:space="preserve">or </w:t>
            </w:r>
          </w:p>
          <w:p w14:paraId="40132F77" w14:textId="77777777" w:rsidR="003E38B7" w:rsidRPr="007477DD" w:rsidRDefault="003E38B7" w:rsidP="00DC1F1F">
            <w:pPr>
              <w:rPr>
                <w:szCs w:val="22"/>
                <w:lang w:val="en-GB"/>
              </w:rPr>
            </w:pPr>
            <w:r w:rsidRPr="006E5C2E">
              <w:rPr>
                <w:szCs w:val="22"/>
                <w:lang w:val="en-GB"/>
              </w:rPr>
              <w:t>NULL (…&gt;&lt;…)</w:t>
            </w:r>
          </w:p>
        </w:tc>
        <w:tc>
          <w:tcPr>
            <w:tcW w:w="3150" w:type="dxa"/>
          </w:tcPr>
          <w:p w14:paraId="3B10C0CC" w14:textId="77777777" w:rsidR="003E38B7" w:rsidRPr="007477DD" w:rsidRDefault="003E38B7" w:rsidP="00DC1F1F">
            <w:pPr>
              <w:rPr>
                <w:szCs w:val="22"/>
                <w:lang w:val="en-GB"/>
              </w:rPr>
            </w:pPr>
            <w:r w:rsidRPr="007477DD">
              <w:rPr>
                <w:rFonts w:eastAsia="Arial Unicode MS"/>
                <w:color w:val="000000"/>
                <w:szCs w:val="22"/>
              </w:rPr>
              <w:t>Phone Number when the PHONE_TYPE_NM is Daytime</w:t>
            </w:r>
          </w:p>
        </w:tc>
      </w:tr>
      <w:tr w:rsidR="003E38B7" w:rsidRPr="006C6EE6" w14:paraId="7D01111D" w14:textId="77777777" w:rsidTr="00DC1F1F">
        <w:trPr>
          <w:gridAfter w:val="1"/>
          <w:wAfter w:w="18" w:type="dxa"/>
        </w:trPr>
        <w:tc>
          <w:tcPr>
            <w:tcW w:w="3258" w:type="dxa"/>
          </w:tcPr>
          <w:p w14:paraId="68052EDD" w14:textId="77777777" w:rsidR="003E38B7" w:rsidRPr="007477DD" w:rsidRDefault="003E38B7" w:rsidP="00DC1F1F">
            <w:pPr>
              <w:rPr>
                <w:szCs w:val="22"/>
                <w:lang w:val="en-GB"/>
              </w:rPr>
            </w:pPr>
            <w:r w:rsidRPr="007477DD">
              <w:rPr>
                <w:color w:val="000000"/>
                <w:szCs w:val="22"/>
              </w:rPr>
              <w:t>nightTimeAreaCode</w:t>
            </w:r>
          </w:p>
        </w:tc>
        <w:tc>
          <w:tcPr>
            <w:tcW w:w="3150" w:type="dxa"/>
            <w:gridSpan w:val="2"/>
          </w:tcPr>
          <w:p w14:paraId="29E3C282" w14:textId="77777777" w:rsidR="003E38B7" w:rsidRPr="007477DD" w:rsidRDefault="003E38B7" w:rsidP="00DC1F1F">
            <w:pPr>
              <w:rPr>
                <w:color w:val="000000"/>
                <w:szCs w:val="22"/>
              </w:rPr>
            </w:pPr>
            <w:r w:rsidRPr="007477DD">
              <w:rPr>
                <w:color w:val="000000"/>
                <w:szCs w:val="22"/>
              </w:rPr>
              <w:t>From XML Payload:</w:t>
            </w:r>
          </w:p>
          <w:p w14:paraId="21A9B01F" w14:textId="77777777" w:rsidR="003E38B7" w:rsidRPr="007477DD" w:rsidRDefault="003E38B7" w:rsidP="00DC1F1F">
            <w:pPr>
              <w:rPr>
                <w:color w:val="000000"/>
                <w:szCs w:val="22"/>
              </w:rPr>
            </w:pPr>
            <w:r w:rsidRPr="007477DD">
              <w:rPr>
                <w:color w:val="000000"/>
                <w:szCs w:val="22"/>
              </w:rPr>
              <w:t>NighttimePhoneNumber</w:t>
            </w:r>
          </w:p>
          <w:p w14:paraId="05D66643" w14:textId="77777777" w:rsidR="003E38B7" w:rsidRPr="007477DD" w:rsidRDefault="003E38B7" w:rsidP="00DC1F1F">
            <w:pPr>
              <w:rPr>
                <w:szCs w:val="22"/>
                <w:lang w:val="en-GB"/>
              </w:rPr>
            </w:pPr>
            <w:r w:rsidRPr="007477DD">
              <w:rPr>
                <w:szCs w:val="22"/>
                <w:lang w:val="en-GB"/>
              </w:rPr>
              <w:t>phoneNumber</w:t>
            </w:r>
          </w:p>
          <w:p w14:paraId="0D1DD962" w14:textId="77777777" w:rsidR="003E38B7" w:rsidRPr="007477DD" w:rsidRDefault="003E38B7" w:rsidP="00DC1F1F">
            <w:pPr>
              <w:rPr>
                <w:szCs w:val="22"/>
                <w:lang w:val="en-GB"/>
              </w:rPr>
            </w:pPr>
            <w:r w:rsidRPr="007477DD">
              <w:rPr>
                <w:szCs w:val="22"/>
                <w:lang w:val="en-GB"/>
              </w:rPr>
              <w:t>(Parsing may be required)</w:t>
            </w:r>
          </w:p>
          <w:p w14:paraId="4D292B30" w14:textId="77777777" w:rsidR="003E38B7" w:rsidRPr="007477DD" w:rsidRDefault="003E38B7" w:rsidP="00DC1F1F">
            <w:pPr>
              <w:rPr>
                <w:szCs w:val="22"/>
                <w:lang w:val="en-GB"/>
              </w:rPr>
            </w:pPr>
            <w:r w:rsidRPr="007477DD">
              <w:rPr>
                <w:szCs w:val="22"/>
                <w:lang w:val="en-GB"/>
              </w:rPr>
              <w:t xml:space="preserve">or </w:t>
            </w:r>
          </w:p>
          <w:p w14:paraId="3F6ABF2F" w14:textId="77777777" w:rsidR="003E38B7" w:rsidRPr="007477DD" w:rsidRDefault="003E38B7" w:rsidP="00DC1F1F">
            <w:pPr>
              <w:rPr>
                <w:szCs w:val="22"/>
                <w:lang w:val="en-GB"/>
              </w:rPr>
            </w:pPr>
            <w:r w:rsidRPr="006E5C2E">
              <w:rPr>
                <w:szCs w:val="22"/>
                <w:lang w:val="en-GB"/>
              </w:rPr>
              <w:t>NULL (…&gt;&lt;…)</w:t>
            </w:r>
          </w:p>
        </w:tc>
        <w:tc>
          <w:tcPr>
            <w:tcW w:w="3150" w:type="dxa"/>
          </w:tcPr>
          <w:p w14:paraId="7D353361" w14:textId="77777777" w:rsidR="003E38B7" w:rsidRPr="007477DD" w:rsidRDefault="003E38B7" w:rsidP="00DC1F1F">
            <w:pPr>
              <w:rPr>
                <w:szCs w:val="22"/>
                <w:lang w:val="en-GB"/>
              </w:rPr>
            </w:pPr>
            <w:r w:rsidRPr="007477DD">
              <w:rPr>
                <w:rFonts w:eastAsia="Arial Unicode MS"/>
                <w:color w:val="000000"/>
                <w:szCs w:val="22"/>
              </w:rPr>
              <w:t>Area Code number when the PHONE_TYPE_NM is Nighttime</w:t>
            </w:r>
          </w:p>
        </w:tc>
      </w:tr>
      <w:tr w:rsidR="003E38B7" w:rsidRPr="006C6EE6" w14:paraId="19CB510E" w14:textId="77777777" w:rsidTr="00DC1F1F">
        <w:trPr>
          <w:gridAfter w:val="1"/>
          <w:wAfter w:w="18" w:type="dxa"/>
          <w:trHeight w:val="854"/>
        </w:trPr>
        <w:tc>
          <w:tcPr>
            <w:tcW w:w="3258" w:type="dxa"/>
          </w:tcPr>
          <w:p w14:paraId="2CFA6F8F" w14:textId="77777777" w:rsidR="003E38B7" w:rsidRPr="007477DD" w:rsidRDefault="003E38B7" w:rsidP="00DC1F1F">
            <w:pPr>
              <w:rPr>
                <w:szCs w:val="22"/>
                <w:lang w:val="en-GB"/>
              </w:rPr>
            </w:pPr>
            <w:r w:rsidRPr="007477DD">
              <w:rPr>
                <w:color w:val="000000"/>
                <w:szCs w:val="22"/>
              </w:rPr>
              <w:t>nightTimePhoneNumber</w:t>
            </w:r>
          </w:p>
        </w:tc>
        <w:tc>
          <w:tcPr>
            <w:tcW w:w="3150" w:type="dxa"/>
            <w:gridSpan w:val="2"/>
          </w:tcPr>
          <w:p w14:paraId="1E969BB1" w14:textId="77777777" w:rsidR="003E38B7" w:rsidRPr="007477DD" w:rsidRDefault="003E38B7" w:rsidP="00DC1F1F">
            <w:pPr>
              <w:rPr>
                <w:color w:val="000000"/>
                <w:szCs w:val="22"/>
              </w:rPr>
            </w:pPr>
            <w:r w:rsidRPr="007477DD">
              <w:rPr>
                <w:color w:val="000000"/>
                <w:szCs w:val="22"/>
              </w:rPr>
              <w:t>From XML Payload:</w:t>
            </w:r>
          </w:p>
          <w:p w14:paraId="12DF8781" w14:textId="77777777" w:rsidR="003E38B7" w:rsidRPr="007477DD" w:rsidRDefault="003E38B7" w:rsidP="00DC1F1F">
            <w:pPr>
              <w:rPr>
                <w:color w:val="000000"/>
                <w:szCs w:val="22"/>
              </w:rPr>
            </w:pPr>
            <w:r w:rsidRPr="007477DD">
              <w:rPr>
                <w:color w:val="000000"/>
                <w:szCs w:val="22"/>
              </w:rPr>
              <w:t>NighttimePhoneNumber</w:t>
            </w:r>
          </w:p>
          <w:p w14:paraId="245E2E2A" w14:textId="77777777" w:rsidR="003E38B7" w:rsidRPr="007477DD" w:rsidRDefault="003E38B7" w:rsidP="00DC1F1F">
            <w:pPr>
              <w:rPr>
                <w:szCs w:val="22"/>
                <w:lang w:val="en-GB"/>
              </w:rPr>
            </w:pPr>
            <w:r w:rsidRPr="007477DD">
              <w:rPr>
                <w:szCs w:val="22"/>
                <w:lang w:val="en-GB"/>
              </w:rPr>
              <w:t>phoneNumber</w:t>
            </w:r>
          </w:p>
          <w:p w14:paraId="4C1DD3FA" w14:textId="77777777" w:rsidR="003E38B7" w:rsidRPr="007477DD" w:rsidRDefault="003E38B7" w:rsidP="00DC1F1F">
            <w:pPr>
              <w:rPr>
                <w:szCs w:val="22"/>
                <w:lang w:val="en-GB"/>
              </w:rPr>
            </w:pPr>
            <w:r w:rsidRPr="007477DD">
              <w:rPr>
                <w:szCs w:val="22"/>
                <w:lang w:val="en-GB"/>
              </w:rPr>
              <w:t>(Parsing may be required)</w:t>
            </w:r>
          </w:p>
          <w:p w14:paraId="2F5A0C0B" w14:textId="77777777" w:rsidR="003E38B7" w:rsidRPr="007477DD" w:rsidRDefault="003E38B7" w:rsidP="00DC1F1F">
            <w:pPr>
              <w:rPr>
                <w:szCs w:val="22"/>
                <w:lang w:val="en-GB"/>
              </w:rPr>
            </w:pPr>
            <w:r w:rsidRPr="007477DD">
              <w:rPr>
                <w:szCs w:val="22"/>
                <w:lang w:val="en-GB"/>
              </w:rPr>
              <w:t xml:space="preserve">or </w:t>
            </w:r>
          </w:p>
          <w:p w14:paraId="2C8CBCE4" w14:textId="77777777" w:rsidR="003E38B7" w:rsidRPr="007477DD" w:rsidRDefault="003E38B7" w:rsidP="00DC1F1F">
            <w:pPr>
              <w:rPr>
                <w:szCs w:val="22"/>
                <w:lang w:val="en-GB"/>
              </w:rPr>
            </w:pPr>
            <w:r w:rsidRPr="006E5C2E">
              <w:rPr>
                <w:szCs w:val="22"/>
                <w:lang w:val="en-GB"/>
              </w:rPr>
              <w:t>NULL (…&gt;&lt;…)</w:t>
            </w:r>
          </w:p>
        </w:tc>
        <w:tc>
          <w:tcPr>
            <w:tcW w:w="3150" w:type="dxa"/>
          </w:tcPr>
          <w:p w14:paraId="2E3747D4" w14:textId="77777777" w:rsidR="003E38B7" w:rsidRPr="007477DD" w:rsidRDefault="003E38B7" w:rsidP="00DC1F1F">
            <w:pPr>
              <w:rPr>
                <w:szCs w:val="22"/>
                <w:lang w:val="en-GB"/>
              </w:rPr>
            </w:pPr>
            <w:r w:rsidRPr="007477DD">
              <w:rPr>
                <w:rFonts w:eastAsia="Arial Unicode MS"/>
                <w:color w:val="000000"/>
                <w:szCs w:val="22"/>
              </w:rPr>
              <w:t>Phone Number when the PHONE_TYPE_NM is NightTime</w:t>
            </w:r>
          </w:p>
        </w:tc>
      </w:tr>
      <w:tr w:rsidR="003E38B7" w:rsidRPr="006C6EE6" w14:paraId="5F60D3E0" w14:textId="77777777" w:rsidTr="00DC1F1F">
        <w:trPr>
          <w:gridAfter w:val="1"/>
          <w:wAfter w:w="18" w:type="dxa"/>
        </w:trPr>
        <w:tc>
          <w:tcPr>
            <w:tcW w:w="3258" w:type="dxa"/>
          </w:tcPr>
          <w:p w14:paraId="27F1530A" w14:textId="77777777" w:rsidR="003E38B7" w:rsidRPr="007477DD" w:rsidRDefault="003E38B7" w:rsidP="00DC1F1F">
            <w:pPr>
              <w:rPr>
                <w:szCs w:val="22"/>
                <w:lang w:val="en-GB"/>
              </w:rPr>
            </w:pPr>
            <w:r w:rsidRPr="007477DD">
              <w:rPr>
                <w:color w:val="000000"/>
                <w:szCs w:val="22"/>
              </w:rPr>
              <w:t>emailAddress</w:t>
            </w:r>
          </w:p>
        </w:tc>
        <w:tc>
          <w:tcPr>
            <w:tcW w:w="3150" w:type="dxa"/>
            <w:gridSpan w:val="2"/>
          </w:tcPr>
          <w:p w14:paraId="700B6F03" w14:textId="77777777" w:rsidR="003E38B7" w:rsidRPr="007477DD" w:rsidRDefault="003E38B7" w:rsidP="00DC1F1F">
            <w:pPr>
              <w:rPr>
                <w:color w:val="000000"/>
                <w:szCs w:val="22"/>
              </w:rPr>
            </w:pPr>
            <w:r w:rsidRPr="007477DD">
              <w:rPr>
                <w:color w:val="000000"/>
                <w:szCs w:val="22"/>
              </w:rPr>
              <w:t>From XML Payload:</w:t>
            </w:r>
          </w:p>
          <w:p w14:paraId="01AEB1C4" w14:textId="77777777" w:rsidR="003E38B7" w:rsidRPr="007477DD" w:rsidRDefault="003E38B7" w:rsidP="00DC1F1F">
            <w:pPr>
              <w:rPr>
                <w:szCs w:val="22"/>
                <w:lang w:val="en-GB"/>
              </w:rPr>
            </w:pPr>
            <w:r w:rsidRPr="007477DD">
              <w:rPr>
                <w:szCs w:val="22"/>
                <w:lang w:val="en-GB"/>
              </w:rPr>
              <w:t>VeteransInfo</w:t>
            </w:r>
          </w:p>
          <w:p w14:paraId="25E6606E" w14:textId="77777777" w:rsidR="003E38B7" w:rsidRPr="007477DD" w:rsidRDefault="003E38B7" w:rsidP="00DC1F1F">
            <w:pPr>
              <w:rPr>
                <w:szCs w:val="22"/>
                <w:lang w:val="en-GB"/>
              </w:rPr>
            </w:pPr>
            <w:r w:rsidRPr="007477DD">
              <w:rPr>
                <w:szCs w:val="22"/>
                <w:lang w:val="en-GB"/>
              </w:rPr>
              <w:t>claimantEmailAddress</w:t>
            </w:r>
          </w:p>
          <w:p w14:paraId="120E2698" w14:textId="77777777" w:rsidR="003E38B7" w:rsidRPr="007477DD" w:rsidRDefault="003E38B7" w:rsidP="00DC1F1F">
            <w:pPr>
              <w:rPr>
                <w:szCs w:val="22"/>
                <w:lang w:val="en-GB"/>
              </w:rPr>
            </w:pPr>
            <w:r w:rsidRPr="007477DD">
              <w:rPr>
                <w:szCs w:val="22"/>
                <w:lang w:val="en-GB"/>
              </w:rPr>
              <w:t xml:space="preserve">or </w:t>
            </w:r>
          </w:p>
          <w:p w14:paraId="43EB5C67" w14:textId="77777777" w:rsidR="003E38B7" w:rsidRPr="007477DD" w:rsidRDefault="003E38B7" w:rsidP="00DC1F1F">
            <w:pPr>
              <w:rPr>
                <w:szCs w:val="22"/>
                <w:lang w:val="en-GB"/>
              </w:rPr>
            </w:pPr>
            <w:r w:rsidRPr="006E5C2E">
              <w:rPr>
                <w:szCs w:val="22"/>
                <w:lang w:val="en-GB"/>
              </w:rPr>
              <w:t>NULL (…&gt;&lt;…)</w:t>
            </w:r>
          </w:p>
        </w:tc>
        <w:tc>
          <w:tcPr>
            <w:tcW w:w="3150" w:type="dxa"/>
          </w:tcPr>
          <w:p w14:paraId="3744A453" w14:textId="77777777" w:rsidR="003E38B7" w:rsidRPr="007477DD" w:rsidRDefault="003E38B7" w:rsidP="00DC1F1F">
            <w:pPr>
              <w:rPr>
                <w:szCs w:val="22"/>
                <w:lang w:val="en-GB"/>
              </w:rPr>
            </w:pPr>
            <w:r w:rsidRPr="007477DD">
              <w:rPr>
                <w:szCs w:val="22"/>
              </w:rPr>
              <w:t>This is the entire e-mail address of the person.</w:t>
            </w:r>
          </w:p>
        </w:tc>
      </w:tr>
      <w:tr w:rsidR="003E38B7" w:rsidRPr="006C6EE6" w14:paraId="07A92A41" w14:textId="77777777" w:rsidTr="00DC1F1F">
        <w:trPr>
          <w:gridAfter w:val="1"/>
          <w:wAfter w:w="18" w:type="dxa"/>
        </w:trPr>
        <w:tc>
          <w:tcPr>
            <w:tcW w:w="3258" w:type="dxa"/>
          </w:tcPr>
          <w:p w14:paraId="20AD1C68" w14:textId="77777777" w:rsidR="003E38B7" w:rsidRPr="007477DD" w:rsidRDefault="003E38B7" w:rsidP="00DC1F1F">
            <w:pPr>
              <w:rPr>
                <w:szCs w:val="22"/>
                <w:lang w:val="en-GB"/>
              </w:rPr>
            </w:pPr>
            <w:r w:rsidRPr="007477DD">
              <w:rPr>
                <w:color w:val="000000"/>
                <w:szCs w:val="22"/>
              </w:rPr>
              <w:t>dateOfClaim</w:t>
            </w:r>
          </w:p>
        </w:tc>
        <w:tc>
          <w:tcPr>
            <w:tcW w:w="3150" w:type="dxa"/>
            <w:gridSpan w:val="2"/>
          </w:tcPr>
          <w:p w14:paraId="2C278811" w14:textId="2F08FFC9" w:rsidR="003E38B7" w:rsidRPr="007477DD" w:rsidRDefault="00D83BD2" w:rsidP="00DC1F1F">
            <w:pPr>
              <w:rPr>
                <w:szCs w:val="22"/>
                <w:lang w:val="en-GB"/>
              </w:rPr>
            </w:pPr>
            <w:r>
              <w:rPr>
                <w:szCs w:val="22"/>
                <w:lang w:val="en-GB"/>
              </w:rPr>
              <w:t>Accepts only MM/DD/YYYY format</w:t>
            </w:r>
          </w:p>
        </w:tc>
        <w:tc>
          <w:tcPr>
            <w:tcW w:w="3150" w:type="dxa"/>
          </w:tcPr>
          <w:p w14:paraId="039BB631" w14:textId="77777777" w:rsidR="003E38B7" w:rsidRPr="007477DD" w:rsidRDefault="003E38B7" w:rsidP="00DC1F1F">
            <w:pPr>
              <w:rPr>
                <w:szCs w:val="22"/>
                <w:lang w:val="en-GB"/>
              </w:rPr>
            </w:pPr>
            <w:r w:rsidRPr="007477DD">
              <w:rPr>
                <w:szCs w:val="22"/>
              </w:rPr>
              <w:t xml:space="preserve">The date the BENEFIT CLAIM was created. Note: 'Date of </w:t>
            </w:r>
            <w:r w:rsidRPr="007477DD">
              <w:rPr>
                <w:szCs w:val="22"/>
              </w:rPr>
              <w:lastRenderedPageBreak/>
              <w:t>claim' can be derived from the date the document (claim form) was received.</w:t>
            </w:r>
          </w:p>
        </w:tc>
      </w:tr>
      <w:tr w:rsidR="003E38B7" w:rsidRPr="006C6EE6" w14:paraId="3B9B4234" w14:textId="77777777" w:rsidTr="00DC1F1F">
        <w:trPr>
          <w:gridAfter w:val="1"/>
          <w:wAfter w:w="18" w:type="dxa"/>
        </w:trPr>
        <w:tc>
          <w:tcPr>
            <w:tcW w:w="3258" w:type="dxa"/>
          </w:tcPr>
          <w:p w14:paraId="7FC6B8C8" w14:textId="77777777" w:rsidR="003E38B7" w:rsidRPr="007477DD" w:rsidRDefault="003E38B7" w:rsidP="00DC1F1F">
            <w:pPr>
              <w:rPr>
                <w:szCs w:val="22"/>
                <w:lang w:val="en-GB"/>
              </w:rPr>
            </w:pPr>
            <w:r w:rsidRPr="007477DD">
              <w:rPr>
                <w:color w:val="000000"/>
                <w:szCs w:val="22"/>
              </w:rPr>
              <w:lastRenderedPageBreak/>
              <w:t>disposition</w:t>
            </w:r>
          </w:p>
        </w:tc>
        <w:tc>
          <w:tcPr>
            <w:tcW w:w="3150" w:type="dxa"/>
            <w:gridSpan w:val="2"/>
          </w:tcPr>
          <w:p w14:paraId="05ABC134" w14:textId="77777777" w:rsidR="003E38B7" w:rsidRPr="007477DD" w:rsidRDefault="003E38B7" w:rsidP="00DC1F1F">
            <w:pPr>
              <w:rPr>
                <w:szCs w:val="22"/>
                <w:lang w:val="en-GB"/>
              </w:rPr>
            </w:pPr>
            <w:r w:rsidRPr="007477DD">
              <w:rPr>
                <w:szCs w:val="22"/>
                <w:lang w:val="en-GB"/>
              </w:rPr>
              <w:t>M</w:t>
            </w:r>
          </w:p>
        </w:tc>
        <w:tc>
          <w:tcPr>
            <w:tcW w:w="3150" w:type="dxa"/>
          </w:tcPr>
          <w:p w14:paraId="291F94C6" w14:textId="77777777" w:rsidR="003E38B7" w:rsidRPr="007477DD" w:rsidRDefault="003E38B7" w:rsidP="00DC1F1F">
            <w:pPr>
              <w:rPr>
                <w:szCs w:val="22"/>
                <w:lang w:val="en-GB"/>
              </w:rPr>
            </w:pPr>
            <w:r w:rsidRPr="007477DD">
              <w:rPr>
                <w:szCs w:val="22"/>
              </w:rPr>
              <w:t>Disposition value must be “MAPD” or “M”.</w:t>
            </w:r>
          </w:p>
        </w:tc>
      </w:tr>
      <w:tr w:rsidR="003E38B7" w:rsidRPr="006C6EE6" w14:paraId="3A74D343" w14:textId="77777777" w:rsidTr="00DC1F1F">
        <w:trPr>
          <w:gridAfter w:val="1"/>
          <w:wAfter w:w="18" w:type="dxa"/>
        </w:trPr>
        <w:tc>
          <w:tcPr>
            <w:tcW w:w="3258" w:type="dxa"/>
          </w:tcPr>
          <w:p w14:paraId="4E47894D" w14:textId="77777777" w:rsidR="003E38B7" w:rsidRPr="007477DD" w:rsidRDefault="003E38B7" w:rsidP="00DC1F1F">
            <w:pPr>
              <w:rPr>
                <w:szCs w:val="22"/>
                <w:lang w:val="en-GB"/>
              </w:rPr>
            </w:pPr>
            <w:r w:rsidRPr="007477DD">
              <w:rPr>
                <w:color w:val="000000"/>
                <w:szCs w:val="22"/>
              </w:rPr>
              <w:t>suspenseDate</w:t>
            </w:r>
          </w:p>
        </w:tc>
        <w:tc>
          <w:tcPr>
            <w:tcW w:w="3150" w:type="dxa"/>
            <w:gridSpan w:val="2"/>
          </w:tcPr>
          <w:p w14:paraId="296B2298" w14:textId="77777777" w:rsidR="003E38B7" w:rsidRPr="007477DD" w:rsidRDefault="003E38B7" w:rsidP="00DC1F1F">
            <w:pPr>
              <w:rPr>
                <w:szCs w:val="22"/>
                <w:lang w:val="en-GB"/>
              </w:rPr>
            </w:pPr>
            <w:r w:rsidRPr="007477DD">
              <w:rPr>
                <w:szCs w:val="22"/>
                <w:lang w:val="en-GB"/>
              </w:rPr>
              <w:t>NULL (…&gt;&lt;…)</w:t>
            </w:r>
          </w:p>
        </w:tc>
        <w:tc>
          <w:tcPr>
            <w:tcW w:w="3150" w:type="dxa"/>
          </w:tcPr>
          <w:p w14:paraId="0E1AEFF9" w14:textId="77777777" w:rsidR="003E38B7" w:rsidRPr="007477DD" w:rsidRDefault="003E38B7" w:rsidP="00DC1F1F">
            <w:pPr>
              <w:rPr>
                <w:szCs w:val="22"/>
                <w:lang w:val="en-GB"/>
              </w:rPr>
            </w:pPr>
            <w:r w:rsidRPr="007477DD">
              <w:rPr>
                <w:rFonts w:eastAsia="Arial Unicode MS"/>
                <w:color w:val="000000"/>
                <w:szCs w:val="22"/>
              </w:rPr>
              <w:t>Date Benefit Claim was put into suspense.</w:t>
            </w:r>
            <w:r w:rsidRPr="007477DD">
              <w:rPr>
                <w:szCs w:val="22"/>
              </w:rPr>
              <w:t xml:space="preserve"> The date the claim was suspended.</w:t>
            </w:r>
          </w:p>
        </w:tc>
      </w:tr>
      <w:tr w:rsidR="003E38B7" w:rsidRPr="006C6EE6" w14:paraId="54C8B7BD" w14:textId="77777777" w:rsidTr="00DC1F1F">
        <w:trPr>
          <w:gridAfter w:val="1"/>
          <w:wAfter w:w="18" w:type="dxa"/>
        </w:trPr>
        <w:tc>
          <w:tcPr>
            <w:tcW w:w="3258" w:type="dxa"/>
          </w:tcPr>
          <w:p w14:paraId="2ED986D6" w14:textId="77777777" w:rsidR="003E38B7" w:rsidRPr="007477DD" w:rsidRDefault="003E38B7" w:rsidP="00DC1F1F">
            <w:pPr>
              <w:rPr>
                <w:szCs w:val="22"/>
                <w:lang w:val="en-GB"/>
              </w:rPr>
            </w:pPr>
            <w:r w:rsidRPr="007477DD">
              <w:rPr>
                <w:color w:val="000000"/>
                <w:szCs w:val="22"/>
              </w:rPr>
              <w:t>sectionUnitNo</w:t>
            </w:r>
          </w:p>
        </w:tc>
        <w:tc>
          <w:tcPr>
            <w:tcW w:w="3150" w:type="dxa"/>
            <w:gridSpan w:val="2"/>
          </w:tcPr>
          <w:p w14:paraId="6A167CE2" w14:textId="144C7311" w:rsidR="003E38B7" w:rsidRPr="007477DD" w:rsidRDefault="00107957" w:rsidP="00DC1F1F">
            <w:pPr>
              <w:rPr>
                <w:szCs w:val="22"/>
                <w:lang w:val="en-GB"/>
              </w:rPr>
            </w:pPr>
            <w:r>
              <w:rPr>
                <w:szCs w:val="22"/>
                <w:lang w:val="en-GB"/>
              </w:rPr>
              <w:t>SOJ obtained from the FSS SOJ process</w:t>
            </w:r>
          </w:p>
        </w:tc>
        <w:tc>
          <w:tcPr>
            <w:tcW w:w="3150" w:type="dxa"/>
          </w:tcPr>
          <w:p w14:paraId="7BC1CC54" w14:textId="77777777" w:rsidR="003E38B7" w:rsidRPr="007477DD" w:rsidRDefault="003E38B7" w:rsidP="00DC1F1F">
            <w:pPr>
              <w:rPr>
                <w:szCs w:val="22"/>
                <w:lang w:val="en-GB"/>
              </w:rPr>
            </w:pPr>
            <w:r w:rsidRPr="007477DD">
              <w:rPr>
                <w:rFonts w:eastAsia="Arial Unicode MS"/>
                <w:color w:val="000000"/>
                <w:szCs w:val="22"/>
              </w:rPr>
              <w:t>A system generated identifier created to uniquely identify each instance of a LOCATION</w:t>
            </w:r>
          </w:p>
        </w:tc>
      </w:tr>
      <w:tr w:rsidR="003E38B7" w:rsidRPr="006C6EE6" w14:paraId="6F7DBAD1" w14:textId="77777777" w:rsidTr="00DC1F1F">
        <w:trPr>
          <w:gridAfter w:val="1"/>
          <w:wAfter w:w="18" w:type="dxa"/>
        </w:trPr>
        <w:tc>
          <w:tcPr>
            <w:tcW w:w="3258" w:type="dxa"/>
          </w:tcPr>
          <w:p w14:paraId="333DA600" w14:textId="77777777" w:rsidR="003E38B7" w:rsidRPr="007477DD" w:rsidRDefault="003E38B7" w:rsidP="00DC1F1F">
            <w:pPr>
              <w:rPr>
                <w:szCs w:val="22"/>
                <w:lang w:val="en-GB"/>
              </w:rPr>
            </w:pPr>
            <w:r w:rsidRPr="007477DD">
              <w:rPr>
                <w:color w:val="000000"/>
                <w:szCs w:val="22"/>
              </w:rPr>
              <w:t>folderWithClaim</w:t>
            </w:r>
          </w:p>
        </w:tc>
        <w:tc>
          <w:tcPr>
            <w:tcW w:w="3150" w:type="dxa"/>
            <w:gridSpan w:val="2"/>
          </w:tcPr>
          <w:p w14:paraId="5F162DC2" w14:textId="77777777" w:rsidR="003E38B7" w:rsidRPr="007477DD" w:rsidRDefault="003E38B7" w:rsidP="00DC1F1F">
            <w:pPr>
              <w:pStyle w:val="BodyText"/>
              <w:tabs>
                <w:tab w:val="clear" w:pos="1134"/>
                <w:tab w:val="left" w:pos="971"/>
              </w:tabs>
              <w:rPr>
                <w:sz w:val="22"/>
                <w:lang w:val="en-GB" w:eastAsia="en-US"/>
              </w:rPr>
            </w:pPr>
            <w:r w:rsidRPr="007477DD">
              <w:rPr>
                <w:sz w:val="22"/>
                <w:lang w:val="en-GB" w:eastAsia="en-US"/>
              </w:rPr>
              <w:t>N</w:t>
            </w:r>
          </w:p>
        </w:tc>
        <w:tc>
          <w:tcPr>
            <w:tcW w:w="3150" w:type="dxa"/>
          </w:tcPr>
          <w:p w14:paraId="70E64A8F" w14:textId="77777777" w:rsidR="003E38B7" w:rsidRPr="007477DD" w:rsidRDefault="003E38B7" w:rsidP="00DC1F1F">
            <w:pPr>
              <w:rPr>
                <w:rFonts w:eastAsia="Arial Unicode MS"/>
                <w:color w:val="000000"/>
                <w:szCs w:val="22"/>
              </w:rPr>
            </w:pPr>
            <w:r w:rsidRPr="007477DD">
              <w:rPr>
                <w:rFonts w:eastAsia="Arial Unicode MS"/>
                <w:color w:val="000000"/>
                <w:szCs w:val="22"/>
              </w:rPr>
              <w:t>This field displays the type of physical folder, such as Claim, Temporary, or Notice of Death.</w:t>
            </w:r>
          </w:p>
          <w:p w14:paraId="4DC73D0B" w14:textId="77777777" w:rsidR="003E38B7" w:rsidRPr="007477DD" w:rsidRDefault="003E38B7" w:rsidP="00DC1F1F">
            <w:pPr>
              <w:rPr>
                <w:szCs w:val="22"/>
                <w:lang w:val="en-GB"/>
              </w:rPr>
            </w:pPr>
            <w:r w:rsidRPr="007477DD">
              <w:rPr>
                <w:rFonts w:eastAsia="Arial Unicode MS"/>
                <w:color w:val="000000"/>
                <w:szCs w:val="22"/>
              </w:rPr>
              <w:t>Defaults to “N” if not provided</w:t>
            </w:r>
          </w:p>
        </w:tc>
      </w:tr>
      <w:tr w:rsidR="003E38B7" w:rsidRPr="006C6EE6" w14:paraId="5A99C526" w14:textId="77777777" w:rsidTr="00DC1F1F">
        <w:trPr>
          <w:gridAfter w:val="1"/>
          <w:wAfter w:w="18" w:type="dxa"/>
        </w:trPr>
        <w:tc>
          <w:tcPr>
            <w:tcW w:w="3258" w:type="dxa"/>
          </w:tcPr>
          <w:p w14:paraId="4574CC60" w14:textId="77777777" w:rsidR="003E38B7" w:rsidRPr="007477DD" w:rsidRDefault="003E38B7" w:rsidP="00DC1F1F">
            <w:pPr>
              <w:rPr>
                <w:szCs w:val="22"/>
                <w:lang w:val="en-GB"/>
              </w:rPr>
            </w:pPr>
            <w:r w:rsidRPr="007477DD">
              <w:rPr>
                <w:color w:val="000000"/>
                <w:szCs w:val="22"/>
              </w:rPr>
              <w:t>futureReason</w:t>
            </w:r>
          </w:p>
        </w:tc>
        <w:tc>
          <w:tcPr>
            <w:tcW w:w="3150" w:type="dxa"/>
            <w:gridSpan w:val="2"/>
          </w:tcPr>
          <w:p w14:paraId="2CD160CF" w14:textId="77777777" w:rsidR="003E38B7" w:rsidRPr="007477DD" w:rsidRDefault="003E38B7" w:rsidP="00DC1F1F">
            <w:pPr>
              <w:rPr>
                <w:szCs w:val="22"/>
                <w:lang w:val="en-GB"/>
              </w:rPr>
            </w:pPr>
            <w:r w:rsidRPr="007477DD">
              <w:rPr>
                <w:szCs w:val="22"/>
                <w:lang w:val="en-GB"/>
              </w:rPr>
              <w:t>NULL (…&gt;&lt;…</w:t>
            </w:r>
          </w:p>
          <w:p w14:paraId="777BA82F" w14:textId="77777777" w:rsidR="003E38B7" w:rsidRPr="007477DD" w:rsidRDefault="003E38B7" w:rsidP="00DC1F1F">
            <w:pPr>
              <w:pStyle w:val="BodyText"/>
              <w:tabs>
                <w:tab w:val="clear" w:pos="1134"/>
                <w:tab w:val="left" w:pos="871"/>
              </w:tabs>
              <w:rPr>
                <w:sz w:val="22"/>
                <w:lang w:val="en-GB" w:eastAsia="en-US"/>
              </w:rPr>
            </w:pPr>
          </w:p>
        </w:tc>
        <w:tc>
          <w:tcPr>
            <w:tcW w:w="3150" w:type="dxa"/>
          </w:tcPr>
          <w:p w14:paraId="5DEFFBBF" w14:textId="77777777" w:rsidR="003E38B7" w:rsidRPr="007477DD" w:rsidRDefault="003E38B7" w:rsidP="00DC1F1F">
            <w:pPr>
              <w:rPr>
                <w:szCs w:val="22"/>
                <w:lang w:val="en-GB"/>
              </w:rPr>
            </w:pPr>
            <w:r w:rsidRPr="007477DD">
              <w:rPr>
                <w:rFonts w:eastAsia="Arial Unicode MS"/>
                <w:color w:val="000000"/>
                <w:szCs w:val="22"/>
              </w:rPr>
              <w:t>This field displays a numeric code indicating the reason for the future change in status.</w:t>
            </w:r>
          </w:p>
        </w:tc>
      </w:tr>
      <w:tr w:rsidR="003E38B7" w:rsidRPr="006C6EE6" w14:paraId="3E6DB8F5" w14:textId="77777777" w:rsidTr="00DC1F1F">
        <w:trPr>
          <w:gridAfter w:val="1"/>
          <w:wAfter w:w="18" w:type="dxa"/>
        </w:trPr>
        <w:tc>
          <w:tcPr>
            <w:tcW w:w="3258" w:type="dxa"/>
          </w:tcPr>
          <w:p w14:paraId="582D18D2" w14:textId="77777777" w:rsidR="003E38B7" w:rsidRPr="007477DD" w:rsidRDefault="003E38B7" w:rsidP="00DC1F1F">
            <w:pPr>
              <w:rPr>
                <w:szCs w:val="22"/>
                <w:lang w:val="en-GB"/>
              </w:rPr>
            </w:pPr>
            <w:r w:rsidRPr="007477DD">
              <w:rPr>
                <w:color w:val="000000"/>
                <w:szCs w:val="22"/>
              </w:rPr>
              <w:t>claimantSsn</w:t>
            </w:r>
          </w:p>
        </w:tc>
        <w:tc>
          <w:tcPr>
            <w:tcW w:w="3150" w:type="dxa"/>
            <w:gridSpan w:val="2"/>
          </w:tcPr>
          <w:p w14:paraId="551E1E35" w14:textId="77777777" w:rsidR="003E38B7" w:rsidRPr="007477DD" w:rsidRDefault="003E38B7" w:rsidP="00DC1F1F">
            <w:pPr>
              <w:rPr>
                <w:szCs w:val="22"/>
                <w:lang w:val="en-GB"/>
              </w:rPr>
            </w:pPr>
            <w:r w:rsidRPr="007477DD">
              <w:rPr>
                <w:szCs w:val="22"/>
                <w:lang w:val="en-GB"/>
              </w:rPr>
              <w:t>From XML Payload:</w:t>
            </w:r>
          </w:p>
          <w:p w14:paraId="7F79C2FF" w14:textId="77777777" w:rsidR="003E38B7" w:rsidRPr="007477DD" w:rsidRDefault="003E38B7" w:rsidP="00DC1F1F">
            <w:pPr>
              <w:rPr>
                <w:szCs w:val="22"/>
                <w:lang w:val="en-GB"/>
              </w:rPr>
            </w:pPr>
            <w:r w:rsidRPr="007477DD">
              <w:rPr>
                <w:szCs w:val="22"/>
                <w:lang w:val="en-GB"/>
              </w:rPr>
              <w:t>VeteransInfo</w:t>
            </w:r>
          </w:p>
          <w:p w14:paraId="7D3AB87A" w14:textId="77777777" w:rsidR="003E38B7" w:rsidRPr="007477DD" w:rsidRDefault="003E38B7" w:rsidP="00DC1F1F">
            <w:pPr>
              <w:rPr>
                <w:szCs w:val="22"/>
                <w:lang w:val="en-GB"/>
              </w:rPr>
            </w:pPr>
            <w:r w:rsidRPr="007477DD">
              <w:rPr>
                <w:szCs w:val="22"/>
                <w:lang w:val="en-GB"/>
              </w:rPr>
              <w:t xml:space="preserve">claimantSSN </w:t>
            </w:r>
          </w:p>
          <w:p w14:paraId="50C42CA9" w14:textId="77777777" w:rsidR="003E38B7" w:rsidRPr="007477DD" w:rsidRDefault="003E38B7" w:rsidP="00DC1F1F">
            <w:pPr>
              <w:rPr>
                <w:szCs w:val="22"/>
                <w:lang w:val="en-GB"/>
              </w:rPr>
            </w:pPr>
            <w:r w:rsidRPr="007477DD">
              <w:rPr>
                <w:szCs w:val="22"/>
                <w:lang w:val="en-GB"/>
              </w:rPr>
              <w:t xml:space="preserve">or </w:t>
            </w:r>
          </w:p>
          <w:p w14:paraId="10F2317B" w14:textId="77777777" w:rsidR="003E38B7" w:rsidRPr="007477DD" w:rsidRDefault="003E38B7" w:rsidP="00DC1F1F">
            <w:pPr>
              <w:rPr>
                <w:szCs w:val="22"/>
                <w:lang w:val="en-GB"/>
              </w:rPr>
            </w:pPr>
            <w:r w:rsidRPr="006E5C2E">
              <w:rPr>
                <w:szCs w:val="22"/>
                <w:lang w:val="en-GB"/>
              </w:rPr>
              <w:t>NULL (…&gt;&lt;…)</w:t>
            </w:r>
          </w:p>
        </w:tc>
        <w:tc>
          <w:tcPr>
            <w:tcW w:w="3150" w:type="dxa"/>
          </w:tcPr>
          <w:p w14:paraId="3660E63E" w14:textId="77777777" w:rsidR="003E38B7" w:rsidRPr="007477DD" w:rsidRDefault="003E38B7" w:rsidP="00DC1F1F">
            <w:pPr>
              <w:rPr>
                <w:szCs w:val="22"/>
                <w:lang w:val="en-GB"/>
              </w:rPr>
            </w:pPr>
            <w:r w:rsidRPr="007477DD">
              <w:rPr>
                <w:rFonts w:eastAsia="Arial Unicode MS"/>
                <w:szCs w:val="22"/>
              </w:rPr>
              <w:t>Claimant Social Security Number</w:t>
            </w:r>
          </w:p>
        </w:tc>
      </w:tr>
      <w:tr w:rsidR="003E38B7" w:rsidRPr="006C6EE6" w14:paraId="34106019" w14:textId="77777777" w:rsidTr="00DC1F1F">
        <w:trPr>
          <w:gridAfter w:val="1"/>
          <w:wAfter w:w="18" w:type="dxa"/>
        </w:trPr>
        <w:tc>
          <w:tcPr>
            <w:tcW w:w="3258" w:type="dxa"/>
          </w:tcPr>
          <w:p w14:paraId="125D6014" w14:textId="77777777" w:rsidR="003E38B7" w:rsidRPr="007477DD" w:rsidRDefault="003E38B7" w:rsidP="00DC1F1F">
            <w:pPr>
              <w:rPr>
                <w:szCs w:val="22"/>
                <w:lang w:val="en-GB"/>
              </w:rPr>
            </w:pPr>
            <w:r w:rsidRPr="007477DD">
              <w:rPr>
                <w:color w:val="000000"/>
                <w:szCs w:val="22"/>
              </w:rPr>
              <w:t>beneficiaryDateOfBirth</w:t>
            </w:r>
          </w:p>
        </w:tc>
        <w:tc>
          <w:tcPr>
            <w:tcW w:w="3150" w:type="dxa"/>
            <w:gridSpan w:val="2"/>
          </w:tcPr>
          <w:p w14:paraId="233BA746" w14:textId="77777777" w:rsidR="003E38B7" w:rsidRPr="007477DD" w:rsidRDefault="003E38B7" w:rsidP="00DC1F1F">
            <w:pPr>
              <w:rPr>
                <w:szCs w:val="22"/>
                <w:lang w:val="en-GB"/>
              </w:rPr>
            </w:pPr>
            <w:r w:rsidRPr="007477DD">
              <w:rPr>
                <w:szCs w:val="22"/>
                <w:lang w:val="en-GB"/>
              </w:rPr>
              <w:t>NULL (…&gt;&lt;…)</w:t>
            </w:r>
          </w:p>
        </w:tc>
        <w:tc>
          <w:tcPr>
            <w:tcW w:w="3150" w:type="dxa"/>
          </w:tcPr>
          <w:p w14:paraId="428CF143" w14:textId="77777777" w:rsidR="003E38B7" w:rsidRPr="007477DD" w:rsidRDefault="003E38B7" w:rsidP="00DC1F1F">
            <w:pPr>
              <w:rPr>
                <w:szCs w:val="22"/>
                <w:lang w:val="en-GB"/>
              </w:rPr>
            </w:pPr>
            <w:r w:rsidRPr="007477DD">
              <w:rPr>
                <w:szCs w:val="22"/>
              </w:rPr>
              <w:t>The month, day and year on which a person was born.</w:t>
            </w:r>
          </w:p>
        </w:tc>
      </w:tr>
      <w:tr w:rsidR="003E38B7" w:rsidRPr="006C6EE6" w14:paraId="322C37AF" w14:textId="77777777" w:rsidTr="00DC1F1F">
        <w:trPr>
          <w:gridAfter w:val="1"/>
          <w:wAfter w:w="18" w:type="dxa"/>
        </w:trPr>
        <w:tc>
          <w:tcPr>
            <w:tcW w:w="3258" w:type="dxa"/>
          </w:tcPr>
          <w:p w14:paraId="734360DE" w14:textId="77777777" w:rsidR="003E38B7" w:rsidRPr="007477DD" w:rsidRDefault="003E38B7" w:rsidP="00DC1F1F">
            <w:pPr>
              <w:rPr>
                <w:szCs w:val="22"/>
                <w:lang w:val="en-GB"/>
              </w:rPr>
            </w:pPr>
            <w:r w:rsidRPr="007477DD">
              <w:rPr>
                <w:color w:val="000000"/>
                <w:szCs w:val="22"/>
              </w:rPr>
              <w:t>powerOfAttorney</w:t>
            </w:r>
          </w:p>
        </w:tc>
        <w:tc>
          <w:tcPr>
            <w:tcW w:w="3150" w:type="dxa"/>
            <w:gridSpan w:val="2"/>
          </w:tcPr>
          <w:p w14:paraId="7AE810EB" w14:textId="77777777" w:rsidR="003E38B7" w:rsidRPr="007477DD" w:rsidRDefault="003E38B7" w:rsidP="00DC1F1F">
            <w:pPr>
              <w:rPr>
                <w:szCs w:val="22"/>
                <w:lang w:val="en-GB"/>
              </w:rPr>
            </w:pPr>
            <w:r w:rsidRPr="007477DD">
              <w:rPr>
                <w:szCs w:val="22"/>
                <w:lang w:val="en-GB"/>
              </w:rPr>
              <w:t>NULL (…&gt;&lt;…)</w:t>
            </w:r>
          </w:p>
          <w:p w14:paraId="33DDF358" w14:textId="77777777" w:rsidR="003E38B7" w:rsidRPr="007477DD" w:rsidRDefault="003E38B7" w:rsidP="00DC1F1F">
            <w:pPr>
              <w:rPr>
                <w:szCs w:val="22"/>
                <w:lang w:val="en-GB"/>
              </w:rPr>
            </w:pPr>
          </w:p>
        </w:tc>
        <w:tc>
          <w:tcPr>
            <w:tcW w:w="3150" w:type="dxa"/>
          </w:tcPr>
          <w:p w14:paraId="64CD4711" w14:textId="77777777" w:rsidR="003E38B7" w:rsidRPr="007477DD" w:rsidRDefault="003E38B7" w:rsidP="00DC1F1F">
            <w:pPr>
              <w:rPr>
                <w:szCs w:val="22"/>
                <w:lang w:val="en-GB"/>
              </w:rPr>
            </w:pPr>
            <w:r w:rsidRPr="007477DD">
              <w:rPr>
                <w:szCs w:val="22"/>
              </w:rPr>
              <w:t>The C&amp;P official list of Power of Attorney codes used in the BIRLS and BDN systems.</w:t>
            </w:r>
          </w:p>
        </w:tc>
      </w:tr>
      <w:tr w:rsidR="003E38B7" w:rsidRPr="006C6EE6" w14:paraId="2E8BCECE" w14:textId="77777777" w:rsidTr="00DC1F1F">
        <w:trPr>
          <w:gridAfter w:val="1"/>
          <w:wAfter w:w="18" w:type="dxa"/>
        </w:trPr>
        <w:tc>
          <w:tcPr>
            <w:tcW w:w="3258" w:type="dxa"/>
          </w:tcPr>
          <w:p w14:paraId="65610C9D" w14:textId="77777777" w:rsidR="003E38B7" w:rsidRPr="007477DD" w:rsidRDefault="003E38B7" w:rsidP="00DC1F1F">
            <w:pPr>
              <w:rPr>
                <w:szCs w:val="22"/>
                <w:lang w:val="en-GB"/>
              </w:rPr>
            </w:pPr>
            <w:r w:rsidRPr="007477DD">
              <w:rPr>
                <w:color w:val="000000"/>
                <w:szCs w:val="22"/>
              </w:rPr>
              <w:t>gulfWarRegistryPermit</w:t>
            </w:r>
          </w:p>
        </w:tc>
        <w:tc>
          <w:tcPr>
            <w:tcW w:w="3150" w:type="dxa"/>
            <w:gridSpan w:val="2"/>
          </w:tcPr>
          <w:p w14:paraId="572DCD48" w14:textId="77777777" w:rsidR="003E38B7" w:rsidRPr="007477DD" w:rsidRDefault="003E38B7" w:rsidP="00DC1F1F">
            <w:pPr>
              <w:rPr>
                <w:szCs w:val="22"/>
                <w:lang w:val="en-GB"/>
              </w:rPr>
            </w:pPr>
            <w:r w:rsidRPr="007477DD">
              <w:rPr>
                <w:szCs w:val="22"/>
                <w:lang w:val="en-GB"/>
              </w:rPr>
              <w:t>NULL (…&gt;&lt;…)</w:t>
            </w:r>
          </w:p>
        </w:tc>
        <w:tc>
          <w:tcPr>
            <w:tcW w:w="3150" w:type="dxa"/>
          </w:tcPr>
          <w:p w14:paraId="132932BA" w14:textId="77777777" w:rsidR="003E38B7" w:rsidRPr="007477DD" w:rsidRDefault="003E38B7" w:rsidP="00DC1F1F">
            <w:pPr>
              <w:rPr>
                <w:szCs w:val="22"/>
                <w:lang w:val="en-GB"/>
              </w:rPr>
            </w:pPr>
            <w:r w:rsidRPr="007477DD">
              <w:rPr>
                <w:rFonts w:eastAsia="Arial Unicode MS"/>
                <w:color w:val="000000"/>
                <w:szCs w:val="22"/>
              </w:rPr>
              <w:t xml:space="preserve">Indicates whether the Gulf War Registry Flash is set. Indicates  Indicates whether veteran elected to be included in a registry of GW veterans.. </w:t>
            </w:r>
          </w:p>
        </w:tc>
      </w:tr>
      <w:tr w:rsidR="003E38B7" w:rsidRPr="006C6EE6" w14:paraId="246599D0" w14:textId="77777777" w:rsidTr="00DC1F1F">
        <w:trPr>
          <w:gridAfter w:val="1"/>
          <w:wAfter w:w="18" w:type="dxa"/>
        </w:trPr>
        <w:tc>
          <w:tcPr>
            <w:tcW w:w="3258" w:type="dxa"/>
          </w:tcPr>
          <w:p w14:paraId="44898862" w14:textId="77777777" w:rsidR="003E38B7" w:rsidRPr="007477DD" w:rsidRDefault="003E38B7" w:rsidP="00DC1F1F">
            <w:pPr>
              <w:rPr>
                <w:szCs w:val="22"/>
                <w:lang w:val="en-GB"/>
              </w:rPr>
            </w:pPr>
            <w:r w:rsidRPr="007477DD">
              <w:rPr>
                <w:color w:val="000000"/>
                <w:szCs w:val="22"/>
              </w:rPr>
              <w:t>suppressAcknowledgementLetter</w:t>
            </w:r>
          </w:p>
        </w:tc>
        <w:tc>
          <w:tcPr>
            <w:tcW w:w="3150" w:type="dxa"/>
            <w:gridSpan w:val="2"/>
          </w:tcPr>
          <w:p w14:paraId="6B41DF61" w14:textId="57386F80" w:rsidR="003E38B7" w:rsidRPr="007477DD" w:rsidRDefault="00F72142" w:rsidP="00DC1F1F">
            <w:pPr>
              <w:rPr>
                <w:szCs w:val="22"/>
                <w:lang w:val="en-GB"/>
              </w:rPr>
            </w:pPr>
            <w:r>
              <w:rPr>
                <w:szCs w:val="22"/>
                <w:lang w:val="en-GB"/>
              </w:rPr>
              <w:t xml:space="preserve">Y/N </w:t>
            </w:r>
            <w:r w:rsidR="00993A2C">
              <w:rPr>
                <w:szCs w:val="22"/>
                <w:lang w:val="en-GB"/>
              </w:rPr>
              <w:t>Typically set to N</w:t>
            </w:r>
          </w:p>
        </w:tc>
        <w:tc>
          <w:tcPr>
            <w:tcW w:w="3150" w:type="dxa"/>
          </w:tcPr>
          <w:p w14:paraId="59238CE4" w14:textId="77777777" w:rsidR="003E38B7" w:rsidRPr="007477DD" w:rsidRDefault="003E38B7" w:rsidP="00DC1F1F">
            <w:pPr>
              <w:rPr>
                <w:szCs w:val="22"/>
              </w:rPr>
            </w:pPr>
            <w:r w:rsidRPr="007477DD">
              <w:rPr>
                <w:szCs w:val="22"/>
              </w:rPr>
              <w:t>A unique, factless identifier of an instance of Notification (NOTFCN).</w:t>
            </w:r>
          </w:p>
          <w:p w14:paraId="43E0DC06" w14:textId="77777777" w:rsidR="003E38B7" w:rsidRPr="007477DD" w:rsidRDefault="003E38B7" w:rsidP="00DC1F1F">
            <w:pPr>
              <w:rPr>
                <w:szCs w:val="22"/>
                <w:lang w:val="en-GB"/>
              </w:rPr>
            </w:pPr>
            <w:r w:rsidRPr="007477DD">
              <w:rPr>
                <w:rFonts w:eastAsia="Arial Unicode MS"/>
                <w:color w:val="000000"/>
                <w:szCs w:val="22"/>
              </w:rPr>
              <w:t>Set to true when a VSR acknowledges they have seen a particular notification on the work list. This is typically represented as a check mark on the GUI.</w:t>
            </w:r>
          </w:p>
        </w:tc>
      </w:tr>
      <w:tr w:rsidR="003E38B7" w:rsidRPr="006C6EE6" w14:paraId="31245F5F" w14:textId="77777777" w:rsidTr="00DC1F1F">
        <w:trPr>
          <w:gridAfter w:val="1"/>
          <w:wAfter w:w="18" w:type="dxa"/>
        </w:trPr>
        <w:tc>
          <w:tcPr>
            <w:tcW w:w="3258" w:type="dxa"/>
          </w:tcPr>
          <w:p w14:paraId="68CA8CEA" w14:textId="77777777" w:rsidR="003E38B7" w:rsidRPr="007477DD" w:rsidRDefault="003E38B7" w:rsidP="00DC1F1F">
            <w:pPr>
              <w:rPr>
                <w:szCs w:val="22"/>
                <w:lang w:val="en-GB"/>
              </w:rPr>
            </w:pPr>
            <w:r w:rsidRPr="007477DD">
              <w:rPr>
                <w:color w:val="000000"/>
                <w:szCs w:val="22"/>
              </w:rPr>
              <w:t>specialIssueCase</w:t>
            </w:r>
          </w:p>
        </w:tc>
        <w:tc>
          <w:tcPr>
            <w:tcW w:w="3150" w:type="dxa"/>
            <w:gridSpan w:val="2"/>
          </w:tcPr>
          <w:p w14:paraId="3D8CCA5E" w14:textId="77777777" w:rsidR="003E38B7" w:rsidRPr="007477DD" w:rsidRDefault="003E38B7" w:rsidP="00DC1F1F">
            <w:pPr>
              <w:rPr>
                <w:szCs w:val="22"/>
                <w:lang w:val="en-GB"/>
              </w:rPr>
            </w:pPr>
            <w:r w:rsidRPr="007477DD">
              <w:rPr>
                <w:szCs w:val="22"/>
                <w:lang w:val="en-GB"/>
              </w:rPr>
              <w:t>NULL (…&gt;&lt;…)</w:t>
            </w:r>
          </w:p>
        </w:tc>
        <w:tc>
          <w:tcPr>
            <w:tcW w:w="3150" w:type="dxa"/>
          </w:tcPr>
          <w:p w14:paraId="5D3C5E6D" w14:textId="77777777" w:rsidR="003E38B7" w:rsidRPr="007477DD" w:rsidRDefault="003E38B7" w:rsidP="00DC1F1F">
            <w:pPr>
              <w:rPr>
                <w:szCs w:val="22"/>
              </w:rPr>
            </w:pPr>
            <w:r w:rsidRPr="007477DD">
              <w:rPr>
                <w:szCs w:val="22"/>
              </w:rPr>
              <w:t>A representation of a finite, pre-determined value or status that applies to a type of a SPECIAL ISSUE. See VBA Corporate Architecture web site for the exact values.</w:t>
            </w:r>
          </w:p>
          <w:p w14:paraId="6FFF531C" w14:textId="77777777" w:rsidR="003E38B7" w:rsidRPr="007477DD" w:rsidRDefault="003E38B7" w:rsidP="00DC1F1F">
            <w:pPr>
              <w:rPr>
                <w:szCs w:val="22"/>
                <w:lang w:val="en-GB"/>
              </w:rPr>
            </w:pPr>
            <w:r w:rsidRPr="007477DD">
              <w:rPr>
                <w:rFonts w:eastAsia="Arial Unicode MS"/>
                <w:color w:val="000000"/>
                <w:szCs w:val="22"/>
              </w:rPr>
              <w:t xml:space="preserve">A value to identify issue(s) considered on a rating decision </w:t>
            </w:r>
            <w:r w:rsidRPr="007477DD">
              <w:rPr>
                <w:rFonts w:eastAsia="Arial Unicode MS"/>
                <w:color w:val="000000"/>
                <w:szCs w:val="22"/>
              </w:rPr>
              <w:lastRenderedPageBreak/>
              <w:t>that are of special interest to the VA or Congress.</w:t>
            </w:r>
          </w:p>
        </w:tc>
      </w:tr>
      <w:tr w:rsidR="003E38B7" w:rsidRPr="006C6EE6" w14:paraId="508683CB" w14:textId="77777777" w:rsidTr="00DC1F1F">
        <w:trPr>
          <w:gridAfter w:val="1"/>
          <w:wAfter w:w="18" w:type="dxa"/>
        </w:trPr>
        <w:tc>
          <w:tcPr>
            <w:tcW w:w="3258" w:type="dxa"/>
          </w:tcPr>
          <w:p w14:paraId="5B6B7F46" w14:textId="77777777" w:rsidR="003E38B7" w:rsidRPr="007477DD" w:rsidRDefault="003E38B7" w:rsidP="00DC1F1F">
            <w:pPr>
              <w:rPr>
                <w:szCs w:val="22"/>
                <w:lang w:val="en-GB"/>
              </w:rPr>
            </w:pPr>
            <w:r w:rsidRPr="007477DD">
              <w:rPr>
                <w:color w:val="000000"/>
                <w:szCs w:val="22"/>
              </w:rPr>
              <w:lastRenderedPageBreak/>
              <w:t>inTakeSite</w:t>
            </w:r>
          </w:p>
        </w:tc>
        <w:tc>
          <w:tcPr>
            <w:tcW w:w="3150" w:type="dxa"/>
            <w:gridSpan w:val="2"/>
          </w:tcPr>
          <w:p w14:paraId="45FE905F" w14:textId="77777777" w:rsidR="003E38B7" w:rsidRPr="007477DD" w:rsidRDefault="003E38B7" w:rsidP="00DC1F1F">
            <w:pPr>
              <w:rPr>
                <w:szCs w:val="22"/>
                <w:lang w:val="en-GB"/>
              </w:rPr>
            </w:pPr>
            <w:r w:rsidRPr="007477DD">
              <w:rPr>
                <w:szCs w:val="22"/>
                <w:lang w:val="en-GB"/>
              </w:rPr>
              <w:t>NULL (…&gt;&lt;…)</w:t>
            </w:r>
          </w:p>
        </w:tc>
        <w:tc>
          <w:tcPr>
            <w:tcW w:w="3150" w:type="dxa"/>
          </w:tcPr>
          <w:p w14:paraId="51F57496" w14:textId="77777777" w:rsidR="003E38B7" w:rsidRPr="007477DD" w:rsidRDefault="003E38B7" w:rsidP="00DC1F1F">
            <w:pPr>
              <w:rPr>
                <w:szCs w:val="22"/>
                <w:lang w:val="en-GB"/>
              </w:rPr>
            </w:pPr>
            <w:r w:rsidRPr="007477DD">
              <w:rPr>
                <w:rFonts w:eastAsia="Arial Unicode MS"/>
                <w:color w:val="000000"/>
                <w:szCs w:val="22"/>
              </w:rPr>
              <w:t>This contains sites that perform the Intake function of the Benefits Delivery on Discharge (BDD) Program.</w:t>
            </w:r>
          </w:p>
        </w:tc>
      </w:tr>
      <w:tr w:rsidR="003E38B7" w:rsidRPr="006C6EE6" w14:paraId="1BC7768D" w14:textId="77777777" w:rsidTr="00DC1F1F">
        <w:trPr>
          <w:gridAfter w:val="1"/>
          <w:wAfter w:w="18" w:type="dxa"/>
        </w:trPr>
        <w:tc>
          <w:tcPr>
            <w:tcW w:w="3258" w:type="dxa"/>
          </w:tcPr>
          <w:p w14:paraId="537AF2C3" w14:textId="77777777" w:rsidR="003E38B7" w:rsidRPr="007477DD" w:rsidRDefault="003E38B7" w:rsidP="00DC1F1F">
            <w:pPr>
              <w:rPr>
                <w:szCs w:val="22"/>
                <w:lang w:val="en-GB"/>
              </w:rPr>
            </w:pPr>
            <w:r w:rsidRPr="007477DD">
              <w:rPr>
                <w:color w:val="000000"/>
                <w:szCs w:val="22"/>
              </w:rPr>
              <w:t>endProductName</w:t>
            </w:r>
          </w:p>
        </w:tc>
        <w:tc>
          <w:tcPr>
            <w:tcW w:w="3150" w:type="dxa"/>
            <w:gridSpan w:val="2"/>
          </w:tcPr>
          <w:p w14:paraId="2EC011E3" w14:textId="77777777" w:rsidR="003E38B7" w:rsidRPr="007477DD" w:rsidRDefault="003E38B7" w:rsidP="00DC1F1F">
            <w:pPr>
              <w:rPr>
                <w:szCs w:val="22"/>
                <w:lang w:val="en-GB"/>
              </w:rPr>
            </w:pPr>
            <w:r w:rsidRPr="007477DD">
              <w:rPr>
                <w:szCs w:val="22"/>
              </w:rPr>
              <w:t>Refer to the CompAndPenEPCode Service Design Document Inc3 SDD.</w:t>
            </w:r>
          </w:p>
        </w:tc>
        <w:tc>
          <w:tcPr>
            <w:tcW w:w="3150" w:type="dxa"/>
          </w:tcPr>
          <w:p w14:paraId="197AEC49" w14:textId="77777777" w:rsidR="003E38B7" w:rsidRPr="007477DD" w:rsidRDefault="003E38B7" w:rsidP="00DC1F1F">
            <w:pPr>
              <w:rPr>
                <w:szCs w:val="22"/>
                <w:lang w:val="en-GB"/>
              </w:rPr>
            </w:pPr>
            <w:r w:rsidRPr="007477DD">
              <w:rPr>
                <w:rFonts w:eastAsia="Arial Unicode MS"/>
                <w:color w:val="000000"/>
                <w:szCs w:val="22"/>
              </w:rPr>
              <w:t>This is the name associated with the end product type code. Consist of the endProduct concatenated with the BNFT_CLAIM_TYPE_NM</w:t>
            </w:r>
          </w:p>
        </w:tc>
      </w:tr>
      <w:tr w:rsidR="003E38B7" w:rsidRPr="006C6EE6" w14:paraId="383680F3" w14:textId="77777777" w:rsidTr="00DC1F1F">
        <w:trPr>
          <w:gridAfter w:val="1"/>
          <w:wAfter w:w="18" w:type="dxa"/>
        </w:trPr>
        <w:tc>
          <w:tcPr>
            <w:tcW w:w="3258" w:type="dxa"/>
          </w:tcPr>
          <w:p w14:paraId="4E1BC462" w14:textId="77777777" w:rsidR="003E38B7" w:rsidRPr="007477DD" w:rsidRDefault="003E38B7" w:rsidP="00DC1F1F">
            <w:pPr>
              <w:rPr>
                <w:szCs w:val="22"/>
                <w:lang w:val="en-GB"/>
              </w:rPr>
            </w:pPr>
            <w:r w:rsidRPr="007477DD">
              <w:rPr>
                <w:color w:val="000000"/>
                <w:szCs w:val="22"/>
              </w:rPr>
              <w:t>soj</w:t>
            </w:r>
          </w:p>
        </w:tc>
        <w:tc>
          <w:tcPr>
            <w:tcW w:w="3150" w:type="dxa"/>
            <w:gridSpan w:val="2"/>
          </w:tcPr>
          <w:p w14:paraId="1A49B02E" w14:textId="77777777" w:rsidR="003E38B7" w:rsidRPr="007477DD" w:rsidRDefault="003E38B7" w:rsidP="00DC1F1F">
            <w:pPr>
              <w:rPr>
                <w:szCs w:val="22"/>
                <w:lang w:val="en-GB"/>
              </w:rPr>
            </w:pPr>
            <w:r w:rsidRPr="007477DD">
              <w:rPr>
                <w:szCs w:val="22"/>
                <w:lang w:val="en-GB"/>
              </w:rPr>
              <w:t>Obtained from the FSS SOJ process.</w:t>
            </w:r>
          </w:p>
        </w:tc>
        <w:tc>
          <w:tcPr>
            <w:tcW w:w="3150" w:type="dxa"/>
          </w:tcPr>
          <w:p w14:paraId="17F8A09E" w14:textId="77777777" w:rsidR="003E38B7" w:rsidRPr="007477DD" w:rsidRDefault="003E38B7" w:rsidP="00DC1F1F">
            <w:pPr>
              <w:rPr>
                <w:szCs w:val="22"/>
                <w:lang w:val="en-GB"/>
              </w:rPr>
            </w:pPr>
            <w:r w:rsidRPr="007477DD">
              <w:rPr>
                <w:rFonts w:eastAsia="Arial Unicode MS"/>
                <w:color w:val="000000"/>
                <w:szCs w:val="22"/>
              </w:rPr>
              <w:t>(This value is calculated by shrinqm from data in the STN_OF_JRSDTN, which then pulls data from the STN table and places it in a text value composed of the STN table values FCLTY_TYPE_CD, CD, followed by a hyphen and NM.)</w:t>
            </w:r>
          </w:p>
        </w:tc>
      </w:tr>
      <w:tr w:rsidR="003E38B7" w:rsidRPr="006C6EE6" w14:paraId="054E7CF2" w14:textId="77777777" w:rsidTr="00DC1F1F">
        <w:trPr>
          <w:gridAfter w:val="1"/>
          <w:wAfter w:w="18" w:type="dxa"/>
        </w:trPr>
        <w:tc>
          <w:tcPr>
            <w:tcW w:w="3258" w:type="dxa"/>
          </w:tcPr>
          <w:p w14:paraId="1DFDC2EB" w14:textId="77777777" w:rsidR="003E38B7" w:rsidRPr="007477DD" w:rsidRDefault="003E38B7" w:rsidP="00DC1F1F">
            <w:pPr>
              <w:rPr>
                <w:szCs w:val="22"/>
                <w:lang w:val="en-GB"/>
              </w:rPr>
            </w:pPr>
            <w:r w:rsidRPr="007477DD">
              <w:rPr>
                <w:rFonts w:eastAsia="MS Mincho"/>
                <w:szCs w:val="22"/>
                <w:lang w:val="en-GB"/>
              </w:rPr>
              <w:t>mltyPostalTypeCd</w:t>
            </w:r>
          </w:p>
        </w:tc>
        <w:tc>
          <w:tcPr>
            <w:tcW w:w="3150" w:type="dxa"/>
            <w:gridSpan w:val="2"/>
          </w:tcPr>
          <w:p w14:paraId="2B2B86A4" w14:textId="77777777" w:rsidR="003E38B7" w:rsidRPr="007477DD" w:rsidRDefault="003E38B7" w:rsidP="00DC1F1F">
            <w:pPr>
              <w:rPr>
                <w:szCs w:val="22"/>
                <w:lang w:val="en-GB"/>
              </w:rPr>
            </w:pPr>
            <w:r w:rsidRPr="007477DD">
              <w:rPr>
                <w:szCs w:val="22"/>
                <w:lang w:val="en-GB"/>
              </w:rPr>
              <w:t>NULL (…&gt;&lt;…)</w:t>
            </w:r>
          </w:p>
        </w:tc>
        <w:tc>
          <w:tcPr>
            <w:tcW w:w="3150" w:type="dxa"/>
          </w:tcPr>
          <w:p w14:paraId="3FD9102E" w14:textId="77777777" w:rsidR="003E38B7" w:rsidRPr="007477DD" w:rsidRDefault="003E38B7" w:rsidP="00DC1F1F">
            <w:pPr>
              <w:rPr>
                <w:szCs w:val="22"/>
                <w:lang w:val="en-GB"/>
              </w:rPr>
            </w:pPr>
            <w:r w:rsidRPr="007477DD">
              <w:rPr>
                <w:rFonts w:eastAsia="Arial Unicode MS"/>
                <w:color w:val="000000"/>
                <w:szCs w:val="22"/>
              </w:rPr>
              <w:t>A representation of a finite, pre-determined value or status that applies to a type of a MILITARY POSTAL. See VBA Corporate Architecture web site for the exact values.</w:t>
            </w:r>
            <w:r w:rsidRPr="007477DD">
              <w:rPr>
                <w:szCs w:val="22"/>
              </w:rPr>
              <w:t>.)</w:t>
            </w:r>
          </w:p>
        </w:tc>
      </w:tr>
      <w:tr w:rsidR="003E38B7" w:rsidRPr="006C6EE6" w14:paraId="4B4BB719" w14:textId="77777777" w:rsidTr="00DC1F1F">
        <w:trPr>
          <w:gridAfter w:val="1"/>
          <w:wAfter w:w="18" w:type="dxa"/>
        </w:trPr>
        <w:tc>
          <w:tcPr>
            <w:tcW w:w="3258" w:type="dxa"/>
          </w:tcPr>
          <w:p w14:paraId="2F1C074A" w14:textId="77777777" w:rsidR="003E38B7" w:rsidRPr="007477DD" w:rsidRDefault="003E38B7" w:rsidP="00DC1F1F">
            <w:pPr>
              <w:rPr>
                <w:szCs w:val="22"/>
                <w:lang w:val="en-GB"/>
              </w:rPr>
            </w:pPr>
            <w:r w:rsidRPr="007477DD">
              <w:rPr>
                <w:color w:val="000000"/>
                <w:szCs w:val="22"/>
              </w:rPr>
              <w:t>mltyPostOfficeTypeCd</w:t>
            </w:r>
          </w:p>
        </w:tc>
        <w:tc>
          <w:tcPr>
            <w:tcW w:w="3150" w:type="dxa"/>
            <w:gridSpan w:val="2"/>
          </w:tcPr>
          <w:p w14:paraId="61505E46" w14:textId="77777777" w:rsidR="003E38B7" w:rsidRPr="007477DD" w:rsidRDefault="003E38B7" w:rsidP="00DC1F1F">
            <w:pPr>
              <w:rPr>
                <w:szCs w:val="22"/>
                <w:lang w:val="en-GB"/>
              </w:rPr>
            </w:pPr>
            <w:r w:rsidRPr="007477DD">
              <w:rPr>
                <w:szCs w:val="22"/>
                <w:lang w:val="en-GB"/>
              </w:rPr>
              <w:t>NULL (…&gt;&lt;…)</w:t>
            </w:r>
          </w:p>
        </w:tc>
        <w:tc>
          <w:tcPr>
            <w:tcW w:w="3150" w:type="dxa"/>
          </w:tcPr>
          <w:p w14:paraId="633D8CB4" w14:textId="77777777" w:rsidR="003E38B7" w:rsidRPr="007477DD" w:rsidRDefault="003E38B7" w:rsidP="00DC1F1F">
            <w:pPr>
              <w:rPr>
                <w:szCs w:val="22"/>
                <w:lang w:val="en-GB"/>
              </w:rPr>
            </w:pPr>
            <w:r w:rsidRPr="007477DD">
              <w:rPr>
                <w:rFonts w:eastAsia="Arial Unicode MS"/>
                <w:color w:val="000000"/>
                <w:szCs w:val="22"/>
              </w:rPr>
              <w:t xml:space="preserve">A representation of a finite, pre-determined value or status that applies to a type of a MILITARY POST OFFICE. See VBA Corporate Architecture web site for the exact values. </w:t>
            </w:r>
          </w:p>
        </w:tc>
      </w:tr>
      <w:tr w:rsidR="003E38B7" w:rsidRPr="006C6EE6" w14:paraId="517770AF" w14:textId="77777777" w:rsidTr="00DC1F1F">
        <w:trPr>
          <w:gridAfter w:val="1"/>
          <w:wAfter w:w="18" w:type="dxa"/>
        </w:trPr>
        <w:tc>
          <w:tcPr>
            <w:tcW w:w="3258" w:type="dxa"/>
          </w:tcPr>
          <w:p w14:paraId="32BC0E87" w14:textId="77777777" w:rsidR="003E38B7" w:rsidRPr="007477DD" w:rsidRDefault="003E38B7" w:rsidP="00DC1F1F">
            <w:pPr>
              <w:rPr>
                <w:szCs w:val="22"/>
                <w:lang w:val="en-GB"/>
              </w:rPr>
            </w:pPr>
            <w:r w:rsidRPr="007477DD">
              <w:rPr>
                <w:color w:val="000000"/>
                <w:szCs w:val="22"/>
              </w:rPr>
              <w:t>foreignMailCode</w:t>
            </w:r>
          </w:p>
        </w:tc>
        <w:tc>
          <w:tcPr>
            <w:tcW w:w="3150" w:type="dxa"/>
            <w:gridSpan w:val="2"/>
          </w:tcPr>
          <w:p w14:paraId="73861FB7" w14:textId="77777777" w:rsidR="003E38B7" w:rsidRPr="007477DD" w:rsidRDefault="003E38B7" w:rsidP="00DC1F1F">
            <w:pPr>
              <w:rPr>
                <w:szCs w:val="22"/>
                <w:lang w:val="en-GB"/>
              </w:rPr>
            </w:pPr>
            <w:r w:rsidRPr="007477DD">
              <w:rPr>
                <w:szCs w:val="22"/>
                <w:lang w:val="en-GB"/>
              </w:rPr>
              <w:t>NULL (…&gt;&lt;…)</w:t>
            </w:r>
          </w:p>
        </w:tc>
        <w:tc>
          <w:tcPr>
            <w:tcW w:w="3150" w:type="dxa"/>
          </w:tcPr>
          <w:p w14:paraId="7B7BA50A" w14:textId="77777777" w:rsidR="003E38B7" w:rsidRPr="007477DD" w:rsidRDefault="003E38B7" w:rsidP="00DC1F1F">
            <w:pPr>
              <w:rPr>
                <w:szCs w:val="22"/>
                <w:lang w:val="en-GB"/>
              </w:rPr>
            </w:pPr>
            <w:r w:rsidRPr="007477DD">
              <w:rPr>
                <w:rFonts w:eastAsia="Arial Unicode MS"/>
                <w:color w:val="000000"/>
                <w:szCs w:val="22"/>
              </w:rPr>
              <w:t>The district postal code used by a country to route mail to residences or businesses.</w:t>
            </w:r>
          </w:p>
        </w:tc>
      </w:tr>
      <w:tr w:rsidR="003E38B7" w:rsidRPr="006C6EE6" w14:paraId="3D0828F3" w14:textId="77777777" w:rsidTr="00DC1F1F">
        <w:trPr>
          <w:gridAfter w:val="1"/>
          <w:wAfter w:w="18" w:type="dxa"/>
        </w:trPr>
        <w:tc>
          <w:tcPr>
            <w:tcW w:w="3258" w:type="dxa"/>
          </w:tcPr>
          <w:p w14:paraId="6E2AD3BF" w14:textId="77777777" w:rsidR="003E38B7" w:rsidRPr="007477DD" w:rsidRDefault="003E38B7" w:rsidP="00DC1F1F">
            <w:pPr>
              <w:rPr>
                <w:szCs w:val="22"/>
                <w:lang w:val="en-GB"/>
              </w:rPr>
            </w:pPr>
            <w:r w:rsidRPr="007477DD">
              <w:rPr>
                <w:color w:val="000000"/>
                <w:szCs w:val="22"/>
              </w:rPr>
              <w:t>addressType</w:t>
            </w:r>
          </w:p>
        </w:tc>
        <w:tc>
          <w:tcPr>
            <w:tcW w:w="3150" w:type="dxa"/>
            <w:gridSpan w:val="2"/>
          </w:tcPr>
          <w:p w14:paraId="7C0A2EFC" w14:textId="77777777" w:rsidR="003E38B7" w:rsidRPr="007477DD" w:rsidRDefault="003E38B7" w:rsidP="00DC1F1F">
            <w:pPr>
              <w:rPr>
                <w:szCs w:val="22"/>
                <w:lang w:val="en-GB"/>
              </w:rPr>
            </w:pPr>
          </w:p>
        </w:tc>
        <w:tc>
          <w:tcPr>
            <w:tcW w:w="3150" w:type="dxa"/>
          </w:tcPr>
          <w:p w14:paraId="2DB96944" w14:textId="77777777" w:rsidR="003E38B7" w:rsidRPr="007477DD" w:rsidRDefault="003E38B7" w:rsidP="00DC1F1F">
            <w:pPr>
              <w:rPr>
                <w:szCs w:val="22"/>
                <w:lang w:val="en-GB"/>
              </w:rPr>
            </w:pPr>
            <w:r w:rsidRPr="007477DD">
              <w:rPr>
                <w:rFonts w:eastAsia="Arial Unicode MS"/>
                <w:color w:val="000000"/>
                <w:szCs w:val="22"/>
              </w:rPr>
              <w:t>“OVR” = Overseas, “INT” = International, “” = Domestic</w:t>
            </w:r>
          </w:p>
        </w:tc>
      </w:tr>
      <w:tr w:rsidR="003E38B7" w:rsidRPr="006C6EE6" w14:paraId="36BCE394" w14:textId="77777777" w:rsidTr="00DC1F1F">
        <w:trPr>
          <w:gridAfter w:val="1"/>
          <w:wAfter w:w="18" w:type="dxa"/>
        </w:trPr>
        <w:tc>
          <w:tcPr>
            <w:tcW w:w="3258" w:type="dxa"/>
          </w:tcPr>
          <w:p w14:paraId="7D17C48C" w14:textId="77777777" w:rsidR="003E38B7" w:rsidRPr="007477DD" w:rsidRDefault="003E38B7" w:rsidP="00DC1F1F">
            <w:pPr>
              <w:rPr>
                <w:szCs w:val="22"/>
                <w:lang w:val="en-GB"/>
              </w:rPr>
            </w:pPr>
            <w:r w:rsidRPr="007477DD">
              <w:rPr>
                <w:color w:val="000000"/>
                <w:szCs w:val="22"/>
              </w:rPr>
              <w:t>preDischargeIndicator</w:t>
            </w:r>
          </w:p>
        </w:tc>
        <w:tc>
          <w:tcPr>
            <w:tcW w:w="3150" w:type="dxa"/>
            <w:gridSpan w:val="2"/>
          </w:tcPr>
          <w:p w14:paraId="13DC19A3" w14:textId="77777777" w:rsidR="003E38B7" w:rsidRPr="007477DD" w:rsidRDefault="003E38B7" w:rsidP="00DC1F1F">
            <w:pPr>
              <w:rPr>
                <w:szCs w:val="22"/>
                <w:lang w:val="en-GB"/>
              </w:rPr>
            </w:pPr>
            <w:r w:rsidRPr="007477DD">
              <w:rPr>
                <w:szCs w:val="22"/>
                <w:lang w:val="en-GB"/>
              </w:rPr>
              <w:t>N</w:t>
            </w:r>
          </w:p>
        </w:tc>
        <w:tc>
          <w:tcPr>
            <w:tcW w:w="3150" w:type="dxa"/>
          </w:tcPr>
          <w:p w14:paraId="7DD02F8B" w14:textId="77777777" w:rsidR="003E38B7" w:rsidRPr="007477DD" w:rsidRDefault="003E38B7" w:rsidP="00DC1F1F">
            <w:pPr>
              <w:rPr>
                <w:szCs w:val="22"/>
                <w:lang w:val="en-GB"/>
              </w:rPr>
            </w:pPr>
            <w:r w:rsidRPr="007477DD">
              <w:rPr>
                <w:szCs w:val="22"/>
              </w:rPr>
              <w:t xml:space="preserve"> The value of the character of discharge before it was changed.Defaults to “N” if not provided</w:t>
            </w:r>
          </w:p>
        </w:tc>
      </w:tr>
      <w:tr w:rsidR="003E38B7" w:rsidRPr="006C6EE6" w14:paraId="7D18379C" w14:textId="77777777" w:rsidTr="00DC1F1F">
        <w:trPr>
          <w:gridAfter w:val="1"/>
          <w:wAfter w:w="18" w:type="dxa"/>
        </w:trPr>
        <w:tc>
          <w:tcPr>
            <w:tcW w:w="3258" w:type="dxa"/>
          </w:tcPr>
          <w:p w14:paraId="077376D1" w14:textId="77777777" w:rsidR="003E38B7" w:rsidRPr="007477DD" w:rsidRDefault="003E38B7" w:rsidP="00DC1F1F">
            <w:pPr>
              <w:rPr>
                <w:szCs w:val="22"/>
                <w:lang w:val="en-GB"/>
              </w:rPr>
            </w:pPr>
            <w:r w:rsidRPr="007477DD">
              <w:rPr>
                <w:color w:val="000000"/>
                <w:szCs w:val="22"/>
              </w:rPr>
              <w:t>bypassIndicator</w:t>
            </w:r>
          </w:p>
        </w:tc>
        <w:tc>
          <w:tcPr>
            <w:tcW w:w="3150" w:type="dxa"/>
            <w:gridSpan w:val="2"/>
          </w:tcPr>
          <w:p w14:paraId="73A1DF6D" w14:textId="77777777" w:rsidR="003E38B7" w:rsidRPr="007477DD" w:rsidRDefault="003E38B7" w:rsidP="00DC1F1F">
            <w:pPr>
              <w:rPr>
                <w:szCs w:val="22"/>
                <w:lang w:val="en-GB"/>
              </w:rPr>
            </w:pPr>
          </w:p>
        </w:tc>
        <w:tc>
          <w:tcPr>
            <w:tcW w:w="3150" w:type="dxa"/>
          </w:tcPr>
          <w:p w14:paraId="24055EF2" w14:textId="77777777" w:rsidR="003E38B7" w:rsidRPr="007477DD" w:rsidRDefault="003E38B7" w:rsidP="00DC1F1F">
            <w:pPr>
              <w:rPr>
                <w:szCs w:val="22"/>
                <w:lang w:val="en-GB"/>
              </w:rPr>
            </w:pPr>
            <w:r w:rsidRPr="007477DD">
              <w:rPr>
                <w:rFonts w:eastAsia="Arial Unicode MS"/>
                <w:color w:val="000000"/>
                <w:szCs w:val="22"/>
              </w:rPr>
              <w:t>Not a database field.  Used for business logic.  This field has a default value of “3”.</w:t>
            </w:r>
          </w:p>
        </w:tc>
      </w:tr>
      <w:tr w:rsidR="003E38B7" w:rsidRPr="006C6EE6" w14:paraId="433DFC7D" w14:textId="77777777" w:rsidTr="00DC1F1F">
        <w:trPr>
          <w:gridAfter w:val="1"/>
          <w:wAfter w:w="18" w:type="dxa"/>
        </w:trPr>
        <w:tc>
          <w:tcPr>
            <w:tcW w:w="3258" w:type="dxa"/>
          </w:tcPr>
          <w:p w14:paraId="251A69BD" w14:textId="77777777" w:rsidR="003E38B7" w:rsidRPr="007477DD" w:rsidRDefault="003E38B7" w:rsidP="00DC1F1F">
            <w:pPr>
              <w:rPr>
                <w:szCs w:val="22"/>
                <w:lang w:val="en-GB"/>
              </w:rPr>
            </w:pPr>
            <w:r w:rsidRPr="007477DD">
              <w:rPr>
                <w:color w:val="000000"/>
                <w:szCs w:val="22"/>
              </w:rPr>
              <w:t>bnftClaimId</w:t>
            </w:r>
          </w:p>
        </w:tc>
        <w:tc>
          <w:tcPr>
            <w:tcW w:w="3150" w:type="dxa"/>
            <w:gridSpan w:val="2"/>
          </w:tcPr>
          <w:p w14:paraId="01573A20" w14:textId="77777777" w:rsidR="003E38B7" w:rsidRPr="007477DD" w:rsidRDefault="003E38B7" w:rsidP="00DC1F1F">
            <w:pPr>
              <w:rPr>
                <w:szCs w:val="22"/>
                <w:lang w:val="en-GB"/>
              </w:rPr>
            </w:pPr>
            <w:r w:rsidRPr="007477DD">
              <w:rPr>
                <w:szCs w:val="22"/>
                <w:lang w:val="en-GB"/>
              </w:rPr>
              <w:t>NULL (…&gt;&lt;…)</w:t>
            </w:r>
          </w:p>
        </w:tc>
        <w:tc>
          <w:tcPr>
            <w:tcW w:w="3150" w:type="dxa"/>
          </w:tcPr>
          <w:p w14:paraId="0A5D9586" w14:textId="77777777" w:rsidR="003E38B7" w:rsidRPr="007477DD" w:rsidRDefault="003E38B7" w:rsidP="00DC1F1F">
            <w:pPr>
              <w:rPr>
                <w:szCs w:val="22"/>
                <w:lang w:val="en-GB"/>
              </w:rPr>
            </w:pPr>
            <w:r w:rsidRPr="007477DD">
              <w:rPr>
                <w:szCs w:val="22"/>
              </w:rPr>
              <w:t>A factless unique identifier for a bnft_claim instance.</w:t>
            </w:r>
          </w:p>
        </w:tc>
      </w:tr>
      <w:tr w:rsidR="003E38B7" w:rsidRPr="006C6EE6" w14:paraId="18E6AFBD" w14:textId="77777777" w:rsidTr="00DC1F1F">
        <w:trPr>
          <w:gridAfter w:val="1"/>
          <w:wAfter w:w="18" w:type="dxa"/>
        </w:trPr>
        <w:tc>
          <w:tcPr>
            <w:tcW w:w="3258" w:type="dxa"/>
          </w:tcPr>
          <w:p w14:paraId="3C0C1F57" w14:textId="77777777" w:rsidR="003E38B7" w:rsidRPr="007477DD" w:rsidRDefault="003E38B7" w:rsidP="00DC1F1F">
            <w:pPr>
              <w:rPr>
                <w:szCs w:val="22"/>
                <w:lang w:val="en-GB"/>
              </w:rPr>
            </w:pPr>
            <w:r w:rsidRPr="007477DD">
              <w:rPr>
                <w:color w:val="000000"/>
                <w:szCs w:val="22"/>
              </w:rPr>
              <w:t>allowPoaAccess</w:t>
            </w:r>
          </w:p>
        </w:tc>
        <w:tc>
          <w:tcPr>
            <w:tcW w:w="3150" w:type="dxa"/>
            <w:gridSpan w:val="2"/>
          </w:tcPr>
          <w:p w14:paraId="381B192F" w14:textId="77777777" w:rsidR="003E38B7" w:rsidRPr="007477DD" w:rsidRDefault="003E38B7" w:rsidP="00DC1F1F">
            <w:pPr>
              <w:rPr>
                <w:szCs w:val="22"/>
                <w:lang w:val="en-GB"/>
              </w:rPr>
            </w:pPr>
            <w:r w:rsidRPr="007477DD">
              <w:rPr>
                <w:szCs w:val="22"/>
                <w:lang w:val="en-GB"/>
              </w:rPr>
              <w:t>NULL (…&gt;&lt;…)</w:t>
            </w:r>
          </w:p>
        </w:tc>
        <w:tc>
          <w:tcPr>
            <w:tcW w:w="3150" w:type="dxa"/>
          </w:tcPr>
          <w:p w14:paraId="02A1EBFB" w14:textId="77777777" w:rsidR="003E38B7" w:rsidRPr="007477DD" w:rsidRDefault="003E38B7" w:rsidP="00DC1F1F">
            <w:pPr>
              <w:rPr>
                <w:szCs w:val="22"/>
                <w:lang w:val="en-GB"/>
              </w:rPr>
            </w:pPr>
            <w:r w:rsidRPr="007477DD">
              <w:rPr>
                <w:rFonts w:eastAsia="Arial Unicode MS"/>
                <w:color w:val="000000"/>
                <w:szCs w:val="22"/>
              </w:rPr>
              <w:t>Power of Attorney access</w:t>
            </w:r>
          </w:p>
        </w:tc>
      </w:tr>
      <w:tr w:rsidR="003E38B7" w:rsidRPr="006C6EE6" w14:paraId="2C088A79" w14:textId="77777777" w:rsidTr="00DC1F1F">
        <w:trPr>
          <w:gridAfter w:val="1"/>
          <w:wAfter w:w="18" w:type="dxa"/>
        </w:trPr>
        <w:tc>
          <w:tcPr>
            <w:tcW w:w="3258" w:type="dxa"/>
          </w:tcPr>
          <w:p w14:paraId="64F097F0" w14:textId="77777777" w:rsidR="003E38B7" w:rsidRPr="007477DD" w:rsidRDefault="003E38B7" w:rsidP="00DC1F1F">
            <w:pPr>
              <w:rPr>
                <w:szCs w:val="22"/>
                <w:lang w:val="en-GB"/>
              </w:rPr>
            </w:pPr>
            <w:r w:rsidRPr="007477DD">
              <w:rPr>
                <w:color w:val="000000"/>
                <w:szCs w:val="22"/>
              </w:rPr>
              <w:t>allowPoaCadd</w:t>
            </w:r>
          </w:p>
        </w:tc>
        <w:tc>
          <w:tcPr>
            <w:tcW w:w="3150" w:type="dxa"/>
            <w:gridSpan w:val="2"/>
          </w:tcPr>
          <w:p w14:paraId="7D01BE75" w14:textId="77777777" w:rsidR="003E38B7" w:rsidRPr="007477DD" w:rsidRDefault="003E38B7" w:rsidP="00DC1F1F">
            <w:pPr>
              <w:rPr>
                <w:szCs w:val="22"/>
                <w:lang w:val="en-GB"/>
              </w:rPr>
            </w:pPr>
            <w:r w:rsidRPr="007477DD">
              <w:rPr>
                <w:szCs w:val="22"/>
                <w:lang w:val="en-GB"/>
              </w:rPr>
              <w:t>NULL (…&gt;&lt;…)</w:t>
            </w:r>
          </w:p>
        </w:tc>
        <w:tc>
          <w:tcPr>
            <w:tcW w:w="3150" w:type="dxa"/>
          </w:tcPr>
          <w:p w14:paraId="46F47A67" w14:textId="77777777" w:rsidR="003E38B7" w:rsidRPr="007477DD" w:rsidRDefault="003E38B7" w:rsidP="00DC1F1F">
            <w:pPr>
              <w:rPr>
                <w:szCs w:val="22"/>
                <w:lang w:val="en-GB"/>
              </w:rPr>
            </w:pPr>
            <w:r w:rsidRPr="007477DD">
              <w:rPr>
                <w:rFonts w:eastAsia="Arial Unicode MS"/>
                <w:color w:val="000000"/>
                <w:szCs w:val="22"/>
              </w:rPr>
              <w:t>Allow Power of Attorney to change address</w:t>
            </w:r>
          </w:p>
        </w:tc>
      </w:tr>
      <w:tr w:rsidR="003E38B7" w:rsidRPr="006C6EE6" w14:paraId="76562AEC" w14:textId="77777777" w:rsidTr="00DC1F1F">
        <w:trPr>
          <w:gridAfter w:val="1"/>
          <w:wAfter w:w="18" w:type="dxa"/>
        </w:trPr>
        <w:tc>
          <w:tcPr>
            <w:tcW w:w="3258" w:type="dxa"/>
          </w:tcPr>
          <w:p w14:paraId="5EB5219E" w14:textId="77777777" w:rsidR="003E38B7" w:rsidRPr="007477DD" w:rsidRDefault="003E38B7" w:rsidP="00DC1F1F">
            <w:pPr>
              <w:rPr>
                <w:szCs w:val="22"/>
                <w:lang w:val="en-GB"/>
              </w:rPr>
            </w:pPr>
            <w:r w:rsidRPr="007477DD">
              <w:rPr>
                <w:color w:val="000000"/>
                <w:szCs w:val="22"/>
              </w:rPr>
              <w:t>submtrRoleTypeCd</w:t>
            </w:r>
          </w:p>
        </w:tc>
        <w:tc>
          <w:tcPr>
            <w:tcW w:w="3150" w:type="dxa"/>
            <w:gridSpan w:val="2"/>
          </w:tcPr>
          <w:p w14:paraId="65D7862F" w14:textId="77777777" w:rsidR="003E38B7" w:rsidRPr="007477DD" w:rsidRDefault="003E38B7" w:rsidP="00DC1F1F">
            <w:pPr>
              <w:rPr>
                <w:szCs w:val="22"/>
                <w:lang w:val="en-GB"/>
              </w:rPr>
            </w:pPr>
            <w:r w:rsidRPr="007477DD">
              <w:rPr>
                <w:szCs w:val="22"/>
                <w:lang w:val="en-GB"/>
              </w:rPr>
              <w:t>NULL (…&gt;&lt;…)</w:t>
            </w:r>
          </w:p>
        </w:tc>
        <w:tc>
          <w:tcPr>
            <w:tcW w:w="3150" w:type="dxa"/>
          </w:tcPr>
          <w:p w14:paraId="1843A679" w14:textId="77777777" w:rsidR="003E38B7" w:rsidRPr="007477DD" w:rsidRDefault="003E38B7" w:rsidP="00DC1F1F">
            <w:pPr>
              <w:rPr>
                <w:szCs w:val="22"/>
                <w:lang w:val="en-GB"/>
              </w:rPr>
            </w:pPr>
            <w:r w:rsidRPr="007477DD">
              <w:rPr>
                <w:szCs w:val="22"/>
              </w:rPr>
              <w:t>This is the role of the person that submits the claim</w:t>
            </w:r>
          </w:p>
        </w:tc>
      </w:tr>
      <w:tr w:rsidR="003E38B7" w:rsidRPr="006C6EE6" w14:paraId="65A9D9FF" w14:textId="77777777" w:rsidTr="00DC1F1F">
        <w:trPr>
          <w:gridAfter w:val="1"/>
          <w:wAfter w:w="18" w:type="dxa"/>
        </w:trPr>
        <w:tc>
          <w:tcPr>
            <w:tcW w:w="3258" w:type="dxa"/>
          </w:tcPr>
          <w:p w14:paraId="62B99E10" w14:textId="77777777" w:rsidR="003E38B7" w:rsidRPr="007477DD" w:rsidRDefault="003E38B7" w:rsidP="00DC1F1F">
            <w:pPr>
              <w:rPr>
                <w:szCs w:val="22"/>
                <w:lang w:val="en-GB"/>
              </w:rPr>
            </w:pPr>
            <w:r w:rsidRPr="007477DD">
              <w:rPr>
                <w:color w:val="000000"/>
                <w:szCs w:val="22"/>
              </w:rPr>
              <w:lastRenderedPageBreak/>
              <w:t>submtrApplcnTypeCd</w:t>
            </w:r>
          </w:p>
        </w:tc>
        <w:tc>
          <w:tcPr>
            <w:tcW w:w="3150" w:type="dxa"/>
            <w:gridSpan w:val="2"/>
          </w:tcPr>
          <w:p w14:paraId="05F1AF3F" w14:textId="77777777" w:rsidR="003E38B7" w:rsidRPr="007477DD" w:rsidRDefault="003E38B7" w:rsidP="00DC1F1F">
            <w:pPr>
              <w:rPr>
                <w:szCs w:val="22"/>
                <w:lang w:val="en-GB"/>
              </w:rPr>
            </w:pPr>
            <w:r w:rsidRPr="007477DD">
              <w:rPr>
                <w:szCs w:val="22"/>
                <w:lang w:val="en-GB"/>
              </w:rPr>
              <w:t>NULL (…&gt;&lt;…)</w:t>
            </w:r>
          </w:p>
        </w:tc>
        <w:tc>
          <w:tcPr>
            <w:tcW w:w="3150" w:type="dxa"/>
          </w:tcPr>
          <w:p w14:paraId="23DCB8CA" w14:textId="77777777" w:rsidR="003E38B7" w:rsidRPr="007477DD" w:rsidRDefault="003E38B7" w:rsidP="00DC1F1F">
            <w:pPr>
              <w:rPr>
                <w:szCs w:val="22"/>
                <w:lang w:val="en-GB"/>
              </w:rPr>
            </w:pPr>
            <w:r w:rsidRPr="007477DD">
              <w:rPr>
                <w:szCs w:val="22"/>
              </w:rPr>
              <w:t>This is the application used to create the claim</w:t>
            </w:r>
          </w:p>
        </w:tc>
      </w:tr>
      <w:tr w:rsidR="003E38B7" w:rsidRPr="006C6EE6" w14:paraId="4526F953" w14:textId="77777777" w:rsidTr="00DC1F1F">
        <w:trPr>
          <w:gridAfter w:val="1"/>
          <w:wAfter w:w="18" w:type="dxa"/>
        </w:trPr>
        <w:tc>
          <w:tcPr>
            <w:tcW w:w="3258" w:type="dxa"/>
          </w:tcPr>
          <w:p w14:paraId="401D09D1" w14:textId="77777777" w:rsidR="003E38B7" w:rsidRPr="007477DD" w:rsidRDefault="003E38B7" w:rsidP="00DC1F1F">
            <w:pPr>
              <w:rPr>
                <w:szCs w:val="22"/>
                <w:lang w:val="en-GB"/>
              </w:rPr>
            </w:pPr>
            <w:r w:rsidRPr="007477DD">
              <w:rPr>
                <w:color w:val="000000"/>
                <w:szCs w:val="22"/>
              </w:rPr>
              <w:t>awardSoj</w:t>
            </w:r>
          </w:p>
        </w:tc>
        <w:tc>
          <w:tcPr>
            <w:tcW w:w="3150" w:type="dxa"/>
            <w:gridSpan w:val="2"/>
          </w:tcPr>
          <w:p w14:paraId="350E6C45" w14:textId="77777777" w:rsidR="003E38B7" w:rsidRPr="007477DD" w:rsidRDefault="003E38B7" w:rsidP="00DC1F1F">
            <w:pPr>
              <w:rPr>
                <w:szCs w:val="22"/>
                <w:lang w:val="en-GB"/>
              </w:rPr>
            </w:pPr>
            <w:r w:rsidRPr="007477DD">
              <w:rPr>
                <w:szCs w:val="22"/>
                <w:lang w:val="en-GB"/>
              </w:rPr>
              <w:t>NULL (…&gt;&lt;…)</w:t>
            </w:r>
          </w:p>
        </w:tc>
        <w:tc>
          <w:tcPr>
            <w:tcW w:w="3150" w:type="dxa"/>
          </w:tcPr>
          <w:p w14:paraId="055C68A3" w14:textId="77777777" w:rsidR="003E38B7" w:rsidRPr="007477DD" w:rsidRDefault="003E38B7" w:rsidP="00DC1F1F">
            <w:pPr>
              <w:rPr>
                <w:szCs w:val="22"/>
                <w:lang w:val="en-GB"/>
              </w:rPr>
            </w:pPr>
            <w:r w:rsidRPr="007477DD">
              <w:rPr>
                <w:szCs w:val="22"/>
              </w:rPr>
              <w:t>Station of Jurisdiction for the Claimant aka Veteran SOJ and aka  Award SOJ</w:t>
            </w:r>
          </w:p>
        </w:tc>
      </w:tr>
      <w:tr w:rsidR="003E38B7" w:rsidRPr="006C6EE6" w14:paraId="02D2591E" w14:textId="77777777" w:rsidTr="00DC1F1F">
        <w:trPr>
          <w:gridAfter w:val="1"/>
          <w:wAfter w:w="18" w:type="dxa"/>
        </w:trPr>
        <w:tc>
          <w:tcPr>
            <w:tcW w:w="3258" w:type="dxa"/>
          </w:tcPr>
          <w:p w14:paraId="0337C344" w14:textId="77777777" w:rsidR="003E38B7" w:rsidRPr="007477DD" w:rsidRDefault="003E38B7" w:rsidP="00DC1F1F">
            <w:pPr>
              <w:rPr>
                <w:szCs w:val="22"/>
                <w:lang w:val="en-GB"/>
              </w:rPr>
            </w:pPr>
            <w:r w:rsidRPr="007477DD">
              <w:rPr>
                <w:color w:val="000000"/>
                <w:szCs w:val="22"/>
              </w:rPr>
              <w:t>powNumberOfDays</w:t>
            </w:r>
          </w:p>
        </w:tc>
        <w:tc>
          <w:tcPr>
            <w:tcW w:w="3150" w:type="dxa"/>
            <w:gridSpan w:val="2"/>
          </w:tcPr>
          <w:p w14:paraId="0D4AC094" w14:textId="77777777" w:rsidR="003E38B7" w:rsidRPr="007477DD" w:rsidRDefault="003E38B7" w:rsidP="00DC1F1F">
            <w:pPr>
              <w:rPr>
                <w:szCs w:val="22"/>
                <w:lang w:val="en-GB"/>
              </w:rPr>
            </w:pPr>
            <w:r w:rsidRPr="007477DD">
              <w:rPr>
                <w:szCs w:val="22"/>
                <w:lang w:val="en-GB"/>
              </w:rPr>
              <w:t>NULL (…&gt;&lt;…)</w:t>
            </w:r>
          </w:p>
        </w:tc>
        <w:tc>
          <w:tcPr>
            <w:tcW w:w="3150" w:type="dxa"/>
          </w:tcPr>
          <w:p w14:paraId="07CA9C14" w14:textId="77777777" w:rsidR="003E38B7" w:rsidRPr="007477DD" w:rsidRDefault="003E38B7" w:rsidP="00DC1F1F">
            <w:pPr>
              <w:rPr>
                <w:szCs w:val="22"/>
                <w:lang w:val="en-GB"/>
              </w:rPr>
            </w:pPr>
            <w:r w:rsidRPr="007477DD">
              <w:rPr>
                <w:szCs w:val="22"/>
              </w:rPr>
              <w:t>Indicates whether POW flash is set.</w:t>
            </w:r>
          </w:p>
        </w:tc>
      </w:tr>
      <w:tr w:rsidR="003E38B7" w:rsidRPr="006C6EE6" w14:paraId="4A704A90" w14:textId="77777777" w:rsidTr="00DC1F1F">
        <w:trPr>
          <w:gridAfter w:val="1"/>
          <w:wAfter w:w="18" w:type="dxa"/>
        </w:trPr>
        <w:tc>
          <w:tcPr>
            <w:tcW w:w="3258" w:type="dxa"/>
          </w:tcPr>
          <w:p w14:paraId="5AB17E69" w14:textId="77777777" w:rsidR="003E38B7" w:rsidRPr="007477DD" w:rsidRDefault="003E38B7" w:rsidP="00DC1F1F">
            <w:pPr>
              <w:rPr>
                <w:szCs w:val="22"/>
                <w:lang w:val="en-GB"/>
              </w:rPr>
            </w:pPr>
            <w:r w:rsidRPr="007477DD">
              <w:rPr>
                <w:color w:val="000000"/>
                <w:szCs w:val="22"/>
              </w:rPr>
              <w:t>homelessIndicator</w:t>
            </w:r>
          </w:p>
        </w:tc>
        <w:tc>
          <w:tcPr>
            <w:tcW w:w="3150" w:type="dxa"/>
            <w:gridSpan w:val="2"/>
          </w:tcPr>
          <w:p w14:paraId="664B6305" w14:textId="77777777" w:rsidR="003E38B7" w:rsidRPr="007477DD" w:rsidRDefault="003E38B7" w:rsidP="00DC1F1F">
            <w:pPr>
              <w:rPr>
                <w:szCs w:val="22"/>
                <w:lang w:val="en-GB"/>
              </w:rPr>
            </w:pPr>
            <w:r w:rsidRPr="007477DD">
              <w:rPr>
                <w:szCs w:val="22"/>
                <w:lang w:val="en-GB"/>
              </w:rPr>
              <w:t>N</w:t>
            </w:r>
          </w:p>
        </w:tc>
        <w:tc>
          <w:tcPr>
            <w:tcW w:w="3150" w:type="dxa"/>
          </w:tcPr>
          <w:p w14:paraId="7522930D" w14:textId="77777777" w:rsidR="003E38B7" w:rsidRPr="007477DD" w:rsidRDefault="003E38B7" w:rsidP="00DC1F1F">
            <w:pPr>
              <w:rPr>
                <w:szCs w:val="22"/>
                <w:lang w:val="en-GB"/>
              </w:rPr>
            </w:pPr>
            <w:r w:rsidRPr="007477DD">
              <w:rPr>
                <w:szCs w:val="22"/>
              </w:rPr>
              <w:t>Indicates whether Homeless Flash  is set</w:t>
            </w:r>
          </w:p>
        </w:tc>
      </w:tr>
    </w:tbl>
    <w:p w14:paraId="50E9656E" w14:textId="77777777" w:rsidR="003E38B7" w:rsidRPr="006C6EE6" w:rsidRDefault="003E38B7" w:rsidP="003E38B7">
      <w:pPr>
        <w:rPr>
          <w:szCs w:val="22"/>
          <w:lang w:val="en-GB"/>
        </w:rPr>
      </w:pPr>
    </w:p>
    <w:p w14:paraId="24E5151D" w14:textId="77777777" w:rsidR="003E38B7" w:rsidRDefault="003E38B7" w:rsidP="003E38B7">
      <w:pPr>
        <w:ind w:left="360"/>
        <w:rPr>
          <w:rFonts w:eastAsiaTheme="minorEastAsia"/>
          <w:sz w:val="24"/>
          <w:lang w:val="en-GB"/>
        </w:rPr>
      </w:pPr>
      <w:r w:rsidRPr="00A1462B">
        <w:rPr>
          <w:sz w:val="24"/>
          <w:lang w:val="en-GB"/>
        </w:rPr>
        <w:t xml:space="preserve">See section </w:t>
      </w:r>
      <w:r w:rsidRPr="00A1462B">
        <w:rPr>
          <w:b/>
          <w:sz w:val="24"/>
          <w:lang w:val="en-GB"/>
        </w:rPr>
        <w:fldChar w:fldCharType="begin"/>
      </w:r>
      <w:r w:rsidRPr="00A1462B">
        <w:rPr>
          <w:b/>
          <w:sz w:val="24"/>
          <w:lang w:val="en-GB"/>
        </w:rPr>
        <w:instrText xml:space="preserve"> REF _Ref456689970 \r \h  \* MERGEFORMAT </w:instrText>
      </w:r>
      <w:r w:rsidRPr="00A1462B">
        <w:rPr>
          <w:b/>
          <w:sz w:val="24"/>
          <w:lang w:val="en-GB"/>
        </w:rPr>
      </w:r>
      <w:r w:rsidRPr="00A1462B">
        <w:rPr>
          <w:b/>
          <w:sz w:val="24"/>
          <w:lang w:val="en-GB"/>
        </w:rPr>
        <w:fldChar w:fldCharType="separate"/>
      </w:r>
      <w:r w:rsidR="00F47FB3">
        <w:rPr>
          <w:b/>
          <w:sz w:val="24"/>
          <w:lang w:val="en-GB"/>
        </w:rPr>
        <w:t>7.6.6</w:t>
      </w:r>
      <w:r w:rsidRPr="00A1462B">
        <w:rPr>
          <w:b/>
          <w:sz w:val="24"/>
          <w:lang w:val="en-GB"/>
        </w:rPr>
        <w:fldChar w:fldCharType="end"/>
      </w:r>
      <w:r w:rsidRPr="00A1462B">
        <w:rPr>
          <w:b/>
          <w:sz w:val="24"/>
          <w:lang w:val="en-GB"/>
        </w:rPr>
        <w:t xml:space="preserve"> </w:t>
      </w:r>
      <w:r w:rsidRPr="00A1462B">
        <w:rPr>
          <w:b/>
          <w:sz w:val="24"/>
          <w:lang w:val="en-GB"/>
        </w:rPr>
        <w:fldChar w:fldCharType="begin"/>
      </w:r>
      <w:r w:rsidRPr="00A1462B">
        <w:rPr>
          <w:b/>
          <w:sz w:val="24"/>
          <w:lang w:val="en-GB"/>
        </w:rPr>
        <w:instrText xml:space="preserve"> REF _Ref456689976 \h  \* MERGEFORMAT </w:instrText>
      </w:r>
      <w:r w:rsidRPr="00A1462B">
        <w:rPr>
          <w:b/>
          <w:sz w:val="24"/>
          <w:lang w:val="en-GB"/>
        </w:rPr>
      </w:r>
      <w:r w:rsidRPr="00A1462B">
        <w:rPr>
          <w:b/>
          <w:sz w:val="24"/>
          <w:lang w:val="en-GB"/>
        </w:rPr>
        <w:fldChar w:fldCharType="separate"/>
      </w:r>
      <w:r w:rsidR="00F47FB3" w:rsidRPr="00F47FB3">
        <w:rPr>
          <w:b/>
          <w:sz w:val="24"/>
        </w:rPr>
        <w:t>CorpDB Type Reference Values</w:t>
      </w:r>
      <w:r w:rsidRPr="00A1462B">
        <w:rPr>
          <w:b/>
          <w:sz w:val="24"/>
          <w:lang w:val="en-GB"/>
        </w:rPr>
        <w:fldChar w:fldCharType="end"/>
      </w:r>
      <w:r w:rsidRPr="00A1462B">
        <w:rPr>
          <w:sz w:val="24"/>
          <w:lang w:val="en-GB"/>
        </w:rPr>
        <w:t xml:space="preserve"> </w:t>
      </w:r>
      <w:r>
        <w:rPr>
          <w:sz w:val="24"/>
          <w:lang w:val="en-GB"/>
        </w:rPr>
        <w:t xml:space="preserve">for </w:t>
      </w:r>
      <w:r w:rsidRPr="003345C5">
        <w:rPr>
          <w:sz w:val="24"/>
          <w:lang w:val="en-GB"/>
        </w:rPr>
        <w:t>endProduct</w:t>
      </w:r>
      <w:r>
        <w:rPr>
          <w:sz w:val="24"/>
          <w:lang w:val="en-GB"/>
        </w:rPr>
        <w:t>.</w:t>
      </w:r>
      <w:r w:rsidRPr="003345C5">
        <w:rPr>
          <w:rFonts w:eastAsiaTheme="minorEastAsia"/>
          <w:sz w:val="24"/>
          <w:lang w:val="en-GB"/>
        </w:rPr>
        <w:t xml:space="preserve"> </w:t>
      </w:r>
    </w:p>
    <w:p w14:paraId="0367BF73" w14:textId="77777777" w:rsidR="003E38B7" w:rsidRDefault="003E38B7" w:rsidP="003E38B7"/>
    <w:p w14:paraId="3E283DF3" w14:textId="77777777" w:rsidR="003E38B7" w:rsidRDefault="003E38B7" w:rsidP="003E38B7">
      <w:pPr>
        <w:ind w:left="360"/>
        <w:rPr>
          <w:rFonts w:eastAsiaTheme="minorEastAsia"/>
          <w:sz w:val="24"/>
        </w:rPr>
      </w:pPr>
      <w:r>
        <w:rPr>
          <w:rFonts w:eastAsiaTheme="minorEastAsia"/>
          <w:sz w:val="24"/>
        </w:rPr>
        <w:br w:type="page"/>
      </w:r>
    </w:p>
    <w:p w14:paraId="28DD5C56" w14:textId="77777777" w:rsidR="003E38B7" w:rsidRDefault="003E38B7" w:rsidP="003E38B7">
      <w:pPr>
        <w:pStyle w:val="Heading4"/>
        <w:ind w:left="990"/>
      </w:pPr>
      <w:r>
        <w:lastRenderedPageBreak/>
        <w:t xml:space="preserve">Step 15– </w:t>
      </w:r>
      <w:r w:rsidRPr="00F3460A">
        <w:rPr>
          <w:szCs w:val="28"/>
        </w:rPr>
        <w:t>VnpBnftClaim</w:t>
      </w:r>
      <w:r>
        <w:t>WebService/</w:t>
      </w:r>
      <w:r w:rsidRPr="00C55637">
        <w:rPr>
          <w:bCs w:val="0"/>
          <w:szCs w:val="24"/>
        </w:rPr>
        <w:t>vnpBnftClaimUpdate</w:t>
      </w:r>
    </w:p>
    <w:p w14:paraId="4F2C068A" w14:textId="77777777" w:rsidR="003E38B7"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13</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w:t>
      </w:r>
      <w:r w:rsidRPr="00F3460A">
        <w:rPr>
          <w:rFonts w:ascii="Arial" w:hAnsi="Arial" w:cs="Arial"/>
          <w:b/>
        </w:rPr>
        <w:t xml:space="preserve">VnpBnftClaimDTO </w:t>
      </w:r>
      <w:r>
        <w:rPr>
          <w:rFonts w:ascii="Arial" w:hAnsi="Arial" w:cs="Arial"/>
          <w:b/>
        </w:rPr>
        <w:t xml:space="preserve">XSD </w:t>
      </w:r>
      <w:r w:rsidRPr="0031076E">
        <w:rPr>
          <w:rFonts w:ascii="Arial" w:hAnsi="Arial" w:cs="Arial"/>
          <w:b/>
          <w:lang w:eastAsia="en-US"/>
        </w:rPr>
        <w:t>Diagram</w:t>
      </w:r>
      <w:r>
        <w:rPr>
          <w:rFonts w:ascii="Arial" w:hAnsi="Arial" w:cs="Arial"/>
          <w:b/>
          <w:lang w:eastAsia="en-US"/>
        </w:rPr>
        <w:t xml:space="preserve">  </w:t>
      </w:r>
    </w:p>
    <w:p w14:paraId="6703B7EB" w14:textId="77777777" w:rsidR="003E38B7" w:rsidRDefault="003E38B7" w:rsidP="003E38B7">
      <w:pPr>
        <w:pBdr>
          <w:top w:val="single" w:sz="4" w:space="1" w:color="auto"/>
          <w:left w:val="single" w:sz="4" w:space="4" w:color="auto"/>
          <w:bottom w:val="single" w:sz="4" w:space="1" w:color="auto"/>
          <w:right w:val="single" w:sz="4" w:space="4" w:color="auto"/>
        </w:pBdr>
      </w:pPr>
      <w:r>
        <w:t>&lt;xs:complexType name="VnpBnftClaimDTO"&gt;</w:t>
      </w:r>
    </w:p>
    <w:p w14:paraId="14B39FC5"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&lt;xs:sequence&gt;</w:t>
      </w:r>
    </w:p>
    <w:p w14:paraId="4A050389"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name="vnpBnftClaimId" type="xs:long" /&gt;</w:t>
      </w:r>
    </w:p>
    <w:p w14:paraId="3D6576B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name="applcnId" type="xs:string" minOccurs="0" /&gt;</w:t>
      </w:r>
    </w:p>
    <w:p w14:paraId="7888ED93"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name="atchmsInd" type="xs:string" minOccurs="0" /&gt;</w:t>
      </w:r>
    </w:p>
    <w:p w14:paraId="380F1418"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name="bnftClaimTypeCd" type="xs:string" /&gt;</w:t>
      </w:r>
    </w:p>
    <w:p w14:paraId="3582A19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name="claimJrsdtnLctnId" type="xs:long" minOccurs="0" /&gt;</w:t>
      </w:r>
    </w:p>
    <w:p w14:paraId="6F7D81D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name="claimRcvdDt" type="xs:dateTime" /&gt;</w:t>
      </w:r>
    </w:p>
    <w:p w14:paraId="3CEAA4C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name="claimSuspnsDt" type="xs:dateTime" minOccurs="0" /&gt;</w:t>
      </w:r>
    </w:p>
    <w:p w14:paraId="10BFCBB2"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name="endPrdctTypeCd" type="xs:string" minOccurs="0" /&gt;</w:t>
      </w:r>
    </w:p>
    <w:p w14:paraId="28F632FF"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name="infrmlInd" type="xs:string" minOccurs="0" /&gt;</w:t>
      </w:r>
    </w:p>
    <w:p w14:paraId="080F377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name="intakeJrsdtnLctnId" type="xs:long" minOccurs="0" /&gt;</w:t>
      </w:r>
    </w:p>
    <w:p w14:paraId="4AD0312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name="jrnDt" type="xs:dateTime" /&gt;</w:t>
      </w:r>
    </w:p>
    <w:p w14:paraId="2FFAFD0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name="jrnLctnId" type="xs:string" /&gt;</w:t>
      </w:r>
    </w:p>
    <w:p w14:paraId="4ACA27DF"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name="jrnObjId" type="xs:string" /&gt;</w:t>
      </w:r>
    </w:p>
    <w:p w14:paraId="48687B8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name="jrnStatusTypeCd" type="xs:string" /&gt;</w:t>
      </w:r>
    </w:p>
    <w:p w14:paraId="6B583BB1"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name="jrnUserId" type="xs:string" /&gt;</w:t>
      </w:r>
    </w:p>
    <w:p w14:paraId="32F6D7F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name="lastPaidDt" type="xs:dateTime" minOccurs="0" /&gt;</w:t>
      </w:r>
    </w:p>
    <w:p w14:paraId="42C89A91"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name="payeeTypeCd" type="xs:string" minOccurs="0" /&gt;</w:t>
      </w:r>
    </w:p>
    <w:p w14:paraId="24DE731C"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name="pgmTypeCd" type="xs:string" /&gt;</w:t>
      </w:r>
    </w:p>
    <w:p w14:paraId="04F2C920"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name="ptcpntClmantId" type="xs:long" /&gt;</w:t>
      </w:r>
    </w:p>
    <w:p w14:paraId="711A7CD4"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name="ptcpntDpositAcntId" type="xs:long" minOccurs="0" /&gt;</w:t>
      </w:r>
    </w:p>
    <w:p w14:paraId="2033D7A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name="ptcpntVsrId" type="xs:long" minOccurs="0" /&gt;</w:t>
      </w:r>
    </w:p>
    <w:p w14:paraId="7FE557F7"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name="rmksTxt" type="xs:string" minOccurs="0" /&gt;</w:t>
      </w:r>
    </w:p>
    <w:p w14:paraId="1C6C9C50"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name="statusTypeCd" type="xs:string" /&gt;</w:t>
      </w:r>
    </w:p>
    <w:p w14:paraId="0DB56D07"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name="svcTypeCd" type="xs:string" /&gt;</w:t>
      </w:r>
    </w:p>
    <w:p w14:paraId="04244F5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name="ptcpntMailAddrsId" type="xs:long" minOccurs="0" /&gt;</w:t>
      </w:r>
    </w:p>
    <w:p w14:paraId="0005172D"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name="ptcpntPymtAddrsId" type="xs:long" minOccurs="0" /&gt;</w:t>
      </w:r>
    </w:p>
    <w:p w14:paraId="5E56C6E7"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name="termnlDigitNbr" type="xs:string" minOccurs="0" /&gt;</w:t>
      </w:r>
    </w:p>
    <w:p w14:paraId="4219768B"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name="vnpPtcpntVetId" type="xs:long" minOccurs="0" /&gt;</w:t>
      </w:r>
    </w:p>
    <w:p w14:paraId="65E5860A"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name="vnpProcID" type="xs:long" /&gt;</w:t>
      </w:r>
    </w:p>
    <w:p w14:paraId="31541BC7"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&lt;xs:element name="bnftClaimId" type="xs:long" minOccurs="0" /&gt;</w:t>
      </w:r>
    </w:p>
    <w:p w14:paraId="02BA7B96" w14:textId="77777777" w:rsidR="003E38B7" w:rsidRDefault="003E38B7" w:rsidP="003E38B7">
      <w:pPr>
        <w:pBdr>
          <w:top w:val="single" w:sz="4" w:space="1" w:color="auto"/>
          <w:left w:val="single" w:sz="4" w:space="4" w:color="auto"/>
          <w:bottom w:val="single" w:sz="4" w:space="1" w:color="auto"/>
          <w:right w:val="single" w:sz="4" w:space="4" w:color="auto"/>
        </w:pBdr>
      </w:pPr>
      <w:r>
        <w:t xml:space="preserve">  &lt;/xs:sequence&gt;</w:t>
      </w:r>
    </w:p>
    <w:p w14:paraId="4723D83F" w14:textId="77777777" w:rsidR="003E38B7" w:rsidRDefault="003E38B7" w:rsidP="003E38B7">
      <w:pPr>
        <w:pBdr>
          <w:top w:val="single" w:sz="4" w:space="1" w:color="auto"/>
          <w:left w:val="single" w:sz="4" w:space="4" w:color="auto"/>
          <w:bottom w:val="single" w:sz="4" w:space="1" w:color="auto"/>
          <w:right w:val="single" w:sz="4" w:space="4" w:color="auto"/>
        </w:pBdr>
      </w:pPr>
      <w:r>
        <w:t>&lt;/xs:complexType&gt;</w:t>
      </w:r>
    </w:p>
    <w:p w14:paraId="452BCFEA" w14:textId="77777777" w:rsidR="003E38B7" w:rsidRDefault="003E38B7" w:rsidP="003E38B7">
      <w:pPr>
        <w:rPr>
          <w:lang w:val="en-GB"/>
        </w:rPr>
      </w:pPr>
      <w:r>
        <w:rPr>
          <w:lang w:val="en-GB"/>
        </w:rPr>
        <w:br w:type="page"/>
      </w:r>
    </w:p>
    <w:p w14:paraId="3CD42B7C" w14:textId="77777777" w:rsidR="003E38B7" w:rsidRDefault="003E38B7" w:rsidP="003E38B7">
      <w:pPr>
        <w:pStyle w:val="Caption"/>
        <w:rPr>
          <w:sz w:val="24"/>
          <w:szCs w:val="24"/>
        </w:rPr>
      </w:pPr>
      <w:r w:rsidRPr="00AF6010">
        <w:rPr>
          <w:sz w:val="24"/>
          <w:szCs w:val="24"/>
        </w:rPr>
        <w:lastRenderedPageBreak/>
        <w:t xml:space="preserve">Table </w:t>
      </w:r>
      <w:r w:rsidRPr="00AF6010">
        <w:rPr>
          <w:sz w:val="24"/>
          <w:szCs w:val="24"/>
        </w:rPr>
        <w:fldChar w:fldCharType="begin"/>
      </w:r>
      <w:r w:rsidRPr="00AF6010">
        <w:rPr>
          <w:sz w:val="24"/>
          <w:szCs w:val="24"/>
        </w:rPr>
        <w:instrText xml:space="preserve"> STYLEREF 1 \s </w:instrText>
      </w:r>
      <w:r w:rsidRPr="00AF6010">
        <w:rPr>
          <w:sz w:val="24"/>
          <w:szCs w:val="24"/>
        </w:rPr>
        <w:fldChar w:fldCharType="separate"/>
      </w:r>
      <w:r w:rsidR="00F47FB3">
        <w:rPr>
          <w:noProof/>
          <w:sz w:val="24"/>
          <w:szCs w:val="24"/>
        </w:rPr>
        <w:t>7</w:t>
      </w:r>
      <w:r w:rsidRPr="00AF6010">
        <w:rPr>
          <w:noProof/>
          <w:sz w:val="24"/>
          <w:szCs w:val="24"/>
        </w:rPr>
        <w:fldChar w:fldCharType="end"/>
      </w:r>
      <w:r w:rsidRPr="00AF6010">
        <w:rPr>
          <w:sz w:val="24"/>
          <w:szCs w:val="24"/>
        </w:rPr>
        <w:noBreakHyphen/>
      </w:r>
      <w:r w:rsidRPr="00AF6010">
        <w:rPr>
          <w:sz w:val="24"/>
          <w:szCs w:val="24"/>
        </w:rPr>
        <w:fldChar w:fldCharType="begin"/>
      </w:r>
      <w:r w:rsidRPr="00AF6010">
        <w:rPr>
          <w:sz w:val="24"/>
          <w:szCs w:val="24"/>
        </w:rPr>
        <w:instrText xml:space="preserve"> SEQ Table \* ARABIC \s 1 </w:instrText>
      </w:r>
      <w:r w:rsidRPr="00AF6010">
        <w:rPr>
          <w:sz w:val="24"/>
          <w:szCs w:val="24"/>
        </w:rPr>
        <w:fldChar w:fldCharType="separate"/>
      </w:r>
      <w:r w:rsidR="00F47FB3">
        <w:rPr>
          <w:noProof/>
          <w:sz w:val="24"/>
          <w:szCs w:val="24"/>
        </w:rPr>
        <w:t>12</w:t>
      </w:r>
      <w:r w:rsidRPr="00AF6010">
        <w:rPr>
          <w:noProof/>
          <w:sz w:val="24"/>
          <w:szCs w:val="24"/>
        </w:rPr>
        <w:fldChar w:fldCharType="end"/>
      </w:r>
      <w:r w:rsidRPr="00AF6010">
        <w:rPr>
          <w:sz w:val="24"/>
          <w:szCs w:val="24"/>
        </w:rPr>
        <w:t xml:space="preserve"> </w:t>
      </w:r>
      <w:r w:rsidRPr="00F3460A">
        <w:rPr>
          <w:sz w:val="24"/>
          <w:szCs w:val="24"/>
        </w:rPr>
        <w:t xml:space="preserve">VnpBnftClaimDTO </w:t>
      </w:r>
      <w:r w:rsidRPr="00AF6010">
        <w:rPr>
          <w:sz w:val="24"/>
          <w:szCs w:val="24"/>
        </w:rPr>
        <w:t>Population Table</w:t>
      </w:r>
    </w:p>
    <w:tbl>
      <w:tblPr>
        <w:tblStyle w:val="TableGrid"/>
        <w:tblW w:w="9576" w:type="dxa"/>
        <w:tblLook w:val="04A0" w:firstRow="1" w:lastRow="0" w:firstColumn="1" w:lastColumn="0" w:noHBand="0" w:noVBand="1"/>
      </w:tblPr>
      <w:tblGrid>
        <w:gridCol w:w="3192"/>
        <w:gridCol w:w="3192"/>
        <w:gridCol w:w="3174"/>
        <w:gridCol w:w="18"/>
      </w:tblGrid>
      <w:tr w:rsidR="003E38B7" w14:paraId="577C1904" w14:textId="77777777" w:rsidTr="00DC1F1F">
        <w:tc>
          <w:tcPr>
            <w:tcW w:w="3192" w:type="dxa"/>
            <w:shd w:val="clear" w:color="auto" w:fill="A6A6A6" w:themeFill="background1" w:themeFillShade="A6"/>
          </w:tcPr>
          <w:p w14:paraId="329507F8" w14:textId="77777777" w:rsidR="003E38B7" w:rsidRDefault="003E38B7" w:rsidP="00DC1F1F">
            <w:r w:rsidRPr="00445EFF">
              <w:rPr>
                <w:b/>
                <w:lang w:val="en-GB"/>
              </w:rPr>
              <w:t>XSD Element</w:t>
            </w:r>
          </w:p>
        </w:tc>
        <w:tc>
          <w:tcPr>
            <w:tcW w:w="3192" w:type="dxa"/>
            <w:shd w:val="clear" w:color="auto" w:fill="A6A6A6" w:themeFill="background1" w:themeFillShade="A6"/>
          </w:tcPr>
          <w:p w14:paraId="1A5F795B" w14:textId="77777777" w:rsidR="003E38B7" w:rsidRDefault="003E38B7" w:rsidP="00DC1F1F">
            <w:r w:rsidRPr="00445EFF">
              <w:rPr>
                <w:b/>
                <w:lang w:val="en-GB"/>
              </w:rPr>
              <w:t>Population Value</w:t>
            </w:r>
          </w:p>
        </w:tc>
        <w:tc>
          <w:tcPr>
            <w:tcW w:w="3192" w:type="dxa"/>
            <w:gridSpan w:val="2"/>
            <w:shd w:val="clear" w:color="auto" w:fill="A6A6A6" w:themeFill="background1" w:themeFillShade="A6"/>
          </w:tcPr>
          <w:p w14:paraId="5BBF5DBE" w14:textId="77777777" w:rsidR="003E38B7" w:rsidRDefault="003E38B7" w:rsidP="00DC1F1F">
            <w:r w:rsidRPr="00445EFF">
              <w:rPr>
                <w:b/>
                <w:lang w:val="en-GB"/>
              </w:rPr>
              <w:t>Definition</w:t>
            </w:r>
          </w:p>
        </w:tc>
      </w:tr>
      <w:tr w:rsidR="003E38B7" w14:paraId="221D011B" w14:textId="77777777" w:rsidTr="00DC1F1F">
        <w:tc>
          <w:tcPr>
            <w:tcW w:w="3192" w:type="dxa"/>
          </w:tcPr>
          <w:p w14:paraId="4ED883DF" w14:textId="77777777" w:rsidR="003E38B7" w:rsidRPr="007477DD" w:rsidRDefault="003E38B7" w:rsidP="00DC1F1F">
            <w:pPr>
              <w:rPr>
                <w:szCs w:val="22"/>
              </w:rPr>
            </w:pPr>
            <w:r w:rsidRPr="007477DD">
              <w:rPr>
                <w:color w:val="000000"/>
                <w:szCs w:val="22"/>
              </w:rPr>
              <w:t>vnpBnftClaimId</w:t>
            </w:r>
          </w:p>
        </w:tc>
        <w:tc>
          <w:tcPr>
            <w:tcW w:w="3192" w:type="dxa"/>
          </w:tcPr>
          <w:p w14:paraId="6347DE8C" w14:textId="77777777" w:rsidR="003E38B7" w:rsidRPr="007477DD" w:rsidRDefault="003E38B7" w:rsidP="00DC1F1F">
            <w:pPr>
              <w:rPr>
                <w:szCs w:val="22"/>
              </w:rPr>
            </w:pPr>
            <w:r w:rsidRPr="007477DD">
              <w:rPr>
                <w:color w:val="000000"/>
                <w:szCs w:val="22"/>
              </w:rPr>
              <w:t>vnpBnftClaimId value returned from step 13.</w:t>
            </w:r>
          </w:p>
        </w:tc>
        <w:tc>
          <w:tcPr>
            <w:tcW w:w="3192" w:type="dxa"/>
            <w:gridSpan w:val="2"/>
          </w:tcPr>
          <w:p w14:paraId="57318736" w14:textId="77777777" w:rsidR="003E38B7" w:rsidRPr="007477DD" w:rsidRDefault="003E38B7" w:rsidP="00DC1F1F">
            <w:pPr>
              <w:rPr>
                <w:szCs w:val="22"/>
              </w:rPr>
            </w:pPr>
            <w:r w:rsidRPr="007477DD">
              <w:rPr>
                <w:bCs/>
                <w:color w:val="000000"/>
                <w:szCs w:val="22"/>
              </w:rPr>
              <w:t xml:space="preserve">Automatically generated sequence number that is the primary key of a </w:t>
            </w:r>
            <w:r w:rsidRPr="007477DD">
              <w:rPr>
                <w:szCs w:val="22"/>
              </w:rPr>
              <w:t>VONAPP benefit claims</w:t>
            </w:r>
            <w:r w:rsidRPr="007477DD">
              <w:rPr>
                <w:bCs/>
                <w:color w:val="000000"/>
                <w:szCs w:val="22"/>
              </w:rPr>
              <w:t xml:space="preserve"> episode</w:t>
            </w:r>
          </w:p>
        </w:tc>
      </w:tr>
      <w:tr w:rsidR="003E38B7" w14:paraId="7FA5A617" w14:textId="77777777" w:rsidTr="00DC1F1F">
        <w:tc>
          <w:tcPr>
            <w:tcW w:w="3192" w:type="dxa"/>
          </w:tcPr>
          <w:p w14:paraId="4DC01E28" w14:textId="77777777" w:rsidR="003E38B7" w:rsidRPr="007477DD" w:rsidRDefault="003E38B7" w:rsidP="00DC1F1F">
            <w:pPr>
              <w:rPr>
                <w:szCs w:val="22"/>
              </w:rPr>
            </w:pPr>
            <w:r w:rsidRPr="007477DD">
              <w:rPr>
                <w:color w:val="000000"/>
                <w:szCs w:val="22"/>
              </w:rPr>
              <w:t>applcnId</w:t>
            </w:r>
          </w:p>
        </w:tc>
        <w:tc>
          <w:tcPr>
            <w:tcW w:w="3192" w:type="dxa"/>
          </w:tcPr>
          <w:p w14:paraId="5E51CAF5" w14:textId="77777777" w:rsidR="003E38B7" w:rsidRPr="007477DD" w:rsidRDefault="003E38B7" w:rsidP="00DC1F1F">
            <w:pPr>
              <w:rPr>
                <w:szCs w:val="22"/>
              </w:rPr>
            </w:pPr>
            <w:r w:rsidRPr="007477DD">
              <w:rPr>
                <w:szCs w:val="22"/>
                <w:lang w:val="en-GB"/>
              </w:rPr>
              <w:t>NULL (…&gt;&lt;…)</w:t>
            </w:r>
          </w:p>
        </w:tc>
        <w:tc>
          <w:tcPr>
            <w:tcW w:w="3192" w:type="dxa"/>
            <w:gridSpan w:val="2"/>
          </w:tcPr>
          <w:p w14:paraId="02E3FE76" w14:textId="77777777" w:rsidR="003E38B7" w:rsidRPr="007477DD" w:rsidRDefault="003E38B7" w:rsidP="00DC1F1F">
            <w:pPr>
              <w:rPr>
                <w:szCs w:val="22"/>
              </w:rPr>
            </w:pPr>
            <w:r w:rsidRPr="007477DD">
              <w:rPr>
                <w:szCs w:val="22"/>
              </w:rPr>
              <w:t>Identifies the application that creates the claim</w:t>
            </w:r>
          </w:p>
        </w:tc>
      </w:tr>
      <w:tr w:rsidR="003E38B7" w14:paraId="5A2C4FCB" w14:textId="77777777" w:rsidTr="00DC1F1F">
        <w:tc>
          <w:tcPr>
            <w:tcW w:w="3192" w:type="dxa"/>
          </w:tcPr>
          <w:p w14:paraId="10E1CD87" w14:textId="77777777" w:rsidR="003E38B7" w:rsidRPr="007477DD" w:rsidRDefault="003E38B7" w:rsidP="00DC1F1F">
            <w:pPr>
              <w:rPr>
                <w:szCs w:val="22"/>
              </w:rPr>
            </w:pPr>
            <w:r w:rsidRPr="007477DD">
              <w:rPr>
                <w:color w:val="000000"/>
                <w:szCs w:val="22"/>
              </w:rPr>
              <w:t>atchmsInd</w:t>
            </w:r>
          </w:p>
        </w:tc>
        <w:tc>
          <w:tcPr>
            <w:tcW w:w="3192" w:type="dxa"/>
          </w:tcPr>
          <w:p w14:paraId="41966053" w14:textId="77777777" w:rsidR="003E38B7" w:rsidRPr="007477DD" w:rsidRDefault="003E38B7" w:rsidP="00DC1F1F">
            <w:pPr>
              <w:rPr>
                <w:szCs w:val="22"/>
              </w:rPr>
            </w:pPr>
            <w:r w:rsidRPr="007477DD">
              <w:rPr>
                <w:szCs w:val="22"/>
                <w:lang w:val="en-GB"/>
              </w:rPr>
              <w:t>NULL (…&gt;&lt;…)</w:t>
            </w:r>
          </w:p>
        </w:tc>
        <w:tc>
          <w:tcPr>
            <w:tcW w:w="3192" w:type="dxa"/>
            <w:gridSpan w:val="2"/>
          </w:tcPr>
          <w:p w14:paraId="40FA3767" w14:textId="77777777" w:rsidR="003E38B7" w:rsidRPr="007477DD" w:rsidRDefault="003E38B7" w:rsidP="00DC1F1F">
            <w:pPr>
              <w:rPr>
                <w:szCs w:val="22"/>
              </w:rPr>
            </w:pPr>
            <w:r w:rsidRPr="007477DD">
              <w:rPr>
                <w:szCs w:val="22"/>
              </w:rPr>
              <w:t>Indicates whether or not there were attachments to the claim</w:t>
            </w:r>
          </w:p>
        </w:tc>
      </w:tr>
      <w:tr w:rsidR="003E38B7" w14:paraId="63F30546" w14:textId="77777777" w:rsidTr="00DC1F1F">
        <w:tc>
          <w:tcPr>
            <w:tcW w:w="3192" w:type="dxa"/>
          </w:tcPr>
          <w:p w14:paraId="70FE15BB" w14:textId="77777777" w:rsidR="003E38B7" w:rsidRPr="007477DD" w:rsidRDefault="003E38B7" w:rsidP="00DC1F1F">
            <w:pPr>
              <w:rPr>
                <w:szCs w:val="22"/>
              </w:rPr>
            </w:pPr>
            <w:r w:rsidRPr="007477DD">
              <w:rPr>
                <w:color w:val="000000"/>
                <w:szCs w:val="22"/>
              </w:rPr>
              <w:t>bnftClaimTypeCd</w:t>
            </w:r>
          </w:p>
        </w:tc>
        <w:tc>
          <w:tcPr>
            <w:tcW w:w="3192" w:type="dxa"/>
          </w:tcPr>
          <w:p w14:paraId="5E9491DB" w14:textId="77777777" w:rsidR="003E38B7" w:rsidRPr="007477DD" w:rsidRDefault="003E38B7" w:rsidP="00DC1F1F">
            <w:pPr>
              <w:rPr>
                <w:szCs w:val="22"/>
              </w:rPr>
            </w:pPr>
            <w:r w:rsidRPr="007477DD">
              <w:rPr>
                <w:szCs w:val="22"/>
              </w:rPr>
              <w:t>Refer to the CompAndPenEPCode Service Design Document Inc3 SDD.</w:t>
            </w:r>
          </w:p>
        </w:tc>
        <w:tc>
          <w:tcPr>
            <w:tcW w:w="3192" w:type="dxa"/>
            <w:gridSpan w:val="2"/>
          </w:tcPr>
          <w:p w14:paraId="04AC6032" w14:textId="77777777" w:rsidR="003E38B7" w:rsidRPr="007477DD" w:rsidRDefault="003E38B7" w:rsidP="00DC1F1F">
            <w:pPr>
              <w:rPr>
                <w:szCs w:val="22"/>
              </w:rPr>
            </w:pPr>
            <w:r w:rsidRPr="007477DD">
              <w:rPr>
                <w:szCs w:val="22"/>
              </w:rPr>
              <w:t>A representation of a finite, pre-determined value or status that applies to a type of a BENEFIT CLAIM.</w:t>
            </w:r>
          </w:p>
        </w:tc>
      </w:tr>
      <w:tr w:rsidR="003E38B7" w14:paraId="26B3E1B5" w14:textId="77777777" w:rsidTr="00DC1F1F">
        <w:tc>
          <w:tcPr>
            <w:tcW w:w="3192" w:type="dxa"/>
          </w:tcPr>
          <w:p w14:paraId="7D1E4796" w14:textId="77777777" w:rsidR="003E38B7" w:rsidRPr="007477DD" w:rsidRDefault="003E38B7" w:rsidP="00DC1F1F">
            <w:pPr>
              <w:rPr>
                <w:szCs w:val="22"/>
              </w:rPr>
            </w:pPr>
            <w:r w:rsidRPr="007477DD">
              <w:rPr>
                <w:color w:val="000000"/>
                <w:szCs w:val="22"/>
              </w:rPr>
              <w:t>claimJrsdtnLctnId</w:t>
            </w:r>
          </w:p>
        </w:tc>
        <w:tc>
          <w:tcPr>
            <w:tcW w:w="3192" w:type="dxa"/>
          </w:tcPr>
          <w:p w14:paraId="0DAD3AAF" w14:textId="77777777" w:rsidR="003E38B7" w:rsidRPr="007477DD" w:rsidRDefault="003E38B7" w:rsidP="00DC1F1F">
            <w:pPr>
              <w:rPr>
                <w:szCs w:val="22"/>
              </w:rPr>
            </w:pPr>
            <w:r w:rsidRPr="007477DD">
              <w:rPr>
                <w:szCs w:val="22"/>
                <w:lang w:val="en-GB"/>
              </w:rPr>
              <w:t>Obtained from the FSS SOJ process.</w:t>
            </w:r>
          </w:p>
        </w:tc>
        <w:tc>
          <w:tcPr>
            <w:tcW w:w="3192" w:type="dxa"/>
            <w:gridSpan w:val="2"/>
          </w:tcPr>
          <w:p w14:paraId="49B10259" w14:textId="77777777" w:rsidR="003E38B7" w:rsidRPr="007477DD" w:rsidRDefault="003E38B7" w:rsidP="00DC1F1F">
            <w:pPr>
              <w:rPr>
                <w:szCs w:val="22"/>
              </w:rPr>
            </w:pPr>
            <w:r w:rsidRPr="007477DD">
              <w:rPr>
                <w:szCs w:val="22"/>
              </w:rPr>
              <w:t>The station that has jurisdiction of this claim.</w:t>
            </w:r>
          </w:p>
        </w:tc>
      </w:tr>
      <w:tr w:rsidR="003E38B7" w14:paraId="2AEF2000" w14:textId="77777777" w:rsidTr="00DC1F1F">
        <w:tc>
          <w:tcPr>
            <w:tcW w:w="3192" w:type="dxa"/>
          </w:tcPr>
          <w:p w14:paraId="5DE69A45" w14:textId="77777777" w:rsidR="003E38B7" w:rsidRPr="007477DD" w:rsidRDefault="003E38B7" w:rsidP="00DC1F1F">
            <w:pPr>
              <w:rPr>
                <w:szCs w:val="22"/>
              </w:rPr>
            </w:pPr>
            <w:r w:rsidRPr="007477DD">
              <w:rPr>
                <w:color w:val="000000"/>
                <w:szCs w:val="22"/>
              </w:rPr>
              <w:t>claimRcvdDt</w:t>
            </w:r>
          </w:p>
        </w:tc>
        <w:tc>
          <w:tcPr>
            <w:tcW w:w="3192" w:type="dxa"/>
          </w:tcPr>
          <w:p w14:paraId="72B927C6" w14:textId="77777777" w:rsidR="003E38B7" w:rsidRPr="007477DD" w:rsidRDefault="003E38B7" w:rsidP="00DC1F1F">
            <w:pPr>
              <w:rPr>
                <w:szCs w:val="22"/>
              </w:rPr>
            </w:pPr>
            <w:r w:rsidRPr="007477DD">
              <w:rPr>
                <w:szCs w:val="22"/>
                <w:lang w:val="en-GB"/>
              </w:rPr>
              <w:t>YYYY-MM-DDThh:mm:ss</w:t>
            </w:r>
          </w:p>
        </w:tc>
        <w:tc>
          <w:tcPr>
            <w:tcW w:w="3192" w:type="dxa"/>
            <w:gridSpan w:val="2"/>
          </w:tcPr>
          <w:p w14:paraId="4437C78C" w14:textId="77777777" w:rsidR="003E38B7" w:rsidRPr="007477DD" w:rsidRDefault="003E38B7" w:rsidP="00DC1F1F">
            <w:pPr>
              <w:rPr>
                <w:szCs w:val="22"/>
              </w:rPr>
            </w:pPr>
            <w:r w:rsidRPr="007477DD">
              <w:rPr>
                <w:szCs w:val="22"/>
              </w:rPr>
              <w:t>The date the BENEFIT CLAIM was created.</w:t>
            </w:r>
          </w:p>
        </w:tc>
      </w:tr>
      <w:tr w:rsidR="003E38B7" w14:paraId="15B19250" w14:textId="77777777" w:rsidTr="00DC1F1F">
        <w:tc>
          <w:tcPr>
            <w:tcW w:w="3192" w:type="dxa"/>
          </w:tcPr>
          <w:p w14:paraId="32AB672F" w14:textId="77777777" w:rsidR="003E38B7" w:rsidRPr="007477DD" w:rsidRDefault="003E38B7" w:rsidP="00DC1F1F">
            <w:pPr>
              <w:rPr>
                <w:szCs w:val="22"/>
              </w:rPr>
            </w:pPr>
            <w:r w:rsidRPr="007477DD">
              <w:rPr>
                <w:color w:val="000000"/>
                <w:szCs w:val="22"/>
              </w:rPr>
              <w:t>claimSuspnsDt</w:t>
            </w:r>
          </w:p>
        </w:tc>
        <w:tc>
          <w:tcPr>
            <w:tcW w:w="3192" w:type="dxa"/>
          </w:tcPr>
          <w:p w14:paraId="74A23EFA" w14:textId="77777777" w:rsidR="003E38B7" w:rsidRPr="007477DD" w:rsidRDefault="003E38B7" w:rsidP="00DC1F1F">
            <w:pPr>
              <w:rPr>
                <w:szCs w:val="22"/>
              </w:rPr>
            </w:pPr>
            <w:r w:rsidRPr="007477DD">
              <w:rPr>
                <w:szCs w:val="22"/>
                <w:lang w:val="en-GB"/>
              </w:rPr>
              <w:t>NULL (…&gt;&lt;…)</w:t>
            </w:r>
          </w:p>
        </w:tc>
        <w:tc>
          <w:tcPr>
            <w:tcW w:w="3192" w:type="dxa"/>
            <w:gridSpan w:val="2"/>
          </w:tcPr>
          <w:p w14:paraId="0F56F2E9" w14:textId="77777777" w:rsidR="003E38B7" w:rsidRPr="007477DD" w:rsidRDefault="003E38B7" w:rsidP="00DC1F1F">
            <w:pPr>
              <w:rPr>
                <w:szCs w:val="22"/>
              </w:rPr>
            </w:pPr>
            <w:r w:rsidRPr="007477DD">
              <w:rPr>
                <w:szCs w:val="22"/>
              </w:rPr>
              <w:t>The date the claim was suspended.</w:t>
            </w:r>
          </w:p>
        </w:tc>
      </w:tr>
      <w:tr w:rsidR="003E38B7" w14:paraId="44DB5331" w14:textId="77777777" w:rsidTr="00DC1F1F">
        <w:tc>
          <w:tcPr>
            <w:tcW w:w="3192" w:type="dxa"/>
          </w:tcPr>
          <w:p w14:paraId="5846CD58" w14:textId="77777777" w:rsidR="003E38B7" w:rsidRPr="007477DD" w:rsidRDefault="003E38B7" w:rsidP="00DC1F1F">
            <w:pPr>
              <w:rPr>
                <w:szCs w:val="22"/>
              </w:rPr>
            </w:pPr>
            <w:r w:rsidRPr="007477DD">
              <w:rPr>
                <w:color w:val="000000"/>
                <w:szCs w:val="22"/>
              </w:rPr>
              <w:t>endPrdctTypeCd</w:t>
            </w:r>
          </w:p>
        </w:tc>
        <w:tc>
          <w:tcPr>
            <w:tcW w:w="3192" w:type="dxa"/>
          </w:tcPr>
          <w:p w14:paraId="2F409158" w14:textId="77777777" w:rsidR="003E38B7" w:rsidRPr="007477DD" w:rsidRDefault="003E38B7" w:rsidP="00DC1F1F">
            <w:pPr>
              <w:rPr>
                <w:szCs w:val="22"/>
              </w:rPr>
            </w:pPr>
            <w:r w:rsidRPr="007477DD">
              <w:rPr>
                <w:szCs w:val="22"/>
              </w:rPr>
              <w:t>Refer to the CompAndPenEPCode Service Design Document Inc3 SDD.</w:t>
            </w:r>
          </w:p>
        </w:tc>
        <w:tc>
          <w:tcPr>
            <w:tcW w:w="3192" w:type="dxa"/>
            <w:gridSpan w:val="2"/>
          </w:tcPr>
          <w:p w14:paraId="5B14B7C8" w14:textId="77777777" w:rsidR="003E38B7" w:rsidRPr="007477DD" w:rsidRDefault="003E38B7" w:rsidP="00DC1F1F">
            <w:pPr>
              <w:rPr>
                <w:szCs w:val="22"/>
              </w:rPr>
            </w:pPr>
            <w:r w:rsidRPr="007477DD">
              <w:rPr>
                <w:szCs w:val="22"/>
              </w:rPr>
              <w:t>Specifies the end product for the claim</w:t>
            </w:r>
          </w:p>
        </w:tc>
      </w:tr>
      <w:tr w:rsidR="003E38B7" w14:paraId="62AC9C6C" w14:textId="77777777" w:rsidTr="00DC1F1F">
        <w:tc>
          <w:tcPr>
            <w:tcW w:w="3192" w:type="dxa"/>
          </w:tcPr>
          <w:p w14:paraId="2D1348FB" w14:textId="77777777" w:rsidR="003E38B7" w:rsidRPr="007477DD" w:rsidRDefault="003E38B7" w:rsidP="00DC1F1F">
            <w:pPr>
              <w:rPr>
                <w:szCs w:val="22"/>
              </w:rPr>
            </w:pPr>
            <w:r w:rsidRPr="007477DD">
              <w:rPr>
                <w:color w:val="000000"/>
                <w:szCs w:val="22"/>
              </w:rPr>
              <w:t>infrmlInd</w:t>
            </w:r>
          </w:p>
        </w:tc>
        <w:tc>
          <w:tcPr>
            <w:tcW w:w="3192" w:type="dxa"/>
          </w:tcPr>
          <w:p w14:paraId="57E39847" w14:textId="77777777" w:rsidR="003E38B7" w:rsidRPr="007477DD" w:rsidRDefault="003E38B7" w:rsidP="00DC1F1F">
            <w:pPr>
              <w:rPr>
                <w:szCs w:val="22"/>
              </w:rPr>
            </w:pPr>
            <w:r w:rsidRPr="007477DD">
              <w:rPr>
                <w:szCs w:val="22"/>
                <w:lang w:val="en-GB"/>
              </w:rPr>
              <w:t>NULL (…&gt;&lt;…)</w:t>
            </w:r>
          </w:p>
        </w:tc>
        <w:tc>
          <w:tcPr>
            <w:tcW w:w="3192" w:type="dxa"/>
            <w:gridSpan w:val="2"/>
          </w:tcPr>
          <w:p w14:paraId="5155C67D" w14:textId="77777777" w:rsidR="003E38B7" w:rsidRPr="007477DD" w:rsidRDefault="003E38B7" w:rsidP="00DC1F1F">
            <w:pPr>
              <w:rPr>
                <w:szCs w:val="22"/>
              </w:rPr>
            </w:pPr>
            <w:r w:rsidRPr="007477DD">
              <w:rPr>
                <w:szCs w:val="22"/>
              </w:rPr>
              <w:t>This indicates if the claim was established as informal.</w:t>
            </w:r>
          </w:p>
        </w:tc>
      </w:tr>
      <w:tr w:rsidR="003E38B7" w14:paraId="5314E1EE" w14:textId="77777777" w:rsidTr="00DC1F1F">
        <w:tc>
          <w:tcPr>
            <w:tcW w:w="3192" w:type="dxa"/>
          </w:tcPr>
          <w:p w14:paraId="12F9D479" w14:textId="77777777" w:rsidR="003E38B7" w:rsidRPr="007477DD" w:rsidRDefault="003E38B7" w:rsidP="00DC1F1F">
            <w:pPr>
              <w:rPr>
                <w:szCs w:val="22"/>
              </w:rPr>
            </w:pPr>
            <w:r w:rsidRPr="007477DD">
              <w:rPr>
                <w:color w:val="000000"/>
                <w:szCs w:val="22"/>
              </w:rPr>
              <w:t>intakeJrsdtnLctnId</w:t>
            </w:r>
          </w:p>
        </w:tc>
        <w:tc>
          <w:tcPr>
            <w:tcW w:w="3192" w:type="dxa"/>
          </w:tcPr>
          <w:p w14:paraId="1558D564" w14:textId="77777777" w:rsidR="003E38B7" w:rsidRPr="007477DD" w:rsidRDefault="003E38B7" w:rsidP="00DC1F1F">
            <w:pPr>
              <w:rPr>
                <w:szCs w:val="22"/>
              </w:rPr>
            </w:pPr>
            <w:r w:rsidRPr="007477DD">
              <w:rPr>
                <w:szCs w:val="22"/>
                <w:lang w:val="en-GB"/>
              </w:rPr>
              <w:t>NULL (…&gt;&lt;…)</w:t>
            </w:r>
          </w:p>
        </w:tc>
        <w:tc>
          <w:tcPr>
            <w:tcW w:w="3192" w:type="dxa"/>
            <w:gridSpan w:val="2"/>
          </w:tcPr>
          <w:p w14:paraId="0BFF0FFC" w14:textId="77777777" w:rsidR="003E38B7" w:rsidRPr="007477DD" w:rsidRDefault="003E38B7" w:rsidP="00DC1F1F">
            <w:pPr>
              <w:rPr>
                <w:szCs w:val="22"/>
              </w:rPr>
            </w:pPr>
            <w:r w:rsidRPr="007477DD">
              <w:rPr>
                <w:szCs w:val="22"/>
              </w:rPr>
              <w:t>The station where this claim was created if it was for BDD (The Benefits Delivery at Discharge)</w:t>
            </w:r>
          </w:p>
        </w:tc>
      </w:tr>
      <w:tr w:rsidR="003E38B7" w14:paraId="6674EBBE" w14:textId="77777777" w:rsidTr="00DC1F1F">
        <w:tc>
          <w:tcPr>
            <w:tcW w:w="3192" w:type="dxa"/>
          </w:tcPr>
          <w:p w14:paraId="632C47D1" w14:textId="77777777" w:rsidR="003E38B7" w:rsidRPr="007477DD" w:rsidRDefault="003E38B7" w:rsidP="00DC1F1F">
            <w:pPr>
              <w:rPr>
                <w:szCs w:val="22"/>
              </w:rPr>
            </w:pPr>
            <w:r w:rsidRPr="007477DD">
              <w:rPr>
                <w:color w:val="000000"/>
                <w:szCs w:val="22"/>
              </w:rPr>
              <w:t>jrnDt</w:t>
            </w:r>
          </w:p>
        </w:tc>
        <w:tc>
          <w:tcPr>
            <w:tcW w:w="3192" w:type="dxa"/>
          </w:tcPr>
          <w:p w14:paraId="34CC0D65" w14:textId="77777777" w:rsidR="003E38B7" w:rsidRPr="007477DD" w:rsidRDefault="003E38B7" w:rsidP="00DC1F1F">
            <w:pPr>
              <w:rPr>
                <w:szCs w:val="22"/>
              </w:rPr>
            </w:pPr>
            <w:r w:rsidRPr="007477DD">
              <w:rPr>
                <w:szCs w:val="22"/>
                <w:lang w:val="en-GB"/>
              </w:rPr>
              <w:t>YYYY-MM-DDThh:mm:ss</w:t>
            </w:r>
          </w:p>
        </w:tc>
        <w:tc>
          <w:tcPr>
            <w:tcW w:w="3192" w:type="dxa"/>
            <w:gridSpan w:val="2"/>
          </w:tcPr>
          <w:p w14:paraId="132AA7D2" w14:textId="77777777" w:rsidR="003E38B7" w:rsidRPr="007477DD" w:rsidRDefault="003E38B7" w:rsidP="00DC1F1F">
            <w:pPr>
              <w:rPr>
                <w:szCs w:val="22"/>
              </w:rPr>
            </w:pPr>
            <w:r w:rsidRPr="007477DD">
              <w:rPr>
                <w:szCs w:val="22"/>
              </w:rPr>
              <w:t>The day, month and year on which the last action took place on the record.</w:t>
            </w:r>
          </w:p>
        </w:tc>
      </w:tr>
      <w:tr w:rsidR="003E38B7" w14:paraId="228C1009" w14:textId="77777777" w:rsidTr="00DC1F1F">
        <w:tc>
          <w:tcPr>
            <w:tcW w:w="3192" w:type="dxa"/>
          </w:tcPr>
          <w:p w14:paraId="2E84CAAA" w14:textId="77777777" w:rsidR="003E38B7" w:rsidRPr="007477DD" w:rsidRDefault="003E38B7" w:rsidP="00DC1F1F">
            <w:pPr>
              <w:rPr>
                <w:szCs w:val="22"/>
              </w:rPr>
            </w:pPr>
            <w:r w:rsidRPr="007477DD">
              <w:rPr>
                <w:color w:val="000000"/>
                <w:szCs w:val="22"/>
              </w:rPr>
              <w:t>jrnLctnId</w:t>
            </w:r>
          </w:p>
        </w:tc>
        <w:tc>
          <w:tcPr>
            <w:tcW w:w="3192" w:type="dxa"/>
          </w:tcPr>
          <w:p w14:paraId="375FB227" w14:textId="77777777" w:rsidR="003E38B7" w:rsidRPr="007477DD" w:rsidRDefault="003E38B7" w:rsidP="00DC1F1F">
            <w:pPr>
              <w:rPr>
                <w:szCs w:val="22"/>
              </w:rPr>
            </w:pPr>
            <w:r w:rsidRPr="007477DD">
              <w:rPr>
                <w:szCs w:val="22"/>
                <w:lang w:val="en-GB"/>
              </w:rPr>
              <w:t>NULL (…&gt;&lt;…)</w:t>
            </w:r>
          </w:p>
        </w:tc>
        <w:tc>
          <w:tcPr>
            <w:tcW w:w="3192" w:type="dxa"/>
            <w:gridSpan w:val="2"/>
          </w:tcPr>
          <w:p w14:paraId="6D424633" w14:textId="77777777" w:rsidR="003E38B7" w:rsidRPr="007477DD" w:rsidRDefault="003E38B7" w:rsidP="00DC1F1F">
            <w:pPr>
              <w:rPr>
                <w:szCs w:val="22"/>
              </w:rPr>
            </w:pPr>
            <w:r w:rsidRPr="007477DD">
              <w:rPr>
                <w:szCs w:val="22"/>
              </w:rPr>
              <w:t>The number representing the Regional Office of the person taking the last action on the record.</w:t>
            </w:r>
          </w:p>
        </w:tc>
      </w:tr>
      <w:tr w:rsidR="003E38B7" w14:paraId="01CC9D1B" w14:textId="77777777" w:rsidTr="00DC1F1F">
        <w:tc>
          <w:tcPr>
            <w:tcW w:w="3192" w:type="dxa"/>
          </w:tcPr>
          <w:p w14:paraId="724FE655" w14:textId="77777777" w:rsidR="003E38B7" w:rsidRPr="007477DD" w:rsidRDefault="003E38B7" w:rsidP="00DC1F1F">
            <w:pPr>
              <w:rPr>
                <w:szCs w:val="22"/>
              </w:rPr>
            </w:pPr>
            <w:r w:rsidRPr="007477DD">
              <w:rPr>
                <w:color w:val="000000"/>
                <w:szCs w:val="22"/>
              </w:rPr>
              <w:t>jrnObjId</w:t>
            </w:r>
          </w:p>
        </w:tc>
        <w:tc>
          <w:tcPr>
            <w:tcW w:w="3192" w:type="dxa"/>
          </w:tcPr>
          <w:p w14:paraId="7E444C80" w14:textId="77777777" w:rsidR="003E38B7" w:rsidRPr="007477DD" w:rsidRDefault="003E38B7" w:rsidP="00DC1F1F">
            <w:pPr>
              <w:rPr>
                <w:szCs w:val="22"/>
              </w:rPr>
            </w:pPr>
            <w:r w:rsidRPr="007477DD">
              <w:rPr>
                <w:szCs w:val="22"/>
                <w:lang w:val="en-GB"/>
              </w:rPr>
              <w:t>NULL (…&gt;&lt;…)</w:t>
            </w:r>
          </w:p>
        </w:tc>
        <w:tc>
          <w:tcPr>
            <w:tcW w:w="3192" w:type="dxa"/>
            <w:gridSpan w:val="2"/>
          </w:tcPr>
          <w:p w14:paraId="1D37D3FF" w14:textId="77777777" w:rsidR="003E38B7" w:rsidRPr="007477DD" w:rsidRDefault="003E38B7" w:rsidP="00DC1F1F">
            <w:pPr>
              <w:rPr>
                <w:szCs w:val="22"/>
              </w:rPr>
            </w:pPr>
            <w:r w:rsidRPr="007477DD">
              <w:rPr>
                <w:szCs w:val="22"/>
              </w:rPr>
              <w:t>The application taking the last action on the record.</w:t>
            </w:r>
          </w:p>
        </w:tc>
      </w:tr>
      <w:tr w:rsidR="003E38B7" w14:paraId="78D285B5" w14:textId="77777777" w:rsidTr="00DC1F1F">
        <w:tc>
          <w:tcPr>
            <w:tcW w:w="3192" w:type="dxa"/>
          </w:tcPr>
          <w:p w14:paraId="21B3C284" w14:textId="77777777" w:rsidR="003E38B7" w:rsidRPr="007477DD" w:rsidRDefault="003E38B7" w:rsidP="00DC1F1F">
            <w:pPr>
              <w:rPr>
                <w:szCs w:val="22"/>
              </w:rPr>
            </w:pPr>
            <w:r w:rsidRPr="007477DD">
              <w:rPr>
                <w:color w:val="000000"/>
                <w:szCs w:val="22"/>
              </w:rPr>
              <w:t>jrnStatusTypeCd</w:t>
            </w:r>
          </w:p>
        </w:tc>
        <w:tc>
          <w:tcPr>
            <w:tcW w:w="3192" w:type="dxa"/>
          </w:tcPr>
          <w:p w14:paraId="083A1428" w14:textId="77777777" w:rsidR="003E38B7" w:rsidRPr="007477DD" w:rsidRDefault="003E38B7" w:rsidP="00DC1F1F">
            <w:pPr>
              <w:rPr>
                <w:szCs w:val="22"/>
              </w:rPr>
            </w:pPr>
            <w:r w:rsidRPr="007477DD">
              <w:rPr>
                <w:szCs w:val="22"/>
                <w:lang w:val="en-GB"/>
              </w:rPr>
              <w:t>NULL (…&gt;&lt;…)</w:t>
            </w:r>
          </w:p>
        </w:tc>
        <w:tc>
          <w:tcPr>
            <w:tcW w:w="3192" w:type="dxa"/>
            <w:gridSpan w:val="2"/>
          </w:tcPr>
          <w:p w14:paraId="3723F09D" w14:textId="77777777" w:rsidR="003E38B7" w:rsidRPr="007477DD" w:rsidRDefault="003E38B7" w:rsidP="00DC1F1F">
            <w:pPr>
              <w:rPr>
                <w:szCs w:val="22"/>
              </w:rPr>
            </w:pPr>
            <w:r w:rsidRPr="007477DD">
              <w:rPr>
                <w:szCs w:val="22"/>
              </w:rPr>
              <w:t>The alphabetic character representing the last action taken on the record. (I = Input, U = Update, D = Delete).</w:t>
            </w:r>
          </w:p>
        </w:tc>
      </w:tr>
      <w:tr w:rsidR="003E38B7" w14:paraId="1B2FC57C" w14:textId="77777777" w:rsidTr="00DC1F1F">
        <w:tc>
          <w:tcPr>
            <w:tcW w:w="3192" w:type="dxa"/>
          </w:tcPr>
          <w:p w14:paraId="3F606651" w14:textId="77777777" w:rsidR="003E38B7" w:rsidRPr="007477DD" w:rsidRDefault="003E38B7" w:rsidP="00DC1F1F">
            <w:pPr>
              <w:rPr>
                <w:szCs w:val="22"/>
              </w:rPr>
            </w:pPr>
            <w:r w:rsidRPr="007477DD">
              <w:rPr>
                <w:color w:val="000000"/>
                <w:szCs w:val="22"/>
              </w:rPr>
              <w:t>jrnUserId</w:t>
            </w:r>
          </w:p>
        </w:tc>
        <w:tc>
          <w:tcPr>
            <w:tcW w:w="3192" w:type="dxa"/>
          </w:tcPr>
          <w:p w14:paraId="70420B1D" w14:textId="77777777" w:rsidR="003E38B7" w:rsidRPr="007477DD" w:rsidRDefault="003E38B7" w:rsidP="00DC1F1F">
            <w:pPr>
              <w:rPr>
                <w:szCs w:val="22"/>
              </w:rPr>
            </w:pPr>
            <w:r w:rsidRPr="007477DD">
              <w:rPr>
                <w:szCs w:val="22"/>
                <w:lang w:val="en-GB"/>
              </w:rPr>
              <w:t>NULL (…&gt;&lt;…)</w:t>
            </w:r>
          </w:p>
        </w:tc>
        <w:tc>
          <w:tcPr>
            <w:tcW w:w="3192" w:type="dxa"/>
            <w:gridSpan w:val="2"/>
          </w:tcPr>
          <w:p w14:paraId="30B141A3" w14:textId="77777777" w:rsidR="003E38B7" w:rsidRPr="007477DD" w:rsidRDefault="003E38B7" w:rsidP="00DC1F1F">
            <w:pPr>
              <w:rPr>
                <w:szCs w:val="22"/>
              </w:rPr>
            </w:pPr>
            <w:r w:rsidRPr="007477DD">
              <w:rPr>
                <w:szCs w:val="22"/>
              </w:rPr>
              <w:t>The name associated with the person taking the last action on the record.</w:t>
            </w:r>
          </w:p>
        </w:tc>
      </w:tr>
      <w:tr w:rsidR="003E38B7" w14:paraId="5F97E193" w14:textId="77777777" w:rsidTr="00DC1F1F">
        <w:tc>
          <w:tcPr>
            <w:tcW w:w="3192" w:type="dxa"/>
          </w:tcPr>
          <w:p w14:paraId="12B7F387" w14:textId="77777777" w:rsidR="003E38B7" w:rsidRPr="007477DD" w:rsidRDefault="003E38B7" w:rsidP="00DC1F1F">
            <w:pPr>
              <w:rPr>
                <w:szCs w:val="22"/>
              </w:rPr>
            </w:pPr>
            <w:r w:rsidRPr="007477DD">
              <w:rPr>
                <w:color w:val="000000"/>
                <w:szCs w:val="22"/>
              </w:rPr>
              <w:t>lastPaidDt</w:t>
            </w:r>
          </w:p>
        </w:tc>
        <w:tc>
          <w:tcPr>
            <w:tcW w:w="3192" w:type="dxa"/>
          </w:tcPr>
          <w:p w14:paraId="36062E7A" w14:textId="77777777" w:rsidR="003E38B7" w:rsidRPr="007477DD" w:rsidRDefault="003E38B7" w:rsidP="00DC1F1F">
            <w:pPr>
              <w:rPr>
                <w:szCs w:val="22"/>
              </w:rPr>
            </w:pPr>
            <w:r w:rsidRPr="007477DD">
              <w:rPr>
                <w:szCs w:val="22"/>
                <w:lang w:val="en-GB"/>
              </w:rPr>
              <w:t>NULL (…&gt;&lt;…)</w:t>
            </w:r>
          </w:p>
        </w:tc>
        <w:tc>
          <w:tcPr>
            <w:tcW w:w="3192" w:type="dxa"/>
            <w:gridSpan w:val="2"/>
          </w:tcPr>
          <w:p w14:paraId="2631CD26" w14:textId="77777777" w:rsidR="003E38B7" w:rsidRPr="007477DD" w:rsidRDefault="003E38B7" w:rsidP="00DC1F1F">
            <w:pPr>
              <w:rPr>
                <w:szCs w:val="22"/>
              </w:rPr>
            </w:pPr>
            <w:r w:rsidRPr="007477DD">
              <w:rPr>
                <w:szCs w:val="22"/>
              </w:rPr>
              <w:t>The date last paid.</w:t>
            </w:r>
          </w:p>
        </w:tc>
      </w:tr>
      <w:tr w:rsidR="00F13D61" w14:paraId="1664C3B8" w14:textId="77777777" w:rsidTr="00DC1F1F">
        <w:tc>
          <w:tcPr>
            <w:tcW w:w="3192" w:type="dxa"/>
          </w:tcPr>
          <w:p w14:paraId="60B5BC23" w14:textId="77777777" w:rsidR="00F13D61" w:rsidRPr="007477DD" w:rsidRDefault="00F13D61" w:rsidP="00DC1F1F">
            <w:pPr>
              <w:rPr>
                <w:szCs w:val="22"/>
              </w:rPr>
            </w:pPr>
            <w:r w:rsidRPr="007477DD">
              <w:rPr>
                <w:color w:val="000000"/>
                <w:szCs w:val="22"/>
              </w:rPr>
              <w:t>payeeTypeCd</w:t>
            </w:r>
          </w:p>
        </w:tc>
        <w:tc>
          <w:tcPr>
            <w:tcW w:w="3192" w:type="dxa"/>
          </w:tcPr>
          <w:p w14:paraId="36FF6E98" w14:textId="5EA465EA" w:rsidR="00F13D61" w:rsidRPr="007477DD" w:rsidRDefault="00F13D61" w:rsidP="00DC1F1F">
            <w:pPr>
              <w:rPr>
                <w:szCs w:val="22"/>
              </w:rPr>
            </w:pPr>
            <w:r w:rsidRPr="007477DD">
              <w:rPr>
                <w:szCs w:val="22"/>
                <w:lang w:val="en-GB"/>
              </w:rPr>
              <w:t>00</w:t>
            </w:r>
          </w:p>
        </w:tc>
        <w:tc>
          <w:tcPr>
            <w:tcW w:w="3192" w:type="dxa"/>
            <w:gridSpan w:val="2"/>
          </w:tcPr>
          <w:p w14:paraId="00429BEF" w14:textId="77777777" w:rsidR="00F13D61" w:rsidRPr="007477DD" w:rsidRDefault="00F13D61" w:rsidP="00DC1F1F">
            <w:pPr>
              <w:rPr>
                <w:szCs w:val="22"/>
              </w:rPr>
            </w:pPr>
            <w:r w:rsidRPr="007477DD">
              <w:rPr>
                <w:szCs w:val="22"/>
              </w:rPr>
              <w:t>A representation of a finite, pre-determined value or status that applies to a type of a PAYEE.</w:t>
            </w:r>
          </w:p>
        </w:tc>
      </w:tr>
      <w:tr w:rsidR="00F13D61" w14:paraId="7858574F" w14:textId="77777777" w:rsidTr="00DC1F1F">
        <w:tc>
          <w:tcPr>
            <w:tcW w:w="3192" w:type="dxa"/>
          </w:tcPr>
          <w:p w14:paraId="32B51D8C" w14:textId="77777777" w:rsidR="00F13D61" w:rsidRPr="007477DD" w:rsidRDefault="00F13D61" w:rsidP="00DC1F1F">
            <w:pPr>
              <w:rPr>
                <w:szCs w:val="22"/>
              </w:rPr>
            </w:pPr>
            <w:r w:rsidRPr="007477DD">
              <w:rPr>
                <w:color w:val="000000"/>
                <w:szCs w:val="22"/>
              </w:rPr>
              <w:t>pgmTypeCd</w:t>
            </w:r>
          </w:p>
        </w:tc>
        <w:tc>
          <w:tcPr>
            <w:tcW w:w="3192" w:type="dxa"/>
          </w:tcPr>
          <w:p w14:paraId="693B5270" w14:textId="77777777" w:rsidR="00F13D61" w:rsidRPr="007477DD" w:rsidRDefault="00F13D61" w:rsidP="00DC1F1F">
            <w:pPr>
              <w:rPr>
                <w:szCs w:val="22"/>
              </w:rPr>
            </w:pPr>
            <w:r w:rsidRPr="007477DD">
              <w:rPr>
                <w:szCs w:val="22"/>
              </w:rPr>
              <w:t>COMPs</w:t>
            </w:r>
          </w:p>
        </w:tc>
        <w:tc>
          <w:tcPr>
            <w:tcW w:w="3192" w:type="dxa"/>
            <w:gridSpan w:val="2"/>
          </w:tcPr>
          <w:p w14:paraId="23D68927" w14:textId="77777777" w:rsidR="00F13D61" w:rsidRPr="007477DD" w:rsidRDefault="00F13D61" w:rsidP="00DC1F1F">
            <w:pPr>
              <w:rPr>
                <w:szCs w:val="22"/>
              </w:rPr>
            </w:pPr>
            <w:r w:rsidRPr="007477DD">
              <w:rPr>
                <w:szCs w:val="22"/>
              </w:rPr>
              <w:t>A representation of a finite, pre-</w:t>
            </w:r>
            <w:r w:rsidRPr="007477DD">
              <w:rPr>
                <w:szCs w:val="22"/>
              </w:rPr>
              <w:lastRenderedPageBreak/>
              <w:t>determined value or status that applies to a type of a PROGRAM.</w:t>
            </w:r>
          </w:p>
        </w:tc>
      </w:tr>
      <w:tr w:rsidR="00F13D61" w14:paraId="210BEE60" w14:textId="77777777" w:rsidTr="00DC1F1F">
        <w:tc>
          <w:tcPr>
            <w:tcW w:w="3192" w:type="dxa"/>
          </w:tcPr>
          <w:p w14:paraId="701A701A" w14:textId="77777777" w:rsidR="00F13D61" w:rsidRPr="007477DD" w:rsidRDefault="00F13D61" w:rsidP="00DC1F1F">
            <w:pPr>
              <w:rPr>
                <w:szCs w:val="22"/>
              </w:rPr>
            </w:pPr>
            <w:r w:rsidRPr="007477DD">
              <w:rPr>
                <w:color w:val="000000"/>
                <w:szCs w:val="22"/>
              </w:rPr>
              <w:lastRenderedPageBreak/>
              <w:t>ptcpntClmantId</w:t>
            </w:r>
          </w:p>
        </w:tc>
        <w:tc>
          <w:tcPr>
            <w:tcW w:w="3192" w:type="dxa"/>
          </w:tcPr>
          <w:p w14:paraId="749DC686" w14:textId="796E34F6" w:rsidR="00F13D61" w:rsidRPr="007477DD" w:rsidRDefault="00F13D61" w:rsidP="00CA3023">
            <w:pPr>
              <w:rPr>
                <w:szCs w:val="22"/>
              </w:rPr>
            </w:pPr>
            <w:r w:rsidRPr="007477DD">
              <w:rPr>
                <w:color w:val="000000"/>
                <w:szCs w:val="22"/>
              </w:rPr>
              <w:t xml:space="preserve">vnpPtcpntId value returned from step 3for </w:t>
            </w:r>
          </w:p>
        </w:tc>
        <w:tc>
          <w:tcPr>
            <w:tcW w:w="3192" w:type="dxa"/>
            <w:gridSpan w:val="2"/>
          </w:tcPr>
          <w:p w14:paraId="63D5EDAD" w14:textId="77777777" w:rsidR="00F13D61" w:rsidRPr="007477DD" w:rsidRDefault="00F13D61" w:rsidP="00DC1F1F">
            <w:pPr>
              <w:rPr>
                <w:szCs w:val="22"/>
              </w:rPr>
            </w:pPr>
            <w:r w:rsidRPr="007477DD">
              <w:rPr>
                <w:szCs w:val="22"/>
              </w:rPr>
              <w:t>An identifier to uniquely identify a participant for a CLAIMANT. Part of the identifier for BNFT_CLAIM.</w:t>
            </w:r>
          </w:p>
        </w:tc>
      </w:tr>
      <w:tr w:rsidR="00F13D61" w14:paraId="432AA1B5" w14:textId="77777777" w:rsidTr="00DC1F1F">
        <w:tc>
          <w:tcPr>
            <w:tcW w:w="3192" w:type="dxa"/>
          </w:tcPr>
          <w:p w14:paraId="61C49B42" w14:textId="77777777" w:rsidR="00F13D61" w:rsidRPr="007477DD" w:rsidRDefault="00F13D61" w:rsidP="00DC1F1F">
            <w:pPr>
              <w:rPr>
                <w:szCs w:val="22"/>
              </w:rPr>
            </w:pPr>
            <w:r w:rsidRPr="007477DD">
              <w:rPr>
                <w:color w:val="000000"/>
                <w:szCs w:val="22"/>
              </w:rPr>
              <w:t>ptcpntDpositAcntId</w:t>
            </w:r>
          </w:p>
        </w:tc>
        <w:tc>
          <w:tcPr>
            <w:tcW w:w="3192" w:type="dxa"/>
          </w:tcPr>
          <w:p w14:paraId="4E8530A1" w14:textId="77777777" w:rsidR="00F13D61" w:rsidRPr="007477DD" w:rsidRDefault="00F13D61" w:rsidP="00DC1F1F">
            <w:pPr>
              <w:rPr>
                <w:szCs w:val="22"/>
              </w:rPr>
            </w:pPr>
            <w:r w:rsidRPr="007477DD">
              <w:rPr>
                <w:szCs w:val="22"/>
                <w:lang w:val="en-GB"/>
              </w:rPr>
              <w:t>NULL (…&gt;&lt;…)</w:t>
            </w:r>
          </w:p>
        </w:tc>
        <w:tc>
          <w:tcPr>
            <w:tcW w:w="3192" w:type="dxa"/>
            <w:gridSpan w:val="2"/>
          </w:tcPr>
          <w:p w14:paraId="66A781C7" w14:textId="77777777" w:rsidR="00F13D61" w:rsidRPr="007477DD" w:rsidRDefault="00F13D61" w:rsidP="00DC1F1F">
            <w:pPr>
              <w:rPr>
                <w:szCs w:val="22"/>
              </w:rPr>
            </w:pPr>
            <w:r w:rsidRPr="007477DD">
              <w:rPr>
                <w:szCs w:val="22"/>
              </w:rPr>
              <w:t>Foreign key reference to the account specified by the claimant for this claim</w:t>
            </w:r>
          </w:p>
        </w:tc>
      </w:tr>
      <w:tr w:rsidR="00F13D61" w14:paraId="768EE27C" w14:textId="77777777" w:rsidTr="00DC1F1F">
        <w:tc>
          <w:tcPr>
            <w:tcW w:w="3192" w:type="dxa"/>
          </w:tcPr>
          <w:p w14:paraId="558A849B" w14:textId="77777777" w:rsidR="00F13D61" w:rsidRPr="007477DD" w:rsidRDefault="00F13D61" w:rsidP="00DC1F1F">
            <w:pPr>
              <w:rPr>
                <w:szCs w:val="22"/>
              </w:rPr>
            </w:pPr>
            <w:r w:rsidRPr="007477DD">
              <w:rPr>
                <w:color w:val="000000"/>
                <w:szCs w:val="22"/>
              </w:rPr>
              <w:t>ptcpntVsrId</w:t>
            </w:r>
          </w:p>
        </w:tc>
        <w:tc>
          <w:tcPr>
            <w:tcW w:w="3192" w:type="dxa"/>
          </w:tcPr>
          <w:p w14:paraId="3E0DFEB5" w14:textId="77777777" w:rsidR="00F13D61" w:rsidRPr="007477DD" w:rsidRDefault="00F13D61" w:rsidP="00DC1F1F">
            <w:pPr>
              <w:rPr>
                <w:szCs w:val="22"/>
              </w:rPr>
            </w:pPr>
            <w:r w:rsidRPr="007477DD">
              <w:rPr>
                <w:szCs w:val="22"/>
                <w:lang w:val="en-GB"/>
              </w:rPr>
              <w:t>NULL (…&gt;&lt;…)</w:t>
            </w:r>
          </w:p>
        </w:tc>
        <w:tc>
          <w:tcPr>
            <w:tcW w:w="3192" w:type="dxa"/>
            <w:gridSpan w:val="2"/>
          </w:tcPr>
          <w:p w14:paraId="39F13BC6" w14:textId="77777777" w:rsidR="00F13D61" w:rsidRPr="007477DD" w:rsidRDefault="00F13D61" w:rsidP="00DC1F1F">
            <w:pPr>
              <w:rPr>
                <w:szCs w:val="22"/>
              </w:rPr>
            </w:pPr>
            <w:r w:rsidRPr="007477DD">
              <w:rPr>
                <w:szCs w:val="22"/>
              </w:rPr>
              <w:t>The Participant ID of the Veteran Service Representative.</w:t>
            </w:r>
          </w:p>
        </w:tc>
      </w:tr>
      <w:tr w:rsidR="00F13D61" w14:paraId="6DE4F446" w14:textId="77777777" w:rsidTr="00DC1F1F">
        <w:tc>
          <w:tcPr>
            <w:tcW w:w="3192" w:type="dxa"/>
          </w:tcPr>
          <w:p w14:paraId="62939ACB" w14:textId="77777777" w:rsidR="00F13D61" w:rsidRPr="007477DD" w:rsidRDefault="00F13D61" w:rsidP="00DC1F1F">
            <w:pPr>
              <w:rPr>
                <w:szCs w:val="22"/>
              </w:rPr>
            </w:pPr>
            <w:r w:rsidRPr="007477DD">
              <w:rPr>
                <w:color w:val="000000"/>
                <w:szCs w:val="22"/>
              </w:rPr>
              <w:t>rmksTxt</w:t>
            </w:r>
          </w:p>
        </w:tc>
        <w:tc>
          <w:tcPr>
            <w:tcW w:w="3192" w:type="dxa"/>
          </w:tcPr>
          <w:p w14:paraId="53A63F60" w14:textId="77777777" w:rsidR="00F13D61" w:rsidRPr="007477DD" w:rsidRDefault="00F13D61" w:rsidP="00DC1F1F">
            <w:pPr>
              <w:rPr>
                <w:szCs w:val="22"/>
              </w:rPr>
            </w:pPr>
            <w:r w:rsidRPr="007477DD">
              <w:rPr>
                <w:szCs w:val="22"/>
                <w:lang w:val="en-GB"/>
              </w:rPr>
              <w:t>NULL (…&gt;&lt;…)</w:t>
            </w:r>
          </w:p>
        </w:tc>
        <w:tc>
          <w:tcPr>
            <w:tcW w:w="3192" w:type="dxa"/>
            <w:gridSpan w:val="2"/>
          </w:tcPr>
          <w:p w14:paraId="2BDA39B7" w14:textId="77777777" w:rsidR="00F13D61" w:rsidRPr="007477DD" w:rsidRDefault="00F13D61" w:rsidP="00DC1F1F">
            <w:pPr>
              <w:rPr>
                <w:szCs w:val="22"/>
              </w:rPr>
            </w:pPr>
            <w:r w:rsidRPr="007477DD">
              <w:rPr>
                <w:szCs w:val="22"/>
              </w:rPr>
              <w:t>General comments and misc data in support of a benefit claim.</w:t>
            </w:r>
          </w:p>
        </w:tc>
      </w:tr>
      <w:tr w:rsidR="00F13D61" w14:paraId="4D9465F5" w14:textId="77777777" w:rsidTr="00DC1F1F">
        <w:tc>
          <w:tcPr>
            <w:tcW w:w="3192" w:type="dxa"/>
          </w:tcPr>
          <w:p w14:paraId="037C169F" w14:textId="77777777" w:rsidR="00F13D61" w:rsidRPr="007477DD" w:rsidRDefault="00F13D61" w:rsidP="00DC1F1F">
            <w:pPr>
              <w:rPr>
                <w:szCs w:val="22"/>
              </w:rPr>
            </w:pPr>
            <w:r w:rsidRPr="007477DD">
              <w:rPr>
                <w:color w:val="000000"/>
                <w:szCs w:val="22"/>
              </w:rPr>
              <w:t>statusTypeCd</w:t>
            </w:r>
          </w:p>
        </w:tc>
        <w:tc>
          <w:tcPr>
            <w:tcW w:w="3192" w:type="dxa"/>
          </w:tcPr>
          <w:p w14:paraId="4A7C8889" w14:textId="77777777" w:rsidR="00F13D61" w:rsidRPr="007477DD" w:rsidRDefault="00F13D61" w:rsidP="00DC1F1F">
            <w:pPr>
              <w:rPr>
                <w:szCs w:val="22"/>
              </w:rPr>
            </w:pPr>
            <w:r w:rsidRPr="007477DD">
              <w:rPr>
                <w:szCs w:val="22"/>
              </w:rPr>
              <w:t>Curr</w:t>
            </w:r>
          </w:p>
        </w:tc>
        <w:tc>
          <w:tcPr>
            <w:tcW w:w="3192" w:type="dxa"/>
            <w:gridSpan w:val="2"/>
          </w:tcPr>
          <w:p w14:paraId="268EC125" w14:textId="77777777" w:rsidR="00F13D61" w:rsidRPr="007477DD" w:rsidRDefault="00F13D61" w:rsidP="00DC1F1F">
            <w:pPr>
              <w:rPr>
                <w:szCs w:val="22"/>
              </w:rPr>
            </w:pPr>
            <w:r w:rsidRPr="007477DD">
              <w:rPr>
                <w:szCs w:val="22"/>
              </w:rPr>
              <w:t>A representation of a finite, pre-determined value or status that applies to a type of a STATUS.</w:t>
            </w:r>
          </w:p>
        </w:tc>
      </w:tr>
      <w:tr w:rsidR="00F13D61" w14:paraId="1A7FA200" w14:textId="77777777" w:rsidTr="00DC1F1F">
        <w:tc>
          <w:tcPr>
            <w:tcW w:w="3192" w:type="dxa"/>
          </w:tcPr>
          <w:p w14:paraId="511846B6" w14:textId="77777777" w:rsidR="00F13D61" w:rsidRPr="007477DD" w:rsidRDefault="00F13D61" w:rsidP="00DC1F1F">
            <w:pPr>
              <w:rPr>
                <w:szCs w:val="22"/>
              </w:rPr>
            </w:pPr>
            <w:r w:rsidRPr="007477DD">
              <w:rPr>
                <w:color w:val="000000"/>
                <w:szCs w:val="22"/>
              </w:rPr>
              <w:t>svcTypeCd</w:t>
            </w:r>
          </w:p>
        </w:tc>
        <w:tc>
          <w:tcPr>
            <w:tcW w:w="3192" w:type="dxa"/>
          </w:tcPr>
          <w:p w14:paraId="2B5DA4BC" w14:textId="77777777" w:rsidR="00F13D61" w:rsidRPr="007477DD" w:rsidRDefault="00F13D61" w:rsidP="00DC1F1F">
            <w:pPr>
              <w:rPr>
                <w:szCs w:val="22"/>
              </w:rPr>
            </w:pPr>
            <w:r w:rsidRPr="007477DD">
              <w:rPr>
                <w:szCs w:val="22"/>
              </w:rPr>
              <w:t>CP</w:t>
            </w:r>
          </w:p>
        </w:tc>
        <w:tc>
          <w:tcPr>
            <w:tcW w:w="3192" w:type="dxa"/>
            <w:gridSpan w:val="2"/>
          </w:tcPr>
          <w:p w14:paraId="42859A5C" w14:textId="77777777" w:rsidR="00F13D61" w:rsidRPr="007477DD" w:rsidRDefault="00F13D61" w:rsidP="00DC1F1F">
            <w:pPr>
              <w:rPr>
                <w:szCs w:val="22"/>
              </w:rPr>
            </w:pPr>
            <w:r w:rsidRPr="007477DD">
              <w:rPr>
                <w:szCs w:val="22"/>
              </w:rPr>
              <w:t>A representation of a finite, pre-determined value or status that applies to a type of a SERVICE.</w:t>
            </w:r>
          </w:p>
        </w:tc>
      </w:tr>
      <w:tr w:rsidR="00F13D61" w14:paraId="1A5FEDD5" w14:textId="77777777" w:rsidTr="00DC1F1F">
        <w:tc>
          <w:tcPr>
            <w:tcW w:w="3192" w:type="dxa"/>
          </w:tcPr>
          <w:p w14:paraId="2D76A707" w14:textId="77777777" w:rsidR="00F13D61" w:rsidRPr="007477DD" w:rsidRDefault="00F13D61" w:rsidP="00DC1F1F">
            <w:pPr>
              <w:rPr>
                <w:szCs w:val="22"/>
              </w:rPr>
            </w:pPr>
            <w:r w:rsidRPr="007477DD">
              <w:rPr>
                <w:color w:val="000000"/>
                <w:szCs w:val="22"/>
              </w:rPr>
              <w:t>ptcpntMailAddrsId</w:t>
            </w:r>
          </w:p>
        </w:tc>
        <w:tc>
          <w:tcPr>
            <w:tcW w:w="3192" w:type="dxa"/>
          </w:tcPr>
          <w:p w14:paraId="3BF286E5" w14:textId="55D39C1A" w:rsidR="00CA3023" w:rsidRPr="007477DD" w:rsidRDefault="00F13D61" w:rsidP="00CA3023">
            <w:pPr>
              <w:rPr>
                <w:szCs w:val="22"/>
              </w:rPr>
            </w:pPr>
            <w:r w:rsidRPr="007477DD">
              <w:rPr>
                <w:szCs w:val="22"/>
              </w:rPr>
              <w:t>vnpPtcpntAddrsId</w:t>
            </w:r>
            <w:r w:rsidRPr="007477DD">
              <w:rPr>
                <w:color w:val="000000"/>
                <w:szCs w:val="22"/>
              </w:rPr>
              <w:t xml:space="preserve"> value returned from step 5for </w:t>
            </w:r>
            <w:r w:rsidR="00CA3023">
              <w:rPr>
                <w:color w:val="000000"/>
                <w:szCs w:val="22"/>
              </w:rPr>
              <w:t>for veteran</w:t>
            </w:r>
          </w:p>
          <w:p w14:paraId="2188C621" w14:textId="6514D607" w:rsidR="00F13D61" w:rsidRPr="007477DD" w:rsidRDefault="00F13D61" w:rsidP="00DC1F1F">
            <w:pPr>
              <w:rPr>
                <w:szCs w:val="22"/>
              </w:rPr>
            </w:pPr>
          </w:p>
        </w:tc>
        <w:tc>
          <w:tcPr>
            <w:tcW w:w="3192" w:type="dxa"/>
            <w:gridSpan w:val="2"/>
          </w:tcPr>
          <w:p w14:paraId="1725A60D" w14:textId="77777777" w:rsidR="00F13D61" w:rsidRPr="007477DD" w:rsidRDefault="00F13D61" w:rsidP="00DC1F1F">
            <w:pPr>
              <w:rPr>
                <w:szCs w:val="22"/>
              </w:rPr>
            </w:pPr>
            <w:r w:rsidRPr="007477DD">
              <w:rPr>
                <w:szCs w:val="22"/>
              </w:rPr>
              <w:t>Foreign key reference to the mailing address specified by the claimant for this claim</w:t>
            </w:r>
          </w:p>
        </w:tc>
      </w:tr>
      <w:tr w:rsidR="00F13D61" w14:paraId="7863AF0B" w14:textId="77777777" w:rsidTr="00DC1F1F">
        <w:tc>
          <w:tcPr>
            <w:tcW w:w="3192" w:type="dxa"/>
          </w:tcPr>
          <w:p w14:paraId="6D33C530" w14:textId="77777777" w:rsidR="00F13D61" w:rsidRPr="007477DD" w:rsidRDefault="00F13D61" w:rsidP="00DC1F1F">
            <w:pPr>
              <w:rPr>
                <w:szCs w:val="22"/>
              </w:rPr>
            </w:pPr>
            <w:r w:rsidRPr="007477DD">
              <w:rPr>
                <w:color w:val="000000"/>
                <w:szCs w:val="22"/>
              </w:rPr>
              <w:t>ptcpntPymtAddrsId</w:t>
            </w:r>
          </w:p>
        </w:tc>
        <w:tc>
          <w:tcPr>
            <w:tcW w:w="3192" w:type="dxa"/>
          </w:tcPr>
          <w:p w14:paraId="7620C735" w14:textId="77777777" w:rsidR="00F13D61" w:rsidRPr="007477DD" w:rsidRDefault="00F13D61" w:rsidP="00DC1F1F">
            <w:pPr>
              <w:rPr>
                <w:szCs w:val="22"/>
              </w:rPr>
            </w:pPr>
            <w:r w:rsidRPr="007477DD">
              <w:rPr>
                <w:szCs w:val="22"/>
                <w:lang w:val="en-GB"/>
              </w:rPr>
              <w:t>NULL (…&gt;&lt;…)</w:t>
            </w:r>
          </w:p>
        </w:tc>
        <w:tc>
          <w:tcPr>
            <w:tcW w:w="3192" w:type="dxa"/>
            <w:gridSpan w:val="2"/>
          </w:tcPr>
          <w:p w14:paraId="6287375C" w14:textId="77777777" w:rsidR="00F13D61" w:rsidRPr="007477DD" w:rsidRDefault="00F13D61" w:rsidP="00DC1F1F">
            <w:pPr>
              <w:rPr>
                <w:szCs w:val="22"/>
              </w:rPr>
            </w:pPr>
            <w:r w:rsidRPr="007477DD">
              <w:rPr>
                <w:szCs w:val="22"/>
              </w:rPr>
              <w:t>Foreign key reference to the payment address (if payment is by check) specified by the claimant for this claim</w:t>
            </w:r>
          </w:p>
        </w:tc>
      </w:tr>
      <w:tr w:rsidR="00F13D61" w14:paraId="597EBED5" w14:textId="77777777" w:rsidTr="00DC1F1F">
        <w:tc>
          <w:tcPr>
            <w:tcW w:w="3192" w:type="dxa"/>
          </w:tcPr>
          <w:p w14:paraId="233F250B" w14:textId="77777777" w:rsidR="00F13D61" w:rsidRPr="00CA3023" w:rsidRDefault="00F13D61" w:rsidP="00DC1F1F">
            <w:pPr>
              <w:rPr>
                <w:szCs w:val="22"/>
              </w:rPr>
            </w:pPr>
            <w:r w:rsidRPr="00CA3023">
              <w:rPr>
                <w:color w:val="000000"/>
                <w:szCs w:val="22"/>
              </w:rPr>
              <w:t>termnlDigitNbr</w:t>
            </w:r>
          </w:p>
        </w:tc>
        <w:tc>
          <w:tcPr>
            <w:tcW w:w="3192" w:type="dxa"/>
          </w:tcPr>
          <w:p w14:paraId="487CEE23" w14:textId="77777777" w:rsidR="00F13D61" w:rsidRPr="00CA3023" w:rsidRDefault="00F13D61" w:rsidP="00DC1F1F">
            <w:pPr>
              <w:rPr>
                <w:szCs w:val="22"/>
              </w:rPr>
            </w:pPr>
            <w:r w:rsidRPr="00CA3023">
              <w:rPr>
                <w:szCs w:val="22"/>
                <w:lang w:val="en-GB"/>
              </w:rPr>
              <w:t>NULL (…&gt;&lt;…)</w:t>
            </w:r>
          </w:p>
        </w:tc>
        <w:tc>
          <w:tcPr>
            <w:tcW w:w="3192" w:type="dxa"/>
            <w:gridSpan w:val="2"/>
          </w:tcPr>
          <w:p w14:paraId="7BC89811" w14:textId="77777777" w:rsidR="00F13D61" w:rsidRPr="007477DD" w:rsidRDefault="00F13D61" w:rsidP="00DC1F1F">
            <w:pPr>
              <w:rPr>
                <w:szCs w:val="22"/>
              </w:rPr>
            </w:pPr>
            <w:r w:rsidRPr="00CA3023">
              <w:rPr>
                <w:szCs w:val="22"/>
              </w:rPr>
              <w:t>The terminal digit number of the Veteran.</w:t>
            </w:r>
          </w:p>
        </w:tc>
      </w:tr>
      <w:tr w:rsidR="00F13D61" w:rsidRPr="007477DD" w14:paraId="1F43B7CA" w14:textId="77777777" w:rsidTr="00CA3023">
        <w:trPr>
          <w:gridAfter w:val="1"/>
          <w:wAfter w:w="18" w:type="dxa"/>
        </w:trPr>
        <w:tc>
          <w:tcPr>
            <w:tcW w:w="3192" w:type="dxa"/>
            <w:shd w:val="clear" w:color="auto" w:fill="FFFFFF" w:themeFill="background1"/>
          </w:tcPr>
          <w:p w14:paraId="6E6BD88D" w14:textId="77777777" w:rsidR="00F13D61" w:rsidRPr="00CA3023" w:rsidRDefault="00F13D61" w:rsidP="00DC1F1F">
            <w:pPr>
              <w:rPr>
                <w:szCs w:val="22"/>
                <w:lang w:val="en-GB"/>
              </w:rPr>
            </w:pPr>
            <w:r w:rsidRPr="00CA3023">
              <w:rPr>
                <w:color w:val="000000"/>
                <w:szCs w:val="22"/>
              </w:rPr>
              <w:t>vnpPtcpntVetId</w:t>
            </w:r>
          </w:p>
        </w:tc>
        <w:tc>
          <w:tcPr>
            <w:tcW w:w="3192" w:type="dxa"/>
            <w:shd w:val="clear" w:color="auto" w:fill="FFFFFF" w:themeFill="background1"/>
          </w:tcPr>
          <w:p w14:paraId="3A5F9DFF" w14:textId="379A57FD" w:rsidR="00F13D61" w:rsidRPr="00CA3023" w:rsidRDefault="00CA3023" w:rsidP="00DC1F1F">
            <w:pPr>
              <w:rPr>
                <w:szCs w:val="22"/>
                <w:lang w:val="en-GB"/>
              </w:rPr>
            </w:pPr>
            <w:r w:rsidRPr="00CA3023">
              <w:rPr>
                <w:color w:val="000000"/>
                <w:szCs w:val="22"/>
              </w:rPr>
              <w:t>vnpPtcpntId value returned from step 3 for veteran</w:t>
            </w:r>
          </w:p>
        </w:tc>
        <w:tc>
          <w:tcPr>
            <w:tcW w:w="3174" w:type="dxa"/>
            <w:shd w:val="clear" w:color="auto" w:fill="FFFFFF" w:themeFill="background1"/>
          </w:tcPr>
          <w:p w14:paraId="013D1463" w14:textId="77777777" w:rsidR="00F13D61" w:rsidRPr="00CA3023" w:rsidRDefault="00F13D61" w:rsidP="00DC1F1F">
            <w:pPr>
              <w:rPr>
                <w:color w:val="FFFFFF" w:themeColor="background1"/>
                <w:szCs w:val="22"/>
                <w:lang w:val="en-GB"/>
              </w:rPr>
            </w:pPr>
            <w:r w:rsidRPr="00CA3023">
              <w:rPr>
                <w:szCs w:val="22"/>
              </w:rPr>
              <w:t>An identifier to uniquely identify a participant</w:t>
            </w:r>
          </w:p>
        </w:tc>
      </w:tr>
      <w:tr w:rsidR="00F13D61" w:rsidRPr="007477DD" w14:paraId="109CDBA5" w14:textId="77777777" w:rsidTr="00DC1F1F">
        <w:trPr>
          <w:gridAfter w:val="1"/>
          <w:wAfter w:w="18" w:type="dxa"/>
        </w:trPr>
        <w:tc>
          <w:tcPr>
            <w:tcW w:w="3192" w:type="dxa"/>
          </w:tcPr>
          <w:p w14:paraId="03EE7F1A" w14:textId="77777777" w:rsidR="00F13D61" w:rsidRPr="007477DD" w:rsidRDefault="00F13D61" w:rsidP="00DC1F1F">
            <w:pPr>
              <w:rPr>
                <w:szCs w:val="22"/>
                <w:lang w:val="en-GB"/>
              </w:rPr>
            </w:pPr>
            <w:r w:rsidRPr="007477DD">
              <w:rPr>
                <w:color w:val="000000"/>
                <w:szCs w:val="22"/>
              </w:rPr>
              <w:t xml:space="preserve">vnpProcId  </w:t>
            </w:r>
          </w:p>
        </w:tc>
        <w:tc>
          <w:tcPr>
            <w:tcW w:w="3192" w:type="dxa"/>
          </w:tcPr>
          <w:p w14:paraId="6F8EC8B2" w14:textId="77777777" w:rsidR="00F13D61" w:rsidRPr="007477DD" w:rsidRDefault="00F13D61" w:rsidP="00DC1F1F">
            <w:pPr>
              <w:rPr>
                <w:szCs w:val="22"/>
                <w:lang w:val="en-GB"/>
              </w:rPr>
            </w:pPr>
            <w:r w:rsidRPr="007477DD">
              <w:rPr>
                <w:rFonts w:eastAsia="MS Mincho"/>
                <w:szCs w:val="22"/>
                <w:lang w:val="en-GB"/>
              </w:rPr>
              <w:t>vnpProcId</w:t>
            </w:r>
            <w:r w:rsidRPr="007477DD">
              <w:rPr>
                <w:szCs w:val="22"/>
                <w:lang w:val="en-GB"/>
              </w:rPr>
              <w:t xml:space="preserve"> value returned from step 1a</w:t>
            </w:r>
          </w:p>
        </w:tc>
        <w:tc>
          <w:tcPr>
            <w:tcW w:w="3174" w:type="dxa"/>
          </w:tcPr>
          <w:p w14:paraId="53B6385B" w14:textId="77777777" w:rsidR="00F13D61" w:rsidRPr="007477DD" w:rsidRDefault="00F13D61" w:rsidP="00DC1F1F">
            <w:pPr>
              <w:rPr>
                <w:szCs w:val="22"/>
                <w:lang w:val="en-GB"/>
              </w:rPr>
            </w:pPr>
            <w:r w:rsidRPr="007477DD">
              <w:rPr>
                <w:szCs w:val="22"/>
              </w:rPr>
              <w:t>Identifies all rows specific to a process so that they can be easily identified. This is the unique identifier of a row. VNP_PROC_ID relates all rows specific to a process.</w:t>
            </w:r>
          </w:p>
        </w:tc>
      </w:tr>
      <w:tr w:rsidR="00F13D61" w14:paraId="3E553F8D" w14:textId="77777777" w:rsidTr="00DC1F1F">
        <w:tc>
          <w:tcPr>
            <w:tcW w:w="3192" w:type="dxa"/>
          </w:tcPr>
          <w:p w14:paraId="6CA30196" w14:textId="77777777" w:rsidR="00F13D61" w:rsidRPr="007477DD" w:rsidRDefault="00F13D61" w:rsidP="00DC1F1F">
            <w:pPr>
              <w:rPr>
                <w:szCs w:val="22"/>
              </w:rPr>
            </w:pPr>
            <w:r w:rsidRPr="007477DD">
              <w:rPr>
                <w:color w:val="000000"/>
                <w:szCs w:val="22"/>
              </w:rPr>
              <w:t>bnftClaimId</w:t>
            </w:r>
          </w:p>
        </w:tc>
        <w:tc>
          <w:tcPr>
            <w:tcW w:w="3192" w:type="dxa"/>
          </w:tcPr>
          <w:p w14:paraId="4480BD9F" w14:textId="1EEFD142" w:rsidR="00F13D61" w:rsidRPr="007477DD" w:rsidRDefault="00BF7732" w:rsidP="00DC1F1F">
            <w:pPr>
              <w:rPr>
                <w:szCs w:val="22"/>
              </w:rPr>
            </w:pPr>
            <w:r>
              <w:rPr>
                <w:szCs w:val="22"/>
                <w:lang w:val="en-GB"/>
              </w:rPr>
              <w:t>bnftClaimId value returned from step 13</w:t>
            </w:r>
            <w:r w:rsidR="00653851">
              <w:rPr>
                <w:szCs w:val="22"/>
                <w:lang w:val="en-GB"/>
              </w:rPr>
              <w:t>.</w:t>
            </w:r>
          </w:p>
        </w:tc>
        <w:tc>
          <w:tcPr>
            <w:tcW w:w="3192" w:type="dxa"/>
            <w:gridSpan w:val="2"/>
          </w:tcPr>
          <w:p w14:paraId="19F7466B" w14:textId="77777777" w:rsidR="00F13D61" w:rsidRPr="007477DD" w:rsidRDefault="00F13D61" w:rsidP="00DC1F1F">
            <w:pPr>
              <w:rPr>
                <w:szCs w:val="22"/>
              </w:rPr>
            </w:pPr>
            <w:r w:rsidRPr="007477DD">
              <w:rPr>
                <w:bCs/>
                <w:color w:val="000000"/>
                <w:szCs w:val="22"/>
              </w:rPr>
              <w:t xml:space="preserve">Automatically generated sequence number that is the primary key of a </w:t>
            </w:r>
            <w:r w:rsidRPr="007477DD">
              <w:rPr>
                <w:szCs w:val="22"/>
              </w:rPr>
              <w:t>benefit claim</w:t>
            </w:r>
          </w:p>
        </w:tc>
      </w:tr>
    </w:tbl>
    <w:p w14:paraId="6773E567" w14:textId="77777777" w:rsidR="003E38B7" w:rsidRPr="00A1462B" w:rsidRDefault="003E38B7" w:rsidP="003E38B7">
      <w:pPr>
        <w:ind w:left="360"/>
        <w:rPr>
          <w:sz w:val="24"/>
          <w:lang w:val="en-GB"/>
        </w:rPr>
      </w:pPr>
      <w:r w:rsidRPr="00A1462B">
        <w:rPr>
          <w:sz w:val="24"/>
          <w:lang w:val="en-GB"/>
        </w:rPr>
        <w:t xml:space="preserve">See section </w:t>
      </w:r>
      <w:r w:rsidRPr="00A1462B">
        <w:rPr>
          <w:b/>
          <w:sz w:val="24"/>
          <w:lang w:val="en-GB"/>
        </w:rPr>
        <w:fldChar w:fldCharType="begin"/>
      </w:r>
      <w:r w:rsidRPr="00A1462B">
        <w:rPr>
          <w:b/>
          <w:sz w:val="24"/>
          <w:lang w:val="en-GB"/>
        </w:rPr>
        <w:instrText xml:space="preserve"> REF _Ref456689970 \r \h  \* MERGEFORMAT </w:instrText>
      </w:r>
      <w:r w:rsidRPr="00A1462B">
        <w:rPr>
          <w:b/>
          <w:sz w:val="24"/>
          <w:lang w:val="en-GB"/>
        </w:rPr>
      </w:r>
      <w:r w:rsidRPr="00A1462B">
        <w:rPr>
          <w:b/>
          <w:sz w:val="24"/>
          <w:lang w:val="en-GB"/>
        </w:rPr>
        <w:fldChar w:fldCharType="separate"/>
      </w:r>
      <w:r w:rsidR="00F47FB3">
        <w:rPr>
          <w:b/>
          <w:sz w:val="24"/>
          <w:lang w:val="en-GB"/>
        </w:rPr>
        <w:t>7.6.6</w:t>
      </w:r>
      <w:r w:rsidRPr="00A1462B">
        <w:rPr>
          <w:b/>
          <w:sz w:val="24"/>
          <w:lang w:val="en-GB"/>
        </w:rPr>
        <w:fldChar w:fldCharType="end"/>
      </w:r>
      <w:r w:rsidRPr="00A1462B">
        <w:rPr>
          <w:b/>
          <w:sz w:val="24"/>
          <w:lang w:val="en-GB"/>
        </w:rPr>
        <w:t xml:space="preserve"> </w:t>
      </w:r>
      <w:r w:rsidRPr="00A1462B">
        <w:rPr>
          <w:b/>
          <w:sz w:val="24"/>
          <w:lang w:val="en-GB"/>
        </w:rPr>
        <w:fldChar w:fldCharType="begin"/>
      </w:r>
      <w:r w:rsidRPr="00A1462B">
        <w:rPr>
          <w:b/>
          <w:sz w:val="24"/>
          <w:lang w:val="en-GB"/>
        </w:rPr>
        <w:instrText xml:space="preserve"> REF _Ref456689976 \h  \* MERGEFORMAT </w:instrText>
      </w:r>
      <w:r w:rsidRPr="00A1462B">
        <w:rPr>
          <w:b/>
          <w:sz w:val="24"/>
          <w:lang w:val="en-GB"/>
        </w:rPr>
      </w:r>
      <w:r w:rsidRPr="00A1462B">
        <w:rPr>
          <w:b/>
          <w:sz w:val="24"/>
          <w:lang w:val="en-GB"/>
        </w:rPr>
        <w:fldChar w:fldCharType="separate"/>
      </w:r>
      <w:r w:rsidR="00F47FB3" w:rsidRPr="00F47FB3">
        <w:rPr>
          <w:b/>
          <w:sz w:val="24"/>
        </w:rPr>
        <w:t>CorpDB Type Reference Values</w:t>
      </w:r>
      <w:r w:rsidRPr="00A1462B">
        <w:rPr>
          <w:b/>
          <w:sz w:val="24"/>
          <w:lang w:val="en-GB"/>
        </w:rPr>
        <w:fldChar w:fldCharType="end"/>
      </w:r>
      <w:r w:rsidRPr="00A1462B">
        <w:rPr>
          <w:sz w:val="24"/>
          <w:lang w:val="en-GB"/>
        </w:rPr>
        <w:t xml:space="preserve"> for</w:t>
      </w:r>
      <w:r>
        <w:rPr>
          <w:rFonts w:eastAsiaTheme="minorEastAsia"/>
          <w:sz w:val="24"/>
        </w:rPr>
        <w:t xml:space="preserve"> </w:t>
      </w:r>
      <w:r w:rsidRPr="004662F7">
        <w:rPr>
          <w:rFonts w:eastAsiaTheme="minorEastAsia"/>
          <w:sz w:val="24"/>
        </w:rPr>
        <w:t>jrnStatusTypeCd</w:t>
      </w:r>
      <w:r>
        <w:rPr>
          <w:rFonts w:eastAsiaTheme="minorEastAsia"/>
          <w:sz w:val="24"/>
        </w:rPr>
        <w:t xml:space="preserve"> and </w:t>
      </w:r>
      <w:r w:rsidRPr="00604E1C">
        <w:rPr>
          <w:rFonts w:eastAsiaTheme="minorEastAsia"/>
          <w:sz w:val="24"/>
        </w:rPr>
        <w:t>statusTypeCd</w:t>
      </w:r>
      <w:r w:rsidRPr="00A1462B">
        <w:rPr>
          <w:rFonts w:eastAsiaTheme="minorEastAsia"/>
          <w:sz w:val="24"/>
        </w:rPr>
        <w:t xml:space="preserve"> </w:t>
      </w:r>
    </w:p>
    <w:p w14:paraId="643490CF" w14:textId="77777777" w:rsidR="003E38B7" w:rsidRDefault="003E38B7" w:rsidP="003E38B7">
      <w:pPr>
        <w:pStyle w:val="Heading4"/>
        <w:tabs>
          <w:tab w:val="clear" w:pos="1800"/>
        </w:tabs>
        <w:ind w:left="990"/>
      </w:pPr>
      <w:r w:rsidRPr="007E1091">
        <w:rPr>
          <w:sz w:val="24"/>
        </w:rPr>
        <w:br w:type="page"/>
      </w:r>
      <w:r>
        <w:lastRenderedPageBreak/>
        <w:t xml:space="preserve">Step 16 – </w:t>
      </w:r>
      <w:r w:rsidRPr="0072469C">
        <w:t>vnpProcService</w:t>
      </w:r>
      <w:r>
        <w:t>/</w:t>
      </w:r>
      <w:r w:rsidRPr="007E1091">
        <w:t xml:space="preserve"> vnpProcUpdate</w:t>
      </w:r>
    </w:p>
    <w:p w14:paraId="4FA440B8" w14:textId="77777777" w:rsidR="003E38B7" w:rsidRPr="0031076E" w:rsidRDefault="003E38B7" w:rsidP="003E38B7">
      <w:pPr>
        <w:pStyle w:val="BodyText"/>
        <w:jc w:val="center"/>
        <w:rPr>
          <w:rFonts w:ascii="Arial" w:hAnsi="Arial" w:cs="Arial"/>
          <w:b/>
          <w:lang w:eastAsia="en-US"/>
        </w:rPr>
      </w:pPr>
      <w:r w:rsidRPr="0031076E">
        <w:rPr>
          <w:rFonts w:ascii="Arial" w:hAnsi="Arial" w:cs="Arial"/>
          <w:b/>
        </w:rPr>
        <w:t xml:space="preserve">Figure </w:t>
      </w:r>
      <w:r w:rsidRPr="0031076E">
        <w:rPr>
          <w:rFonts w:ascii="Arial" w:hAnsi="Arial" w:cs="Arial"/>
          <w:b/>
        </w:rPr>
        <w:fldChar w:fldCharType="begin"/>
      </w:r>
      <w:r w:rsidRPr="0031076E">
        <w:rPr>
          <w:rFonts w:ascii="Arial" w:hAnsi="Arial" w:cs="Arial"/>
          <w:b/>
        </w:rPr>
        <w:instrText xml:space="preserve"> STYLEREF 1 \s </w:instrText>
      </w:r>
      <w:r w:rsidRPr="0031076E">
        <w:rPr>
          <w:rFonts w:ascii="Arial" w:hAnsi="Arial" w:cs="Arial"/>
          <w:b/>
        </w:rPr>
        <w:fldChar w:fldCharType="separate"/>
      </w:r>
      <w:r w:rsidR="00F47FB3">
        <w:rPr>
          <w:rFonts w:ascii="Arial" w:hAnsi="Arial" w:cs="Arial"/>
          <w:b/>
          <w:noProof/>
        </w:rPr>
        <w:t>7</w:t>
      </w:r>
      <w:r w:rsidRPr="0031076E">
        <w:rPr>
          <w:rFonts w:ascii="Arial" w:hAnsi="Arial" w:cs="Arial"/>
          <w:b/>
          <w:noProof/>
        </w:rPr>
        <w:fldChar w:fldCharType="end"/>
      </w:r>
      <w:r w:rsidRPr="0031076E">
        <w:rPr>
          <w:rFonts w:ascii="Arial" w:hAnsi="Arial" w:cs="Arial"/>
          <w:b/>
        </w:rPr>
        <w:noBreakHyphen/>
      </w:r>
      <w:r w:rsidRPr="0031076E">
        <w:rPr>
          <w:rFonts w:ascii="Arial" w:hAnsi="Arial" w:cs="Arial"/>
          <w:b/>
        </w:rPr>
        <w:fldChar w:fldCharType="begin"/>
      </w:r>
      <w:r w:rsidRPr="0031076E">
        <w:rPr>
          <w:rFonts w:ascii="Arial" w:hAnsi="Arial" w:cs="Arial"/>
          <w:b/>
        </w:rPr>
        <w:instrText xml:space="preserve"> SEQ Figure \* ARABIC \s 1 </w:instrText>
      </w:r>
      <w:r w:rsidRPr="0031076E">
        <w:rPr>
          <w:rFonts w:ascii="Arial" w:hAnsi="Arial" w:cs="Arial"/>
          <w:b/>
        </w:rPr>
        <w:fldChar w:fldCharType="separate"/>
      </w:r>
      <w:r w:rsidR="00F47FB3">
        <w:rPr>
          <w:rFonts w:ascii="Arial" w:hAnsi="Arial" w:cs="Arial"/>
          <w:b/>
          <w:noProof/>
        </w:rPr>
        <w:t>14</w:t>
      </w:r>
      <w:r w:rsidRPr="0031076E">
        <w:rPr>
          <w:rFonts w:ascii="Arial" w:hAnsi="Arial" w:cs="Arial"/>
          <w:b/>
          <w:noProof/>
        </w:rPr>
        <w:fldChar w:fldCharType="end"/>
      </w:r>
      <w:r w:rsidRPr="0031076E">
        <w:rPr>
          <w:rFonts w:ascii="Arial" w:hAnsi="Arial" w:cs="Arial"/>
          <w:b/>
        </w:rPr>
        <w:t xml:space="preserve"> </w:t>
      </w:r>
      <w:r>
        <w:rPr>
          <w:rFonts w:ascii="Arial" w:hAnsi="Arial" w:cs="Arial"/>
          <w:b/>
        </w:rPr>
        <w:t xml:space="preserve"> VnpProcDTO XSD </w:t>
      </w:r>
      <w:r w:rsidRPr="0031076E">
        <w:rPr>
          <w:rFonts w:ascii="Arial" w:hAnsi="Arial" w:cs="Arial"/>
          <w:b/>
          <w:lang w:eastAsia="en-US"/>
        </w:rPr>
        <w:t>Diagram</w:t>
      </w:r>
      <w:r>
        <w:rPr>
          <w:rFonts w:ascii="Arial" w:hAnsi="Arial" w:cs="Arial"/>
          <w:b/>
          <w:lang w:eastAsia="en-US"/>
        </w:rPr>
        <w:t xml:space="preserve">  </w:t>
      </w:r>
    </w:p>
    <w:p w14:paraId="6B53C5C8"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&lt;xs:complexType name="VnpProcDTO"&gt;</w:t>
      </w:r>
    </w:p>
    <w:p w14:paraId="07D77BED"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&lt;xs:sequence&gt;</w:t>
      </w:r>
    </w:p>
    <w:p w14:paraId="70B9E6B8"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name="vnpProcId" type="xs:long" /&gt;</w:t>
      </w:r>
    </w:p>
    <w:p w14:paraId="26D526D1"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name="vnpProcTypeCd" type="xs:string" minOccurs="0" /&gt;</w:t>
      </w:r>
    </w:p>
    <w:p w14:paraId="5A3EF112"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name="vnpProcStateTypeCd" type="xs:string" minOccurs="0" /&gt;</w:t>
      </w:r>
    </w:p>
    <w:p w14:paraId="3BB334E1"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name="creatdDt" type="xs:dateTime" minOccurs="0" /&gt;</w:t>
      </w:r>
    </w:p>
    <w:p w14:paraId="65006072"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name="lastModifdDt" type="xs:dateTime" minOccurs="0" /&gt;</w:t>
      </w:r>
    </w:p>
    <w:p w14:paraId="5A80E4E8"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name="jrnDt" type="xs:dateTime" /&gt;</w:t>
      </w:r>
    </w:p>
    <w:p w14:paraId="1DDA7CEA"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name="jrnLctnId" type="xs:string" /&gt;</w:t>
      </w:r>
    </w:p>
    <w:p w14:paraId="61F6CE4F"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w:t>
      </w:r>
      <w:r w:rsidRPr="00B24028">
        <w:rPr>
          <w:rFonts w:eastAsia="MS Mincho"/>
          <w:szCs w:val="22"/>
          <w:lang w:val="en-GB"/>
        </w:rPr>
        <w:tab/>
        <w:t>" type="xs:string" /&gt;</w:t>
      </w:r>
    </w:p>
    <w:p w14:paraId="54559A78"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name="jrnUserId" type="xs:string" /&gt;</w:t>
      </w:r>
    </w:p>
    <w:p w14:paraId="7313CB67"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&lt;xs:element name="jrnObjId" type="xs:string" /&gt;</w:t>
      </w:r>
    </w:p>
    <w:p w14:paraId="596F1824"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 xml:space="preserve">  &lt;/xs:sequence&gt;</w:t>
      </w:r>
    </w:p>
    <w:p w14:paraId="15FE024F" w14:textId="77777777" w:rsidR="003E38B7" w:rsidRPr="00B24028" w:rsidRDefault="003E38B7" w:rsidP="003E38B7">
      <w:pPr>
        <w:pBdr>
          <w:top w:val="single" w:sz="4" w:space="1" w:color="auto"/>
          <w:left w:val="single" w:sz="4" w:space="4" w:color="auto"/>
          <w:bottom w:val="single" w:sz="4" w:space="1" w:color="auto"/>
          <w:right w:val="single" w:sz="4" w:space="4" w:color="auto"/>
        </w:pBdr>
        <w:ind w:left="360"/>
        <w:rPr>
          <w:rFonts w:eastAsia="MS Mincho"/>
          <w:szCs w:val="22"/>
          <w:lang w:val="en-GB"/>
        </w:rPr>
      </w:pPr>
      <w:r w:rsidRPr="00B24028">
        <w:rPr>
          <w:rFonts w:eastAsia="MS Mincho"/>
          <w:szCs w:val="22"/>
          <w:lang w:val="en-GB"/>
        </w:rPr>
        <w:t>&lt;/xs:complexType</w:t>
      </w:r>
    </w:p>
    <w:p w14:paraId="4CAB5363" w14:textId="77777777" w:rsidR="003E38B7" w:rsidRDefault="003E38B7" w:rsidP="003E38B7">
      <w:pPr>
        <w:rPr>
          <w:lang w:val="en-GB"/>
        </w:rPr>
      </w:pPr>
    </w:p>
    <w:p w14:paraId="63AAC9C4" w14:textId="77777777" w:rsidR="003E38B7" w:rsidRPr="00AF6010" w:rsidRDefault="003E38B7" w:rsidP="003E38B7">
      <w:pPr>
        <w:pStyle w:val="Caption"/>
        <w:rPr>
          <w:sz w:val="24"/>
          <w:szCs w:val="24"/>
        </w:rPr>
      </w:pPr>
      <w:r w:rsidRPr="00AF6010">
        <w:rPr>
          <w:sz w:val="24"/>
          <w:szCs w:val="24"/>
        </w:rPr>
        <w:t xml:space="preserve">Table </w:t>
      </w:r>
      <w:r w:rsidRPr="00AF6010">
        <w:rPr>
          <w:sz w:val="24"/>
          <w:szCs w:val="24"/>
        </w:rPr>
        <w:fldChar w:fldCharType="begin"/>
      </w:r>
      <w:r w:rsidRPr="00AF6010">
        <w:rPr>
          <w:sz w:val="24"/>
          <w:szCs w:val="24"/>
        </w:rPr>
        <w:instrText xml:space="preserve"> STYLEREF 1 \s </w:instrText>
      </w:r>
      <w:r w:rsidRPr="00AF6010">
        <w:rPr>
          <w:sz w:val="24"/>
          <w:szCs w:val="24"/>
        </w:rPr>
        <w:fldChar w:fldCharType="separate"/>
      </w:r>
      <w:r w:rsidR="00F47FB3">
        <w:rPr>
          <w:noProof/>
          <w:sz w:val="24"/>
          <w:szCs w:val="24"/>
        </w:rPr>
        <w:t>7</w:t>
      </w:r>
      <w:r w:rsidRPr="00AF6010">
        <w:rPr>
          <w:noProof/>
          <w:sz w:val="24"/>
          <w:szCs w:val="24"/>
        </w:rPr>
        <w:fldChar w:fldCharType="end"/>
      </w:r>
      <w:r w:rsidRPr="00AF6010">
        <w:rPr>
          <w:sz w:val="24"/>
          <w:szCs w:val="24"/>
        </w:rPr>
        <w:noBreakHyphen/>
      </w:r>
      <w:r w:rsidRPr="00AF6010">
        <w:rPr>
          <w:sz w:val="24"/>
          <w:szCs w:val="24"/>
        </w:rPr>
        <w:fldChar w:fldCharType="begin"/>
      </w:r>
      <w:r w:rsidRPr="00AF6010">
        <w:rPr>
          <w:sz w:val="24"/>
          <w:szCs w:val="24"/>
        </w:rPr>
        <w:instrText xml:space="preserve"> SEQ Table \* ARABIC \s 1 </w:instrText>
      </w:r>
      <w:r w:rsidRPr="00AF6010">
        <w:rPr>
          <w:sz w:val="24"/>
          <w:szCs w:val="24"/>
        </w:rPr>
        <w:fldChar w:fldCharType="separate"/>
      </w:r>
      <w:r w:rsidR="00F47FB3">
        <w:rPr>
          <w:noProof/>
          <w:sz w:val="24"/>
          <w:szCs w:val="24"/>
        </w:rPr>
        <w:t>13</w:t>
      </w:r>
      <w:r w:rsidRPr="00AF6010">
        <w:rPr>
          <w:noProof/>
          <w:sz w:val="24"/>
          <w:szCs w:val="24"/>
        </w:rPr>
        <w:fldChar w:fldCharType="end"/>
      </w:r>
      <w:r w:rsidRPr="00AF6010">
        <w:rPr>
          <w:sz w:val="24"/>
          <w:szCs w:val="24"/>
        </w:rPr>
        <w:t xml:space="preserve"> VnpProcDTO Population Table</w:t>
      </w:r>
    </w:p>
    <w:tbl>
      <w:tblPr>
        <w:tblStyle w:val="TableGrid"/>
        <w:tblW w:w="0" w:type="auto"/>
        <w:tblLayout w:type="fixed"/>
        <w:tblLook w:val="04A0" w:firstRow="1" w:lastRow="0" w:firstColumn="1" w:lastColumn="0" w:noHBand="0" w:noVBand="1"/>
      </w:tblPr>
      <w:tblGrid>
        <w:gridCol w:w="2448"/>
        <w:gridCol w:w="2700"/>
        <w:gridCol w:w="4410"/>
      </w:tblGrid>
      <w:tr w:rsidR="003E38B7" w:rsidRPr="00445EFF" w14:paraId="4AA82CAC" w14:textId="77777777" w:rsidTr="00DC1F1F">
        <w:tc>
          <w:tcPr>
            <w:tcW w:w="2448" w:type="dxa"/>
            <w:shd w:val="clear" w:color="auto" w:fill="BFBFBF" w:themeFill="background1" w:themeFillShade="BF"/>
          </w:tcPr>
          <w:p w14:paraId="2A0B4503" w14:textId="77777777" w:rsidR="003E38B7" w:rsidRPr="00445EFF" w:rsidRDefault="003E38B7" w:rsidP="00DC1F1F">
            <w:pPr>
              <w:rPr>
                <w:b/>
                <w:lang w:val="en-GB"/>
              </w:rPr>
            </w:pPr>
            <w:r w:rsidRPr="00445EFF">
              <w:rPr>
                <w:b/>
                <w:lang w:val="en-GB"/>
              </w:rPr>
              <w:t>XSD Element</w:t>
            </w:r>
          </w:p>
        </w:tc>
        <w:tc>
          <w:tcPr>
            <w:tcW w:w="2700" w:type="dxa"/>
            <w:shd w:val="clear" w:color="auto" w:fill="BFBFBF" w:themeFill="background1" w:themeFillShade="BF"/>
          </w:tcPr>
          <w:p w14:paraId="0D6351A5" w14:textId="77777777" w:rsidR="003E38B7" w:rsidRPr="00445EFF" w:rsidRDefault="003E38B7" w:rsidP="00DC1F1F">
            <w:pPr>
              <w:rPr>
                <w:b/>
                <w:lang w:val="en-GB"/>
              </w:rPr>
            </w:pPr>
            <w:r w:rsidRPr="00445EFF">
              <w:rPr>
                <w:b/>
                <w:lang w:val="en-GB"/>
              </w:rPr>
              <w:t>Population Value</w:t>
            </w:r>
          </w:p>
        </w:tc>
        <w:tc>
          <w:tcPr>
            <w:tcW w:w="4410" w:type="dxa"/>
            <w:shd w:val="clear" w:color="auto" w:fill="BFBFBF" w:themeFill="background1" w:themeFillShade="BF"/>
          </w:tcPr>
          <w:p w14:paraId="363FDA58" w14:textId="77777777" w:rsidR="003E38B7" w:rsidRPr="00445EFF" w:rsidRDefault="003E38B7" w:rsidP="00DC1F1F">
            <w:pPr>
              <w:rPr>
                <w:b/>
                <w:lang w:val="en-GB"/>
              </w:rPr>
            </w:pPr>
            <w:r w:rsidRPr="00445EFF">
              <w:rPr>
                <w:b/>
                <w:lang w:val="en-GB"/>
              </w:rPr>
              <w:t>Definition</w:t>
            </w:r>
          </w:p>
        </w:tc>
      </w:tr>
      <w:tr w:rsidR="003E38B7" w:rsidRPr="007477DD" w14:paraId="52337B28" w14:textId="77777777" w:rsidTr="00DC1F1F">
        <w:tc>
          <w:tcPr>
            <w:tcW w:w="2448" w:type="dxa"/>
            <w:tcBorders>
              <w:bottom w:val="nil"/>
            </w:tcBorders>
          </w:tcPr>
          <w:p w14:paraId="30C69FFF" w14:textId="77777777" w:rsidR="003E38B7" w:rsidRPr="007477DD" w:rsidRDefault="003E38B7" w:rsidP="00DC1F1F">
            <w:pPr>
              <w:rPr>
                <w:szCs w:val="22"/>
                <w:lang w:val="en-GB"/>
              </w:rPr>
            </w:pPr>
            <w:r w:rsidRPr="007477DD">
              <w:rPr>
                <w:color w:val="000000"/>
                <w:szCs w:val="22"/>
              </w:rPr>
              <w:t xml:space="preserve">vnpProcId  </w:t>
            </w:r>
          </w:p>
        </w:tc>
        <w:tc>
          <w:tcPr>
            <w:tcW w:w="2700" w:type="dxa"/>
          </w:tcPr>
          <w:p w14:paraId="4EF4C77D" w14:textId="77777777" w:rsidR="003E38B7" w:rsidRPr="007477DD" w:rsidRDefault="003E38B7" w:rsidP="00DC1F1F">
            <w:pPr>
              <w:rPr>
                <w:szCs w:val="22"/>
                <w:lang w:val="en-GB"/>
              </w:rPr>
            </w:pPr>
            <w:r w:rsidRPr="007477DD">
              <w:rPr>
                <w:rFonts w:eastAsia="MS Mincho"/>
                <w:szCs w:val="22"/>
                <w:lang w:val="en-GB"/>
              </w:rPr>
              <w:t>vnpProcId</w:t>
            </w:r>
            <w:r w:rsidRPr="007477DD">
              <w:rPr>
                <w:szCs w:val="22"/>
                <w:lang w:val="en-GB"/>
              </w:rPr>
              <w:t xml:space="preserve"> value returned from step 1</w:t>
            </w:r>
          </w:p>
        </w:tc>
        <w:tc>
          <w:tcPr>
            <w:tcW w:w="4410" w:type="dxa"/>
          </w:tcPr>
          <w:p w14:paraId="1F95D5B0" w14:textId="77777777" w:rsidR="003E38B7" w:rsidRPr="007477DD" w:rsidRDefault="003E38B7" w:rsidP="00DC1F1F">
            <w:pPr>
              <w:rPr>
                <w:szCs w:val="22"/>
                <w:lang w:val="en-GB"/>
              </w:rPr>
            </w:pPr>
            <w:r w:rsidRPr="007477DD">
              <w:rPr>
                <w:szCs w:val="22"/>
              </w:rPr>
              <w:t>Identifies all rows specific to a process so that they can be easily identified. This is the unique identifier of a row. VNP_PROC_ID relates all rows specific to a process.</w:t>
            </w:r>
          </w:p>
        </w:tc>
      </w:tr>
      <w:tr w:rsidR="003E38B7" w:rsidRPr="007477DD" w14:paraId="76F8B672" w14:textId="77777777" w:rsidTr="00DC1F1F">
        <w:tc>
          <w:tcPr>
            <w:tcW w:w="2448" w:type="dxa"/>
          </w:tcPr>
          <w:p w14:paraId="1C088C8B" w14:textId="77777777" w:rsidR="003E38B7" w:rsidRPr="007477DD" w:rsidRDefault="003E38B7" w:rsidP="00DC1F1F">
            <w:pPr>
              <w:rPr>
                <w:szCs w:val="22"/>
                <w:lang w:val="en-GB"/>
              </w:rPr>
            </w:pPr>
            <w:r w:rsidRPr="007477DD">
              <w:rPr>
                <w:rFonts w:eastAsiaTheme="minorEastAsia"/>
                <w:szCs w:val="22"/>
              </w:rPr>
              <w:t>vnpProcTypeCd</w:t>
            </w:r>
          </w:p>
        </w:tc>
        <w:tc>
          <w:tcPr>
            <w:tcW w:w="2700" w:type="dxa"/>
          </w:tcPr>
          <w:p w14:paraId="0F047043" w14:textId="77777777" w:rsidR="003E38B7" w:rsidRPr="007477DD" w:rsidRDefault="003E38B7" w:rsidP="00DC1F1F">
            <w:pPr>
              <w:rPr>
                <w:szCs w:val="22"/>
                <w:lang w:val="en-GB"/>
              </w:rPr>
            </w:pPr>
            <w:r w:rsidRPr="007477DD">
              <w:rPr>
                <w:szCs w:val="22"/>
                <w:lang w:val="en-GB"/>
              </w:rPr>
              <w:t>DEPCHG</w:t>
            </w:r>
          </w:p>
        </w:tc>
        <w:tc>
          <w:tcPr>
            <w:tcW w:w="4410" w:type="dxa"/>
          </w:tcPr>
          <w:p w14:paraId="385383EC" w14:textId="77777777" w:rsidR="003E38B7" w:rsidRPr="007477DD" w:rsidRDefault="003E38B7" w:rsidP="00DC1F1F">
            <w:pPr>
              <w:pStyle w:val="TableText"/>
              <w:rPr>
                <w:rFonts w:ascii="Times New Roman" w:hAnsi="Times New Roman" w:cs="Times New Roman"/>
                <w:szCs w:val="22"/>
                <w:lang w:val="en-GB"/>
              </w:rPr>
            </w:pPr>
            <w:r w:rsidRPr="007477DD">
              <w:rPr>
                <w:rFonts w:ascii="Times New Roman" w:eastAsiaTheme="minorEastAsia" w:hAnsi="Times New Roman" w:cs="Times New Roman"/>
                <w:szCs w:val="22"/>
              </w:rPr>
              <w:t>Specifies the type of process the data relates to.</w:t>
            </w:r>
          </w:p>
        </w:tc>
      </w:tr>
      <w:tr w:rsidR="003E38B7" w:rsidRPr="007477DD" w14:paraId="6A2334E4" w14:textId="77777777" w:rsidTr="00DC1F1F">
        <w:tc>
          <w:tcPr>
            <w:tcW w:w="2448" w:type="dxa"/>
          </w:tcPr>
          <w:p w14:paraId="3E7C18B8" w14:textId="77777777" w:rsidR="003E38B7" w:rsidRPr="007477DD" w:rsidRDefault="003E38B7" w:rsidP="00DC1F1F">
            <w:pPr>
              <w:rPr>
                <w:szCs w:val="22"/>
                <w:lang w:val="en-GB"/>
              </w:rPr>
            </w:pPr>
            <w:r w:rsidRPr="007477DD">
              <w:rPr>
                <w:rFonts w:eastAsiaTheme="minorEastAsia"/>
                <w:szCs w:val="22"/>
              </w:rPr>
              <w:t>vnpProcStateTypeCd</w:t>
            </w:r>
          </w:p>
        </w:tc>
        <w:tc>
          <w:tcPr>
            <w:tcW w:w="2700" w:type="dxa"/>
            <w:shd w:val="clear" w:color="auto" w:fill="auto"/>
          </w:tcPr>
          <w:p w14:paraId="39CD1480" w14:textId="77777777" w:rsidR="003E38B7" w:rsidRPr="007477DD" w:rsidRDefault="003E38B7" w:rsidP="00DC1F1F">
            <w:pPr>
              <w:rPr>
                <w:szCs w:val="22"/>
                <w:lang w:val="en-GB"/>
              </w:rPr>
            </w:pPr>
            <w:r w:rsidRPr="007477DD">
              <w:rPr>
                <w:szCs w:val="22"/>
                <w:lang w:val="en-GB"/>
              </w:rPr>
              <w:t>Ready</w:t>
            </w:r>
          </w:p>
        </w:tc>
        <w:tc>
          <w:tcPr>
            <w:tcW w:w="4410" w:type="dxa"/>
          </w:tcPr>
          <w:p w14:paraId="0B983B2F" w14:textId="77777777" w:rsidR="003E38B7" w:rsidRPr="007477DD" w:rsidRDefault="003E38B7" w:rsidP="00DC1F1F">
            <w:pPr>
              <w:pStyle w:val="TableText"/>
              <w:rPr>
                <w:rFonts w:ascii="Times New Roman" w:hAnsi="Times New Roman" w:cs="Times New Roman"/>
                <w:szCs w:val="22"/>
                <w:lang w:val="en-GB"/>
              </w:rPr>
            </w:pPr>
            <w:r w:rsidRPr="007477DD">
              <w:rPr>
                <w:rFonts w:ascii="Times New Roman" w:eastAsiaTheme="minorEastAsia" w:hAnsi="Times New Roman" w:cs="Times New Roman"/>
                <w:szCs w:val="22"/>
              </w:rPr>
              <w:t>State of the process.</w:t>
            </w:r>
          </w:p>
        </w:tc>
      </w:tr>
      <w:tr w:rsidR="003E38B7" w:rsidRPr="007477DD" w14:paraId="2812ABF9" w14:textId="77777777" w:rsidTr="00DC1F1F">
        <w:trPr>
          <w:trHeight w:val="368"/>
        </w:trPr>
        <w:tc>
          <w:tcPr>
            <w:tcW w:w="2448" w:type="dxa"/>
          </w:tcPr>
          <w:p w14:paraId="63B0FF38" w14:textId="77777777" w:rsidR="003E38B7" w:rsidRPr="007477DD" w:rsidRDefault="003E38B7" w:rsidP="00DC1F1F">
            <w:pPr>
              <w:rPr>
                <w:szCs w:val="22"/>
                <w:lang w:val="en-GB"/>
              </w:rPr>
            </w:pPr>
            <w:r w:rsidRPr="007477DD">
              <w:rPr>
                <w:bCs/>
                <w:szCs w:val="22"/>
              </w:rPr>
              <w:t>creatdDt</w:t>
            </w:r>
          </w:p>
        </w:tc>
        <w:tc>
          <w:tcPr>
            <w:tcW w:w="2700" w:type="dxa"/>
          </w:tcPr>
          <w:p w14:paraId="183BF2DE" w14:textId="77777777" w:rsidR="003E38B7" w:rsidRPr="007477DD" w:rsidRDefault="003E38B7" w:rsidP="00DC1F1F">
            <w:pPr>
              <w:rPr>
                <w:szCs w:val="22"/>
                <w:lang w:val="en-GB"/>
              </w:rPr>
            </w:pPr>
            <w:r w:rsidRPr="007477DD">
              <w:rPr>
                <w:szCs w:val="22"/>
                <w:lang w:val="en-GB"/>
              </w:rPr>
              <w:t>YYYY-MM-DDThh:mm:ss</w:t>
            </w:r>
          </w:p>
        </w:tc>
        <w:tc>
          <w:tcPr>
            <w:tcW w:w="4410" w:type="dxa"/>
          </w:tcPr>
          <w:p w14:paraId="4EE0FB39" w14:textId="77777777" w:rsidR="003E38B7" w:rsidRPr="007477DD" w:rsidRDefault="003E38B7" w:rsidP="00DC1F1F">
            <w:pPr>
              <w:rPr>
                <w:szCs w:val="22"/>
                <w:lang w:val="en-GB"/>
              </w:rPr>
            </w:pPr>
            <w:r w:rsidRPr="007477DD">
              <w:rPr>
                <w:rFonts w:eastAsiaTheme="minorEastAsia"/>
                <w:szCs w:val="22"/>
              </w:rPr>
              <w:t>Date the process is created.</w:t>
            </w:r>
          </w:p>
        </w:tc>
      </w:tr>
      <w:tr w:rsidR="003E38B7" w:rsidRPr="007477DD" w14:paraId="19313A29" w14:textId="77777777" w:rsidTr="00DC1F1F">
        <w:tc>
          <w:tcPr>
            <w:tcW w:w="2448" w:type="dxa"/>
          </w:tcPr>
          <w:p w14:paraId="6F5C495E" w14:textId="77777777" w:rsidR="003E38B7" w:rsidRPr="007477DD" w:rsidRDefault="003E38B7" w:rsidP="00DC1F1F">
            <w:pPr>
              <w:rPr>
                <w:szCs w:val="22"/>
                <w:lang w:val="en-GB"/>
              </w:rPr>
            </w:pPr>
            <w:r w:rsidRPr="007477DD">
              <w:rPr>
                <w:rFonts w:eastAsiaTheme="minorEastAsia"/>
                <w:szCs w:val="22"/>
              </w:rPr>
              <w:t>lastModifdDt</w:t>
            </w:r>
          </w:p>
        </w:tc>
        <w:tc>
          <w:tcPr>
            <w:tcW w:w="2700" w:type="dxa"/>
          </w:tcPr>
          <w:p w14:paraId="42779A27" w14:textId="77777777" w:rsidR="003E38B7" w:rsidRPr="007477DD" w:rsidRDefault="003E38B7" w:rsidP="00DC1F1F">
            <w:pPr>
              <w:rPr>
                <w:szCs w:val="22"/>
                <w:lang w:val="en-GB"/>
              </w:rPr>
            </w:pPr>
            <w:r w:rsidRPr="007477DD">
              <w:rPr>
                <w:szCs w:val="22"/>
                <w:lang w:val="en-GB"/>
              </w:rPr>
              <w:t>YYYY-MM-DDThh:mm:ss</w:t>
            </w:r>
          </w:p>
        </w:tc>
        <w:tc>
          <w:tcPr>
            <w:tcW w:w="4410" w:type="dxa"/>
          </w:tcPr>
          <w:p w14:paraId="01619F84" w14:textId="77777777" w:rsidR="003E38B7" w:rsidRPr="007477DD" w:rsidRDefault="003E38B7" w:rsidP="00DC1F1F">
            <w:pPr>
              <w:rPr>
                <w:szCs w:val="22"/>
                <w:lang w:val="en-GB"/>
              </w:rPr>
            </w:pPr>
            <w:r w:rsidRPr="007477DD">
              <w:rPr>
                <w:rFonts w:eastAsiaTheme="minorEastAsia"/>
                <w:szCs w:val="22"/>
              </w:rPr>
              <w:t>Date the process was last modified.</w:t>
            </w:r>
          </w:p>
        </w:tc>
      </w:tr>
      <w:tr w:rsidR="003E38B7" w:rsidRPr="007477DD" w14:paraId="520CBA4C" w14:textId="77777777" w:rsidTr="00DC1F1F">
        <w:tc>
          <w:tcPr>
            <w:tcW w:w="2448" w:type="dxa"/>
          </w:tcPr>
          <w:p w14:paraId="1090FB02" w14:textId="77777777" w:rsidR="003E38B7" w:rsidRPr="007477DD" w:rsidRDefault="003E38B7" w:rsidP="00DC1F1F">
            <w:pPr>
              <w:rPr>
                <w:szCs w:val="22"/>
                <w:lang w:val="en-GB"/>
              </w:rPr>
            </w:pPr>
            <w:r w:rsidRPr="007477DD">
              <w:rPr>
                <w:rFonts w:eastAsiaTheme="minorEastAsia"/>
                <w:szCs w:val="22"/>
              </w:rPr>
              <w:t>jrnDt</w:t>
            </w:r>
          </w:p>
        </w:tc>
        <w:tc>
          <w:tcPr>
            <w:tcW w:w="2700" w:type="dxa"/>
          </w:tcPr>
          <w:p w14:paraId="24FA3EFA" w14:textId="77777777" w:rsidR="003E38B7" w:rsidRPr="007477DD" w:rsidRDefault="003E38B7" w:rsidP="00DC1F1F">
            <w:pPr>
              <w:rPr>
                <w:szCs w:val="22"/>
                <w:lang w:val="en-GB"/>
              </w:rPr>
            </w:pPr>
            <w:r w:rsidRPr="007477DD">
              <w:rPr>
                <w:szCs w:val="22"/>
                <w:lang w:val="en-GB"/>
              </w:rPr>
              <w:t>YYYY-MM-DDThh:mm:ss</w:t>
            </w:r>
          </w:p>
          <w:p w14:paraId="2F4EC457" w14:textId="77777777" w:rsidR="003E38B7" w:rsidRPr="007477DD" w:rsidRDefault="003E38B7" w:rsidP="00DC1F1F">
            <w:pPr>
              <w:rPr>
                <w:szCs w:val="22"/>
                <w:lang w:val="en-GB"/>
              </w:rPr>
            </w:pPr>
          </w:p>
        </w:tc>
        <w:tc>
          <w:tcPr>
            <w:tcW w:w="4410" w:type="dxa"/>
          </w:tcPr>
          <w:p w14:paraId="7BCF12AF" w14:textId="77777777" w:rsidR="003E38B7" w:rsidRPr="007477DD" w:rsidRDefault="003E38B7" w:rsidP="00DC1F1F">
            <w:pPr>
              <w:rPr>
                <w:szCs w:val="22"/>
                <w:lang w:val="en-GB"/>
              </w:rPr>
            </w:pPr>
            <w:r w:rsidRPr="007477DD">
              <w:rPr>
                <w:rFonts w:eastAsiaTheme="minorEastAsia"/>
                <w:szCs w:val="22"/>
              </w:rPr>
              <w:t>The day, month and year on which the last action took place on the record.</w:t>
            </w:r>
          </w:p>
        </w:tc>
      </w:tr>
      <w:tr w:rsidR="003E38B7" w:rsidRPr="007477DD" w14:paraId="425D414A" w14:textId="77777777" w:rsidTr="00DC1F1F">
        <w:tc>
          <w:tcPr>
            <w:tcW w:w="2448" w:type="dxa"/>
          </w:tcPr>
          <w:p w14:paraId="4D53DB70" w14:textId="77777777" w:rsidR="003E38B7" w:rsidRPr="007477DD" w:rsidRDefault="003E38B7" w:rsidP="00DC1F1F">
            <w:pPr>
              <w:rPr>
                <w:szCs w:val="22"/>
                <w:lang w:val="en-GB"/>
              </w:rPr>
            </w:pPr>
            <w:r w:rsidRPr="007477DD">
              <w:rPr>
                <w:rFonts w:eastAsiaTheme="minorEastAsia"/>
                <w:szCs w:val="22"/>
              </w:rPr>
              <w:t>jrnLctnId</w:t>
            </w:r>
          </w:p>
        </w:tc>
        <w:tc>
          <w:tcPr>
            <w:tcW w:w="2700" w:type="dxa"/>
          </w:tcPr>
          <w:p w14:paraId="25162BC2" w14:textId="77777777" w:rsidR="003E38B7" w:rsidRPr="007477DD" w:rsidRDefault="003E38B7" w:rsidP="00DC1F1F">
            <w:pPr>
              <w:rPr>
                <w:szCs w:val="22"/>
                <w:lang w:val="en-GB"/>
              </w:rPr>
            </w:pPr>
            <w:r w:rsidRPr="007477DD">
              <w:rPr>
                <w:szCs w:val="22"/>
                <w:lang w:val="en-GB"/>
              </w:rPr>
              <w:t>NULL (…&gt;&lt;…)</w:t>
            </w:r>
          </w:p>
        </w:tc>
        <w:tc>
          <w:tcPr>
            <w:tcW w:w="4410" w:type="dxa"/>
          </w:tcPr>
          <w:p w14:paraId="5E9983AC" w14:textId="77777777" w:rsidR="003E38B7" w:rsidRPr="007477DD" w:rsidRDefault="003E38B7" w:rsidP="00DC1F1F">
            <w:pPr>
              <w:rPr>
                <w:szCs w:val="22"/>
                <w:lang w:val="en-GB"/>
              </w:rPr>
            </w:pPr>
            <w:r w:rsidRPr="007477DD">
              <w:rPr>
                <w:rFonts w:eastAsiaTheme="minorEastAsia"/>
                <w:szCs w:val="22"/>
              </w:rPr>
              <w:t>The number representing the Regional Office of the person taking the last action on the record.</w:t>
            </w:r>
          </w:p>
        </w:tc>
      </w:tr>
      <w:tr w:rsidR="003E38B7" w:rsidRPr="007477DD" w14:paraId="1D20C29D" w14:textId="77777777" w:rsidTr="00DC1F1F">
        <w:tc>
          <w:tcPr>
            <w:tcW w:w="2448" w:type="dxa"/>
          </w:tcPr>
          <w:p w14:paraId="0E9E8BA1" w14:textId="77777777" w:rsidR="003E38B7" w:rsidRPr="007477DD" w:rsidRDefault="003E38B7" w:rsidP="00DC1F1F">
            <w:pPr>
              <w:rPr>
                <w:szCs w:val="22"/>
                <w:lang w:val="en-GB"/>
              </w:rPr>
            </w:pPr>
            <w:r w:rsidRPr="007477DD">
              <w:rPr>
                <w:rFonts w:eastAsiaTheme="minorEastAsia"/>
                <w:szCs w:val="22"/>
              </w:rPr>
              <w:t>jrnStatusTypeCd</w:t>
            </w:r>
          </w:p>
        </w:tc>
        <w:tc>
          <w:tcPr>
            <w:tcW w:w="2700" w:type="dxa"/>
          </w:tcPr>
          <w:p w14:paraId="735F477F" w14:textId="77777777" w:rsidR="003E38B7" w:rsidRPr="007477DD" w:rsidRDefault="003E38B7" w:rsidP="00DC1F1F">
            <w:pPr>
              <w:rPr>
                <w:szCs w:val="22"/>
                <w:lang w:val="en-GB"/>
              </w:rPr>
            </w:pPr>
            <w:r w:rsidRPr="007477DD">
              <w:rPr>
                <w:szCs w:val="22"/>
                <w:lang w:val="en-GB"/>
              </w:rPr>
              <w:t>NULL (…&gt;&lt;…)</w:t>
            </w:r>
          </w:p>
        </w:tc>
        <w:tc>
          <w:tcPr>
            <w:tcW w:w="4410" w:type="dxa"/>
          </w:tcPr>
          <w:p w14:paraId="2946D331" w14:textId="77777777" w:rsidR="003E38B7" w:rsidRPr="007477DD" w:rsidRDefault="003E38B7" w:rsidP="00DC1F1F">
            <w:pPr>
              <w:rPr>
                <w:szCs w:val="22"/>
                <w:lang w:val="en-GB"/>
              </w:rPr>
            </w:pPr>
            <w:r w:rsidRPr="007477DD">
              <w:rPr>
                <w:rFonts w:eastAsiaTheme="minorEastAsia"/>
                <w:szCs w:val="22"/>
              </w:rPr>
              <w:t>The alphabetic character representing the last action taken on the record. (I = Input, U = Update, D = Delete).</w:t>
            </w:r>
          </w:p>
        </w:tc>
      </w:tr>
      <w:tr w:rsidR="003E38B7" w:rsidRPr="007477DD" w14:paraId="4917D21A" w14:textId="77777777" w:rsidTr="00DC1F1F">
        <w:tc>
          <w:tcPr>
            <w:tcW w:w="2448" w:type="dxa"/>
          </w:tcPr>
          <w:p w14:paraId="0CD6C346" w14:textId="77777777" w:rsidR="003E38B7" w:rsidRPr="007477DD" w:rsidRDefault="003E38B7" w:rsidP="00DC1F1F">
            <w:pPr>
              <w:rPr>
                <w:szCs w:val="22"/>
                <w:lang w:val="en-GB"/>
              </w:rPr>
            </w:pPr>
            <w:r w:rsidRPr="007477DD">
              <w:rPr>
                <w:rFonts w:eastAsiaTheme="minorEastAsia"/>
                <w:szCs w:val="22"/>
              </w:rPr>
              <w:t>jrnUserId</w:t>
            </w:r>
          </w:p>
        </w:tc>
        <w:tc>
          <w:tcPr>
            <w:tcW w:w="2700" w:type="dxa"/>
          </w:tcPr>
          <w:p w14:paraId="260E1DC9" w14:textId="77777777" w:rsidR="003E38B7" w:rsidRPr="007477DD" w:rsidRDefault="003E38B7" w:rsidP="00DC1F1F">
            <w:pPr>
              <w:rPr>
                <w:szCs w:val="22"/>
                <w:lang w:val="en-GB"/>
              </w:rPr>
            </w:pPr>
            <w:r w:rsidRPr="007477DD">
              <w:rPr>
                <w:szCs w:val="22"/>
                <w:lang w:val="en-GB"/>
              </w:rPr>
              <w:t>NULL (…&gt;&lt;…)</w:t>
            </w:r>
          </w:p>
        </w:tc>
        <w:tc>
          <w:tcPr>
            <w:tcW w:w="4410" w:type="dxa"/>
          </w:tcPr>
          <w:p w14:paraId="06997B32" w14:textId="77777777" w:rsidR="003E38B7" w:rsidRPr="007477DD" w:rsidRDefault="003E38B7" w:rsidP="00DC1F1F">
            <w:pPr>
              <w:rPr>
                <w:szCs w:val="22"/>
                <w:lang w:val="en-GB"/>
              </w:rPr>
            </w:pPr>
            <w:r w:rsidRPr="007477DD">
              <w:rPr>
                <w:rFonts w:eastAsiaTheme="minorEastAsia"/>
                <w:szCs w:val="22"/>
              </w:rPr>
              <w:t>The name associated with the person taking the last action on the record.</w:t>
            </w:r>
          </w:p>
        </w:tc>
      </w:tr>
      <w:tr w:rsidR="003E38B7" w:rsidRPr="007477DD" w14:paraId="28D17B01" w14:textId="77777777" w:rsidTr="00DC1F1F">
        <w:tc>
          <w:tcPr>
            <w:tcW w:w="2448" w:type="dxa"/>
          </w:tcPr>
          <w:p w14:paraId="31E41E57" w14:textId="77777777" w:rsidR="003E38B7" w:rsidRPr="007477DD" w:rsidRDefault="003E38B7" w:rsidP="00DC1F1F">
            <w:pPr>
              <w:rPr>
                <w:szCs w:val="22"/>
                <w:lang w:val="en-GB"/>
              </w:rPr>
            </w:pPr>
            <w:r w:rsidRPr="007477DD">
              <w:rPr>
                <w:rFonts w:eastAsiaTheme="minorEastAsia"/>
                <w:szCs w:val="22"/>
              </w:rPr>
              <w:t>jrnObjId</w:t>
            </w:r>
          </w:p>
        </w:tc>
        <w:tc>
          <w:tcPr>
            <w:tcW w:w="2700" w:type="dxa"/>
          </w:tcPr>
          <w:p w14:paraId="176CC2DB" w14:textId="77777777" w:rsidR="003E38B7" w:rsidRPr="007477DD" w:rsidRDefault="003E38B7" w:rsidP="00DC1F1F">
            <w:pPr>
              <w:rPr>
                <w:szCs w:val="22"/>
                <w:lang w:val="en-GB"/>
              </w:rPr>
            </w:pPr>
            <w:r w:rsidRPr="007477DD">
              <w:rPr>
                <w:szCs w:val="22"/>
                <w:lang w:val="en-GB"/>
              </w:rPr>
              <w:t>NULL (…&gt;&lt;…)</w:t>
            </w:r>
          </w:p>
        </w:tc>
        <w:tc>
          <w:tcPr>
            <w:tcW w:w="4410" w:type="dxa"/>
          </w:tcPr>
          <w:p w14:paraId="427BF777" w14:textId="77777777" w:rsidR="003E38B7" w:rsidRPr="007477DD" w:rsidRDefault="003E38B7" w:rsidP="00DC1F1F">
            <w:pPr>
              <w:rPr>
                <w:szCs w:val="22"/>
                <w:lang w:val="en-GB"/>
              </w:rPr>
            </w:pPr>
            <w:r w:rsidRPr="007477DD">
              <w:rPr>
                <w:rFonts w:eastAsiaTheme="minorEastAsia"/>
                <w:szCs w:val="22"/>
              </w:rPr>
              <w:t>The application taking the last action on the record.</w:t>
            </w:r>
          </w:p>
        </w:tc>
      </w:tr>
    </w:tbl>
    <w:p w14:paraId="0768A8FD" w14:textId="77777777" w:rsidR="003E38B7" w:rsidRDefault="003E38B7" w:rsidP="003E38B7">
      <w:pPr>
        <w:rPr>
          <w:lang w:val="en-GB"/>
        </w:rPr>
      </w:pPr>
    </w:p>
    <w:p w14:paraId="55279A4C" w14:textId="77777777" w:rsidR="003E38B7" w:rsidRPr="00A1462B" w:rsidRDefault="003E38B7" w:rsidP="003E38B7">
      <w:pPr>
        <w:ind w:left="360"/>
        <w:rPr>
          <w:sz w:val="24"/>
          <w:lang w:val="en-GB"/>
        </w:rPr>
      </w:pPr>
      <w:r w:rsidRPr="00A1462B">
        <w:rPr>
          <w:sz w:val="24"/>
          <w:lang w:val="en-GB"/>
        </w:rPr>
        <w:t xml:space="preserve">See section </w:t>
      </w:r>
      <w:r w:rsidRPr="00A1462B">
        <w:rPr>
          <w:b/>
          <w:sz w:val="24"/>
          <w:lang w:val="en-GB"/>
        </w:rPr>
        <w:fldChar w:fldCharType="begin"/>
      </w:r>
      <w:r w:rsidRPr="00A1462B">
        <w:rPr>
          <w:b/>
          <w:sz w:val="24"/>
          <w:lang w:val="en-GB"/>
        </w:rPr>
        <w:instrText xml:space="preserve"> REF _Ref456689970 \r \h  \* MERGEFORMAT </w:instrText>
      </w:r>
      <w:r w:rsidRPr="00A1462B">
        <w:rPr>
          <w:b/>
          <w:sz w:val="24"/>
          <w:lang w:val="en-GB"/>
        </w:rPr>
      </w:r>
      <w:r w:rsidRPr="00A1462B">
        <w:rPr>
          <w:b/>
          <w:sz w:val="24"/>
          <w:lang w:val="en-GB"/>
        </w:rPr>
        <w:fldChar w:fldCharType="separate"/>
      </w:r>
      <w:r w:rsidR="00F47FB3">
        <w:rPr>
          <w:b/>
          <w:sz w:val="24"/>
          <w:lang w:val="en-GB"/>
        </w:rPr>
        <w:t>7.6.6</w:t>
      </w:r>
      <w:r w:rsidRPr="00A1462B">
        <w:rPr>
          <w:b/>
          <w:sz w:val="24"/>
          <w:lang w:val="en-GB"/>
        </w:rPr>
        <w:fldChar w:fldCharType="end"/>
      </w:r>
      <w:r w:rsidRPr="00A1462B">
        <w:rPr>
          <w:b/>
          <w:sz w:val="24"/>
          <w:lang w:val="en-GB"/>
        </w:rPr>
        <w:t xml:space="preserve"> </w:t>
      </w:r>
      <w:r w:rsidRPr="00A1462B">
        <w:rPr>
          <w:b/>
          <w:sz w:val="24"/>
          <w:lang w:val="en-GB"/>
        </w:rPr>
        <w:fldChar w:fldCharType="begin"/>
      </w:r>
      <w:r w:rsidRPr="00A1462B">
        <w:rPr>
          <w:b/>
          <w:sz w:val="24"/>
          <w:lang w:val="en-GB"/>
        </w:rPr>
        <w:instrText xml:space="preserve"> REF _Ref456689976 \h  \* MERGEFORMAT </w:instrText>
      </w:r>
      <w:r w:rsidRPr="00A1462B">
        <w:rPr>
          <w:b/>
          <w:sz w:val="24"/>
          <w:lang w:val="en-GB"/>
        </w:rPr>
      </w:r>
      <w:r w:rsidRPr="00A1462B">
        <w:rPr>
          <w:b/>
          <w:sz w:val="24"/>
          <w:lang w:val="en-GB"/>
        </w:rPr>
        <w:fldChar w:fldCharType="separate"/>
      </w:r>
      <w:r w:rsidR="00F47FB3" w:rsidRPr="00F47FB3">
        <w:rPr>
          <w:b/>
          <w:sz w:val="24"/>
        </w:rPr>
        <w:t>CorpDB Type Reference Values</w:t>
      </w:r>
      <w:r w:rsidRPr="00A1462B">
        <w:rPr>
          <w:b/>
          <w:sz w:val="24"/>
          <w:lang w:val="en-GB"/>
        </w:rPr>
        <w:fldChar w:fldCharType="end"/>
      </w:r>
      <w:r w:rsidRPr="00A1462B">
        <w:rPr>
          <w:sz w:val="24"/>
          <w:lang w:val="en-GB"/>
        </w:rPr>
        <w:t xml:space="preserve"> for </w:t>
      </w:r>
      <w:r>
        <w:rPr>
          <w:rFonts w:eastAsiaTheme="minorEastAsia"/>
          <w:sz w:val="24"/>
        </w:rPr>
        <w:t xml:space="preserve">vnpProcTypeCd, </w:t>
      </w:r>
      <w:r w:rsidRPr="00A1462B">
        <w:rPr>
          <w:rFonts w:eastAsiaTheme="minorEastAsia"/>
          <w:sz w:val="24"/>
        </w:rPr>
        <w:t>vnpProcStateTypeCd and jrnStatusTypeCd</w:t>
      </w:r>
    </w:p>
    <w:p w14:paraId="6B572BC6" w14:textId="77777777" w:rsidR="003E38B7" w:rsidRDefault="003E38B7" w:rsidP="003E38B7">
      <w:pPr>
        <w:rPr>
          <w:lang w:val="en-GB"/>
        </w:rPr>
      </w:pPr>
      <w:r>
        <w:rPr>
          <w:lang w:val="en-GB"/>
        </w:rPr>
        <w:br w:type="page"/>
      </w:r>
    </w:p>
    <w:p w14:paraId="0A3746CA" w14:textId="77777777" w:rsidR="003E38B7" w:rsidRDefault="003E38B7" w:rsidP="003E38B7">
      <w:pPr>
        <w:pStyle w:val="Heading3"/>
        <w:tabs>
          <w:tab w:val="clear" w:pos="2340"/>
          <w:tab w:val="num" w:pos="2250"/>
        </w:tabs>
        <w:ind w:left="900"/>
      </w:pPr>
      <w:bookmarkStart w:id="297" w:name="_Ref456689970"/>
      <w:bookmarkStart w:id="298" w:name="_Ref456689976"/>
      <w:bookmarkStart w:id="299" w:name="_Toc457816094"/>
      <w:bookmarkStart w:id="300" w:name="_Toc471226249"/>
      <w:r>
        <w:lastRenderedPageBreak/>
        <w:t>CorpDB Type Reference Values</w:t>
      </w:r>
      <w:bookmarkEnd w:id="297"/>
      <w:bookmarkEnd w:id="298"/>
      <w:bookmarkEnd w:id="299"/>
      <w:bookmarkEnd w:id="300"/>
    </w:p>
    <w:p w14:paraId="05A3709A" w14:textId="77777777" w:rsidR="003E38B7" w:rsidRPr="009B71E7" w:rsidRDefault="003E38B7" w:rsidP="003E38B7">
      <w:pPr>
        <w:pStyle w:val="BodyText"/>
        <w:ind w:left="360"/>
      </w:pPr>
      <w:r>
        <w:rPr>
          <w:lang w:eastAsia="en-US"/>
        </w:rPr>
        <w:t xml:space="preserve">The following table contains the </w:t>
      </w:r>
      <w:r>
        <w:t xml:space="preserve">CorpDB URL references for Type tables. The table details by Web Service, Operation and XSD element the allowable values for the elements. The appropriate DTO population table for each step will define the appropriate values. These URLs are for informative purposes only. Operations correspond to the operations defined in the process flow diagram in section </w:t>
      </w:r>
      <w:r w:rsidRPr="00DC3EE0">
        <w:rPr>
          <w:b/>
        </w:rPr>
        <w:fldChar w:fldCharType="begin"/>
      </w:r>
      <w:r w:rsidRPr="00DC3EE0">
        <w:rPr>
          <w:b/>
        </w:rPr>
        <w:instrText xml:space="preserve"> REF _Ref456603716 \n \h </w:instrText>
      </w:r>
      <w:r>
        <w:rPr>
          <w:b/>
        </w:rPr>
        <w:instrText xml:space="preserve"> \* MERGEFORMAT </w:instrText>
      </w:r>
      <w:r w:rsidRPr="00DC3EE0">
        <w:rPr>
          <w:b/>
        </w:rPr>
      </w:r>
      <w:r w:rsidRPr="00DC3EE0">
        <w:rPr>
          <w:b/>
        </w:rPr>
        <w:fldChar w:fldCharType="separate"/>
      </w:r>
      <w:r w:rsidR="00F47FB3">
        <w:rPr>
          <w:b/>
        </w:rPr>
        <w:t>7.6.1</w:t>
      </w:r>
      <w:r w:rsidRPr="00DC3EE0">
        <w:rPr>
          <w:b/>
        </w:rPr>
        <w:fldChar w:fldCharType="end"/>
      </w:r>
      <w:r w:rsidRPr="00DC3EE0">
        <w:rPr>
          <w:b/>
        </w:rPr>
        <w:t xml:space="preserve"> </w:t>
      </w:r>
      <w:r w:rsidRPr="00DC3EE0">
        <w:rPr>
          <w:b/>
        </w:rPr>
        <w:fldChar w:fldCharType="begin"/>
      </w:r>
      <w:r w:rsidRPr="00DC3EE0">
        <w:rPr>
          <w:b/>
        </w:rPr>
        <w:instrText xml:space="preserve"> REF _Ref456603716 \h </w:instrText>
      </w:r>
      <w:r>
        <w:rPr>
          <w:b/>
        </w:rPr>
        <w:instrText xml:space="preserve"> \* MERGEFORMAT </w:instrText>
      </w:r>
      <w:r w:rsidRPr="00DC3EE0">
        <w:rPr>
          <w:b/>
        </w:rPr>
      </w:r>
      <w:r w:rsidRPr="00DC3EE0">
        <w:rPr>
          <w:b/>
        </w:rPr>
        <w:fldChar w:fldCharType="separate"/>
      </w:r>
      <w:r w:rsidR="00F47FB3" w:rsidRPr="00F47FB3">
        <w:rPr>
          <w:b/>
          <w:iCs/>
        </w:rPr>
        <w:t>BGS VNP Table Updates/Insert Benefit Claim Service Processes Flow</w:t>
      </w:r>
      <w:r w:rsidRPr="00DC3EE0">
        <w:rPr>
          <w:b/>
        </w:rPr>
        <w:fldChar w:fldCharType="end"/>
      </w:r>
      <w:r w:rsidRPr="009B71E7">
        <w:t>.</w:t>
      </w:r>
    </w:p>
    <w:p w14:paraId="6A2386C7" w14:textId="77777777" w:rsidR="003E38B7" w:rsidRPr="00BE576A" w:rsidRDefault="003E38B7" w:rsidP="003E38B7">
      <w:pPr>
        <w:pStyle w:val="Caption"/>
      </w:pPr>
      <w:r>
        <w:t xml:space="preserve">Table </w:t>
      </w:r>
      <w:fldSimple w:instr=" STYLEREF 1 \s ">
        <w:r w:rsidR="00F47FB3">
          <w:rPr>
            <w:noProof/>
          </w:rPr>
          <w:t>7</w:t>
        </w:r>
      </w:fldSimple>
      <w:r>
        <w:noBreakHyphen/>
      </w:r>
      <w:fldSimple w:instr=" SEQ Table \* ARABIC \s 1 ">
        <w:r w:rsidR="00F47FB3">
          <w:rPr>
            <w:noProof/>
          </w:rPr>
          <w:t>14</w:t>
        </w:r>
      </w:fldSimple>
      <w:r>
        <w:rPr>
          <w:noProof/>
        </w:rPr>
        <w:t xml:space="preserve"> CorpDB Type Reference Value</w:t>
      </w:r>
      <w:r>
        <w:t xml:space="preserve"> Table</w:t>
      </w:r>
    </w:p>
    <w:tbl>
      <w:tblPr>
        <w:tblStyle w:val="TableGrid"/>
        <w:tblW w:w="11473" w:type="dxa"/>
        <w:jc w:val="center"/>
        <w:tblLook w:val="04A0" w:firstRow="1" w:lastRow="0" w:firstColumn="1" w:lastColumn="0" w:noHBand="0" w:noVBand="1"/>
      </w:tblPr>
      <w:tblGrid>
        <w:gridCol w:w="2563"/>
        <w:gridCol w:w="8922"/>
      </w:tblGrid>
      <w:tr w:rsidR="003E38B7" w:rsidRPr="00A4547C" w14:paraId="404B2A6D" w14:textId="77777777" w:rsidTr="00DC1F1F">
        <w:trPr>
          <w:trHeight w:val="917"/>
          <w:jc w:val="center"/>
        </w:trPr>
        <w:tc>
          <w:tcPr>
            <w:tcW w:w="2551" w:type="dxa"/>
            <w:shd w:val="clear" w:color="auto" w:fill="A6A6A6" w:themeFill="background1" w:themeFillShade="A6"/>
          </w:tcPr>
          <w:p w14:paraId="6FF68164" w14:textId="77777777" w:rsidR="003E38B7" w:rsidRPr="00A4547C" w:rsidRDefault="003E38B7" w:rsidP="00DC1F1F">
            <w:pPr>
              <w:pStyle w:val="BodyText"/>
              <w:jc w:val="center"/>
              <w:rPr>
                <w:b/>
                <w:lang w:val="en-GB" w:eastAsia="en-US"/>
              </w:rPr>
            </w:pPr>
            <w:r>
              <w:rPr>
                <w:b/>
                <w:lang w:val="en-GB" w:eastAsia="en-US"/>
              </w:rPr>
              <w:t xml:space="preserve">Web Service </w:t>
            </w:r>
            <w:r w:rsidRPr="00A4547C">
              <w:rPr>
                <w:b/>
                <w:lang w:val="en-GB" w:eastAsia="en-US"/>
              </w:rPr>
              <w:t>Operation</w:t>
            </w:r>
            <w:r>
              <w:rPr>
                <w:b/>
                <w:lang w:val="en-GB" w:eastAsia="en-US"/>
              </w:rPr>
              <w:t xml:space="preserve">         Element</w:t>
            </w:r>
          </w:p>
        </w:tc>
        <w:tc>
          <w:tcPr>
            <w:tcW w:w="8922" w:type="dxa"/>
            <w:shd w:val="clear" w:color="auto" w:fill="A6A6A6" w:themeFill="background1" w:themeFillShade="A6"/>
          </w:tcPr>
          <w:p w14:paraId="5ECED841" w14:textId="77777777" w:rsidR="003E38B7" w:rsidRPr="00A4547C" w:rsidRDefault="003E38B7" w:rsidP="00DC1F1F">
            <w:pPr>
              <w:pStyle w:val="BodyText"/>
              <w:jc w:val="center"/>
              <w:rPr>
                <w:b/>
                <w:lang w:val="en-GB" w:eastAsia="en-US"/>
              </w:rPr>
            </w:pPr>
            <w:r w:rsidRPr="00A4547C">
              <w:rPr>
                <w:b/>
                <w:lang w:val="en-GB" w:eastAsia="en-US"/>
              </w:rPr>
              <w:t>URL</w:t>
            </w:r>
          </w:p>
        </w:tc>
      </w:tr>
      <w:tr w:rsidR="003E38B7" w:rsidRPr="00846AD3" w14:paraId="0BA3F1DD" w14:textId="77777777" w:rsidTr="00DC1F1F">
        <w:trPr>
          <w:trHeight w:val="791"/>
          <w:jc w:val="center"/>
        </w:trPr>
        <w:tc>
          <w:tcPr>
            <w:tcW w:w="2551" w:type="dxa"/>
          </w:tcPr>
          <w:p w14:paraId="1EA77842" w14:textId="77777777" w:rsidR="003E38B7" w:rsidRPr="00846AD3" w:rsidRDefault="003E38B7" w:rsidP="00DC1F1F">
            <w:pPr>
              <w:jc w:val="both"/>
              <w:rPr>
                <w:szCs w:val="22"/>
                <w:lang w:val="en-GB"/>
              </w:rPr>
            </w:pPr>
            <w:r w:rsidRPr="00584DF6">
              <w:rPr>
                <w:b/>
                <w:szCs w:val="22"/>
              </w:rPr>
              <w:t>vnpProcFormService</w:t>
            </w:r>
            <w:r w:rsidRPr="00846AD3">
              <w:rPr>
                <w:szCs w:val="22"/>
              </w:rPr>
              <w:t xml:space="preserve"> </w:t>
            </w:r>
            <w:r w:rsidRPr="00846AD3">
              <w:rPr>
                <w:snapToGrid w:val="0"/>
                <w:szCs w:val="22"/>
                <w:lang w:val="en-GB"/>
              </w:rPr>
              <w:t>vnpProcCreate vnpProcTypeCd</w:t>
            </w:r>
          </w:p>
        </w:tc>
        <w:tc>
          <w:tcPr>
            <w:tcW w:w="8922" w:type="dxa"/>
          </w:tcPr>
          <w:p w14:paraId="19BD3B98" w14:textId="77777777" w:rsidR="003E38B7" w:rsidRPr="006C3334" w:rsidRDefault="00D10380" w:rsidP="00DC1F1F">
            <w:pPr>
              <w:rPr>
                <w:sz w:val="20"/>
                <w:szCs w:val="20"/>
                <w:lang w:val="en-GB"/>
              </w:rPr>
            </w:pPr>
            <w:hyperlink r:id="rId44" w:history="1">
              <w:r w:rsidR="003E38B7" w:rsidRPr="006C3334">
                <w:rPr>
                  <w:rStyle w:val="Hyperlink"/>
                  <w:sz w:val="20"/>
                  <w:szCs w:val="20"/>
                </w:rPr>
                <w:t>http://vbacoda.vba.va.gov/plsql/typ_val.list_val?env=CERT&amp;typ_grp=PROC_TYPE</w:t>
              </w:r>
            </w:hyperlink>
          </w:p>
        </w:tc>
      </w:tr>
      <w:tr w:rsidR="003E38B7" w:rsidRPr="00846AD3" w14:paraId="7C28022D" w14:textId="77777777" w:rsidTr="00DC1F1F">
        <w:trPr>
          <w:trHeight w:val="791"/>
          <w:jc w:val="center"/>
        </w:trPr>
        <w:tc>
          <w:tcPr>
            <w:tcW w:w="2551" w:type="dxa"/>
          </w:tcPr>
          <w:p w14:paraId="2B82753E" w14:textId="77777777" w:rsidR="003E38B7" w:rsidRPr="00846AD3" w:rsidRDefault="003E38B7" w:rsidP="00DC1F1F">
            <w:pPr>
              <w:jc w:val="both"/>
              <w:rPr>
                <w:szCs w:val="22"/>
                <w:lang w:val="en-GB"/>
              </w:rPr>
            </w:pPr>
            <w:r w:rsidRPr="00584DF6">
              <w:rPr>
                <w:b/>
                <w:szCs w:val="22"/>
              </w:rPr>
              <w:t>vnpProcFormService</w:t>
            </w:r>
            <w:r w:rsidRPr="00846AD3">
              <w:rPr>
                <w:szCs w:val="22"/>
              </w:rPr>
              <w:t xml:space="preserve"> </w:t>
            </w:r>
            <w:r w:rsidRPr="00846AD3">
              <w:rPr>
                <w:snapToGrid w:val="0"/>
                <w:szCs w:val="22"/>
                <w:lang w:val="en-GB"/>
              </w:rPr>
              <w:t>vnpProcCreate vnpProc</w:t>
            </w:r>
            <w:r>
              <w:rPr>
                <w:snapToGrid w:val="0"/>
                <w:szCs w:val="22"/>
                <w:lang w:val="en-GB"/>
              </w:rPr>
              <w:t>State</w:t>
            </w:r>
            <w:r w:rsidRPr="00846AD3">
              <w:rPr>
                <w:snapToGrid w:val="0"/>
                <w:szCs w:val="22"/>
                <w:lang w:val="en-GB"/>
              </w:rPr>
              <w:t>TypeCd</w:t>
            </w:r>
          </w:p>
        </w:tc>
        <w:tc>
          <w:tcPr>
            <w:tcW w:w="8922" w:type="dxa"/>
          </w:tcPr>
          <w:p w14:paraId="46D889B7" w14:textId="77777777" w:rsidR="003E38B7" w:rsidRPr="006C3334" w:rsidRDefault="00D10380" w:rsidP="00DC1F1F">
            <w:pPr>
              <w:rPr>
                <w:sz w:val="20"/>
                <w:szCs w:val="20"/>
                <w:lang w:val="en-GB"/>
              </w:rPr>
            </w:pPr>
            <w:hyperlink r:id="rId45" w:history="1">
              <w:r w:rsidR="003E38B7" w:rsidRPr="00F507E4">
                <w:rPr>
                  <w:rStyle w:val="Hyperlink"/>
                  <w:sz w:val="20"/>
                  <w:szCs w:val="20"/>
                </w:rPr>
                <w:t>http://vbacoda.vba.va.gov/plsql/typ_val.list_val?env=CERT&amp;typ_grp=PROC_STATE_TYPE</w:t>
              </w:r>
            </w:hyperlink>
          </w:p>
        </w:tc>
      </w:tr>
      <w:tr w:rsidR="003E38B7" w:rsidRPr="00846AD3" w14:paraId="26054B77" w14:textId="77777777" w:rsidTr="00DC1F1F">
        <w:trPr>
          <w:trHeight w:val="224"/>
          <w:jc w:val="center"/>
        </w:trPr>
        <w:tc>
          <w:tcPr>
            <w:tcW w:w="2551" w:type="dxa"/>
            <w:shd w:val="clear" w:color="auto" w:fill="D9D9D9" w:themeFill="background1" w:themeFillShade="D9"/>
          </w:tcPr>
          <w:p w14:paraId="25E86A3E" w14:textId="77777777" w:rsidR="003E38B7" w:rsidRPr="00584DF6" w:rsidRDefault="003E38B7" w:rsidP="00DC1F1F">
            <w:pPr>
              <w:jc w:val="both"/>
              <w:rPr>
                <w:b/>
                <w:szCs w:val="22"/>
              </w:rPr>
            </w:pPr>
          </w:p>
        </w:tc>
        <w:tc>
          <w:tcPr>
            <w:tcW w:w="8922" w:type="dxa"/>
            <w:shd w:val="clear" w:color="auto" w:fill="D9D9D9" w:themeFill="background1" w:themeFillShade="D9"/>
          </w:tcPr>
          <w:p w14:paraId="60408398" w14:textId="77777777" w:rsidR="003E38B7" w:rsidRDefault="003E38B7" w:rsidP="00DC1F1F"/>
        </w:tc>
      </w:tr>
      <w:tr w:rsidR="003E38B7" w:rsidRPr="00846AD3" w14:paraId="6A3F0083" w14:textId="77777777" w:rsidTr="00DC1F1F">
        <w:trPr>
          <w:trHeight w:val="395"/>
          <w:jc w:val="center"/>
        </w:trPr>
        <w:tc>
          <w:tcPr>
            <w:tcW w:w="2551" w:type="dxa"/>
          </w:tcPr>
          <w:p w14:paraId="342CE7A0" w14:textId="77777777" w:rsidR="003E38B7" w:rsidRPr="00846AD3" w:rsidRDefault="003E38B7" w:rsidP="00DC1F1F">
            <w:pPr>
              <w:jc w:val="both"/>
              <w:rPr>
                <w:szCs w:val="22"/>
                <w:lang w:val="en-GB"/>
              </w:rPr>
            </w:pPr>
            <w:r w:rsidRPr="00A46B4A">
              <w:rPr>
                <w:b/>
                <w:szCs w:val="22"/>
              </w:rPr>
              <w:t>vnpPtcpntService</w:t>
            </w:r>
            <w:r w:rsidRPr="00846AD3">
              <w:rPr>
                <w:szCs w:val="22"/>
              </w:rPr>
              <w:t xml:space="preserve"> vnpPtcpntCreate  </w:t>
            </w:r>
            <w:r>
              <w:rPr>
                <w:szCs w:val="22"/>
              </w:rPr>
              <w:t>p</w:t>
            </w:r>
            <w:r w:rsidRPr="00846AD3">
              <w:rPr>
                <w:szCs w:val="22"/>
              </w:rPr>
              <w:t>tcpntTypeNm</w:t>
            </w:r>
          </w:p>
        </w:tc>
        <w:tc>
          <w:tcPr>
            <w:tcW w:w="8922" w:type="dxa"/>
          </w:tcPr>
          <w:p w14:paraId="39BEC555" w14:textId="77777777" w:rsidR="003E38B7" w:rsidRPr="006C3334" w:rsidRDefault="00D10380" w:rsidP="00DC1F1F">
            <w:pPr>
              <w:rPr>
                <w:color w:val="0000FF"/>
                <w:sz w:val="20"/>
                <w:szCs w:val="20"/>
                <w:u w:val="single"/>
              </w:rPr>
            </w:pPr>
            <w:hyperlink r:id="rId46" w:history="1">
              <w:r w:rsidR="003E38B7" w:rsidRPr="006C3334">
                <w:rPr>
                  <w:rStyle w:val="Hyperlink"/>
                  <w:sz w:val="20"/>
                  <w:szCs w:val="20"/>
                </w:rPr>
                <w:t>http://vbacoda.vba.va.gov/plsql/typ_val.list_val?env=CERT&amp;typ_grp=PTCPNT_TYPE</w:t>
              </w:r>
            </w:hyperlink>
          </w:p>
          <w:p w14:paraId="66A53068" w14:textId="77777777" w:rsidR="003E38B7" w:rsidRPr="006C3334" w:rsidRDefault="003E38B7" w:rsidP="00DC1F1F">
            <w:pPr>
              <w:pStyle w:val="BodyText"/>
              <w:rPr>
                <w:sz w:val="20"/>
                <w:szCs w:val="20"/>
                <w:lang w:val="en-GB" w:eastAsia="en-US"/>
              </w:rPr>
            </w:pPr>
          </w:p>
        </w:tc>
      </w:tr>
      <w:tr w:rsidR="003E38B7" w:rsidRPr="00846AD3" w14:paraId="74065AB8" w14:textId="77777777" w:rsidTr="00DC1F1F">
        <w:trPr>
          <w:jc w:val="center"/>
        </w:trPr>
        <w:tc>
          <w:tcPr>
            <w:tcW w:w="2551" w:type="dxa"/>
          </w:tcPr>
          <w:p w14:paraId="0E038FAA" w14:textId="77777777" w:rsidR="003E38B7" w:rsidRPr="00846AD3" w:rsidRDefault="003E38B7" w:rsidP="00DC1F1F">
            <w:pPr>
              <w:pStyle w:val="BodyText"/>
              <w:rPr>
                <w:sz w:val="22"/>
                <w:lang w:val="en-GB" w:eastAsia="en-US"/>
              </w:rPr>
            </w:pPr>
            <w:r w:rsidRPr="0005492C">
              <w:rPr>
                <w:b/>
                <w:sz w:val="22"/>
                <w:lang w:val="en-GB" w:eastAsia="en-US"/>
              </w:rPr>
              <w:t>vnpPtcpntService</w:t>
            </w:r>
            <w:r w:rsidRPr="0005492C">
              <w:rPr>
                <w:sz w:val="22"/>
                <w:lang w:val="en-GB" w:eastAsia="en-US"/>
              </w:rPr>
              <w:t xml:space="preserve"> vnpPtcpntCreate  tinWaiverReasonTypeCd</w:t>
            </w:r>
          </w:p>
        </w:tc>
        <w:tc>
          <w:tcPr>
            <w:tcW w:w="8922" w:type="dxa"/>
          </w:tcPr>
          <w:p w14:paraId="39AB19B7" w14:textId="77777777" w:rsidR="003E38B7" w:rsidRPr="006C3334" w:rsidRDefault="00D10380" w:rsidP="00DC1F1F">
            <w:pPr>
              <w:pStyle w:val="BodyText"/>
              <w:rPr>
                <w:sz w:val="20"/>
                <w:szCs w:val="20"/>
                <w:lang w:val="en-GB" w:eastAsia="en-US"/>
              </w:rPr>
            </w:pPr>
            <w:hyperlink r:id="rId47" w:history="1">
              <w:r w:rsidR="003E38B7" w:rsidRPr="0005492C">
                <w:rPr>
                  <w:rStyle w:val="Hyperlink"/>
                  <w:sz w:val="20"/>
                  <w:szCs w:val="20"/>
                  <w:lang w:val="en-GB" w:eastAsia="en-US"/>
                </w:rPr>
                <w:t>http://vbacoda.vba.va.gov/plsql/typ_val.list_val?env=CERT&amp;typ_grp=TIN_WAIVER_REASON_TYPE</w:t>
              </w:r>
            </w:hyperlink>
          </w:p>
        </w:tc>
      </w:tr>
      <w:tr w:rsidR="003E38B7" w:rsidRPr="00846AD3" w14:paraId="13DE5253" w14:textId="77777777" w:rsidTr="00DC1F1F">
        <w:trPr>
          <w:trHeight w:val="143"/>
          <w:jc w:val="center"/>
        </w:trPr>
        <w:tc>
          <w:tcPr>
            <w:tcW w:w="2551" w:type="dxa"/>
            <w:shd w:val="clear" w:color="auto" w:fill="D9D9D9" w:themeFill="background1" w:themeFillShade="D9"/>
          </w:tcPr>
          <w:p w14:paraId="32D32B7F" w14:textId="77777777" w:rsidR="003E38B7" w:rsidRPr="00584DF6" w:rsidRDefault="003E38B7" w:rsidP="00DC1F1F">
            <w:pPr>
              <w:jc w:val="both"/>
              <w:rPr>
                <w:b/>
                <w:szCs w:val="22"/>
              </w:rPr>
            </w:pPr>
          </w:p>
        </w:tc>
        <w:tc>
          <w:tcPr>
            <w:tcW w:w="8922" w:type="dxa"/>
            <w:shd w:val="clear" w:color="auto" w:fill="D9D9D9" w:themeFill="background1" w:themeFillShade="D9"/>
          </w:tcPr>
          <w:p w14:paraId="6A387B47" w14:textId="77777777" w:rsidR="003E38B7" w:rsidRDefault="003E38B7" w:rsidP="00DC1F1F"/>
        </w:tc>
      </w:tr>
      <w:tr w:rsidR="003E38B7" w:rsidRPr="00846AD3" w14:paraId="57F3178F" w14:textId="77777777" w:rsidTr="00DC1F1F">
        <w:trPr>
          <w:jc w:val="center"/>
        </w:trPr>
        <w:tc>
          <w:tcPr>
            <w:tcW w:w="2551" w:type="dxa"/>
          </w:tcPr>
          <w:p w14:paraId="5308F379" w14:textId="77777777" w:rsidR="003E38B7" w:rsidRPr="00E35419" w:rsidRDefault="003E38B7" w:rsidP="00DC1F1F">
            <w:pPr>
              <w:jc w:val="both"/>
              <w:rPr>
                <w:b/>
              </w:rPr>
            </w:pPr>
            <w:r w:rsidRPr="00E35419">
              <w:rPr>
                <w:b/>
              </w:rPr>
              <w:t>vnpPtcpntAddrsService</w:t>
            </w:r>
          </w:p>
          <w:p w14:paraId="19714113" w14:textId="77777777" w:rsidR="003E38B7" w:rsidRPr="00846AD3" w:rsidRDefault="003E38B7" w:rsidP="00DC1F1F">
            <w:pPr>
              <w:jc w:val="both"/>
              <w:rPr>
                <w:szCs w:val="22"/>
                <w:lang w:val="en-GB"/>
              </w:rPr>
            </w:pPr>
            <w:r w:rsidRPr="00CC68CE">
              <w:rPr>
                <w:szCs w:val="22"/>
                <w:lang w:val="en-GB"/>
              </w:rPr>
              <w:t>vnpPtcpntAddrsCreate</w:t>
            </w:r>
            <w:r>
              <w:rPr>
                <w:szCs w:val="22"/>
                <w:lang w:val="en-GB"/>
              </w:rPr>
              <w:t xml:space="preserve"> </w:t>
            </w:r>
            <w:r w:rsidRPr="00CC68CE">
              <w:rPr>
                <w:szCs w:val="22"/>
                <w:lang w:val="en-GB"/>
              </w:rPr>
              <w:t>cntryNm</w:t>
            </w:r>
          </w:p>
        </w:tc>
        <w:tc>
          <w:tcPr>
            <w:tcW w:w="8922" w:type="dxa"/>
          </w:tcPr>
          <w:p w14:paraId="28DA40C2" w14:textId="77777777" w:rsidR="003E38B7" w:rsidRPr="006C3334" w:rsidRDefault="00D10380" w:rsidP="00DC1F1F">
            <w:pPr>
              <w:pStyle w:val="BodyText"/>
              <w:rPr>
                <w:sz w:val="20"/>
                <w:szCs w:val="20"/>
                <w:lang w:val="en-GB" w:eastAsia="en-US"/>
              </w:rPr>
            </w:pPr>
            <w:hyperlink r:id="rId48" w:history="1">
              <w:r w:rsidR="003E38B7" w:rsidRPr="006C3334">
                <w:rPr>
                  <w:rStyle w:val="Hyperlink"/>
                  <w:sz w:val="20"/>
                  <w:szCs w:val="20"/>
                  <w:lang w:val="en-GB" w:eastAsia="en-US"/>
                </w:rPr>
                <w:t>http://vbacoda.vba.va.gov/plsql/typ_val.list_val?env=CERT&amp;typ_grp=CNTRY_TYPE</w:t>
              </w:r>
            </w:hyperlink>
          </w:p>
        </w:tc>
      </w:tr>
      <w:tr w:rsidR="003E38B7" w:rsidRPr="00846AD3" w14:paraId="63470A9D" w14:textId="77777777" w:rsidTr="00DC1F1F">
        <w:trPr>
          <w:jc w:val="center"/>
        </w:trPr>
        <w:tc>
          <w:tcPr>
            <w:tcW w:w="2551" w:type="dxa"/>
          </w:tcPr>
          <w:p w14:paraId="23DBB4EC" w14:textId="77777777" w:rsidR="003E38B7" w:rsidRPr="00503DBB" w:rsidRDefault="003E38B7" w:rsidP="00DC1F1F">
            <w:pPr>
              <w:pStyle w:val="BodyText"/>
              <w:rPr>
                <w:sz w:val="22"/>
                <w:lang w:val="en-GB" w:eastAsia="en-US"/>
              </w:rPr>
            </w:pPr>
            <w:r w:rsidRPr="00E35419">
              <w:rPr>
                <w:b/>
                <w:sz w:val="22"/>
                <w:lang w:val="en-GB" w:eastAsia="en-US"/>
              </w:rPr>
              <w:t>vnpPtcpntAddrsService</w:t>
            </w:r>
            <w:r w:rsidRPr="00E35419">
              <w:rPr>
                <w:sz w:val="22"/>
                <w:lang w:val="en-GB" w:eastAsia="en-US"/>
              </w:rPr>
              <w:t xml:space="preserve"> vnpPtcpntAddrsCreate eftWaiverTypeNm</w:t>
            </w:r>
          </w:p>
        </w:tc>
        <w:tc>
          <w:tcPr>
            <w:tcW w:w="8922" w:type="dxa"/>
          </w:tcPr>
          <w:p w14:paraId="3EB891C2" w14:textId="77777777" w:rsidR="003E38B7" w:rsidRPr="00066048" w:rsidRDefault="00D10380" w:rsidP="00DC1F1F">
            <w:pPr>
              <w:rPr>
                <w:rFonts w:eastAsia="Arial Unicode MS"/>
                <w:sz w:val="20"/>
                <w:szCs w:val="20"/>
              </w:rPr>
            </w:pPr>
            <w:hyperlink r:id="rId49" w:history="1">
              <w:r w:rsidR="003E38B7" w:rsidRPr="00066048">
                <w:rPr>
                  <w:rStyle w:val="Hyperlink"/>
                  <w:rFonts w:eastAsia="Arial Unicode MS"/>
                  <w:sz w:val="20"/>
                  <w:szCs w:val="20"/>
                </w:rPr>
                <w:t>http://vbacoda.vba.va.gov/plsql/typ_val.list_val?env=CERT&amp;typ_grp=EFT_WAIVER_TYPE</w:t>
              </w:r>
            </w:hyperlink>
          </w:p>
          <w:p w14:paraId="49BC9904" w14:textId="77777777" w:rsidR="003E38B7" w:rsidRDefault="003E38B7" w:rsidP="00DC1F1F">
            <w:pPr>
              <w:pStyle w:val="BodyText"/>
            </w:pPr>
          </w:p>
        </w:tc>
      </w:tr>
      <w:tr w:rsidR="003E38B7" w:rsidRPr="00846AD3" w14:paraId="4602555E" w14:textId="77777777" w:rsidTr="00DC1F1F">
        <w:trPr>
          <w:jc w:val="center"/>
        </w:trPr>
        <w:tc>
          <w:tcPr>
            <w:tcW w:w="2551" w:type="dxa"/>
          </w:tcPr>
          <w:p w14:paraId="376F12E9" w14:textId="77777777" w:rsidR="003E38B7" w:rsidRDefault="003E38B7" w:rsidP="00DC1F1F">
            <w:pPr>
              <w:jc w:val="both"/>
            </w:pPr>
            <w:r w:rsidRPr="00E35419">
              <w:rPr>
                <w:b/>
                <w:lang w:val="en-GB"/>
              </w:rPr>
              <w:t>vnpPtcpntAddrsService</w:t>
            </w:r>
            <w:r w:rsidRPr="00E35419">
              <w:rPr>
                <w:lang w:val="en-GB"/>
              </w:rPr>
              <w:t xml:space="preserve"> vnpPtcpntAddrsCreate </w:t>
            </w:r>
            <w:r w:rsidRPr="00D43010">
              <w:rPr>
                <w:rFonts w:ascii="Calibri" w:hAnsi="Calibri"/>
                <w:color w:val="000000"/>
                <w:szCs w:val="22"/>
              </w:rPr>
              <w:t>group1VerifdTypeCd</w:t>
            </w:r>
          </w:p>
        </w:tc>
        <w:tc>
          <w:tcPr>
            <w:tcW w:w="8922" w:type="dxa"/>
          </w:tcPr>
          <w:p w14:paraId="3B35415F" w14:textId="77777777" w:rsidR="003E38B7" w:rsidRPr="00066048" w:rsidRDefault="00D10380" w:rsidP="00DC1F1F">
            <w:pPr>
              <w:pStyle w:val="TableText"/>
              <w:rPr>
                <w:rFonts w:ascii="Times New Roman" w:hAnsi="Times New Roman" w:cs="Times New Roman"/>
                <w:color w:val="000000"/>
                <w:sz w:val="20"/>
              </w:rPr>
            </w:pPr>
            <w:hyperlink r:id="rId50" w:history="1">
              <w:r w:rsidR="003E38B7" w:rsidRPr="00066048">
                <w:rPr>
                  <w:rStyle w:val="Hyperlink"/>
                  <w:rFonts w:ascii="Times New Roman" w:hAnsi="Times New Roman" w:cs="Times New Roman"/>
                  <w:sz w:val="20"/>
                </w:rPr>
                <w:t>http://vbacoda.vba.va.gov/plsql/typ_val.list_val?env=CERT&amp;typ_grp=GROUP1_VERIFD_TYPE</w:t>
              </w:r>
            </w:hyperlink>
          </w:p>
          <w:p w14:paraId="0519B35B" w14:textId="77777777" w:rsidR="003E38B7" w:rsidRDefault="003E38B7" w:rsidP="00DC1F1F">
            <w:pPr>
              <w:pStyle w:val="BodyText"/>
            </w:pPr>
          </w:p>
        </w:tc>
      </w:tr>
      <w:tr w:rsidR="003E38B7" w:rsidRPr="00846AD3" w14:paraId="37091753" w14:textId="77777777" w:rsidTr="00DC1F1F">
        <w:trPr>
          <w:jc w:val="center"/>
        </w:trPr>
        <w:tc>
          <w:tcPr>
            <w:tcW w:w="2551" w:type="dxa"/>
          </w:tcPr>
          <w:p w14:paraId="6291D089" w14:textId="77777777" w:rsidR="003E38B7" w:rsidRDefault="003E38B7" w:rsidP="00DC1F1F">
            <w:pPr>
              <w:jc w:val="both"/>
            </w:pPr>
            <w:r w:rsidRPr="00E35419">
              <w:rPr>
                <w:b/>
                <w:lang w:val="en-GB"/>
              </w:rPr>
              <w:t>vnpPtcpntAddrsService</w:t>
            </w:r>
            <w:r w:rsidRPr="00E35419">
              <w:rPr>
                <w:lang w:val="en-GB"/>
              </w:rPr>
              <w:t xml:space="preserve"> vnpPtcpntAddrsCreate </w:t>
            </w:r>
            <w:r w:rsidRPr="00D43010">
              <w:rPr>
                <w:rFonts w:ascii="Calibri" w:hAnsi="Calibri"/>
                <w:color w:val="000000"/>
                <w:szCs w:val="22"/>
              </w:rPr>
              <w:t>mltyPostalTypeCd</w:t>
            </w:r>
          </w:p>
        </w:tc>
        <w:tc>
          <w:tcPr>
            <w:tcW w:w="8922" w:type="dxa"/>
          </w:tcPr>
          <w:p w14:paraId="0EFA0C5C" w14:textId="77777777" w:rsidR="003E38B7" w:rsidRPr="00066048" w:rsidRDefault="00D10380" w:rsidP="00DC1F1F">
            <w:pPr>
              <w:pStyle w:val="TableText"/>
              <w:rPr>
                <w:rFonts w:ascii="Times New Roman" w:hAnsi="Times New Roman" w:cs="Times New Roman"/>
                <w:color w:val="000000"/>
                <w:sz w:val="20"/>
              </w:rPr>
            </w:pPr>
            <w:hyperlink r:id="rId51" w:history="1">
              <w:r w:rsidR="003E38B7" w:rsidRPr="00066048">
                <w:rPr>
                  <w:rStyle w:val="Hyperlink"/>
                  <w:rFonts w:ascii="Times New Roman" w:hAnsi="Times New Roman" w:cs="Times New Roman"/>
                  <w:sz w:val="20"/>
                </w:rPr>
                <w:t>http://vbacoda.vba.va.gov/plsql/typ_val.list_val?env=CERT&amp;typ_grp=MLTY_POST_OFFICE_TYPE</w:t>
              </w:r>
            </w:hyperlink>
          </w:p>
          <w:p w14:paraId="29B8F12D" w14:textId="77777777" w:rsidR="003E38B7" w:rsidRDefault="003E38B7" w:rsidP="00DC1F1F">
            <w:pPr>
              <w:pStyle w:val="BodyText"/>
            </w:pPr>
          </w:p>
        </w:tc>
      </w:tr>
      <w:tr w:rsidR="003E38B7" w:rsidRPr="00846AD3" w14:paraId="2CDC48C1" w14:textId="77777777" w:rsidTr="00DC1F1F">
        <w:trPr>
          <w:jc w:val="center"/>
        </w:trPr>
        <w:tc>
          <w:tcPr>
            <w:tcW w:w="2551" w:type="dxa"/>
          </w:tcPr>
          <w:p w14:paraId="72D0AC08" w14:textId="77777777" w:rsidR="003E38B7" w:rsidRDefault="003E38B7" w:rsidP="00DC1F1F">
            <w:pPr>
              <w:jc w:val="both"/>
            </w:pPr>
            <w:r w:rsidRPr="00E35419">
              <w:rPr>
                <w:b/>
                <w:lang w:val="en-GB"/>
              </w:rPr>
              <w:t>vnpPtcpntAddrsService</w:t>
            </w:r>
            <w:r w:rsidRPr="00E35419">
              <w:rPr>
                <w:lang w:val="en-GB"/>
              </w:rPr>
              <w:t xml:space="preserve"> vnpPtcpntAddrsCreate </w:t>
            </w:r>
            <w:r w:rsidRPr="00D43010">
              <w:rPr>
                <w:rFonts w:ascii="Calibri" w:hAnsi="Calibri"/>
                <w:color w:val="000000"/>
                <w:szCs w:val="22"/>
              </w:rPr>
              <w:t>mltyPostOfficeTypeCd</w:t>
            </w:r>
          </w:p>
        </w:tc>
        <w:tc>
          <w:tcPr>
            <w:tcW w:w="8922" w:type="dxa"/>
          </w:tcPr>
          <w:p w14:paraId="4A64A9CA" w14:textId="77777777" w:rsidR="003E38B7" w:rsidRPr="00066048" w:rsidRDefault="003E38B7" w:rsidP="00DC1F1F">
            <w:pPr>
              <w:pStyle w:val="TableText"/>
              <w:rPr>
                <w:rFonts w:ascii="Times New Roman" w:hAnsi="Times New Roman" w:cs="Times New Roman"/>
                <w:color w:val="000000"/>
                <w:sz w:val="20"/>
              </w:rPr>
            </w:pPr>
          </w:p>
          <w:p w14:paraId="12D28007" w14:textId="77777777" w:rsidR="003E38B7" w:rsidRPr="00066048" w:rsidRDefault="00D10380" w:rsidP="00DC1F1F">
            <w:pPr>
              <w:pStyle w:val="TableText"/>
              <w:rPr>
                <w:rFonts w:ascii="Times New Roman" w:hAnsi="Times New Roman" w:cs="Times New Roman"/>
                <w:color w:val="000000"/>
                <w:sz w:val="20"/>
              </w:rPr>
            </w:pPr>
            <w:hyperlink r:id="rId52" w:history="1">
              <w:r w:rsidR="003E38B7" w:rsidRPr="00066048">
                <w:rPr>
                  <w:rStyle w:val="Hyperlink"/>
                  <w:rFonts w:ascii="Times New Roman" w:hAnsi="Times New Roman" w:cs="Times New Roman"/>
                  <w:sz w:val="20"/>
                </w:rPr>
                <w:t>http://vbacoda.vba.va.gov/plsql/typ_val.list_val?env=CERT&amp;typ_grp=MLTY_POSTAL_TYPE</w:t>
              </w:r>
            </w:hyperlink>
          </w:p>
          <w:p w14:paraId="3086579F" w14:textId="77777777" w:rsidR="003E38B7" w:rsidRDefault="003E38B7" w:rsidP="00DC1F1F">
            <w:pPr>
              <w:pStyle w:val="BodyText"/>
            </w:pPr>
          </w:p>
        </w:tc>
      </w:tr>
      <w:tr w:rsidR="003E38B7" w:rsidRPr="00846AD3" w14:paraId="64B99703" w14:textId="77777777" w:rsidTr="00DC1F1F">
        <w:trPr>
          <w:jc w:val="center"/>
        </w:trPr>
        <w:tc>
          <w:tcPr>
            <w:tcW w:w="2551" w:type="dxa"/>
          </w:tcPr>
          <w:p w14:paraId="19DFCD5C" w14:textId="77777777" w:rsidR="003E38B7" w:rsidRPr="00846AD3" w:rsidRDefault="003E38B7" w:rsidP="00DC1F1F">
            <w:pPr>
              <w:jc w:val="both"/>
              <w:rPr>
                <w:szCs w:val="22"/>
                <w:lang w:val="en-GB"/>
              </w:rPr>
            </w:pPr>
            <w:r w:rsidRPr="00E35419">
              <w:rPr>
                <w:b/>
              </w:rPr>
              <w:t>vnpPtcpntAddrsService</w:t>
            </w:r>
            <w:r>
              <w:t xml:space="preserve"> </w:t>
            </w:r>
            <w:r w:rsidRPr="00CC68CE">
              <w:rPr>
                <w:szCs w:val="22"/>
                <w:lang w:val="en-GB"/>
              </w:rPr>
              <w:t>vnpPtcpntAddrsCreate</w:t>
            </w:r>
            <w:r w:rsidRPr="004C58A3">
              <w:rPr>
                <w:lang w:val="en-GB"/>
              </w:rPr>
              <w:t xml:space="preserve"> ptcpntAddrsTypeNm</w:t>
            </w:r>
          </w:p>
        </w:tc>
        <w:tc>
          <w:tcPr>
            <w:tcW w:w="8922" w:type="dxa"/>
          </w:tcPr>
          <w:p w14:paraId="39D61392" w14:textId="77777777" w:rsidR="003E38B7" w:rsidRPr="006C3334" w:rsidRDefault="00D10380" w:rsidP="00DC1F1F">
            <w:pPr>
              <w:pStyle w:val="BodyText"/>
              <w:rPr>
                <w:sz w:val="20"/>
                <w:szCs w:val="20"/>
                <w:lang w:val="en-GB" w:eastAsia="en-US"/>
              </w:rPr>
            </w:pPr>
            <w:hyperlink r:id="rId53" w:history="1">
              <w:r w:rsidR="003E38B7" w:rsidRPr="006C3334">
                <w:rPr>
                  <w:rStyle w:val="Hyperlink"/>
                  <w:sz w:val="20"/>
                  <w:szCs w:val="20"/>
                  <w:lang w:val="en-GB" w:eastAsia="en-US"/>
                </w:rPr>
                <w:t>http://vbacoda.vba.va.gov/plsql/typ_val.list_val?env=CERT&amp;typ_grp=PTCPNT_ADDRS_TYPE</w:t>
              </w:r>
            </w:hyperlink>
          </w:p>
        </w:tc>
      </w:tr>
      <w:tr w:rsidR="003E38B7" w:rsidRPr="00846AD3" w14:paraId="6E7EBF97" w14:textId="77777777" w:rsidTr="00DC1F1F">
        <w:trPr>
          <w:trHeight w:val="143"/>
          <w:jc w:val="center"/>
        </w:trPr>
        <w:tc>
          <w:tcPr>
            <w:tcW w:w="2551" w:type="dxa"/>
            <w:shd w:val="clear" w:color="auto" w:fill="D9D9D9" w:themeFill="background1" w:themeFillShade="D9"/>
          </w:tcPr>
          <w:p w14:paraId="3EE3392A" w14:textId="77777777" w:rsidR="003E38B7" w:rsidRPr="00584DF6" w:rsidRDefault="003E38B7" w:rsidP="00DC1F1F">
            <w:pPr>
              <w:jc w:val="both"/>
              <w:rPr>
                <w:b/>
                <w:szCs w:val="22"/>
              </w:rPr>
            </w:pPr>
          </w:p>
        </w:tc>
        <w:tc>
          <w:tcPr>
            <w:tcW w:w="8922" w:type="dxa"/>
            <w:shd w:val="clear" w:color="auto" w:fill="D9D9D9" w:themeFill="background1" w:themeFillShade="D9"/>
          </w:tcPr>
          <w:p w14:paraId="2E14C964" w14:textId="77777777" w:rsidR="003E38B7" w:rsidRDefault="003E38B7" w:rsidP="00DC1F1F"/>
        </w:tc>
      </w:tr>
      <w:tr w:rsidR="003E38B7" w:rsidRPr="00846AD3" w14:paraId="04A49091" w14:textId="77777777" w:rsidTr="00DC1F1F">
        <w:trPr>
          <w:jc w:val="center"/>
        </w:trPr>
        <w:tc>
          <w:tcPr>
            <w:tcW w:w="2551" w:type="dxa"/>
          </w:tcPr>
          <w:p w14:paraId="0F8901E3" w14:textId="77777777" w:rsidR="003E38B7" w:rsidRPr="00846AD3" w:rsidRDefault="003E38B7" w:rsidP="00DC1F1F">
            <w:pPr>
              <w:rPr>
                <w:lang w:val="en-GB"/>
              </w:rPr>
            </w:pPr>
            <w:r w:rsidRPr="00754E4E">
              <w:rPr>
                <w:b/>
                <w:lang w:val="en-GB"/>
              </w:rPr>
              <w:t>vnpPtcpntPhoneService</w:t>
            </w:r>
            <w:r w:rsidRPr="00503DBB">
              <w:rPr>
                <w:lang w:val="en-GB"/>
              </w:rPr>
              <w:t xml:space="preserve"> vnpPtcpntPhoneCreate </w:t>
            </w:r>
            <w:r w:rsidRPr="00EA094F">
              <w:rPr>
                <w:szCs w:val="22"/>
                <w:lang w:val="en-GB"/>
              </w:rPr>
              <w:t>phoneNumberType</w:t>
            </w:r>
          </w:p>
        </w:tc>
        <w:tc>
          <w:tcPr>
            <w:tcW w:w="8922" w:type="dxa"/>
          </w:tcPr>
          <w:p w14:paraId="161A2906" w14:textId="77777777" w:rsidR="003E38B7" w:rsidRPr="006C3334" w:rsidRDefault="00D10380" w:rsidP="00DC1F1F">
            <w:pPr>
              <w:pStyle w:val="BodyText"/>
              <w:rPr>
                <w:sz w:val="20"/>
                <w:szCs w:val="20"/>
                <w:lang w:val="en-GB" w:eastAsia="en-US"/>
              </w:rPr>
            </w:pPr>
            <w:hyperlink r:id="rId54" w:history="1">
              <w:r w:rsidR="003E38B7" w:rsidRPr="006C3334">
                <w:rPr>
                  <w:rStyle w:val="Hyperlink"/>
                  <w:sz w:val="20"/>
                  <w:szCs w:val="20"/>
                </w:rPr>
                <w:t>http://vbacoda.vba.va.gov/plsql/typ_val.list_val?env=CERT&amp;typ_grp=PHONE_TYPE</w:t>
              </w:r>
            </w:hyperlink>
          </w:p>
        </w:tc>
      </w:tr>
      <w:tr w:rsidR="003E38B7" w:rsidRPr="00846AD3" w14:paraId="490DD558" w14:textId="77777777" w:rsidTr="00DC1F1F">
        <w:trPr>
          <w:trHeight w:val="143"/>
          <w:jc w:val="center"/>
        </w:trPr>
        <w:tc>
          <w:tcPr>
            <w:tcW w:w="2551" w:type="dxa"/>
            <w:shd w:val="clear" w:color="auto" w:fill="D9D9D9" w:themeFill="background1" w:themeFillShade="D9"/>
          </w:tcPr>
          <w:p w14:paraId="384AC5CC" w14:textId="77777777" w:rsidR="003E38B7" w:rsidRPr="00584DF6" w:rsidRDefault="003E38B7" w:rsidP="00DC1F1F">
            <w:pPr>
              <w:jc w:val="both"/>
              <w:rPr>
                <w:b/>
                <w:szCs w:val="22"/>
              </w:rPr>
            </w:pPr>
          </w:p>
        </w:tc>
        <w:tc>
          <w:tcPr>
            <w:tcW w:w="8922" w:type="dxa"/>
            <w:shd w:val="clear" w:color="auto" w:fill="D9D9D9" w:themeFill="background1" w:themeFillShade="D9"/>
          </w:tcPr>
          <w:p w14:paraId="2792E2A6" w14:textId="77777777" w:rsidR="003E38B7" w:rsidRDefault="003E38B7" w:rsidP="00DC1F1F"/>
        </w:tc>
      </w:tr>
      <w:tr w:rsidR="003E38B7" w:rsidRPr="00846AD3" w14:paraId="4E26D9CF" w14:textId="77777777" w:rsidTr="00DC1F1F">
        <w:trPr>
          <w:jc w:val="center"/>
        </w:trPr>
        <w:tc>
          <w:tcPr>
            <w:tcW w:w="2551" w:type="dxa"/>
          </w:tcPr>
          <w:p w14:paraId="32BE5F0C" w14:textId="77777777" w:rsidR="003E38B7" w:rsidRPr="00846AD3" w:rsidRDefault="003E38B7" w:rsidP="00DC1F1F">
            <w:pPr>
              <w:jc w:val="both"/>
              <w:rPr>
                <w:szCs w:val="22"/>
              </w:rPr>
            </w:pPr>
            <w:r w:rsidRPr="00EA3F19">
              <w:rPr>
                <w:b/>
              </w:rPr>
              <w:t>vnpPtcpntRlnshpService</w:t>
            </w:r>
            <w:r w:rsidRPr="00A36605">
              <w:t xml:space="preserve"> vnpPtcpntRlnshpCreate</w:t>
            </w:r>
            <w:r w:rsidRPr="00972686">
              <w:rPr>
                <w:szCs w:val="22"/>
              </w:rPr>
              <w:t xml:space="preserve"> familyRlnshpTypeNm</w:t>
            </w:r>
          </w:p>
        </w:tc>
        <w:tc>
          <w:tcPr>
            <w:tcW w:w="8922" w:type="dxa"/>
          </w:tcPr>
          <w:p w14:paraId="4C510D2D" w14:textId="77777777" w:rsidR="003E38B7" w:rsidRPr="00972686" w:rsidRDefault="00D10380" w:rsidP="00DC1F1F">
            <w:pPr>
              <w:pStyle w:val="TableText"/>
              <w:rPr>
                <w:rFonts w:ascii="Times New Roman" w:hAnsi="Times New Roman" w:cs="Times New Roman"/>
                <w:color w:val="000000"/>
                <w:sz w:val="20"/>
              </w:rPr>
            </w:pPr>
            <w:hyperlink r:id="rId55" w:history="1">
              <w:r w:rsidR="003E38B7" w:rsidRPr="00972686">
                <w:rPr>
                  <w:rStyle w:val="Hyperlink"/>
                  <w:rFonts w:ascii="Times New Roman" w:hAnsi="Times New Roman" w:cs="Times New Roman"/>
                  <w:sz w:val="20"/>
                </w:rPr>
                <w:t>http://vbacoda.vba.va.gov/plsql/typ_val.list_val?env=CERT&amp;typ_grp=FAMILY_RLNSHP_TYPE</w:t>
              </w:r>
            </w:hyperlink>
          </w:p>
          <w:p w14:paraId="5C734B91" w14:textId="77777777" w:rsidR="003E38B7" w:rsidRPr="006C3334" w:rsidRDefault="003E38B7" w:rsidP="00DC1F1F">
            <w:pPr>
              <w:tabs>
                <w:tab w:val="left" w:pos="5124"/>
                <w:tab w:val="left" w:pos="5810"/>
              </w:tabs>
              <w:rPr>
                <w:sz w:val="20"/>
                <w:szCs w:val="20"/>
              </w:rPr>
            </w:pPr>
            <w:r>
              <w:rPr>
                <w:sz w:val="20"/>
                <w:szCs w:val="20"/>
              </w:rPr>
              <w:tab/>
            </w:r>
            <w:r>
              <w:rPr>
                <w:sz w:val="20"/>
                <w:szCs w:val="20"/>
              </w:rPr>
              <w:tab/>
            </w:r>
          </w:p>
        </w:tc>
      </w:tr>
      <w:tr w:rsidR="003E38B7" w:rsidRPr="00EA3F19" w14:paraId="4D04CE36" w14:textId="77777777" w:rsidTr="00DC1F1F">
        <w:trPr>
          <w:trHeight w:val="143"/>
          <w:jc w:val="center"/>
        </w:trPr>
        <w:tc>
          <w:tcPr>
            <w:tcW w:w="2551" w:type="dxa"/>
          </w:tcPr>
          <w:p w14:paraId="437EB5C3" w14:textId="77777777" w:rsidR="003E38B7" w:rsidRPr="00584DF6" w:rsidRDefault="003E38B7" w:rsidP="00DC1F1F">
            <w:pPr>
              <w:jc w:val="both"/>
              <w:rPr>
                <w:b/>
                <w:szCs w:val="22"/>
              </w:rPr>
            </w:pPr>
            <w:r w:rsidRPr="00EA3F19">
              <w:rPr>
                <w:b/>
              </w:rPr>
              <w:t>vnpPtcpntRlnshpService</w:t>
            </w:r>
            <w:r w:rsidRPr="00A36605">
              <w:t xml:space="preserve"> vnpPtcpntRlnshpCreate</w:t>
            </w:r>
            <w:r w:rsidRPr="00972686">
              <w:rPr>
                <w:szCs w:val="22"/>
              </w:rPr>
              <w:t xml:space="preserve"> </w:t>
            </w:r>
            <w:r w:rsidRPr="00EA3F19">
              <w:rPr>
                <w:szCs w:val="22"/>
              </w:rPr>
              <w:t>marageTrmntnTypeCd</w:t>
            </w:r>
          </w:p>
        </w:tc>
        <w:tc>
          <w:tcPr>
            <w:tcW w:w="8922" w:type="dxa"/>
          </w:tcPr>
          <w:p w14:paraId="6F0FD254" w14:textId="77777777" w:rsidR="003E38B7" w:rsidRPr="00EA3F19" w:rsidRDefault="00D10380" w:rsidP="00DC1F1F">
            <w:pPr>
              <w:pStyle w:val="TableText"/>
              <w:rPr>
                <w:rFonts w:ascii="Times New Roman" w:hAnsi="Times New Roman" w:cs="Times New Roman"/>
                <w:sz w:val="20"/>
              </w:rPr>
            </w:pPr>
            <w:hyperlink r:id="rId56" w:history="1">
              <w:r w:rsidR="003E38B7" w:rsidRPr="00EA3F19">
                <w:rPr>
                  <w:rStyle w:val="Hyperlink"/>
                  <w:rFonts w:ascii="Times New Roman" w:hAnsi="Times New Roman" w:cs="Times New Roman"/>
                  <w:sz w:val="20"/>
                </w:rPr>
                <w:t>http://vbacoda.vba.va.gov/plsql/typ_val.list_val?env=CERT&amp;typ_grp=MARAGE_TRMNTN_TYPE</w:t>
              </w:r>
            </w:hyperlink>
          </w:p>
        </w:tc>
      </w:tr>
      <w:tr w:rsidR="003E38B7" w:rsidRPr="00846AD3" w14:paraId="458A00C6" w14:textId="77777777" w:rsidTr="00DC1F1F">
        <w:trPr>
          <w:trHeight w:val="143"/>
          <w:jc w:val="center"/>
        </w:trPr>
        <w:tc>
          <w:tcPr>
            <w:tcW w:w="2551" w:type="dxa"/>
          </w:tcPr>
          <w:p w14:paraId="4C67C475" w14:textId="77777777" w:rsidR="003E38B7" w:rsidRPr="00584DF6" w:rsidRDefault="003E38B7" w:rsidP="00DC1F1F">
            <w:pPr>
              <w:jc w:val="both"/>
              <w:rPr>
                <w:b/>
                <w:szCs w:val="22"/>
              </w:rPr>
            </w:pPr>
            <w:r w:rsidRPr="00EA3F19">
              <w:rPr>
                <w:b/>
              </w:rPr>
              <w:t>vnpPtcpntRlnshpService</w:t>
            </w:r>
            <w:r w:rsidRPr="00A36605">
              <w:t xml:space="preserve"> vnpPtcpntRlnshpCreate</w:t>
            </w:r>
            <w:r w:rsidRPr="00972686">
              <w:rPr>
                <w:szCs w:val="22"/>
              </w:rPr>
              <w:t xml:space="preserve"> </w:t>
            </w:r>
            <w:r w:rsidRPr="00470315">
              <w:rPr>
                <w:rFonts w:eastAsiaTheme="minorEastAsia"/>
                <w:sz w:val="24"/>
              </w:rPr>
              <w:t>prptnlPhraseTypeNm</w:t>
            </w:r>
          </w:p>
        </w:tc>
        <w:tc>
          <w:tcPr>
            <w:tcW w:w="8922" w:type="dxa"/>
          </w:tcPr>
          <w:p w14:paraId="43E8AA59" w14:textId="77777777" w:rsidR="003E38B7" w:rsidRPr="00B36F0E" w:rsidRDefault="00D10380" w:rsidP="00DC1F1F">
            <w:pPr>
              <w:pStyle w:val="TableText"/>
              <w:rPr>
                <w:rFonts w:ascii="Times New Roman" w:hAnsi="Times New Roman" w:cs="Times New Roman"/>
                <w:color w:val="000000"/>
              </w:rPr>
            </w:pPr>
            <w:hyperlink r:id="rId57" w:history="1">
              <w:r w:rsidR="003E38B7" w:rsidRPr="00B36F0E">
                <w:rPr>
                  <w:rStyle w:val="Hyperlink"/>
                  <w:rFonts w:ascii="Times New Roman" w:hAnsi="Times New Roman" w:cs="Times New Roman"/>
                </w:rPr>
                <w:t>http://vbacoda.vba.va.gov/plsql/typ_val.list_val?env=CERT&amp;typ_grp=PRPTNL_PHRASE_TYPE</w:t>
              </w:r>
            </w:hyperlink>
          </w:p>
          <w:p w14:paraId="4FDBFD1C" w14:textId="77777777" w:rsidR="003E38B7" w:rsidRDefault="003E38B7" w:rsidP="00DC1F1F"/>
        </w:tc>
      </w:tr>
      <w:tr w:rsidR="003E38B7" w:rsidRPr="00846AD3" w14:paraId="620DA014" w14:textId="77777777" w:rsidTr="00DC1F1F">
        <w:trPr>
          <w:trHeight w:val="143"/>
          <w:jc w:val="center"/>
        </w:trPr>
        <w:tc>
          <w:tcPr>
            <w:tcW w:w="2551" w:type="dxa"/>
          </w:tcPr>
          <w:p w14:paraId="5A4C9175" w14:textId="77777777" w:rsidR="003E38B7" w:rsidRPr="00584DF6" w:rsidRDefault="003E38B7" w:rsidP="00DC1F1F">
            <w:pPr>
              <w:jc w:val="both"/>
              <w:rPr>
                <w:b/>
                <w:szCs w:val="22"/>
              </w:rPr>
            </w:pPr>
            <w:r w:rsidRPr="00EA3F19">
              <w:rPr>
                <w:b/>
              </w:rPr>
              <w:t>vnpPtcpntRlnshpService</w:t>
            </w:r>
            <w:r w:rsidRPr="00A36605">
              <w:t xml:space="preserve"> vnpPtcpntRlnshpCreate</w:t>
            </w:r>
            <w:r w:rsidRPr="00972686">
              <w:rPr>
                <w:szCs w:val="22"/>
              </w:rPr>
              <w:t xml:space="preserve"> </w:t>
            </w:r>
            <w:r w:rsidRPr="00472EB6">
              <w:rPr>
                <w:rFonts w:ascii="Calibri" w:hAnsi="Calibri"/>
                <w:color w:val="000000"/>
                <w:szCs w:val="22"/>
              </w:rPr>
              <w:t>rateTypeNm</w:t>
            </w:r>
          </w:p>
        </w:tc>
        <w:tc>
          <w:tcPr>
            <w:tcW w:w="8922" w:type="dxa"/>
          </w:tcPr>
          <w:p w14:paraId="46751410" w14:textId="77777777" w:rsidR="003E38B7" w:rsidRPr="00696CFA" w:rsidRDefault="00D10380" w:rsidP="00DC1F1F">
            <w:pPr>
              <w:pStyle w:val="TableText"/>
              <w:rPr>
                <w:rFonts w:ascii="Times New Roman" w:hAnsi="Times New Roman" w:cs="Times New Roman"/>
                <w:color w:val="000000"/>
                <w:szCs w:val="22"/>
              </w:rPr>
            </w:pPr>
            <w:hyperlink r:id="rId58" w:history="1">
              <w:r w:rsidR="003E38B7" w:rsidRPr="00696CFA">
                <w:rPr>
                  <w:rStyle w:val="Hyperlink"/>
                  <w:rFonts w:ascii="Times New Roman" w:hAnsi="Times New Roman" w:cs="Times New Roman"/>
                  <w:szCs w:val="22"/>
                </w:rPr>
                <w:t>http://vbacoda.vba.va.gov/plsql/typ_val.list_val?env=CERT&amp;typ_grp=RATE_TYPE</w:t>
              </w:r>
            </w:hyperlink>
          </w:p>
          <w:p w14:paraId="148F8C7F" w14:textId="77777777" w:rsidR="003E38B7" w:rsidRDefault="003E38B7" w:rsidP="00DC1F1F"/>
        </w:tc>
      </w:tr>
      <w:tr w:rsidR="003E38B7" w:rsidRPr="00846AD3" w14:paraId="25FA4095" w14:textId="77777777" w:rsidTr="00DC1F1F">
        <w:trPr>
          <w:trHeight w:val="143"/>
          <w:jc w:val="center"/>
        </w:trPr>
        <w:tc>
          <w:tcPr>
            <w:tcW w:w="2551" w:type="dxa"/>
          </w:tcPr>
          <w:p w14:paraId="3FC30518" w14:textId="77777777" w:rsidR="003E38B7" w:rsidRPr="00584DF6" w:rsidRDefault="003E38B7" w:rsidP="00DC1F1F">
            <w:pPr>
              <w:jc w:val="both"/>
              <w:rPr>
                <w:b/>
                <w:szCs w:val="22"/>
              </w:rPr>
            </w:pPr>
            <w:r w:rsidRPr="00EA3F19">
              <w:rPr>
                <w:b/>
              </w:rPr>
              <w:t>vnpPtcpntRlnshpService</w:t>
            </w:r>
            <w:r w:rsidRPr="00A36605">
              <w:t xml:space="preserve"> vnpPtcpntRlnshpCreate</w:t>
            </w:r>
            <w:r w:rsidRPr="00972686">
              <w:rPr>
                <w:szCs w:val="22"/>
              </w:rPr>
              <w:t xml:space="preserve"> </w:t>
            </w:r>
            <w:r w:rsidRPr="00472EB6">
              <w:rPr>
                <w:rFonts w:ascii="Calibri" w:hAnsi="Calibri"/>
                <w:color w:val="000000"/>
                <w:szCs w:val="22"/>
              </w:rPr>
              <w:t>poaRepTypeCd</w:t>
            </w:r>
          </w:p>
        </w:tc>
        <w:tc>
          <w:tcPr>
            <w:tcW w:w="8922" w:type="dxa"/>
          </w:tcPr>
          <w:p w14:paraId="37A73DCA" w14:textId="77777777" w:rsidR="003E38B7" w:rsidRDefault="00D10380" w:rsidP="00DC1F1F">
            <w:hyperlink r:id="rId59" w:history="1">
              <w:r w:rsidR="003E38B7" w:rsidRPr="00696CFA">
                <w:rPr>
                  <w:rStyle w:val="Hyperlink"/>
                  <w:szCs w:val="22"/>
                </w:rPr>
                <w:t>http://vbacoda.vba.va.gov/plsql/typ_val.list_val?env=DEVL&amp;typ_grp=POA_REP_TYPE</w:t>
              </w:r>
            </w:hyperlink>
          </w:p>
        </w:tc>
      </w:tr>
      <w:tr w:rsidR="003E38B7" w:rsidRPr="00846AD3" w14:paraId="7F103807" w14:textId="77777777" w:rsidTr="00DC1F1F">
        <w:trPr>
          <w:trHeight w:val="143"/>
          <w:jc w:val="center"/>
        </w:trPr>
        <w:tc>
          <w:tcPr>
            <w:tcW w:w="2551" w:type="dxa"/>
            <w:shd w:val="clear" w:color="auto" w:fill="D9D9D9" w:themeFill="background1" w:themeFillShade="D9"/>
          </w:tcPr>
          <w:p w14:paraId="0C8C5193" w14:textId="77777777" w:rsidR="003E38B7" w:rsidRPr="00584DF6" w:rsidRDefault="003E38B7" w:rsidP="00DC1F1F">
            <w:pPr>
              <w:jc w:val="both"/>
              <w:rPr>
                <w:b/>
                <w:szCs w:val="22"/>
              </w:rPr>
            </w:pPr>
          </w:p>
        </w:tc>
        <w:tc>
          <w:tcPr>
            <w:tcW w:w="8922" w:type="dxa"/>
            <w:shd w:val="clear" w:color="auto" w:fill="D9D9D9" w:themeFill="background1" w:themeFillShade="D9"/>
          </w:tcPr>
          <w:p w14:paraId="7E2225C7" w14:textId="77777777" w:rsidR="003E38B7" w:rsidRDefault="003E38B7" w:rsidP="00DC1F1F"/>
        </w:tc>
      </w:tr>
      <w:tr w:rsidR="003E38B7" w:rsidRPr="00846AD3" w14:paraId="7DE1D538" w14:textId="77777777" w:rsidTr="00DC1F1F">
        <w:trPr>
          <w:trHeight w:val="143"/>
          <w:jc w:val="center"/>
        </w:trPr>
        <w:tc>
          <w:tcPr>
            <w:tcW w:w="2551" w:type="dxa"/>
          </w:tcPr>
          <w:p w14:paraId="2C4264BF" w14:textId="77777777" w:rsidR="003E38B7" w:rsidRPr="008804BE" w:rsidRDefault="003E38B7" w:rsidP="00DC1F1F">
            <w:pPr>
              <w:jc w:val="both"/>
              <w:rPr>
                <w:b/>
              </w:rPr>
            </w:pPr>
            <w:r w:rsidRPr="008804BE">
              <w:rPr>
                <w:b/>
              </w:rPr>
              <w:t>benefitClaimWebService</w:t>
            </w:r>
          </w:p>
          <w:p w14:paraId="0A1FC523" w14:textId="77777777" w:rsidR="003E38B7" w:rsidRPr="00584DF6" w:rsidRDefault="003E38B7" w:rsidP="00DC1F1F">
            <w:pPr>
              <w:jc w:val="both"/>
              <w:rPr>
                <w:b/>
                <w:szCs w:val="22"/>
              </w:rPr>
            </w:pPr>
            <w:r w:rsidRPr="00F35A52">
              <w:t>insertBenefitClaim</w:t>
            </w:r>
            <w:r w:rsidRPr="0036538F">
              <w:rPr>
                <w:rFonts w:ascii="Arial" w:eastAsia="Arial Unicode MS" w:hAnsi="Arial" w:cs="Arial"/>
                <w:color w:val="000000"/>
                <w:sz w:val="20"/>
                <w:szCs w:val="20"/>
              </w:rPr>
              <w:t xml:space="preserve"> endProduct</w:t>
            </w:r>
          </w:p>
        </w:tc>
        <w:tc>
          <w:tcPr>
            <w:tcW w:w="8922" w:type="dxa"/>
          </w:tcPr>
          <w:p w14:paraId="7FDA89B5" w14:textId="77777777" w:rsidR="003E38B7" w:rsidRDefault="00D10380" w:rsidP="00DC1F1F">
            <w:hyperlink r:id="rId60" w:history="1">
              <w:r w:rsidR="003E38B7" w:rsidRPr="0036538F">
                <w:rPr>
                  <w:rFonts w:ascii="Arial" w:hAnsi="Arial" w:cs="Arial"/>
                  <w:color w:val="0000FF"/>
                  <w:sz w:val="20"/>
                  <w:szCs w:val="20"/>
                  <w:u w:val="single"/>
                </w:rPr>
                <w:t>http://vbacoda.vba.va.gov/plsql/typ_val.list_val?env=CERT&amp;typ_grp=END_PRDCT_TYPE</w:t>
              </w:r>
            </w:hyperlink>
          </w:p>
        </w:tc>
      </w:tr>
      <w:tr w:rsidR="003E38B7" w:rsidRPr="00846AD3" w14:paraId="32149B91" w14:textId="77777777" w:rsidTr="00DC1F1F">
        <w:trPr>
          <w:trHeight w:val="143"/>
          <w:jc w:val="center"/>
        </w:trPr>
        <w:tc>
          <w:tcPr>
            <w:tcW w:w="2551" w:type="dxa"/>
          </w:tcPr>
          <w:p w14:paraId="5BBDB7E8" w14:textId="77777777" w:rsidR="003E38B7" w:rsidRPr="00584DF6" w:rsidRDefault="003E38B7" w:rsidP="00DC1F1F">
            <w:pPr>
              <w:jc w:val="both"/>
              <w:rPr>
                <w:b/>
                <w:szCs w:val="22"/>
              </w:rPr>
            </w:pPr>
          </w:p>
        </w:tc>
        <w:tc>
          <w:tcPr>
            <w:tcW w:w="8922" w:type="dxa"/>
          </w:tcPr>
          <w:p w14:paraId="18453525" w14:textId="77777777" w:rsidR="003E38B7" w:rsidRDefault="003E38B7" w:rsidP="00DC1F1F"/>
        </w:tc>
      </w:tr>
      <w:tr w:rsidR="003E38B7" w:rsidRPr="00846AD3" w14:paraId="0833EE04" w14:textId="77777777" w:rsidTr="00DC1F1F">
        <w:trPr>
          <w:trHeight w:val="143"/>
          <w:jc w:val="center"/>
        </w:trPr>
        <w:tc>
          <w:tcPr>
            <w:tcW w:w="2551" w:type="dxa"/>
          </w:tcPr>
          <w:p w14:paraId="5BA0DC52" w14:textId="77777777" w:rsidR="003E38B7" w:rsidRPr="00584DF6" w:rsidRDefault="003E38B7" w:rsidP="00DC1F1F">
            <w:pPr>
              <w:jc w:val="both"/>
              <w:rPr>
                <w:b/>
                <w:szCs w:val="22"/>
              </w:rPr>
            </w:pPr>
          </w:p>
        </w:tc>
        <w:tc>
          <w:tcPr>
            <w:tcW w:w="8922" w:type="dxa"/>
          </w:tcPr>
          <w:p w14:paraId="45311D0A" w14:textId="77777777" w:rsidR="003E38B7" w:rsidRDefault="003E38B7" w:rsidP="00DC1F1F"/>
        </w:tc>
      </w:tr>
      <w:tr w:rsidR="003E38B7" w:rsidRPr="00846AD3" w14:paraId="59C26F30" w14:textId="77777777" w:rsidTr="00DC1F1F">
        <w:trPr>
          <w:trHeight w:val="143"/>
          <w:jc w:val="center"/>
        </w:trPr>
        <w:tc>
          <w:tcPr>
            <w:tcW w:w="2551" w:type="dxa"/>
          </w:tcPr>
          <w:p w14:paraId="4B3EB9B6" w14:textId="77777777" w:rsidR="003E38B7" w:rsidRPr="00584DF6" w:rsidRDefault="003E38B7" w:rsidP="00DC1F1F">
            <w:pPr>
              <w:jc w:val="both"/>
              <w:rPr>
                <w:b/>
                <w:szCs w:val="22"/>
              </w:rPr>
            </w:pPr>
          </w:p>
        </w:tc>
        <w:tc>
          <w:tcPr>
            <w:tcW w:w="8922" w:type="dxa"/>
          </w:tcPr>
          <w:p w14:paraId="4067660A" w14:textId="77777777" w:rsidR="003E38B7" w:rsidRDefault="003E38B7" w:rsidP="00DC1F1F"/>
        </w:tc>
      </w:tr>
      <w:tr w:rsidR="003E38B7" w:rsidRPr="00846AD3" w14:paraId="403F0DD9" w14:textId="77777777" w:rsidTr="00DC1F1F">
        <w:trPr>
          <w:trHeight w:val="143"/>
          <w:jc w:val="center"/>
        </w:trPr>
        <w:tc>
          <w:tcPr>
            <w:tcW w:w="2551" w:type="dxa"/>
            <w:shd w:val="clear" w:color="auto" w:fill="D9D9D9" w:themeFill="background1" w:themeFillShade="D9"/>
          </w:tcPr>
          <w:p w14:paraId="13307150" w14:textId="77777777" w:rsidR="003E38B7" w:rsidRPr="00584DF6" w:rsidRDefault="003E38B7" w:rsidP="00DC1F1F">
            <w:pPr>
              <w:jc w:val="both"/>
              <w:rPr>
                <w:b/>
                <w:szCs w:val="22"/>
              </w:rPr>
            </w:pPr>
          </w:p>
        </w:tc>
        <w:tc>
          <w:tcPr>
            <w:tcW w:w="8922" w:type="dxa"/>
            <w:shd w:val="clear" w:color="auto" w:fill="D9D9D9" w:themeFill="background1" w:themeFillShade="D9"/>
          </w:tcPr>
          <w:p w14:paraId="4477BA9E" w14:textId="77777777" w:rsidR="003E38B7" w:rsidRDefault="003E38B7" w:rsidP="00DC1F1F"/>
        </w:tc>
      </w:tr>
      <w:tr w:rsidR="003E38B7" w:rsidRPr="00846AD3" w14:paraId="1717C2F9" w14:textId="77777777" w:rsidTr="00DC1F1F">
        <w:trPr>
          <w:trHeight w:val="494"/>
          <w:jc w:val="center"/>
        </w:trPr>
        <w:tc>
          <w:tcPr>
            <w:tcW w:w="2551" w:type="dxa"/>
          </w:tcPr>
          <w:p w14:paraId="4E031E7D" w14:textId="77777777" w:rsidR="003E38B7" w:rsidRPr="00021AF3" w:rsidRDefault="003E38B7" w:rsidP="00DC1F1F">
            <w:pPr>
              <w:pStyle w:val="BodyText"/>
              <w:rPr>
                <w:sz w:val="22"/>
                <w:lang w:val="en-GB" w:eastAsia="en-US"/>
              </w:rPr>
            </w:pPr>
            <w:r w:rsidRPr="004154F3">
              <w:rPr>
                <w:sz w:val="22"/>
              </w:rPr>
              <w:t>jrnStastusTypeCd</w:t>
            </w:r>
            <w:r>
              <w:rPr>
                <w:sz w:val="22"/>
              </w:rPr>
              <w:t xml:space="preserve">         </w:t>
            </w:r>
            <w:r>
              <w:t xml:space="preserve"> All</w:t>
            </w:r>
          </w:p>
        </w:tc>
        <w:tc>
          <w:tcPr>
            <w:tcW w:w="8922" w:type="dxa"/>
          </w:tcPr>
          <w:p w14:paraId="68B58763" w14:textId="77777777" w:rsidR="003E38B7" w:rsidRPr="006C3334" w:rsidRDefault="00D10380" w:rsidP="00DC1F1F">
            <w:pPr>
              <w:pStyle w:val="BodyText"/>
              <w:rPr>
                <w:sz w:val="20"/>
                <w:szCs w:val="20"/>
                <w:lang w:val="en-GB" w:eastAsia="en-US"/>
              </w:rPr>
            </w:pPr>
            <w:hyperlink r:id="rId61" w:history="1">
              <w:r w:rsidR="003E38B7" w:rsidRPr="00162346">
                <w:rPr>
                  <w:rStyle w:val="Hyperlink"/>
                  <w:sz w:val="20"/>
                  <w:szCs w:val="20"/>
                  <w:lang w:val="en-GB" w:eastAsia="en-US"/>
                </w:rPr>
                <w:t>http://vbacoda.vba.va.gov/plsql/typ_val.list_val?env=CERT&amp;typ_grp=JRN_STATUS_TYPE</w:t>
              </w:r>
            </w:hyperlink>
          </w:p>
        </w:tc>
      </w:tr>
      <w:tr w:rsidR="003E38B7" w:rsidRPr="00846AD3" w14:paraId="5ADCF7B9" w14:textId="77777777" w:rsidTr="00DC1F1F">
        <w:trPr>
          <w:trHeight w:val="719"/>
          <w:jc w:val="center"/>
        </w:trPr>
        <w:tc>
          <w:tcPr>
            <w:tcW w:w="2551" w:type="dxa"/>
          </w:tcPr>
          <w:p w14:paraId="059F946A" w14:textId="77777777" w:rsidR="003E38B7" w:rsidRPr="00846AD3" w:rsidRDefault="003E38B7" w:rsidP="00DC1F1F">
            <w:pPr>
              <w:pStyle w:val="BodyText"/>
              <w:rPr>
                <w:sz w:val="22"/>
                <w:lang w:val="en-GB" w:eastAsia="en-US"/>
              </w:rPr>
            </w:pPr>
            <w:r w:rsidRPr="00E87F93">
              <w:rPr>
                <w:sz w:val="22"/>
                <w:lang w:val="en-GB" w:eastAsia="en-US"/>
              </w:rPr>
              <w:t>vnpProcStateTypeCd</w:t>
            </w:r>
            <w:r>
              <w:rPr>
                <w:sz w:val="22"/>
                <w:lang w:val="en-GB" w:eastAsia="en-US"/>
              </w:rPr>
              <w:t xml:space="preserve">     All</w:t>
            </w:r>
          </w:p>
        </w:tc>
        <w:tc>
          <w:tcPr>
            <w:tcW w:w="8922" w:type="dxa"/>
          </w:tcPr>
          <w:p w14:paraId="560D64B3" w14:textId="77777777" w:rsidR="003E38B7" w:rsidRPr="00E87F93" w:rsidRDefault="00D10380" w:rsidP="00DC1F1F">
            <w:pPr>
              <w:pStyle w:val="BodyText"/>
              <w:rPr>
                <w:sz w:val="20"/>
                <w:szCs w:val="20"/>
                <w:lang w:val="en-GB" w:eastAsia="en-US"/>
              </w:rPr>
            </w:pPr>
            <w:hyperlink r:id="rId62" w:history="1">
              <w:r w:rsidR="003E38B7" w:rsidRPr="00E87F93">
                <w:rPr>
                  <w:rStyle w:val="Hyperlink"/>
                  <w:sz w:val="20"/>
                  <w:szCs w:val="20"/>
                </w:rPr>
                <w:t>http://vbacoda.vba.va.gov/plsql/typ_val.list_val?env=CERT&amp;typ_grp=VNP_PROC_STATE_TYPE</w:t>
              </w:r>
            </w:hyperlink>
          </w:p>
        </w:tc>
      </w:tr>
      <w:tr w:rsidR="003E38B7" w:rsidRPr="00846AD3" w14:paraId="51C77733" w14:textId="77777777" w:rsidTr="00DC1F1F">
        <w:trPr>
          <w:trHeight w:val="143"/>
          <w:jc w:val="center"/>
        </w:trPr>
        <w:tc>
          <w:tcPr>
            <w:tcW w:w="2551" w:type="dxa"/>
          </w:tcPr>
          <w:p w14:paraId="6A186619" w14:textId="77777777" w:rsidR="003E38B7" w:rsidRPr="00584DF6" w:rsidRDefault="003E38B7" w:rsidP="00DC1F1F">
            <w:pPr>
              <w:jc w:val="both"/>
              <w:rPr>
                <w:b/>
                <w:szCs w:val="22"/>
              </w:rPr>
            </w:pPr>
          </w:p>
        </w:tc>
        <w:tc>
          <w:tcPr>
            <w:tcW w:w="8922" w:type="dxa"/>
          </w:tcPr>
          <w:p w14:paraId="4511AA85" w14:textId="77777777" w:rsidR="003E38B7" w:rsidRDefault="003E38B7" w:rsidP="00DC1F1F"/>
        </w:tc>
      </w:tr>
    </w:tbl>
    <w:p w14:paraId="6C34B2EC" w14:textId="77777777" w:rsidR="003E38B7" w:rsidRDefault="003E38B7" w:rsidP="003E38B7">
      <w:pPr>
        <w:rPr>
          <w:rFonts w:eastAsia="MS Mincho"/>
          <w:sz w:val="24"/>
          <w:szCs w:val="22"/>
          <w:lang w:val="en-GB"/>
        </w:rPr>
      </w:pPr>
      <w:r>
        <w:rPr>
          <w:lang w:val="en-GB"/>
        </w:rPr>
        <w:br w:type="page"/>
      </w:r>
    </w:p>
    <w:p w14:paraId="26487954" w14:textId="77777777" w:rsidR="003616B6" w:rsidRPr="003662D4" w:rsidRDefault="003616B6" w:rsidP="003616B6">
      <w:pPr>
        <w:pStyle w:val="Heading1"/>
      </w:pPr>
      <w:bookmarkStart w:id="301" w:name="_Toc438034494"/>
      <w:bookmarkStart w:id="302" w:name="_Toc457816095"/>
      <w:bookmarkStart w:id="303" w:name="_Toc471226250"/>
      <w:bookmarkEnd w:id="7"/>
      <w:bookmarkEnd w:id="271"/>
      <w:r w:rsidRPr="003662D4">
        <w:lastRenderedPageBreak/>
        <w:t>Human-Machine Interface</w:t>
      </w:r>
      <w:bookmarkEnd w:id="301"/>
      <w:bookmarkEnd w:id="302"/>
      <w:bookmarkEnd w:id="303"/>
    </w:p>
    <w:p w14:paraId="4563504D" w14:textId="77777777" w:rsidR="003616B6" w:rsidRPr="003662D4" w:rsidRDefault="003616B6" w:rsidP="003616B6">
      <w:pPr>
        <w:pStyle w:val="BodyText"/>
        <w:rPr>
          <w:lang w:eastAsia="en-US"/>
        </w:rPr>
      </w:pPr>
      <w:r w:rsidRPr="003662D4">
        <w:t>VIERS-D2D does not have a user interface/GUI.</w:t>
      </w:r>
    </w:p>
    <w:p w14:paraId="0E0C6A13" w14:textId="77777777" w:rsidR="003616B6" w:rsidRPr="003662D4" w:rsidRDefault="003616B6" w:rsidP="003616B6">
      <w:pPr>
        <w:pStyle w:val="Heading1"/>
      </w:pPr>
      <w:bookmarkStart w:id="304" w:name="_Toc438034495"/>
      <w:bookmarkStart w:id="305" w:name="_Toc457816096"/>
      <w:bookmarkStart w:id="306" w:name="_Toc471226251"/>
      <w:r w:rsidRPr="003662D4">
        <w:t>System Integrity Controls</w:t>
      </w:r>
      <w:bookmarkEnd w:id="304"/>
      <w:bookmarkEnd w:id="305"/>
      <w:bookmarkEnd w:id="306"/>
      <w:r w:rsidRPr="003662D4">
        <w:t xml:space="preserve"> </w:t>
      </w:r>
    </w:p>
    <w:p w14:paraId="0D4E150D" w14:textId="77777777" w:rsidR="003616B6" w:rsidRPr="003662D4" w:rsidRDefault="003616B6" w:rsidP="003616B6">
      <w:pPr>
        <w:pStyle w:val="BodyText"/>
        <w:rPr>
          <w:lang w:eastAsia="en-US"/>
        </w:rPr>
      </w:pPr>
      <w:r w:rsidRPr="003662D4">
        <w:rPr>
          <w:bCs/>
          <w:szCs w:val="24"/>
        </w:rPr>
        <w:t>TBD VIERS</w:t>
      </w:r>
    </w:p>
    <w:p w14:paraId="4CBECE43" w14:textId="77777777" w:rsidR="00CA3422" w:rsidRPr="003662D4" w:rsidRDefault="00CA3422" w:rsidP="00CA3422">
      <w:pPr>
        <w:pStyle w:val="Heading1"/>
      </w:pPr>
      <w:bookmarkStart w:id="307" w:name="_Toc66167293"/>
      <w:bookmarkStart w:id="308" w:name="_Toc66180194"/>
      <w:bookmarkStart w:id="309" w:name="_Toc66183257"/>
      <w:bookmarkStart w:id="310" w:name="_Toc66889358"/>
      <w:bookmarkStart w:id="311" w:name="_Toc438034496"/>
      <w:bookmarkStart w:id="312" w:name="_Toc471226252"/>
      <w:r w:rsidRPr="003662D4">
        <w:t xml:space="preserve">Appendix </w:t>
      </w:r>
      <w:bookmarkEnd w:id="307"/>
      <w:bookmarkEnd w:id="308"/>
      <w:bookmarkEnd w:id="309"/>
      <w:r w:rsidRPr="003662D4">
        <w:t>A</w:t>
      </w:r>
      <w:bookmarkEnd w:id="310"/>
      <w:bookmarkEnd w:id="311"/>
      <w:bookmarkEnd w:id="312"/>
    </w:p>
    <w:p w14:paraId="4EFBBC6D" w14:textId="77777777" w:rsidR="00CA3422" w:rsidRPr="003662D4" w:rsidRDefault="00CA3422" w:rsidP="00CA3422">
      <w:pPr>
        <w:pStyle w:val="BodyText"/>
        <w:rPr>
          <w:lang w:eastAsia="en-US"/>
        </w:rPr>
      </w:pPr>
      <w:r w:rsidRPr="003662D4">
        <w:rPr>
          <w:bCs/>
          <w:szCs w:val="24"/>
        </w:rPr>
        <w:t>TBD VIERS</w:t>
      </w:r>
    </w:p>
    <w:p w14:paraId="2A788481" w14:textId="77777777" w:rsidR="00CA3422" w:rsidRPr="003662D4" w:rsidRDefault="00CA3422" w:rsidP="00CA3422">
      <w:pPr>
        <w:pStyle w:val="Heading2"/>
      </w:pPr>
      <w:bookmarkStart w:id="313" w:name="_Toc66891931"/>
      <w:bookmarkStart w:id="314" w:name="_Toc438034497"/>
      <w:bookmarkStart w:id="315" w:name="_Toc471226253"/>
      <w:r w:rsidRPr="003662D4">
        <w:t>Requirements Traceability Matrix</w:t>
      </w:r>
      <w:bookmarkEnd w:id="313"/>
      <w:bookmarkEnd w:id="314"/>
      <w:bookmarkEnd w:id="315"/>
    </w:p>
    <w:p w14:paraId="6C8019B5" w14:textId="77777777" w:rsidR="00CA3422" w:rsidRPr="003662D4" w:rsidRDefault="00CA3422" w:rsidP="00CA3422">
      <w:pPr>
        <w:pStyle w:val="BodyText"/>
        <w:ind w:left="360"/>
        <w:rPr>
          <w:bCs/>
          <w:szCs w:val="24"/>
        </w:rPr>
      </w:pPr>
      <w:bookmarkStart w:id="316" w:name="_Toc66891932"/>
      <w:r w:rsidRPr="003662D4">
        <w:rPr>
          <w:bCs/>
          <w:szCs w:val="24"/>
        </w:rPr>
        <w:t>TBD VIERS</w:t>
      </w:r>
    </w:p>
    <w:p w14:paraId="09673496" w14:textId="77777777" w:rsidR="00CA3422" w:rsidRPr="003662D4" w:rsidRDefault="00CA3422" w:rsidP="00CA3422">
      <w:pPr>
        <w:pStyle w:val="Heading2"/>
      </w:pPr>
      <w:bookmarkStart w:id="317" w:name="_Toc438034498"/>
      <w:bookmarkStart w:id="318" w:name="_Toc471226254"/>
      <w:r w:rsidRPr="003662D4">
        <w:t>Packaging and Installation</w:t>
      </w:r>
      <w:bookmarkEnd w:id="316"/>
      <w:bookmarkEnd w:id="317"/>
      <w:bookmarkEnd w:id="318"/>
    </w:p>
    <w:p w14:paraId="57590D79" w14:textId="77777777" w:rsidR="00CA3422" w:rsidRPr="003662D4" w:rsidRDefault="00CA3422" w:rsidP="00CA3422">
      <w:pPr>
        <w:pStyle w:val="BodyText"/>
        <w:ind w:left="360"/>
        <w:rPr>
          <w:bCs/>
          <w:szCs w:val="24"/>
        </w:rPr>
      </w:pPr>
      <w:bookmarkStart w:id="319" w:name="_Toc66891933"/>
      <w:r w:rsidRPr="003662D4">
        <w:rPr>
          <w:bCs/>
          <w:szCs w:val="24"/>
        </w:rPr>
        <w:t>TBD VIERS</w:t>
      </w:r>
    </w:p>
    <w:p w14:paraId="0E66B087" w14:textId="77777777" w:rsidR="00CA3422" w:rsidRPr="003662D4" w:rsidRDefault="00CA3422" w:rsidP="00CA3422">
      <w:pPr>
        <w:pStyle w:val="Heading2"/>
      </w:pPr>
      <w:bookmarkStart w:id="320" w:name="_Toc438034499"/>
      <w:bookmarkStart w:id="321" w:name="_Toc471226255"/>
      <w:r w:rsidRPr="003662D4">
        <w:t>Design Metrics</w:t>
      </w:r>
      <w:bookmarkEnd w:id="319"/>
      <w:bookmarkEnd w:id="320"/>
      <w:bookmarkEnd w:id="321"/>
    </w:p>
    <w:p w14:paraId="148EEF28" w14:textId="77777777" w:rsidR="00CA3422" w:rsidRPr="003662D4" w:rsidRDefault="00CA3422" w:rsidP="00CA3422">
      <w:pPr>
        <w:pStyle w:val="BodyText"/>
        <w:ind w:left="360"/>
        <w:rPr>
          <w:bCs/>
          <w:szCs w:val="24"/>
        </w:rPr>
      </w:pPr>
      <w:bookmarkStart w:id="322" w:name="_Toc65309210"/>
      <w:bookmarkStart w:id="323" w:name="_Toc65322727"/>
      <w:bookmarkStart w:id="324" w:name="_Toc65645196"/>
      <w:bookmarkStart w:id="325" w:name="_Toc66167294"/>
      <w:bookmarkStart w:id="326" w:name="_Toc66180195"/>
      <w:bookmarkStart w:id="327" w:name="_Toc66183258"/>
      <w:bookmarkStart w:id="328" w:name="_Toc66889359"/>
      <w:r w:rsidRPr="003662D4">
        <w:rPr>
          <w:bCs/>
          <w:szCs w:val="24"/>
        </w:rPr>
        <w:t>TBD VIERS</w:t>
      </w:r>
    </w:p>
    <w:p w14:paraId="4A798947" w14:textId="77777777" w:rsidR="00CA3422" w:rsidRPr="003662D4" w:rsidRDefault="00CA3422" w:rsidP="00CA3422">
      <w:pPr>
        <w:pStyle w:val="Heading2"/>
      </w:pPr>
      <w:bookmarkStart w:id="329" w:name="_Toc438034500"/>
      <w:bookmarkStart w:id="330" w:name="_Toc471226256"/>
      <w:r w:rsidRPr="003662D4">
        <w:t>Glossary of Terms</w:t>
      </w:r>
      <w:bookmarkEnd w:id="322"/>
      <w:bookmarkEnd w:id="323"/>
      <w:bookmarkEnd w:id="324"/>
      <w:bookmarkEnd w:id="325"/>
      <w:bookmarkEnd w:id="326"/>
      <w:bookmarkEnd w:id="327"/>
      <w:bookmarkEnd w:id="328"/>
      <w:bookmarkEnd w:id="329"/>
      <w:bookmarkEnd w:id="330"/>
    </w:p>
    <w:p w14:paraId="33944807" w14:textId="77777777" w:rsidR="00CA3422" w:rsidRPr="003662D4" w:rsidRDefault="00CA3422" w:rsidP="00CA3422">
      <w:pPr>
        <w:pStyle w:val="BodyText"/>
        <w:ind w:left="360"/>
        <w:rPr>
          <w:bCs/>
          <w:szCs w:val="24"/>
        </w:rPr>
      </w:pPr>
      <w:r w:rsidRPr="003662D4">
        <w:rPr>
          <w:bCs/>
          <w:szCs w:val="24"/>
        </w:rPr>
        <w:t>TBD VIERS</w:t>
      </w:r>
    </w:p>
    <w:p w14:paraId="5A9C0936" w14:textId="77777777" w:rsidR="00CA3422" w:rsidRPr="003662D4" w:rsidRDefault="00CA3422" w:rsidP="00CA3422">
      <w:pPr>
        <w:pStyle w:val="Caption"/>
      </w:pPr>
      <w:r w:rsidRPr="003662D4">
        <w:t xml:space="preserve">Table </w:t>
      </w:r>
      <w:fldSimple w:instr=" STYLEREF 1 \s ">
        <w:r w:rsidR="00F47FB3">
          <w:rPr>
            <w:noProof/>
          </w:rPr>
          <w:t>10</w:t>
        </w:r>
      </w:fldSimple>
      <w:r w:rsidRPr="003662D4">
        <w:noBreakHyphen/>
      </w:r>
      <w:fldSimple w:instr=" SEQ Table \* ARABIC \s 1 ">
        <w:r w:rsidR="00F47FB3">
          <w:rPr>
            <w:noProof/>
          </w:rPr>
          <w:t>1</w:t>
        </w:r>
      </w:fldSimple>
      <w:r w:rsidRPr="003662D4">
        <w:t xml:space="preserve"> Glossary of Terms</w:t>
      </w:r>
    </w:p>
    <w:tbl>
      <w:tblPr>
        <w:tblW w:w="9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2"/>
        <w:gridCol w:w="4703"/>
      </w:tblGrid>
      <w:tr w:rsidR="00CA3422" w:rsidRPr="003662D4" w14:paraId="15AA7587" w14:textId="77777777" w:rsidTr="00CA3422">
        <w:trPr>
          <w:cantSplit/>
          <w:jc w:val="center"/>
        </w:trPr>
        <w:tc>
          <w:tcPr>
            <w:tcW w:w="4702" w:type="dxa"/>
            <w:shd w:val="clear" w:color="auto" w:fill="D9D9D9"/>
          </w:tcPr>
          <w:p w14:paraId="2F1A4033" w14:textId="77777777" w:rsidR="00CA3422" w:rsidRPr="003662D4" w:rsidRDefault="00CA3422" w:rsidP="00CA3422">
            <w:pPr>
              <w:pStyle w:val="TableHeading"/>
            </w:pPr>
            <w:bookmarkStart w:id="331" w:name="ColumnTitle_28"/>
            <w:bookmarkEnd w:id="331"/>
            <w:r w:rsidRPr="003662D4">
              <w:t>Term</w:t>
            </w:r>
          </w:p>
        </w:tc>
        <w:tc>
          <w:tcPr>
            <w:tcW w:w="4703" w:type="dxa"/>
            <w:shd w:val="clear" w:color="auto" w:fill="D9D9D9"/>
          </w:tcPr>
          <w:p w14:paraId="1D1DA75E" w14:textId="77777777" w:rsidR="00CA3422" w:rsidRPr="003662D4" w:rsidRDefault="00CA3422" w:rsidP="00CA3422">
            <w:pPr>
              <w:pStyle w:val="TableHeading"/>
            </w:pPr>
            <w:r w:rsidRPr="003662D4">
              <w:t>Meaning</w:t>
            </w:r>
          </w:p>
        </w:tc>
      </w:tr>
      <w:tr w:rsidR="00CA3422" w:rsidRPr="003662D4" w14:paraId="35124529" w14:textId="77777777" w:rsidTr="00CA3422">
        <w:trPr>
          <w:cantSplit/>
          <w:jc w:val="center"/>
        </w:trPr>
        <w:tc>
          <w:tcPr>
            <w:tcW w:w="4702" w:type="dxa"/>
          </w:tcPr>
          <w:p w14:paraId="476B6E3F" w14:textId="77777777" w:rsidR="00CA3422" w:rsidRPr="003662D4" w:rsidRDefault="00CA3422" w:rsidP="00CA3422">
            <w:pPr>
              <w:pStyle w:val="TableText"/>
            </w:pPr>
          </w:p>
        </w:tc>
        <w:tc>
          <w:tcPr>
            <w:tcW w:w="4703" w:type="dxa"/>
          </w:tcPr>
          <w:p w14:paraId="7F71352F" w14:textId="77777777" w:rsidR="00CA3422" w:rsidRPr="003662D4" w:rsidRDefault="00CA3422" w:rsidP="00CA3422">
            <w:pPr>
              <w:pStyle w:val="TableText"/>
            </w:pPr>
          </w:p>
        </w:tc>
      </w:tr>
    </w:tbl>
    <w:p w14:paraId="18F3FDC1" w14:textId="77777777" w:rsidR="00CA3422" w:rsidRDefault="00CA3422" w:rsidP="00CA3422">
      <w:pPr>
        <w:pStyle w:val="Heading2"/>
      </w:pPr>
      <w:bookmarkStart w:id="332" w:name="_Toc438034501"/>
      <w:bookmarkStart w:id="333" w:name="_Toc471226257"/>
      <w:r w:rsidRPr="003662D4">
        <w:t>Required Technical Documents</w:t>
      </w:r>
      <w:bookmarkEnd w:id="332"/>
      <w:bookmarkEnd w:id="333"/>
      <w:r w:rsidRPr="003662D4">
        <w:t xml:space="preserve"> </w:t>
      </w:r>
    </w:p>
    <w:p w14:paraId="7BE2FE18" w14:textId="77777777" w:rsidR="00F47FB3" w:rsidRPr="00F47FB3" w:rsidRDefault="00F47FB3" w:rsidP="00F47FB3">
      <w:pPr>
        <w:pStyle w:val="BodyText"/>
        <w:rPr>
          <w:lang w:eastAsia="en-US"/>
        </w:rPr>
      </w:pPr>
    </w:p>
    <w:p w14:paraId="6B181BCD" w14:textId="77777777" w:rsidR="00F47FB3" w:rsidRDefault="00F47FB3" w:rsidP="00F47FB3">
      <w:pPr>
        <w:pStyle w:val="Heading2"/>
        <w:rPr>
          <w:rFonts w:eastAsia="MS Mincho"/>
          <w:lang w:eastAsia="en-GB"/>
        </w:rPr>
      </w:pPr>
      <w:r w:rsidRPr="00F47FB3">
        <w:rPr>
          <w:rFonts w:eastAsia="MS Mincho"/>
          <w:lang w:eastAsia="en-GB"/>
        </w:rPr>
        <w:t>21-686c FSS Service</w:t>
      </w:r>
      <w:r>
        <w:rPr>
          <w:rFonts w:eastAsia="MS Mincho"/>
          <w:lang w:eastAsia="en-GB"/>
        </w:rPr>
        <w:t xml:space="preserve"> WSDL/XSDs</w:t>
      </w:r>
    </w:p>
    <w:p w14:paraId="7B2CAC82" w14:textId="77777777" w:rsidR="00F47FB3" w:rsidRDefault="00D10380" w:rsidP="00CA3422">
      <w:pPr>
        <w:rPr>
          <w:rFonts w:eastAsia="MS Mincho"/>
          <w:bCs/>
          <w:sz w:val="24"/>
          <w:lang w:eastAsia="en-GB"/>
        </w:rPr>
      </w:pPr>
      <w:r w:rsidRPr="00D10380">
        <w:rPr>
          <w:rFonts w:eastAsia="MS Mincho"/>
          <w:bCs/>
          <w:noProof/>
          <w:sz w:val="24"/>
          <w:lang w:eastAsia="en-GB"/>
        </w:rPr>
        <w:object w:dxaOrig="1531" w:dyaOrig="990" w14:anchorId="4E3ADD1F">
          <v:shape id="_x0000_i1025" type="#_x0000_t75" alt="" style="width:76pt;height:50pt;mso-width-percent:0;mso-height-percent:0;mso-width-percent:0;mso-height-percent:0" o:ole="">
            <v:imagedata r:id="rId63" o:title=""/>
          </v:shape>
          <o:OLEObject Type="Embed" ProgID="Package" ShapeID="_x0000_i1025" DrawAspect="Icon" ObjectID="_1587562801" r:id="rId64"/>
        </w:object>
      </w:r>
    </w:p>
    <w:p w14:paraId="24536DBA" w14:textId="16EF7372" w:rsidR="00CA3422" w:rsidRPr="003662D4" w:rsidRDefault="00CA3422" w:rsidP="00CA3422">
      <w:pPr>
        <w:rPr>
          <w:rFonts w:eastAsia="MS Mincho"/>
          <w:bCs/>
          <w:i/>
          <w:sz w:val="24"/>
          <w:lang w:eastAsia="en-GB"/>
        </w:rPr>
      </w:pPr>
      <w:r w:rsidRPr="003662D4">
        <w:rPr>
          <w:bCs/>
          <w:i/>
          <w:color w:val="0000FF"/>
        </w:rPr>
        <w:br w:type="page"/>
      </w:r>
    </w:p>
    <w:p w14:paraId="2FA5399C" w14:textId="77777777" w:rsidR="00CA3422" w:rsidRPr="003662D4" w:rsidRDefault="00CA3422" w:rsidP="00CA3422">
      <w:pPr>
        <w:pStyle w:val="BodyText"/>
        <w:rPr>
          <w:lang w:eastAsia="en-US"/>
        </w:rPr>
      </w:pPr>
    </w:p>
    <w:p w14:paraId="709FE29F" w14:textId="77777777" w:rsidR="00CA3422" w:rsidRPr="003662D4" w:rsidRDefault="00CA3422" w:rsidP="00CA3422">
      <w:pPr>
        <w:pStyle w:val="Heading1"/>
        <w:numPr>
          <w:ilvl w:val="0"/>
          <w:numId w:val="0"/>
        </w:numPr>
      </w:pPr>
      <w:bookmarkStart w:id="334" w:name="_Toc236195839"/>
      <w:bookmarkStart w:id="335" w:name="_Toc251596869"/>
      <w:bookmarkStart w:id="336" w:name="_Toc471226258"/>
      <w:r w:rsidRPr="003662D4">
        <w:t>Attachment A - Approval Signatures</w:t>
      </w:r>
      <w:bookmarkEnd w:id="334"/>
      <w:bookmarkEnd w:id="335"/>
      <w:bookmarkEnd w:id="336"/>
    </w:p>
    <w:p w14:paraId="40C5DC82" w14:textId="77777777" w:rsidR="00CA3422" w:rsidRPr="003662D4" w:rsidRDefault="00CA3422" w:rsidP="00CA3422">
      <w:pPr>
        <w:pStyle w:val="BodyText"/>
      </w:pPr>
      <w:r w:rsidRPr="003662D4">
        <w:t xml:space="preserve">This section is used to document the approval of the System Design Document during the Formal Review.  The review should be ideally conducted face to face where signatures can be obtained ‘live’ during the review however the following forms of approval are acceptable: </w:t>
      </w:r>
    </w:p>
    <w:p w14:paraId="01A92CB0" w14:textId="77777777" w:rsidR="00CA3422" w:rsidRPr="003662D4" w:rsidRDefault="00CA3422" w:rsidP="00CA3422">
      <w:pPr>
        <w:pStyle w:val="BodyTextNumbered1"/>
        <w:numPr>
          <w:ilvl w:val="0"/>
          <w:numId w:val="20"/>
        </w:numPr>
      </w:pPr>
      <w:r w:rsidRPr="003662D4">
        <w:t xml:space="preserve">Physical signatures obtained face to face or via fax </w:t>
      </w:r>
    </w:p>
    <w:p w14:paraId="52241E06" w14:textId="77777777" w:rsidR="00CA3422" w:rsidRPr="003662D4" w:rsidRDefault="00CA3422" w:rsidP="00CA3422">
      <w:pPr>
        <w:pStyle w:val="BodyTextNumbered1"/>
      </w:pPr>
      <w:r w:rsidRPr="003662D4">
        <w:t xml:space="preserve">Digital signatures tied cryptographically to the signer </w:t>
      </w:r>
    </w:p>
    <w:p w14:paraId="4EA0ADF6" w14:textId="77777777" w:rsidR="00CA3422" w:rsidRPr="003662D4" w:rsidRDefault="00CA3422" w:rsidP="00CA3422">
      <w:pPr>
        <w:pStyle w:val="BodyTextNumbered1"/>
        <w:rPr>
          <w:bCs/>
          <w:iCs/>
        </w:rPr>
      </w:pPr>
      <w:r w:rsidRPr="003662D4">
        <w:t>/es/ in the signature block provided that a separate digitally signed e-mail indicating the signer’s approval is provided and kept with the document</w:t>
      </w:r>
    </w:p>
    <w:p w14:paraId="053E9D3F" w14:textId="28839DD2" w:rsidR="00CA3422" w:rsidRPr="003662D4" w:rsidRDefault="00CA3422" w:rsidP="00CA3422">
      <w:pPr>
        <w:pStyle w:val="BodyText"/>
        <w:rPr>
          <w:bCs/>
          <w:iCs/>
        </w:rPr>
      </w:pPr>
      <w:r w:rsidRPr="003662D4">
        <w:rPr>
          <w:bCs/>
          <w:iCs/>
        </w:rPr>
        <w:t>The Chair of the governing Integrated Project Team (IPT), Business Sponsor, IT Program Manager, Project Manager, and the members of the Technical and Enterprise Architectural Review Team are required to sign</w:t>
      </w:r>
      <w:r w:rsidR="00BB30E8" w:rsidRPr="003662D4">
        <w:rPr>
          <w:bCs/>
          <w:iCs/>
        </w:rPr>
        <w:t>.</w:t>
      </w:r>
      <w:r w:rsidRPr="003662D4">
        <w:rPr>
          <w:bCs/>
          <w:iCs/>
        </w:rPr>
        <w:t xml:space="preserve"> Until the Engineering and Architecture Review Board is stood up, both the Engineering IPT member(s) and the Architecture IPT member(s) must approve/sign the SDD. Please annotate signature blocks accordingly.</w:t>
      </w:r>
    </w:p>
    <w:p w14:paraId="4E233C6C" w14:textId="77777777" w:rsidR="00CA3422" w:rsidRPr="003662D4" w:rsidRDefault="00CA3422" w:rsidP="00CA3422">
      <w:pPr>
        <w:pStyle w:val="BodyText"/>
      </w:pPr>
    </w:p>
    <w:p w14:paraId="38D1E077" w14:textId="77777777" w:rsidR="00CA3422" w:rsidRPr="003662D4" w:rsidRDefault="00CA3422" w:rsidP="00CA3422">
      <w:pPr>
        <w:pStyle w:val="BodyText"/>
      </w:pPr>
      <w:r w:rsidRPr="003662D4">
        <w:t>__________________________________________________________</w:t>
      </w:r>
    </w:p>
    <w:p w14:paraId="669CF7EA" w14:textId="77777777" w:rsidR="00CA3422" w:rsidRPr="003662D4" w:rsidRDefault="00CA3422" w:rsidP="00CA3422">
      <w:pPr>
        <w:pStyle w:val="BodyText"/>
        <w:spacing w:after="0"/>
        <w:rPr>
          <w:sz w:val="22"/>
        </w:rPr>
      </w:pPr>
      <w:r w:rsidRPr="003662D4">
        <w:rPr>
          <w:sz w:val="22"/>
        </w:rPr>
        <w:t>Signed:</w:t>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t xml:space="preserve">Date: </w:t>
      </w:r>
    </w:p>
    <w:p w14:paraId="2EDFBF2D" w14:textId="77777777" w:rsidR="00CA3422" w:rsidRPr="003662D4" w:rsidRDefault="00CA3422" w:rsidP="00CA3422">
      <w:pPr>
        <w:pStyle w:val="TableHeading"/>
        <w:spacing w:before="0"/>
        <w:rPr>
          <w:rFonts w:ascii="Times New Roman" w:eastAsia="MS Mincho" w:hAnsi="Times New Roman" w:cs="Times New Roman"/>
          <w:b w:val="0"/>
          <w:i/>
          <w:iCs/>
          <w:color w:val="0000FF"/>
          <w:lang w:eastAsia="en-GB"/>
        </w:rPr>
      </w:pPr>
      <w:r w:rsidRPr="003662D4">
        <w:rPr>
          <w:rFonts w:ascii="Times New Roman" w:eastAsia="MS Mincho" w:hAnsi="Times New Roman" w:cs="Times New Roman"/>
          <w:b w:val="0"/>
          <w:i/>
          <w:iCs/>
          <w:color w:val="0000FF"/>
          <w:lang w:eastAsia="en-GB"/>
        </w:rPr>
        <w:t xml:space="preserve">&lt; Integrated Project Team (IPT) Chair &gt; </w:t>
      </w:r>
    </w:p>
    <w:p w14:paraId="58B5DBCA" w14:textId="77777777" w:rsidR="00CA3422" w:rsidRPr="003662D4" w:rsidRDefault="00CA3422" w:rsidP="00CA3422">
      <w:pPr>
        <w:pStyle w:val="BodyText"/>
      </w:pPr>
    </w:p>
    <w:p w14:paraId="53BDC84C" w14:textId="77777777" w:rsidR="00CA3422" w:rsidRPr="003662D4" w:rsidRDefault="00CA3422" w:rsidP="00CA3422">
      <w:pPr>
        <w:pStyle w:val="BodyText"/>
      </w:pPr>
      <w:r w:rsidRPr="003662D4">
        <w:t>__________________________________________________________</w:t>
      </w:r>
    </w:p>
    <w:p w14:paraId="32B9E560" w14:textId="77777777" w:rsidR="00CA3422" w:rsidRPr="003662D4" w:rsidRDefault="00CA3422" w:rsidP="00CA3422">
      <w:pPr>
        <w:pStyle w:val="BodyText"/>
        <w:spacing w:after="0"/>
        <w:rPr>
          <w:sz w:val="22"/>
        </w:rPr>
      </w:pPr>
      <w:r w:rsidRPr="003662D4">
        <w:rPr>
          <w:sz w:val="22"/>
        </w:rPr>
        <w:t>Signed:</w:t>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t xml:space="preserve">Date: </w:t>
      </w:r>
    </w:p>
    <w:p w14:paraId="20A15E95" w14:textId="77777777" w:rsidR="00CA3422" w:rsidRPr="003662D4" w:rsidRDefault="00CA3422" w:rsidP="00CA3422">
      <w:pPr>
        <w:pStyle w:val="TableHeading"/>
        <w:spacing w:before="0"/>
        <w:rPr>
          <w:rFonts w:ascii="Times New Roman" w:eastAsia="MS Mincho" w:hAnsi="Times New Roman" w:cs="Times New Roman"/>
          <w:b w:val="0"/>
          <w:i/>
          <w:iCs/>
          <w:color w:val="0000FF"/>
          <w:lang w:eastAsia="en-GB"/>
        </w:rPr>
      </w:pPr>
      <w:r w:rsidRPr="003662D4">
        <w:rPr>
          <w:rFonts w:ascii="Times New Roman" w:eastAsia="MS Mincho" w:hAnsi="Times New Roman" w:cs="Times New Roman"/>
          <w:b w:val="0"/>
          <w:i/>
          <w:iCs/>
          <w:color w:val="0000FF"/>
          <w:lang w:eastAsia="en-GB"/>
        </w:rPr>
        <w:t xml:space="preserve">&lt; Business Sponsor &gt; </w:t>
      </w:r>
    </w:p>
    <w:p w14:paraId="69B63146" w14:textId="77777777" w:rsidR="00CA3422" w:rsidRPr="003662D4" w:rsidRDefault="00CA3422" w:rsidP="00CA3422">
      <w:pPr>
        <w:pStyle w:val="BodyText"/>
      </w:pPr>
    </w:p>
    <w:p w14:paraId="0D8D3EA6" w14:textId="77777777" w:rsidR="00CA3422" w:rsidRPr="003662D4" w:rsidRDefault="00CA3422" w:rsidP="00CA3422">
      <w:pPr>
        <w:pStyle w:val="BodyText"/>
      </w:pPr>
      <w:r w:rsidRPr="003662D4">
        <w:t>__________________________________________________________</w:t>
      </w:r>
    </w:p>
    <w:p w14:paraId="7EA90F36" w14:textId="77777777" w:rsidR="00CA3422" w:rsidRPr="003662D4" w:rsidRDefault="00CA3422" w:rsidP="00CA3422">
      <w:pPr>
        <w:pStyle w:val="BodyText"/>
        <w:spacing w:after="0"/>
        <w:rPr>
          <w:sz w:val="22"/>
        </w:rPr>
      </w:pPr>
      <w:r w:rsidRPr="003662D4">
        <w:rPr>
          <w:sz w:val="22"/>
        </w:rPr>
        <w:t>Signed:</w:t>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t xml:space="preserve">Date: </w:t>
      </w:r>
    </w:p>
    <w:p w14:paraId="36B99190" w14:textId="77777777" w:rsidR="00CA3422" w:rsidRPr="003662D4" w:rsidRDefault="00CA3422" w:rsidP="00CA3422">
      <w:pPr>
        <w:pStyle w:val="TableHeading"/>
        <w:spacing w:before="0"/>
        <w:rPr>
          <w:rFonts w:ascii="Times New Roman" w:eastAsia="MS Mincho" w:hAnsi="Times New Roman" w:cs="Times New Roman"/>
          <w:b w:val="0"/>
          <w:i/>
          <w:iCs/>
          <w:color w:val="0000FF"/>
          <w:lang w:eastAsia="en-GB"/>
        </w:rPr>
      </w:pPr>
      <w:r w:rsidRPr="003662D4">
        <w:rPr>
          <w:rFonts w:ascii="Times New Roman" w:eastAsia="MS Mincho" w:hAnsi="Times New Roman" w:cs="Times New Roman"/>
          <w:b w:val="0"/>
          <w:i/>
          <w:iCs/>
          <w:color w:val="0000FF"/>
          <w:lang w:eastAsia="en-GB"/>
        </w:rPr>
        <w:t xml:space="preserve">&lt; IT Program Manager &gt; </w:t>
      </w:r>
    </w:p>
    <w:p w14:paraId="08122066" w14:textId="77777777" w:rsidR="00CA3422" w:rsidRPr="003662D4" w:rsidRDefault="00CA3422" w:rsidP="00CA3422">
      <w:pPr>
        <w:pStyle w:val="BodyText"/>
      </w:pPr>
    </w:p>
    <w:p w14:paraId="3A71AFCA" w14:textId="77777777" w:rsidR="00CA3422" w:rsidRPr="003662D4" w:rsidRDefault="00CA3422" w:rsidP="00CA3422">
      <w:pPr>
        <w:pStyle w:val="BodyText"/>
      </w:pPr>
      <w:r w:rsidRPr="003662D4">
        <w:t>__________________________________________________________</w:t>
      </w:r>
    </w:p>
    <w:p w14:paraId="36719DD8" w14:textId="77777777" w:rsidR="00CA3422" w:rsidRPr="003662D4" w:rsidRDefault="00CA3422" w:rsidP="00CA3422">
      <w:pPr>
        <w:pStyle w:val="BodyText"/>
        <w:spacing w:after="0"/>
        <w:rPr>
          <w:sz w:val="22"/>
        </w:rPr>
      </w:pPr>
      <w:r w:rsidRPr="003662D4">
        <w:rPr>
          <w:sz w:val="22"/>
        </w:rPr>
        <w:t>Signed:</w:t>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t xml:space="preserve">Date: </w:t>
      </w:r>
    </w:p>
    <w:p w14:paraId="3FC1298E" w14:textId="77777777" w:rsidR="00CA3422" w:rsidRPr="003662D4" w:rsidRDefault="00CA3422" w:rsidP="00CA3422">
      <w:pPr>
        <w:pStyle w:val="TableHeading"/>
        <w:spacing w:before="0"/>
        <w:rPr>
          <w:rFonts w:ascii="Times New Roman" w:hAnsi="Times New Roman" w:cs="Times New Roman"/>
          <w:b w:val="0"/>
          <w:i/>
        </w:rPr>
      </w:pPr>
      <w:r w:rsidRPr="003662D4">
        <w:rPr>
          <w:rFonts w:ascii="Times New Roman" w:eastAsia="MS Mincho" w:hAnsi="Times New Roman" w:cs="Times New Roman"/>
          <w:b w:val="0"/>
          <w:i/>
          <w:iCs/>
          <w:color w:val="0000FF"/>
          <w:lang w:eastAsia="en-GB"/>
        </w:rPr>
        <w:t>&lt; Project Manager &gt;</w:t>
      </w:r>
      <w:r w:rsidRPr="003662D4">
        <w:rPr>
          <w:rFonts w:ascii="Times New Roman" w:hAnsi="Times New Roman" w:cs="Times New Roman"/>
          <w:b w:val="0"/>
          <w:i/>
        </w:rPr>
        <w:t xml:space="preserve"> </w:t>
      </w:r>
    </w:p>
    <w:p w14:paraId="70640E5D" w14:textId="77777777" w:rsidR="00CA3422" w:rsidRPr="003662D4" w:rsidRDefault="00CA3422" w:rsidP="00CA3422">
      <w:pPr>
        <w:pStyle w:val="BodyText"/>
      </w:pPr>
    </w:p>
    <w:p w14:paraId="49880790" w14:textId="77777777" w:rsidR="00CA3422" w:rsidRPr="003662D4" w:rsidRDefault="00CA3422" w:rsidP="00CA3422">
      <w:pPr>
        <w:pStyle w:val="BodyText"/>
      </w:pPr>
      <w:r w:rsidRPr="003662D4">
        <w:t>__________________________________________________________</w:t>
      </w:r>
    </w:p>
    <w:p w14:paraId="0296E9DF" w14:textId="77777777" w:rsidR="00CA3422" w:rsidRPr="003662D4" w:rsidRDefault="00CA3422" w:rsidP="00CA3422">
      <w:pPr>
        <w:pStyle w:val="BodyText"/>
        <w:spacing w:after="0"/>
        <w:rPr>
          <w:sz w:val="22"/>
        </w:rPr>
      </w:pPr>
      <w:r w:rsidRPr="003662D4">
        <w:rPr>
          <w:sz w:val="22"/>
        </w:rPr>
        <w:t>Signed:</w:t>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t xml:space="preserve">Date: </w:t>
      </w:r>
    </w:p>
    <w:p w14:paraId="7296B938" w14:textId="77777777" w:rsidR="00CA3422" w:rsidRPr="003662D4" w:rsidRDefault="00CA3422" w:rsidP="00CA3422">
      <w:pPr>
        <w:pStyle w:val="TableHeading"/>
        <w:spacing w:before="0"/>
        <w:rPr>
          <w:rFonts w:ascii="Times New Roman" w:hAnsi="Times New Roman" w:cs="Times New Roman"/>
          <w:b w:val="0"/>
          <w:i/>
        </w:rPr>
      </w:pPr>
      <w:r w:rsidRPr="003662D4">
        <w:rPr>
          <w:rFonts w:ascii="Times New Roman" w:eastAsia="MS Mincho" w:hAnsi="Times New Roman" w:cs="Times New Roman"/>
          <w:b w:val="0"/>
          <w:i/>
          <w:iCs/>
          <w:color w:val="0000FF"/>
          <w:lang w:eastAsia="en-GB"/>
        </w:rPr>
        <w:t>&lt; Enterprise Architecture&gt;</w:t>
      </w:r>
      <w:r w:rsidRPr="003662D4">
        <w:rPr>
          <w:rFonts w:ascii="Times New Roman" w:hAnsi="Times New Roman" w:cs="Times New Roman"/>
          <w:b w:val="0"/>
          <w:i/>
        </w:rPr>
        <w:t>\</w:t>
      </w:r>
    </w:p>
    <w:p w14:paraId="1B4C95CE" w14:textId="77777777" w:rsidR="00CA3422" w:rsidRPr="003662D4" w:rsidRDefault="00CA3422" w:rsidP="00CA3422">
      <w:pPr>
        <w:pStyle w:val="BodyText"/>
      </w:pPr>
    </w:p>
    <w:p w14:paraId="641BBF00" w14:textId="77777777" w:rsidR="00CA3422" w:rsidRPr="003662D4" w:rsidRDefault="00CA3422" w:rsidP="00CA3422">
      <w:pPr>
        <w:pStyle w:val="BodyText"/>
      </w:pPr>
      <w:r w:rsidRPr="003662D4">
        <w:t>__________________________________________________________</w:t>
      </w:r>
    </w:p>
    <w:p w14:paraId="177B4190" w14:textId="77777777" w:rsidR="00CA3422" w:rsidRPr="003662D4" w:rsidRDefault="00CA3422" w:rsidP="00CA3422">
      <w:pPr>
        <w:pStyle w:val="BodyText"/>
        <w:spacing w:after="0"/>
        <w:rPr>
          <w:sz w:val="22"/>
        </w:rPr>
      </w:pPr>
      <w:r w:rsidRPr="003662D4">
        <w:rPr>
          <w:sz w:val="22"/>
        </w:rPr>
        <w:t>Signed:</w:t>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r>
      <w:r w:rsidRPr="003662D4">
        <w:rPr>
          <w:sz w:val="22"/>
        </w:rPr>
        <w:tab/>
        <w:t xml:space="preserve">Date: </w:t>
      </w:r>
    </w:p>
    <w:p w14:paraId="794F7A0D" w14:textId="7E2D0973" w:rsidR="0052028A" w:rsidRPr="00CA3422" w:rsidRDefault="00CA3422" w:rsidP="00C2459F">
      <w:pPr>
        <w:pStyle w:val="TableHeading"/>
        <w:spacing w:before="0"/>
      </w:pPr>
      <w:r w:rsidRPr="003662D4">
        <w:rPr>
          <w:rFonts w:ascii="Times New Roman" w:eastAsia="MS Mincho" w:hAnsi="Times New Roman" w:cs="Times New Roman"/>
          <w:b w:val="0"/>
          <w:i/>
          <w:iCs/>
          <w:color w:val="0000FF"/>
          <w:lang w:eastAsia="en-GB"/>
        </w:rPr>
        <w:t>&lt; Service Delivery and Engineering &gt;</w:t>
      </w:r>
      <w:r w:rsidRPr="00021A55">
        <w:rPr>
          <w:rFonts w:ascii="Times New Roman" w:eastAsia="MS Mincho" w:hAnsi="Times New Roman" w:cs="Times New Roman"/>
          <w:b w:val="0"/>
          <w:i/>
          <w:iCs/>
          <w:color w:val="0000FF"/>
          <w:lang w:eastAsia="en-GB"/>
        </w:rPr>
        <w:t xml:space="preserve"> </w:t>
      </w:r>
    </w:p>
    <w:sectPr w:rsidR="0052028A" w:rsidRPr="00CA3422" w:rsidSect="009A2E42">
      <w:headerReference w:type="even" r:id="rId65"/>
      <w:footerReference w:type="default" r:id="rId66"/>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629FB" w14:textId="77777777" w:rsidR="00D10380" w:rsidRDefault="00D10380">
      <w:r>
        <w:separator/>
      </w:r>
    </w:p>
    <w:p w14:paraId="7DB54B03" w14:textId="77777777" w:rsidR="00D10380" w:rsidRDefault="00D10380"/>
  </w:endnote>
  <w:endnote w:type="continuationSeparator" w:id="0">
    <w:p w14:paraId="6C34567A" w14:textId="77777777" w:rsidR="00D10380" w:rsidRDefault="00D10380">
      <w:r>
        <w:continuationSeparator/>
      </w:r>
    </w:p>
    <w:p w14:paraId="2EE67990" w14:textId="77777777" w:rsidR="00D10380" w:rsidRDefault="00D103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604020202020204"/>
    <w:charset w:val="00"/>
    <w:family w:val="auto"/>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Lucida Sans">
    <w:panose1 w:val="020B060203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EFB8F" w14:textId="0DA1361F" w:rsidR="009E4C11" w:rsidRPr="002C3457" w:rsidRDefault="009E4C11" w:rsidP="00787101">
    <w:pPr>
      <w:pStyle w:val="Footer"/>
      <w:rPr>
        <w:rStyle w:val="PageNumber"/>
        <w:rFonts w:ascii="Verdana" w:hAnsi="Verdana"/>
        <w:szCs w:val="20"/>
      </w:rPr>
    </w:pPr>
    <w:r w:rsidRPr="003422B0">
      <w:rPr>
        <w:sz w:val="24"/>
        <w:szCs w:val="24"/>
      </w:rPr>
      <w:t>Service Design Document</w:t>
    </w:r>
    <w:r>
      <w:tab/>
    </w:r>
    <w:r>
      <w:rPr>
        <w:rStyle w:val="PageNumber"/>
      </w:rPr>
      <w:fldChar w:fldCharType="begin"/>
    </w:r>
    <w:r>
      <w:rPr>
        <w:rStyle w:val="PageNumber"/>
      </w:rPr>
      <w:instrText xml:space="preserve"> PAGE </w:instrText>
    </w:r>
    <w:r>
      <w:rPr>
        <w:rStyle w:val="PageNumber"/>
      </w:rPr>
      <w:fldChar w:fldCharType="separate"/>
    </w:r>
    <w:r w:rsidR="00F47FB3">
      <w:rPr>
        <w:rStyle w:val="PageNumber"/>
        <w:noProof/>
      </w:rPr>
      <w:t>iii</w:t>
    </w:r>
    <w:r>
      <w:rPr>
        <w:rStyle w:val="PageNumber"/>
      </w:rPr>
      <w:fldChar w:fldCharType="end"/>
    </w:r>
    <w:r>
      <w:rPr>
        <w:rStyle w:val="PageNumber"/>
      </w:rPr>
      <w:tab/>
    </w:r>
    <w:r>
      <w:rPr>
        <w:rFonts w:cs="Times New Roman"/>
        <w:sz w:val="24"/>
        <w:szCs w:val="24"/>
      </w:rPr>
      <w:t>April 2017</w:t>
    </w:r>
  </w:p>
  <w:p w14:paraId="73159355" w14:textId="77777777" w:rsidR="009E4C11" w:rsidRPr="00787101" w:rsidRDefault="009E4C11" w:rsidP="00787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38BE5" w14:textId="77777777" w:rsidR="009E4C11" w:rsidRDefault="009E4C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F7A42" w14:textId="43D73327" w:rsidR="009E4C11" w:rsidRPr="003422B0" w:rsidRDefault="009E4C11" w:rsidP="00787101">
    <w:pPr>
      <w:pStyle w:val="Footer"/>
      <w:rPr>
        <w:rStyle w:val="PageNumber"/>
        <w:sz w:val="24"/>
        <w:szCs w:val="24"/>
      </w:rPr>
    </w:pPr>
    <w:r w:rsidRPr="003422B0">
      <w:rPr>
        <w:sz w:val="24"/>
        <w:szCs w:val="24"/>
      </w:rPr>
      <w:t>Service Design Document</w:t>
    </w:r>
    <w:r>
      <w:tab/>
    </w:r>
    <w:r>
      <w:rPr>
        <w:rStyle w:val="PageNumber"/>
      </w:rPr>
      <w:fldChar w:fldCharType="begin"/>
    </w:r>
    <w:r>
      <w:rPr>
        <w:rStyle w:val="PageNumber"/>
      </w:rPr>
      <w:instrText xml:space="preserve"> PAGE </w:instrText>
    </w:r>
    <w:r>
      <w:rPr>
        <w:rStyle w:val="PageNumber"/>
      </w:rPr>
      <w:fldChar w:fldCharType="separate"/>
    </w:r>
    <w:r w:rsidR="00F47FB3">
      <w:rPr>
        <w:rStyle w:val="PageNumber"/>
        <w:noProof/>
      </w:rPr>
      <w:t>70</w:t>
    </w:r>
    <w:r>
      <w:rPr>
        <w:rStyle w:val="PageNumber"/>
      </w:rPr>
      <w:fldChar w:fldCharType="end"/>
    </w:r>
    <w:r>
      <w:rPr>
        <w:rStyle w:val="PageNumber"/>
      </w:rPr>
      <w:tab/>
    </w:r>
    <w:r>
      <w:rPr>
        <w:rStyle w:val="PageNumber"/>
        <w:sz w:val="24"/>
        <w:szCs w:val="24"/>
      </w:rPr>
      <w:t>April 2017</w:t>
    </w:r>
  </w:p>
  <w:p w14:paraId="794F7A44" w14:textId="77777777" w:rsidR="009E4C11" w:rsidRPr="003422B0" w:rsidRDefault="009E4C11" w:rsidP="00787101">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5791C" w14:textId="77777777" w:rsidR="00D10380" w:rsidRDefault="00D10380">
      <w:r>
        <w:separator/>
      </w:r>
    </w:p>
    <w:p w14:paraId="09B41893" w14:textId="77777777" w:rsidR="00D10380" w:rsidRDefault="00D10380"/>
  </w:footnote>
  <w:footnote w:type="continuationSeparator" w:id="0">
    <w:p w14:paraId="1BC32530" w14:textId="77777777" w:rsidR="00D10380" w:rsidRDefault="00D10380">
      <w:r>
        <w:continuationSeparator/>
      </w:r>
    </w:p>
    <w:p w14:paraId="28765C82" w14:textId="77777777" w:rsidR="00D10380" w:rsidRDefault="00D103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F7A41" w14:textId="77777777" w:rsidR="009E4C11" w:rsidRDefault="009E4C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91EC9"/>
    <w:multiLevelType w:val="multilevel"/>
    <w:tmpl w:val="062AD466"/>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F62625C"/>
    <w:multiLevelType w:val="multilevel"/>
    <w:tmpl w:val="5C9A032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92"/>
        </w:tabs>
        <w:ind w:left="792" w:hanging="432"/>
      </w:pPr>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2340"/>
        </w:tabs>
        <w:ind w:left="2124" w:hanging="504"/>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070"/>
        </w:tabs>
        <w:ind w:left="199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C88381C"/>
    <w:multiLevelType w:val="hybridMultilevel"/>
    <w:tmpl w:val="BA7EF7CE"/>
    <w:lvl w:ilvl="0" w:tplc="B1E2BCDA">
      <w:start w:val="1"/>
      <w:numFmt w:val="bullet"/>
      <w:pStyle w:val="InstructionalBullet1"/>
      <w:lvlText w:val=""/>
      <w:lvlJc w:val="left"/>
      <w:pPr>
        <w:tabs>
          <w:tab w:val="num" w:pos="720"/>
        </w:tabs>
        <w:ind w:left="720" w:hanging="360"/>
      </w:pPr>
      <w:rPr>
        <w:rFonts w:ascii="Symbol" w:hAnsi="Symbol" w:hint="default"/>
      </w:rPr>
    </w:lvl>
    <w:lvl w:ilvl="1" w:tplc="849A8A96" w:tentative="1">
      <w:start w:val="1"/>
      <w:numFmt w:val="bullet"/>
      <w:lvlText w:val="o"/>
      <w:lvlJc w:val="left"/>
      <w:pPr>
        <w:tabs>
          <w:tab w:val="num" w:pos="1440"/>
        </w:tabs>
        <w:ind w:left="1440" w:hanging="360"/>
      </w:pPr>
      <w:rPr>
        <w:rFonts w:ascii="Courier New" w:hAnsi="Courier New" w:cs="Courier New" w:hint="default"/>
      </w:rPr>
    </w:lvl>
    <w:lvl w:ilvl="2" w:tplc="47120D22" w:tentative="1">
      <w:start w:val="1"/>
      <w:numFmt w:val="bullet"/>
      <w:lvlText w:val=""/>
      <w:lvlJc w:val="left"/>
      <w:pPr>
        <w:tabs>
          <w:tab w:val="num" w:pos="2160"/>
        </w:tabs>
        <w:ind w:left="2160" w:hanging="360"/>
      </w:pPr>
      <w:rPr>
        <w:rFonts w:ascii="Wingdings" w:hAnsi="Wingdings" w:hint="default"/>
      </w:rPr>
    </w:lvl>
    <w:lvl w:ilvl="3" w:tplc="0FEE851A" w:tentative="1">
      <w:start w:val="1"/>
      <w:numFmt w:val="bullet"/>
      <w:lvlText w:val=""/>
      <w:lvlJc w:val="left"/>
      <w:pPr>
        <w:tabs>
          <w:tab w:val="num" w:pos="2880"/>
        </w:tabs>
        <w:ind w:left="2880" w:hanging="360"/>
      </w:pPr>
      <w:rPr>
        <w:rFonts w:ascii="Symbol" w:hAnsi="Symbol" w:hint="default"/>
      </w:rPr>
    </w:lvl>
    <w:lvl w:ilvl="4" w:tplc="B302C2B4" w:tentative="1">
      <w:start w:val="1"/>
      <w:numFmt w:val="bullet"/>
      <w:lvlText w:val="o"/>
      <w:lvlJc w:val="left"/>
      <w:pPr>
        <w:tabs>
          <w:tab w:val="num" w:pos="3600"/>
        </w:tabs>
        <w:ind w:left="3600" w:hanging="360"/>
      </w:pPr>
      <w:rPr>
        <w:rFonts w:ascii="Courier New" w:hAnsi="Courier New" w:cs="Courier New" w:hint="default"/>
      </w:rPr>
    </w:lvl>
    <w:lvl w:ilvl="5" w:tplc="193C8A5A" w:tentative="1">
      <w:start w:val="1"/>
      <w:numFmt w:val="bullet"/>
      <w:lvlText w:val=""/>
      <w:lvlJc w:val="left"/>
      <w:pPr>
        <w:tabs>
          <w:tab w:val="num" w:pos="4320"/>
        </w:tabs>
        <w:ind w:left="4320" w:hanging="360"/>
      </w:pPr>
      <w:rPr>
        <w:rFonts w:ascii="Wingdings" w:hAnsi="Wingdings" w:hint="default"/>
      </w:rPr>
    </w:lvl>
    <w:lvl w:ilvl="6" w:tplc="16588A64" w:tentative="1">
      <w:start w:val="1"/>
      <w:numFmt w:val="bullet"/>
      <w:lvlText w:val=""/>
      <w:lvlJc w:val="left"/>
      <w:pPr>
        <w:tabs>
          <w:tab w:val="num" w:pos="5040"/>
        </w:tabs>
        <w:ind w:left="5040" w:hanging="360"/>
      </w:pPr>
      <w:rPr>
        <w:rFonts w:ascii="Symbol" w:hAnsi="Symbol" w:hint="default"/>
      </w:rPr>
    </w:lvl>
    <w:lvl w:ilvl="7" w:tplc="A310397A" w:tentative="1">
      <w:start w:val="1"/>
      <w:numFmt w:val="bullet"/>
      <w:lvlText w:val="o"/>
      <w:lvlJc w:val="left"/>
      <w:pPr>
        <w:tabs>
          <w:tab w:val="num" w:pos="5760"/>
        </w:tabs>
        <w:ind w:left="5760" w:hanging="360"/>
      </w:pPr>
      <w:rPr>
        <w:rFonts w:ascii="Courier New" w:hAnsi="Courier New" w:cs="Courier New" w:hint="default"/>
      </w:rPr>
    </w:lvl>
    <w:lvl w:ilvl="8" w:tplc="49800FE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D2B34FA"/>
    <w:multiLevelType w:val="hybridMultilevel"/>
    <w:tmpl w:val="0CE61284"/>
    <w:lvl w:ilvl="0" w:tplc="0409000F">
      <w:start w:val="1"/>
      <w:numFmt w:val="decimal"/>
      <w:lvlText w:val="%1."/>
      <w:lvlJc w:val="left"/>
      <w:pPr>
        <w:ind w:left="1350" w:hanging="360"/>
      </w:pPr>
      <w:rPr>
        <w:rFonts w:ascii="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E6077CA"/>
    <w:multiLevelType w:val="hybridMultilevel"/>
    <w:tmpl w:val="B2808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027926"/>
    <w:multiLevelType w:val="hybridMultilevel"/>
    <w:tmpl w:val="8D6CF7C0"/>
    <w:lvl w:ilvl="0" w:tplc="E384EF1C">
      <w:start w:val="1"/>
      <w:numFmt w:val="bullet"/>
      <w:pStyle w:val="BulletedList2"/>
      <w:lvlText w:val=""/>
      <w:lvlJc w:val="left"/>
      <w:pPr>
        <w:tabs>
          <w:tab w:val="num" w:pos="1494"/>
        </w:tabs>
        <w:ind w:left="1494"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E815826"/>
    <w:multiLevelType w:val="hybridMultilevel"/>
    <w:tmpl w:val="04663B9E"/>
    <w:lvl w:ilvl="0" w:tplc="DDE2D660">
      <w:start w:val="1"/>
      <w:numFmt w:val="none"/>
      <w:pStyle w:val="InstructionalNote"/>
      <w:lvlText w:val="NOTE:"/>
      <w:lvlJc w:val="left"/>
      <w:pPr>
        <w:tabs>
          <w:tab w:val="num" w:pos="1512"/>
        </w:tabs>
        <w:ind w:left="1512" w:hanging="1152"/>
      </w:pPr>
      <w:rPr>
        <w:rFonts w:ascii="Arial" w:hAnsi="Arial" w:hint="default"/>
        <w:b/>
        <w:i/>
        <w:sz w:val="22"/>
        <w:szCs w:val="22"/>
      </w:rPr>
    </w:lvl>
    <w:lvl w:ilvl="1" w:tplc="A55AE03E" w:tentative="1">
      <w:start w:val="1"/>
      <w:numFmt w:val="lowerLetter"/>
      <w:lvlText w:val="%2."/>
      <w:lvlJc w:val="left"/>
      <w:pPr>
        <w:tabs>
          <w:tab w:val="num" w:pos="1440"/>
        </w:tabs>
        <w:ind w:left="1440" w:hanging="360"/>
      </w:pPr>
    </w:lvl>
    <w:lvl w:ilvl="2" w:tplc="3296ED40" w:tentative="1">
      <w:start w:val="1"/>
      <w:numFmt w:val="lowerRoman"/>
      <w:lvlText w:val="%3."/>
      <w:lvlJc w:val="right"/>
      <w:pPr>
        <w:tabs>
          <w:tab w:val="num" w:pos="2160"/>
        </w:tabs>
        <w:ind w:left="2160" w:hanging="180"/>
      </w:pPr>
    </w:lvl>
    <w:lvl w:ilvl="3" w:tplc="78409784" w:tentative="1">
      <w:start w:val="1"/>
      <w:numFmt w:val="decimal"/>
      <w:lvlText w:val="%4."/>
      <w:lvlJc w:val="left"/>
      <w:pPr>
        <w:tabs>
          <w:tab w:val="num" w:pos="2880"/>
        </w:tabs>
        <w:ind w:left="2880" w:hanging="360"/>
      </w:pPr>
    </w:lvl>
    <w:lvl w:ilvl="4" w:tplc="31142A02" w:tentative="1">
      <w:start w:val="1"/>
      <w:numFmt w:val="lowerLetter"/>
      <w:lvlText w:val="%5."/>
      <w:lvlJc w:val="left"/>
      <w:pPr>
        <w:tabs>
          <w:tab w:val="num" w:pos="3600"/>
        </w:tabs>
        <w:ind w:left="3600" w:hanging="360"/>
      </w:pPr>
    </w:lvl>
    <w:lvl w:ilvl="5" w:tplc="15E8B55C" w:tentative="1">
      <w:start w:val="1"/>
      <w:numFmt w:val="lowerRoman"/>
      <w:lvlText w:val="%6."/>
      <w:lvlJc w:val="right"/>
      <w:pPr>
        <w:tabs>
          <w:tab w:val="num" w:pos="4320"/>
        </w:tabs>
        <w:ind w:left="4320" w:hanging="180"/>
      </w:pPr>
    </w:lvl>
    <w:lvl w:ilvl="6" w:tplc="35709036" w:tentative="1">
      <w:start w:val="1"/>
      <w:numFmt w:val="decimal"/>
      <w:lvlText w:val="%7."/>
      <w:lvlJc w:val="left"/>
      <w:pPr>
        <w:tabs>
          <w:tab w:val="num" w:pos="5040"/>
        </w:tabs>
        <w:ind w:left="5040" w:hanging="360"/>
      </w:pPr>
    </w:lvl>
    <w:lvl w:ilvl="7" w:tplc="E36E945E" w:tentative="1">
      <w:start w:val="1"/>
      <w:numFmt w:val="lowerLetter"/>
      <w:lvlText w:val="%8."/>
      <w:lvlJc w:val="left"/>
      <w:pPr>
        <w:tabs>
          <w:tab w:val="num" w:pos="5760"/>
        </w:tabs>
        <w:ind w:left="5760" w:hanging="360"/>
      </w:pPr>
    </w:lvl>
    <w:lvl w:ilvl="8" w:tplc="84AE860E" w:tentative="1">
      <w:start w:val="1"/>
      <w:numFmt w:val="lowerRoman"/>
      <w:lvlText w:val="%9."/>
      <w:lvlJc w:val="right"/>
      <w:pPr>
        <w:tabs>
          <w:tab w:val="num" w:pos="6480"/>
        </w:tabs>
        <w:ind w:left="6480" w:hanging="180"/>
      </w:pPr>
    </w:lvl>
  </w:abstractNum>
  <w:abstractNum w:abstractNumId="8"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32B1798B"/>
    <w:multiLevelType w:val="hybridMultilevel"/>
    <w:tmpl w:val="CC38012E"/>
    <w:lvl w:ilvl="0" w:tplc="8666600E">
      <w:start w:val="1"/>
      <w:numFmt w:val="decimal"/>
      <w:pStyle w:val="Step"/>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CE51F3"/>
    <w:multiLevelType w:val="hybridMultilevel"/>
    <w:tmpl w:val="51E67A46"/>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1" w15:restartNumberingAfterBreak="0">
    <w:nsid w:val="3EE1057F"/>
    <w:multiLevelType w:val="hybridMultilevel"/>
    <w:tmpl w:val="15E6A186"/>
    <w:lvl w:ilvl="0" w:tplc="35DA78F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5229F2"/>
    <w:multiLevelType w:val="hybridMultilevel"/>
    <w:tmpl w:val="0CE61284"/>
    <w:lvl w:ilvl="0" w:tplc="0409000F">
      <w:start w:val="1"/>
      <w:numFmt w:val="decimal"/>
      <w:lvlText w:val="%1."/>
      <w:lvlJc w:val="left"/>
      <w:pPr>
        <w:ind w:left="1350" w:hanging="360"/>
      </w:pPr>
      <w:rPr>
        <w:rFonts w:ascii="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62007AF"/>
    <w:multiLevelType w:val="hybridMultilevel"/>
    <w:tmpl w:val="636C89F8"/>
    <w:lvl w:ilvl="0" w:tplc="6B169414">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5" w15:restartNumberingAfterBreak="0">
    <w:nsid w:val="4D783307"/>
    <w:multiLevelType w:val="hybridMultilevel"/>
    <w:tmpl w:val="DD0E1FA0"/>
    <w:lvl w:ilvl="0" w:tplc="673AB1F0">
      <w:start w:val="1"/>
      <w:numFmt w:val="none"/>
      <w:pStyle w:val="Question"/>
      <w:lvlText w:val="Question: "/>
      <w:lvlJc w:val="left"/>
      <w:pPr>
        <w:tabs>
          <w:tab w:val="num" w:pos="720"/>
        </w:tabs>
        <w:ind w:left="1080" w:hanging="1080"/>
      </w:pPr>
      <w:rPr>
        <w:rFonts w:ascii="Arial" w:hAnsi="Arial"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E393291"/>
    <w:multiLevelType w:val="hybridMultilevel"/>
    <w:tmpl w:val="691600F2"/>
    <w:lvl w:ilvl="0" w:tplc="04090005">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51C77EC2"/>
    <w:multiLevelType w:val="hybridMultilevel"/>
    <w:tmpl w:val="92765744"/>
    <w:lvl w:ilvl="0" w:tplc="6B169414">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1571F7"/>
    <w:multiLevelType w:val="hybridMultilevel"/>
    <w:tmpl w:val="13EC8F6A"/>
    <w:lvl w:ilvl="0" w:tplc="4434FE28">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0" w15:restartNumberingAfterBreak="0">
    <w:nsid w:val="5E8F5013"/>
    <w:multiLevelType w:val="hybridMultilevel"/>
    <w:tmpl w:val="3BD833A6"/>
    <w:lvl w:ilvl="0" w:tplc="B510D9AE">
      <w:start w:val="1"/>
      <w:numFmt w:val="bullet"/>
      <w:pStyle w:val="BulletedList"/>
      <w:lvlText w:val=""/>
      <w:lvlJc w:val="left"/>
      <w:pPr>
        <w:tabs>
          <w:tab w:val="num" w:pos="1134"/>
        </w:tabs>
        <w:ind w:left="1134" w:hanging="567"/>
      </w:pPr>
      <w:rPr>
        <w:rFonts w:ascii="Symbol" w:hAnsi="Symbol" w:hint="default"/>
      </w:rPr>
    </w:lvl>
    <w:lvl w:ilvl="1" w:tplc="684232F2">
      <w:start w:val="2"/>
      <w:numFmt w:val="bullet"/>
      <w:lvlText w:val="-"/>
      <w:lvlJc w:val="left"/>
      <w:pPr>
        <w:tabs>
          <w:tab w:val="num" w:pos="1440"/>
        </w:tabs>
        <w:ind w:left="1440" w:hanging="360"/>
      </w:pPr>
      <w:rPr>
        <w:rFonts w:ascii="Times New Roman" w:eastAsia="MS Mincho" w:hAnsi="Times New Roman" w:cs="Times New Roman" w:hint="default"/>
      </w:rPr>
    </w:lvl>
    <w:lvl w:ilvl="2" w:tplc="FA289832" w:tentative="1">
      <w:start w:val="1"/>
      <w:numFmt w:val="bullet"/>
      <w:lvlText w:val=""/>
      <w:lvlJc w:val="left"/>
      <w:pPr>
        <w:tabs>
          <w:tab w:val="num" w:pos="2160"/>
        </w:tabs>
        <w:ind w:left="2160" w:hanging="360"/>
      </w:pPr>
      <w:rPr>
        <w:rFonts w:ascii="Wingdings" w:hAnsi="Wingdings" w:hint="default"/>
      </w:rPr>
    </w:lvl>
    <w:lvl w:ilvl="3" w:tplc="43A452C2" w:tentative="1">
      <w:start w:val="1"/>
      <w:numFmt w:val="bullet"/>
      <w:lvlText w:val=""/>
      <w:lvlJc w:val="left"/>
      <w:pPr>
        <w:tabs>
          <w:tab w:val="num" w:pos="2880"/>
        </w:tabs>
        <w:ind w:left="2880" w:hanging="360"/>
      </w:pPr>
      <w:rPr>
        <w:rFonts w:ascii="Symbol" w:hAnsi="Symbol" w:hint="default"/>
      </w:rPr>
    </w:lvl>
    <w:lvl w:ilvl="4" w:tplc="6EFE7822" w:tentative="1">
      <w:start w:val="1"/>
      <w:numFmt w:val="bullet"/>
      <w:lvlText w:val="o"/>
      <w:lvlJc w:val="left"/>
      <w:pPr>
        <w:tabs>
          <w:tab w:val="num" w:pos="3600"/>
        </w:tabs>
        <w:ind w:left="3600" w:hanging="360"/>
      </w:pPr>
      <w:rPr>
        <w:rFonts w:ascii="Courier New" w:hAnsi="Courier New" w:cs="Courier New" w:hint="default"/>
      </w:rPr>
    </w:lvl>
    <w:lvl w:ilvl="5" w:tplc="0A826976" w:tentative="1">
      <w:start w:val="1"/>
      <w:numFmt w:val="bullet"/>
      <w:lvlText w:val=""/>
      <w:lvlJc w:val="left"/>
      <w:pPr>
        <w:tabs>
          <w:tab w:val="num" w:pos="4320"/>
        </w:tabs>
        <w:ind w:left="4320" w:hanging="360"/>
      </w:pPr>
      <w:rPr>
        <w:rFonts w:ascii="Wingdings" w:hAnsi="Wingdings" w:hint="default"/>
      </w:rPr>
    </w:lvl>
    <w:lvl w:ilvl="6" w:tplc="751ADC74" w:tentative="1">
      <w:start w:val="1"/>
      <w:numFmt w:val="bullet"/>
      <w:lvlText w:val=""/>
      <w:lvlJc w:val="left"/>
      <w:pPr>
        <w:tabs>
          <w:tab w:val="num" w:pos="5040"/>
        </w:tabs>
        <w:ind w:left="5040" w:hanging="360"/>
      </w:pPr>
      <w:rPr>
        <w:rFonts w:ascii="Symbol" w:hAnsi="Symbol" w:hint="default"/>
      </w:rPr>
    </w:lvl>
    <w:lvl w:ilvl="7" w:tplc="D8BC361A" w:tentative="1">
      <w:start w:val="1"/>
      <w:numFmt w:val="bullet"/>
      <w:lvlText w:val="o"/>
      <w:lvlJc w:val="left"/>
      <w:pPr>
        <w:tabs>
          <w:tab w:val="num" w:pos="5760"/>
        </w:tabs>
        <w:ind w:left="5760" w:hanging="360"/>
      </w:pPr>
      <w:rPr>
        <w:rFonts w:ascii="Courier New" w:hAnsi="Courier New" w:cs="Courier New" w:hint="default"/>
      </w:rPr>
    </w:lvl>
    <w:lvl w:ilvl="8" w:tplc="129A042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2" w15:restartNumberingAfterBreak="0">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6D5C2438"/>
    <w:multiLevelType w:val="hybridMultilevel"/>
    <w:tmpl w:val="9CEEF7A4"/>
    <w:lvl w:ilvl="0" w:tplc="FBF6C9E8">
      <w:start w:val="1"/>
      <w:numFmt w:val="decimal"/>
      <w:pStyle w:val="BodyTextNumbered2"/>
      <w:lvlText w:val="%1."/>
      <w:lvlJc w:val="left"/>
      <w:pPr>
        <w:tabs>
          <w:tab w:val="num" w:pos="1440"/>
        </w:tabs>
        <w:ind w:left="1440" w:hanging="360"/>
      </w:pPr>
      <w:rPr>
        <w:rFonts w:hint="default"/>
      </w:rPr>
    </w:lvl>
    <w:lvl w:ilvl="1" w:tplc="3C700EAC">
      <w:start w:val="1"/>
      <w:numFmt w:val="lowerLetter"/>
      <w:lvlText w:val="%2."/>
      <w:lvlJc w:val="left"/>
      <w:pPr>
        <w:tabs>
          <w:tab w:val="num" w:pos="2160"/>
        </w:tabs>
        <w:ind w:left="2160" w:hanging="360"/>
      </w:pPr>
    </w:lvl>
    <w:lvl w:ilvl="2" w:tplc="33C2E7FE" w:tentative="1">
      <w:start w:val="1"/>
      <w:numFmt w:val="lowerRoman"/>
      <w:lvlText w:val="%3."/>
      <w:lvlJc w:val="right"/>
      <w:pPr>
        <w:tabs>
          <w:tab w:val="num" w:pos="2880"/>
        </w:tabs>
        <w:ind w:left="2880" w:hanging="180"/>
      </w:pPr>
    </w:lvl>
    <w:lvl w:ilvl="3" w:tplc="904E8C20" w:tentative="1">
      <w:start w:val="1"/>
      <w:numFmt w:val="decimal"/>
      <w:lvlText w:val="%4."/>
      <w:lvlJc w:val="left"/>
      <w:pPr>
        <w:tabs>
          <w:tab w:val="num" w:pos="3600"/>
        </w:tabs>
        <w:ind w:left="3600" w:hanging="360"/>
      </w:pPr>
    </w:lvl>
    <w:lvl w:ilvl="4" w:tplc="0D04C868" w:tentative="1">
      <w:start w:val="1"/>
      <w:numFmt w:val="lowerLetter"/>
      <w:lvlText w:val="%5."/>
      <w:lvlJc w:val="left"/>
      <w:pPr>
        <w:tabs>
          <w:tab w:val="num" w:pos="4320"/>
        </w:tabs>
        <w:ind w:left="4320" w:hanging="360"/>
      </w:pPr>
    </w:lvl>
    <w:lvl w:ilvl="5" w:tplc="DB9463AA" w:tentative="1">
      <w:start w:val="1"/>
      <w:numFmt w:val="lowerRoman"/>
      <w:lvlText w:val="%6."/>
      <w:lvlJc w:val="right"/>
      <w:pPr>
        <w:tabs>
          <w:tab w:val="num" w:pos="5040"/>
        </w:tabs>
        <w:ind w:left="5040" w:hanging="180"/>
      </w:pPr>
    </w:lvl>
    <w:lvl w:ilvl="6" w:tplc="0BB47564" w:tentative="1">
      <w:start w:val="1"/>
      <w:numFmt w:val="decimal"/>
      <w:lvlText w:val="%7."/>
      <w:lvlJc w:val="left"/>
      <w:pPr>
        <w:tabs>
          <w:tab w:val="num" w:pos="5760"/>
        </w:tabs>
        <w:ind w:left="5760" w:hanging="360"/>
      </w:pPr>
    </w:lvl>
    <w:lvl w:ilvl="7" w:tplc="F632782C" w:tentative="1">
      <w:start w:val="1"/>
      <w:numFmt w:val="lowerLetter"/>
      <w:lvlText w:val="%8."/>
      <w:lvlJc w:val="left"/>
      <w:pPr>
        <w:tabs>
          <w:tab w:val="num" w:pos="6480"/>
        </w:tabs>
        <w:ind w:left="6480" w:hanging="360"/>
      </w:pPr>
    </w:lvl>
    <w:lvl w:ilvl="8" w:tplc="9CE44FD4" w:tentative="1">
      <w:start w:val="1"/>
      <w:numFmt w:val="lowerRoman"/>
      <w:lvlText w:val="%9."/>
      <w:lvlJc w:val="right"/>
      <w:pPr>
        <w:tabs>
          <w:tab w:val="num" w:pos="7200"/>
        </w:tabs>
        <w:ind w:left="7200" w:hanging="180"/>
      </w:pPr>
    </w:lvl>
  </w:abstractNum>
  <w:abstractNum w:abstractNumId="24" w15:restartNumberingAfterBreak="0">
    <w:nsid w:val="73B1173E"/>
    <w:multiLevelType w:val="hybridMultilevel"/>
    <w:tmpl w:val="2640D13E"/>
    <w:lvl w:ilvl="0" w:tplc="72CC93A0">
      <w:start w:val="1"/>
      <w:numFmt w:val="lowerLetter"/>
      <w:pStyle w:val="BodyTextLettered2"/>
      <w:lvlText w:val="%1."/>
      <w:lvlJc w:val="left"/>
      <w:pPr>
        <w:tabs>
          <w:tab w:val="num" w:pos="1440"/>
        </w:tabs>
        <w:ind w:left="1440" w:hanging="360"/>
      </w:pPr>
      <w:rPr>
        <w:rFonts w:hint="default"/>
      </w:rPr>
    </w:lvl>
    <w:lvl w:ilvl="1" w:tplc="04090003">
      <w:start w:val="1"/>
      <w:numFmt w:val="bullet"/>
      <w:lvlText w:val=""/>
      <w:lvlJc w:val="left"/>
      <w:pPr>
        <w:tabs>
          <w:tab w:val="num" w:pos="2160"/>
        </w:tabs>
        <w:ind w:left="2160" w:hanging="360"/>
      </w:pPr>
      <w:rPr>
        <w:rFonts w:ascii="Symbol" w:hAnsi="Symbol" w:hint="default"/>
        <w:color w:val="auto"/>
      </w:r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25" w15:restartNumberingAfterBreak="0">
    <w:nsid w:val="73EF70D6"/>
    <w:multiLevelType w:val="hybridMultilevel"/>
    <w:tmpl w:val="08D42D56"/>
    <w:lvl w:ilvl="0" w:tplc="04090001">
      <w:start w:val="1"/>
      <w:numFmt w:val="bullet"/>
      <w:lvlText w:val=""/>
      <w:lvlJc w:val="left"/>
      <w:pPr>
        <w:ind w:left="1864" w:hanging="360"/>
      </w:pPr>
      <w:rPr>
        <w:rFonts w:ascii="Symbol" w:hAnsi="Symbol" w:hint="default"/>
      </w:rPr>
    </w:lvl>
    <w:lvl w:ilvl="1" w:tplc="04090003" w:tentative="1">
      <w:start w:val="1"/>
      <w:numFmt w:val="bullet"/>
      <w:lvlText w:val="o"/>
      <w:lvlJc w:val="left"/>
      <w:pPr>
        <w:ind w:left="2584" w:hanging="360"/>
      </w:pPr>
      <w:rPr>
        <w:rFonts w:ascii="Courier New" w:hAnsi="Courier New" w:cs="Courier New" w:hint="default"/>
      </w:rPr>
    </w:lvl>
    <w:lvl w:ilvl="2" w:tplc="04090005" w:tentative="1">
      <w:start w:val="1"/>
      <w:numFmt w:val="bullet"/>
      <w:lvlText w:val=""/>
      <w:lvlJc w:val="left"/>
      <w:pPr>
        <w:ind w:left="3304" w:hanging="360"/>
      </w:pPr>
      <w:rPr>
        <w:rFonts w:ascii="Wingdings" w:hAnsi="Wingdings" w:hint="default"/>
      </w:rPr>
    </w:lvl>
    <w:lvl w:ilvl="3" w:tplc="04090001" w:tentative="1">
      <w:start w:val="1"/>
      <w:numFmt w:val="bullet"/>
      <w:lvlText w:val=""/>
      <w:lvlJc w:val="left"/>
      <w:pPr>
        <w:ind w:left="4024" w:hanging="360"/>
      </w:pPr>
      <w:rPr>
        <w:rFonts w:ascii="Symbol" w:hAnsi="Symbol" w:hint="default"/>
      </w:rPr>
    </w:lvl>
    <w:lvl w:ilvl="4" w:tplc="04090003" w:tentative="1">
      <w:start w:val="1"/>
      <w:numFmt w:val="bullet"/>
      <w:lvlText w:val="o"/>
      <w:lvlJc w:val="left"/>
      <w:pPr>
        <w:ind w:left="4744" w:hanging="360"/>
      </w:pPr>
      <w:rPr>
        <w:rFonts w:ascii="Courier New" w:hAnsi="Courier New" w:cs="Courier New" w:hint="default"/>
      </w:rPr>
    </w:lvl>
    <w:lvl w:ilvl="5" w:tplc="04090005" w:tentative="1">
      <w:start w:val="1"/>
      <w:numFmt w:val="bullet"/>
      <w:lvlText w:val=""/>
      <w:lvlJc w:val="left"/>
      <w:pPr>
        <w:ind w:left="5464" w:hanging="360"/>
      </w:pPr>
      <w:rPr>
        <w:rFonts w:ascii="Wingdings" w:hAnsi="Wingdings" w:hint="default"/>
      </w:rPr>
    </w:lvl>
    <w:lvl w:ilvl="6" w:tplc="04090001" w:tentative="1">
      <w:start w:val="1"/>
      <w:numFmt w:val="bullet"/>
      <w:lvlText w:val=""/>
      <w:lvlJc w:val="left"/>
      <w:pPr>
        <w:ind w:left="6184" w:hanging="360"/>
      </w:pPr>
      <w:rPr>
        <w:rFonts w:ascii="Symbol" w:hAnsi="Symbol" w:hint="default"/>
      </w:rPr>
    </w:lvl>
    <w:lvl w:ilvl="7" w:tplc="04090003" w:tentative="1">
      <w:start w:val="1"/>
      <w:numFmt w:val="bullet"/>
      <w:lvlText w:val="o"/>
      <w:lvlJc w:val="left"/>
      <w:pPr>
        <w:ind w:left="6904" w:hanging="360"/>
      </w:pPr>
      <w:rPr>
        <w:rFonts w:ascii="Courier New" w:hAnsi="Courier New" w:cs="Courier New" w:hint="default"/>
      </w:rPr>
    </w:lvl>
    <w:lvl w:ilvl="8" w:tplc="04090005" w:tentative="1">
      <w:start w:val="1"/>
      <w:numFmt w:val="bullet"/>
      <w:lvlText w:val=""/>
      <w:lvlJc w:val="left"/>
      <w:pPr>
        <w:ind w:left="7624" w:hanging="360"/>
      </w:pPr>
      <w:rPr>
        <w:rFonts w:ascii="Wingdings" w:hAnsi="Wingdings" w:hint="default"/>
      </w:rPr>
    </w:lvl>
  </w:abstractNum>
  <w:abstractNum w:abstractNumId="26" w15:restartNumberingAfterBreak="0">
    <w:nsid w:val="74EC5168"/>
    <w:multiLevelType w:val="hybridMultilevel"/>
    <w:tmpl w:val="023ACE24"/>
    <w:lvl w:ilvl="0" w:tplc="7E72691A">
      <w:start w:val="1"/>
      <w:numFmt w:val="none"/>
      <w:pStyle w:val="Note"/>
      <w:lvlText w:val="NOTE: "/>
      <w:lvlJc w:val="left"/>
      <w:pPr>
        <w:tabs>
          <w:tab w:val="num" w:pos="720"/>
        </w:tabs>
        <w:ind w:left="792" w:hanging="792"/>
      </w:pPr>
      <w:rPr>
        <w:rFonts w:ascii="Arial" w:hAnsi="Arial" w:hint="default"/>
        <w:b/>
        <w:i w:val="0"/>
      </w:rPr>
    </w:lvl>
    <w:lvl w:ilvl="1" w:tplc="04090019">
      <w:start w:val="1"/>
      <w:numFmt w:val="bullet"/>
      <w:lvlText w:val=""/>
      <w:lvlJc w:val="left"/>
      <w:pPr>
        <w:tabs>
          <w:tab w:val="num" w:pos="1440"/>
        </w:tabs>
        <w:ind w:left="1440" w:hanging="360"/>
      </w:pPr>
      <w:rPr>
        <w:rFonts w:ascii="Symbol" w:hAnsi="Symbol" w:hint="default"/>
        <w:b/>
        <w:i w:val="0"/>
      </w:rPr>
    </w:lvl>
    <w:lvl w:ilvl="2" w:tplc="C270B51E">
      <w:start w:val="1"/>
      <w:numFmt w:val="lowerLetter"/>
      <w:lvlText w:val="%3)"/>
      <w:lvlJc w:val="left"/>
      <w:pPr>
        <w:tabs>
          <w:tab w:val="num" w:pos="2340"/>
        </w:tabs>
        <w:ind w:left="2340" w:hanging="360"/>
      </w:pPr>
      <w:rPr>
        <w:rFonts w:hint="default"/>
      </w:rPr>
    </w:lvl>
    <w:lvl w:ilvl="3" w:tplc="E6BC47CC">
      <w:start w:val="1"/>
      <w:numFmt w:val="decimal"/>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4E1C91"/>
    <w:multiLevelType w:val="hybridMultilevel"/>
    <w:tmpl w:val="529A35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966AF5"/>
    <w:multiLevelType w:val="hybridMultilevel"/>
    <w:tmpl w:val="D152DAEA"/>
    <w:lvl w:ilvl="0" w:tplc="FFFFFFFF">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9D06EE"/>
    <w:multiLevelType w:val="hybridMultilevel"/>
    <w:tmpl w:val="29E0F7D2"/>
    <w:lvl w:ilvl="0" w:tplc="4434FE28">
      <w:start w:val="1"/>
      <w:numFmt w:val="bullet"/>
      <w:pStyle w:val="BodyTextBulle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3"/>
  </w:num>
  <w:num w:numId="2">
    <w:abstractNumId w:val="1"/>
  </w:num>
  <w:num w:numId="3">
    <w:abstractNumId w:val="24"/>
  </w:num>
  <w:num w:numId="4">
    <w:abstractNumId w:val="29"/>
  </w:num>
  <w:num w:numId="5">
    <w:abstractNumId w:val="18"/>
  </w:num>
  <w:num w:numId="6">
    <w:abstractNumId w:val="7"/>
  </w:num>
  <w:num w:numId="7">
    <w:abstractNumId w:val="3"/>
  </w:num>
  <w:num w:numId="8">
    <w:abstractNumId w:val="8"/>
  </w:num>
  <w:num w:numId="9">
    <w:abstractNumId w:val="14"/>
  </w:num>
  <w:num w:numId="10">
    <w:abstractNumId w:val="2"/>
  </w:num>
  <w:num w:numId="11">
    <w:abstractNumId w:val="21"/>
  </w:num>
  <w:num w:numId="12">
    <w:abstractNumId w:val="20"/>
  </w:num>
  <w:num w:numId="13">
    <w:abstractNumId w:val="22"/>
  </w:num>
  <w:num w:numId="14">
    <w:abstractNumId w:val="6"/>
  </w:num>
  <w:num w:numId="15">
    <w:abstractNumId w:val="26"/>
  </w:num>
  <w:num w:numId="16">
    <w:abstractNumId w:val="15"/>
  </w:num>
  <w:num w:numId="17">
    <w:abstractNumId w:val="19"/>
  </w:num>
  <w:num w:numId="18">
    <w:abstractNumId w:val="0"/>
  </w:num>
  <w:num w:numId="19">
    <w:abstractNumId w:val="28"/>
  </w:num>
  <w:num w:numId="20">
    <w:abstractNumId w:val="28"/>
    <w:lvlOverride w:ilvl="0">
      <w:startOverride w:val="1"/>
    </w:lvlOverride>
  </w:num>
  <w:num w:numId="21">
    <w:abstractNumId w:val="16"/>
  </w:num>
  <w:num w:numId="22">
    <w:abstractNumId w:val="4"/>
  </w:num>
  <w:num w:numId="23">
    <w:abstractNumId w:val="13"/>
  </w:num>
  <w:num w:numId="24">
    <w:abstractNumId w:val="10"/>
  </w:num>
  <w:num w:numId="25">
    <w:abstractNumId w:val="11"/>
  </w:num>
  <w:num w:numId="26">
    <w:abstractNumId w:val="12"/>
  </w:num>
  <w:num w:numId="27">
    <w:abstractNumId w:val="9"/>
  </w:num>
  <w:num w:numId="28">
    <w:abstractNumId w:val="5"/>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num>
  <w:num w:numId="32">
    <w:abstractNumId w:val="17"/>
  </w:num>
  <w:num w:numId="33">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activeWritingStyle w:appName="MSWord" w:lang="en-US" w:vendorID="64" w:dllVersion="6" w:nlCheck="1" w:checkStyle="0"/>
  <w:activeWritingStyle w:appName="MSWord" w:lang="fr-FR" w:vendorID="64" w:dllVersion="6" w:nlCheck="1" w:checkStyle="1"/>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288"/>
  <w:clickAndTypeStyle w:val="BodyText"/>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907"/>
    <w:rsid w:val="00000C43"/>
    <w:rsid w:val="000012E4"/>
    <w:rsid w:val="00002805"/>
    <w:rsid w:val="00002BB3"/>
    <w:rsid w:val="000042AD"/>
    <w:rsid w:val="0000489F"/>
    <w:rsid w:val="000049A9"/>
    <w:rsid w:val="00004DB2"/>
    <w:rsid w:val="00005235"/>
    <w:rsid w:val="0000591C"/>
    <w:rsid w:val="000063A7"/>
    <w:rsid w:val="0000675B"/>
    <w:rsid w:val="00006DB8"/>
    <w:rsid w:val="0000711C"/>
    <w:rsid w:val="0000717C"/>
    <w:rsid w:val="00010140"/>
    <w:rsid w:val="00010A9C"/>
    <w:rsid w:val="000114B6"/>
    <w:rsid w:val="00011A3F"/>
    <w:rsid w:val="00011E09"/>
    <w:rsid w:val="00011EE6"/>
    <w:rsid w:val="0001226E"/>
    <w:rsid w:val="0001235E"/>
    <w:rsid w:val="00012A44"/>
    <w:rsid w:val="000138CE"/>
    <w:rsid w:val="00013BFA"/>
    <w:rsid w:val="0001450D"/>
    <w:rsid w:val="00014ED1"/>
    <w:rsid w:val="00014FE5"/>
    <w:rsid w:val="0001519B"/>
    <w:rsid w:val="0001618A"/>
    <w:rsid w:val="000171DA"/>
    <w:rsid w:val="000171DF"/>
    <w:rsid w:val="000171F0"/>
    <w:rsid w:val="00017734"/>
    <w:rsid w:val="00020C89"/>
    <w:rsid w:val="00021A55"/>
    <w:rsid w:val="0002208A"/>
    <w:rsid w:val="00022241"/>
    <w:rsid w:val="000227B4"/>
    <w:rsid w:val="000242D6"/>
    <w:rsid w:val="00024419"/>
    <w:rsid w:val="00024BB7"/>
    <w:rsid w:val="000253F3"/>
    <w:rsid w:val="000263BB"/>
    <w:rsid w:val="00026E8C"/>
    <w:rsid w:val="0002749E"/>
    <w:rsid w:val="0002767E"/>
    <w:rsid w:val="00027D62"/>
    <w:rsid w:val="00030D44"/>
    <w:rsid w:val="000320A1"/>
    <w:rsid w:val="0003220F"/>
    <w:rsid w:val="00032AFD"/>
    <w:rsid w:val="00033B67"/>
    <w:rsid w:val="0003407A"/>
    <w:rsid w:val="000347F6"/>
    <w:rsid w:val="00034C61"/>
    <w:rsid w:val="00034D4D"/>
    <w:rsid w:val="00035D93"/>
    <w:rsid w:val="00037313"/>
    <w:rsid w:val="000379CB"/>
    <w:rsid w:val="00040DAF"/>
    <w:rsid w:val="00041165"/>
    <w:rsid w:val="000412F1"/>
    <w:rsid w:val="00041533"/>
    <w:rsid w:val="00042EA5"/>
    <w:rsid w:val="00042F2D"/>
    <w:rsid w:val="00043206"/>
    <w:rsid w:val="0004636C"/>
    <w:rsid w:val="00047324"/>
    <w:rsid w:val="00050934"/>
    <w:rsid w:val="00050957"/>
    <w:rsid w:val="000528EF"/>
    <w:rsid w:val="00054B4B"/>
    <w:rsid w:val="0005552E"/>
    <w:rsid w:val="000567F3"/>
    <w:rsid w:val="000602F1"/>
    <w:rsid w:val="00060F90"/>
    <w:rsid w:val="000614A0"/>
    <w:rsid w:val="0006357A"/>
    <w:rsid w:val="000636BA"/>
    <w:rsid w:val="000638B5"/>
    <w:rsid w:val="00064642"/>
    <w:rsid w:val="00065890"/>
    <w:rsid w:val="0006690B"/>
    <w:rsid w:val="0007017E"/>
    <w:rsid w:val="00071363"/>
    <w:rsid w:val="00071609"/>
    <w:rsid w:val="00074E9D"/>
    <w:rsid w:val="00075188"/>
    <w:rsid w:val="000759A9"/>
    <w:rsid w:val="000762E5"/>
    <w:rsid w:val="00076A48"/>
    <w:rsid w:val="00077C31"/>
    <w:rsid w:val="00077FC6"/>
    <w:rsid w:val="000801F8"/>
    <w:rsid w:val="00080378"/>
    <w:rsid w:val="00082E73"/>
    <w:rsid w:val="00082E87"/>
    <w:rsid w:val="000833E7"/>
    <w:rsid w:val="000834B3"/>
    <w:rsid w:val="00083536"/>
    <w:rsid w:val="00083EE4"/>
    <w:rsid w:val="000842AF"/>
    <w:rsid w:val="000862C9"/>
    <w:rsid w:val="000877A5"/>
    <w:rsid w:val="0008792A"/>
    <w:rsid w:val="00087E01"/>
    <w:rsid w:val="00090DB1"/>
    <w:rsid w:val="00091059"/>
    <w:rsid w:val="0009145E"/>
    <w:rsid w:val="00091974"/>
    <w:rsid w:val="00092987"/>
    <w:rsid w:val="00093E77"/>
    <w:rsid w:val="00094633"/>
    <w:rsid w:val="0009472E"/>
    <w:rsid w:val="0009482E"/>
    <w:rsid w:val="00094940"/>
    <w:rsid w:val="000964D6"/>
    <w:rsid w:val="00096BFC"/>
    <w:rsid w:val="000972A6"/>
    <w:rsid w:val="0009786C"/>
    <w:rsid w:val="000A0907"/>
    <w:rsid w:val="000A1BBA"/>
    <w:rsid w:val="000A1F4A"/>
    <w:rsid w:val="000A4085"/>
    <w:rsid w:val="000A66A1"/>
    <w:rsid w:val="000A6D0A"/>
    <w:rsid w:val="000A6F69"/>
    <w:rsid w:val="000A734B"/>
    <w:rsid w:val="000A76E7"/>
    <w:rsid w:val="000A7765"/>
    <w:rsid w:val="000A77A3"/>
    <w:rsid w:val="000B114D"/>
    <w:rsid w:val="000B1BD0"/>
    <w:rsid w:val="000B2157"/>
    <w:rsid w:val="000B23F8"/>
    <w:rsid w:val="000B2DA3"/>
    <w:rsid w:val="000B2E93"/>
    <w:rsid w:val="000B3947"/>
    <w:rsid w:val="000B39AD"/>
    <w:rsid w:val="000B5676"/>
    <w:rsid w:val="000C088C"/>
    <w:rsid w:val="000C09EB"/>
    <w:rsid w:val="000C0A5D"/>
    <w:rsid w:val="000C1631"/>
    <w:rsid w:val="000C34BE"/>
    <w:rsid w:val="000C3E02"/>
    <w:rsid w:val="000C4175"/>
    <w:rsid w:val="000C45AC"/>
    <w:rsid w:val="000C4DCB"/>
    <w:rsid w:val="000C4E7A"/>
    <w:rsid w:val="000C4F9D"/>
    <w:rsid w:val="000C50C7"/>
    <w:rsid w:val="000C6547"/>
    <w:rsid w:val="000C6648"/>
    <w:rsid w:val="000C6FEF"/>
    <w:rsid w:val="000D0481"/>
    <w:rsid w:val="000D077A"/>
    <w:rsid w:val="000D0D2F"/>
    <w:rsid w:val="000D22AC"/>
    <w:rsid w:val="000D28C6"/>
    <w:rsid w:val="000D30D4"/>
    <w:rsid w:val="000D3217"/>
    <w:rsid w:val="000D3926"/>
    <w:rsid w:val="000D4452"/>
    <w:rsid w:val="000D5DD8"/>
    <w:rsid w:val="000D6121"/>
    <w:rsid w:val="000D65E2"/>
    <w:rsid w:val="000D6B26"/>
    <w:rsid w:val="000D6D44"/>
    <w:rsid w:val="000D7272"/>
    <w:rsid w:val="000E08AE"/>
    <w:rsid w:val="000E1259"/>
    <w:rsid w:val="000E18B6"/>
    <w:rsid w:val="000E1FA9"/>
    <w:rsid w:val="000E238F"/>
    <w:rsid w:val="000E2CFA"/>
    <w:rsid w:val="000E2D22"/>
    <w:rsid w:val="000E3E1E"/>
    <w:rsid w:val="000E3FD5"/>
    <w:rsid w:val="000E4686"/>
    <w:rsid w:val="000E4E66"/>
    <w:rsid w:val="000E54EE"/>
    <w:rsid w:val="000E5B0E"/>
    <w:rsid w:val="000E6CF2"/>
    <w:rsid w:val="000E7C25"/>
    <w:rsid w:val="000F060B"/>
    <w:rsid w:val="000F0C9F"/>
    <w:rsid w:val="000F1117"/>
    <w:rsid w:val="000F11E5"/>
    <w:rsid w:val="000F17E6"/>
    <w:rsid w:val="000F1918"/>
    <w:rsid w:val="000F1D1D"/>
    <w:rsid w:val="000F22F8"/>
    <w:rsid w:val="000F3438"/>
    <w:rsid w:val="000F39A4"/>
    <w:rsid w:val="000F4C86"/>
    <w:rsid w:val="000F52EB"/>
    <w:rsid w:val="000F6D70"/>
    <w:rsid w:val="00101205"/>
    <w:rsid w:val="00101269"/>
    <w:rsid w:val="001015CE"/>
    <w:rsid w:val="0010160B"/>
    <w:rsid w:val="001016C1"/>
    <w:rsid w:val="00101AE8"/>
    <w:rsid w:val="00102C2F"/>
    <w:rsid w:val="001035E2"/>
    <w:rsid w:val="00104399"/>
    <w:rsid w:val="001045D4"/>
    <w:rsid w:val="001048ED"/>
    <w:rsid w:val="0010664C"/>
    <w:rsid w:val="00107957"/>
    <w:rsid w:val="00107971"/>
    <w:rsid w:val="00110303"/>
    <w:rsid w:val="001114B0"/>
    <w:rsid w:val="001117A5"/>
    <w:rsid w:val="0011374E"/>
    <w:rsid w:val="00113788"/>
    <w:rsid w:val="00114CA0"/>
    <w:rsid w:val="001156EF"/>
    <w:rsid w:val="001159BF"/>
    <w:rsid w:val="001164D4"/>
    <w:rsid w:val="0011697A"/>
    <w:rsid w:val="0012060D"/>
    <w:rsid w:val="001209A3"/>
    <w:rsid w:val="00120D99"/>
    <w:rsid w:val="00120E33"/>
    <w:rsid w:val="0012117D"/>
    <w:rsid w:val="001215C0"/>
    <w:rsid w:val="00123381"/>
    <w:rsid w:val="00123F76"/>
    <w:rsid w:val="00124928"/>
    <w:rsid w:val="0012580B"/>
    <w:rsid w:val="00126CBE"/>
    <w:rsid w:val="00130DFF"/>
    <w:rsid w:val="001310CB"/>
    <w:rsid w:val="0013384D"/>
    <w:rsid w:val="00134446"/>
    <w:rsid w:val="00134EFA"/>
    <w:rsid w:val="00135404"/>
    <w:rsid w:val="00135A57"/>
    <w:rsid w:val="001365CB"/>
    <w:rsid w:val="00136B44"/>
    <w:rsid w:val="00136D1E"/>
    <w:rsid w:val="00140933"/>
    <w:rsid w:val="00142C07"/>
    <w:rsid w:val="00142E0E"/>
    <w:rsid w:val="001431F4"/>
    <w:rsid w:val="001457DE"/>
    <w:rsid w:val="00145AD1"/>
    <w:rsid w:val="00146B1F"/>
    <w:rsid w:val="00146BD5"/>
    <w:rsid w:val="00146D64"/>
    <w:rsid w:val="001475B0"/>
    <w:rsid w:val="00147A78"/>
    <w:rsid w:val="00150854"/>
    <w:rsid w:val="0015106A"/>
    <w:rsid w:val="00151087"/>
    <w:rsid w:val="001515F2"/>
    <w:rsid w:val="00151952"/>
    <w:rsid w:val="00152153"/>
    <w:rsid w:val="001528B9"/>
    <w:rsid w:val="00152CD2"/>
    <w:rsid w:val="00153902"/>
    <w:rsid w:val="00153D8C"/>
    <w:rsid w:val="00155D3E"/>
    <w:rsid w:val="001562BC"/>
    <w:rsid w:val="00156B72"/>
    <w:rsid w:val="00157186"/>
    <w:rsid w:val="001574A4"/>
    <w:rsid w:val="00160414"/>
    <w:rsid w:val="001604B7"/>
    <w:rsid w:val="00160824"/>
    <w:rsid w:val="00161225"/>
    <w:rsid w:val="00161A2E"/>
    <w:rsid w:val="001624C3"/>
    <w:rsid w:val="001625AA"/>
    <w:rsid w:val="00162833"/>
    <w:rsid w:val="0016342B"/>
    <w:rsid w:val="0016456C"/>
    <w:rsid w:val="001649CF"/>
    <w:rsid w:val="00165AB8"/>
    <w:rsid w:val="001665EB"/>
    <w:rsid w:val="0016727E"/>
    <w:rsid w:val="00170F55"/>
    <w:rsid w:val="00171695"/>
    <w:rsid w:val="00171CD6"/>
    <w:rsid w:val="00172D7F"/>
    <w:rsid w:val="00172DFA"/>
    <w:rsid w:val="00173042"/>
    <w:rsid w:val="00174900"/>
    <w:rsid w:val="00174E14"/>
    <w:rsid w:val="00176823"/>
    <w:rsid w:val="00176B7A"/>
    <w:rsid w:val="0017785E"/>
    <w:rsid w:val="00180235"/>
    <w:rsid w:val="0018040A"/>
    <w:rsid w:val="001817E2"/>
    <w:rsid w:val="001819C7"/>
    <w:rsid w:val="00182FB4"/>
    <w:rsid w:val="00183FC4"/>
    <w:rsid w:val="001840BE"/>
    <w:rsid w:val="00186009"/>
    <w:rsid w:val="00190102"/>
    <w:rsid w:val="001903CA"/>
    <w:rsid w:val="00191856"/>
    <w:rsid w:val="001947AD"/>
    <w:rsid w:val="0019630D"/>
    <w:rsid w:val="001A0035"/>
    <w:rsid w:val="001A0293"/>
    <w:rsid w:val="001A1437"/>
    <w:rsid w:val="001A181E"/>
    <w:rsid w:val="001A2871"/>
    <w:rsid w:val="001A3C4F"/>
    <w:rsid w:val="001A3C5C"/>
    <w:rsid w:val="001A616D"/>
    <w:rsid w:val="001A6312"/>
    <w:rsid w:val="001A6819"/>
    <w:rsid w:val="001A7135"/>
    <w:rsid w:val="001A76AD"/>
    <w:rsid w:val="001A7BF5"/>
    <w:rsid w:val="001B0070"/>
    <w:rsid w:val="001B1856"/>
    <w:rsid w:val="001B1EA5"/>
    <w:rsid w:val="001B2464"/>
    <w:rsid w:val="001B2B47"/>
    <w:rsid w:val="001B78F5"/>
    <w:rsid w:val="001B7E39"/>
    <w:rsid w:val="001C0577"/>
    <w:rsid w:val="001C1D02"/>
    <w:rsid w:val="001C3476"/>
    <w:rsid w:val="001C355B"/>
    <w:rsid w:val="001C500F"/>
    <w:rsid w:val="001C5BCE"/>
    <w:rsid w:val="001C6525"/>
    <w:rsid w:val="001C686A"/>
    <w:rsid w:val="001C6879"/>
    <w:rsid w:val="001C6D26"/>
    <w:rsid w:val="001C7A5A"/>
    <w:rsid w:val="001D09B7"/>
    <w:rsid w:val="001D1AF2"/>
    <w:rsid w:val="001D2F5B"/>
    <w:rsid w:val="001D3222"/>
    <w:rsid w:val="001D347E"/>
    <w:rsid w:val="001D6221"/>
    <w:rsid w:val="001D6650"/>
    <w:rsid w:val="001D71AD"/>
    <w:rsid w:val="001D739A"/>
    <w:rsid w:val="001E0AD0"/>
    <w:rsid w:val="001E125E"/>
    <w:rsid w:val="001E3DE6"/>
    <w:rsid w:val="001E49D1"/>
    <w:rsid w:val="001E4B39"/>
    <w:rsid w:val="001E5F81"/>
    <w:rsid w:val="001E66A3"/>
    <w:rsid w:val="001E6959"/>
    <w:rsid w:val="001E78AB"/>
    <w:rsid w:val="001E7F55"/>
    <w:rsid w:val="001F1589"/>
    <w:rsid w:val="001F18D2"/>
    <w:rsid w:val="001F28B6"/>
    <w:rsid w:val="001F2EAE"/>
    <w:rsid w:val="001F348A"/>
    <w:rsid w:val="001F384B"/>
    <w:rsid w:val="001F465C"/>
    <w:rsid w:val="001F5931"/>
    <w:rsid w:val="001F59C3"/>
    <w:rsid w:val="001F7D89"/>
    <w:rsid w:val="002000A7"/>
    <w:rsid w:val="00201FC9"/>
    <w:rsid w:val="00202169"/>
    <w:rsid w:val="0020223D"/>
    <w:rsid w:val="00202E17"/>
    <w:rsid w:val="00205DC4"/>
    <w:rsid w:val="00205DCD"/>
    <w:rsid w:val="00206D3D"/>
    <w:rsid w:val="0021014F"/>
    <w:rsid w:val="00210358"/>
    <w:rsid w:val="00211298"/>
    <w:rsid w:val="00211D1A"/>
    <w:rsid w:val="00212E38"/>
    <w:rsid w:val="002132D0"/>
    <w:rsid w:val="00214BF1"/>
    <w:rsid w:val="00215B9B"/>
    <w:rsid w:val="00216431"/>
    <w:rsid w:val="00216B40"/>
    <w:rsid w:val="00216C8A"/>
    <w:rsid w:val="00217034"/>
    <w:rsid w:val="00217DD7"/>
    <w:rsid w:val="00221306"/>
    <w:rsid w:val="0022258E"/>
    <w:rsid w:val="00222594"/>
    <w:rsid w:val="00222A26"/>
    <w:rsid w:val="00222F5A"/>
    <w:rsid w:val="002237DD"/>
    <w:rsid w:val="00224651"/>
    <w:rsid w:val="00225376"/>
    <w:rsid w:val="002260E8"/>
    <w:rsid w:val="00227386"/>
    <w:rsid w:val="002273CA"/>
    <w:rsid w:val="002306BA"/>
    <w:rsid w:val="00232670"/>
    <w:rsid w:val="00232720"/>
    <w:rsid w:val="00233E4A"/>
    <w:rsid w:val="00234111"/>
    <w:rsid w:val="002349E0"/>
    <w:rsid w:val="0023600D"/>
    <w:rsid w:val="002378EB"/>
    <w:rsid w:val="00240C21"/>
    <w:rsid w:val="002410FD"/>
    <w:rsid w:val="00242128"/>
    <w:rsid w:val="00242788"/>
    <w:rsid w:val="002438C9"/>
    <w:rsid w:val="00243E29"/>
    <w:rsid w:val="00245237"/>
    <w:rsid w:val="00245765"/>
    <w:rsid w:val="00246B60"/>
    <w:rsid w:val="0024717A"/>
    <w:rsid w:val="002472FC"/>
    <w:rsid w:val="00250B4E"/>
    <w:rsid w:val="00251FB2"/>
    <w:rsid w:val="002523C0"/>
    <w:rsid w:val="00252BD5"/>
    <w:rsid w:val="00255207"/>
    <w:rsid w:val="00255804"/>
    <w:rsid w:val="00255BB2"/>
    <w:rsid w:val="00255CE4"/>
    <w:rsid w:val="00256419"/>
    <w:rsid w:val="002567D3"/>
    <w:rsid w:val="00256EA4"/>
    <w:rsid w:val="00256EF8"/>
    <w:rsid w:val="00256F04"/>
    <w:rsid w:val="00257210"/>
    <w:rsid w:val="00257615"/>
    <w:rsid w:val="0026059D"/>
    <w:rsid w:val="002608BB"/>
    <w:rsid w:val="00260C30"/>
    <w:rsid w:val="002611C3"/>
    <w:rsid w:val="002615BF"/>
    <w:rsid w:val="0026208D"/>
    <w:rsid w:val="00263EB6"/>
    <w:rsid w:val="002647F7"/>
    <w:rsid w:val="002649D9"/>
    <w:rsid w:val="00265FB7"/>
    <w:rsid w:val="002666F3"/>
    <w:rsid w:val="00266BCD"/>
    <w:rsid w:val="00266D60"/>
    <w:rsid w:val="00267445"/>
    <w:rsid w:val="00270108"/>
    <w:rsid w:val="002706A9"/>
    <w:rsid w:val="00271899"/>
    <w:rsid w:val="00271B55"/>
    <w:rsid w:val="00271D21"/>
    <w:rsid w:val="0027236F"/>
    <w:rsid w:val="002757B4"/>
    <w:rsid w:val="00277B55"/>
    <w:rsid w:val="00280CAF"/>
    <w:rsid w:val="002813A4"/>
    <w:rsid w:val="002816C4"/>
    <w:rsid w:val="00281ADF"/>
    <w:rsid w:val="0028299A"/>
    <w:rsid w:val="00282DC0"/>
    <w:rsid w:val="00282EDE"/>
    <w:rsid w:val="002835BF"/>
    <w:rsid w:val="0028493B"/>
    <w:rsid w:val="00284E7D"/>
    <w:rsid w:val="00286EF4"/>
    <w:rsid w:val="00287A47"/>
    <w:rsid w:val="002900C3"/>
    <w:rsid w:val="00291550"/>
    <w:rsid w:val="00291A8E"/>
    <w:rsid w:val="00292DE8"/>
    <w:rsid w:val="0029315F"/>
    <w:rsid w:val="00296DE8"/>
    <w:rsid w:val="002A0C8C"/>
    <w:rsid w:val="002A0DDD"/>
    <w:rsid w:val="002A1C43"/>
    <w:rsid w:val="002A1F40"/>
    <w:rsid w:val="002A2BD0"/>
    <w:rsid w:val="002A2DBB"/>
    <w:rsid w:val="002A2EE5"/>
    <w:rsid w:val="002A4416"/>
    <w:rsid w:val="002A5D9C"/>
    <w:rsid w:val="002A7C89"/>
    <w:rsid w:val="002A7CA9"/>
    <w:rsid w:val="002A7CAF"/>
    <w:rsid w:val="002B08AA"/>
    <w:rsid w:val="002B385B"/>
    <w:rsid w:val="002B45C4"/>
    <w:rsid w:val="002B4A46"/>
    <w:rsid w:val="002B5F6C"/>
    <w:rsid w:val="002B63C2"/>
    <w:rsid w:val="002B735A"/>
    <w:rsid w:val="002C047A"/>
    <w:rsid w:val="002C0825"/>
    <w:rsid w:val="002C19BC"/>
    <w:rsid w:val="002C1D75"/>
    <w:rsid w:val="002C1E74"/>
    <w:rsid w:val="002C2200"/>
    <w:rsid w:val="002C2632"/>
    <w:rsid w:val="002C2CF7"/>
    <w:rsid w:val="002C2DF4"/>
    <w:rsid w:val="002C3457"/>
    <w:rsid w:val="002C3E57"/>
    <w:rsid w:val="002C3EE3"/>
    <w:rsid w:val="002C48AC"/>
    <w:rsid w:val="002C6335"/>
    <w:rsid w:val="002C6979"/>
    <w:rsid w:val="002C7BCD"/>
    <w:rsid w:val="002D05BD"/>
    <w:rsid w:val="002D0C49"/>
    <w:rsid w:val="002D0F9C"/>
    <w:rsid w:val="002D1EB8"/>
    <w:rsid w:val="002D29E0"/>
    <w:rsid w:val="002D2C4A"/>
    <w:rsid w:val="002D3058"/>
    <w:rsid w:val="002D3C52"/>
    <w:rsid w:val="002D3DAE"/>
    <w:rsid w:val="002D4606"/>
    <w:rsid w:val="002D5204"/>
    <w:rsid w:val="002D5715"/>
    <w:rsid w:val="002D5849"/>
    <w:rsid w:val="002D6919"/>
    <w:rsid w:val="002D7CC2"/>
    <w:rsid w:val="002D7D24"/>
    <w:rsid w:val="002E0473"/>
    <w:rsid w:val="002E1765"/>
    <w:rsid w:val="002E1885"/>
    <w:rsid w:val="002E1D8C"/>
    <w:rsid w:val="002E2962"/>
    <w:rsid w:val="002E334B"/>
    <w:rsid w:val="002E4D92"/>
    <w:rsid w:val="002E5AEC"/>
    <w:rsid w:val="002E5EE8"/>
    <w:rsid w:val="002E634C"/>
    <w:rsid w:val="002E640F"/>
    <w:rsid w:val="002E751D"/>
    <w:rsid w:val="002E791B"/>
    <w:rsid w:val="002F0076"/>
    <w:rsid w:val="002F0275"/>
    <w:rsid w:val="002F0C3C"/>
    <w:rsid w:val="002F1B7A"/>
    <w:rsid w:val="002F203C"/>
    <w:rsid w:val="002F2378"/>
    <w:rsid w:val="002F449E"/>
    <w:rsid w:val="002F47C0"/>
    <w:rsid w:val="002F4CE2"/>
    <w:rsid w:val="002F5410"/>
    <w:rsid w:val="0030053D"/>
    <w:rsid w:val="00300B86"/>
    <w:rsid w:val="00300D2C"/>
    <w:rsid w:val="00301559"/>
    <w:rsid w:val="00303D34"/>
    <w:rsid w:val="00303FD8"/>
    <w:rsid w:val="003040D0"/>
    <w:rsid w:val="00304DFB"/>
    <w:rsid w:val="003054C0"/>
    <w:rsid w:val="00305BFE"/>
    <w:rsid w:val="00306078"/>
    <w:rsid w:val="00306391"/>
    <w:rsid w:val="00307E7B"/>
    <w:rsid w:val="00310B54"/>
    <w:rsid w:val="00310F7E"/>
    <w:rsid w:val="003110DB"/>
    <w:rsid w:val="0031136C"/>
    <w:rsid w:val="00311610"/>
    <w:rsid w:val="00311782"/>
    <w:rsid w:val="003139C4"/>
    <w:rsid w:val="00313FCA"/>
    <w:rsid w:val="003143A4"/>
    <w:rsid w:val="003148C4"/>
    <w:rsid w:val="00314B90"/>
    <w:rsid w:val="0031574D"/>
    <w:rsid w:val="00316C1F"/>
    <w:rsid w:val="00317C6E"/>
    <w:rsid w:val="00317F30"/>
    <w:rsid w:val="00320268"/>
    <w:rsid w:val="0032241E"/>
    <w:rsid w:val="00323DFD"/>
    <w:rsid w:val="0032662B"/>
    <w:rsid w:val="00326966"/>
    <w:rsid w:val="0032697D"/>
    <w:rsid w:val="003275BA"/>
    <w:rsid w:val="00327A66"/>
    <w:rsid w:val="0033053F"/>
    <w:rsid w:val="003311B2"/>
    <w:rsid w:val="0033148C"/>
    <w:rsid w:val="00332EA6"/>
    <w:rsid w:val="003334CD"/>
    <w:rsid w:val="003344BD"/>
    <w:rsid w:val="00334D54"/>
    <w:rsid w:val="003358CB"/>
    <w:rsid w:val="00335A62"/>
    <w:rsid w:val="003422B0"/>
    <w:rsid w:val="003427EB"/>
    <w:rsid w:val="003428D3"/>
    <w:rsid w:val="00342E0C"/>
    <w:rsid w:val="00343060"/>
    <w:rsid w:val="003443E9"/>
    <w:rsid w:val="003453FB"/>
    <w:rsid w:val="00346562"/>
    <w:rsid w:val="00346959"/>
    <w:rsid w:val="00347D1C"/>
    <w:rsid w:val="00350975"/>
    <w:rsid w:val="00351007"/>
    <w:rsid w:val="00351159"/>
    <w:rsid w:val="00351D88"/>
    <w:rsid w:val="00351F7D"/>
    <w:rsid w:val="00352FB8"/>
    <w:rsid w:val="00353152"/>
    <w:rsid w:val="00353435"/>
    <w:rsid w:val="00354A1C"/>
    <w:rsid w:val="00354FB1"/>
    <w:rsid w:val="00355B0B"/>
    <w:rsid w:val="003570DA"/>
    <w:rsid w:val="003600CC"/>
    <w:rsid w:val="00360128"/>
    <w:rsid w:val="00360476"/>
    <w:rsid w:val="0036138A"/>
    <w:rsid w:val="003616B6"/>
    <w:rsid w:val="003617C4"/>
    <w:rsid w:val="003625B4"/>
    <w:rsid w:val="0036465A"/>
    <w:rsid w:val="003647F8"/>
    <w:rsid w:val="0036483E"/>
    <w:rsid w:val="003648DC"/>
    <w:rsid w:val="00364E54"/>
    <w:rsid w:val="003657E4"/>
    <w:rsid w:val="003662D4"/>
    <w:rsid w:val="003664C4"/>
    <w:rsid w:val="00366972"/>
    <w:rsid w:val="00366BCC"/>
    <w:rsid w:val="00367B8B"/>
    <w:rsid w:val="00367CF4"/>
    <w:rsid w:val="0037003F"/>
    <w:rsid w:val="00370ABC"/>
    <w:rsid w:val="00370DDB"/>
    <w:rsid w:val="00370F4C"/>
    <w:rsid w:val="0037126C"/>
    <w:rsid w:val="00371577"/>
    <w:rsid w:val="00374508"/>
    <w:rsid w:val="00375D26"/>
    <w:rsid w:val="00376DD4"/>
    <w:rsid w:val="00380532"/>
    <w:rsid w:val="00380F6E"/>
    <w:rsid w:val="00381F1A"/>
    <w:rsid w:val="00384CD6"/>
    <w:rsid w:val="00385A55"/>
    <w:rsid w:val="0038601D"/>
    <w:rsid w:val="00386F8D"/>
    <w:rsid w:val="00391720"/>
    <w:rsid w:val="00392B05"/>
    <w:rsid w:val="003946AB"/>
    <w:rsid w:val="00394B22"/>
    <w:rsid w:val="00395D56"/>
    <w:rsid w:val="00395D7C"/>
    <w:rsid w:val="00396D90"/>
    <w:rsid w:val="003A031E"/>
    <w:rsid w:val="003A0DEB"/>
    <w:rsid w:val="003A118D"/>
    <w:rsid w:val="003A1A1E"/>
    <w:rsid w:val="003A2610"/>
    <w:rsid w:val="003A2724"/>
    <w:rsid w:val="003A2A22"/>
    <w:rsid w:val="003A2C3D"/>
    <w:rsid w:val="003A32D2"/>
    <w:rsid w:val="003A4C90"/>
    <w:rsid w:val="003A4F78"/>
    <w:rsid w:val="003A5819"/>
    <w:rsid w:val="003B01F5"/>
    <w:rsid w:val="003B0C33"/>
    <w:rsid w:val="003B26D9"/>
    <w:rsid w:val="003B37DB"/>
    <w:rsid w:val="003B3F4E"/>
    <w:rsid w:val="003B496B"/>
    <w:rsid w:val="003B4B67"/>
    <w:rsid w:val="003B5926"/>
    <w:rsid w:val="003B5E63"/>
    <w:rsid w:val="003B6279"/>
    <w:rsid w:val="003B7176"/>
    <w:rsid w:val="003B726C"/>
    <w:rsid w:val="003B7476"/>
    <w:rsid w:val="003C03F2"/>
    <w:rsid w:val="003C080F"/>
    <w:rsid w:val="003C15B8"/>
    <w:rsid w:val="003C1EC4"/>
    <w:rsid w:val="003C2662"/>
    <w:rsid w:val="003C3B67"/>
    <w:rsid w:val="003C40AA"/>
    <w:rsid w:val="003C47E5"/>
    <w:rsid w:val="003C4918"/>
    <w:rsid w:val="003C4D6C"/>
    <w:rsid w:val="003C53B3"/>
    <w:rsid w:val="003C5F98"/>
    <w:rsid w:val="003C70E8"/>
    <w:rsid w:val="003D0C0C"/>
    <w:rsid w:val="003D2EA8"/>
    <w:rsid w:val="003D3C55"/>
    <w:rsid w:val="003D43C0"/>
    <w:rsid w:val="003D559D"/>
    <w:rsid w:val="003D59EF"/>
    <w:rsid w:val="003D6CB7"/>
    <w:rsid w:val="003D791D"/>
    <w:rsid w:val="003D7EA1"/>
    <w:rsid w:val="003D7F22"/>
    <w:rsid w:val="003E0636"/>
    <w:rsid w:val="003E0A22"/>
    <w:rsid w:val="003E0DB4"/>
    <w:rsid w:val="003E12D6"/>
    <w:rsid w:val="003E139E"/>
    <w:rsid w:val="003E23CE"/>
    <w:rsid w:val="003E38B7"/>
    <w:rsid w:val="003E4C18"/>
    <w:rsid w:val="003E626D"/>
    <w:rsid w:val="003E654D"/>
    <w:rsid w:val="003E79EC"/>
    <w:rsid w:val="003E7E67"/>
    <w:rsid w:val="003F076C"/>
    <w:rsid w:val="003F0946"/>
    <w:rsid w:val="003F2528"/>
    <w:rsid w:val="003F2696"/>
    <w:rsid w:val="003F27C8"/>
    <w:rsid w:val="003F2FDB"/>
    <w:rsid w:val="003F3A9F"/>
    <w:rsid w:val="003F3C55"/>
    <w:rsid w:val="003F4789"/>
    <w:rsid w:val="003F4D3E"/>
    <w:rsid w:val="003F5020"/>
    <w:rsid w:val="003F524E"/>
    <w:rsid w:val="003F5267"/>
    <w:rsid w:val="003F6EE7"/>
    <w:rsid w:val="003F746F"/>
    <w:rsid w:val="003F7886"/>
    <w:rsid w:val="004016E3"/>
    <w:rsid w:val="0040227C"/>
    <w:rsid w:val="0040259B"/>
    <w:rsid w:val="00404A72"/>
    <w:rsid w:val="00405713"/>
    <w:rsid w:val="00407206"/>
    <w:rsid w:val="004074DC"/>
    <w:rsid w:val="00410A52"/>
    <w:rsid w:val="00410E81"/>
    <w:rsid w:val="00411C66"/>
    <w:rsid w:val="00411CBB"/>
    <w:rsid w:val="00412136"/>
    <w:rsid w:val="004128E9"/>
    <w:rsid w:val="0041345E"/>
    <w:rsid w:val="004145CE"/>
    <w:rsid w:val="004145D9"/>
    <w:rsid w:val="00414CB4"/>
    <w:rsid w:val="00416471"/>
    <w:rsid w:val="00416614"/>
    <w:rsid w:val="00416D3C"/>
    <w:rsid w:val="00417A3B"/>
    <w:rsid w:val="00420219"/>
    <w:rsid w:val="0042097C"/>
    <w:rsid w:val="0042294D"/>
    <w:rsid w:val="00423003"/>
    <w:rsid w:val="0042335D"/>
    <w:rsid w:val="00423A58"/>
    <w:rsid w:val="0042504F"/>
    <w:rsid w:val="0042656C"/>
    <w:rsid w:val="00427724"/>
    <w:rsid w:val="00427990"/>
    <w:rsid w:val="00427CBC"/>
    <w:rsid w:val="00430EB4"/>
    <w:rsid w:val="00431339"/>
    <w:rsid w:val="00433064"/>
    <w:rsid w:val="00433309"/>
    <w:rsid w:val="00433816"/>
    <w:rsid w:val="004350C0"/>
    <w:rsid w:val="004353A0"/>
    <w:rsid w:val="0044056F"/>
    <w:rsid w:val="00440A78"/>
    <w:rsid w:val="00440D65"/>
    <w:rsid w:val="00441B6E"/>
    <w:rsid w:val="00441C12"/>
    <w:rsid w:val="00442071"/>
    <w:rsid w:val="004420AE"/>
    <w:rsid w:val="00443072"/>
    <w:rsid w:val="004430CE"/>
    <w:rsid w:val="00445D9B"/>
    <w:rsid w:val="00446263"/>
    <w:rsid w:val="00446296"/>
    <w:rsid w:val="00446581"/>
    <w:rsid w:val="0044707B"/>
    <w:rsid w:val="00451181"/>
    <w:rsid w:val="00451486"/>
    <w:rsid w:val="004516CE"/>
    <w:rsid w:val="004520F5"/>
    <w:rsid w:val="00452DB6"/>
    <w:rsid w:val="00452F3A"/>
    <w:rsid w:val="004551DC"/>
    <w:rsid w:val="00455454"/>
    <w:rsid w:val="00456C1C"/>
    <w:rsid w:val="00457ACB"/>
    <w:rsid w:val="00462E80"/>
    <w:rsid w:val="00462FF8"/>
    <w:rsid w:val="0046339A"/>
    <w:rsid w:val="004638F9"/>
    <w:rsid w:val="00464C67"/>
    <w:rsid w:val="00465186"/>
    <w:rsid w:val="0046611C"/>
    <w:rsid w:val="0046616B"/>
    <w:rsid w:val="00467AF4"/>
    <w:rsid w:val="00473AB8"/>
    <w:rsid w:val="00474BBC"/>
    <w:rsid w:val="00474C99"/>
    <w:rsid w:val="00475373"/>
    <w:rsid w:val="0047578D"/>
    <w:rsid w:val="00475C00"/>
    <w:rsid w:val="00476621"/>
    <w:rsid w:val="004772DA"/>
    <w:rsid w:val="004773EE"/>
    <w:rsid w:val="00477897"/>
    <w:rsid w:val="0048016C"/>
    <w:rsid w:val="00480A6F"/>
    <w:rsid w:val="00482B70"/>
    <w:rsid w:val="0048455F"/>
    <w:rsid w:val="0048508B"/>
    <w:rsid w:val="00485474"/>
    <w:rsid w:val="00486479"/>
    <w:rsid w:val="00487186"/>
    <w:rsid w:val="00487F62"/>
    <w:rsid w:val="0049072F"/>
    <w:rsid w:val="0049075E"/>
    <w:rsid w:val="00491A17"/>
    <w:rsid w:val="00492815"/>
    <w:rsid w:val="00492E17"/>
    <w:rsid w:val="00493E52"/>
    <w:rsid w:val="0049408D"/>
    <w:rsid w:val="004948FC"/>
    <w:rsid w:val="00494A7F"/>
    <w:rsid w:val="0049597E"/>
    <w:rsid w:val="00497BC5"/>
    <w:rsid w:val="004A019B"/>
    <w:rsid w:val="004A01BB"/>
    <w:rsid w:val="004A156F"/>
    <w:rsid w:val="004A2275"/>
    <w:rsid w:val="004A28E1"/>
    <w:rsid w:val="004A2F5A"/>
    <w:rsid w:val="004A3DCD"/>
    <w:rsid w:val="004A4843"/>
    <w:rsid w:val="004A54D3"/>
    <w:rsid w:val="004A589F"/>
    <w:rsid w:val="004A5F71"/>
    <w:rsid w:val="004A6B90"/>
    <w:rsid w:val="004A70C4"/>
    <w:rsid w:val="004A7BF5"/>
    <w:rsid w:val="004A7D19"/>
    <w:rsid w:val="004B025F"/>
    <w:rsid w:val="004B090F"/>
    <w:rsid w:val="004B0AB6"/>
    <w:rsid w:val="004B1137"/>
    <w:rsid w:val="004B12DF"/>
    <w:rsid w:val="004B14CD"/>
    <w:rsid w:val="004B1A3D"/>
    <w:rsid w:val="004B214B"/>
    <w:rsid w:val="004B241F"/>
    <w:rsid w:val="004B3773"/>
    <w:rsid w:val="004B4C69"/>
    <w:rsid w:val="004B63EF"/>
    <w:rsid w:val="004B64A8"/>
    <w:rsid w:val="004B64EC"/>
    <w:rsid w:val="004C02AE"/>
    <w:rsid w:val="004C1ACE"/>
    <w:rsid w:val="004C2AFF"/>
    <w:rsid w:val="004C2F98"/>
    <w:rsid w:val="004C3370"/>
    <w:rsid w:val="004C4CFA"/>
    <w:rsid w:val="004C58E7"/>
    <w:rsid w:val="004C6387"/>
    <w:rsid w:val="004C6837"/>
    <w:rsid w:val="004C6957"/>
    <w:rsid w:val="004C7202"/>
    <w:rsid w:val="004C79B4"/>
    <w:rsid w:val="004D2BBF"/>
    <w:rsid w:val="004D3761"/>
    <w:rsid w:val="004D3CB7"/>
    <w:rsid w:val="004D3FB6"/>
    <w:rsid w:val="004D4489"/>
    <w:rsid w:val="004D4A12"/>
    <w:rsid w:val="004D5CD2"/>
    <w:rsid w:val="004D7247"/>
    <w:rsid w:val="004E0FC5"/>
    <w:rsid w:val="004E0FDA"/>
    <w:rsid w:val="004E1B15"/>
    <w:rsid w:val="004E1BAF"/>
    <w:rsid w:val="004E3927"/>
    <w:rsid w:val="004E399D"/>
    <w:rsid w:val="004E53D1"/>
    <w:rsid w:val="004E58ED"/>
    <w:rsid w:val="004E6CF7"/>
    <w:rsid w:val="004E6F21"/>
    <w:rsid w:val="004E786C"/>
    <w:rsid w:val="004F0618"/>
    <w:rsid w:val="004F0FB3"/>
    <w:rsid w:val="004F1FC9"/>
    <w:rsid w:val="004F24BE"/>
    <w:rsid w:val="004F296D"/>
    <w:rsid w:val="004F29AA"/>
    <w:rsid w:val="004F3A80"/>
    <w:rsid w:val="004F46E3"/>
    <w:rsid w:val="004F5863"/>
    <w:rsid w:val="004F5BE3"/>
    <w:rsid w:val="004F7DA9"/>
    <w:rsid w:val="0050028F"/>
    <w:rsid w:val="005018A9"/>
    <w:rsid w:val="00501F50"/>
    <w:rsid w:val="00502121"/>
    <w:rsid w:val="005029CC"/>
    <w:rsid w:val="00502BBC"/>
    <w:rsid w:val="0050320B"/>
    <w:rsid w:val="0050331F"/>
    <w:rsid w:val="00503875"/>
    <w:rsid w:val="00503CEE"/>
    <w:rsid w:val="00504BC1"/>
    <w:rsid w:val="00504C44"/>
    <w:rsid w:val="00505265"/>
    <w:rsid w:val="00505D0D"/>
    <w:rsid w:val="0050601A"/>
    <w:rsid w:val="0050605F"/>
    <w:rsid w:val="00506725"/>
    <w:rsid w:val="00507D5D"/>
    <w:rsid w:val="005107B7"/>
    <w:rsid w:val="00510861"/>
    <w:rsid w:val="00511146"/>
    <w:rsid w:val="00511652"/>
    <w:rsid w:val="005127EC"/>
    <w:rsid w:val="00512895"/>
    <w:rsid w:val="00512EDD"/>
    <w:rsid w:val="005134F3"/>
    <w:rsid w:val="00515082"/>
    <w:rsid w:val="005159AC"/>
    <w:rsid w:val="00515F2A"/>
    <w:rsid w:val="0051620C"/>
    <w:rsid w:val="00516EDD"/>
    <w:rsid w:val="005174CD"/>
    <w:rsid w:val="00517C14"/>
    <w:rsid w:val="00517E20"/>
    <w:rsid w:val="00517FED"/>
    <w:rsid w:val="0052028A"/>
    <w:rsid w:val="00520D9C"/>
    <w:rsid w:val="0052132A"/>
    <w:rsid w:val="00521DCD"/>
    <w:rsid w:val="00522768"/>
    <w:rsid w:val="00523F4E"/>
    <w:rsid w:val="00524652"/>
    <w:rsid w:val="00526222"/>
    <w:rsid w:val="0052661D"/>
    <w:rsid w:val="005268B9"/>
    <w:rsid w:val="00527B5C"/>
    <w:rsid w:val="00527B74"/>
    <w:rsid w:val="005300F7"/>
    <w:rsid w:val="00530826"/>
    <w:rsid w:val="00530D34"/>
    <w:rsid w:val="005310E3"/>
    <w:rsid w:val="00531C0A"/>
    <w:rsid w:val="00531CD9"/>
    <w:rsid w:val="005326D3"/>
    <w:rsid w:val="005327F9"/>
    <w:rsid w:val="00532B92"/>
    <w:rsid w:val="00533DEB"/>
    <w:rsid w:val="00533DFB"/>
    <w:rsid w:val="00533FB2"/>
    <w:rsid w:val="00534A5A"/>
    <w:rsid w:val="00535001"/>
    <w:rsid w:val="005356C7"/>
    <w:rsid w:val="00536C49"/>
    <w:rsid w:val="00537D71"/>
    <w:rsid w:val="00540290"/>
    <w:rsid w:val="00540351"/>
    <w:rsid w:val="00541BFF"/>
    <w:rsid w:val="00541FEE"/>
    <w:rsid w:val="00543998"/>
    <w:rsid w:val="00543E06"/>
    <w:rsid w:val="00544722"/>
    <w:rsid w:val="0054536D"/>
    <w:rsid w:val="00545688"/>
    <w:rsid w:val="0054699D"/>
    <w:rsid w:val="005476D8"/>
    <w:rsid w:val="00547E42"/>
    <w:rsid w:val="00550353"/>
    <w:rsid w:val="00551822"/>
    <w:rsid w:val="00551EBA"/>
    <w:rsid w:val="005543B5"/>
    <w:rsid w:val="00554A13"/>
    <w:rsid w:val="00554B8F"/>
    <w:rsid w:val="00555390"/>
    <w:rsid w:val="005553AD"/>
    <w:rsid w:val="00555628"/>
    <w:rsid w:val="005560CF"/>
    <w:rsid w:val="005570F5"/>
    <w:rsid w:val="005622FD"/>
    <w:rsid w:val="005629B8"/>
    <w:rsid w:val="005629E3"/>
    <w:rsid w:val="00562FA9"/>
    <w:rsid w:val="005647C7"/>
    <w:rsid w:val="005657D4"/>
    <w:rsid w:val="005669B3"/>
    <w:rsid w:val="00566D6A"/>
    <w:rsid w:val="005678DE"/>
    <w:rsid w:val="00567E99"/>
    <w:rsid w:val="00571C7B"/>
    <w:rsid w:val="005726C3"/>
    <w:rsid w:val="00573C6C"/>
    <w:rsid w:val="0057555E"/>
    <w:rsid w:val="00575C88"/>
    <w:rsid w:val="00575CFA"/>
    <w:rsid w:val="00576B1E"/>
    <w:rsid w:val="00576F6C"/>
    <w:rsid w:val="00577CC9"/>
    <w:rsid w:val="00580597"/>
    <w:rsid w:val="00581B0F"/>
    <w:rsid w:val="00582085"/>
    <w:rsid w:val="00582629"/>
    <w:rsid w:val="00585212"/>
    <w:rsid w:val="00585881"/>
    <w:rsid w:val="00585DCF"/>
    <w:rsid w:val="005866E3"/>
    <w:rsid w:val="005871FF"/>
    <w:rsid w:val="0059000D"/>
    <w:rsid w:val="0059042F"/>
    <w:rsid w:val="005905AB"/>
    <w:rsid w:val="00591D57"/>
    <w:rsid w:val="00592648"/>
    <w:rsid w:val="0059320A"/>
    <w:rsid w:val="005936FC"/>
    <w:rsid w:val="00595E02"/>
    <w:rsid w:val="00596DD8"/>
    <w:rsid w:val="00597BEF"/>
    <w:rsid w:val="00597C3D"/>
    <w:rsid w:val="005A03F2"/>
    <w:rsid w:val="005A17B4"/>
    <w:rsid w:val="005A22FF"/>
    <w:rsid w:val="005A33C8"/>
    <w:rsid w:val="005A3840"/>
    <w:rsid w:val="005A597E"/>
    <w:rsid w:val="005A5FE5"/>
    <w:rsid w:val="005A6122"/>
    <w:rsid w:val="005A6512"/>
    <w:rsid w:val="005A722B"/>
    <w:rsid w:val="005B023B"/>
    <w:rsid w:val="005B0852"/>
    <w:rsid w:val="005B0886"/>
    <w:rsid w:val="005B088D"/>
    <w:rsid w:val="005B1DDC"/>
    <w:rsid w:val="005B36CA"/>
    <w:rsid w:val="005B3951"/>
    <w:rsid w:val="005B39ED"/>
    <w:rsid w:val="005B41A7"/>
    <w:rsid w:val="005B41F4"/>
    <w:rsid w:val="005B4C6B"/>
    <w:rsid w:val="005B4DF1"/>
    <w:rsid w:val="005B506F"/>
    <w:rsid w:val="005B6C1D"/>
    <w:rsid w:val="005B7418"/>
    <w:rsid w:val="005B7E8A"/>
    <w:rsid w:val="005C2D57"/>
    <w:rsid w:val="005C33EA"/>
    <w:rsid w:val="005C4067"/>
    <w:rsid w:val="005C5049"/>
    <w:rsid w:val="005C6435"/>
    <w:rsid w:val="005C7715"/>
    <w:rsid w:val="005C7B5F"/>
    <w:rsid w:val="005C7F4C"/>
    <w:rsid w:val="005D039C"/>
    <w:rsid w:val="005D081F"/>
    <w:rsid w:val="005D0DD5"/>
    <w:rsid w:val="005D1194"/>
    <w:rsid w:val="005D18C5"/>
    <w:rsid w:val="005D1BEE"/>
    <w:rsid w:val="005D2366"/>
    <w:rsid w:val="005D37DD"/>
    <w:rsid w:val="005D3B22"/>
    <w:rsid w:val="005D499E"/>
    <w:rsid w:val="005D60B1"/>
    <w:rsid w:val="005D7527"/>
    <w:rsid w:val="005D764A"/>
    <w:rsid w:val="005E0E95"/>
    <w:rsid w:val="005E107F"/>
    <w:rsid w:val="005E24F1"/>
    <w:rsid w:val="005E2AB5"/>
    <w:rsid w:val="005E2AF9"/>
    <w:rsid w:val="005E2C86"/>
    <w:rsid w:val="005E385A"/>
    <w:rsid w:val="005E438D"/>
    <w:rsid w:val="005E4733"/>
    <w:rsid w:val="005E538D"/>
    <w:rsid w:val="005E53F4"/>
    <w:rsid w:val="005E5F24"/>
    <w:rsid w:val="005E686F"/>
    <w:rsid w:val="005E7F89"/>
    <w:rsid w:val="005F0915"/>
    <w:rsid w:val="005F0F33"/>
    <w:rsid w:val="005F16A7"/>
    <w:rsid w:val="005F2741"/>
    <w:rsid w:val="005F2987"/>
    <w:rsid w:val="005F34B2"/>
    <w:rsid w:val="005F3529"/>
    <w:rsid w:val="005F49D8"/>
    <w:rsid w:val="005F5DAB"/>
    <w:rsid w:val="00601021"/>
    <w:rsid w:val="00601BA8"/>
    <w:rsid w:val="00602C1A"/>
    <w:rsid w:val="00602E35"/>
    <w:rsid w:val="0060341F"/>
    <w:rsid w:val="0060436E"/>
    <w:rsid w:val="00604A09"/>
    <w:rsid w:val="00605741"/>
    <w:rsid w:val="006060C1"/>
    <w:rsid w:val="006065FC"/>
    <w:rsid w:val="00606C99"/>
    <w:rsid w:val="00607A37"/>
    <w:rsid w:val="00610E32"/>
    <w:rsid w:val="006120EB"/>
    <w:rsid w:val="00612AB9"/>
    <w:rsid w:val="00613A7B"/>
    <w:rsid w:val="0061446B"/>
    <w:rsid w:val="00614AAF"/>
    <w:rsid w:val="006150F3"/>
    <w:rsid w:val="006153FB"/>
    <w:rsid w:val="006155B6"/>
    <w:rsid w:val="006156A6"/>
    <w:rsid w:val="00615A5E"/>
    <w:rsid w:val="00621D71"/>
    <w:rsid w:val="00622612"/>
    <w:rsid w:val="006229F5"/>
    <w:rsid w:val="00623946"/>
    <w:rsid w:val="0062471E"/>
    <w:rsid w:val="00624B53"/>
    <w:rsid w:val="00624CEC"/>
    <w:rsid w:val="00624D93"/>
    <w:rsid w:val="00625981"/>
    <w:rsid w:val="0062599D"/>
    <w:rsid w:val="0062789E"/>
    <w:rsid w:val="00627A18"/>
    <w:rsid w:val="00627EDE"/>
    <w:rsid w:val="006307FC"/>
    <w:rsid w:val="00630862"/>
    <w:rsid w:val="00631BA4"/>
    <w:rsid w:val="00631C5C"/>
    <w:rsid w:val="006331B8"/>
    <w:rsid w:val="006338D1"/>
    <w:rsid w:val="006359E7"/>
    <w:rsid w:val="006361A0"/>
    <w:rsid w:val="00636755"/>
    <w:rsid w:val="00637CCA"/>
    <w:rsid w:val="00640D10"/>
    <w:rsid w:val="0064272F"/>
    <w:rsid w:val="00642849"/>
    <w:rsid w:val="006435DC"/>
    <w:rsid w:val="006435FF"/>
    <w:rsid w:val="00643FAB"/>
    <w:rsid w:val="0064462F"/>
    <w:rsid w:val="006457BD"/>
    <w:rsid w:val="006504A4"/>
    <w:rsid w:val="006506D4"/>
    <w:rsid w:val="00650E9E"/>
    <w:rsid w:val="00650FB3"/>
    <w:rsid w:val="006525A6"/>
    <w:rsid w:val="00652E6A"/>
    <w:rsid w:val="00652FFC"/>
    <w:rsid w:val="00653059"/>
    <w:rsid w:val="006535E4"/>
    <w:rsid w:val="00653851"/>
    <w:rsid w:val="00653CE5"/>
    <w:rsid w:val="0065443F"/>
    <w:rsid w:val="00654E0F"/>
    <w:rsid w:val="00654E4E"/>
    <w:rsid w:val="0065531D"/>
    <w:rsid w:val="00655BAE"/>
    <w:rsid w:val="0065670E"/>
    <w:rsid w:val="00656DC9"/>
    <w:rsid w:val="00660C54"/>
    <w:rsid w:val="00660C59"/>
    <w:rsid w:val="0066257D"/>
    <w:rsid w:val="00662D90"/>
    <w:rsid w:val="00663301"/>
    <w:rsid w:val="006635F5"/>
    <w:rsid w:val="00663B92"/>
    <w:rsid w:val="00665BF6"/>
    <w:rsid w:val="006663F8"/>
    <w:rsid w:val="0066666F"/>
    <w:rsid w:val="006670D2"/>
    <w:rsid w:val="00667798"/>
    <w:rsid w:val="00667A06"/>
    <w:rsid w:val="00667C9C"/>
    <w:rsid w:val="00667E47"/>
    <w:rsid w:val="00672B75"/>
    <w:rsid w:val="0067308E"/>
    <w:rsid w:val="006735A7"/>
    <w:rsid w:val="00674083"/>
    <w:rsid w:val="00675A2D"/>
    <w:rsid w:val="00675DA6"/>
    <w:rsid w:val="006765F2"/>
    <w:rsid w:val="00676DA1"/>
    <w:rsid w:val="00677451"/>
    <w:rsid w:val="00680463"/>
    <w:rsid w:val="00680563"/>
    <w:rsid w:val="00681B71"/>
    <w:rsid w:val="00682787"/>
    <w:rsid w:val="006838A3"/>
    <w:rsid w:val="00683957"/>
    <w:rsid w:val="00684311"/>
    <w:rsid w:val="00684601"/>
    <w:rsid w:val="00684FDF"/>
    <w:rsid w:val="006857A2"/>
    <w:rsid w:val="006858C1"/>
    <w:rsid w:val="00685C02"/>
    <w:rsid w:val="0068612D"/>
    <w:rsid w:val="006864C5"/>
    <w:rsid w:val="00686B23"/>
    <w:rsid w:val="00686DF5"/>
    <w:rsid w:val="00686ED5"/>
    <w:rsid w:val="006874F7"/>
    <w:rsid w:val="00690CA3"/>
    <w:rsid w:val="00690E93"/>
    <w:rsid w:val="0069132C"/>
    <w:rsid w:val="00691431"/>
    <w:rsid w:val="006921BC"/>
    <w:rsid w:val="006929E8"/>
    <w:rsid w:val="00694548"/>
    <w:rsid w:val="006947CB"/>
    <w:rsid w:val="006954F5"/>
    <w:rsid w:val="006956CC"/>
    <w:rsid w:val="006975D3"/>
    <w:rsid w:val="006A0F9F"/>
    <w:rsid w:val="006A20A1"/>
    <w:rsid w:val="006A3106"/>
    <w:rsid w:val="006A451B"/>
    <w:rsid w:val="006A4B6A"/>
    <w:rsid w:val="006A5A15"/>
    <w:rsid w:val="006A71E4"/>
    <w:rsid w:val="006A7603"/>
    <w:rsid w:val="006A79A8"/>
    <w:rsid w:val="006B02E4"/>
    <w:rsid w:val="006B1174"/>
    <w:rsid w:val="006B2813"/>
    <w:rsid w:val="006B3848"/>
    <w:rsid w:val="006B4C7F"/>
    <w:rsid w:val="006B4D4C"/>
    <w:rsid w:val="006B590C"/>
    <w:rsid w:val="006B5B02"/>
    <w:rsid w:val="006C0C98"/>
    <w:rsid w:val="006C0D77"/>
    <w:rsid w:val="006C124C"/>
    <w:rsid w:val="006C2CCD"/>
    <w:rsid w:val="006C3460"/>
    <w:rsid w:val="006C35CC"/>
    <w:rsid w:val="006C3F0A"/>
    <w:rsid w:val="006C6054"/>
    <w:rsid w:val="006C6ECF"/>
    <w:rsid w:val="006C6F2B"/>
    <w:rsid w:val="006D0C7C"/>
    <w:rsid w:val="006D102E"/>
    <w:rsid w:val="006D2784"/>
    <w:rsid w:val="006D4142"/>
    <w:rsid w:val="006D4767"/>
    <w:rsid w:val="006D4DCA"/>
    <w:rsid w:val="006D5B2C"/>
    <w:rsid w:val="006D645C"/>
    <w:rsid w:val="006D68DA"/>
    <w:rsid w:val="006D6AF3"/>
    <w:rsid w:val="006D6C33"/>
    <w:rsid w:val="006E0B93"/>
    <w:rsid w:val="006E15F6"/>
    <w:rsid w:val="006E169F"/>
    <w:rsid w:val="006E16CC"/>
    <w:rsid w:val="006E1781"/>
    <w:rsid w:val="006E2A3B"/>
    <w:rsid w:val="006E32E0"/>
    <w:rsid w:val="006E4FC4"/>
    <w:rsid w:val="006E5C2E"/>
    <w:rsid w:val="006E6027"/>
    <w:rsid w:val="006E7BA2"/>
    <w:rsid w:val="006F00E5"/>
    <w:rsid w:val="006F09D2"/>
    <w:rsid w:val="006F105C"/>
    <w:rsid w:val="006F115C"/>
    <w:rsid w:val="006F1387"/>
    <w:rsid w:val="006F3B97"/>
    <w:rsid w:val="006F3E07"/>
    <w:rsid w:val="006F4ACE"/>
    <w:rsid w:val="006F52D6"/>
    <w:rsid w:val="006F63FA"/>
    <w:rsid w:val="006F6D65"/>
    <w:rsid w:val="006F7F69"/>
    <w:rsid w:val="0070178A"/>
    <w:rsid w:val="007023B9"/>
    <w:rsid w:val="00702522"/>
    <w:rsid w:val="007032DB"/>
    <w:rsid w:val="0070348E"/>
    <w:rsid w:val="00703B15"/>
    <w:rsid w:val="00704D6A"/>
    <w:rsid w:val="00706B70"/>
    <w:rsid w:val="007070C8"/>
    <w:rsid w:val="00707B14"/>
    <w:rsid w:val="007110AD"/>
    <w:rsid w:val="00712057"/>
    <w:rsid w:val="00712B28"/>
    <w:rsid w:val="00712B2F"/>
    <w:rsid w:val="0071327B"/>
    <w:rsid w:val="00713B7F"/>
    <w:rsid w:val="00714730"/>
    <w:rsid w:val="007147E2"/>
    <w:rsid w:val="007147E5"/>
    <w:rsid w:val="0071485C"/>
    <w:rsid w:val="00714E43"/>
    <w:rsid w:val="0071541D"/>
    <w:rsid w:val="00715F75"/>
    <w:rsid w:val="00716A3A"/>
    <w:rsid w:val="00716CD2"/>
    <w:rsid w:val="0072025A"/>
    <w:rsid w:val="007214F2"/>
    <w:rsid w:val="00721A8D"/>
    <w:rsid w:val="00721F80"/>
    <w:rsid w:val="00722752"/>
    <w:rsid w:val="007238FF"/>
    <w:rsid w:val="00723A44"/>
    <w:rsid w:val="0072469C"/>
    <w:rsid w:val="00724D10"/>
    <w:rsid w:val="0072569B"/>
    <w:rsid w:val="0072626B"/>
    <w:rsid w:val="0072657F"/>
    <w:rsid w:val="00726A15"/>
    <w:rsid w:val="00727B1E"/>
    <w:rsid w:val="00730428"/>
    <w:rsid w:val="007304D5"/>
    <w:rsid w:val="0073050A"/>
    <w:rsid w:val="0073078F"/>
    <w:rsid w:val="007316E5"/>
    <w:rsid w:val="007334F4"/>
    <w:rsid w:val="0073378B"/>
    <w:rsid w:val="007338D5"/>
    <w:rsid w:val="00734900"/>
    <w:rsid w:val="00735F80"/>
    <w:rsid w:val="00736B0D"/>
    <w:rsid w:val="00737E60"/>
    <w:rsid w:val="00740C46"/>
    <w:rsid w:val="007412F4"/>
    <w:rsid w:val="00741520"/>
    <w:rsid w:val="007433D4"/>
    <w:rsid w:val="007445B2"/>
    <w:rsid w:val="00744F0F"/>
    <w:rsid w:val="00745FB6"/>
    <w:rsid w:val="00746708"/>
    <w:rsid w:val="007476D0"/>
    <w:rsid w:val="00752EBA"/>
    <w:rsid w:val="00753466"/>
    <w:rsid w:val="00753736"/>
    <w:rsid w:val="007537E2"/>
    <w:rsid w:val="00753D4B"/>
    <w:rsid w:val="00755FE7"/>
    <w:rsid w:val="00756D6B"/>
    <w:rsid w:val="00762B56"/>
    <w:rsid w:val="00763D8A"/>
    <w:rsid w:val="00763DBB"/>
    <w:rsid w:val="007647E6"/>
    <w:rsid w:val="00765E89"/>
    <w:rsid w:val="0076716B"/>
    <w:rsid w:val="00767C9E"/>
    <w:rsid w:val="00770531"/>
    <w:rsid w:val="0077117A"/>
    <w:rsid w:val="007711A9"/>
    <w:rsid w:val="00771951"/>
    <w:rsid w:val="007727F6"/>
    <w:rsid w:val="00773A4A"/>
    <w:rsid w:val="00773CF4"/>
    <w:rsid w:val="00773FD5"/>
    <w:rsid w:val="007743E0"/>
    <w:rsid w:val="00774402"/>
    <w:rsid w:val="0077494F"/>
    <w:rsid w:val="00775199"/>
    <w:rsid w:val="00775274"/>
    <w:rsid w:val="007755FF"/>
    <w:rsid w:val="0077630B"/>
    <w:rsid w:val="007763A2"/>
    <w:rsid w:val="00776819"/>
    <w:rsid w:val="00776D5E"/>
    <w:rsid w:val="00780237"/>
    <w:rsid w:val="007809A2"/>
    <w:rsid w:val="00781144"/>
    <w:rsid w:val="0078135C"/>
    <w:rsid w:val="00781BE1"/>
    <w:rsid w:val="00781C00"/>
    <w:rsid w:val="0078410C"/>
    <w:rsid w:val="00784955"/>
    <w:rsid w:val="00784BBF"/>
    <w:rsid w:val="00784D2F"/>
    <w:rsid w:val="00784EA3"/>
    <w:rsid w:val="007864FA"/>
    <w:rsid w:val="0078667C"/>
    <w:rsid w:val="00787101"/>
    <w:rsid w:val="0078742B"/>
    <w:rsid w:val="0078769E"/>
    <w:rsid w:val="00790B23"/>
    <w:rsid w:val="007912A0"/>
    <w:rsid w:val="007916D8"/>
    <w:rsid w:val="00791ACA"/>
    <w:rsid w:val="0079259B"/>
    <w:rsid w:val="007926DE"/>
    <w:rsid w:val="00792FDC"/>
    <w:rsid w:val="007967F7"/>
    <w:rsid w:val="007A0182"/>
    <w:rsid w:val="007A1E4E"/>
    <w:rsid w:val="007A39CC"/>
    <w:rsid w:val="007A3C1E"/>
    <w:rsid w:val="007A542C"/>
    <w:rsid w:val="007A55E6"/>
    <w:rsid w:val="007A68B1"/>
    <w:rsid w:val="007A72BB"/>
    <w:rsid w:val="007B12A0"/>
    <w:rsid w:val="007B139F"/>
    <w:rsid w:val="007B1639"/>
    <w:rsid w:val="007B1881"/>
    <w:rsid w:val="007B4356"/>
    <w:rsid w:val="007B4E80"/>
    <w:rsid w:val="007B5E81"/>
    <w:rsid w:val="007B6515"/>
    <w:rsid w:val="007B65D7"/>
    <w:rsid w:val="007B7440"/>
    <w:rsid w:val="007C2046"/>
    <w:rsid w:val="007C2590"/>
    <w:rsid w:val="007C2637"/>
    <w:rsid w:val="007C2C59"/>
    <w:rsid w:val="007C2D52"/>
    <w:rsid w:val="007C3512"/>
    <w:rsid w:val="007C5427"/>
    <w:rsid w:val="007C5A8E"/>
    <w:rsid w:val="007D009E"/>
    <w:rsid w:val="007D150F"/>
    <w:rsid w:val="007D21A9"/>
    <w:rsid w:val="007D2A03"/>
    <w:rsid w:val="007D2BC4"/>
    <w:rsid w:val="007D3309"/>
    <w:rsid w:val="007D3651"/>
    <w:rsid w:val="007D52E2"/>
    <w:rsid w:val="007D5B9A"/>
    <w:rsid w:val="007D74C6"/>
    <w:rsid w:val="007D7720"/>
    <w:rsid w:val="007E05D4"/>
    <w:rsid w:val="007E0648"/>
    <w:rsid w:val="007E07B1"/>
    <w:rsid w:val="007E090E"/>
    <w:rsid w:val="007E2E48"/>
    <w:rsid w:val="007E361C"/>
    <w:rsid w:val="007E405A"/>
    <w:rsid w:val="007E4370"/>
    <w:rsid w:val="007E499A"/>
    <w:rsid w:val="007E4A3A"/>
    <w:rsid w:val="007E5395"/>
    <w:rsid w:val="007E5A23"/>
    <w:rsid w:val="007E5D02"/>
    <w:rsid w:val="007E67FE"/>
    <w:rsid w:val="007E7A6A"/>
    <w:rsid w:val="007F34B8"/>
    <w:rsid w:val="007F35CA"/>
    <w:rsid w:val="007F3F2F"/>
    <w:rsid w:val="007F4205"/>
    <w:rsid w:val="007F4B81"/>
    <w:rsid w:val="007F52D2"/>
    <w:rsid w:val="007F59E0"/>
    <w:rsid w:val="007F59F4"/>
    <w:rsid w:val="007F5B34"/>
    <w:rsid w:val="007F645D"/>
    <w:rsid w:val="007F6905"/>
    <w:rsid w:val="007F69FF"/>
    <w:rsid w:val="007F767C"/>
    <w:rsid w:val="00800934"/>
    <w:rsid w:val="00801881"/>
    <w:rsid w:val="00801B32"/>
    <w:rsid w:val="008023BE"/>
    <w:rsid w:val="0080366B"/>
    <w:rsid w:val="00803900"/>
    <w:rsid w:val="00803ACC"/>
    <w:rsid w:val="0080482A"/>
    <w:rsid w:val="00804911"/>
    <w:rsid w:val="00804A74"/>
    <w:rsid w:val="00805266"/>
    <w:rsid w:val="008054E3"/>
    <w:rsid w:val="00805CAE"/>
    <w:rsid w:val="00805E68"/>
    <w:rsid w:val="00806284"/>
    <w:rsid w:val="00806E23"/>
    <w:rsid w:val="0080728D"/>
    <w:rsid w:val="008074F1"/>
    <w:rsid w:val="00807938"/>
    <w:rsid w:val="00807AAC"/>
    <w:rsid w:val="00810977"/>
    <w:rsid w:val="00810B23"/>
    <w:rsid w:val="008124CF"/>
    <w:rsid w:val="00813C31"/>
    <w:rsid w:val="008141B9"/>
    <w:rsid w:val="00814831"/>
    <w:rsid w:val="00814AD9"/>
    <w:rsid w:val="008152CC"/>
    <w:rsid w:val="008157F4"/>
    <w:rsid w:val="00816194"/>
    <w:rsid w:val="008165E5"/>
    <w:rsid w:val="0081663F"/>
    <w:rsid w:val="00816B33"/>
    <w:rsid w:val="00820B11"/>
    <w:rsid w:val="00821FD9"/>
    <w:rsid w:val="00823837"/>
    <w:rsid w:val="008239CC"/>
    <w:rsid w:val="0082486F"/>
    <w:rsid w:val="00824F97"/>
    <w:rsid w:val="008258FF"/>
    <w:rsid w:val="00825B42"/>
    <w:rsid w:val="00825C45"/>
    <w:rsid w:val="00825DBA"/>
    <w:rsid w:val="008308C2"/>
    <w:rsid w:val="008309E4"/>
    <w:rsid w:val="00830A28"/>
    <w:rsid w:val="00830D6C"/>
    <w:rsid w:val="00831D80"/>
    <w:rsid w:val="0083207D"/>
    <w:rsid w:val="0083281E"/>
    <w:rsid w:val="008331A3"/>
    <w:rsid w:val="008332DB"/>
    <w:rsid w:val="00834A95"/>
    <w:rsid w:val="00835056"/>
    <w:rsid w:val="008351D2"/>
    <w:rsid w:val="00836B17"/>
    <w:rsid w:val="008406CF"/>
    <w:rsid w:val="00840B2A"/>
    <w:rsid w:val="0084124E"/>
    <w:rsid w:val="00841EB3"/>
    <w:rsid w:val="008428D5"/>
    <w:rsid w:val="00843049"/>
    <w:rsid w:val="008430C8"/>
    <w:rsid w:val="00843524"/>
    <w:rsid w:val="00843BC0"/>
    <w:rsid w:val="00843C39"/>
    <w:rsid w:val="00844A98"/>
    <w:rsid w:val="0084535F"/>
    <w:rsid w:val="00845BB9"/>
    <w:rsid w:val="00845D06"/>
    <w:rsid w:val="00846B8A"/>
    <w:rsid w:val="00847B45"/>
    <w:rsid w:val="0085050A"/>
    <w:rsid w:val="00850756"/>
    <w:rsid w:val="00851645"/>
    <w:rsid w:val="00851812"/>
    <w:rsid w:val="0085219A"/>
    <w:rsid w:val="00852717"/>
    <w:rsid w:val="00853639"/>
    <w:rsid w:val="00854D73"/>
    <w:rsid w:val="00854E67"/>
    <w:rsid w:val="00854F28"/>
    <w:rsid w:val="008552E9"/>
    <w:rsid w:val="008552ED"/>
    <w:rsid w:val="008561B3"/>
    <w:rsid w:val="00856A08"/>
    <w:rsid w:val="00856E57"/>
    <w:rsid w:val="00857038"/>
    <w:rsid w:val="00857617"/>
    <w:rsid w:val="00860C00"/>
    <w:rsid w:val="00860E35"/>
    <w:rsid w:val="008632E5"/>
    <w:rsid w:val="008635BD"/>
    <w:rsid w:val="00863961"/>
    <w:rsid w:val="00863B21"/>
    <w:rsid w:val="0086401B"/>
    <w:rsid w:val="008640E5"/>
    <w:rsid w:val="008650AE"/>
    <w:rsid w:val="008651B5"/>
    <w:rsid w:val="008657B4"/>
    <w:rsid w:val="00865CC7"/>
    <w:rsid w:val="00866331"/>
    <w:rsid w:val="00870C28"/>
    <w:rsid w:val="008715D6"/>
    <w:rsid w:val="00871E3C"/>
    <w:rsid w:val="0087221B"/>
    <w:rsid w:val="00872C59"/>
    <w:rsid w:val="0087482C"/>
    <w:rsid w:val="00874E48"/>
    <w:rsid w:val="008762A7"/>
    <w:rsid w:val="008774E9"/>
    <w:rsid w:val="00880C3D"/>
    <w:rsid w:val="008810F0"/>
    <w:rsid w:val="00881104"/>
    <w:rsid w:val="008817B0"/>
    <w:rsid w:val="00884D14"/>
    <w:rsid w:val="00885CFC"/>
    <w:rsid w:val="008862DE"/>
    <w:rsid w:val="00886989"/>
    <w:rsid w:val="00886FBB"/>
    <w:rsid w:val="00887D77"/>
    <w:rsid w:val="00890CD8"/>
    <w:rsid w:val="00891137"/>
    <w:rsid w:val="00891F93"/>
    <w:rsid w:val="0089232B"/>
    <w:rsid w:val="00893446"/>
    <w:rsid w:val="00897BCA"/>
    <w:rsid w:val="008A0020"/>
    <w:rsid w:val="008A0639"/>
    <w:rsid w:val="008A0EC5"/>
    <w:rsid w:val="008A1731"/>
    <w:rsid w:val="008A3675"/>
    <w:rsid w:val="008A39E4"/>
    <w:rsid w:val="008A4AE4"/>
    <w:rsid w:val="008A4DF1"/>
    <w:rsid w:val="008A4E57"/>
    <w:rsid w:val="008A72A6"/>
    <w:rsid w:val="008A783A"/>
    <w:rsid w:val="008B01B8"/>
    <w:rsid w:val="008B08E0"/>
    <w:rsid w:val="008B10D2"/>
    <w:rsid w:val="008B3241"/>
    <w:rsid w:val="008B430D"/>
    <w:rsid w:val="008B4ACA"/>
    <w:rsid w:val="008B5059"/>
    <w:rsid w:val="008B5517"/>
    <w:rsid w:val="008B5647"/>
    <w:rsid w:val="008B574C"/>
    <w:rsid w:val="008B5E62"/>
    <w:rsid w:val="008C0D3F"/>
    <w:rsid w:val="008C1430"/>
    <w:rsid w:val="008C186F"/>
    <w:rsid w:val="008C1EBA"/>
    <w:rsid w:val="008C2150"/>
    <w:rsid w:val="008C2694"/>
    <w:rsid w:val="008C3465"/>
    <w:rsid w:val="008C3C84"/>
    <w:rsid w:val="008C40DA"/>
    <w:rsid w:val="008C4576"/>
    <w:rsid w:val="008C4603"/>
    <w:rsid w:val="008C4CBC"/>
    <w:rsid w:val="008C5A30"/>
    <w:rsid w:val="008C73D0"/>
    <w:rsid w:val="008D06C4"/>
    <w:rsid w:val="008D0F56"/>
    <w:rsid w:val="008D18F5"/>
    <w:rsid w:val="008D191D"/>
    <w:rsid w:val="008D21A7"/>
    <w:rsid w:val="008D2CE2"/>
    <w:rsid w:val="008D3BEA"/>
    <w:rsid w:val="008D57A8"/>
    <w:rsid w:val="008D5A10"/>
    <w:rsid w:val="008D6892"/>
    <w:rsid w:val="008D6F60"/>
    <w:rsid w:val="008D7D8B"/>
    <w:rsid w:val="008D7FBA"/>
    <w:rsid w:val="008E0E32"/>
    <w:rsid w:val="008E1720"/>
    <w:rsid w:val="008E1900"/>
    <w:rsid w:val="008E1B70"/>
    <w:rsid w:val="008E3EB7"/>
    <w:rsid w:val="008E3EF4"/>
    <w:rsid w:val="008E4088"/>
    <w:rsid w:val="008E5043"/>
    <w:rsid w:val="008E5493"/>
    <w:rsid w:val="008E59C1"/>
    <w:rsid w:val="008E62C8"/>
    <w:rsid w:val="008E661A"/>
    <w:rsid w:val="008E6B81"/>
    <w:rsid w:val="008F0CBC"/>
    <w:rsid w:val="008F0E5D"/>
    <w:rsid w:val="008F12AF"/>
    <w:rsid w:val="008F1684"/>
    <w:rsid w:val="008F17D9"/>
    <w:rsid w:val="008F186C"/>
    <w:rsid w:val="008F24D6"/>
    <w:rsid w:val="008F27EA"/>
    <w:rsid w:val="008F298E"/>
    <w:rsid w:val="008F38E5"/>
    <w:rsid w:val="008F40FC"/>
    <w:rsid w:val="008F43AA"/>
    <w:rsid w:val="008F545D"/>
    <w:rsid w:val="008F6316"/>
    <w:rsid w:val="008F759A"/>
    <w:rsid w:val="008F7D55"/>
    <w:rsid w:val="008F7DC7"/>
    <w:rsid w:val="00900DCE"/>
    <w:rsid w:val="00900FE0"/>
    <w:rsid w:val="009011D4"/>
    <w:rsid w:val="00901D12"/>
    <w:rsid w:val="00901EC8"/>
    <w:rsid w:val="00901EEF"/>
    <w:rsid w:val="00901FC7"/>
    <w:rsid w:val="00902117"/>
    <w:rsid w:val="00906711"/>
    <w:rsid w:val="00906CB7"/>
    <w:rsid w:val="009073CA"/>
    <w:rsid w:val="0090743A"/>
    <w:rsid w:val="00907969"/>
    <w:rsid w:val="00907AFF"/>
    <w:rsid w:val="00910556"/>
    <w:rsid w:val="00911707"/>
    <w:rsid w:val="00912770"/>
    <w:rsid w:val="00912C5E"/>
    <w:rsid w:val="00915D8C"/>
    <w:rsid w:val="009163BA"/>
    <w:rsid w:val="00916689"/>
    <w:rsid w:val="009168EC"/>
    <w:rsid w:val="00916AE3"/>
    <w:rsid w:val="00916D05"/>
    <w:rsid w:val="00917EB8"/>
    <w:rsid w:val="009208AC"/>
    <w:rsid w:val="00920D74"/>
    <w:rsid w:val="0092124A"/>
    <w:rsid w:val="009214FC"/>
    <w:rsid w:val="00921BC5"/>
    <w:rsid w:val="00922347"/>
    <w:rsid w:val="00922586"/>
    <w:rsid w:val="00922A5A"/>
    <w:rsid w:val="0092314D"/>
    <w:rsid w:val="0092315C"/>
    <w:rsid w:val="009232A0"/>
    <w:rsid w:val="0092465F"/>
    <w:rsid w:val="009248D1"/>
    <w:rsid w:val="00926BB5"/>
    <w:rsid w:val="00927A2A"/>
    <w:rsid w:val="00931CCD"/>
    <w:rsid w:val="00931D1E"/>
    <w:rsid w:val="00931E54"/>
    <w:rsid w:val="00931FD1"/>
    <w:rsid w:val="0093208A"/>
    <w:rsid w:val="00932A4A"/>
    <w:rsid w:val="00932F7A"/>
    <w:rsid w:val="009337F4"/>
    <w:rsid w:val="009338FD"/>
    <w:rsid w:val="00933C89"/>
    <w:rsid w:val="00934C80"/>
    <w:rsid w:val="00935A9F"/>
    <w:rsid w:val="00935DBF"/>
    <w:rsid w:val="00936820"/>
    <w:rsid w:val="00936940"/>
    <w:rsid w:val="00937C1F"/>
    <w:rsid w:val="00937F75"/>
    <w:rsid w:val="0094182C"/>
    <w:rsid w:val="00941E11"/>
    <w:rsid w:val="0094239C"/>
    <w:rsid w:val="00943487"/>
    <w:rsid w:val="009441D4"/>
    <w:rsid w:val="009453C1"/>
    <w:rsid w:val="00946300"/>
    <w:rsid w:val="00946791"/>
    <w:rsid w:val="00947DAF"/>
    <w:rsid w:val="00947E9F"/>
    <w:rsid w:val="00950334"/>
    <w:rsid w:val="009508CD"/>
    <w:rsid w:val="0095133D"/>
    <w:rsid w:val="0095218E"/>
    <w:rsid w:val="00952A9F"/>
    <w:rsid w:val="00952F25"/>
    <w:rsid w:val="00953111"/>
    <w:rsid w:val="00953B96"/>
    <w:rsid w:val="009544E4"/>
    <w:rsid w:val="00954A46"/>
    <w:rsid w:val="00955FDB"/>
    <w:rsid w:val="00956036"/>
    <w:rsid w:val="009566F4"/>
    <w:rsid w:val="009576DB"/>
    <w:rsid w:val="00957839"/>
    <w:rsid w:val="00957952"/>
    <w:rsid w:val="00957A6B"/>
    <w:rsid w:val="00957B35"/>
    <w:rsid w:val="00961459"/>
    <w:rsid w:val="00961AC8"/>
    <w:rsid w:val="00962AF3"/>
    <w:rsid w:val="009647F2"/>
    <w:rsid w:val="00964DEE"/>
    <w:rsid w:val="009654C3"/>
    <w:rsid w:val="00966245"/>
    <w:rsid w:val="00967AB4"/>
    <w:rsid w:val="00967C1C"/>
    <w:rsid w:val="00967D92"/>
    <w:rsid w:val="00970068"/>
    <w:rsid w:val="009704F6"/>
    <w:rsid w:val="0097152E"/>
    <w:rsid w:val="00972125"/>
    <w:rsid w:val="009721EB"/>
    <w:rsid w:val="00972E98"/>
    <w:rsid w:val="009739B4"/>
    <w:rsid w:val="00973A00"/>
    <w:rsid w:val="00973C64"/>
    <w:rsid w:val="00974825"/>
    <w:rsid w:val="009752AF"/>
    <w:rsid w:val="00975A3F"/>
    <w:rsid w:val="00975D34"/>
    <w:rsid w:val="009763BD"/>
    <w:rsid w:val="00977588"/>
    <w:rsid w:val="00977C5B"/>
    <w:rsid w:val="00977F84"/>
    <w:rsid w:val="0098147C"/>
    <w:rsid w:val="00981D44"/>
    <w:rsid w:val="009822FE"/>
    <w:rsid w:val="00982C52"/>
    <w:rsid w:val="0098365A"/>
    <w:rsid w:val="009841E7"/>
    <w:rsid w:val="00984DA0"/>
    <w:rsid w:val="00986714"/>
    <w:rsid w:val="0098797A"/>
    <w:rsid w:val="009879CC"/>
    <w:rsid w:val="00990ABE"/>
    <w:rsid w:val="00991613"/>
    <w:rsid w:val="00991779"/>
    <w:rsid w:val="009921F2"/>
    <w:rsid w:val="00992269"/>
    <w:rsid w:val="009922BC"/>
    <w:rsid w:val="00992515"/>
    <w:rsid w:val="00993A2C"/>
    <w:rsid w:val="009969D8"/>
    <w:rsid w:val="00996D62"/>
    <w:rsid w:val="00996E0A"/>
    <w:rsid w:val="009975BE"/>
    <w:rsid w:val="009A09A6"/>
    <w:rsid w:val="009A19ED"/>
    <w:rsid w:val="009A2E42"/>
    <w:rsid w:val="009A4CCF"/>
    <w:rsid w:val="009A4F50"/>
    <w:rsid w:val="009A5301"/>
    <w:rsid w:val="009A691C"/>
    <w:rsid w:val="009A692E"/>
    <w:rsid w:val="009A79A3"/>
    <w:rsid w:val="009B193F"/>
    <w:rsid w:val="009B1957"/>
    <w:rsid w:val="009B1A2E"/>
    <w:rsid w:val="009B1D83"/>
    <w:rsid w:val="009B2FD8"/>
    <w:rsid w:val="009B3CD1"/>
    <w:rsid w:val="009B5AA5"/>
    <w:rsid w:val="009B5B5B"/>
    <w:rsid w:val="009B660C"/>
    <w:rsid w:val="009B71E7"/>
    <w:rsid w:val="009B732F"/>
    <w:rsid w:val="009B75E5"/>
    <w:rsid w:val="009C09F4"/>
    <w:rsid w:val="009C13D6"/>
    <w:rsid w:val="009C31F2"/>
    <w:rsid w:val="009C4C5F"/>
    <w:rsid w:val="009C53F3"/>
    <w:rsid w:val="009C6F74"/>
    <w:rsid w:val="009C72A3"/>
    <w:rsid w:val="009C7CB5"/>
    <w:rsid w:val="009D0D8A"/>
    <w:rsid w:val="009D124C"/>
    <w:rsid w:val="009D12C1"/>
    <w:rsid w:val="009D1360"/>
    <w:rsid w:val="009D2CAA"/>
    <w:rsid w:val="009D34BE"/>
    <w:rsid w:val="009D35F5"/>
    <w:rsid w:val="009D368C"/>
    <w:rsid w:val="009D398C"/>
    <w:rsid w:val="009D3DEA"/>
    <w:rsid w:val="009D4125"/>
    <w:rsid w:val="009D4776"/>
    <w:rsid w:val="009D5CE5"/>
    <w:rsid w:val="009E097B"/>
    <w:rsid w:val="009E1813"/>
    <w:rsid w:val="009E1CE8"/>
    <w:rsid w:val="009E2714"/>
    <w:rsid w:val="009E2C31"/>
    <w:rsid w:val="009E2CE6"/>
    <w:rsid w:val="009E444B"/>
    <w:rsid w:val="009E4BC2"/>
    <w:rsid w:val="009E4C11"/>
    <w:rsid w:val="009E5B2C"/>
    <w:rsid w:val="009E6A8C"/>
    <w:rsid w:val="009F0365"/>
    <w:rsid w:val="009F08F7"/>
    <w:rsid w:val="009F1156"/>
    <w:rsid w:val="009F1DF8"/>
    <w:rsid w:val="009F2040"/>
    <w:rsid w:val="009F301D"/>
    <w:rsid w:val="009F34BE"/>
    <w:rsid w:val="009F39C1"/>
    <w:rsid w:val="009F4885"/>
    <w:rsid w:val="009F5E70"/>
    <w:rsid w:val="009F77D2"/>
    <w:rsid w:val="009F7D84"/>
    <w:rsid w:val="00A0063C"/>
    <w:rsid w:val="00A01132"/>
    <w:rsid w:val="00A02101"/>
    <w:rsid w:val="00A02346"/>
    <w:rsid w:val="00A02D52"/>
    <w:rsid w:val="00A0308B"/>
    <w:rsid w:val="00A03D46"/>
    <w:rsid w:val="00A04018"/>
    <w:rsid w:val="00A05CA6"/>
    <w:rsid w:val="00A05EC6"/>
    <w:rsid w:val="00A05F2D"/>
    <w:rsid w:val="00A07AAE"/>
    <w:rsid w:val="00A11726"/>
    <w:rsid w:val="00A124A4"/>
    <w:rsid w:val="00A13BBE"/>
    <w:rsid w:val="00A142B0"/>
    <w:rsid w:val="00A149C0"/>
    <w:rsid w:val="00A154B7"/>
    <w:rsid w:val="00A15621"/>
    <w:rsid w:val="00A15EE4"/>
    <w:rsid w:val="00A16FA9"/>
    <w:rsid w:val="00A171E4"/>
    <w:rsid w:val="00A215C6"/>
    <w:rsid w:val="00A22A6A"/>
    <w:rsid w:val="00A24CF9"/>
    <w:rsid w:val="00A251FE"/>
    <w:rsid w:val="00A257A5"/>
    <w:rsid w:val="00A25C74"/>
    <w:rsid w:val="00A26E0A"/>
    <w:rsid w:val="00A26F4C"/>
    <w:rsid w:val="00A27725"/>
    <w:rsid w:val="00A27C66"/>
    <w:rsid w:val="00A27EA3"/>
    <w:rsid w:val="00A314F0"/>
    <w:rsid w:val="00A31680"/>
    <w:rsid w:val="00A31FA5"/>
    <w:rsid w:val="00A32835"/>
    <w:rsid w:val="00A32C36"/>
    <w:rsid w:val="00A32C52"/>
    <w:rsid w:val="00A330E0"/>
    <w:rsid w:val="00A33F52"/>
    <w:rsid w:val="00A3414E"/>
    <w:rsid w:val="00A34AC8"/>
    <w:rsid w:val="00A350C4"/>
    <w:rsid w:val="00A35455"/>
    <w:rsid w:val="00A35F88"/>
    <w:rsid w:val="00A36605"/>
    <w:rsid w:val="00A37644"/>
    <w:rsid w:val="00A40928"/>
    <w:rsid w:val="00A40CAE"/>
    <w:rsid w:val="00A40FDE"/>
    <w:rsid w:val="00A41606"/>
    <w:rsid w:val="00A41712"/>
    <w:rsid w:val="00A41B26"/>
    <w:rsid w:val="00A43060"/>
    <w:rsid w:val="00A43AA1"/>
    <w:rsid w:val="00A43B4D"/>
    <w:rsid w:val="00A46A39"/>
    <w:rsid w:val="00A47640"/>
    <w:rsid w:val="00A50D33"/>
    <w:rsid w:val="00A52CBF"/>
    <w:rsid w:val="00A548AE"/>
    <w:rsid w:val="00A54A0D"/>
    <w:rsid w:val="00A5524D"/>
    <w:rsid w:val="00A553EE"/>
    <w:rsid w:val="00A60D0C"/>
    <w:rsid w:val="00A628B1"/>
    <w:rsid w:val="00A658EB"/>
    <w:rsid w:val="00A65940"/>
    <w:rsid w:val="00A7067F"/>
    <w:rsid w:val="00A70914"/>
    <w:rsid w:val="00A711A3"/>
    <w:rsid w:val="00A724EC"/>
    <w:rsid w:val="00A724EE"/>
    <w:rsid w:val="00A72D30"/>
    <w:rsid w:val="00A73815"/>
    <w:rsid w:val="00A753C8"/>
    <w:rsid w:val="00A75599"/>
    <w:rsid w:val="00A75C09"/>
    <w:rsid w:val="00A77104"/>
    <w:rsid w:val="00A77319"/>
    <w:rsid w:val="00A77AA6"/>
    <w:rsid w:val="00A80116"/>
    <w:rsid w:val="00A80A6E"/>
    <w:rsid w:val="00A824AA"/>
    <w:rsid w:val="00A83A7A"/>
    <w:rsid w:val="00A83D56"/>
    <w:rsid w:val="00A83EB5"/>
    <w:rsid w:val="00A84036"/>
    <w:rsid w:val="00A84544"/>
    <w:rsid w:val="00A8457C"/>
    <w:rsid w:val="00A845E5"/>
    <w:rsid w:val="00A861C5"/>
    <w:rsid w:val="00A86202"/>
    <w:rsid w:val="00A864BF"/>
    <w:rsid w:val="00A866B0"/>
    <w:rsid w:val="00A87FD4"/>
    <w:rsid w:val="00A9032B"/>
    <w:rsid w:val="00A90CE5"/>
    <w:rsid w:val="00A928F4"/>
    <w:rsid w:val="00A9332B"/>
    <w:rsid w:val="00A964FB"/>
    <w:rsid w:val="00A97DD5"/>
    <w:rsid w:val="00AA06BC"/>
    <w:rsid w:val="00AA0F64"/>
    <w:rsid w:val="00AA2193"/>
    <w:rsid w:val="00AA281F"/>
    <w:rsid w:val="00AA337E"/>
    <w:rsid w:val="00AA5841"/>
    <w:rsid w:val="00AA5B4C"/>
    <w:rsid w:val="00AA63BD"/>
    <w:rsid w:val="00AA666A"/>
    <w:rsid w:val="00AA67B1"/>
    <w:rsid w:val="00AA6982"/>
    <w:rsid w:val="00AA74B9"/>
    <w:rsid w:val="00AA772B"/>
    <w:rsid w:val="00AA7E24"/>
    <w:rsid w:val="00AB2DC5"/>
    <w:rsid w:val="00AB43F2"/>
    <w:rsid w:val="00AB5D34"/>
    <w:rsid w:val="00AB6681"/>
    <w:rsid w:val="00AB6D48"/>
    <w:rsid w:val="00AB74ED"/>
    <w:rsid w:val="00AC0D26"/>
    <w:rsid w:val="00AC0EEA"/>
    <w:rsid w:val="00AC155B"/>
    <w:rsid w:val="00AC1E94"/>
    <w:rsid w:val="00AC27C9"/>
    <w:rsid w:val="00AC27FD"/>
    <w:rsid w:val="00AC31E4"/>
    <w:rsid w:val="00AC34B3"/>
    <w:rsid w:val="00AC3E38"/>
    <w:rsid w:val="00AC666E"/>
    <w:rsid w:val="00AC72DC"/>
    <w:rsid w:val="00AC7B7A"/>
    <w:rsid w:val="00AC7D7F"/>
    <w:rsid w:val="00AD074D"/>
    <w:rsid w:val="00AD0974"/>
    <w:rsid w:val="00AD0C42"/>
    <w:rsid w:val="00AD19A2"/>
    <w:rsid w:val="00AD1E19"/>
    <w:rsid w:val="00AD2556"/>
    <w:rsid w:val="00AD25DC"/>
    <w:rsid w:val="00AD2D01"/>
    <w:rsid w:val="00AD3361"/>
    <w:rsid w:val="00AD3903"/>
    <w:rsid w:val="00AD50AE"/>
    <w:rsid w:val="00AD5D04"/>
    <w:rsid w:val="00AD601D"/>
    <w:rsid w:val="00AD601F"/>
    <w:rsid w:val="00AD6DA5"/>
    <w:rsid w:val="00AE0D52"/>
    <w:rsid w:val="00AE0D5A"/>
    <w:rsid w:val="00AE0D80"/>
    <w:rsid w:val="00AE1CA7"/>
    <w:rsid w:val="00AE24C2"/>
    <w:rsid w:val="00AE270F"/>
    <w:rsid w:val="00AE2AA1"/>
    <w:rsid w:val="00AE2FB5"/>
    <w:rsid w:val="00AE3D37"/>
    <w:rsid w:val="00AE3E1E"/>
    <w:rsid w:val="00AE4BB8"/>
    <w:rsid w:val="00AE5446"/>
    <w:rsid w:val="00AE5598"/>
    <w:rsid w:val="00AE5DCA"/>
    <w:rsid w:val="00AE64FA"/>
    <w:rsid w:val="00AE66BB"/>
    <w:rsid w:val="00AE6CC7"/>
    <w:rsid w:val="00AE6E03"/>
    <w:rsid w:val="00AE7551"/>
    <w:rsid w:val="00AE7E70"/>
    <w:rsid w:val="00AF01AD"/>
    <w:rsid w:val="00AF0421"/>
    <w:rsid w:val="00AF1F3C"/>
    <w:rsid w:val="00AF21F6"/>
    <w:rsid w:val="00AF24C7"/>
    <w:rsid w:val="00AF25B3"/>
    <w:rsid w:val="00AF30E7"/>
    <w:rsid w:val="00AF3A8D"/>
    <w:rsid w:val="00AF3F80"/>
    <w:rsid w:val="00AF516C"/>
    <w:rsid w:val="00AF64F9"/>
    <w:rsid w:val="00AF6D3C"/>
    <w:rsid w:val="00AF772E"/>
    <w:rsid w:val="00AF78B1"/>
    <w:rsid w:val="00B00391"/>
    <w:rsid w:val="00B0066B"/>
    <w:rsid w:val="00B00C6F"/>
    <w:rsid w:val="00B036B4"/>
    <w:rsid w:val="00B03AA8"/>
    <w:rsid w:val="00B03FD5"/>
    <w:rsid w:val="00B04177"/>
    <w:rsid w:val="00B0444A"/>
    <w:rsid w:val="00B04771"/>
    <w:rsid w:val="00B04C16"/>
    <w:rsid w:val="00B051A7"/>
    <w:rsid w:val="00B054A8"/>
    <w:rsid w:val="00B061DD"/>
    <w:rsid w:val="00B062B0"/>
    <w:rsid w:val="00B066FF"/>
    <w:rsid w:val="00B10704"/>
    <w:rsid w:val="00B13325"/>
    <w:rsid w:val="00B1383A"/>
    <w:rsid w:val="00B15B8A"/>
    <w:rsid w:val="00B16083"/>
    <w:rsid w:val="00B16199"/>
    <w:rsid w:val="00B17931"/>
    <w:rsid w:val="00B204AA"/>
    <w:rsid w:val="00B22EE0"/>
    <w:rsid w:val="00B23598"/>
    <w:rsid w:val="00B23B4E"/>
    <w:rsid w:val="00B24FCD"/>
    <w:rsid w:val="00B254C3"/>
    <w:rsid w:val="00B26329"/>
    <w:rsid w:val="00B30462"/>
    <w:rsid w:val="00B30485"/>
    <w:rsid w:val="00B305A6"/>
    <w:rsid w:val="00B306E3"/>
    <w:rsid w:val="00B3085F"/>
    <w:rsid w:val="00B31106"/>
    <w:rsid w:val="00B31188"/>
    <w:rsid w:val="00B311C5"/>
    <w:rsid w:val="00B31337"/>
    <w:rsid w:val="00B3221A"/>
    <w:rsid w:val="00B32BCC"/>
    <w:rsid w:val="00B32EE1"/>
    <w:rsid w:val="00B342CD"/>
    <w:rsid w:val="00B34625"/>
    <w:rsid w:val="00B366B6"/>
    <w:rsid w:val="00B36784"/>
    <w:rsid w:val="00B370E9"/>
    <w:rsid w:val="00B411B1"/>
    <w:rsid w:val="00B4144F"/>
    <w:rsid w:val="00B420CC"/>
    <w:rsid w:val="00B43777"/>
    <w:rsid w:val="00B437A7"/>
    <w:rsid w:val="00B43E96"/>
    <w:rsid w:val="00B43EB8"/>
    <w:rsid w:val="00B4466B"/>
    <w:rsid w:val="00B478C1"/>
    <w:rsid w:val="00B50595"/>
    <w:rsid w:val="00B50BF3"/>
    <w:rsid w:val="00B51339"/>
    <w:rsid w:val="00B51555"/>
    <w:rsid w:val="00B51565"/>
    <w:rsid w:val="00B51D19"/>
    <w:rsid w:val="00B527A8"/>
    <w:rsid w:val="00B52F8E"/>
    <w:rsid w:val="00B533C3"/>
    <w:rsid w:val="00B54E0A"/>
    <w:rsid w:val="00B561A7"/>
    <w:rsid w:val="00B56784"/>
    <w:rsid w:val="00B5733A"/>
    <w:rsid w:val="00B573AB"/>
    <w:rsid w:val="00B57F62"/>
    <w:rsid w:val="00B60590"/>
    <w:rsid w:val="00B60B7C"/>
    <w:rsid w:val="00B62A69"/>
    <w:rsid w:val="00B62BC3"/>
    <w:rsid w:val="00B6364C"/>
    <w:rsid w:val="00B6464C"/>
    <w:rsid w:val="00B6473D"/>
    <w:rsid w:val="00B6706C"/>
    <w:rsid w:val="00B70007"/>
    <w:rsid w:val="00B70688"/>
    <w:rsid w:val="00B70D15"/>
    <w:rsid w:val="00B71D1D"/>
    <w:rsid w:val="00B73B29"/>
    <w:rsid w:val="00B74455"/>
    <w:rsid w:val="00B7610D"/>
    <w:rsid w:val="00B76F6F"/>
    <w:rsid w:val="00B7703C"/>
    <w:rsid w:val="00B80030"/>
    <w:rsid w:val="00B809F0"/>
    <w:rsid w:val="00B811B1"/>
    <w:rsid w:val="00B816D2"/>
    <w:rsid w:val="00B82433"/>
    <w:rsid w:val="00B83781"/>
    <w:rsid w:val="00B83D3E"/>
    <w:rsid w:val="00B83F9C"/>
    <w:rsid w:val="00B8410A"/>
    <w:rsid w:val="00B848B9"/>
    <w:rsid w:val="00B8509C"/>
    <w:rsid w:val="00B8560B"/>
    <w:rsid w:val="00B86059"/>
    <w:rsid w:val="00B8697A"/>
    <w:rsid w:val="00B8745A"/>
    <w:rsid w:val="00B87BA5"/>
    <w:rsid w:val="00B900D1"/>
    <w:rsid w:val="00B91769"/>
    <w:rsid w:val="00B9181F"/>
    <w:rsid w:val="00B91C80"/>
    <w:rsid w:val="00B9252D"/>
    <w:rsid w:val="00B92771"/>
    <w:rsid w:val="00B92868"/>
    <w:rsid w:val="00B94146"/>
    <w:rsid w:val="00B94AB1"/>
    <w:rsid w:val="00B95028"/>
    <w:rsid w:val="00B95869"/>
    <w:rsid w:val="00B959D1"/>
    <w:rsid w:val="00B95AED"/>
    <w:rsid w:val="00B95DE1"/>
    <w:rsid w:val="00B966A7"/>
    <w:rsid w:val="00B96966"/>
    <w:rsid w:val="00B97452"/>
    <w:rsid w:val="00B974CB"/>
    <w:rsid w:val="00BA0BD0"/>
    <w:rsid w:val="00BA0C56"/>
    <w:rsid w:val="00BA0DFF"/>
    <w:rsid w:val="00BA453D"/>
    <w:rsid w:val="00BA510D"/>
    <w:rsid w:val="00BA797E"/>
    <w:rsid w:val="00BA7C9B"/>
    <w:rsid w:val="00BA7DEA"/>
    <w:rsid w:val="00BB0886"/>
    <w:rsid w:val="00BB08B2"/>
    <w:rsid w:val="00BB16B0"/>
    <w:rsid w:val="00BB2F5B"/>
    <w:rsid w:val="00BB30E8"/>
    <w:rsid w:val="00BB38EE"/>
    <w:rsid w:val="00BB434C"/>
    <w:rsid w:val="00BB44BF"/>
    <w:rsid w:val="00BB5BA0"/>
    <w:rsid w:val="00BB608B"/>
    <w:rsid w:val="00BB7B10"/>
    <w:rsid w:val="00BC0E47"/>
    <w:rsid w:val="00BC20D5"/>
    <w:rsid w:val="00BC2D41"/>
    <w:rsid w:val="00BC30F8"/>
    <w:rsid w:val="00BC33F0"/>
    <w:rsid w:val="00BC3BB5"/>
    <w:rsid w:val="00BC3EF7"/>
    <w:rsid w:val="00BC43FD"/>
    <w:rsid w:val="00BC4678"/>
    <w:rsid w:val="00BC601A"/>
    <w:rsid w:val="00BC680D"/>
    <w:rsid w:val="00BC7D89"/>
    <w:rsid w:val="00BC7E25"/>
    <w:rsid w:val="00BD0132"/>
    <w:rsid w:val="00BD021E"/>
    <w:rsid w:val="00BD15C5"/>
    <w:rsid w:val="00BD15D4"/>
    <w:rsid w:val="00BD2545"/>
    <w:rsid w:val="00BD28DB"/>
    <w:rsid w:val="00BD29AB"/>
    <w:rsid w:val="00BD31C1"/>
    <w:rsid w:val="00BD4BA2"/>
    <w:rsid w:val="00BD58A7"/>
    <w:rsid w:val="00BD6A2E"/>
    <w:rsid w:val="00BE1AD8"/>
    <w:rsid w:val="00BE1D20"/>
    <w:rsid w:val="00BE260A"/>
    <w:rsid w:val="00BE3120"/>
    <w:rsid w:val="00BE38BD"/>
    <w:rsid w:val="00BE576A"/>
    <w:rsid w:val="00BE6E34"/>
    <w:rsid w:val="00BE7076"/>
    <w:rsid w:val="00BE7253"/>
    <w:rsid w:val="00BE7AD9"/>
    <w:rsid w:val="00BF09EA"/>
    <w:rsid w:val="00BF0A6D"/>
    <w:rsid w:val="00BF1C84"/>
    <w:rsid w:val="00BF1EB7"/>
    <w:rsid w:val="00BF323D"/>
    <w:rsid w:val="00BF4514"/>
    <w:rsid w:val="00BF4834"/>
    <w:rsid w:val="00BF5107"/>
    <w:rsid w:val="00BF5ACB"/>
    <w:rsid w:val="00BF5D40"/>
    <w:rsid w:val="00BF6329"/>
    <w:rsid w:val="00BF67C7"/>
    <w:rsid w:val="00BF7732"/>
    <w:rsid w:val="00BF77F5"/>
    <w:rsid w:val="00C02507"/>
    <w:rsid w:val="00C02982"/>
    <w:rsid w:val="00C02BE7"/>
    <w:rsid w:val="00C02DC4"/>
    <w:rsid w:val="00C03377"/>
    <w:rsid w:val="00C03950"/>
    <w:rsid w:val="00C04069"/>
    <w:rsid w:val="00C05D6F"/>
    <w:rsid w:val="00C064C2"/>
    <w:rsid w:val="00C071B5"/>
    <w:rsid w:val="00C13654"/>
    <w:rsid w:val="00C1385F"/>
    <w:rsid w:val="00C14C17"/>
    <w:rsid w:val="00C1549E"/>
    <w:rsid w:val="00C1615B"/>
    <w:rsid w:val="00C16897"/>
    <w:rsid w:val="00C168C4"/>
    <w:rsid w:val="00C16919"/>
    <w:rsid w:val="00C16FB4"/>
    <w:rsid w:val="00C1797C"/>
    <w:rsid w:val="00C17C36"/>
    <w:rsid w:val="00C17FC8"/>
    <w:rsid w:val="00C17FD2"/>
    <w:rsid w:val="00C206A5"/>
    <w:rsid w:val="00C213A1"/>
    <w:rsid w:val="00C21B8C"/>
    <w:rsid w:val="00C21BBA"/>
    <w:rsid w:val="00C2459F"/>
    <w:rsid w:val="00C24E74"/>
    <w:rsid w:val="00C25491"/>
    <w:rsid w:val="00C25DE5"/>
    <w:rsid w:val="00C270F8"/>
    <w:rsid w:val="00C27442"/>
    <w:rsid w:val="00C308FA"/>
    <w:rsid w:val="00C3325E"/>
    <w:rsid w:val="00C33E51"/>
    <w:rsid w:val="00C347C6"/>
    <w:rsid w:val="00C3481C"/>
    <w:rsid w:val="00C34CF6"/>
    <w:rsid w:val="00C3538F"/>
    <w:rsid w:val="00C35FFE"/>
    <w:rsid w:val="00C36612"/>
    <w:rsid w:val="00C36ED5"/>
    <w:rsid w:val="00C37DDE"/>
    <w:rsid w:val="00C4015E"/>
    <w:rsid w:val="00C41200"/>
    <w:rsid w:val="00C417C4"/>
    <w:rsid w:val="00C41966"/>
    <w:rsid w:val="00C41ABC"/>
    <w:rsid w:val="00C43545"/>
    <w:rsid w:val="00C44C32"/>
    <w:rsid w:val="00C44C5E"/>
    <w:rsid w:val="00C44D49"/>
    <w:rsid w:val="00C44D63"/>
    <w:rsid w:val="00C450CA"/>
    <w:rsid w:val="00C45831"/>
    <w:rsid w:val="00C45ED2"/>
    <w:rsid w:val="00C462A3"/>
    <w:rsid w:val="00C46532"/>
    <w:rsid w:val="00C47730"/>
    <w:rsid w:val="00C50388"/>
    <w:rsid w:val="00C50E41"/>
    <w:rsid w:val="00C51F8F"/>
    <w:rsid w:val="00C5234D"/>
    <w:rsid w:val="00C534C2"/>
    <w:rsid w:val="00C54369"/>
    <w:rsid w:val="00C54796"/>
    <w:rsid w:val="00C55F84"/>
    <w:rsid w:val="00C560D9"/>
    <w:rsid w:val="00C56C4C"/>
    <w:rsid w:val="00C5748B"/>
    <w:rsid w:val="00C610F8"/>
    <w:rsid w:val="00C61A76"/>
    <w:rsid w:val="00C62A94"/>
    <w:rsid w:val="00C630E7"/>
    <w:rsid w:val="00C631B6"/>
    <w:rsid w:val="00C6412D"/>
    <w:rsid w:val="00C64DC5"/>
    <w:rsid w:val="00C65293"/>
    <w:rsid w:val="00C7027E"/>
    <w:rsid w:val="00C71C81"/>
    <w:rsid w:val="00C71D97"/>
    <w:rsid w:val="00C73224"/>
    <w:rsid w:val="00C73986"/>
    <w:rsid w:val="00C74D92"/>
    <w:rsid w:val="00C75715"/>
    <w:rsid w:val="00C75809"/>
    <w:rsid w:val="00C75F46"/>
    <w:rsid w:val="00C77C0B"/>
    <w:rsid w:val="00C80DEC"/>
    <w:rsid w:val="00C81C6A"/>
    <w:rsid w:val="00C81E37"/>
    <w:rsid w:val="00C82B6E"/>
    <w:rsid w:val="00C835B9"/>
    <w:rsid w:val="00C83EAB"/>
    <w:rsid w:val="00C85C8F"/>
    <w:rsid w:val="00C86110"/>
    <w:rsid w:val="00C87152"/>
    <w:rsid w:val="00C872ED"/>
    <w:rsid w:val="00C87CEB"/>
    <w:rsid w:val="00C9105F"/>
    <w:rsid w:val="00C91817"/>
    <w:rsid w:val="00C92288"/>
    <w:rsid w:val="00C93BF9"/>
    <w:rsid w:val="00C946FE"/>
    <w:rsid w:val="00C951ED"/>
    <w:rsid w:val="00C95C85"/>
    <w:rsid w:val="00C96FD1"/>
    <w:rsid w:val="00C97B9D"/>
    <w:rsid w:val="00CA0A7E"/>
    <w:rsid w:val="00CA1348"/>
    <w:rsid w:val="00CA1FEC"/>
    <w:rsid w:val="00CA2285"/>
    <w:rsid w:val="00CA2348"/>
    <w:rsid w:val="00CA3023"/>
    <w:rsid w:val="00CA3422"/>
    <w:rsid w:val="00CA56E9"/>
    <w:rsid w:val="00CA6576"/>
    <w:rsid w:val="00CA67EA"/>
    <w:rsid w:val="00CA6A28"/>
    <w:rsid w:val="00CA729B"/>
    <w:rsid w:val="00CB09D8"/>
    <w:rsid w:val="00CB0C76"/>
    <w:rsid w:val="00CB1379"/>
    <w:rsid w:val="00CB24D7"/>
    <w:rsid w:val="00CB2882"/>
    <w:rsid w:val="00CB2A72"/>
    <w:rsid w:val="00CB3629"/>
    <w:rsid w:val="00CB5321"/>
    <w:rsid w:val="00CB76E7"/>
    <w:rsid w:val="00CB7727"/>
    <w:rsid w:val="00CC0211"/>
    <w:rsid w:val="00CC1037"/>
    <w:rsid w:val="00CC2FEC"/>
    <w:rsid w:val="00CC3C41"/>
    <w:rsid w:val="00CC439B"/>
    <w:rsid w:val="00CC4BFD"/>
    <w:rsid w:val="00CC5EB6"/>
    <w:rsid w:val="00CC6522"/>
    <w:rsid w:val="00CC7755"/>
    <w:rsid w:val="00CD112A"/>
    <w:rsid w:val="00CD13FC"/>
    <w:rsid w:val="00CD2036"/>
    <w:rsid w:val="00CD3A36"/>
    <w:rsid w:val="00CD4F2E"/>
    <w:rsid w:val="00CD506E"/>
    <w:rsid w:val="00CD5B01"/>
    <w:rsid w:val="00CD673B"/>
    <w:rsid w:val="00CD67A8"/>
    <w:rsid w:val="00CD6FE9"/>
    <w:rsid w:val="00CD71E9"/>
    <w:rsid w:val="00CD74DE"/>
    <w:rsid w:val="00CD7E0E"/>
    <w:rsid w:val="00CE0C9D"/>
    <w:rsid w:val="00CE22DA"/>
    <w:rsid w:val="00CE2451"/>
    <w:rsid w:val="00CE2519"/>
    <w:rsid w:val="00CE3C9A"/>
    <w:rsid w:val="00CE61F4"/>
    <w:rsid w:val="00CE78C7"/>
    <w:rsid w:val="00CE797A"/>
    <w:rsid w:val="00CF053C"/>
    <w:rsid w:val="00CF0B05"/>
    <w:rsid w:val="00CF117A"/>
    <w:rsid w:val="00CF1746"/>
    <w:rsid w:val="00CF30D4"/>
    <w:rsid w:val="00CF3F48"/>
    <w:rsid w:val="00CF43E5"/>
    <w:rsid w:val="00CF6925"/>
    <w:rsid w:val="00D0008F"/>
    <w:rsid w:val="00D00104"/>
    <w:rsid w:val="00D008F5"/>
    <w:rsid w:val="00D00FE4"/>
    <w:rsid w:val="00D02066"/>
    <w:rsid w:val="00D0286F"/>
    <w:rsid w:val="00D0330A"/>
    <w:rsid w:val="00D04AC5"/>
    <w:rsid w:val="00D05626"/>
    <w:rsid w:val="00D06978"/>
    <w:rsid w:val="00D0714A"/>
    <w:rsid w:val="00D0736D"/>
    <w:rsid w:val="00D10380"/>
    <w:rsid w:val="00D111F8"/>
    <w:rsid w:val="00D12251"/>
    <w:rsid w:val="00D12AA5"/>
    <w:rsid w:val="00D13115"/>
    <w:rsid w:val="00D1461F"/>
    <w:rsid w:val="00D161E4"/>
    <w:rsid w:val="00D165FF"/>
    <w:rsid w:val="00D16E21"/>
    <w:rsid w:val="00D176B0"/>
    <w:rsid w:val="00D20044"/>
    <w:rsid w:val="00D205C4"/>
    <w:rsid w:val="00D20A90"/>
    <w:rsid w:val="00D20F5F"/>
    <w:rsid w:val="00D21628"/>
    <w:rsid w:val="00D21AC4"/>
    <w:rsid w:val="00D21D59"/>
    <w:rsid w:val="00D23ABA"/>
    <w:rsid w:val="00D2503C"/>
    <w:rsid w:val="00D250F5"/>
    <w:rsid w:val="00D2631E"/>
    <w:rsid w:val="00D26BFE"/>
    <w:rsid w:val="00D2785C"/>
    <w:rsid w:val="00D27958"/>
    <w:rsid w:val="00D27BEA"/>
    <w:rsid w:val="00D3167E"/>
    <w:rsid w:val="00D32AFF"/>
    <w:rsid w:val="00D3355D"/>
    <w:rsid w:val="00D33833"/>
    <w:rsid w:val="00D33A01"/>
    <w:rsid w:val="00D362AD"/>
    <w:rsid w:val="00D3642C"/>
    <w:rsid w:val="00D4018A"/>
    <w:rsid w:val="00D40BA0"/>
    <w:rsid w:val="00D41E05"/>
    <w:rsid w:val="00D4333D"/>
    <w:rsid w:val="00D44FBA"/>
    <w:rsid w:val="00D4529D"/>
    <w:rsid w:val="00D45AD7"/>
    <w:rsid w:val="00D4622D"/>
    <w:rsid w:val="00D4751F"/>
    <w:rsid w:val="00D50105"/>
    <w:rsid w:val="00D51DF0"/>
    <w:rsid w:val="00D52056"/>
    <w:rsid w:val="00D54FCB"/>
    <w:rsid w:val="00D56832"/>
    <w:rsid w:val="00D57B2F"/>
    <w:rsid w:val="00D602F7"/>
    <w:rsid w:val="00D60C86"/>
    <w:rsid w:val="00D61042"/>
    <w:rsid w:val="00D62271"/>
    <w:rsid w:val="00D62293"/>
    <w:rsid w:val="00D62D62"/>
    <w:rsid w:val="00D64594"/>
    <w:rsid w:val="00D64B75"/>
    <w:rsid w:val="00D65E1F"/>
    <w:rsid w:val="00D65E3B"/>
    <w:rsid w:val="00D66D12"/>
    <w:rsid w:val="00D672E7"/>
    <w:rsid w:val="00D67458"/>
    <w:rsid w:val="00D70F90"/>
    <w:rsid w:val="00D713C8"/>
    <w:rsid w:val="00D71645"/>
    <w:rsid w:val="00D71E5D"/>
    <w:rsid w:val="00D726FE"/>
    <w:rsid w:val="00D72F1B"/>
    <w:rsid w:val="00D73127"/>
    <w:rsid w:val="00D732C7"/>
    <w:rsid w:val="00D74717"/>
    <w:rsid w:val="00D74815"/>
    <w:rsid w:val="00D74C6C"/>
    <w:rsid w:val="00D74DBD"/>
    <w:rsid w:val="00D75ED6"/>
    <w:rsid w:val="00D76501"/>
    <w:rsid w:val="00D766AC"/>
    <w:rsid w:val="00D76C62"/>
    <w:rsid w:val="00D77329"/>
    <w:rsid w:val="00D777AE"/>
    <w:rsid w:val="00D77EF3"/>
    <w:rsid w:val="00D80EF7"/>
    <w:rsid w:val="00D82CEF"/>
    <w:rsid w:val="00D82E03"/>
    <w:rsid w:val="00D82E30"/>
    <w:rsid w:val="00D83562"/>
    <w:rsid w:val="00D83BD2"/>
    <w:rsid w:val="00D840A2"/>
    <w:rsid w:val="00D840D3"/>
    <w:rsid w:val="00D86710"/>
    <w:rsid w:val="00D870DE"/>
    <w:rsid w:val="00D873C4"/>
    <w:rsid w:val="00D8771E"/>
    <w:rsid w:val="00D87BFA"/>
    <w:rsid w:val="00D87E85"/>
    <w:rsid w:val="00D91025"/>
    <w:rsid w:val="00D91B89"/>
    <w:rsid w:val="00D91C69"/>
    <w:rsid w:val="00D9307B"/>
    <w:rsid w:val="00D9447C"/>
    <w:rsid w:val="00D95689"/>
    <w:rsid w:val="00D959CE"/>
    <w:rsid w:val="00D961E1"/>
    <w:rsid w:val="00D96CA4"/>
    <w:rsid w:val="00DA04F4"/>
    <w:rsid w:val="00DA13BD"/>
    <w:rsid w:val="00DA1FCF"/>
    <w:rsid w:val="00DA2015"/>
    <w:rsid w:val="00DA2680"/>
    <w:rsid w:val="00DA45FD"/>
    <w:rsid w:val="00DA51CD"/>
    <w:rsid w:val="00DA55BF"/>
    <w:rsid w:val="00DA5A17"/>
    <w:rsid w:val="00DA651B"/>
    <w:rsid w:val="00DA7E40"/>
    <w:rsid w:val="00DB136F"/>
    <w:rsid w:val="00DB14D5"/>
    <w:rsid w:val="00DB1F07"/>
    <w:rsid w:val="00DB2045"/>
    <w:rsid w:val="00DB2418"/>
    <w:rsid w:val="00DB2510"/>
    <w:rsid w:val="00DB2534"/>
    <w:rsid w:val="00DB2915"/>
    <w:rsid w:val="00DB2E15"/>
    <w:rsid w:val="00DB4A3F"/>
    <w:rsid w:val="00DB6B29"/>
    <w:rsid w:val="00DB6DC1"/>
    <w:rsid w:val="00DB7D44"/>
    <w:rsid w:val="00DC0423"/>
    <w:rsid w:val="00DC04AD"/>
    <w:rsid w:val="00DC1481"/>
    <w:rsid w:val="00DC173C"/>
    <w:rsid w:val="00DC1C50"/>
    <w:rsid w:val="00DC1F1F"/>
    <w:rsid w:val="00DC2C4C"/>
    <w:rsid w:val="00DC2F84"/>
    <w:rsid w:val="00DC3136"/>
    <w:rsid w:val="00DC34BB"/>
    <w:rsid w:val="00DC38F5"/>
    <w:rsid w:val="00DC3FD5"/>
    <w:rsid w:val="00DC4254"/>
    <w:rsid w:val="00DC464F"/>
    <w:rsid w:val="00DC49E2"/>
    <w:rsid w:val="00DC5251"/>
    <w:rsid w:val="00DC6A1E"/>
    <w:rsid w:val="00DC7DA1"/>
    <w:rsid w:val="00DD0016"/>
    <w:rsid w:val="00DD03DF"/>
    <w:rsid w:val="00DD0AC8"/>
    <w:rsid w:val="00DD0EFC"/>
    <w:rsid w:val="00DD18EB"/>
    <w:rsid w:val="00DD230F"/>
    <w:rsid w:val="00DD363F"/>
    <w:rsid w:val="00DD433A"/>
    <w:rsid w:val="00DD5605"/>
    <w:rsid w:val="00DD565E"/>
    <w:rsid w:val="00DD6972"/>
    <w:rsid w:val="00DE0945"/>
    <w:rsid w:val="00DE1532"/>
    <w:rsid w:val="00DE17B1"/>
    <w:rsid w:val="00DE1B26"/>
    <w:rsid w:val="00DE2E04"/>
    <w:rsid w:val="00DE32FF"/>
    <w:rsid w:val="00DE4C3F"/>
    <w:rsid w:val="00DE7345"/>
    <w:rsid w:val="00DE7993"/>
    <w:rsid w:val="00DE79AD"/>
    <w:rsid w:val="00DF14D4"/>
    <w:rsid w:val="00DF2839"/>
    <w:rsid w:val="00DF2BD7"/>
    <w:rsid w:val="00DF358D"/>
    <w:rsid w:val="00DF5BA8"/>
    <w:rsid w:val="00DF606C"/>
    <w:rsid w:val="00DF6B65"/>
    <w:rsid w:val="00DF6C01"/>
    <w:rsid w:val="00DF6D93"/>
    <w:rsid w:val="00E00CF3"/>
    <w:rsid w:val="00E02A34"/>
    <w:rsid w:val="00E02B61"/>
    <w:rsid w:val="00E02B77"/>
    <w:rsid w:val="00E03070"/>
    <w:rsid w:val="00E054E5"/>
    <w:rsid w:val="00E05D71"/>
    <w:rsid w:val="00E06626"/>
    <w:rsid w:val="00E0730D"/>
    <w:rsid w:val="00E07D83"/>
    <w:rsid w:val="00E11217"/>
    <w:rsid w:val="00E1178B"/>
    <w:rsid w:val="00E1343F"/>
    <w:rsid w:val="00E14CB9"/>
    <w:rsid w:val="00E16B51"/>
    <w:rsid w:val="00E177A2"/>
    <w:rsid w:val="00E200B4"/>
    <w:rsid w:val="00E2030C"/>
    <w:rsid w:val="00E209A5"/>
    <w:rsid w:val="00E2121B"/>
    <w:rsid w:val="00E21EC9"/>
    <w:rsid w:val="00E2245D"/>
    <w:rsid w:val="00E2381D"/>
    <w:rsid w:val="00E240D0"/>
    <w:rsid w:val="00E24621"/>
    <w:rsid w:val="00E2463A"/>
    <w:rsid w:val="00E2554F"/>
    <w:rsid w:val="00E25B32"/>
    <w:rsid w:val="00E25CE5"/>
    <w:rsid w:val="00E262D0"/>
    <w:rsid w:val="00E300CA"/>
    <w:rsid w:val="00E31AF4"/>
    <w:rsid w:val="00E31CF8"/>
    <w:rsid w:val="00E326A4"/>
    <w:rsid w:val="00E333C5"/>
    <w:rsid w:val="00E3386A"/>
    <w:rsid w:val="00E35870"/>
    <w:rsid w:val="00E35B77"/>
    <w:rsid w:val="00E3609E"/>
    <w:rsid w:val="00E364CB"/>
    <w:rsid w:val="00E3671F"/>
    <w:rsid w:val="00E36958"/>
    <w:rsid w:val="00E3717F"/>
    <w:rsid w:val="00E40912"/>
    <w:rsid w:val="00E421DD"/>
    <w:rsid w:val="00E42F4A"/>
    <w:rsid w:val="00E43D79"/>
    <w:rsid w:val="00E446C9"/>
    <w:rsid w:val="00E44F89"/>
    <w:rsid w:val="00E45CEF"/>
    <w:rsid w:val="00E46394"/>
    <w:rsid w:val="00E47D1B"/>
    <w:rsid w:val="00E5095D"/>
    <w:rsid w:val="00E50E70"/>
    <w:rsid w:val="00E5126F"/>
    <w:rsid w:val="00E516C6"/>
    <w:rsid w:val="00E525F2"/>
    <w:rsid w:val="00E52A2E"/>
    <w:rsid w:val="00E53287"/>
    <w:rsid w:val="00E54755"/>
    <w:rsid w:val="00E54A5E"/>
    <w:rsid w:val="00E54E10"/>
    <w:rsid w:val="00E55896"/>
    <w:rsid w:val="00E56EED"/>
    <w:rsid w:val="00E57CF1"/>
    <w:rsid w:val="00E61340"/>
    <w:rsid w:val="00E61777"/>
    <w:rsid w:val="00E61862"/>
    <w:rsid w:val="00E648C4"/>
    <w:rsid w:val="00E65A4D"/>
    <w:rsid w:val="00E6604F"/>
    <w:rsid w:val="00E667F2"/>
    <w:rsid w:val="00E67A5A"/>
    <w:rsid w:val="00E70D48"/>
    <w:rsid w:val="00E715EF"/>
    <w:rsid w:val="00E716E2"/>
    <w:rsid w:val="00E71889"/>
    <w:rsid w:val="00E71D78"/>
    <w:rsid w:val="00E71E4F"/>
    <w:rsid w:val="00E7260F"/>
    <w:rsid w:val="00E72787"/>
    <w:rsid w:val="00E72BDA"/>
    <w:rsid w:val="00E73E6D"/>
    <w:rsid w:val="00E7437F"/>
    <w:rsid w:val="00E7473E"/>
    <w:rsid w:val="00E750E5"/>
    <w:rsid w:val="00E75290"/>
    <w:rsid w:val="00E764FE"/>
    <w:rsid w:val="00E76DC0"/>
    <w:rsid w:val="00E773E8"/>
    <w:rsid w:val="00E77BDE"/>
    <w:rsid w:val="00E77E98"/>
    <w:rsid w:val="00E810DE"/>
    <w:rsid w:val="00E8162F"/>
    <w:rsid w:val="00E819BC"/>
    <w:rsid w:val="00E8296D"/>
    <w:rsid w:val="00E8502C"/>
    <w:rsid w:val="00E85C29"/>
    <w:rsid w:val="00E86B1B"/>
    <w:rsid w:val="00E86CA7"/>
    <w:rsid w:val="00E9007C"/>
    <w:rsid w:val="00E90128"/>
    <w:rsid w:val="00E90D68"/>
    <w:rsid w:val="00E91022"/>
    <w:rsid w:val="00E91DB2"/>
    <w:rsid w:val="00E94204"/>
    <w:rsid w:val="00E95665"/>
    <w:rsid w:val="00E96B4B"/>
    <w:rsid w:val="00E96B9C"/>
    <w:rsid w:val="00E97E57"/>
    <w:rsid w:val="00EA0CA2"/>
    <w:rsid w:val="00EA1041"/>
    <w:rsid w:val="00EA125D"/>
    <w:rsid w:val="00EA1C70"/>
    <w:rsid w:val="00EA1DAC"/>
    <w:rsid w:val="00EA1F29"/>
    <w:rsid w:val="00EA252A"/>
    <w:rsid w:val="00EA35B1"/>
    <w:rsid w:val="00EA3737"/>
    <w:rsid w:val="00EA3D3D"/>
    <w:rsid w:val="00EA4B53"/>
    <w:rsid w:val="00EA4F9C"/>
    <w:rsid w:val="00EA5C12"/>
    <w:rsid w:val="00EA5D0A"/>
    <w:rsid w:val="00EA6E32"/>
    <w:rsid w:val="00EB03E8"/>
    <w:rsid w:val="00EB20D4"/>
    <w:rsid w:val="00EB20D5"/>
    <w:rsid w:val="00EB218F"/>
    <w:rsid w:val="00EB3778"/>
    <w:rsid w:val="00EB4302"/>
    <w:rsid w:val="00EB45EC"/>
    <w:rsid w:val="00EB4BC7"/>
    <w:rsid w:val="00EB618D"/>
    <w:rsid w:val="00EB771E"/>
    <w:rsid w:val="00EB7F5F"/>
    <w:rsid w:val="00EC027B"/>
    <w:rsid w:val="00EC03B2"/>
    <w:rsid w:val="00EC0593"/>
    <w:rsid w:val="00EC0640"/>
    <w:rsid w:val="00EC07B2"/>
    <w:rsid w:val="00EC0CDC"/>
    <w:rsid w:val="00EC2F91"/>
    <w:rsid w:val="00EC327E"/>
    <w:rsid w:val="00EC435F"/>
    <w:rsid w:val="00EC481A"/>
    <w:rsid w:val="00EC51AF"/>
    <w:rsid w:val="00EC537E"/>
    <w:rsid w:val="00EC5976"/>
    <w:rsid w:val="00ED0A82"/>
    <w:rsid w:val="00ED1326"/>
    <w:rsid w:val="00ED1786"/>
    <w:rsid w:val="00ED31BE"/>
    <w:rsid w:val="00ED3CD2"/>
    <w:rsid w:val="00ED4333"/>
    <w:rsid w:val="00ED4712"/>
    <w:rsid w:val="00ED699D"/>
    <w:rsid w:val="00ED69F2"/>
    <w:rsid w:val="00ED6C29"/>
    <w:rsid w:val="00EE05B0"/>
    <w:rsid w:val="00EE0D2E"/>
    <w:rsid w:val="00EE1563"/>
    <w:rsid w:val="00EE1B83"/>
    <w:rsid w:val="00EE1BEB"/>
    <w:rsid w:val="00EE2D7F"/>
    <w:rsid w:val="00EE5372"/>
    <w:rsid w:val="00EE6400"/>
    <w:rsid w:val="00EE6413"/>
    <w:rsid w:val="00EE6A1C"/>
    <w:rsid w:val="00EE6E86"/>
    <w:rsid w:val="00EE7292"/>
    <w:rsid w:val="00EE77ED"/>
    <w:rsid w:val="00EE79A0"/>
    <w:rsid w:val="00EF0AF8"/>
    <w:rsid w:val="00EF1645"/>
    <w:rsid w:val="00EF23E1"/>
    <w:rsid w:val="00EF3494"/>
    <w:rsid w:val="00EF36AB"/>
    <w:rsid w:val="00EF4443"/>
    <w:rsid w:val="00EF79BF"/>
    <w:rsid w:val="00EF7C90"/>
    <w:rsid w:val="00EF7C91"/>
    <w:rsid w:val="00F01620"/>
    <w:rsid w:val="00F02EC9"/>
    <w:rsid w:val="00F0364C"/>
    <w:rsid w:val="00F0437B"/>
    <w:rsid w:val="00F043B7"/>
    <w:rsid w:val="00F05B88"/>
    <w:rsid w:val="00F05BBF"/>
    <w:rsid w:val="00F060FB"/>
    <w:rsid w:val="00F068B7"/>
    <w:rsid w:val="00F077AA"/>
    <w:rsid w:val="00F1126E"/>
    <w:rsid w:val="00F1182B"/>
    <w:rsid w:val="00F120A2"/>
    <w:rsid w:val="00F13293"/>
    <w:rsid w:val="00F13314"/>
    <w:rsid w:val="00F13737"/>
    <w:rsid w:val="00F13A05"/>
    <w:rsid w:val="00F13D61"/>
    <w:rsid w:val="00F14B01"/>
    <w:rsid w:val="00F1745C"/>
    <w:rsid w:val="00F17960"/>
    <w:rsid w:val="00F17A1E"/>
    <w:rsid w:val="00F20CC3"/>
    <w:rsid w:val="00F213D2"/>
    <w:rsid w:val="00F214A8"/>
    <w:rsid w:val="00F217FC"/>
    <w:rsid w:val="00F21DC6"/>
    <w:rsid w:val="00F23F04"/>
    <w:rsid w:val="00F240C1"/>
    <w:rsid w:val="00F257D7"/>
    <w:rsid w:val="00F2657D"/>
    <w:rsid w:val="00F27567"/>
    <w:rsid w:val="00F30494"/>
    <w:rsid w:val="00F31C65"/>
    <w:rsid w:val="00F31D62"/>
    <w:rsid w:val="00F32A77"/>
    <w:rsid w:val="00F32BFC"/>
    <w:rsid w:val="00F32D49"/>
    <w:rsid w:val="00F33DEC"/>
    <w:rsid w:val="00F340FA"/>
    <w:rsid w:val="00F34455"/>
    <w:rsid w:val="00F35A52"/>
    <w:rsid w:val="00F361F8"/>
    <w:rsid w:val="00F371EA"/>
    <w:rsid w:val="00F4062E"/>
    <w:rsid w:val="00F4076C"/>
    <w:rsid w:val="00F41372"/>
    <w:rsid w:val="00F4182E"/>
    <w:rsid w:val="00F42781"/>
    <w:rsid w:val="00F42846"/>
    <w:rsid w:val="00F44135"/>
    <w:rsid w:val="00F44D84"/>
    <w:rsid w:val="00F450DC"/>
    <w:rsid w:val="00F45F96"/>
    <w:rsid w:val="00F47FB3"/>
    <w:rsid w:val="00F5014A"/>
    <w:rsid w:val="00F505FD"/>
    <w:rsid w:val="00F523C4"/>
    <w:rsid w:val="00F525EC"/>
    <w:rsid w:val="00F527C1"/>
    <w:rsid w:val="00F527D8"/>
    <w:rsid w:val="00F52E52"/>
    <w:rsid w:val="00F547C1"/>
    <w:rsid w:val="00F54831"/>
    <w:rsid w:val="00F55D8B"/>
    <w:rsid w:val="00F56CDE"/>
    <w:rsid w:val="00F56ED1"/>
    <w:rsid w:val="00F57776"/>
    <w:rsid w:val="00F57DF4"/>
    <w:rsid w:val="00F57F42"/>
    <w:rsid w:val="00F600D7"/>
    <w:rsid w:val="00F601FD"/>
    <w:rsid w:val="00F602C2"/>
    <w:rsid w:val="00F61FB5"/>
    <w:rsid w:val="00F64561"/>
    <w:rsid w:val="00F64E6C"/>
    <w:rsid w:val="00F65392"/>
    <w:rsid w:val="00F65B44"/>
    <w:rsid w:val="00F65DD5"/>
    <w:rsid w:val="00F668C9"/>
    <w:rsid w:val="00F6698D"/>
    <w:rsid w:val="00F70087"/>
    <w:rsid w:val="00F700FC"/>
    <w:rsid w:val="00F704C1"/>
    <w:rsid w:val="00F72142"/>
    <w:rsid w:val="00F7261A"/>
    <w:rsid w:val="00F74D5E"/>
    <w:rsid w:val="00F76A02"/>
    <w:rsid w:val="00F7709F"/>
    <w:rsid w:val="00F7761F"/>
    <w:rsid w:val="00F80322"/>
    <w:rsid w:val="00F80DE2"/>
    <w:rsid w:val="00F811A0"/>
    <w:rsid w:val="00F8216E"/>
    <w:rsid w:val="00F82446"/>
    <w:rsid w:val="00F8273D"/>
    <w:rsid w:val="00F82BEF"/>
    <w:rsid w:val="00F82D1E"/>
    <w:rsid w:val="00F8431C"/>
    <w:rsid w:val="00F84614"/>
    <w:rsid w:val="00F862D9"/>
    <w:rsid w:val="00F86DB7"/>
    <w:rsid w:val="00F879AC"/>
    <w:rsid w:val="00F87B39"/>
    <w:rsid w:val="00F87BE4"/>
    <w:rsid w:val="00F908AD"/>
    <w:rsid w:val="00F9145D"/>
    <w:rsid w:val="00F916B9"/>
    <w:rsid w:val="00F91AA2"/>
    <w:rsid w:val="00F921D4"/>
    <w:rsid w:val="00F94347"/>
    <w:rsid w:val="00F9438A"/>
    <w:rsid w:val="00F949A6"/>
    <w:rsid w:val="00F949EE"/>
    <w:rsid w:val="00F94C8A"/>
    <w:rsid w:val="00F966B2"/>
    <w:rsid w:val="00F96BBA"/>
    <w:rsid w:val="00F9739F"/>
    <w:rsid w:val="00F97706"/>
    <w:rsid w:val="00F97CD9"/>
    <w:rsid w:val="00F97FFE"/>
    <w:rsid w:val="00FA0198"/>
    <w:rsid w:val="00FA0722"/>
    <w:rsid w:val="00FA0DE8"/>
    <w:rsid w:val="00FA181B"/>
    <w:rsid w:val="00FA25B6"/>
    <w:rsid w:val="00FA4046"/>
    <w:rsid w:val="00FA5622"/>
    <w:rsid w:val="00FA5B5C"/>
    <w:rsid w:val="00FA5EDC"/>
    <w:rsid w:val="00FA6B97"/>
    <w:rsid w:val="00FA7232"/>
    <w:rsid w:val="00FB0914"/>
    <w:rsid w:val="00FB103A"/>
    <w:rsid w:val="00FB1BCD"/>
    <w:rsid w:val="00FB33F1"/>
    <w:rsid w:val="00FB35D9"/>
    <w:rsid w:val="00FB44CD"/>
    <w:rsid w:val="00FB46EF"/>
    <w:rsid w:val="00FB58B1"/>
    <w:rsid w:val="00FB7A40"/>
    <w:rsid w:val="00FB7BEA"/>
    <w:rsid w:val="00FC11D8"/>
    <w:rsid w:val="00FC121B"/>
    <w:rsid w:val="00FC1780"/>
    <w:rsid w:val="00FC1A84"/>
    <w:rsid w:val="00FC1A86"/>
    <w:rsid w:val="00FC2AF2"/>
    <w:rsid w:val="00FC2E78"/>
    <w:rsid w:val="00FC38B1"/>
    <w:rsid w:val="00FC3C16"/>
    <w:rsid w:val="00FC4492"/>
    <w:rsid w:val="00FC5827"/>
    <w:rsid w:val="00FC6451"/>
    <w:rsid w:val="00FC7542"/>
    <w:rsid w:val="00FD125A"/>
    <w:rsid w:val="00FD1367"/>
    <w:rsid w:val="00FD3965"/>
    <w:rsid w:val="00FD3E56"/>
    <w:rsid w:val="00FD4222"/>
    <w:rsid w:val="00FD5679"/>
    <w:rsid w:val="00FD5C99"/>
    <w:rsid w:val="00FE0067"/>
    <w:rsid w:val="00FE1601"/>
    <w:rsid w:val="00FE3863"/>
    <w:rsid w:val="00FE3B73"/>
    <w:rsid w:val="00FE5677"/>
    <w:rsid w:val="00FE64DF"/>
    <w:rsid w:val="00FE6A87"/>
    <w:rsid w:val="00FE715D"/>
    <w:rsid w:val="00FE7C08"/>
    <w:rsid w:val="00FE7D29"/>
    <w:rsid w:val="00FE7ECC"/>
    <w:rsid w:val="00FF0075"/>
    <w:rsid w:val="00FF0316"/>
    <w:rsid w:val="00FF08C1"/>
    <w:rsid w:val="00FF14B1"/>
    <w:rsid w:val="00FF19D2"/>
    <w:rsid w:val="00FF2112"/>
    <w:rsid w:val="00FF26FB"/>
    <w:rsid w:val="00FF3603"/>
    <w:rsid w:val="00FF4565"/>
    <w:rsid w:val="00FF47F1"/>
    <w:rsid w:val="00FF4AC0"/>
    <w:rsid w:val="00FF51AD"/>
    <w:rsid w:val="00FF5D14"/>
    <w:rsid w:val="00FF73E6"/>
    <w:rsid w:val="00FF7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4F700F"/>
  <w15:docId w15:val="{6BC9B8A4-55A7-9E40-8759-0BBD19E16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9"/>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0"/>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72"/>
    <w:lsdException w:name="Medium Grid 2 Accent 6" w:uiPriority="68"/>
    <w:lsdException w:name="Medium Grid 3 Accent 6" w:uiPriority="60"/>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1A2E"/>
    <w:rPr>
      <w:sz w:val="22"/>
      <w:szCs w:val="24"/>
    </w:rPr>
  </w:style>
  <w:style w:type="paragraph" w:styleId="Heading1">
    <w:name w:val="heading 1"/>
    <w:next w:val="BodyText"/>
    <w:link w:val="Heading1Char"/>
    <w:uiPriority w:val="9"/>
    <w:qFormat/>
    <w:rsid w:val="00F043B7"/>
    <w:pPr>
      <w:keepNext/>
      <w:numPr>
        <w:numId w:val="10"/>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uiPriority w:val="9"/>
    <w:qFormat/>
    <w:rsid w:val="00DF2BD7"/>
    <w:pPr>
      <w:numPr>
        <w:ilvl w:val="1"/>
        <w:numId w:val="10"/>
      </w:numPr>
      <w:tabs>
        <w:tab w:val="left" w:pos="990"/>
      </w:tabs>
      <w:spacing w:before="120" w:after="60"/>
      <w:outlineLvl w:val="1"/>
    </w:pPr>
    <w:rPr>
      <w:rFonts w:ascii="Arial" w:hAnsi="Arial" w:cs="Arial"/>
      <w:b/>
      <w:iCs/>
      <w:kern w:val="32"/>
      <w:sz w:val="32"/>
      <w:szCs w:val="28"/>
    </w:rPr>
  </w:style>
  <w:style w:type="paragraph" w:styleId="Heading3">
    <w:name w:val="heading 3"/>
    <w:next w:val="BodyText"/>
    <w:link w:val="Heading3Char"/>
    <w:uiPriority w:val="9"/>
    <w:qFormat/>
    <w:rsid w:val="00784D2F"/>
    <w:pPr>
      <w:keepNext/>
      <w:keepLines/>
      <w:numPr>
        <w:ilvl w:val="2"/>
        <w:numId w:val="10"/>
      </w:numPr>
      <w:tabs>
        <w:tab w:val="left" w:pos="1080"/>
        <w:tab w:val="left" w:pos="1440"/>
        <w:tab w:val="left" w:pos="1620"/>
        <w:tab w:val="left" w:pos="1890"/>
      </w:tabs>
      <w:spacing w:before="240" w:after="60"/>
      <w:outlineLvl w:val="2"/>
    </w:pPr>
    <w:rPr>
      <w:rFonts w:ascii="Arial" w:hAnsi="Arial" w:cs="Arial"/>
      <w:b/>
      <w:bCs/>
      <w:iCs/>
      <w:kern w:val="32"/>
      <w:sz w:val="28"/>
      <w:szCs w:val="26"/>
    </w:rPr>
  </w:style>
  <w:style w:type="paragraph" w:styleId="Heading4">
    <w:name w:val="heading 4"/>
    <w:next w:val="BodyText"/>
    <w:link w:val="Heading4Char"/>
    <w:uiPriority w:val="9"/>
    <w:qFormat/>
    <w:rsid w:val="00775199"/>
    <w:pPr>
      <w:numPr>
        <w:ilvl w:val="3"/>
        <w:numId w:val="10"/>
      </w:numPr>
      <w:tabs>
        <w:tab w:val="clear" w:pos="2070"/>
        <w:tab w:val="num" w:pos="1800"/>
      </w:tabs>
      <w:spacing w:before="240" w:after="60"/>
      <w:ind w:left="1728"/>
      <w:outlineLvl w:val="3"/>
    </w:pPr>
    <w:rPr>
      <w:rFonts w:ascii="Arial" w:hAnsi="Arial" w:cs="Arial"/>
      <w:b/>
      <w:bCs/>
      <w:iCs/>
      <w:kern w:val="32"/>
      <w:sz w:val="28"/>
      <w:szCs w:val="26"/>
    </w:rPr>
  </w:style>
  <w:style w:type="paragraph" w:styleId="Heading5">
    <w:name w:val="heading 5"/>
    <w:next w:val="BodyText"/>
    <w:link w:val="Heading5Char"/>
    <w:uiPriority w:val="9"/>
    <w:qFormat/>
    <w:rsid w:val="00F42781"/>
    <w:pPr>
      <w:spacing w:before="240" w:after="60"/>
      <w:outlineLvl w:val="4"/>
    </w:pPr>
    <w:rPr>
      <w:b/>
      <w:bCs/>
      <w:i/>
      <w:iCs/>
      <w:sz w:val="26"/>
      <w:szCs w:val="26"/>
    </w:rPr>
  </w:style>
  <w:style w:type="paragraph" w:styleId="Heading6">
    <w:name w:val="heading 6"/>
    <w:basedOn w:val="Normal"/>
    <w:next w:val="Normal"/>
    <w:link w:val="Heading6Char"/>
    <w:uiPriority w:val="9"/>
    <w:qFormat/>
    <w:rsid w:val="00F601FD"/>
    <w:pPr>
      <w:spacing w:before="240" w:after="60"/>
      <w:outlineLvl w:val="5"/>
    </w:pPr>
    <w:rPr>
      <w:b/>
      <w:bCs/>
      <w:szCs w:val="22"/>
    </w:rPr>
  </w:style>
  <w:style w:type="paragraph" w:styleId="Heading7">
    <w:name w:val="heading 7"/>
    <w:next w:val="BodyText"/>
    <w:link w:val="Heading7Char"/>
    <w:uiPriority w:val="9"/>
    <w:qFormat/>
    <w:rsid w:val="00F42781"/>
    <w:pPr>
      <w:spacing w:before="240" w:after="60"/>
      <w:outlineLvl w:val="6"/>
    </w:pPr>
    <w:rPr>
      <w:sz w:val="24"/>
      <w:szCs w:val="24"/>
    </w:rPr>
  </w:style>
  <w:style w:type="paragraph" w:styleId="Heading8">
    <w:name w:val="heading 8"/>
    <w:basedOn w:val="Normal"/>
    <w:next w:val="Normal"/>
    <w:link w:val="Heading8Char"/>
    <w:uiPriority w:val="9"/>
    <w:qFormat/>
    <w:rsid w:val="00F601FD"/>
    <w:pPr>
      <w:spacing w:before="240" w:after="60"/>
      <w:outlineLvl w:val="7"/>
    </w:pPr>
    <w:rPr>
      <w:i/>
      <w:iCs/>
      <w:sz w:val="24"/>
    </w:rPr>
  </w:style>
  <w:style w:type="paragraph" w:styleId="Heading9">
    <w:name w:val="heading 9"/>
    <w:next w:val="BlockText"/>
    <w:link w:val="Heading9Char"/>
    <w:uiPriority w:val="9"/>
    <w:qFormat/>
    <w:rsid w:val="00F4278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F42781"/>
    <w:pPr>
      <w:tabs>
        <w:tab w:val="left" w:pos="1134"/>
      </w:tabs>
      <w:spacing w:before="120" w:after="120"/>
    </w:pPr>
    <w:rPr>
      <w:rFonts w:eastAsia="MS Mincho"/>
      <w:sz w:val="24"/>
      <w:szCs w:val="22"/>
      <w:lang w:eastAsia="en-GB"/>
    </w:rPr>
  </w:style>
  <w:style w:type="character" w:customStyle="1" w:styleId="BodyTextChar">
    <w:name w:val="Body Text Char"/>
    <w:link w:val="BodyText"/>
    <w:uiPriority w:val="99"/>
    <w:rsid w:val="00F42781"/>
    <w:rPr>
      <w:rFonts w:eastAsia="MS Mincho"/>
      <w:sz w:val="24"/>
      <w:szCs w:val="22"/>
      <w:lang w:eastAsia="en-GB"/>
    </w:rPr>
  </w:style>
  <w:style w:type="character" w:customStyle="1" w:styleId="Heading1Char">
    <w:name w:val="Heading 1 Char"/>
    <w:link w:val="Heading1"/>
    <w:uiPriority w:val="9"/>
    <w:rsid w:val="00F043B7"/>
    <w:rPr>
      <w:rFonts w:ascii="Arial" w:hAnsi="Arial" w:cs="Arial"/>
      <w:b/>
      <w:bCs/>
      <w:kern w:val="32"/>
      <w:sz w:val="36"/>
      <w:szCs w:val="32"/>
    </w:rPr>
  </w:style>
  <w:style w:type="character" w:customStyle="1" w:styleId="Heading2Char">
    <w:name w:val="Heading 2 Char"/>
    <w:link w:val="Heading2"/>
    <w:uiPriority w:val="9"/>
    <w:rsid w:val="00DF2BD7"/>
    <w:rPr>
      <w:rFonts w:ascii="Arial" w:hAnsi="Arial" w:cs="Arial"/>
      <w:b/>
      <w:iCs/>
      <w:kern w:val="32"/>
      <w:sz w:val="32"/>
      <w:szCs w:val="28"/>
    </w:rPr>
  </w:style>
  <w:style w:type="character" w:customStyle="1" w:styleId="Heading3Char">
    <w:name w:val="Heading 3 Char"/>
    <w:link w:val="Heading3"/>
    <w:uiPriority w:val="9"/>
    <w:rsid w:val="00784D2F"/>
    <w:rPr>
      <w:rFonts w:ascii="Arial" w:hAnsi="Arial" w:cs="Arial"/>
      <w:b/>
      <w:bCs/>
      <w:iCs/>
      <w:kern w:val="32"/>
      <w:sz w:val="28"/>
      <w:szCs w:val="26"/>
    </w:rPr>
  </w:style>
  <w:style w:type="character" w:customStyle="1" w:styleId="Heading4Char">
    <w:name w:val="Heading 4 Char"/>
    <w:link w:val="Heading4"/>
    <w:uiPriority w:val="9"/>
    <w:rsid w:val="00D4622D"/>
    <w:rPr>
      <w:rFonts w:ascii="Arial" w:hAnsi="Arial" w:cs="Arial"/>
      <w:b/>
      <w:bCs/>
      <w:iCs/>
      <w:kern w:val="32"/>
      <w:sz w:val="28"/>
      <w:szCs w:val="26"/>
    </w:rPr>
  </w:style>
  <w:style w:type="character" w:customStyle="1" w:styleId="Heading5Char">
    <w:name w:val="Heading 5 Char"/>
    <w:link w:val="Heading5"/>
    <w:uiPriority w:val="9"/>
    <w:rsid w:val="00D4622D"/>
    <w:rPr>
      <w:b/>
      <w:bCs/>
      <w:i/>
      <w:iCs/>
      <w:sz w:val="26"/>
      <w:szCs w:val="26"/>
    </w:rPr>
  </w:style>
  <w:style w:type="character" w:customStyle="1" w:styleId="Heading6Char">
    <w:name w:val="Heading 6 Char"/>
    <w:link w:val="Heading6"/>
    <w:uiPriority w:val="9"/>
    <w:rsid w:val="00D4622D"/>
    <w:rPr>
      <w:b/>
      <w:bCs/>
      <w:sz w:val="22"/>
      <w:szCs w:val="22"/>
    </w:rPr>
  </w:style>
  <w:style w:type="character" w:customStyle="1" w:styleId="Heading7Char">
    <w:name w:val="Heading 7 Char"/>
    <w:link w:val="Heading7"/>
    <w:uiPriority w:val="9"/>
    <w:rsid w:val="00D4622D"/>
    <w:rPr>
      <w:sz w:val="24"/>
      <w:szCs w:val="24"/>
    </w:rPr>
  </w:style>
  <w:style w:type="character" w:customStyle="1" w:styleId="Heading8Char">
    <w:name w:val="Heading 8 Char"/>
    <w:link w:val="Heading8"/>
    <w:uiPriority w:val="9"/>
    <w:rsid w:val="00D4622D"/>
    <w:rPr>
      <w:i/>
      <w:iCs/>
      <w:sz w:val="24"/>
      <w:szCs w:val="24"/>
    </w:rPr>
  </w:style>
  <w:style w:type="paragraph" w:styleId="BlockText">
    <w:name w:val="Block Text"/>
    <w:basedOn w:val="Normal"/>
    <w:rsid w:val="00F42781"/>
    <w:pPr>
      <w:spacing w:after="120"/>
      <w:ind w:left="1440" w:right="1440"/>
    </w:pPr>
  </w:style>
  <w:style w:type="character" w:customStyle="1" w:styleId="Heading9Char">
    <w:name w:val="Heading 9 Char"/>
    <w:link w:val="Heading9"/>
    <w:uiPriority w:val="9"/>
    <w:rsid w:val="00D4622D"/>
    <w:rPr>
      <w:rFonts w:ascii="Arial" w:hAnsi="Arial" w:cs="Arial"/>
      <w:sz w:val="22"/>
      <w:szCs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uiPriority w:val="99"/>
    <w:rsid w:val="00F601FD"/>
    <w:rPr>
      <w:color w:val="606420"/>
      <w:u w:val="single"/>
    </w:rPr>
  </w:style>
  <w:style w:type="paragraph" w:styleId="Header">
    <w:name w:val="header"/>
    <w:aliases w:val="Header style"/>
    <w:link w:val="HeaderChar"/>
    <w:uiPriority w:val="99"/>
    <w:rsid w:val="00D713C8"/>
    <w:pPr>
      <w:tabs>
        <w:tab w:val="center" w:pos="4680"/>
        <w:tab w:val="right" w:pos="9360"/>
      </w:tabs>
    </w:pPr>
  </w:style>
  <w:style w:type="character" w:customStyle="1" w:styleId="HeaderChar">
    <w:name w:val="Header Char"/>
    <w:aliases w:val="Header style Char"/>
    <w:link w:val="Header"/>
    <w:uiPriority w:val="99"/>
    <w:rsid w:val="00D4622D"/>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link w:val="SubtitleChar"/>
    <w:uiPriority w:val="11"/>
    <w:qFormat/>
    <w:rsid w:val="00F601FD"/>
    <w:pPr>
      <w:spacing w:after="60"/>
      <w:jc w:val="center"/>
      <w:outlineLvl w:val="1"/>
    </w:pPr>
    <w:rPr>
      <w:rFonts w:ascii="Arial" w:hAnsi="Arial" w:cs="Arial"/>
      <w:sz w:val="24"/>
    </w:rPr>
  </w:style>
  <w:style w:type="character" w:customStyle="1" w:styleId="SubtitleChar">
    <w:name w:val="Subtitle Char"/>
    <w:link w:val="Subtitle"/>
    <w:uiPriority w:val="11"/>
    <w:rsid w:val="00D4622D"/>
    <w:rPr>
      <w:rFonts w:ascii="Arial" w:hAnsi="Arial" w:cs="Arial"/>
      <w:sz w:val="24"/>
      <w:szCs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character" w:customStyle="1" w:styleId="TitleChar">
    <w:name w:val="Title Char"/>
    <w:link w:val="Title"/>
    <w:uiPriority w:val="10"/>
    <w:rsid w:val="00D4622D"/>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character" w:customStyle="1" w:styleId="TableTextChar">
    <w:name w:val="Table Text Char"/>
    <w:link w:val="TableText"/>
    <w:rsid w:val="00FB103A"/>
    <w:rPr>
      <w:rFonts w:ascii="Arial" w:hAnsi="Arial" w:cs="Arial"/>
      <w:b/>
      <w:iCs/>
      <w:kern w:val="32"/>
      <w:sz w:val="22"/>
      <w:szCs w:val="28"/>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464C67"/>
    <w:pPr>
      <w:numPr>
        <w:numId w:val="4"/>
      </w:numPr>
      <w:spacing w:before="60" w:after="60"/>
    </w:pPr>
    <w:rPr>
      <w:sz w:val="24"/>
    </w:rPr>
  </w:style>
  <w:style w:type="paragraph" w:styleId="TOC1">
    <w:name w:val="toc 1"/>
    <w:basedOn w:val="Normal"/>
    <w:next w:val="Normal"/>
    <w:autoRedefine/>
    <w:uiPriority w:val="39"/>
    <w:rsid w:val="005D18C5"/>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sz w:val="24"/>
    </w:rPr>
  </w:style>
  <w:style w:type="paragraph" w:customStyle="1" w:styleId="BodyTextBullet2">
    <w:name w:val="Body Text Bullet 2"/>
    <w:rsid w:val="00464C67"/>
    <w:pPr>
      <w:numPr>
        <w:numId w:val="5"/>
      </w:numPr>
      <w:spacing w:before="60" w:after="60"/>
    </w:pPr>
    <w:rPr>
      <w:sz w:val="24"/>
    </w:rPr>
  </w:style>
  <w:style w:type="paragraph" w:customStyle="1" w:styleId="BodyTextNumbered1">
    <w:name w:val="Body Text Numbered 1"/>
    <w:rsid w:val="00D713C8"/>
    <w:pPr>
      <w:numPr>
        <w:numId w:val="19"/>
      </w:numPr>
    </w:pPr>
    <w:rPr>
      <w:sz w:val="22"/>
    </w:rPr>
  </w:style>
  <w:style w:type="paragraph" w:customStyle="1" w:styleId="BodyTextNumbered2">
    <w:name w:val="Body Text Numbered 2"/>
    <w:rsid w:val="00D713C8"/>
    <w:pPr>
      <w:numPr>
        <w:numId w:val="1"/>
      </w:numPr>
      <w:tabs>
        <w:tab w:val="clear" w:pos="1440"/>
        <w:tab w:val="num" w:pos="1080"/>
      </w:tabs>
      <w:spacing w:before="120" w:after="120"/>
      <w:ind w:left="1080"/>
    </w:pPr>
    <w:rPr>
      <w:sz w:val="22"/>
    </w:rPr>
  </w:style>
  <w:style w:type="paragraph" w:customStyle="1" w:styleId="BodyTextLettered1">
    <w:name w:val="Body Text Lettered 1"/>
    <w:rsid w:val="00D713C8"/>
    <w:pPr>
      <w:numPr>
        <w:numId w:val="2"/>
      </w:numPr>
      <w:tabs>
        <w:tab w:val="clear" w:pos="1080"/>
        <w:tab w:val="num" w:pos="720"/>
      </w:tabs>
      <w:ind w:left="720"/>
    </w:pPr>
    <w:rPr>
      <w:sz w:val="22"/>
    </w:rPr>
  </w:style>
  <w:style w:type="paragraph" w:customStyle="1" w:styleId="BodyTextLettered2">
    <w:name w:val="Body Text Lettered 2"/>
    <w:uiPriority w:val="99"/>
    <w:rsid w:val="00D713C8"/>
    <w:pPr>
      <w:numPr>
        <w:numId w:val="3"/>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customStyle="1" w:styleId="FooterChar">
    <w:name w:val="Footer Char"/>
    <w:link w:val="Footer"/>
    <w:uiPriority w:val="99"/>
    <w:rsid w:val="008D3BEA"/>
    <w:rPr>
      <w:rFonts w:cs="Tahoma"/>
      <w:szCs w:val="16"/>
      <w:lang w:val="en-US" w:eastAsia="en-US" w:bidi="ar-SA"/>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uiPriority w:val="99"/>
    <w:rsid w:val="000F3438"/>
    <w:pPr>
      <w:jc w:val="center"/>
    </w:pPr>
    <w:rPr>
      <w:szCs w:val="28"/>
    </w:rPr>
  </w:style>
  <w:style w:type="paragraph" w:customStyle="1" w:styleId="InstructionalText1">
    <w:name w:val="Instructional Text 1"/>
    <w:basedOn w:val="BodyText"/>
    <w:next w:val="BodyText"/>
    <w:link w:val="InstructionalText1Char"/>
    <w:rsid w:val="005D18C5"/>
    <w:pPr>
      <w:keepLines/>
      <w:autoSpaceDE w:val="0"/>
      <w:autoSpaceDN w:val="0"/>
      <w:adjustRightInd w:val="0"/>
      <w:spacing w:before="60" w:line="240" w:lineRule="atLeast"/>
    </w:pPr>
    <w:rPr>
      <w:i/>
      <w:iCs/>
      <w:color w:val="0000FF"/>
      <w:szCs w:val="20"/>
    </w:rPr>
  </w:style>
  <w:style w:type="character" w:customStyle="1" w:styleId="InstructionalText1Char">
    <w:name w:val="Instructional Text 1 Char"/>
    <w:link w:val="InstructionalText1"/>
    <w:rsid w:val="00624D93"/>
    <w:rPr>
      <w:rFonts w:eastAsia="MS Mincho"/>
      <w:i/>
      <w:iCs/>
      <w:color w:val="0000FF"/>
      <w:sz w:val="22"/>
      <w:lang w:val="en-US" w:eastAsia="en-GB" w:bidi="ar-SA"/>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basedOn w:val="Normal"/>
    <w:uiPriority w:val="99"/>
    <w:rsid w:val="000F3438"/>
    <w:pPr>
      <w:numPr>
        <w:numId w:val="7"/>
      </w:numPr>
    </w:pPr>
    <w:rPr>
      <w:i/>
      <w:color w:val="0000FF"/>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Normal"/>
    <w:link w:val="InstructionalText2Char"/>
    <w:rsid w:val="000F3438"/>
    <w:pPr>
      <w:ind w:left="720"/>
    </w:pPr>
  </w:style>
  <w:style w:type="character" w:customStyle="1" w:styleId="InstructionalText2Char">
    <w:name w:val="Instructional Text 2 Char"/>
    <w:basedOn w:val="InstructionalText1Char"/>
    <w:link w:val="InstructionalText2"/>
    <w:rsid w:val="000F3438"/>
    <w:rPr>
      <w:rFonts w:eastAsia="MS Mincho"/>
      <w:i/>
      <w:iCs/>
      <w:color w:val="0000FF"/>
      <w:sz w:val="22"/>
      <w:lang w:val="en-US" w:eastAsia="en-GB" w:bidi="ar-SA"/>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basedOn w:val="Normal"/>
    <w:uiPriority w:val="99"/>
    <w:rsid w:val="00C946FE"/>
    <w:pPr>
      <w:numPr>
        <w:numId w:val="9"/>
      </w:numPr>
      <w:ind w:hanging="720"/>
    </w:pPr>
    <w:rPr>
      <w:rFonts w:ascii="Arial" w:hAnsi="Arial"/>
      <w:b/>
      <w:sz w:val="32"/>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BulletInstructions">
    <w:name w:val="Bullet Instructions"/>
    <w:basedOn w:val="Normal"/>
    <w:rsid w:val="0007017E"/>
    <w:pPr>
      <w:numPr>
        <w:numId w:val="18"/>
      </w:numPr>
    </w:pPr>
    <w:rPr>
      <w:i/>
      <w:color w:val="0000FF"/>
    </w:rPr>
  </w:style>
  <w:style w:type="paragraph" w:styleId="Caption">
    <w:name w:val="caption"/>
    <w:basedOn w:val="Normal"/>
    <w:next w:val="Normal"/>
    <w:link w:val="CaptionChar"/>
    <w:uiPriority w:val="35"/>
    <w:qFormat/>
    <w:rsid w:val="009841E7"/>
    <w:pPr>
      <w:keepNext/>
      <w:keepLines/>
      <w:spacing w:before="120" w:after="120"/>
      <w:jc w:val="center"/>
    </w:pPr>
    <w:rPr>
      <w:rFonts w:ascii="Arial" w:hAnsi="Arial" w:cs="Arial"/>
      <w:b/>
      <w:bCs/>
      <w:sz w:val="20"/>
      <w:szCs w:val="20"/>
    </w:rPr>
  </w:style>
  <w:style w:type="character" w:customStyle="1" w:styleId="CaptionChar">
    <w:name w:val="Caption Char"/>
    <w:link w:val="Caption"/>
    <w:uiPriority w:val="35"/>
    <w:rsid w:val="009841E7"/>
    <w:rPr>
      <w:rFonts w:ascii="Arial" w:hAnsi="Arial" w:cs="Arial"/>
      <w:b/>
      <w:bCs/>
    </w:rPr>
  </w:style>
  <w:style w:type="paragraph" w:customStyle="1" w:styleId="CrossReference">
    <w:name w:val="CrossReference"/>
    <w:basedOn w:val="Normal"/>
    <w:next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Normal"/>
    <w:rsid w:val="00165AB8"/>
    <w:pPr>
      <w:keepNext/>
      <w:keepLines/>
      <w:numPr>
        <w:numId w:val="11"/>
      </w:numPr>
      <w:tabs>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customStyle="1" w:styleId="BlankFooter">
    <w:name w:val="Blank Footer"/>
    <w:semiHidden/>
    <w:rsid w:val="000A0907"/>
    <w:pPr>
      <w:spacing w:before="60" w:after="60" w:line="300" w:lineRule="auto"/>
    </w:pPr>
    <w:rPr>
      <w:rFonts w:ascii="Helvetica" w:eastAsia="MS Mincho" w:hAnsi="Helvetica"/>
      <w:lang w:val="en-GB" w:eastAsia="en-GB"/>
    </w:rPr>
  </w:style>
  <w:style w:type="paragraph" w:customStyle="1" w:styleId="BlankHeader">
    <w:name w:val="Blank Header"/>
    <w:semiHidden/>
    <w:rsid w:val="000A0907"/>
    <w:pPr>
      <w:spacing w:before="60" w:after="60" w:line="300" w:lineRule="auto"/>
    </w:pPr>
    <w:rPr>
      <w:rFonts w:ascii="Helvetica" w:eastAsia="MS Mincho" w:hAnsi="Helvetica"/>
      <w:szCs w:val="24"/>
      <w:lang w:val="en-GB" w:eastAsia="en-GB"/>
    </w:rPr>
  </w:style>
  <w:style w:type="paragraph" w:customStyle="1" w:styleId="CompanyAddress">
    <w:name w:val="Company Address"/>
    <w:semiHidden/>
    <w:rsid w:val="000A0907"/>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0A0907"/>
    <w:pPr>
      <w:spacing w:before="60" w:after="60" w:line="300" w:lineRule="auto"/>
      <w:ind w:left="567" w:right="1134"/>
    </w:pPr>
    <w:rPr>
      <w:rFonts w:ascii="Arial" w:eastAsia="MS Mincho" w:hAnsi="Arial"/>
      <w:sz w:val="16"/>
      <w:lang w:eastAsia="en-GB"/>
    </w:rPr>
  </w:style>
  <w:style w:type="character" w:customStyle="1" w:styleId="Bold">
    <w:name w:val="Bold"/>
    <w:rsid w:val="000A0907"/>
    <w:rPr>
      <w:b/>
    </w:rPr>
  </w:style>
  <w:style w:type="paragraph" w:customStyle="1" w:styleId="BulletedList">
    <w:name w:val="Bulleted List"/>
    <w:uiPriority w:val="99"/>
    <w:rsid w:val="000A0907"/>
    <w:pPr>
      <w:numPr>
        <w:numId w:val="12"/>
      </w:numPr>
      <w:spacing w:before="60" w:after="60" w:line="300" w:lineRule="auto"/>
    </w:pPr>
    <w:rPr>
      <w:rFonts w:ascii="Helvetica" w:eastAsia="MS Mincho" w:hAnsi="Helvetica"/>
      <w:lang w:val="en-GB" w:eastAsia="en-GB"/>
    </w:rPr>
  </w:style>
  <w:style w:type="paragraph" w:customStyle="1" w:styleId="Code">
    <w:name w:val="Code"/>
    <w:basedOn w:val="Normal"/>
    <w:uiPriority w:val="99"/>
    <w:rsid w:val="000A0907"/>
    <w:pPr>
      <w:tabs>
        <w:tab w:val="left" w:pos="1134"/>
      </w:tabs>
      <w:spacing w:before="120" w:after="120" w:line="300" w:lineRule="auto"/>
    </w:pPr>
    <w:rPr>
      <w:rFonts w:ascii="Courier New" w:eastAsia="MS Mincho" w:hAnsi="Courier New"/>
      <w:sz w:val="16"/>
      <w:szCs w:val="16"/>
      <w:lang w:eastAsia="en-GB"/>
      <w14:shadow w14:blurRad="50800" w14:dist="38100" w14:dir="2700000" w14:sx="100000" w14:sy="100000" w14:kx="0" w14:ky="0" w14:algn="tl">
        <w14:srgbClr w14:val="000000">
          <w14:alpha w14:val="60000"/>
        </w14:srgbClr>
      </w14:shadow>
    </w:rPr>
  </w:style>
  <w:style w:type="paragraph" w:customStyle="1" w:styleId="VersionNumber">
    <w:name w:val="Version Number"/>
    <w:semiHidden/>
    <w:rsid w:val="000A0907"/>
    <w:pPr>
      <w:spacing w:before="160" w:after="60"/>
      <w:jc w:val="right"/>
    </w:pPr>
    <w:rPr>
      <w:rFonts w:ascii="Helvetica" w:eastAsia="MS Mincho" w:hAnsi="Helvetica"/>
      <w:color w:val="003366"/>
      <w:szCs w:val="24"/>
      <w:lang w:val="en-GB" w:eastAsia="en-GB"/>
    </w:rPr>
  </w:style>
  <w:style w:type="character" w:customStyle="1" w:styleId="NoteChar">
    <w:name w:val="Note Char"/>
    <w:link w:val="Note"/>
    <w:rsid w:val="000A0907"/>
    <w:rPr>
      <w:rFonts w:ascii="Arial" w:eastAsia="MS Mincho" w:hAnsi="Arial"/>
      <w:shd w:val="clear" w:color="auto" w:fill="E0E0E0"/>
      <w:lang w:eastAsia="en-GB"/>
    </w:rPr>
  </w:style>
  <w:style w:type="paragraph" w:customStyle="1" w:styleId="Note">
    <w:name w:val="Note"/>
    <w:basedOn w:val="Normal"/>
    <w:next w:val="Normal"/>
    <w:link w:val="NoteChar"/>
    <w:rsid w:val="000A0907"/>
    <w:pPr>
      <w:numPr>
        <w:numId w:val="15"/>
      </w:numPr>
      <w:pBdr>
        <w:top w:val="single" w:sz="4" w:space="2" w:color="auto"/>
        <w:bottom w:val="single" w:sz="4" w:space="2" w:color="auto"/>
      </w:pBdr>
      <w:shd w:val="clear" w:color="auto" w:fill="E0E0E0"/>
      <w:tabs>
        <w:tab w:val="left" w:pos="1134"/>
      </w:tabs>
      <w:spacing w:before="240" w:after="240" w:line="300" w:lineRule="auto"/>
      <w:ind w:left="720" w:hanging="720"/>
    </w:pPr>
    <w:rPr>
      <w:rFonts w:ascii="Arial" w:eastAsia="MS Mincho" w:hAnsi="Arial"/>
      <w:sz w:val="20"/>
      <w:szCs w:val="20"/>
      <w:lang w:eastAsia="en-GB"/>
    </w:rPr>
  </w:style>
  <w:style w:type="paragraph" w:styleId="FootnoteText">
    <w:name w:val="footnote text"/>
    <w:basedOn w:val="Normal"/>
    <w:link w:val="FootnoteTextChar"/>
    <w:uiPriority w:val="99"/>
    <w:rsid w:val="000A0907"/>
    <w:pPr>
      <w:spacing w:before="120" w:after="120"/>
      <w:ind w:left="113" w:hanging="113"/>
      <w:jc w:val="both"/>
    </w:pPr>
    <w:rPr>
      <w:rFonts w:ascii="Arial" w:hAnsi="Arial"/>
      <w:sz w:val="16"/>
      <w:szCs w:val="20"/>
    </w:rPr>
  </w:style>
  <w:style w:type="character" w:customStyle="1" w:styleId="FootnoteTextChar">
    <w:name w:val="Footnote Text Char"/>
    <w:link w:val="FootnoteText"/>
    <w:uiPriority w:val="99"/>
    <w:rsid w:val="00D4622D"/>
    <w:rPr>
      <w:rFonts w:ascii="Arial" w:hAnsi="Arial"/>
      <w:sz w:val="16"/>
    </w:rPr>
  </w:style>
  <w:style w:type="paragraph" w:customStyle="1" w:styleId="FPProductLogo">
    <w:name w:val="FP Product Logo"/>
    <w:semiHidden/>
    <w:rsid w:val="000A0907"/>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0A0907"/>
    <w:pPr>
      <w:jc w:val="right"/>
    </w:pPr>
    <w:rPr>
      <w:rFonts w:ascii="Helvetica" w:eastAsia="MS Mincho" w:hAnsi="Helvetica"/>
      <w:sz w:val="24"/>
      <w:szCs w:val="24"/>
      <w:lang w:val="en-GB" w:eastAsia="en-GB"/>
    </w:rPr>
  </w:style>
  <w:style w:type="paragraph" w:styleId="Index1">
    <w:name w:val="index 1"/>
    <w:basedOn w:val="Normal"/>
    <w:next w:val="Normal"/>
    <w:autoRedefine/>
    <w:semiHidden/>
    <w:rsid w:val="000A0907"/>
    <w:pPr>
      <w:spacing w:before="120" w:after="120" w:line="300" w:lineRule="auto"/>
      <w:ind w:left="200" w:hanging="200"/>
    </w:pPr>
    <w:rPr>
      <w:rFonts w:ascii="Arial" w:eastAsia="MS Mincho" w:hAnsi="Arial"/>
      <w:sz w:val="20"/>
      <w:szCs w:val="20"/>
      <w:lang w:eastAsia="en-GB"/>
    </w:rPr>
  </w:style>
  <w:style w:type="character" w:customStyle="1" w:styleId="Italic">
    <w:name w:val="Italic"/>
    <w:rsid w:val="000A0907"/>
    <w:rPr>
      <w:i/>
    </w:rPr>
  </w:style>
  <w:style w:type="paragraph" w:customStyle="1" w:styleId="NumberedList">
    <w:name w:val="Numbered List"/>
    <w:uiPriority w:val="99"/>
    <w:rsid w:val="000A0907"/>
    <w:pPr>
      <w:tabs>
        <w:tab w:val="left" w:pos="1134"/>
      </w:tabs>
      <w:spacing w:before="120" w:after="120" w:line="300" w:lineRule="auto"/>
      <w:ind w:left="1134" w:hanging="567"/>
    </w:pPr>
    <w:rPr>
      <w:rFonts w:ascii="Helvetica" w:eastAsia="MS Mincho" w:hAnsi="Helvetica"/>
      <w:lang w:eastAsia="en-GB"/>
    </w:rPr>
  </w:style>
  <w:style w:type="paragraph" w:customStyle="1" w:styleId="Appendix">
    <w:name w:val="Appendix"/>
    <w:next w:val="Normal"/>
    <w:semiHidden/>
    <w:rsid w:val="000A0907"/>
    <w:pPr>
      <w:keepNext/>
      <w:pageBreakBefore/>
      <w:numPr>
        <w:numId w:val="13"/>
      </w:numPr>
      <w:tabs>
        <w:tab w:val="clear" w:pos="432"/>
        <w:tab w:val="left" w:pos="1134"/>
      </w:tabs>
      <w:spacing w:before="60" w:after="240" w:line="300" w:lineRule="auto"/>
      <w:ind w:left="1134" w:hanging="1134"/>
    </w:pPr>
    <w:rPr>
      <w:rFonts w:ascii="Helvetica" w:eastAsia="MS Mincho" w:hAnsi="Helvetica" w:cs="Arial"/>
      <w:b/>
      <w:bCs/>
      <w:color w:val="98968A"/>
      <w:kern w:val="32"/>
      <w:sz w:val="48"/>
      <w:szCs w:val="48"/>
      <w:lang w:val="en-GB" w:eastAsia="en-GB"/>
    </w:rPr>
  </w:style>
  <w:style w:type="paragraph" w:customStyle="1" w:styleId="TableText0">
    <w:name w:val="TableText"/>
    <w:basedOn w:val="Normal"/>
    <w:rsid w:val="000A0907"/>
    <w:pPr>
      <w:spacing w:before="40" w:after="40"/>
    </w:pPr>
    <w:rPr>
      <w:rFonts w:ascii="Arial" w:hAnsi="Arial"/>
      <w:sz w:val="18"/>
    </w:rPr>
  </w:style>
  <w:style w:type="paragraph" w:customStyle="1" w:styleId="BulletedList2">
    <w:name w:val="Bulleted List 2"/>
    <w:rsid w:val="000A0907"/>
    <w:pPr>
      <w:numPr>
        <w:numId w:val="14"/>
      </w:numPr>
      <w:tabs>
        <w:tab w:val="clear" w:pos="1494"/>
        <w:tab w:val="left" w:pos="1701"/>
      </w:tabs>
      <w:spacing w:before="60" w:after="60" w:line="300" w:lineRule="auto"/>
      <w:ind w:left="1701" w:hanging="567"/>
    </w:pPr>
    <w:rPr>
      <w:rFonts w:ascii="Helvetica" w:hAnsi="Helvetica"/>
      <w:lang w:eastAsia="en-GB"/>
    </w:rPr>
  </w:style>
  <w:style w:type="paragraph" w:customStyle="1" w:styleId="Comments">
    <w:name w:val="Comments"/>
    <w:rsid w:val="000A0907"/>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BulletedList3">
    <w:name w:val="Bulleted List 3"/>
    <w:rsid w:val="000A0907"/>
    <w:pPr>
      <w:tabs>
        <w:tab w:val="num" w:pos="1800"/>
        <w:tab w:val="left" w:pos="2268"/>
      </w:tabs>
      <w:snapToGrid w:val="0"/>
      <w:spacing w:before="60" w:after="60" w:line="300" w:lineRule="auto"/>
      <w:ind w:left="2268" w:hanging="567"/>
    </w:pPr>
    <w:rPr>
      <w:rFonts w:ascii="Helvetica" w:eastAsia="MS PGothic" w:hAnsi="Helvetica"/>
      <w:lang w:eastAsia="en-GB"/>
    </w:rPr>
  </w:style>
  <w:style w:type="paragraph" w:customStyle="1" w:styleId="DocumentVersion">
    <w:name w:val="Document Version"/>
    <w:basedOn w:val="VersionNumber"/>
    <w:semiHidden/>
    <w:rsid w:val="000A0907"/>
    <w:rPr>
      <w:color w:val="AD052E"/>
      <w:szCs w:val="20"/>
      <w:lang w:val="en-US"/>
    </w:rPr>
  </w:style>
  <w:style w:type="paragraph" w:customStyle="1" w:styleId="BalloonText1">
    <w:name w:val="Balloon Text1"/>
    <w:basedOn w:val="Normal"/>
    <w:semiHidden/>
    <w:rsid w:val="000A0907"/>
    <w:pPr>
      <w:tabs>
        <w:tab w:val="left" w:pos="1134"/>
      </w:tabs>
      <w:spacing w:before="120" w:after="120" w:line="300" w:lineRule="auto"/>
    </w:pPr>
    <w:rPr>
      <w:rFonts w:ascii="Tahoma" w:eastAsia="MS Mincho" w:hAnsi="Tahoma" w:cs="Tahoma"/>
      <w:sz w:val="16"/>
      <w:szCs w:val="16"/>
      <w:lang w:eastAsia="en-GB"/>
    </w:rPr>
  </w:style>
  <w:style w:type="paragraph" w:styleId="HTMLPreformatted">
    <w:name w:val="HTML Preformatted"/>
    <w:basedOn w:val="Normal"/>
    <w:link w:val="HTMLPreformattedChar"/>
    <w:rsid w:val="000A0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ourier New" w:hAnsi="Arial Unicode MS" w:cs="Courier New"/>
      <w:sz w:val="20"/>
      <w:szCs w:val="20"/>
    </w:rPr>
  </w:style>
  <w:style w:type="character" w:styleId="HTMLCode">
    <w:name w:val="HTML Code"/>
    <w:rsid w:val="000A0907"/>
    <w:rPr>
      <w:rFonts w:ascii="Arial Unicode MS" w:eastAsia="Courier New" w:hAnsi="Arial Unicode MS" w:cs="Courier New"/>
      <w:sz w:val="20"/>
      <w:szCs w:val="20"/>
    </w:rPr>
  </w:style>
  <w:style w:type="paragraph" w:styleId="BalloonText">
    <w:name w:val="Balloon Text"/>
    <w:basedOn w:val="Normal"/>
    <w:link w:val="BalloonTextChar"/>
    <w:uiPriority w:val="99"/>
    <w:semiHidden/>
    <w:rsid w:val="000A0907"/>
    <w:pPr>
      <w:tabs>
        <w:tab w:val="left" w:pos="1134"/>
      </w:tabs>
      <w:spacing w:before="120" w:after="120" w:line="300" w:lineRule="auto"/>
    </w:pPr>
    <w:rPr>
      <w:rFonts w:ascii="Tahoma" w:eastAsia="MS Mincho" w:hAnsi="Tahoma" w:cs="Tahoma"/>
      <w:sz w:val="16"/>
      <w:szCs w:val="16"/>
      <w:lang w:eastAsia="en-GB"/>
    </w:rPr>
  </w:style>
  <w:style w:type="character" w:customStyle="1" w:styleId="BalloonTextChar">
    <w:name w:val="Balloon Text Char"/>
    <w:link w:val="BalloonText"/>
    <w:uiPriority w:val="99"/>
    <w:semiHidden/>
    <w:rsid w:val="00D4622D"/>
    <w:rPr>
      <w:rFonts w:ascii="Tahoma" w:eastAsia="MS Mincho" w:hAnsi="Tahoma" w:cs="Tahoma"/>
      <w:sz w:val="16"/>
      <w:szCs w:val="16"/>
      <w:lang w:eastAsia="en-GB"/>
    </w:rPr>
  </w:style>
  <w:style w:type="paragraph" w:styleId="TableofFigures">
    <w:name w:val="table of figures"/>
    <w:basedOn w:val="Normal"/>
    <w:next w:val="Normal"/>
    <w:uiPriority w:val="99"/>
    <w:rsid w:val="000A0907"/>
    <w:pPr>
      <w:spacing w:line="300" w:lineRule="auto"/>
    </w:pPr>
    <w:rPr>
      <w:rFonts w:eastAsia="MS Mincho"/>
      <w:i/>
      <w:iCs/>
      <w:sz w:val="20"/>
      <w:szCs w:val="20"/>
      <w:lang w:eastAsia="en-GB"/>
    </w:rPr>
  </w:style>
  <w:style w:type="paragraph" w:styleId="CommentText">
    <w:name w:val="annotation text"/>
    <w:basedOn w:val="Normal"/>
    <w:link w:val="CommentTextChar"/>
    <w:uiPriority w:val="99"/>
    <w:rsid w:val="000A0907"/>
    <w:pPr>
      <w:tabs>
        <w:tab w:val="left" w:pos="1134"/>
      </w:tabs>
      <w:spacing w:before="120" w:after="120" w:line="300" w:lineRule="auto"/>
    </w:pPr>
    <w:rPr>
      <w:rFonts w:ascii="Arial" w:eastAsia="MS Mincho" w:hAnsi="Arial"/>
      <w:sz w:val="20"/>
      <w:szCs w:val="20"/>
      <w:lang w:eastAsia="en-GB"/>
    </w:rPr>
  </w:style>
  <w:style w:type="character" w:customStyle="1" w:styleId="CommentTextChar">
    <w:name w:val="Comment Text Char"/>
    <w:link w:val="CommentText"/>
    <w:uiPriority w:val="99"/>
    <w:rsid w:val="00D64594"/>
    <w:rPr>
      <w:rFonts w:ascii="Arial" w:eastAsia="MS Mincho" w:hAnsi="Arial"/>
      <w:lang w:eastAsia="en-GB"/>
    </w:rPr>
  </w:style>
  <w:style w:type="paragraph" w:styleId="CommentSubject">
    <w:name w:val="annotation subject"/>
    <w:basedOn w:val="CommentText"/>
    <w:next w:val="CommentText"/>
    <w:link w:val="CommentSubjectChar"/>
    <w:uiPriority w:val="99"/>
    <w:semiHidden/>
    <w:rsid w:val="000A0907"/>
    <w:rPr>
      <w:b/>
      <w:bCs/>
    </w:rPr>
  </w:style>
  <w:style w:type="character" w:customStyle="1" w:styleId="CommentSubjectChar">
    <w:name w:val="Comment Subject Char"/>
    <w:link w:val="CommentSubject"/>
    <w:uiPriority w:val="99"/>
    <w:semiHidden/>
    <w:rsid w:val="00D4622D"/>
    <w:rPr>
      <w:rFonts w:ascii="Arial" w:eastAsia="MS Mincho" w:hAnsi="Arial"/>
      <w:b/>
      <w:bCs/>
      <w:lang w:eastAsia="en-GB"/>
    </w:rPr>
  </w:style>
  <w:style w:type="character" w:customStyle="1" w:styleId="HTMLCode1">
    <w:name w:val="HTML Code1"/>
    <w:rsid w:val="000A0907"/>
    <w:rPr>
      <w:rFonts w:ascii="Courier New" w:eastAsia="MS Mincho" w:hAnsi="Courier New" w:cs="Courier New"/>
      <w:color w:val="333333"/>
      <w:sz w:val="18"/>
      <w:szCs w:val="18"/>
    </w:rPr>
  </w:style>
  <w:style w:type="paragraph" w:styleId="TOC5">
    <w:name w:val="toc 5"/>
    <w:basedOn w:val="Normal"/>
    <w:next w:val="Normal"/>
    <w:autoRedefine/>
    <w:uiPriority w:val="39"/>
    <w:rsid w:val="000A0907"/>
    <w:pPr>
      <w:spacing w:line="300" w:lineRule="auto"/>
      <w:ind w:left="800"/>
    </w:pPr>
    <w:rPr>
      <w:rFonts w:eastAsia="MS Mincho"/>
      <w:sz w:val="18"/>
      <w:szCs w:val="18"/>
      <w:lang w:eastAsia="en-GB"/>
    </w:rPr>
  </w:style>
  <w:style w:type="paragraph" w:styleId="TOC6">
    <w:name w:val="toc 6"/>
    <w:basedOn w:val="Normal"/>
    <w:next w:val="Normal"/>
    <w:autoRedefine/>
    <w:uiPriority w:val="39"/>
    <w:rsid w:val="000A0907"/>
    <w:pPr>
      <w:spacing w:line="300" w:lineRule="auto"/>
      <w:ind w:left="1000"/>
    </w:pPr>
    <w:rPr>
      <w:rFonts w:eastAsia="MS Mincho"/>
      <w:sz w:val="18"/>
      <w:szCs w:val="18"/>
      <w:lang w:eastAsia="en-GB"/>
    </w:rPr>
  </w:style>
  <w:style w:type="paragraph" w:styleId="TOC7">
    <w:name w:val="toc 7"/>
    <w:basedOn w:val="Normal"/>
    <w:next w:val="Normal"/>
    <w:autoRedefine/>
    <w:uiPriority w:val="39"/>
    <w:rsid w:val="000A0907"/>
    <w:pPr>
      <w:spacing w:line="300" w:lineRule="auto"/>
      <w:ind w:left="1200"/>
    </w:pPr>
    <w:rPr>
      <w:rFonts w:eastAsia="MS Mincho"/>
      <w:sz w:val="18"/>
      <w:szCs w:val="18"/>
      <w:lang w:eastAsia="en-GB"/>
    </w:rPr>
  </w:style>
  <w:style w:type="paragraph" w:styleId="TOC8">
    <w:name w:val="toc 8"/>
    <w:basedOn w:val="Normal"/>
    <w:next w:val="Normal"/>
    <w:autoRedefine/>
    <w:uiPriority w:val="39"/>
    <w:rsid w:val="000A0907"/>
    <w:pPr>
      <w:spacing w:line="300" w:lineRule="auto"/>
      <w:ind w:left="1400"/>
    </w:pPr>
    <w:rPr>
      <w:rFonts w:eastAsia="MS Mincho"/>
      <w:sz w:val="18"/>
      <w:szCs w:val="18"/>
      <w:lang w:eastAsia="en-GB"/>
    </w:rPr>
  </w:style>
  <w:style w:type="paragraph" w:styleId="TOC9">
    <w:name w:val="toc 9"/>
    <w:basedOn w:val="Normal"/>
    <w:next w:val="Normal"/>
    <w:autoRedefine/>
    <w:uiPriority w:val="39"/>
    <w:rsid w:val="000A0907"/>
    <w:pPr>
      <w:spacing w:line="300" w:lineRule="auto"/>
      <w:ind w:left="1600"/>
    </w:pPr>
    <w:rPr>
      <w:rFonts w:eastAsia="MS Mincho"/>
      <w:sz w:val="18"/>
      <w:szCs w:val="18"/>
      <w:lang w:eastAsia="en-GB"/>
    </w:rPr>
  </w:style>
  <w:style w:type="paragraph" w:customStyle="1" w:styleId="Question">
    <w:name w:val="Question"/>
    <w:basedOn w:val="Normal"/>
    <w:next w:val="Normal"/>
    <w:rsid w:val="000A0907"/>
    <w:pPr>
      <w:numPr>
        <w:numId w:val="16"/>
      </w:numPr>
      <w:pBdr>
        <w:top w:val="single" w:sz="4" w:space="1" w:color="auto"/>
        <w:bottom w:val="single" w:sz="4" w:space="1" w:color="auto"/>
      </w:pBdr>
      <w:tabs>
        <w:tab w:val="left" w:pos="1134"/>
      </w:tabs>
      <w:spacing w:before="120" w:after="240" w:line="300" w:lineRule="auto"/>
    </w:pPr>
    <w:rPr>
      <w:rFonts w:ascii="Arial" w:eastAsia="MS Mincho" w:hAnsi="Arial"/>
      <w:i/>
      <w:color w:val="FF6600"/>
      <w:sz w:val="18"/>
      <w:szCs w:val="18"/>
      <w:lang w:eastAsia="en-GB"/>
    </w:rPr>
  </w:style>
  <w:style w:type="paragraph" w:customStyle="1" w:styleId="HeadingB">
    <w:name w:val="Heading B"/>
    <w:basedOn w:val="Heading2"/>
    <w:rsid w:val="000A0907"/>
    <w:pPr>
      <w:keepNext/>
      <w:pBdr>
        <w:top w:val="single" w:sz="6" w:space="1" w:color="auto"/>
      </w:pBdr>
      <w:tabs>
        <w:tab w:val="num" w:pos="504"/>
        <w:tab w:val="num" w:pos="1134"/>
      </w:tabs>
      <w:overflowPunct w:val="0"/>
      <w:autoSpaceDE w:val="0"/>
      <w:autoSpaceDN w:val="0"/>
      <w:adjustRightInd w:val="0"/>
      <w:spacing w:before="425" w:after="113"/>
      <w:ind w:left="144" w:hanging="1134"/>
      <w:textAlignment w:val="baseline"/>
      <w:outlineLvl w:val="9"/>
    </w:pPr>
    <w:rPr>
      <w:rFonts w:cs="Times New Roman"/>
      <w:iCs w:val="0"/>
      <w:color w:val="000080"/>
      <w:kern w:val="0"/>
      <w:szCs w:val="20"/>
    </w:rPr>
  </w:style>
  <w:style w:type="paragraph" w:customStyle="1" w:styleId="Table-Text">
    <w:name w:val="Table - Text"/>
    <w:basedOn w:val="Normal"/>
    <w:autoRedefine/>
    <w:rsid w:val="000A0907"/>
    <w:pPr>
      <w:suppressAutoHyphens/>
      <w:spacing w:before="60" w:after="60"/>
    </w:pPr>
    <w:rPr>
      <w:rFonts w:ascii="Arial" w:hAnsi="Arial"/>
      <w:sz w:val="20"/>
      <w:szCs w:val="20"/>
    </w:rPr>
  </w:style>
  <w:style w:type="paragraph" w:customStyle="1" w:styleId="Instructions">
    <w:name w:val="Instructions"/>
    <w:rsid w:val="000A0907"/>
    <w:pPr>
      <w:spacing w:before="120" w:after="120"/>
      <w:ind w:left="288"/>
    </w:pPr>
    <w:rPr>
      <w:rFonts w:ascii="Arial" w:eastAsia="MS Mincho" w:hAnsi="Arial"/>
      <w:i/>
      <w:color w:val="333399"/>
      <w:lang w:eastAsia="en-GB"/>
    </w:rPr>
  </w:style>
  <w:style w:type="character" w:styleId="Strong">
    <w:name w:val="Strong"/>
    <w:uiPriority w:val="22"/>
    <w:qFormat/>
    <w:rsid w:val="000A0907"/>
    <w:rPr>
      <w:b/>
      <w:bCs/>
    </w:rPr>
  </w:style>
  <w:style w:type="paragraph" w:customStyle="1" w:styleId="AppHeading1">
    <w:name w:val="AppHeading 1"/>
    <w:aliases w:val="A1"/>
    <w:basedOn w:val="Normal"/>
    <w:next w:val="Normal"/>
    <w:autoRedefine/>
    <w:rsid w:val="00B73B29"/>
    <w:pPr>
      <w:keepNext/>
      <w:numPr>
        <w:numId w:val="17"/>
      </w:numPr>
      <w:autoSpaceDE w:val="0"/>
      <w:autoSpaceDN w:val="0"/>
      <w:adjustRightInd w:val="0"/>
      <w:spacing w:before="360"/>
      <w:outlineLvl w:val="0"/>
    </w:pPr>
    <w:rPr>
      <w:rFonts w:ascii="Arial Bold" w:hAnsi="Arial Bold"/>
      <w:b/>
      <w:color w:val="0000FF"/>
      <w:sz w:val="36"/>
      <w:szCs w:val="20"/>
    </w:rPr>
  </w:style>
  <w:style w:type="paragraph" w:customStyle="1" w:styleId="AppHeading2">
    <w:name w:val="AppHeading 2"/>
    <w:aliases w:val="A2"/>
    <w:basedOn w:val="Normal"/>
    <w:next w:val="Normal"/>
    <w:autoRedefine/>
    <w:rsid w:val="00B73B29"/>
    <w:pPr>
      <w:keepNext/>
      <w:numPr>
        <w:ilvl w:val="1"/>
        <w:numId w:val="17"/>
      </w:numPr>
      <w:autoSpaceDE w:val="0"/>
      <w:autoSpaceDN w:val="0"/>
      <w:adjustRightInd w:val="0"/>
      <w:spacing w:before="240"/>
      <w:outlineLvl w:val="1"/>
    </w:pPr>
    <w:rPr>
      <w:rFonts w:ascii="Arial Bold" w:hAnsi="Arial Bold"/>
      <w:b/>
      <w:color w:val="0000FF"/>
      <w:sz w:val="32"/>
      <w:szCs w:val="20"/>
    </w:rPr>
  </w:style>
  <w:style w:type="paragraph" w:customStyle="1" w:styleId="AppHeading4">
    <w:name w:val="AppHeading 4"/>
    <w:aliases w:val="A4"/>
    <w:basedOn w:val="Normal"/>
    <w:next w:val="Normal"/>
    <w:autoRedefine/>
    <w:rsid w:val="00B73B29"/>
    <w:pPr>
      <w:numPr>
        <w:ilvl w:val="3"/>
        <w:numId w:val="17"/>
      </w:numPr>
      <w:autoSpaceDE w:val="0"/>
      <w:autoSpaceDN w:val="0"/>
      <w:adjustRightInd w:val="0"/>
      <w:outlineLvl w:val="3"/>
    </w:pPr>
    <w:rPr>
      <w:rFonts w:ascii="Arial Bold" w:hAnsi="Arial Bold"/>
      <w:b/>
      <w:color w:val="0000FF"/>
      <w:sz w:val="26"/>
      <w:szCs w:val="20"/>
    </w:rPr>
  </w:style>
  <w:style w:type="paragraph" w:customStyle="1" w:styleId="TableHeaderText">
    <w:name w:val="Table Header Text"/>
    <w:basedOn w:val="Normal"/>
    <w:link w:val="TableHeaderTextChar"/>
    <w:rsid w:val="00B73B29"/>
    <w:pPr>
      <w:spacing w:before="100"/>
      <w:jc w:val="center"/>
    </w:pPr>
    <w:rPr>
      <w:b/>
      <w:sz w:val="24"/>
      <w:szCs w:val="20"/>
    </w:rPr>
  </w:style>
  <w:style w:type="character" w:customStyle="1" w:styleId="TableHeaderTextChar">
    <w:name w:val="Table Header Text Char"/>
    <w:link w:val="TableHeaderText"/>
    <w:rsid w:val="00B73B29"/>
    <w:rPr>
      <w:b/>
      <w:sz w:val="24"/>
      <w:lang w:eastAsia="en-US"/>
    </w:rPr>
  </w:style>
  <w:style w:type="paragraph" w:styleId="ListParagraph">
    <w:name w:val="List Paragraph"/>
    <w:basedOn w:val="Normal"/>
    <w:link w:val="ListParagraphChar"/>
    <w:uiPriority w:val="34"/>
    <w:qFormat/>
    <w:rsid w:val="00B73B29"/>
    <w:pPr>
      <w:spacing w:after="120"/>
      <w:ind w:left="720"/>
      <w:contextualSpacing/>
    </w:pPr>
    <w:rPr>
      <w:snapToGrid w:val="0"/>
      <w:sz w:val="24"/>
      <w:szCs w:val="20"/>
      <w:lang w:val="en-GB"/>
    </w:rPr>
  </w:style>
  <w:style w:type="character" w:customStyle="1" w:styleId="ListParagraphChar">
    <w:name w:val="List Paragraph Char"/>
    <w:link w:val="ListParagraph"/>
    <w:uiPriority w:val="34"/>
    <w:locked/>
    <w:rsid w:val="0078135C"/>
    <w:rPr>
      <w:snapToGrid w:val="0"/>
      <w:sz w:val="24"/>
      <w:lang w:val="en-GB"/>
    </w:rPr>
  </w:style>
  <w:style w:type="character" w:styleId="CommentReference">
    <w:name w:val="annotation reference"/>
    <w:uiPriority w:val="99"/>
    <w:rsid w:val="000834B3"/>
    <w:rPr>
      <w:sz w:val="16"/>
      <w:szCs w:val="16"/>
    </w:rPr>
  </w:style>
  <w:style w:type="paragraph" w:customStyle="1" w:styleId="TableTextNoBullet">
    <w:name w:val="Table Text No Bullet"/>
    <w:basedOn w:val="ListParagraph"/>
    <w:qFormat/>
    <w:rsid w:val="0078135C"/>
    <w:pPr>
      <w:spacing w:before="60" w:after="60"/>
      <w:ind w:left="0"/>
    </w:pPr>
    <w:rPr>
      <w:rFonts w:ascii="Arial" w:hAnsi="Arial"/>
      <w:snapToGrid/>
      <w:sz w:val="20"/>
      <w:szCs w:val="22"/>
      <w:lang w:val="en-US"/>
    </w:rPr>
  </w:style>
  <w:style w:type="paragraph" w:styleId="BodyText3">
    <w:name w:val="Body Text 3"/>
    <w:basedOn w:val="Normal"/>
    <w:link w:val="BodyText3Char"/>
    <w:uiPriority w:val="99"/>
    <w:unhideWhenUsed/>
    <w:rsid w:val="002A7CAF"/>
    <w:pPr>
      <w:spacing w:after="120"/>
    </w:pPr>
    <w:rPr>
      <w:sz w:val="16"/>
      <w:szCs w:val="16"/>
      <w:lang w:val="x-none" w:eastAsia="x-none"/>
    </w:rPr>
  </w:style>
  <w:style w:type="character" w:customStyle="1" w:styleId="BodyText3Char">
    <w:name w:val="Body Text 3 Char"/>
    <w:link w:val="BodyText3"/>
    <w:uiPriority w:val="99"/>
    <w:rsid w:val="002A7CAF"/>
    <w:rPr>
      <w:sz w:val="16"/>
      <w:szCs w:val="16"/>
      <w:lang w:val="x-none" w:eastAsia="x-none"/>
    </w:rPr>
  </w:style>
  <w:style w:type="paragraph" w:customStyle="1" w:styleId="BodyLettered1">
    <w:name w:val="Body Lettered 1"/>
    <w:basedOn w:val="Normal"/>
    <w:rsid w:val="00627EDE"/>
    <w:pPr>
      <w:keepNext/>
      <w:keepLines/>
    </w:pPr>
  </w:style>
  <w:style w:type="paragraph" w:customStyle="1" w:styleId="InformalHeading">
    <w:name w:val="Informal Heading"/>
    <w:qFormat/>
    <w:rsid w:val="006065FC"/>
    <w:pPr>
      <w:spacing w:after="200" w:line="276" w:lineRule="auto"/>
      <w:ind w:left="720"/>
    </w:pPr>
    <w:rPr>
      <w:b/>
      <w:sz w:val="28"/>
      <w:szCs w:val="28"/>
    </w:rPr>
  </w:style>
  <w:style w:type="paragraph" w:customStyle="1" w:styleId="Figure">
    <w:name w:val="Figure"/>
    <w:link w:val="FigureChar"/>
    <w:qFormat/>
    <w:rsid w:val="009D1360"/>
    <w:pPr>
      <w:keepNext/>
      <w:spacing w:before="120" w:after="120"/>
      <w:ind w:left="1080"/>
      <w:jc w:val="center"/>
    </w:pPr>
    <w:rPr>
      <w:rFonts w:ascii="Arial" w:hAnsi="Arial" w:cs="Arial"/>
      <w:b/>
      <w:bCs/>
    </w:rPr>
  </w:style>
  <w:style w:type="character" w:customStyle="1" w:styleId="FigureChar">
    <w:name w:val="Figure Char"/>
    <w:basedOn w:val="CaptionChar"/>
    <w:link w:val="Figure"/>
    <w:rsid w:val="009D1360"/>
    <w:rPr>
      <w:rFonts w:ascii="Arial" w:hAnsi="Arial" w:cs="Arial"/>
      <w:b/>
      <w:bCs/>
    </w:rPr>
  </w:style>
  <w:style w:type="character" w:styleId="Emphasis">
    <w:name w:val="Emphasis"/>
    <w:uiPriority w:val="20"/>
    <w:qFormat/>
    <w:rsid w:val="009D1360"/>
    <w:rPr>
      <w:i/>
      <w:iCs/>
    </w:rPr>
  </w:style>
  <w:style w:type="paragraph" w:styleId="BodyText2">
    <w:name w:val="Body Text 2"/>
    <w:basedOn w:val="Normal"/>
    <w:next w:val="Normal"/>
    <w:link w:val="BodyText2Char"/>
    <w:uiPriority w:val="99"/>
    <w:rsid w:val="00D4622D"/>
    <w:pPr>
      <w:spacing w:after="120" w:line="480" w:lineRule="auto"/>
    </w:pPr>
    <w:rPr>
      <w:rFonts w:ascii="Cambria" w:eastAsia="MS Mincho" w:hAnsi="Cambria"/>
      <w:sz w:val="18"/>
      <w:szCs w:val="18"/>
      <w:lang w:eastAsia="x-none"/>
    </w:rPr>
  </w:style>
  <w:style w:type="character" w:customStyle="1" w:styleId="BodyText2Char">
    <w:name w:val="Body Text 2 Char"/>
    <w:link w:val="BodyText2"/>
    <w:uiPriority w:val="99"/>
    <w:rsid w:val="00D4622D"/>
    <w:rPr>
      <w:rFonts w:ascii="Cambria" w:eastAsia="MS Mincho" w:hAnsi="Cambria"/>
      <w:sz w:val="18"/>
      <w:szCs w:val="18"/>
      <w:lang w:eastAsia="x-none"/>
    </w:rPr>
  </w:style>
  <w:style w:type="paragraph" w:styleId="NoteHeading">
    <w:name w:val="Note Heading"/>
    <w:basedOn w:val="Normal"/>
    <w:next w:val="Normal"/>
    <w:link w:val="NoteHeadingChar"/>
    <w:uiPriority w:val="99"/>
    <w:rsid w:val="00D4622D"/>
    <w:pPr>
      <w:spacing w:after="200" w:line="276" w:lineRule="auto"/>
    </w:pPr>
    <w:rPr>
      <w:rFonts w:ascii="Cambria" w:eastAsia="MS Mincho" w:hAnsi="Cambria"/>
      <w:sz w:val="20"/>
      <w:szCs w:val="22"/>
      <w:lang w:eastAsia="x-none"/>
    </w:rPr>
  </w:style>
  <w:style w:type="character" w:customStyle="1" w:styleId="NoteHeadingChar">
    <w:name w:val="Note Heading Char"/>
    <w:link w:val="NoteHeading"/>
    <w:uiPriority w:val="99"/>
    <w:rsid w:val="00D4622D"/>
    <w:rPr>
      <w:rFonts w:ascii="Cambria" w:eastAsia="MS Mincho" w:hAnsi="Cambria"/>
      <w:szCs w:val="22"/>
      <w:lang w:eastAsia="x-none"/>
    </w:rPr>
  </w:style>
  <w:style w:type="paragraph" w:styleId="PlainText">
    <w:name w:val="Plain Text"/>
    <w:basedOn w:val="Normal"/>
    <w:next w:val="Normal"/>
    <w:link w:val="PlainTextChar"/>
    <w:uiPriority w:val="99"/>
    <w:rsid w:val="00D4622D"/>
    <w:pPr>
      <w:spacing w:after="200" w:line="276" w:lineRule="auto"/>
    </w:pPr>
    <w:rPr>
      <w:rFonts w:ascii="Cambria" w:eastAsia="MS Mincho" w:hAnsi="Cambria"/>
      <w:sz w:val="20"/>
      <w:szCs w:val="22"/>
      <w:lang w:eastAsia="x-none"/>
    </w:rPr>
  </w:style>
  <w:style w:type="character" w:customStyle="1" w:styleId="PlainTextChar">
    <w:name w:val="Plain Text Char"/>
    <w:link w:val="PlainText"/>
    <w:uiPriority w:val="99"/>
    <w:rsid w:val="00D4622D"/>
    <w:rPr>
      <w:rFonts w:ascii="Cambria" w:eastAsia="MS Mincho" w:hAnsi="Cambria"/>
      <w:szCs w:val="22"/>
      <w:lang w:eastAsia="x-none"/>
    </w:rPr>
  </w:style>
  <w:style w:type="character" w:customStyle="1" w:styleId="FieldLabel">
    <w:name w:val="Field Label"/>
    <w:uiPriority w:val="99"/>
    <w:rsid w:val="00D4622D"/>
    <w:rPr>
      <w:i/>
      <w:color w:val="004080"/>
      <w:sz w:val="20"/>
      <w:shd w:val="clear" w:color="auto" w:fill="FFFFFF"/>
    </w:rPr>
  </w:style>
  <w:style w:type="character" w:customStyle="1" w:styleId="SSBookmark">
    <w:name w:val="SSBookmark"/>
    <w:uiPriority w:val="99"/>
    <w:rsid w:val="00D4622D"/>
    <w:rPr>
      <w:rFonts w:ascii="Lucida Sans" w:hAnsi="Lucida Sans"/>
      <w:b/>
      <w:color w:val="000000"/>
      <w:sz w:val="16"/>
      <w:shd w:val="clear" w:color="auto" w:fill="FFFF80"/>
    </w:rPr>
  </w:style>
  <w:style w:type="character" w:customStyle="1" w:styleId="Objecttype">
    <w:name w:val="Object type"/>
    <w:uiPriority w:val="99"/>
    <w:rsid w:val="00D4622D"/>
    <w:rPr>
      <w:b/>
      <w:sz w:val="20"/>
      <w:u w:val="single"/>
      <w:shd w:val="clear" w:color="auto" w:fill="FFFFFF"/>
    </w:rPr>
  </w:style>
  <w:style w:type="paragraph" w:customStyle="1" w:styleId="ListHeader">
    <w:name w:val="List Header"/>
    <w:next w:val="Normal"/>
    <w:uiPriority w:val="99"/>
    <w:rsid w:val="00D4622D"/>
    <w:pPr>
      <w:widowControl w:val="0"/>
      <w:autoSpaceDE w:val="0"/>
      <w:autoSpaceDN w:val="0"/>
      <w:adjustRightInd w:val="0"/>
      <w:spacing w:after="200" w:line="276" w:lineRule="auto"/>
    </w:pPr>
    <w:rPr>
      <w:rFonts w:ascii="Arial" w:eastAsia="MS Mincho" w:hAnsi="Arial" w:cs="Arial"/>
      <w:b/>
      <w:bCs/>
      <w:i/>
      <w:iCs/>
      <w:color w:val="0000A0"/>
      <w:sz w:val="22"/>
      <w:szCs w:val="22"/>
      <w:shd w:val="clear" w:color="auto" w:fill="FFFFFF"/>
      <w:lang w:val="en-AU"/>
    </w:rPr>
  </w:style>
  <w:style w:type="character" w:styleId="IntenseEmphasis">
    <w:name w:val="Intense Emphasis"/>
    <w:uiPriority w:val="21"/>
    <w:qFormat/>
    <w:rsid w:val="00D4622D"/>
    <w:rPr>
      <w:b/>
      <w:bCs/>
      <w:i/>
      <w:iCs/>
      <w:color w:val="4F81BD"/>
    </w:rPr>
  </w:style>
  <w:style w:type="paragraph" w:customStyle="1" w:styleId="DefinitionTerm">
    <w:name w:val="Definition Term"/>
    <w:next w:val="DefinitionList"/>
    <w:uiPriority w:val="99"/>
    <w:rsid w:val="00D4622D"/>
    <w:pPr>
      <w:widowControl w:val="0"/>
      <w:autoSpaceDE w:val="0"/>
      <w:autoSpaceDN w:val="0"/>
      <w:adjustRightInd w:val="0"/>
      <w:spacing w:after="200" w:line="276" w:lineRule="auto"/>
    </w:pPr>
    <w:rPr>
      <w:rFonts w:ascii="Arial" w:eastAsia="MS Mincho" w:hAnsi="Arial" w:cs="Arial"/>
      <w:sz w:val="24"/>
      <w:szCs w:val="24"/>
      <w:lang w:val="en-AU"/>
    </w:rPr>
  </w:style>
  <w:style w:type="paragraph" w:customStyle="1" w:styleId="DefinitionList">
    <w:name w:val="Definition List"/>
    <w:next w:val="DefinitionTerm"/>
    <w:uiPriority w:val="99"/>
    <w:rsid w:val="00D4622D"/>
    <w:pPr>
      <w:widowControl w:val="0"/>
      <w:autoSpaceDE w:val="0"/>
      <w:autoSpaceDN w:val="0"/>
      <w:adjustRightInd w:val="0"/>
      <w:spacing w:after="200" w:line="276" w:lineRule="auto"/>
      <w:ind w:left="360"/>
    </w:pPr>
    <w:rPr>
      <w:rFonts w:ascii="Arial" w:eastAsia="MS Mincho" w:hAnsi="Arial" w:cs="Arial"/>
      <w:sz w:val="24"/>
      <w:szCs w:val="24"/>
      <w:lang w:val="en-AU"/>
    </w:rPr>
  </w:style>
  <w:style w:type="character" w:customStyle="1" w:styleId="Definition">
    <w:name w:val="Definition"/>
    <w:uiPriority w:val="99"/>
    <w:rsid w:val="00D4622D"/>
    <w:rPr>
      <w:i/>
    </w:rPr>
  </w:style>
  <w:style w:type="paragraph" w:customStyle="1" w:styleId="H1">
    <w:name w:val="H1"/>
    <w:next w:val="Normal"/>
    <w:uiPriority w:val="99"/>
    <w:rsid w:val="00D4622D"/>
    <w:pPr>
      <w:keepNext/>
      <w:widowControl w:val="0"/>
      <w:autoSpaceDE w:val="0"/>
      <w:autoSpaceDN w:val="0"/>
      <w:adjustRightInd w:val="0"/>
      <w:spacing w:before="100" w:after="100" w:line="276" w:lineRule="auto"/>
      <w:outlineLvl w:val="1"/>
    </w:pPr>
    <w:rPr>
      <w:rFonts w:ascii="Arial" w:eastAsia="MS Mincho" w:hAnsi="Arial" w:cs="Arial"/>
      <w:b/>
      <w:bCs/>
      <w:sz w:val="48"/>
      <w:szCs w:val="48"/>
      <w:lang w:val="en-AU"/>
    </w:rPr>
  </w:style>
  <w:style w:type="paragraph" w:customStyle="1" w:styleId="H2">
    <w:name w:val="H2"/>
    <w:next w:val="Normal"/>
    <w:uiPriority w:val="99"/>
    <w:rsid w:val="00D4622D"/>
    <w:pPr>
      <w:keepNext/>
      <w:widowControl w:val="0"/>
      <w:autoSpaceDE w:val="0"/>
      <w:autoSpaceDN w:val="0"/>
      <w:adjustRightInd w:val="0"/>
      <w:spacing w:before="100" w:after="100" w:line="276" w:lineRule="auto"/>
      <w:outlineLvl w:val="2"/>
    </w:pPr>
    <w:rPr>
      <w:rFonts w:ascii="Arial" w:eastAsia="MS Mincho" w:hAnsi="Arial" w:cs="Arial"/>
      <w:b/>
      <w:bCs/>
      <w:sz w:val="36"/>
      <w:szCs w:val="36"/>
      <w:lang w:val="en-AU"/>
    </w:rPr>
  </w:style>
  <w:style w:type="paragraph" w:customStyle="1" w:styleId="H3">
    <w:name w:val="H3"/>
    <w:next w:val="Normal"/>
    <w:uiPriority w:val="99"/>
    <w:rsid w:val="00D4622D"/>
    <w:pPr>
      <w:keepNext/>
      <w:widowControl w:val="0"/>
      <w:autoSpaceDE w:val="0"/>
      <w:autoSpaceDN w:val="0"/>
      <w:adjustRightInd w:val="0"/>
      <w:spacing w:before="100" w:after="100" w:line="276" w:lineRule="auto"/>
      <w:outlineLvl w:val="3"/>
    </w:pPr>
    <w:rPr>
      <w:rFonts w:ascii="Arial" w:eastAsia="MS Mincho" w:hAnsi="Arial" w:cs="Arial"/>
      <w:b/>
      <w:bCs/>
      <w:sz w:val="28"/>
      <w:szCs w:val="28"/>
      <w:lang w:val="en-AU"/>
    </w:rPr>
  </w:style>
  <w:style w:type="paragraph" w:customStyle="1" w:styleId="H4">
    <w:name w:val="H4"/>
    <w:next w:val="Normal"/>
    <w:uiPriority w:val="99"/>
    <w:rsid w:val="00D4622D"/>
    <w:pPr>
      <w:keepNext/>
      <w:widowControl w:val="0"/>
      <w:autoSpaceDE w:val="0"/>
      <w:autoSpaceDN w:val="0"/>
      <w:adjustRightInd w:val="0"/>
      <w:spacing w:before="100" w:after="100" w:line="276" w:lineRule="auto"/>
      <w:outlineLvl w:val="4"/>
    </w:pPr>
    <w:rPr>
      <w:rFonts w:ascii="Arial" w:eastAsia="MS Mincho" w:hAnsi="Arial" w:cs="Arial"/>
      <w:b/>
      <w:bCs/>
      <w:sz w:val="24"/>
      <w:szCs w:val="24"/>
      <w:lang w:val="en-AU"/>
    </w:rPr>
  </w:style>
  <w:style w:type="paragraph" w:customStyle="1" w:styleId="H5">
    <w:name w:val="H5"/>
    <w:next w:val="Normal"/>
    <w:uiPriority w:val="99"/>
    <w:rsid w:val="00D4622D"/>
    <w:pPr>
      <w:keepNext/>
      <w:widowControl w:val="0"/>
      <w:autoSpaceDE w:val="0"/>
      <w:autoSpaceDN w:val="0"/>
      <w:adjustRightInd w:val="0"/>
      <w:spacing w:before="100" w:after="100" w:line="276" w:lineRule="auto"/>
      <w:outlineLvl w:val="5"/>
    </w:pPr>
    <w:rPr>
      <w:rFonts w:ascii="Arial" w:eastAsia="MS Mincho" w:hAnsi="Arial" w:cs="Arial"/>
      <w:b/>
      <w:bCs/>
      <w:sz w:val="22"/>
      <w:szCs w:val="22"/>
      <w:lang w:val="en-AU"/>
    </w:rPr>
  </w:style>
  <w:style w:type="paragraph" w:customStyle="1" w:styleId="H6">
    <w:name w:val="H6"/>
    <w:next w:val="Normal"/>
    <w:uiPriority w:val="99"/>
    <w:rsid w:val="00D4622D"/>
    <w:pPr>
      <w:keepNext/>
      <w:widowControl w:val="0"/>
      <w:autoSpaceDE w:val="0"/>
      <w:autoSpaceDN w:val="0"/>
      <w:adjustRightInd w:val="0"/>
      <w:spacing w:before="100" w:after="100" w:line="276" w:lineRule="auto"/>
      <w:outlineLvl w:val="6"/>
    </w:pPr>
    <w:rPr>
      <w:rFonts w:ascii="Arial" w:eastAsia="MS Mincho" w:hAnsi="Arial" w:cs="Arial"/>
      <w:b/>
      <w:bCs/>
      <w:sz w:val="16"/>
      <w:szCs w:val="16"/>
      <w:lang w:val="en-AU"/>
    </w:rPr>
  </w:style>
  <w:style w:type="paragraph" w:customStyle="1" w:styleId="Address">
    <w:name w:val="Address"/>
    <w:next w:val="Normal"/>
    <w:uiPriority w:val="99"/>
    <w:rsid w:val="00D4622D"/>
    <w:pPr>
      <w:widowControl w:val="0"/>
      <w:autoSpaceDE w:val="0"/>
      <w:autoSpaceDN w:val="0"/>
      <w:adjustRightInd w:val="0"/>
      <w:spacing w:after="200" w:line="276" w:lineRule="auto"/>
    </w:pPr>
    <w:rPr>
      <w:rFonts w:ascii="Arial" w:eastAsia="MS Mincho" w:hAnsi="Arial" w:cs="Arial"/>
      <w:i/>
      <w:iCs/>
      <w:sz w:val="24"/>
      <w:szCs w:val="24"/>
      <w:lang w:val="en-AU"/>
    </w:rPr>
  </w:style>
  <w:style w:type="paragraph" w:customStyle="1" w:styleId="Blockquote">
    <w:name w:val="Blockquote"/>
    <w:next w:val="Normal"/>
    <w:uiPriority w:val="99"/>
    <w:rsid w:val="00D4622D"/>
    <w:pPr>
      <w:widowControl w:val="0"/>
      <w:autoSpaceDE w:val="0"/>
      <w:autoSpaceDN w:val="0"/>
      <w:adjustRightInd w:val="0"/>
      <w:spacing w:before="100" w:after="100" w:line="276" w:lineRule="auto"/>
      <w:ind w:left="360" w:right="360"/>
    </w:pPr>
    <w:rPr>
      <w:rFonts w:ascii="Arial" w:eastAsia="MS Mincho" w:hAnsi="Arial" w:cs="Arial"/>
      <w:sz w:val="24"/>
      <w:szCs w:val="24"/>
      <w:lang w:val="en-AU"/>
    </w:rPr>
  </w:style>
  <w:style w:type="character" w:customStyle="1" w:styleId="CITE">
    <w:name w:val="CITE"/>
    <w:uiPriority w:val="99"/>
    <w:rsid w:val="00D4622D"/>
    <w:rPr>
      <w:i/>
    </w:rPr>
  </w:style>
  <w:style w:type="character" w:customStyle="1" w:styleId="CODE0">
    <w:name w:val="CODE"/>
    <w:uiPriority w:val="99"/>
    <w:rsid w:val="00D4622D"/>
    <w:rPr>
      <w:rFonts w:ascii="Courier New" w:hAnsi="Courier New"/>
      <w:sz w:val="20"/>
    </w:rPr>
  </w:style>
  <w:style w:type="character" w:customStyle="1" w:styleId="Keyboard">
    <w:name w:val="Keyboard"/>
    <w:uiPriority w:val="99"/>
    <w:rsid w:val="00D4622D"/>
    <w:rPr>
      <w:rFonts w:ascii="Courier New" w:hAnsi="Courier New"/>
      <w:b/>
      <w:sz w:val="20"/>
    </w:rPr>
  </w:style>
  <w:style w:type="paragraph" w:customStyle="1" w:styleId="Preformatted">
    <w:name w:val="Preformatted"/>
    <w:next w:val="Normal"/>
    <w:uiPriority w:val="99"/>
    <w:rsid w:val="00D4622D"/>
    <w:pPr>
      <w:widowControl w:val="0"/>
      <w:autoSpaceDE w:val="0"/>
      <w:autoSpaceDN w:val="0"/>
      <w:adjustRightInd w:val="0"/>
      <w:spacing w:after="200" w:line="276" w:lineRule="auto"/>
    </w:pPr>
    <w:rPr>
      <w:rFonts w:ascii="Courier New" w:eastAsia="MS Mincho" w:hAnsi="Courier New" w:cs="Courier New"/>
      <w:sz w:val="22"/>
      <w:szCs w:val="22"/>
      <w:lang w:val="en-AU"/>
    </w:rPr>
  </w:style>
  <w:style w:type="paragraph" w:styleId="z-BottomofForm">
    <w:name w:val="HTML Bottom of Form"/>
    <w:basedOn w:val="Normal"/>
    <w:next w:val="Normal"/>
    <w:link w:val="z-BottomofFormChar"/>
    <w:uiPriority w:val="99"/>
    <w:rsid w:val="00D4622D"/>
    <w:pPr>
      <w:pBdr>
        <w:top w:val="double" w:sz="6" w:space="0" w:color="000000"/>
      </w:pBdr>
      <w:spacing w:after="200" w:line="276" w:lineRule="auto"/>
      <w:jc w:val="center"/>
    </w:pPr>
    <w:rPr>
      <w:rFonts w:ascii="Cambria" w:eastAsia="MS Mincho" w:hAnsi="Cambria"/>
      <w:vanish/>
      <w:sz w:val="16"/>
      <w:szCs w:val="16"/>
      <w:lang w:eastAsia="x-none"/>
    </w:rPr>
  </w:style>
  <w:style w:type="character" w:customStyle="1" w:styleId="z-BottomofFormChar">
    <w:name w:val="z-Bottom of Form Char"/>
    <w:link w:val="z-BottomofForm"/>
    <w:uiPriority w:val="99"/>
    <w:rsid w:val="00D4622D"/>
    <w:rPr>
      <w:rFonts w:ascii="Cambria" w:eastAsia="MS Mincho" w:hAnsi="Cambria"/>
      <w:vanish/>
      <w:sz w:val="16"/>
      <w:szCs w:val="16"/>
      <w:lang w:eastAsia="x-none"/>
    </w:rPr>
  </w:style>
  <w:style w:type="paragraph" w:styleId="z-TopofForm">
    <w:name w:val="HTML Top of Form"/>
    <w:basedOn w:val="Normal"/>
    <w:next w:val="Normal"/>
    <w:link w:val="z-TopofFormChar"/>
    <w:uiPriority w:val="99"/>
    <w:rsid w:val="00D4622D"/>
    <w:pPr>
      <w:pBdr>
        <w:bottom w:val="double" w:sz="6" w:space="0" w:color="000000"/>
      </w:pBdr>
      <w:spacing w:after="200" w:line="276" w:lineRule="auto"/>
      <w:jc w:val="center"/>
    </w:pPr>
    <w:rPr>
      <w:rFonts w:ascii="Cambria" w:eastAsia="MS Mincho" w:hAnsi="Cambria"/>
      <w:vanish/>
      <w:sz w:val="16"/>
      <w:szCs w:val="16"/>
      <w:lang w:eastAsia="x-none"/>
    </w:rPr>
  </w:style>
  <w:style w:type="character" w:customStyle="1" w:styleId="z-TopofFormChar">
    <w:name w:val="z-Top of Form Char"/>
    <w:link w:val="z-TopofForm"/>
    <w:uiPriority w:val="99"/>
    <w:rsid w:val="00D4622D"/>
    <w:rPr>
      <w:rFonts w:ascii="Cambria" w:eastAsia="MS Mincho" w:hAnsi="Cambria"/>
      <w:vanish/>
      <w:sz w:val="16"/>
      <w:szCs w:val="16"/>
      <w:lang w:eastAsia="x-none"/>
    </w:rPr>
  </w:style>
  <w:style w:type="character" w:customStyle="1" w:styleId="Sample">
    <w:name w:val="Sample"/>
    <w:uiPriority w:val="99"/>
    <w:rsid w:val="00D4622D"/>
    <w:rPr>
      <w:rFonts w:ascii="Courier New" w:hAnsi="Courier New"/>
    </w:rPr>
  </w:style>
  <w:style w:type="character" w:customStyle="1" w:styleId="Typewriter">
    <w:name w:val="Typewriter"/>
    <w:uiPriority w:val="99"/>
    <w:rsid w:val="00D4622D"/>
    <w:rPr>
      <w:rFonts w:ascii="Courier New" w:hAnsi="Courier New"/>
      <w:sz w:val="20"/>
    </w:rPr>
  </w:style>
  <w:style w:type="character" w:customStyle="1" w:styleId="Variable">
    <w:name w:val="Variable"/>
    <w:uiPriority w:val="99"/>
    <w:rsid w:val="00D4622D"/>
    <w:rPr>
      <w:i/>
    </w:rPr>
  </w:style>
  <w:style w:type="character" w:customStyle="1" w:styleId="HTMLMarkup">
    <w:name w:val="HTML Markup"/>
    <w:uiPriority w:val="99"/>
    <w:rsid w:val="00D4622D"/>
    <w:rPr>
      <w:vanish/>
      <w:color w:val="FF0000"/>
    </w:rPr>
  </w:style>
  <w:style w:type="character" w:customStyle="1" w:styleId="Comment">
    <w:name w:val="Comment"/>
    <w:uiPriority w:val="99"/>
    <w:rsid w:val="00D4622D"/>
    <w:rPr>
      <w:vanish/>
    </w:rPr>
  </w:style>
  <w:style w:type="paragraph" w:customStyle="1" w:styleId="Style">
    <w:name w:val="Style"/>
    <w:next w:val="Normal"/>
    <w:uiPriority w:val="99"/>
    <w:rsid w:val="00D4622D"/>
    <w:pPr>
      <w:widowControl w:val="0"/>
      <w:autoSpaceDE w:val="0"/>
      <w:autoSpaceDN w:val="0"/>
      <w:adjustRightInd w:val="0"/>
      <w:spacing w:after="200" w:line="276" w:lineRule="auto"/>
    </w:pPr>
    <w:rPr>
      <w:rFonts w:ascii="Arial" w:eastAsia="MS Mincho" w:hAnsi="Arial" w:cs="Arial"/>
      <w:color w:val="000000"/>
      <w:sz w:val="22"/>
      <w:szCs w:val="22"/>
      <w:shd w:val="clear" w:color="auto" w:fill="FFFFFF"/>
      <w:lang w:val="en-AU"/>
    </w:rPr>
  </w:style>
  <w:style w:type="paragraph" w:customStyle="1" w:styleId="Style1">
    <w:name w:val="Style1"/>
    <w:next w:val="Normal"/>
    <w:uiPriority w:val="99"/>
    <w:rsid w:val="00D4622D"/>
    <w:pPr>
      <w:widowControl w:val="0"/>
      <w:autoSpaceDE w:val="0"/>
      <w:autoSpaceDN w:val="0"/>
      <w:adjustRightInd w:val="0"/>
      <w:spacing w:after="200" w:line="276" w:lineRule="auto"/>
    </w:pPr>
    <w:rPr>
      <w:rFonts w:ascii="Arial" w:eastAsia="MS Mincho" w:hAnsi="Arial" w:cs="Arial"/>
      <w:color w:val="000000"/>
      <w:sz w:val="24"/>
      <w:szCs w:val="24"/>
      <w:shd w:val="clear" w:color="auto" w:fill="FFFFFF"/>
      <w:lang w:val="en-AU"/>
    </w:rPr>
  </w:style>
  <w:style w:type="paragraph" w:styleId="TOCHeading">
    <w:name w:val="TOC Heading"/>
    <w:basedOn w:val="Heading1"/>
    <w:next w:val="Normal"/>
    <w:uiPriority w:val="39"/>
    <w:unhideWhenUsed/>
    <w:qFormat/>
    <w:rsid w:val="00D4622D"/>
    <w:pPr>
      <w:keepLines/>
      <w:tabs>
        <w:tab w:val="clear" w:pos="360"/>
      </w:tabs>
      <w:autoSpaceDE/>
      <w:autoSpaceDN/>
      <w:adjustRightInd/>
      <w:spacing w:before="480" w:after="0" w:line="276" w:lineRule="auto"/>
      <w:ind w:left="432" w:hanging="432"/>
      <w:outlineLvl w:val="9"/>
    </w:pPr>
    <w:rPr>
      <w:rFonts w:ascii="Cambria" w:eastAsia="MS Gothic" w:hAnsi="Cambria" w:cs="Times New Roman"/>
      <w:color w:val="21798E"/>
      <w:kern w:val="0"/>
      <w:sz w:val="28"/>
      <w:szCs w:val="28"/>
    </w:rPr>
  </w:style>
  <w:style w:type="paragraph" w:customStyle="1" w:styleId="LightShading-Accent21">
    <w:name w:val="Light Shading - Accent 21"/>
    <w:basedOn w:val="Normal"/>
    <w:next w:val="Normal"/>
    <w:link w:val="LightShading-Accent2Char"/>
    <w:uiPriority w:val="30"/>
    <w:rsid w:val="00D4622D"/>
    <w:pPr>
      <w:pBdr>
        <w:bottom w:val="single" w:sz="4" w:space="4" w:color="4F81BD"/>
      </w:pBdr>
      <w:spacing w:before="200" w:after="280" w:line="276" w:lineRule="auto"/>
      <w:ind w:left="936" w:right="936"/>
    </w:pPr>
    <w:rPr>
      <w:rFonts w:ascii="Cambria" w:eastAsia="MS Mincho" w:hAnsi="Cambria"/>
      <w:b/>
      <w:bCs/>
      <w:i/>
      <w:iCs/>
      <w:color w:val="4F81BD"/>
      <w:sz w:val="20"/>
      <w:szCs w:val="22"/>
      <w:lang w:eastAsia="x-none"/>
    </w:rPr>
  </w:style>
  <w:style w:type="character" w:customStyle="1" w:styleId="LightShading-Accent2Char">
    <w:name w:val="Light Shading - Accent 2 Char"/>
    <w:link w:val="LightShading-Accent21"/>
    <w:uiPriority w:val="30"/>
    <w:rsid w:val="00D4622D"/>
    <w:rPr>
      <w:rFonts w:ascii="Cambria" w:eastAsia="MS Mincho" w:hAnsi="Cambria"/>
      <w:b/>
      <w:bCs/>
      <w:i/>
      <w:iCs/>
      <w:color w:val="4F81BD"/>
      <w:szCs w:val="22"/>
      <w:lang w:eastAsia="x-none"/>
    </w:rPr>
  </w:style>
  <w:style w:type="paragraph" w:customStyle="1" w:styleId="ColorfulGrid-Accent11">
    <w:name w:val="Colorful Grid - Accent 11"/>
    <w:basedOn w:val="Normal"/>
    <w:next w:val="Normal"/>
    <w:link w:val="ColorfulGrid-Accent1Char"/>
    <w:uiPriority w:val="29"/>
    <w:rsid w:val="00D4622D"/>
    <w:pPr>
      <w:spacing w:after="200" w:line="276" w:lineRule="auto"/>
    </w:pPr>
    <w:rPr>
      <w:rFonts w:ascii="Cambria" w:eastAsia="MS Mincho" w:hAnsi="Cambria"/>
      <w:i/>
      <w:iCs/>
      <w:sz w:val="20"/>
      <w:szCs w:val="22"/>
      <w:lang w:eastAsia="x-none"/>
    </w:rPr>
  </w:style>
  <w:style w:type="character" w:customStyle="1" w:styleId="ColorfulGrid-Accent1Char">
    <w:name w:val="Colorful Grid - Accent 1 Char"/>
    <w:link w:val="ColorfulGrid-Accent11"/>
    <w:uiPriority w:val="29"/>
    <w:rsid w:val="00D4622D"/>
    <w:rPr>
      <w:rFonts w:ascii="Cambria" w:eastAsia="MS Mincho" w:hAnsi="Cambria"/>
      <w:i/>
      <w:iCs/>
      <w:szCs w:val="22"/>
      <w:lang w:eastAsia="x-none"/>
    </w:rPr>
  </w:style>
  <w:style w:type="table" w:customStyle="1" w:styleId="IntenseQuote1">
    <w:name w:val="Intense Quote1"/>
    <w:link w:val="IntenseQuoteChar"/>
    <w:uiPriority w:val="30"/>
    <w:qFormat/>
    <w:rsid w:val="00D4622D"/>
    <w:pPr>
      <w:pBdr>
        <w:bottom w:val="single" w:sz="4" w:space="4" w:color="2DA2BF"/>
      </w:pBdr>
      <w:spacing w:before="200" w:after="280" w:line="276" w:lineRule="auto"/>
      <w:ind w:left="936" w:right="936"/>
    </w:pPr>
    <w:rPr>
      <w:b/>
      <w:bCs/>
      <w:i/>
      <w:iCs/>
      <w:color w:val="2DA2BF"/>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character" w:customStyle="1" w:styleId="IntenseQuoteChar">
    <w:name w:val="Intense Quote Char"/>
    <w:link w:val="IntenseQuote1"/>
    <w:uiPriority w:val="30"/>
    <w:rsid w:val="00D4622D"/>
    <w:rPr>
      <w:b/>
      <w:bCs/>
      <w:i/>
      <w:iCs/>
      <w:color w:val="2DA2BF"/>
    </w:rPr>
  </w:style>
  <w:style w:type="character" w:styleId="FootnoteReference">
    <w:name w:val="footnote reference"/>
    <w:uiPriority w:val="99"/>
    <w:unhideWhenUsed/>
    <w:rsid w:val="00D4622D"/>
    <w:rPr>
      <w:vertAlign w:val="superscript"/>
    </w:rPr>
  </w:style>
  <w:style w:type="paragraph" w:styleId="NoSpacing">
    <w:name w:val="No Spacing"/>
    <w:uiPriority w:val="1"/>
    <w:qFormat/>
    <w:rsid w:val="00D4622D"/>
    <w:rPr>
      <w:rFonts w:ascii="Cambria" w:eastAsia="MS Mincho" w:hAnsi="Cambria"/>
      <w:sz w:val="22"/>
      <w:szCs w:val="22"/>
    </w:rPr>
  </w:style>
  <w:style w:type="paragraph" w:styleId="Quote">
    <w:name w:val="Quote"/>
    <w:basedOn w:val="Normal"/>
    <w:next w:val="Normal"/>
    <w:link w:val="QuoteChar"/>
    <w:uiPriority w:val="29"/>
    <w:qFormat/>
    <w:rsid w:val="00D4622D"/>
    <w:pPr>
      <w:spacing w:after="200" w:line="276" w:lineRule="auto"/>
    </w:pPr>
    <w:rPr>
      <w:rFonts w:ascii="Cambria" w:eastAsia="MS Mincho" w:hAnsi="Cambria"/>
      <w:i/>
      <w:iCs/>
      <w:color w:val="000000"/>
      <w:szCs w:val="22"/>
    </w:rPr>
  </w:style>
  <w:style w:type="character" w:customStyle="1" w:styleId="QuoteChar">
    <w:name w:val="Quote Char"/>
    <w:link w:val="Quote"/>
    <w:uiPriority w:val="29"/>
    <w:rsid w:val="00D4622D"/>
    <w:rPr>
      <w:rFonts w:ascii="Cambria" w:eastAsia="MS Mincho" w:hAnsi="Cambria"/>
      <w:i/>
      <w:iCs/>
      <w:color w:val="000000"/>
      <w:sz w:val="22"/>
      <w:szCs w:val="22"/>
    </w:rPr>
  </w:style>
  <w:style w:type="character" w:styleId="SubtleEmphasis">
    <w:name w:val="Subtle Emphasis"/>
    <w:uiPriority w:val="19"/>
    <w:qFormat/>
    <w:rsid w:val="00D4622D"/>
    <w:rPr>
      <w:i/>
      <w:iCs/>
      <w:color w:val="808080"/>
    </w:rPr>
  </w:style>
  <w:style w:type="character" w:styleId="SubtleReference">
    <w:name w:val="Subtle Reference"/>
    <w:uiPriority w:val="31"/>
    <w:qFormat/>
    <w:rsid w:val="00D4622D"/>
    <w:rPr>
      <w:smallCaps/>
      <w:color w:val="C0504D"/>
      <w:u w:val="single"/>
    </w:rPr>
  </w:style>
  <w:style w:type="character" w:styleId="IntenseReference">
    <w:name w:val="Intense Reference"/>
    <w:uiPriority w:val="32"/>
    <w:qFormat/>
    <w:rsid w:val="00D4622D"/>
    <w:rPr>
      <w:b/>
      <w:bCs/>
      <w:smallCaps/>
      <w:color w:val="C0504D"/>
      <w:spacing w:val="5"/>
      <w:u w:val="single"/>
    </w:rPr>
  </w:style>
  <w:style w:type="character" w:styleId="BookTitle">
    <w:name w:val="Book Title"/>
    <w:uiPriority w:val="33"/>
    <w:qFormat/>
    <w:rsid w:val="00D4622D"/>
    <w:rPr>
      <w:b/>
      <w:bCs/>
      <w:smallCaps/>
      <w:spacing w:val="5"/>
    </w:rPr>
  </w:style>
  <w:style w:type="paragraph" w:styleId="NormalWeb">
    <w:name w:val="Normal (Web)"/>
    <w:basedOn w:val="Normal"/>
    <w:uiPriority w:val="99"/>
    <w:unhideWhenUsed/>
    <w:rsid w:val="00825DBA"/>
    <w:pPr>
      <w:spacing w:before="100" w:beforeAutospacing="1" w:after="100" w:afterAutospacing="1"/>
    </w:pPr>
    <w:rPr>
      <w:sz w:val="24"/>
    </w:rPr>
  </w:style>
  <w:style w:type="table" w:customStyle="1" w:styleId="LightShading1">
    <w:name w:val="Light Shading1"/>
    <w:basedOn w:val="TableNormal"/>
    <w:uiPriority w:val="60"/>
    <w:rsid w:val="008774E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8774E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1">
    <w:name w:val="Medium Shading 11"/>
    <w:basedOn w:val="TableNormal"/>
    <w:uiPriority w:val="63"/>
    <w:rsid w:val="009B1D83"/>
    <w:rPr>
      <w:sz w:val="24"/>
      <w:szCs w:val="24"/>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paragraph" w:customStyle="1" w:styleId="Step">
    <w:name w:val="Step"/>
    <w:qFormat/>
    <w:rsid w:val="00D75ED6"/>
    <w:pPr>
      <w:numPr>
        <w:numId w:val="27"/>
      </w:numPr>
      <w:spacing w:before="220"/>
    </w:pPr>
    <w:rPr>
      <w:rFonts w:eastAsia="Calibri"/>
      <w:sz w:val="22"/>
      <w:szCs w:val="24"/>
    </w:rPr>
  </w:style>
  <w:style w:type="paragraph" w:customStyle="1" w:styleId="TableBody">
    <w:name w:val="Table Body"/>
    <w:qFormat/>
    <w:rsid w:val="00D75ED6"/>
    <w:pPr>
      <w:spacing w:before="60" w:after="60"/>
    </w:pPr>
    <w:rPr>
      <w:rFonts w:ascii="Arial" w:eastAsia="Calibri" w:hAnsi="Arial"/>
      <w:sz w:val="24"/>
      <w:szCs w:val="22"/>
    </w:rPr>
  </w:style>
  <w:style w:type="character" w:customStyle="1" w:styleId="HTMLPreformattedChar">
    <w:name w:val="HTML Preformatted Char"/>
    <w:basedOn w:val="DefaultParagraphFont"/>
    <w:link w:val="HTMLPreformatted"/>
    <w:rsid w:val="005C5049"/>
    <w:rPr>
      <w:rFonts w:ascii="Arial Unicode MS" w:eastAsia="Courier New" w:hAnsi="Arial Unicode MS" w:cs="Courier New"/>
    </w:rPr>
  </w:style>
  <w:style w:type="paragraph" w:customStyle="1" w:styleId="Default">
    <w:name w:val="Default"/>
    <w:rsid w:val="005C5049"/>
    <w:pPr>
      <w:autoSpaceDE w:val="0"/>
      <w:autoSpaceDN w:val="0"/>
      <w:adjustRightInd w:val="0"/>
    </w:pPr>
    <w:rPr>
      <w:rFonts w:eastAsiaTheme="minorHAns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8334">
      <w:bodyDiv w:val="1"/>
      <w:marLeft w:val="0"/>
      <w:marRight w:val="0"/>
      <w:marTop w:val="0"/>
      <w:marBottom w:val="0"/>
      <w:divBdr>
        <w:top w:val="none" w:sz="0" w:space="0" w:color="auto"/>
        <w:left w:val="none" w:sz="0" w:space="0" w:color="auto"/>
        <w:bottom w:val="none" w:sz="0" w:space="0" w:color="auto"/>
        <w:right w:val="none" w:sz="0" w:space="0" w:color="auto"/>
      </w:divBdr>
    </w:div>
    <w:div w:id="10229661">
      <w:bodyDiv w:val="1"/>
      <w:marLeft w:val="0"/>
      <w:marRight w:val="0"/>
      <w:marTop w:val="0"/>
      <w:marBottom w:val="0"/>
      <w:divBdr>
        <w:top w:val="none" w:sz="0" w:space="0" w:color="auto"/>
        <w:left w:val="none" w:sz="0" w:space="0" w:color="auto"/>
        <w:bottom w:val="none" w:sz="0" w:space="0" w:color="auto"/>
        <w:right w:val="none" w:sz="0" w:space="0" w:color="auto"/>
      </w:divBdr>
      <w:divsChild>
        <w:div w:id="1014843987">
          <w:marLeft w:val="1123"/>
          <w:marRight w:val="0"/>
          <w:marTop w:val="160"/>
          <w:marBottom w:val="0"/>
          <w:divBdr>
            <w:top w:val="none" w:sz="0" w:space="0" w:color="auto"/>
            <w:left w:val="none" w:sz="0" w:space="0" w:color="auto"/>
            <w:bottom w:val="none" w:sz="0" w:space="0" w:color="auto"/>
            <w:right w:val="none" w:sz="0" w:space="0" w:color="auto"/>
          </w:divBdr>
        </w:div>
        <w:div w:id="1271350455">
          <w:marLeft w:val="1123"/>
          <w:marRight w:val="0"/>
          <w:marTop w:val="160"/>
          <w:marBottom w:val="0"/>
          <w:divBdr>
            <w:top w:val="none" w:sz="0" w:space="0" w:color="auto"/>
            <w:left w:val="none" w:sz="0" w:space="0" w:color="auto"/>
            <w:bottom w:val="none" w:sz="0" w:space="0" w:color="auto"/>
            <w:right w:val="none" w:sz="0" w:space="0" w:color="auto"/>
          </w:divBdr>
        </w:div>
        <w:div w:id="1331181874">
          <w:marLeft w:val="547"/>
          <w:marRight w:val="0"/>
          <w:marTop w:val="160"/>
          <w:marBottom w:val="0"/>
          <w:divBdr>
            <w:top w:val="none" w:sz="0" w:space="0" w:color="auto"/>
            <w:left w:val="none" w:sz="0" w:space="0" w:color="auto"/>
            <w:bottom w:val="none" w:sz="0" w:space="0" w:color="auto"/>
            <w:right w:val="none" w:sz="0" w:space="0" w:color="auto"/>
          </w:divBdr>
        </w:div>
        <w:div w:id="1690905820">
          <w:marLeft w:val="547"/>
          <w:marRight w:val="0"/>
          <w:marTop w:val="160"/>
          <w:marBottom w:val="0"/>
          <w:divBdr>
            <w:top w:val="none" w:sz="0" w:space="0" w:color="auto"/>
            <w:left w:val="none" w:sz="0" w:space="0" w:color="auto"/>
            <w:bottom w:val="none" w:sz="0" w:space="0" w:color="auto"/>
            <w:right w:val="none" w:sz="0" w:space="0" w:color="auto"/>
          </w:divBdr>
        </w:div>
        <w:div w:id="1752042795">
          <w:marLeft w:val="1123"/>
          <w:marRight w:val="0"/>
          <w:marTop w:val="160"/>
          <w:marBottom w:val="0"/>
          <w:divBdr>
            <w:top w:val="none" w:sz="0" w:space="0" w:color="auto"/>
            <w:left w:val="none" w:sz="0" w:space="0" w:color="auto"/>
            <w:bottom w:val="none" w:sz="0" w:space="0" w:color="auto"/>
            <w:right w:val="none" w:sz="0" w:space="0" w:color="auto"/>
          </w:divBdr>
        </w:div>
        <w:div w:id="2096632773">
          <w:marLeft w:val="547"/>
          <w:marRight w:val="0"/>
          <w:marTop w:val="160"/>
          <w:marBottom w:val="0"/>
          <w:divBdr>
            <w:top w:val="none" w:sz="0" w:space="0" w:color="auto"/>
            <w:left w:val="none" w:sz="0" w:space="0" w:color="auto"/>
            <w:bottom w:val="none" w:sz="0" w:space="0" w:color="auto"/>
            <w:right w:val="none" w:sz="0" w:space="0" w:color="auto"/>
          </w:divBdr>
        </w:div>
      </w:divsChild>
    </w:div>
    <w:div w:id="24060292">
      <w:bodyDiv w:val="1"/>
      <w:marLeft w:val="0"/>
      <w:marRight w:val="0"/>
      <w:marTop w:val="0"/>
      <w:marBottom w:val="0"/>
      <w:divBdr>
        <w:top w:val="none" w:sz="0" w:space="0" w:color="auto"/>
        <w:left w:val="none" w:sz="0" w:space="0" w:color="auto"/>
        <w:bottom w:val="none" w:sz="0" w:space="0" w:color="auto"/>
        <w:right w:val="none" w:sz="0" w:space="0" w:color="auto"/>
      </w:divBdr>
    </w:div>
    <w:div w:id="51195923">
      <w:bodyDiv w:val="1"/>
      <w:marLeft w:val="0"/>
      <w:marRight w:val="0"/>
      <w:marTop w:val="0"/>
      <w:marBottom w:val="0"/>
      <w:divBdr>
        <w:top w:val="none" w:sz="0" w:space="0" w:color="auto"/>
        <w:left w:val="none" w:sz="0" w:space="0" w:color="auto"/>
        <w:bottom w:val="none" w:sz="0" w:space="0" w:color="auto"/>
        <w:right w:val="none" w:sz="0" w:space="0" w:color="auto"/>
      </w:divBdr>
    </w:div>
    <w:div w:id="62410028">
      <w:bodyDiv w:val="1"/>
      <w:marLeft w:val="0"/>
      <w:marRight w:val="0"/>
      <w:marTop w:val="0"/>
      <w:marBottom w:val="0"/>
      <w:divBdr>
        <w:top w:val="none" w:sz="0" w:space="0" w:color="auto"/>
        <w:left w:val="none" w:sz="0" w:space="0" w:color="auto"/>
        <w:bottom w:val="none" w:sz="0" w:space="0" w:color="auto"/>
        <w:right w:val="none" w:sz="0" w:space="0" w:color="auto"/>
      </w:divBdr>
      <w:divsChild>
        <w:div w:id="825249210">
          <w:marLeft w:val="360"/>
          <w:marRight w:val="0"/>
          <w:marTop w:val="0"/>
          <w:marBottom w:val="0"/>
          <w:divBdr>
            <w:top w:val="none" w:sz="0" w:space="0" w:color="auto"/>
            <w:left w:val="none" w:sz="0" w:space="0" w:color="auto"/>
            <w:bottom w:val="none" w:sz="0" w:space="0" w:color="auto"/>
            <w:right w:val="none" w:sz="0" w:space="0" w:color="auto"/>
          </w:divBdr>
        </w:div>
        <w:div w:id="895235499">
          <w:marLeft w:val="360"/>
          <w:marRight w:val="0"/>
          <w:marTop w:val="0"/>
          <w:marBottom w:val="0"/>
          <w:divBdr>
            <w:top w:val="none" w:sz="0" w:space="0" w:color="auto"/>
            <w:left w:val="none" w:sz="0" w:space="0" w:color="auto"/>
            <w:bottom w:val="none" w:sz="0" w:space="0" w:color="auto"/>
            <w:right w:val="none" w:sz="0" w:space="0" w:color="auto"/>
          </w:divBdr>
        </w:div>
      </w:divsChild>
    </w:div>
    <w:div w:id="81337593">
      <w:bodyDiv w:val="1"/>
      <w:marLeft w:val="0"/>
      <w:marRight w:val="0"/>
      <w:marTop w:val="0"/>
      <w:marBottom w:val="0"/>
      <w:divBdr>
        <w:top w:val="none" w:sz="0" w:space="0" w:color="auto"/>
        <w:left w:val="none" w:sz="0" w:space="0" w:color="auto"/>
        <w:bottom w:val="none" w:sz="0" w:space="0" w:color="auto"/>
        <w:right w:val="none" w:sz="0" w:space="0" w:color="auto"/>
      </w:divBdr>
    </w:div>
    <w:div w:id="114255497">
      <w:bodyDiv w:val="1"/>
      <w:marLeft w:val="0"/>
      <w:marRight w:val="0"/>
      <w:marTop w:val="0"/>
      <w:marBottom w:val="0"/>
      <w:divBdr>
        <w:top w:val="none" w:sz="0" w:space="0" w:color="auto"/>
        <w:left w:val="none" w:sz="0" w:space="0" w:color="auto"/>
        <w:bottom w:val="none" w:sz="0" w:space="0" w:color="auto"/>
        <w:right w:val="none" w:sz="0" w:space="0" w:color="auto"/>
      </w:divBdr>
    </w:div>
    <w:div w:id="131023450">
      <w:bodyDiv w:val="1"/>
      <w:marLeft w:val="0"/>
      <w:marRight w:val="0"/>
      <w:marTop w:val="0"/>
      <w:marBottom w:val="0"/>
      <w:divBdr>
        <w:top w:val="none" w:sz="0" w:space="0" w:color="auto"/>
        <w:left w:val="none" w:sz="0" w:space="0" w:color="auto"/>
        <w:bottom w:val="none" w:sz="0" w:space="0" w:color="auto"/>
        <w:right w:val="none" w:sz="0" w:space="0" w:color="auto"/>
      </w:divBdr>
    </w:div>
    <w:div w:id="159778048">
      <w:bodyDiv w:val="1"/>
      <w:marLeft w:val="0"/>
      <w:marRight w:val="0"/>
      <w:marTop w:val="0"/>
      <w:marBottom w:val="0"/>
      <w:divBdr>
        <w:top w:val="none" w:sz="0" w:space="0" w:color="auto"/>
        <w:left w:val="none" w:sz="0" w:space="0" w:color="auto"/>
        <w:bottom w:val="none" w:sz="0" w:space="0" w:color="auto"/>
        <w:right w:val="none" w:sz="0" w:space="0" w:color="auto"/>
      </w:divBdr>
    </w:div>
    <w:div w:id="165632198">
      <w:bodyDiv w:val="1"/>
      <w:marLeft w:val="0"/>
      <w:marRight w:val="0"/>
      <w:marTop w:val="0"/>
      <w:marBottom w:val="0"/>
      <w:divBdr>
        <w:top w:val="none" w:sz="0" w:space="0" w:color="auto"/>
        <w:left w:val="none" w:sz="0" w:space="0" w:color="auto"/>
        <w:bottom w:val="none" w:sz="0" w:space="0" w:color="auto"/>
        <w:right w:val="none" w:sz="0" w:space="0" w:color="auto"/>
      </w:divBdr>
    </w:div>
    <w:div w:id="205335131">
      <w:bodyDiv w:val="1"/>
      <w:marLeft w:val="0"/>
      <w:marRight w:val="0"/>
      <w:marTop w:val="0"/>
      <w:marBottom w:val="0"/>
      <w:divBdr>
        <w:top w:val="none" w:sz="0" w:space="0" w:color="auto"/>
        <w:left w:val="none" w:sz="0" w:space="0" w:color="auto"/>
        <w:bottom w:val="none" w:sz="0" w:space="0" w:color="auto"/>
        <w:right w:val="none" w:sz="0" w:space="0" w:color="auto"/>
      </w:divBdr>
    </w:div>
    <w:div w:id="226917686">
      <w:bodyDiv w:val="1"/>
      <w:marLeft w:val="0"/>
      <w:marRight w:val="0"/>
      <w:marTop w:val="0"/>
      <w:marBottom w:val="0"/>
      <w:divBdr>
        <w:top w:val="none" w:sz="0" w:space="0" w:color="auto"/>
        <w:left w:val="none" w:sz="0" w:space="0" w:color="auto"/>
        <w:bottom w:val="none" w:sz="0" w:space="0" w:color="auto"/>
        <w:right w:val="none" w:sz="0" w:space="0" w:color="auto"/>
      </w:divBdr>
    </w:div>
    <w:div w:id="278076861">
      <w:bodyDiv w:val="1"/>
      <w:marLeft w:val="0"/>
      <w:marRight w:val="0"/>
      <w:marTop w:val="0"/>
      <w:marBottom w:val="0"/>
      <w:divBdr>
        <w:top w:val="none" w:sz="0" w:space="0" w:color="auto"/>
        <w:left w:val="none" w:sz="0" w:space="0" w:color="auto"/>
        <w:bottom w:val="none" w:sz="0" w:space="0" w:color="auto"/>
        <w:right w:val="none" w:sz="0" w:space="0" w:color="auto"/>
      </w:divBdr>
    </w:div>
    <w:div w:id="291250405">
      <w:bodyDiv w:val="1"/>
      <w:marLeft w:val="0"/>
      <w:marRight w:val="0"/>
      <w:marTop w:val="0"/>
      <w:marBottom w:val="0"/>
      <w:divBdr>
        <w:top w:val="none" w:sz="0" w:space="0" w:color="auto"/>
        <w:left w:val="none" w:sz="0" w:space="0" w:color="auto"/>
        <w:bottom w:val="none" w:sz="0" w:space="0" w:color="auto"/>
        <w:right w:val="none" w:sz="0" w:space="0" w:color="auto"/>
      </w:divBdr>
    </w:div>
    <w:div w:id="300424885">
      <w:bodyDiv w:val="1"/>
      <w:marLeft w:val="0"/>
      <w:marRight w:val="0"/>
      <w:marTop w:val="0"/>
      <w:marBottom w:val="0"/>
      <w:divBdr>
        <w:top w:val="none" w:sz="0" w:space="0" w:color="auto"/>
        <w:left w:val="none" w:sz="0" w:space="0" w:color="auto"/>
        <w:bottom w:val="none" w:sz="0" w:space="0" w:color="auto"/>
        <w:right w:val="none" w:sz="0" w:space="0" w:color="auto"/>
      </w:divBdr>
    </w:div>
    <w:div w:id="337074359">
      <w:bodyDiv w:val="1"/>
      <w:marLeft w:val="0"/>
      <w:marRight w:val="0"/>
      <w:marTop w:val="0"/>
      <w:marBottom w:val="0"/>
      <w:divBdr>
        <w:top w:val="none" w:sz="0" w:space="0" w:color="auto"/>
        <w:left w:val="none" w:sz="0" w:space="0" w:color="auto"/>
        <w:bottom w:val="none" w:sz="0" w:space="0" w:color="auto"/>
        <w:right w:val="none" w:sz="0" w:space="0" w:color="auto"/>
      </w:divBdr>
    </w:div>
    <w:div w:id="338508630">
      <w:bodyDiv w:val="1"/>
      <w:marLeft w:val="0"/>
      <w:marRight w:val="0"/>
      <w:marTop w:val="0"/>
      <w:marBottom w:val="0"/>
      <w:divBdr>
        <w:top w:val="none" w:sz="0" w:space="0" w:color="auto"/>
        <w:left w:val="none" w:sz="0" w:space="0" w:color="auto"/>
        <w:bottom w:val="none" w:sz="0" w:space="0" w:color="auto"/>
        <w:right w:val="none" w:sz="0" w:space="0" w:color="auto"/>
      </w:divBdr>
    </w:div>
    <w:div w:id="358508427">
      <w:bodyDiv w:val="1"/>
      <w:marLeft w:val="0"/>
      <w:marRight w:val="0"/>
      <w:marTop w:val="0"/>
      <w:marBottom w:val="0"/>
      <w:divBdr>
        <w:top w:val="none" w:sz="0" w:space="0" w:color="auto"/>
        <w:left w:val="none" w:sz="0" w:space="0" w:color="auto"/>
        <w:bottom w:val="none" w:sz="0" w:space="0" w:color="auto"/>
        <w:right w:val="none" w:sz="0" w:space="0" w:color="auto"/>
      </w:divBdr>
    </w:div>
    <w:div w:id="360982250">
      <w:bodyDiv w:val="1"/>
      <w:marLeft w:val="0"/>
      <w:marRight w:val="0"/>
      <w:marTop w:val="0"/>
      <w:marBottom w:val="0"/>
      <w:divBdr>
        <w:top w:val="none" w:sz="0" w:space="0" w:color="auto"/>
        <w:left w:val="none" w:sz="0" w:space="0" w:color="auto"/>
        <w:bottom w:val="none" w:sz="0" w:space="0" w:color="auto"/>
        <w:right w:val="none" w:sz="0" w:space="0" w:color="auto"/>
      </w:divBdr>
    </w:div>
    <w:div w:id="375395104">
      <w:bodyDiv w:val="1"/>
      <w:marLeft w:val="0"/>
      <w:marRight w:val="0"/>
      <w:marTop w:val="0"/>
      <w:marBottom w:val="0"/>
      <w:divBdr>
        <w:top w:val="none" w:sz="0" w:space="0" w:color="auto"/>
        <w:left w:val="none" w:sz="0" w:space="0" w:color="auto"/>
        <w:bottom w:val="none" w:sz="0" w:space="0" w:color="auto"/>
        <w:right w:val="none" w:sz="0" w:space="0" w:color="auto"/>
      </w:divBdr>
    </w:div>
    <w:div w:id="421223110">
      <w:bodyDiv w:val="1"/>
      <w:marLeft w:val="0"/>
      <w:marRight w:val="0"/>
      <w:marTop w:val="0"/>
      <w:marBottom w:val="0"/>
      <w:divBdr>
        <w:top w:val="none" w:sz="0" w:space="0" w:color="auto"/>
        <w:left w:val="none" w:sz="0" w:space="0" w:color="auto"/>
        <w:bottom w:val="none" w:sz="0" w:space="0" w:color="auto"/>
        <w:right w:val="none" w:sz="0" w:space="0" w:color="auto"/>
      </w:divBdr>
    </w:div>
    <w:div w:id="462231405">
      <w:bodyDiv w:val="1"/>
      <w:marLeft w:val="0"/>
      <w:marRight w:val="0"/>
      <w:marTop w:val="0"/>
      <w:marBottom w:val="0"/>
      <w:divBdr>
        <w:top w:val="none" w:sz="0" w:space="0" w:color="auto"/>
        <w:left w:val="none" w:sz="0" w:space="0" w:color="auto"/>
        <w:bottom w:val="none" w:sz="0" w:space="0" w:color="auto"/>
        <w:right w:val="none" w:sz="0" w:space="0" w:color="auto"/>
      </w:divBdr>
    </w:div>
    <w:div w:id="504055245">
      <w:bodyDiv w:val="1"/>
      <w:marLeft w:val="0"/>
      <w:marRight w:val="0"/>
      <w:marTop w:val="0"/>
      <w:marBottom w:val="0"/>
      <w:divBdr>
        <w:top w:val="none" w:sz="0" w:space="0" w:color="auto"/>
        <w:left w:val="none" w:sz="0" w:space="0" w:color="auto"/>
        <w:bottom w:val="none" w:sz="0" w:space="0" w:color="auto"/>
        <w:right w:val="none" w:sz="0" w:space="0" w:color="auto"/>
      </w:divBdr>
    </w:div>
    <w:div w:id="563226407">
      <w:bodyDiv w:val="1"/>
      <w:marLeft w:val="0"/>
      <w:marRight w:val="0"/>
      <w:marTop w:val="0"/>
      <w:marBottom w:val="0"/>
      <w:divBdr>
        <w:top w:val="none" w:sz="0" w:space="0" w:color="auto"/>
        <w:left w:val="none" w:sz="0" w:space="0" w:color="auto"/>
        <w:bottom w:val="none" w:sz="0" w:space="0" w:color="auto"/>
        <w:right w:val="none" w:sz="0" w:space="0" w:color="auto"/>
      </w:divBdr>
    </w:div>
    <w:div w:id="593511963">
      <w:bodyDiv w:val="1"/>
      <w:marLeft w:val="0"/>
      <w:marRight w:val="0"/>
      <w:marTop w:val="0"/>
      <w:marBottom w:val="0"/>
      <w:divBdr>
        <w:top w:val="none" w:sz="0" w:space="0" w:color="auto"/>
        <w:left w:val="none" w:sz="0" w:space="0" w:color="auto"/>
        <w:bottom w:val="none" w:sz="0" w:space="0" w:color="auto"/>
        <w:right w:val="none" w:sz="0" w:space="0" w:color="auto"/>
      </w:divBdr>
    </w:div>
    <w:div w:id="633486934">
      <w:bodyDiv w:val="1"/>
      <w:marLeft w:val="0"/>
      <w:marRight w:val="0"/>
      <w:marTop w:val="0"/>
      <w:marBottom w:val="0"/>
      <w:divBdr>
        <w:top w:val="none" w:sz="0" w:space="0" w:color="auto"/>
        <w:left w:val="none" w:sz="0" w:space="0" w:color="auto"/>
        <w:bottom w:val="none" w:sz="0" w:space="0" w:color="auto"/>
        <w:right w:val="none" w:sz="0" w:space="0" w:color="auto"/>
      </w:divBdr>
    </w:div>
    <w:div w:id="639919189">
      <w:bodyDiv w:val="1"/>
      <w:marLeft w:val="0"/>
      <w:marRight w:val="0"/>
      <w:marTop w:val="0"/>
      <w:marBottom w:val="0"/>
      <w:divBdr>
        <w:top w:val="none" w:sz="0" w:space="0" w:color="auto"/>
        <w:left w:val="none" w:sz="0" w:space="0" w:color="auto"/>
        <w:bottom w:val="none" w:sz="0" w:space="0" w:color="auto"/>
        <w:right w:val="none" w:sz="0" w:space="0" w:color="auto"/>
      </w:divBdr>
    </w:div>
    <w:div w:id="698777334">
      <w:bodyDiv w:val="1"/>
      <w:marLeft w:val="0"/>
      <w:marRight w:val="0"/>
      <w:marTop w:val="0"/>
      <w:marBottom w:val="0"/>
      <w:divBdr>
        <w:top w:val="none" w:sz="0" w:space="0" w:color="auto"/>
        <w:left w:val="none" w:sz="0" w:space="0" w:color="auto"/>
        <w:bottom w:val="none" w:sz="0" w:space="0" w:color="auto"/>
        <w:right w:val="none" w:sz="0" w:space="0" w:color="auto"/>
      </w:divBdr>
    </w:div>
    <w:div w:id="725490694">
      <w:bodyDiv w:val="1"/>
      <w:marLeft w:val="0"/>
      <w:marRight w:val="0"/>
      <w:marTop w:val="0"/>
      <w:marBottom w:val="0"/>
      <w:divBdr>
        <w:top w:val="none" w:sz="0" w:space="0" w:color="auto"/>
        <w:left w:val="none" w:sz="0" w:space="0" w:color="auto"/>
        <w:bottom w:val="none" w:sz="0" w:space="0" w:color="auto"/>
        <w:right w:val="none" w:sz="0" w:space="0" w:color="auto"/>
      </w:divBdr>
    </w:div>
    <w:div w:id="728891744">
      <w:bodyDiv w:val="1"/>
      <w:marLeft w:val="0"/>
      <w:marRight w:val="0"/>
      <w:marTop w:val="0"/>
      <w:marBottom w:val="0"/>
      <w:divBdr>
        <w:top w:val="none" w:sz="0" w:space="0" w:color="auto"/>
        <w:left w:val="none" w:sz="0" w:space="0" w:color="auto"/>
        <w:bottom w:val="none" w:sz="0" w:space="0" w:color="auto"/>
        <w:right w:val="none" w:sz="0" w:space="0" w:color="auto"/>
      </w:divBdr>
    </w:div>
    <w:div w:id="763310051">
      <w:bodyDiv w:val="1"/>
      <w:marLeft w:val="0"/>
      <w:marRight w:val="0"/>
      <w:marTop w:val="0"/>
      <w:marBottom w:val="0"/>
      <w:divBdr>
        <w:top w:val="none" w:sz="0" w:space="0" w:color="auto"/>
        <w:left w:val="none" w:sz="0" w:space="0" w:color="auto"/>
        <w:bottom w:val="none" w:sz="0" w:space="0" w:color="auto"/>
        <w:right w:val="none" w:sz="0" w:space="0" w:color="auto"/>
      </w:divBdr>
    </w:div>
    <w:div w:id="773136340">
      <w:bodyDiv w:val="1"/>
      <w:marLeft w:val="0"/>
      <w:marRight w:val="0"/>
      <w:marTop w:val="0"/>
      <w:marBottom w:val="0"/>
      <w:divBdr>
        <w:top w:val="none" w:sz="0" w:space="0" w:color="auto"/>
        <w:left w:val="none" w:sz="0" w:space="0" w:color="auto"/>
        <w:bottom w:val="none" w:sz="0" w:space="0" w:color="auto"/>
        <w:right w:val="none" w:sz="0" w:space="0" w:color="auto"/>
      </w:divBdr>
      <w:divsChild>
        <w:div w:id="547032586">
          <w:marLeft w:val="360"/>
          <w:marRight w:val="0"/>
          <w:marTop w:val="0"/>
          <w:marBottom w:val="0"/>
          <w:divBdr>
            <w:top w:val="none" w:sz="0" w:space="0" w:color="auto"/>
            <w:left w:val="none" w:sz="0" w:space="0" w:color="auto"/>
            <w:bottom w:val="none" w:sz="0" w:space="0" w:color="auto"/>
            <w:right w:val="none" w:sz="0" w:space="0" w:color="auto"/>
          </w:divBdr>
        </w:div>
      </w:divsChild>
    </w:div>
    <w:div w:id="794905171">
      <w:bodyDiv w:val="1"/>
      <w:marLeft w:val="0"/>
      <w:marRight w:val="0"/>
      <w:marTop w:val="0"/>
      <w:marBottom w:val="0"/>
      <w:divBdr>
        <w:top w:val="none" w:sz="0" w:space="0" w:color="auto"/>
        <w:left w:val="none" w:sz="0" w:space="0" w:color="auto"/>
        <w:bottom w:val="none" w:sz="0" w:space="0" w:color="auto"/>
        <w:right w:val="none" w:sz="0" w:space="0" w:color="auto"/>
      </w:divBdr>
    </w:div>
    <w:div w:id="796339538">
      <w:bodyDiv w:val="1"/>
      <w:marLeft w:val="0"/>
      <w:marRight w:val="0"/>
      <w:marTop w:val="0"/>
      <w:marBottom w:val="0"/>
      <w:divBdr>
        <w:top w:val="none" w:sz="0" w:space="0" w:color="auto"/>
        <w:left w:val="none" w:sz="0" w:space="0" w:color="auto"/>
        <w:bottom w:val="none" w:sz="0" w:space="0" w:color="auto"/>
        <w:right w:val="none" w:sz="0" w:space="0" w:color="auto"/>
      </w:divBdr>
    </w:div>
    <w:div w:id="801734259">
      <w:bodyDiv w:val="1"/>
      <w:marLeft w:val="0"/>
      <w:marRight w:val="0"/>
      <w:marTop w:val="0"/>
      <w:marBottom w:val="0"/>
      <w:divBdr>
        <w:top w:val="none" w:sz="0" w:space="0" w:color="auto"/>
        <w:left w:val="none" w:sz="0" w:space="0" w:color="auto"/>
        <w:bottom w:val="none" w:sz="0" w:space="0" w:color="auto"/>
        <w:right w:val="none" w:sz="0" w:space="0" w:color="auto"/>
      </w:divBdr>
    </w:div>
    <w:div w:id="842208782">
      <w:bodyDiv w:val="1"/>
      <w:marLeft w:val="0"/>
      <w:marRight w:val="0"/>
      <w:marTop w:val="0"/>
      <w:marBottom w:val="0"/>
      <w:divBdr>
        <w:top w:val="none" w:sz="0" w:space="0" w:color="auto"/>
        <w:left w:val="none" w:sz="0" w:space="0" w:color="auto"/>
        <w:bottom w:val="none" w:sz="0" w:space="0" w:color="auto"/>
        <w:right w:val="none" w:sz="0" w:space="0" w:color="auto"/>
      </w:divBdr>
      <w:divsChild>
        <w:div w:id="843016410">
          <w:marLeft w:val="547"/>
          <w:marRight w:val="0"/>
          <w:marTop w:val="160"/>
          <w:marBottom w:val="0"/>
          <w:divBdr>
            <w:top w:val="none" w:sz="0" w:space="0" w:color="auto"/>
            <w:left w:val="none" w:sz="0" w:space="0" w:color="auto"/>
            <w:bottom w:val="none" w:sz="0" w:space="0" w:color="auto"/>
            <w:right w:val="none" w:sz="0" w:space="0" w:color="auto"/>
          </w:divBdr>
        </w:div>
        <w:div w:id="1003167457">
          <w:marLeft w:val="1123"/>
          <w:marRight w:val="0"/>
          <w:marTop w:val="160"/>
          <w:marBottom w:val="0"/>
          <w:divBdr>
            <w:top w:val="none" w:sz="0" w:space="0" w:color="auto"/>
            <w:left w:val="none" w:sz="0" w:space="0" w:color="auto"/>
            <w:bottom w:val="none" w:sz="0" w:space="0" w:color="auto"/>
            <w:right w:val="none" w:sz="0" w:space="0" w:color="auto"/>
          </w:divBdr>
        </w:div>
        <w:div w:id="1023291353">
          <w:marLeft w:val="1123"/>
          <w:marRight w:val="0"/>
          <w:marTop w:val="160"/>
          <w:marBottom w:val="0"/>
          <w:divBdr>
            <w:top w:val="none" w:sz="0" w:space="0" w:color="auto"/>
            <w:left w:val="none" w:sz="0" w:space="0" w:color="auto"/>
            <w:bottom w:val="none" w:sz="0" w:space="0" w:color="auto"/>
            <w:right w:val="none" w:sz="0" w:space="0" w:color="auto"/>
          </w:divBdr>
        </w:div>
        <w:div w:id="1269894935">
          <w:marLeft w:val="547"/>
          <w:marRight w:val="0"/>
          <w:marTop w:val="160"/>
          <w:marBottom w:val="0"/>
          <w:divBdr>
            <w:top w:val="none" w:sz="0" w:space="0" w:color="auto"/>
            <w:left w:val="none" w:sz="0" w:space="0" w:color="auto"/>
            <w:bottom w:val="none" w:sz="0" w:space="0" w:color="auto"/>
            <w:right w:val="none" w:sz="0" w:space="0" w:color="auto"/>
          </w:divBdr>
        </w:div>
        <w:div w:id="1555845954">
          <w:marLeft w:val="547"/>
          <w:marRight w:val="0"/>
          <w:marTop w:val="160"/>
          <w:marBottom w:val="0"/>
          <w:divBdr>
            <w:top w:val="none" w:sz="0" w:space="0" w:color="auto"/>
            <w:left w:val="none" w:sz="0" w:space="0" w:color="auto"/>
            <w:bottom w:val="none" w:sz="0" w:space="0" w:color="auto"/>
            <w:right w:val="none" w:sz="0" w:space="0" w:color="auto"/>
          </w:divBdr>
        </w:div>
        <w:div w:id="1840920202">
          <w:marLeft w:val="1123"/>
          <w:marRight w:val="0"/>
          <w:marTop w:val="160"/>
          <w:marBottom w:val="0"/>
          <w:divBdr>
            <w:top w:val="none" w:sz="0" w:space="0" w:color="auto"/>
            <w:left w:val="none" w:sz="0" w:space="0" w:color="auto"/>
            <w:bottom w:val="none" w:sz="0" w:space="0" w:color="auto"/>
            <w:right w:val="none" w:sz="0" w:space="0" w:color="auto"/>
          </w:divBdr>
        </w:div>
      </w:divsChild>
    </w:div>
    <w:div w:id="849836669">
      <w:bodyDiv w:val="1"/>
      <w:marLeft w:val="0"/>
      <w:marRight w:val="0"/>
      <w:marTop w:val="0"/>
      <w:marBottom w:val="0"/>
      <w:divBdr>
        <w:top w:val="none" w:sz="0" w:space="0" w:color="auto"/>
        <w:left w:val="none" w:sz="0" w:space="0" w:color="auto"/>
        <w:bottom w:val="none" w:sz="0" w:space="0" w:color="auto"/>
        <w:right w:val="none" w:sz="0" w:space="0" w:color="auto"/>
      </w:divBdr>
    </w:div>
    <w:div w:id="859271571">
      <w:bodyDiv w:val="1"/>
      <w:marLeft w:val="0"/>
      <w:marRight w:val="0"/>
      <w:marTop w:val="0"/>
      <w:marBottom w:val="0"/>
      <w:divBdr>
        <w:top w:val="none" w:sz="0" w:space="0" w:color="auto"/>
        <w:left w:val="none" w:sz="0" w:space="0" w:color="auto"/>
        <w:bottom w:val="none" w:sz="0" w:space="0" w:color="auto"/>
        <w:right w:val="none" w:sz="0" w:space="0" w:color="auto"/>
      </w:divBdr>
    </w:div>
    <w:div w:id="885605203">
      <w:bodyDiv w:val="1"/>
      <w:marLeft w:val="0"/>
      <w:marRight w:val="0"/>
      <w:marTop w:val="0"/>
      <w:marBottom w:val="0"/>
      <w:divBdr>
        <w:top w:val="none" w:sz="0" w:space="0" w:color="auto"/>
        <w:left w:val="none" w:sz="0" w:space="0" w:color="auto"/>
        <w:bottom w:val="none" w:sz="0" w:space="0" w:color="auto"/>
        <w:right w:val="none" w:sz="0" w:space="0" w:color="auto"/>
      </w:divBdr>
    </w:div>
    <w:div w:id="910041614">
      <w:bodyDiv w:val="1"/>
      <w:marLeft w:val="0"/>
      <w:marRight w:val="0"/>
      <w:marTop w:val="0"/>
      <w:marBottom w:val="0"/>
      <w:divBdr>
        <w:top w:val="none" w:sz="0" w:space="0" w:color="auto"/>
        <w:left w:val="none" w:sz="0" w:space="0" w:color="auto"/>
        <w:bottom w:val="none" w:sz="0" w:space="0" w:color="auto"/>
        <w:right w:val="none" w:sz="0" w:space="0" w:color="auto"/>
      </w:divBdr>
    </w:div>
    <w:div w:id="952595462">
      <w:bodyDiv w:val="1"/>
      <w:marLeft w:val="0"/>
      <w:marRight w:val="0"/>
      <w:marTop w:val="0"/>
      <w:marBottom w:val="0"/>
      <w:divBdr>
        <w:top w:val="none" w:sz="0" w:space="0" w:color="auto"/>
        <w:left w:val="none" w:sz="0" w:space="0" w:color="auto"/>
        <w:bottom w:val="none" w:sz="0" w:space="0" w:color="auto"/>
        <w:right w:val="none" w:sz="0" w:space="0" w:color="auto"/>
      </w:divBdr>
    </w:div>
    <w:div w:id="965503091">
      <w:bodyDiv w:val="1"/>
      <w:marLeft w:val="0"/>
      <w:marRight w:val="0"/>
      <w:marTop w:val="0"/>
      <w:marBottom w:val="0"/>
      <w:divBdr>
        <w:top w:val="none" w:sz="0" w:space="0" w:color="auto"/>
        <w:left w:val="none" w:sz="0" w:space="0" w:color="auto"/>
        <w:bottom w:val="none" w:sz="0" w:space="0" w:color="auto"/>
        <w:right w:val="none" w:sz="0" w:space="0" w:color="auto"/>
      </w:divBdr>
    </w:div>
    <w:div w:id="968978524">
      <w:bodyDiv w:val="1"/>
      <w:marLeft w:val="0"/>
      <w:marRight w:val="0"/>
      <w:marTop w:val="0"/>
      <w:marBottom w:val="0"/>
      <w:divBdr>
        <w:top w:val="none" w:sz="0" w:space="0" w:color="auto"/>
        <w:left w:val="none" w:sz="0" w:space="0" w:color="auto"/>
        <w:bottom w:val="none" w:sz="0" w:space="0" w:color="auto"/>
        <w:right w:val="none" w:sz="0" w:space="0" w:color="auto"/>
      </w:divBdr>
    </w:div>
    <w:div w:id="980963130">
      <w:bodyDiv w:val="1"/>
      <w:marLeft w:val="0"/>
      <w:marRight w:val="0"/>
      <w:marTop w:val="0"/>
      <w:marBottom w:val="0"/>
      <w:divBdr>
        <w:top w:val="none" w:sz="0" w:space="0" w:color="auto"/>
        <w:left w:val="none" w:sz="0" w:space="0" w:color="auto"/>
        <w:bottom w:val="none" w:sz="0" w:space="0" w:color="auto"/>
        <w:right w:val="none" w:sz="0" w:space="0" w:color="auto"/>
      </w:divBdr>
    </w:div>
    <w:div w:id="1013607992">
      <w:bodyDiv w:val="1"/>
      <w:marLeft w:val="0"/>
      <w:marRight w:val="0"/>
      <w:marTop w:val="0"/>
      <w:marBottom w:val="0"/>
      <w:divBdr>
        <w:top w:val="none" w:sz="0" w:space="0" w:color="auto"/>
        <w:left w:val="none" w:sz="0" w:space="0" w:color="auto"/>
        <w:bottom w:val="none" w:sz="0" w:space="0" w:color="auto"/>
        <w:right w:val="none" w:sz="0" w:space="0" w:color="auto"/>
      </w:divBdr>
    </w:div>
    <w:div w:id="1020204717">
      <w:bodyDiv w:val="1"/>
      <w:marLeft w:val="0"/>
      <w:marRight w:val="0"/>
      <w:marTop w:val="0"/>
      <w:marBottom w:val="0"/>
      <w:divBdr>
        <w:top w:val="none" w:sz="0" w:space="0" w:color="auto"/>
        <w:left w:val="none" w:sz="0" w:space="0" w:color="auto"/>
        <w:bottom w:val="none" w:sz="0" w:space="0" w:color="auto"/>
        <w:right w:val="none" w:sz="0" w:space="0" w:color="auto"/>
      </w:divBdr>
    </w:div>
    <w:div w:id="1026559462">
      <w:bodyDiv w:val="1"/>
      <w:marLeft w:val="0"/>
      <w:marRight w:val="0"/>
      <w:marTop w:val="0"/>
      <w:marBottom w:val="0"/>
      <w:divBdr>
        <w:top w:val="none" w:sz="0" w:space="0" w:color="auto"/>
        <w:left w:val="none" w:sz="0" w:space="0" w:color="auto"/>
        <w:bottom w:val="none" w:sz="0" w:space="0" w:color="auto"/>
        <w:right w:val="none" w:sz="0" w:space="0" w:color="auto"/>
      </w:divBdr>
    </w:div>
    <w:div w:id="1045132332">
      <w:bodyDiv w:val="1"/>
      <w:marLeft w:val="0"/>
      <w:marRight w:val="0"/>
      <w:marTop w:val="0"/>
      <w:marBottom w:val="0"/>
      <w:divBdr>
        <w:top w:val="none" w:sz="0" w:space="0" w:color="auto"/>
        <w:left w:val="none" w:sz="0" w:space="0" w:color="auto"/>
        <w:bottom w:val="none" w:sz="0" w:space="0" w:color="auto"/>
        <w:right w:val="none" w:sz="0" w:space="0" w:color="auto"/>
      </w:divBdr>
    </w:div>
    <w:div w:id="1055935967">
      <w:bodyDiv w:val="1"/>
      <w:marLeft w:val="0"/>
      <w:marRight w:val="0"/>
      <w:marTop w:val="0"/>
      <w:marBottom w:val="0"/>
      <w:divBdr>
        <w:top w:val="none" w:sz="0" w:space="0" w:color="auto"/>
        <w:left w:val="none" w:sz="0" w:space="0" w:color="auto"/>
        <w:bottom w:val="none" w:sz="0" w:space="0" w:color="auto"/>
        <w:right w:val="none" w:sz="0" w:space="0" w:color="auto"/>
      </w:divBdr>
    </w:div>
    <w:div w:id="1084647545">
      <w:bodyDiv w:val="1"/>
      <w:marLeft w:val="0"/>
      <w:marRight w:val="0"/>
      <w:marTop w:val="0"/>
      <w:marBottom w:val="0"/>
      <w:divBdr>
        <w:top w:val="none" w:sz="0" w:space="0" w:color="auto"/>
        <w:left w:val="none" w:sz="0" w:space="0" w:color="auto"/>
        <w:bottom w:val="none" w:sz="0" w:space="0" w:color="auto"/>
        <w:right w:val="none" w:sz="0" w:space="0" w:color="auto"/>
      </w:divBdr>
    </w:div>
    <w:div w:id="1115757844">
      <w:bodyDiv w:val="1"/>
      <w:marLeft w:val="0"/>
      <w:marRight w:val="0"/>
      <w:marTop w:val="0"/>
      <w:marBottom w:val="0"/>
      <w:divBdr>
        <w:top w:val="none" w:sz="0" w:space="0" w:color="auto"/>
        <w:left w:val="none" w:sz="0" w:space="0" w:color="auto"/>
        <w:bottom w:val="none" w:sz="0" w:space="0" w:color="auto"/>
        <w:right w:val="none" w:sz="0" w:space="0" w:color="auto"/>
      </w:divBdr>
    </w:div>
    <w:div w:id="1123617431">
      <w:bodyDiv w:val="1"/>
      <w:marLeft w:val="0"/>
      <w:marRight w:val="0"/>
      <w:marTop w:val="0"/>
      <w:marBottom w:val="0"/>
      <w:divBdr>
        <w:top w:val="none" w:sz="0" w:space="0" w:color="auto"/>
        <w:left w:val="none" w:sz="0" w:space="0" w:color="auto"/>
        <w:bottom w:val="none" w:sz="0" w:space="0" w:color="auto"/>
        <w:right w:val="none" w:sz="0" w:space="0" w:color="auto"/>
      </w:divBdr>
    </w:div>
    <w:div w:id="1136872577">
      <w:bodyDiv w:val="1"/>
      <w:marLeft w:val="0"/>
      <w:marRight w:val="0"/>
      <w:marTop w:val="0"/>
      <w:marBottom w:val="0"/>
      <w:divBdr>
        <w:top w:val="none" w:sz="0" w:space="0" w:color="auto"/>
        <w:left w:val="none" w:sz="0" w:space="0" w:color="auto"/>
        <w:bottom w:val="none" w:sz="0" w:space="0" w:color="auto"/>
        <w:right w:val="none" w:sz="0" w:space="0" w:color="auto"/>
      </w:divBdr>
    </w:div>
    <w:div w:id="1141996334">
      <w:bodyDiv w:val="1"/>
      <w:marLeft w:val="0"/>
      <w:marRight w:val="0"/>
      <w:marTop w:val="0"/>
      <w:marBottom w:val="0"/>
      <w:divBdr>
        <w:top w:val="none" w:sz="0" w:space="0" w:color="auto"/>
        <w:left w:val="none" w:sz="0" w:space="0" w:color="auto"/>
        <w:bottom w:val="none" w:sz="0" w:space="0" w:color="auto"/>
        <w:right w:val="none" w:sz="0" w:space="0" w:color="auto"/>
      </w:divBdr>
    </w:div>
    <w:div w:id="1165390858">
      <w:bodyDiv w:val="1"/>
      <w:marLeft w:val="0"/>
      <w:marRight w:val="0"/>
      <w:marTop w:val="0"/>
      <w:marBottom w:val="0"/>
      <w:divBdr>
        <w:top w:val="none" w:sz="0" w:space="0" w:color="auto"/>
        <w:left w:val="none" w:sz="0" w:space="0" w:color="auto"/>
        <w:bottom w:val="none" w:sz="0" w:space="0" w:color="auto"/>
        <w:right w:val="none" w:sz="0" w:space="0" w:color="auto"/>
      </w:divBdr>
    </w:div>
    <w:div w:id="1174606750">
      <w:bodyDiv w:val="1"/>
      <w:marLeft w:val="0"/>
      <w:marRight w:val="0"/>
      <w:marTop w:val="0"/>
      <w:marBottom w:val="0"/>
      <w:divBdr>
        <w:top w:val="none" w:sz="0" w:space="0" w:color="auto"/>
        <w:left w:val="none" w:sz="0" w:space="0" w:color="auto"/>
        <w:bottom w:val="none" w:sz="0" w:space="0" w:color="auto"/>
        <w:right w:val="none" w:sz="0" w:space="0" w:color="auto"/>
      </w:divBdr>
    </w:div>
    <w:div w:id="1176770105">
      <w:bodyDiv w:val="1"/>
      <w:marLeft w:val="0"/>
      <w:marRight w:val="0"/>
      <w:marTop w:val="0"/>
      <w:marBottom w:val="0"/>
      <w:divBdr>
        <w:top w:val="none" w:sz="0" w:space="0" w:color="auto"/>
        <w:left w:val="none" w:sz="0" w:space="0" w:color="auto"/>
        <w:bottom w:val="none" w:sz="0" w:space="0" w:color="auto"/>
        <w:right w:val="none" w:sz="0" w:space="0" w:color="auto"/>
      </w:divBdr>
    </w:div>
    <w:div w:id="1212839877">
      <w:bodyDiv w:val="1"/>
      <w:marLeft w:val="0"/>
      <w:marRight w:val="0"/>
      <w:marTop w:val="0"/>
      <w:marBottom w:val="0"/>
      <w:divBdr>
        <w:top w:val="none" w:sz="0" w:space="0" w:color="auto"/>
        <w:left w:val="none" w:sz="0" w:space="0" w:color="auto"/>
        <w:bottom w:val="none" w:sz="0" w:space="0" w:color="auto"/>
        <w:right w:val="none" w:sz="0" w:space="0" w:color="auto"/>
      </w:divBdr>
    </w:div>
    <w:div w:id="1223098682">
      <w:bodyDiv w:val="1"/>
      <w:marLeft w:val="0"/>
      <w:marRight w:val="0"/>
      <w:marTop w:val="0"/>
      <w:marBottom w:val="0"/>
      <w:divBdr>
        <w:top w:val="none" w:sz="0" w:space="0" w:color="auto"/>
        <w:left w:val="none" w:sz="0" w:space="0" w:color="auto"/>
        <w:bottom w:val="none" w:sz="0" w:space="0" w:color="auto"/>
        <w:right w:val="none" w:sz="0" w:space="0" w:color="auto"/>
      </w:divBdr>
    </w:div>
    <w:div w:id="1237009179">
      <w:bodyDiv w:val="1"/>
      <w:marLeft w:val="0"/>
      <w:marRight w:val="0"/>
      <w:marTop w:val="0"/>
      <w:marBottom w:val="0"/>
      <w:divBdr>
        <w:top w:val="none" w:sz="0" w:space="0" w:color="auto"/>
        <w:left w:val="none" w:sz="0" w:space="0" w:color="auto"/>
        <w:bottom w:val="none" w:sz="0" w:space="0" w:color="auto"/>
        <w:right w:val="none" w:sz="0" w:space="0" w:color="auto"/>
      </w:divBdr>
    </w:div>
    <w:div w:id="1240941640">
      <w:bodyDiv w:val="1"/>
      <w:marLeft w:val="0"/>
      <w:marRight w:val="0"/>
      <w:marTop w:val="0"/>
      <w:marBottom w:val="0"/>
      <w:divBdr>
        <w:top w:val="none" w:sz="0" w:space="0" w:color="auto"/>
        <w:left w:val="none" w:sz="0" w:space="0" w:color="auto"/>
        <w:bottom w:val="none" w:sz="0" w:space="0" w:color="auto"/>
        <w:right w:val="none" w:sz="0" w:space="0" w:color="auto"/>
      </w:divBdr>
    </w:div>
    <w:div w:id="1256090745">
      <w:bodyDiv w:val="1"/>
      <w:marLeft w:val="0"/>
      <w:marRight w:val="0"/>
      <w:marTop w:val="0"/>
      <w:marBottom w:val="0"/>
      <w:divBdr>
        <w:top w:val="none" w:sz="0" w:space="0" w:color="auto"/>
        <w:left w:val="none" w:sz="0" w:space="0" w:color="auto"/>
        <w:bottom w:val="none" w:sz="0" w:space="0" w:color="auto"/>
        <w:right w:val="none" w:sz="0" w:space="0" w:color="auto"/>
      </w:divBdr>
    </w:div>
    <w:div w:id="1289968886">
      <w:bodyDiv w:val="1"/>
      <w:marLeft w:val="0"/>
      <w:marRight w:val="0"/>
      <w:marTop w:val="0"/>
      <w:marBottom w:val="0"/>
      <w:divBdr>
        <w:top w:val="none" w:sz="0" w:space="0" w:color="auto"/>
        <w:left w:val="none" w:sz="0" w:space="0" w:color="auto"/>
        <w:bottom w:val="none" w:sz="0" w:space="0" w:color="auto"/>
        <w:right w:val="none" w:sz="0" w:space="0" w:color="auto"/>
      </w:divBdr>
    </w:div>
    <w:div w:id="1320302182">
      <w:bodyDiv w:val="1"/>
      <w:marLeft w:val="0"/>
      <w:marRight w:val="0"/>
      <w:marTop w:val="0"/>
      <w:marBottom w:val="0"/>
      <w:divBdr>
        <w:top w:val="none" w:sz="0" w:space="0" w:color="auto"/>
        <w:left w:val="none" w:sz="0" w:space="0" w:color="auto"/>
        <w:bottom w:val="none" w:sz="0" w:space="0" w:color="auto"/>
        <w:right w:val="none" w:sz="0" w:space="0" w:color="auto"/>
      </w:divBdr>
    </w:div>
    <w:div w:id="1354114175">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77126717">
      <w:bodyDiv w:val="1"/>
      <w:marLeft w:val="0"/>
      <w:marRight w:val="0"/>
      <w:marTop w:val="0"/>
      <w:marBottom w:val="0"/>
      <w:divBdr>
        <w:top w:val="none" w:sz="0" w:space="0" w:color="auto"/>
        <w:left w:val="none" w:sz="0" w:space="0" w:color="auto"/>
        <w:bottom w:val="none" w:sz="0" w:space="0" w:color="auto"/>
        <w:right w:val="none" w:sz="0" w:space="0" w:color="auto"/>
      </w:divBdr>
    </w:div>
    <w:div w:id="1394429953">
      <w:bodyDiv w:val="1"/>
      <w:marLeft w:val="0"/>
      <w:marRight w:val="0"/>
      <w:marTop w:val="0"/>
      <w:marBottom w:val="0"/>
      <w:divBdr>
        <w:top w:val="none" w:sz="0" w:space="0" w:color="auto"/>
        <w:left w:val="none" w:sz="0" w:space="0" w:color="auto"/>
        <w:bottom w:val="none" w:sz="0" w:space="0" w:color="auto"/>
        <w:right w:val="none" w:sz="0" w:space="0" w:color="auto"/>
      </w:divBdr>
    </w:div>
    <w:div w:id="1399749543">
      <w:bodyDiv w:val="1"/>
      <w:marLeft w:val="0"/>
      <w:marRight w:val="0"/>
      <w:marTop w:val="0"/>
      <w:marBottom w:val="0"/>
      <w:divBdr>
        <w:top w:val="none" w:sz="0" w:space="0" w:color="auto"/>
        <w:left w:val="none" w:sz="0" w:space="0" w:color="auto"/>
        <w:bottom w:val="none" w:sz="0" w:space="0" w:color="auto"/>
        <w:right w:val="none" w:sz="0" w:space="0" w:color="auto"/>
      </w:divBdr>
    </w:div>
    <w:div w:id="1478498096">
      <w:bodyDiv w:val="1"/>
      <w:marLeft w:val="0"/>
      <w:marRight w:val="0"/>
      <w:marTop w:val="0"/>
      <w:marBottom w:val="0"/>
      <w:divBdr>
        <w:top w:val="none" w:sz="0" w:space="0" w:color="auto"/>
        <w:left w:val="none" w:sz="0" w:space="0" w:color="auto"/>
        <w:bottom w:val="none" w:sz="0" w:space="0" w:color="auto"/>
        <w:right w:val="none" w:sz="0" w:space="0" w:color="auto"/>
      </w:divBdr>
    </w:div>
    <w:div w:id="1550339240">
      <w:bodyDiv w:val="1"/>
      <w:marLeft w:val="0"/>
      <w:marRight w:val="0"/>
      <w:marTop w:val="0"/>
      <w:marBottom w:val="0"/>
      <w:divBdr>
        <w:top w:val="none" w:sz="0" w:space="0" w:color="auto"/>
        <w:left w:val="none" w:sz="0" w:space="0" w:color="auto"/>
        <w:bottom w:val="none" w:sz="0" w:space="0" w:color="auto"/>
        <w:right w:val="none" w:sz="0" w:space="0" w:color="auto"/>
      </w:divBdr>
    </w:div>
    <w:div w:id="1556046892">
      <w:bodyDiv w:val="1"/>
      <w:marLeft w:val="0"/>
      <w:marRight w:val="0"/>
      <w:marTop w:val="0"/>
      <w:marBottom w:val="0"/>
      <w:divBdr>
        <w:top w:val="none" w:sz="0" w:space="0" w:color="auto"/>
        <w:left w:val="none" w:sz="0" w:space="0" w:color="auto"/>
        <w:bottom w:val="none" w:sz="0" w:space="0" w:color="auto"/>
        <w:right w:val="none" w:sz="0" w:space="0" w:color="auto"/>
      </w:divBdr>
    </w:div>
    <w:div w:id="1560895574">
      <w:bodyDiv w:val="1"/>
      <w:marLeft w:val="0"/>
      <w:marRight w:val="0"/>
      <w:marTop w:val="0"/>
      <w:marBottom w:val="0"/>
      <w:divBdr>
        <w:top w:val="none" w:sz="0" w:space="0" w:color="auto"/>
        <w:left w:val="none" w:sz="0" w:space="0" w:color="auto"/>
        <w:bottom w:val="none" w:sz="0" w:space="0" w:color="auto"/>
        <w:right w:val="none" w:sz="0" w:space="0" w:color="auto"/>
      </w:divBdr>
    </w:div>
    <w:div w:id="1570114141">
      <w:bodyDiv w:val="1"/>
      <w:marLeft w:val="0"/>
      <w:marRight w:val="0"/>
      <w:marTop w:val="0"/>
      <w:marBottom w:val="0"/>
      <w:divBdr>
        <w:top w:val="none" w:sz="0" w:space="0" w:color="auto"/>
        <w:left w:val="none" w:sz="0" w:space="0" w:color="auto"/>
        <w:bottom w:val="none" w:sz="0" w:space="0" w:color="auto"/>
        <w:right w:val="none" w:sz="0" w:space="0" w:color="auto"/>
      </w:divBdr>
    </w:div>
    <w:div w:id="1623196159">
      <w:bodyDiv w:val="1"/>
      <w:marLeft w:val="0"/>
      <w:marRight w:val="0"/>
      <w:marTop w:val="0"/>
      <w:marBottom w:val="0"/>
      <w:divBdr>
        <w:top w:val="none" w:sz="0" w:space="0" w:color="auto"/>
        <w:left w:val="none" w:sz="0" w:space="0" w:color="auto"/>
        <w:bottom w:val="none" w:sz="0" w:space="0" w:color="auto"/>
        <w:right w:val="none" w:sz="0" w:space="0" w:color="auto"/>
      </w:divBdr>
    </w:div>
    <w:div w:id="1645619583">
      <w:bodyDiv w:val="1"/>
      <w:marLeft w:val="0"/>
      <w:marRight w:val="0"/>
      <w:marTop w:val="0"/>
      <w:marBottom w:val="0"/>
      <w:divBdr>
        <w:top w:val="none" w:sz="0" w:space="0" w:color="auto"/>
        <w:left w:val="none" w:sz="0" w:space="0" w:color="auto"/>
        <w:bottom w:val="none" w:sz="0" w:space="0" w:color="auto"/>
        <w:right w:val="none" w:sz="0" w:space="0" w:color="auto"/>
      </w:divBdr>
    </w:div>
    <w:div w:id="1669864465">
      <w:bodyDiv w:val="1"/>
      <w:marLeft w:val="0"/>
      <w:marRight w:val="0"/>
      <w:marTop w:val="0"/>
      <w:marBottom w:val="0"/>
      <w:divBdr>
        <w:top w:val="none" w:sz="0" w:space="0" w:color="auto"/>
        <w:left w:val="none" w:sz="0" w:space="0" w:color="auto"/>
        <w:bottom w:val="none" w:sz="0" w:space="0" w:color="auto"/>
        <w:right w:val="none" w:sz="0" w:space="0" w:color="auto"/>
      </w:divBdr>
    </w:div>
    <w:div w:id="1677995554">
      <w:bodyDiv w:val="1"/>
      <w:marLeft w:val="0"/>
      <w:marRight w:val="0"/>
      <w:marTop w:val="0"/>
      <w:marBottom w:val="0"/>
      <w:divBdr>
        <w:top w:val="none" w:sz="0" w:space="0" w:color="auto"/>
        <w:left w:val="none" w:sz="0" w:space="0" w:color="auto"/>
        <w:bottom w:val="none" w:sz="0" w:space="0" w:color="auto"/>
        <w:right w:val="none" w:sz="0" w:space="0" w:color="auto"/>
      </w:divBdr>
      <w:divsChild>
        <w:div w:id="154732323">
          <w:marLeft w:val="360"/>
          <w:marRight w:val="0"/>
          <w:marTop w:val="0"/>
          <w:marBottom w:val="0"/>
          <w:divBdr>
            <w:top w:val="none" w:sz="0" w:space="0" w:color="auto"/>
            <w:left w:val="none" w:sz="0" w:space="0" w:color="auto"/>
            <w:bottom w:val="none" w:sz="0" w:space="0" w:color="auto"/>
            <w:right w:val="none" w:sz="0" w:space="0" w:color="auto"/>
          </w:divBdr>
        </w:div>
        <w:div w:id="423721450">
          <w:marLeft w:val="360"/>
          <w:marRight w:val="0"/>
          <w:marTop w:val="0"/>
          <w:marBottom w:val="0"/>
          <w:divBdr>
            <w:top w:val="none" w:sz="0" w:space="0" w:color="auto"/>
            <w:left w:val="none" w:sz="0" w:space="0" w:color="auto"/>
            <w:bottom w:val="none" w:sz="0" w:space="0" w:color="auto"/>
            <w:right w:val="none" w:sz="0" w:space="0" w:color="auto"/>
          </w:divBdr>
        </w:div>
        <w:div w:id="590358066">
          <w:marLeft w:val="360"/>
          <w:marRight w:val="0"/>
          <w:marTop w:val="0"/>
          <w:marBottom w:val="0"/>
          <w:divBdr>
            <w:top w:val="none" w:sz="0" w:space="0" w:color="auto"/>
            <w:left w:val="none" w:sz="0" w:space="0" w:color="auto"/>
            <w:bottom w:val="none" w:sz="0" w:space="0" w:color="auto"/>
            <w:right w:val="none" w:sz="0" w:space="0" w:color="auto"/>
          </w:divBdr>
        </w:div>
        <w:div w:id="619144994">
          <w:marLeft w:val="1080"/>
          <w:marRight w:val="0"/>
          <w:marTop w:val="0"/>
          <w:marBottom w:val="0"/>
          <w:divBdr>
            <w:top w:val="none" w:sz="0" w:space="0" w:color="auto"/>
            <w:left w:val="none" w:sz="0" w:space="0" w:color="auto"/>
            <w:bottom w:val="none" w:sz="0" w:space="0" w:color="auto"/>
            <w:right w:val="none" w:sz="0" w:space="0" w:color="auto"/>
          </w:divBdr>
        </w:div>
        <w:div w:id="790435619">
          <w:marLeft w:val="360"/>
          <w:marRight w:val="0"/>
          <w:marTop w:val="0"/>
          <w:marBottom w:val="0"/>
          <w:divBdr>
            <w:top w:val="none" w:sz="0" w:space="0" w:color="auto"/>
            <w:left w:val="none" w:sz="0" w:space="0" w:color="auto"/>
            <w:bottom w:val="none" w:sz="0" w:space="0" w:color="auto"/>
            <w:right w:val="none" w:sz="0" w:space="0" w:color="auto"/>
          </w:divBdr>
        </w:div>
        <w:div w:id="878249289">
          <w:marLeft w:val="360"/>
          <w:marRight w:val="0"/>
          <w:marTop w:val="0"/>
          <w:marBottom w:val="0"/>
          <w:divBdr>
            <w:top w:val="none" w:sz="0" w:space="0" w:color="auto"/>
            <w:left w:val="none" w:sz="0" w:space="0" w:color="auto"/>
            <w:bottom w:val="none" w:sz="0" w:space="0" w:color="auto"/>
            <w:right w:val="none" w:sz="0" w:space="0" w:color="auto"/>
          </w:divBdr>
        </w:div>
        <w:div w:id="1029405800">
          <w:marLeft w:val="360"/>
          <w:marRight w:val="0"/>
          <w:marTop w:val="0"/>
          <w:marBottom w:val="0"/>
          <w:divBdr>
            <w:top w:val="none" w:sz="0" w:space="0" w:color="auto"/>
            <w:left w:val="none" w:sz="0" w:space="0" w:color="auto"/>
            <w:bottom w:val="none" w:sz="0" w:space="0" w:color="auto"/>
            <w:right w:val="none" w:sz="0" w:space="0" w:color="auto"/>
          </w:divBdr>
        </w:div>
        <w:div w:id="1106270627">
          <w:marLeft w:val="1800"/>
          <w:marRight w:val="0"/>
          <w:marTop w:val="0"/>
          <w:marBottom w:val="0"/>
          <w:divBdr>
            <w:top w:val="none" w:sz="0" w:space="0" w:color="auto"/>
            <w:left w:val="none" w:sz="0" w:space="0" w:color="auto"/>
            <w:bottom w:val="none" w:sz="0" w:space="0" w:color="auto"/>
            <w:right w:val="none" w:sz="0" w:space="0" w:color="auto"/>
          </w:divBdr>
        </w:div>
        <w:div w:id="1108621733">
          <w:marLeft w:val="360"/>
          <w:marRight w:val="0"/>
          <w:marTop w:val="0"/>
          <w:marBottom w:val="0"/>
          <w:divBdr>
            <w:top w:val="none" w:sz="0" w:space="0" w:color="auto"/>
            <w:left w:val="none" w:sz="0" w:space="0" w:color="auto"/>
            <w:bottom w:val="none" w:sz="0" w:space="0" w:color="auto"/>
            <w:right w:val="none" w:sz="0" w:space="0" w:color="auto"/>
          </w:divBdr>
        </w:div>
        <w:div w:id="1646935728">
          <w:marLeft w:val="1080"/>
          <w:marRight w:val="0"/>
          <w:marTop w:val="0"/>
          <w:marBottom w:val="0"/>
          <w:divBdr>
            <w:top w:val="none" w:sz="0" w:space="0" w:color="auto"/>
            <w:left w:val="none" w:sz="0" w:space="0" w:color="auto"/>
            <w:bottom w:val="none" w:sz="0" w:space="0" w:color="auto"/>
            <w:right w:val="none" w:sz="0" w:space="0" w:color="auto"/>
          </w:divBdr>
        </w:div>
        <w:div w:id="1726218264">
          <w:marLeft w:val="1800"/>
          <w:marRight w:val="0"/>
          <w:marTop w:val="0"/>
          <w:marBottom w:val="0"/>
          <w:divBdr>
            <w:top w:val="none" w:sz="0" w:space="0" w:color="auto"/>
            <w:left w:val="none" w:sz="0" w:space="0" w:color="auto"/>
            <w:bottom w:val="none" w:sz="0" w:space="0" w:color="auto"/>
            <w:right w:val="none" w:sz="0" w:space="0" w:color="auto"/>
          </w:divBdr>
        </w:div>
        <w:div w:id="1811362178">
          <w:marLeft w:val="360"/>
          <w:marRight w:val="0"/>
          <w:marTop w:val="0"/>
          <w:marBottom w:val="0"/>
          <w:divBdr>
            <w:top w:val="none" w:sz="0" w:space="0" w:color="auto"/>
            <w:left w:val="none" w:sz="0" w:space="0" w:color="auto"/>
            <w:bottom w:val="none" w:sz="0" w:space="0" w:color="auto"/>
            <w:right w:val="none" w:sz="0" w:space="0" w:color="auto"/>
          </w:divBdr>
        </w:div>
        <w:div w:id="1921064783">
          <w:marLeft w:val="360"/>
          <w:marRight w:val="0"/>
          <w:marTop w:val="0"/>
          <w:marBottom w:val="0"/>
          <w:divBdr>
            <w:top w:val="none" w:sz="0" w:space="0" w:color="auto"/>
            <w:left w:val="none" w:sz="0" w:space="0" w:color="auto"/>
            <w:bottom w:val="none" w:sz="0" w:space="0" w:color="auto"/>
            <w:right w:val="none" w:sz="0" w:space="0" w:color="auto"/>
          </w:divBdr>
        </w:div>
        <w:div w:id="2101633688">
          <w:marLeft w:val="360"/>
          <w:marRight w:val="0"/>
          <w:marTop w:val="0"/>
          <w:marBottom w:val="0"/>
          <w:divBdr>
            <w:top w:val="none" w:sz="0" w:space="0" w:color="auto"/>
            <w:left w:val="none" w:sz="0" w:space="0" w:color="auto"/>
            <w:bottom w:val="none" w:sz="0" w:space="0" w:color="auto"/>
            <w:right w:val="none" w:sz="0" w:space="0" w:color="auto"/>
          </w:divBdr>
        </w:div>
      </w:divsChild>
    </w:div>
    <w:div w:id="1678313212">
      <w:bodyDiv w:val="1"/>
      <w:marLeft w:val="0"/>
      <w:marRight w:val="0"/>
      <w:marTop w:val="0"/>
      <w:marBottom w:val="0"/>
      <w:divBdr>
        <w:top w:val="none" w:sz="0" w:space="0" w:color="auto"/>
        <w:left w:val="none" w:sz="0" w:space="0" w:color="auto"/>
        <w:bottom w:val="none" w:sz="0" w:space="0" w:color="auto"/>
        <w:right w:val="none" w:sz="0" w:space="0" w:color="auto"/>
      </w:divBdr>
    </w:div>
    <w:div w:id="1737507421">
      <w:bodyDiv w:val="1"/>
      <w:marLeft w:val="0"/>
      <w:marRight w:val="0"/>
      <w:marTop w:val="0"/>
      <w:marBottom w:val="0"/>
      <w:divBdr>
        <w:top w:val="none" w:sz="0" w:space="0" w:color="auto"/>
        <w:left w:val="none" w:sz="0" w:space="0" w:color="auto"/>
        <w:bottom w:val="none" w:sz="0" w:space="0" w:color="auto"/>
        <w:right w:val="none" w:sz="0" w:space="0" w:color="auto"/>
      </w:divBdr>
    </w:div>
    <w:div w:id="1755008269">
      <w:bodyDiv w:val="1"/>
      <w:marLeft w:val="0"/>
      <w:marRight w:val="0"/>
      <w:marTop w:val="0"/>
      <w:marBottom w:val="0"/>
      <w:divBdr>
        <w:top w:val="none" w:sz="0" w:space="0" w:color="auto"/>
        <w:left w:val="none" w:sz="0" w:space="0" w:color="auto"/>
        <w:bottom w:val="none" w:sz="0" w:space="0" w:color="auto"/>
        <w:right w:val="none" w:sz="0" w:space="0" w:color="auto"/>
      </w:divBdr>
    </w:div>
    <w:div w:id="1772625942">
      <w:bodyDiv w:val="1"/>
      <w:marLeft w:val="0"/>
      <w:marRight w:val="0"/>
      <w:marTop w:val="0"/>
      <w:marBottom w:val="0"/>
      <w:divBdr>
        <w:top w:val="none" w:sz="0" w:space="0" w:color="auto"/>
        <w:left w:val="none" w:sz="0" w:space="0" w:color="auto"/>
        <w:bottom w:val="none" w:sz="0" w:space="0" w:color="auto"/>
        <w:right w:val="none" w:sz="0" w:space="0" w:color="auto"/>
      </w:divBdr>
    </w:div>
    <w:div w:id="1808425230">
      <w:bodyDiv w:val="1"/>
      <w:marLeft w:val="0"/>
      <w:marRight w:val="0"/>
      <w:marTop w:val="0"/>
      <w:marBottom w:val="0"/>
      <w:divBdr>
        <w:top w:val="none" w:sz="0" w:space="0" w:color="auto"/>
        <w:left w:val="none" w:sz="0" w:space="0" w:color="auto"/>
        <w:bottom w:val="none" w:sz="0" w:space="0" w:color="auto"/>
        <w:right w:val="none" w:sz="0" w:space="0" w:color="auto"/>
      </w:divBdr>
    </w:div>
    <w:div w:id="1853686521">
      <w:bodyDiv w:val="1"/>
      <w:marLeft w:val="0"/>
      <w:marRight w:val="0"/>
      <w:marTop w:val="0"/>
      <w:marBottom w:val="0"/>
      <w:divBdr>
        <w:top w:val="none" w:sz="0" w:space="0" w:color="auto"/>
        <w:left w:val="none" w:sz="0" w:space="0" w:color="auto"/>
        <w:bottom w:val="none" w:sz="0" w:space="0" w:color="auto"/>
        <w:right w:val="none" w:sz="0" w:space="0" w:color="auto"/>
      </w:divBdr>
    </w:div>
    <w:div w:id="1872381259">
      <w:bodyDiv w:val="1"/>
      <w:marLeft w:val="0"/>
      <w:marRight w:val="0"/>
      <w:marTop w:val="0"/>
      <w:marBottom w:val="0"/>
      <w:divBdr>
        <w:top w:val="none" w:sz="0" w:space="0" w:color="auto"/>
        <w:left w:val="none" w:sz="0" w:space="0" w:color="auto"/>
        <w:bottom w:val="none" w:sz="0" w:space="0" w:color="auto"/>
        <w:right w:val="none" w:sz="0" w:space="0" w:color="auto"/>
      </w:divBdr>
    </w:div>
    <w:div w:id="1882210770">
      <w:bodyDiv w:val="1"/>
      <w:marLeft w:val="0"/>
      <w:marRight w:val="0"/>
      <w:marTop w:val="0"/>
      <w:marBottom w:val="0"/>
      <w:divBdr>
        <w:top w:val="none" w:sz="0" w:space="0" w:color="auto"/>
        <w:left w:val="none" w:sz="0" w:space="0" w:color="auto"/>
        <w:bottom w:val="none" w:sz="0" w:space="0" w:color="auto"/>
        <w:right w:val="none" w:sz="0" w:space="0" w:color="auto"/>
      </w:divBdr>
    </w:div>
    <w:div w:id="1896578282">
      <w:bodyDiv w:val="1"/>
      <w:marLeft w:val="0"/>
      <w:marRight w:val="0"/>
      <w:marTop w:val="0"/>
      <w:marBottom w:val="0"/>
      <w:divBdr>
        <w:top w:val="none" w:sz="0" w:space="0" w:color="auto"/>
        <w:left w:val="none" w:sz="0" w:space="0" w:color="auto"/>
        <w:bottom w:val="none" w:sz="0" w:space="0" w:color="auto"/>
        <w:right w:val="none" w:sz="0" w:space="0" w:color="auto"/>
      </w:divBdr>
    </w:div>
    <w:div w:id="1972593770">
      <w:bodyDiv w:val="1"/>
      <w:marLeft w:val="0"/>
      <w:marRight w:val="0"/>
      <w:marTop w:val="0"/>
      <w:marBottom w:val="0"/>
      <w:divBdr>
        <w:top w:val="none" w:sz="0" w:space="0" w:color="auto"/>
        <w:left w:val="none" w:sz="0" w:space="0" w:color="auto"/>
        <w:bottom w:val="none" w:sz="0" w:space="0" w:color="auto"/>
        <w:right w:val="none" w:sz="0" w:space="0" w:color="auto"/>
      </w:divBdr>
    </w:div>
    <w:div w:id="1986466941">
      <w:bodyDiv w:val="1"/>
      <w:marLeft w:val="0"/>
      <w:marRight w:val="0"/>
      <w:marTop w:val="0"/>
      <w:marBottom w:val="0"/>
      <w:divBdr>
        <w:top w:val="none" w:sz="0" w:space="0" w:color="auto"/>
        <w:left w:val="none" w:sz="0" w:space="0" w:color="auto"/>
        <w:bottom w:val="none" w:sz="0" w:space="0" w:color="auto"/>
        <w:right w:val="none" w:sz="0" w:space="0" w:color="auto"/>
      </w:divBdr>
    </w:div>
    <w:div w:id="1996101776">
      <w:bodyDiv w:val="1"/>
      <w:marLeft w:val="0"/>
      <w:marRight w:val="0"/>
      <w:marTop w:val="0"/>
      <w:marBottom w:val="0"/>
      <w:divBdr>
        <w:top w:val="none" w:sz="0" w:space="0" w:color="auto"/>
        <w:left w:val="none" w:sz="0" w:space="0" w:color="auto"/>
        <w:bottom w:val="none" w:sz="0" w:space="0" w:color="auto"/>
        <w:right w:val="none" w:sz="0" w:space="0" w:color="auto"/>
      </w:divBdr>
    </w:div>
    <w:div w:id="2010909007">
      <w:bodyDiv w:val="1"/>
      <w:marLeft w:val="0"/>
      <w:marRight w:val="0"/>
      <w:marTop w:val="0"/>
      <w:marBottom w:val="0"/>
      <w:divBdr>
        <w:top w:val="none" w:sz="0" w:space="0" w:color="auto"/>
        <w:left w:val="none" w:sz="0" w:space="0" w:color="auto"/>
        <w:bottom w:val="none" w:sz="0" w:space="0" w:color="auto"/>
        <w:right w:val="none" w:sz="0" w:space="0" w:color="auto"/>
      </w:divBdr>
    </w:div>
    <w:div w:id="2012373495">
      <w:bodyDiv w:val="1"/>
      <w:marLeft w:val="0"/>
      <w:marRight w:val="0"/>
      <w:marTop w:val="0"/>
      <w:marBottom w:val="0"/>
      <w:divBdr>
        <w:top w:val="none" w:sz="0" w:space="0" w:color="auto"/>
        <w:left w:val="none" w:sz="0" w:space="0" w:color="auto"/>
        <w:bottom w:val="none" w:sz="0" w:space="0" w:color="auto"/>
        <w:right w:val="none" w:sz="0" w:space="0" w:color="auto"/>
      </w:divBdr>
    </w:div>
    <w:div w:id="2108034414">
      <w:bodyDiv w:val="1"/>
      <w:marLeft w:val="0"/>
      <w:marRight w:val="0"/>
      <w:marTop w:val="0"/>
      <w:marBottom w:val="0"/>
      <w:divBdr>
        <w:top w:val="none" w:sz="0" w:space="0" w:color="auto"/>
        <w:left w:val="none" w:sz="0" w:space="0" w:color="auto"/>
        <w:bottom w:val="none" w:sz="0" w:space="0" w:color="auto"/>
        <w:right w:val="none" w:sz="0" w:space="0" w:color="auto"/>
      </w:divBdr>
    </w:div>
    <w:div w:id="2115664975">
      <w:bodyDiv w:val="1"/>
      <w:marLeft w:val="0"/>
      <w:marRight w:val="0"/>
      <w:marTop w:val="0"/>
      <w:marBottom w:val="0"/>
      <w:divBdr>
        <w:top w:val="none" w:sz="0" w:space="0" w:color="auto"/>
        <w:left w:val="none" w:sz="0" w:space="0" w:color="auto"/>
        <w:bottom w:val="none" w:sz="0" w:space="0" w:color="auto"/>
        <w:right w:val="none" w:sz="0" w:space="0" w:color="auto"/>
      </w:divBdr>
    </w:div>
    <w:div w:id="2128086077">
      <w:bodyDiv w:val="1"/>
      <w:marLeft w:val="0"/>
      <w:marRight w:val="0"/>
      <w:marTop w:val="0"/>
      <w:marBottom w:val="0"/>
      <w:divBdr>
        <w:top w:val="none" w:sz="0" w:space="0" w:color="auto"/>
        <w:left w:val="none" w:sz="0" w:space="0" w:color="auto"/>
        <w:bottom w:val="none" w:sz="0" w:space="0" w:color="auto"/>
        <w:right w:val="none" w:sz="0" w:space="0" w:color="auto"/>
      </w:divBdr>
      <w:divsChild>
        <w:div w:id="912080350">
          <w:marLeft w:val="360"/>
          <w:marRight w:val="0"/>
          <w:marTop w:val="0"/>
          <w:marBottom w:val="0"/>
          <w:divBdr>
            <w:top w:val="none" w:sz="0" w:space="0" w:color="auto"/>
            <w:left w:val="none" w:sz="0" w:space="0" w:color="auto"/>
            <w:bottom w:val="none" w:sz="0" w:space="0" w:color="auto"/>
            <w:right w:val="none" w:sz="0" w:space="0" w:color="auto"/>
          </w:divBdr>
        </w:div>
        <w:div w:id="1578979070">
          <w:marLeft w:val="360"/>
          <w:marRight w:val="0"/>
          <w:marTop w:val="0"/>
          <w:marBottom w:val="0"/>
          <w:divBdr>
            <w:top w:val="none" w:sz="0" w:space="0" w:color="auto"/>
            <w:left w:val="none" w:sz="0" w:space="0" w:color="auto"/>
            <w:bottom w:val="none" w:sz="0" w:space="0" w:color="auto"/>
            <w:right w:val="none" w:sz="0" w:space="0" w:color="auto"/>
          </w:divBdr>
        </w:div>
      </w:divsChild>
    </w:div>
    <w:div w:id="2137873096">
      <w:bodyDiv w:val="1"/>
      <w:marLeft w:val="0"/>
      <w:marRight w:val="0"/>
      <w:marTop w:val="0"/>
      <w:marBottom w:val="0"/>
      <w:divBdr>
        <w:top w:val="none" w:sz="0" w:space="0" w:color="auto"/>
        <w:left w:val="none" w:sz="0" w:space="0" w:color="auto"/>
        <w:bottom w:val="none" w:sz="0" w:space="0" w:color="auto"/>
        <w:right w:val="none" w:sz="0" w:space="0" w:color="auto"/>
      </w:divBdr>
    </w:div>
    <w:div w:id="2138376316">
      <w:bodyDiv w:val="1"/>
      <w:marLeft w:val="0"/>
      <w:marRight w:val="0"/>
      <w:marTop w:val="0"/>
      <w:marBottom w:val="0"/>
      <w:divBdr>
        <w:top w:val="none" w:sz="0" w:space="0" w:color="auto"/>
        <w:left w:val="none" w:sz="0" w:space="0" w:color="auto"/>
        <w:bottom w:val="none" w:sz="0" w:space="0" w:color="auto"/>
        <w:right w:val="none" w:sz="0" w:space="0" w:color="auto"/>
      </w:divBdr>
    </w:div>
    <w:div w:id="2143423711">
      <w:bodyDiv w:val="1"/>
      <w:marLeft w:val="0"/>
      <w:marRight w:val="0"/>
      <w:marTop w:val="0"/>
      <w:marBottom w:val="0"/>
      <w:divBdr>
        <w:top w:val="none" w:sz="0" w:space="0" w:color="auto"/>
        <w:left w:val="none" w:sz="0" w:space="0" w:color="auto"/>
        <w:bottom w:val="none" w:sz="0" w:space="0" w:color="auto"/>
        <w:right w:val="none" w:sz="0" w:space="0" w:color="auto"/>
      </w:divBdr>
    </w:div>
    <w:div w:id="2147114270">
      <w:bodyDiv w:val="1"/>
      <w:marLeft w:val="0"/>
      <w:marRight w:val="0"/>
      <w:marTop w:val="0"/>
      <w:marBottom w:val="0"/>
      <w:divBdr>
        <w:top w:val="none" w:sz="0" w:space="0" w:color="auto"/>
        <w:left w:val="none" w:sz="0" w:space="0" w:color="auto"/>
        <w:bottom w:val="none" w:sz="0" w:space="0" w:color="auto"/>
        <w:right w:val="none" w:sz="0" w:space="0" w:color="auto"/>
      </w:divBdr>
      <w:divsChild>
        <w:div w:id="1702315033">
          <w:marLeft w:val="547"/>
          <w:marRight w:val="0"/>
          <w:marTop w:val="106"/>
          <w:marBottom w:val="0"/>
          <w:divBdr>
            <w:top w:val="none" w:sz="0" w:space="0" w:color="auto"/>
            <w:left w:val="none" w:sz="0" w:space="0" w:color="auto"/>
            <w:bottom w:val="none" w:sz="0" w:space="0" w:color="auto"/>
            <w:right w:val="none" w:sz="0" w:space="0" w:color="auto"/>
          </w:divBdr>
        </w:div>
        <w:div w:id="247547271">
          <w:marLeft w:val="1166"/>
          <w:marRight w:val="0"/>
          <w:marTop w:val="96"/>
          <w:marBottom w:val="0"/>
          <w:divBdr>
            <w:top w:val="none" w:sz="0" w:space="0" w:color="auto"/>
            <w:left w:val="none" w:sz="0" w:space="0" w:color="auto"/>
            <w:bottom w:val="none" w:sz="0" w:space="0" w:color="auto"/>
            <w:right w:val="none" w:sz="0" w:space="0" w:color="auto"/>
          </w:divBdr>
        </w:div>
        <w:div w:id="462114650">
          <w:marLeft w:val="1166"/>
          <w:marRight w:val="0"/>
          <w:marTop w:val="96"/>
          <w:marBottom w:val="0"/>
          <w:divBdr>
            <w:top w:val="none" w:sz="0" w:space="0" w:color="auto"/>
            <w:left w:val="none" w:sz="0" w:space="0" w:color="auto"/>
            <w:bottom w:val="none" w:sz="0" w:space="0" w:color="auto"/>
            <w:right w:val="none" w:sz="0" w:space="0" w:color="auto"/>
          </w:divBdr>
        </w:div>
        <w:div w:id="353920701">
          <w:marLeft w:val="547"/>
          <w:marRight w:val="0"/>
          <w:marTop w:val="106"/>
          <w:marBottom w:val="0"/>
          <w:divBdr>
            <w:top w:val="none" w:sz="0" w:space="0" w:color="auto"/>
            <w:left w:val="none" w:sz="0" w:space="0" w:color="auto"/>
            <w:bottom w:val="none" w:sz="0" w:space="0" w:color="auto"/>
            <w:right w:val="none" w:sz="0" w:space="0" w:color="auto"/>
          </w:divBdr>
        </w:div>
        <w:div w:id="729884023">
          <w:marLeft w:val="547"/>
          <w:marRight w:val="0"/>
          <w:marTop w:val="106"/>
          <w:marBottom w:val="0"/>
          <w:divBdr>
            <w:top w:val="none" w:sz="0" w:space="0" w:color="auto"/>
            <w:left w:val="none" w:sz="0" w:space="0" w:color="auto"/>
            <w:bottom w:val="none" w:sz="0" w:space="0" w:color="auto"/>
            <w:right w:val="none" w:sz="0" w:space="0" w:color="auto"/>
          </w:divBdr>
        </w:div>
        <w:div w:id="1116364988">
          <w:marLeft w:val="547"/>
          <w:marRight w:val="0"/>
          <w:marTop w:val="106"/>
          <w:marBottom w:val="0"/>
          <w:divBdr>
            <w:top w:val="none" w:sz="0" w:space="0" w:color="auto"/>
            <w:left w:val="none" w:sz="0" w:space="0" w:color="auto"/>
            <w:bottom w:val="none" w:sz="0" w:space="0" w:color="auto"/>
            <w:right w:val="none" w:sz="0" w:space="0" w:color="auto"/>
          </w:divBdr>
        </w:div>
        <w:div w:id="925531863">
          <w:marLeft w:val="547"/>
          <w:marRight w:val="0"/>
          <w:marTop w:val="106"/>
          <w:marBottom w:val="0"/>
          <w:divBdr>
            <w:top w:val="none" w:sz="0" w:space="0" w:color="auto"/>
            <w:left w:val="none" w:sz="0" w:space="0" w:color="auto"/>
            <w:bottom w:val="none" w:sz="0" w:space="0" w:color="auto"/>
            <w:right w:val="none" w:sz="0" w:space="0" w:color="auto"/>
          </w:divBdr>
        </w:div>
        <w:div w:id="325477787">
          <w:marLeft w:val="547"/>
          <w:marRight w:val="0"/>
          <w:marTop w:val="106"/>
          <w:marBottom w:val="0"/>
          <w:divBdr>
            <w:top w:val="none" w:sz="0" w:space="0" w:color="auto"/>
            <w:left w:val="none" w:sz="0" w:space="0" w:color="auto"/>
            <w:bottom w:val="none" w:sz="0" w:space="0" w:color="auto"/>
            <w:right w:val="none" w:sz="0" w:space="0" w:color="auto"/>
          </w:divBdr>
        </w:div>
        <w:div w:id="1031691000">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oleObject" Target="embeddings/oleObject3.bin"/><Relationship Id="rId34" Type="http://schemas.openxmlformats.org/officeDocument/2006/relationships/hyperlink" Target="http://bepdev.vba.va.gov/VnpProcFormWebServiceBean/VnpProcFormService?WSDL" TargetMode="External"/><Relationship Id="rId42" Type="http://schemas.openxmlformats.org/officeDocument/2006/relationships/hyperlink" Target="http://bepdev.vba.va.gov/VnpBnftClaimWebServiceBean/VnpBnftClaimService?WSDL" TargetMode="External"/><Relationship Id="rId47" Type="http://schemas.openxmlformats.org/officeDocument/2006/relationships/hyperlink" Target="http://vbacoda.vba.va.gov/plsql/typ_val.list_val?env=CERT&amp;typ_grp=TIN_WAIVER_REASON_TYPE" TargetMode="External"/><Relationship Id="rId50" Type="http://schemas.openxmlformats.org/officeDocument/2006/relationships/hyperlink" Target="http://vbacoda.vba.va.gov/plsql/typ_val.list_val?env=CERT&amp;typ_grp=GROUP1_VERIFD_TYPE" TargetMode="External"/><Relationship Id="rId55" Type="http://schemas.openxmlformats.org/officeDocument/2006/relationships/hyperlink" Target="http://vbacoda.vba.va.gov/plsql/typ_val.list_val?env=CERT&amp;typ_grp=FAMILY_RLNSHP_TYPE" TargetMode="External"/><Relationship Id="rId63" Type="http://schemas.openxmlformats.org/officeDocument/2006/relationships/image" Target="media/image12.emf"/><Relationship Id="rId68"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oleObject" Target="embeddings/oleObject1.bin"/><Relationship Id="rId29" Type="http://schemas.openxmlformats.org/officeDocument/2006/relationships/image" Target="media/image10.emf"/><Relationship Id="rId11" Type="http://schemas.openxmlformats.org/officeDocument/2006/relationships/endnotes" Target="endnotes.xml"/><Relationship Id="rId24" Type="http://schemas.openxmlformats.org/officeDocument/2006/relationships/image" Target="media/image7.emf"/><Relationship Id="rId32" Type="http://schemas.openxmlformats.org/officeDocument/2006/relationships/oleObject" Target="embeddings/oleObject8.bin"/><Relationship Id="rId37" Type="http://schemas.openxmlformats.org/officeDocument/2006/relationships/hyperlink" Target="http://bepdev.vba.va.gov/VnpPtcpntAddrsWebServiceBean/VnpPtcpntAddrsService?WSD" TargetMode="External"/><Relationship Id="rId40" Type="http://schemas.openxmlformats.org/officeDocument/2006/relationships/hyperlink" Target="http://bepdev.vba.va.gov/VnpBnftClaimWebServiceBean/VnpBnftClaimService?WSDL" TargetMode="External"/><Relationship Id="rId45" Type="http://schemas.openxmlformats.org/officeDocument/2006/relationships/hyperlink" Target="http://vbacoda.vba.va.gov/plsql/typ_val.list_val?env=CERT&amp;typ_grp=PROC_STATE_TYPE" TargetMode="External"/><Relationship Id="rId53" Type="http://schemas.openxmlformats.org/officeDocument/2006/relationships/hyperlink" Target="http://vbacoda.vba.va.gov/plsql/typ_val.list_val?env=CERT&amp;typ_grp=PTCPNT_ADDRS_TYPE" TargetMode="External"/><Relationship Id="rId58" Type="http://schemas.openxmlformats.org/officeDocument/2006/relationships/hyperlink" Target="http://vbacoda.vba.va.gov/plsql/typ_val.list_val?env=CERT&amp;typ_grp=RATE_TYPE" TargetMode="External"/><Relationship Id="rId66" Type="http://schemas.openxmlformats.org/officeDocument/2006/relationships/footer" Target="footer3.xml"/><Relationship Id="rId5" Type="http://schemas.openxmlformats.org/officeDocument/2006/relationships/customXml" Target="../customXml/item5.xml"/><Relationship Id="rId61" Type="http://schemas.openxmlformats.org/officeDocument/2006/relationships/hyperlink" Target="http://vbacoda.vba.va.gov/plsql/typ_val.list_val?env=CERT&amp;typ_grp=JRN_STATUS_TYPE" TargetMode="External"/><Relationship Id="rId19" Type="http://schemas.openxmlformats.org/officeDocument/2006/relationships/oleObject" Target="embeddings/oleObject2.bin"/><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oleObject" Target="embeddings/oleObject7.bin"/><Relationship Id="rId35" Type="http://schemas.openxmlformats.org/officeDocument/2006/relationships/hyperlink" Target="http://bepdev.vba.va.gov/VnpPtcpntWebServiceBean/VnpPtcpntService?WSDL" TargetMode="External"/><Relationship Id="rId43" Type="http://schemas.openxmlformats.org/officeDocument/2006/relationships/hyperlink" Target="http://bepdev.vba.va.gov/VnpProcWebServiceBean/VnpProcService?WSDL" TargetMode="External"/><Relationship Id="rId48" Type="http://schemas.openxmlformats.org/officeDocument/2006/relationships/hyperlink" Target="http://vbacoda.vba.va.gov/plsql/typ_val.list_val?env=CERT&amp;typ_grp=CNTRY_TYPE" TargetMode="External"/><Relationship Id="rId56" Type="http://schemas.openxmlformats.org/officeDocument/2006/relationships/hyperlink" Target="http://vbacoda.vba.va.gov/plsql/typ_val.list_val?env=CERT&amp;typ_grp=MARAGE_TRMNTN_TYPE" TargetMode="External"/><Relationship Id="rId64" Type="http://schemas.openxmlformats.org/officeDocument/2006/relationships/oleObject" Target="embeddings/oleObject9.bin"/><Relationship Id="rId8" Type="http://schemas.openxmlformats.org/officeDocument/2006/relationships/settings" Target="settings.xml"/><Relationship Id="rId51" Type="http://schemas.openxmlformats.org/officeDocument/2006/relationships/hyperlink" Target="http://vbacoda.vba.va.gov/plsql/typ_val.list_val?env=CERT&amp;typ_grp=MLTY_POST_OFFICE_TYPE"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oleObject" Target="embeddings/oleObject5.bin"/><Relationship Id="rId33" Type="http://schemas.openxmlformats.org/officeDocument/2006/relationships/hyperlink" Target="http://bepdev.vba.va.gov/VnpProcWebServiceBean/VnpProcService?WSDL" TargetMode="External"/><Relationship Id="rId38" Type="http://schemas.openxmlformats.org/officeDocument/2006/relationships/hyperlink" Target="http://bepdev.vba.va.gov/VnpPtcpntPhoneWebServiceBean/VnpPtcpntPhoneService?WSDL" TargetMode="External"/><Relationship Id="rId46" Type="http://schemas.openxmlformats.org/officeDocument/2006/relationships/hyperlink" Target="http://vbacoda.vba.va.gov/plsql/typ_val.list_val?env=CERT&amp;typ_grp=PTCPNT_TYPE" TargetMode="External"/><Relationship Id="rId59" Type="http://schemas.openxmlformats.org/officeDocument/2006/relationships/hyperlink" Target="http://vbacoda.vba.va.gov/plsql/typ_val.list_val?env=DEVL&amp;typ_grp=POA_REP_TYPE" TargetMode="External"/><Relationship Id="rId67"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hyperlink" Target="http://bepdev.vba.va.gov/BenefitClaimServiceBean/BenefitClaimWebService?WSDL" TargetMode="External"/><Relationship Id="rId54" Type="http://schemas.openxmlformats.org/officeDocument/2006/relationships/hyperlink" Target="http://vbacoda.vba.va.gov/plsql/typ_val.list_val?env=CERT&amp;typ_grp=PHONE_TYPE" TargetMode="External"/><Relationship Id="rId62" Type="http://schemas.openxmlformats.org/officeDocument/2006/relationships/hyperlink" Target="http://vbacoda.vba.va.gov/plsql/typ_val.list_val?env=CERT&amp;typ_grp=VNP_PROC_STATE_TYPE"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oleObject" Target="embeddings/oleObject4.bin"/><Relationship Id="rId28" Type="http://schemas.openxmlformats.org/officeDocument/2006/relationships/oleObject" Target="embeddings/oleObject6.bin"/><Relationship Id="rId36" Type="http://schemas.openxmlformats.org/officeDocument/2006/relationships/hyperlink" Target="http://bepdev.vba.va.gov/VnpPersonWebServiceBean/VnpPersonService?WSDL" TargetMode="External"/><Relationship Id="rId49" Type="http://schemas.openxmlformats.org/officeDocument/2006/relationships/hyperlink" Target="http://vbacoda.vba.va.gov/plsql/typ_val.list_val?env=CERT&amp;typ_grp=EFT_WAIVER_TYPE" TargetMode="External"/><Relationship Id="rId57" Type="http://schemas.openxmlformats.org/officeDocument/2006/relationships/hyperlink" Target="http://vbacoda.vba.va.gov/plsql/typ_val.list_val?env=CERT&amp;typ_grp=PRPTNL_PHRASE_TYPE" TargetMode="External"/><Relationship Id="rId10" Type="http://schemas.openxmlformats.org/officeDocument/2006/relationships/footnotes" Target="footnotes.xml"/><Relationship Id="rId31" Type="http://schemas.openxmlformats.org/officeDocument/2006/relationships/image" Target="media/image11.emf"/><Relationship Id="rId44" Type="http://schemas.openxmlformats.org/officeDocument/2006/relationships/hyperlink" Target="http://vbacoda.vba.va.gov/plsql/typ_val.list_val?env=CERT&amp;typ_grp=PROC_TYPE%20" TargetMode="External"/><Relationship Id="rId52" Type="http://schemas.openxmlformats.org/officeDocument/2006/relationships/hyperlink" Target="http://vbacoda.vba.va.gov/plsql/typ_val.list_val?env=CERT&amp;typ_grp=MLTY_POSTAL_TYPE" TargetMode="External"/><Relationship Id="rId60" Type="http://schemas.openxmlformats.org/officeDocument/2006/relationships/hyperlink" Target="http://vbacoda.vba.va.gov/plsql/typ_val.list_val?env=CERT&amp;typ_grp=END_PRDCT_TYPE"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emf"/><Relationship Id="rId39" Type="http://schemas.openxmlformats.org/officeDocument/2006/relationships/hyperlink" Target="http://bepdev.vba.va.gov/VnpPtcpntRlnshpWebServiceBean/VnpPtcpntRlnshpService?WSD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pwalkem\Desktop\ful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D3796220C4D2449A02250351B0FD30" ma:contentTypeVersion="7" ma:contentTypeDescription="Create a new document." ma:contentTypeScope="" ma:versionID="8871f60ffb944e334c294c909e7c8664">
  <xsd:schema xmlns:xsd="http://www.w3.org/2001/XMLSchema" xmlns:xs="http://www.w3.org/2001/XMLSchema" xmlns:p="http://schemas.microsoft.com/office/2006/metadata/properties" targetNamespace="http://schemas.microsoft.com/office/2006/metadata/properties" ma:root="true" ma:fieldsID="9ddf9cb212464e7a042968925c50376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LongProperties xmlns="http://schemas.microsoft.com/office/2006/metadata/long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372B5-B652-4A14-8A23-FC7701CEF0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8572EE2-E63E-4B7B-A843-CA34EF6549C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66C3CF-7883-4AD8-95F0-6205DE828F08}">
  <ds:schemaRefs>
    <ds:schemaRef ds:uri="http://schemas.microsoft.com/office/2006/metadata/longProperties"/>
  </ds:schemaRefs>
</ds:datastoreItem>
</file>

<file path=customXml/itemProps4.xml><?xml version="1.0" encoding="utf-8"?>
<ds:datastoreItem xmlns:ds="http://schemas.openxmlformats.org/officeDocument/2006/customXml" ds:itemID="{1A0F2AB4-06A4-4BBE-A9E9-31245E884673}">
  <ds:schemaRefs>
    <ds:schemaRef ds:uri="http://schemas.microsoft.com/sharepoint/v3/contenttype/forms"/>
  </ds:schemaRefs>
</ds:datastoreItem>
</file>

<file path=customXml/itemProps5.xml><?xml version="1.0" encoding="utf-8"?>
<ds:datastoreItem xmlns:ds="http://schemas.openxmlformats.org/officeDocument/2006/customXml" ds:itemID="{92386E95-197B-C446-89A4-CB0777046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D:\Documents and Settings\vhaispwalkem\Desktop\full_template.dot</Template>
  <TotalTime>329</TotalTime>
  <Pages>74</Pages>
  <Words>16660</Words>
  <Characters>94962</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Systems Made Simple Inc.</Company>
  <LinksUpToDate>false</LinksUpToDate>
  <CharactersWithSpaces>111400</CharactersWithSpaces>
  <SharedDoc>false</SharedDoc>
  <HLinks>
    <vt:vector size="486" baseType="variant">
      <vt:variant>
        <vt:i4>2228324</vt:i4>
      </vt:variant>
      <vt:variant>
        <vt:i4>624</vt:i4>
      </vt:variant>
      <vt:variant>
        <vt:i4>0</vt:i4>
      </vt:variant>
      <vt:variant>
        <vt:i4>5</vt:i4>
      </vt:variant>
      <vt:variant>
        <vt:lpwstr>http://www.ibm.com/developerworks/library/ws-enterpriseconnectivitypatterns/index.html</vt:lpwstr>
      </vt:variant>
      <vt:variant>
        <vt:lpwstr/>
      </vt:variant>
      <vt:variant>
        <vt:i4>1441844</vt:i4>
      </vt:variant>
      <vt:variant>
        <vt:i4>476</vt:i4>
      </vt:variant>
      <vt:variant>
        <vt:i4>0</vt:i4>
      </vt:variant>
      <vt:variant>
        <vt:i4>5</vt:i4>
      </vt:variant>
      <vt:variant>
        <vt:lpwstr/>
      </vt:variant>
      <vt:variant>
        <vt:lpwstr>_Toc346035206</vt:lpwstr>
      </vt:variant>
      <vt:variant>
        <vt:i4>1441844</vt:i4>
      </vt:variant>
      <vt:variant>
        <vt:i4>470</vt:i4>
      </vt:variant>
      <vt:variant>
        <vt:i4>0</vt:i4>
      </vt:variant>
      <vt:variant>
        <vt:i4>5</vt:i4>
      </vt:variant>
      <vt:variant>
        <vt:lpwstr/>
      </vt:variant>
      <vt:variant>
        <vt:lpwstr>_Toc346035205</vt:lpwstr>
      </vt:variant>
      <vt:variant>
        <vt:i4>1441844</vt:i4>
      </vt:variant>
      <vt:variant>
        <vt:i4>464</vt:i4>
      </vt:variant>
      <vt:variant>
        <vt:i4>0</vt:i4>
      </vt:variant>
      <vt:variant>
        <vt:i4>5</vt:i4>
      </vt:variant>
      <vt:variant>
        <vt:lpwstr/>
      </vt:variant>
      <vt:variant>
        <vt:lpwstr>_Toc346035204</vt:lpwstr>
      </vt:variant>
      <vt:variant>
        <vt:i4>1441844</vt:i4>
      </vt:variant>
      <vt:variant>
        <vt:i4>458</vt:i4>
      </vt:variant>
      <vt:variant>
        <vt:i4>0</vt:i4>
      </vt:variant>
      <vt:variant>
        <vt:i4>5</vt:i4>
      </vt:variant>
      <vt:variant>
        <vt:lpwstr/>
      </vt:variant>
      <vt:variant>
        <vt:lpwstr>_Toc346035203</vt:lpwstr>
      </vt:variant>
      <vt:variant>
        <vt:i4>1441844</vt:i4>
      </vt:variant>
      <vt:variant>
        <vt:i4>452</vt:i4>
      </vt:variant>
      <vt:variant>
        <vt:i4>0</vt:i4>
      </vt:variant>
      <vt:variant>
        <vt:i4>5</vt:i4>
      </vt:variant>
      <vt:variant>
        <vt:lpwstr/>
      </vt:variant>
      <vt:variant>
        <vt:lpwstr>_Toc346035202</vt:lpwstr>
      </vt:variant>
      <vt:variant>
        <vt:i4>1441844</vt:i4>
      </vt:variant>
      <vt:variant>
        <vt:i4>446</vt:i4>
      </vt:variant>
      <vt:variant>
        <vt:i4>0</vt:i4>
      </vt:variant>
      <vt:variant>
        <vt:i4>5</vt:i4>
      </vt:variant>
      <vt:variant>
        <vt:lpwstr/>
      </vt:variant>
      <vt:variant>
        <vt:lpwstr>_Toc346035201</vt:lpwstr>
      </vt:variant>
      <vt:variant>
        <vt:i4>1441844</vt:i4>
      </vt:variant>
      <vt:variant>
        <vt:i4>440</vt:i4>
      </vt:variant>
      <vt:variant>
        <vt:i4>0</vt:i4>
      </vt:variant>
      <vt:variant>
        <vt:i4>5</vt:i4>
      </vt:variant>
      <vt:variant>
        <vt:lpwstr/>
      </vt:variant>
      <vt:variant>
        <vt:lpwstr>_Toc346035200</vt:lpwstr>
      </vt:variant>
      <vt:variant>
        <vt:i4>2031671</vt:i4>
      </vt:variant>
      <vt:variant>
        <vt:i4>434</vt:i4>
      </vt:variant>
      <vt:variant>
        <vt:i4>0</vt:i4>
      </vt:variant>
      <vt:variant>
        <vt:i4>5</vt:i4>
      </vt:variant>
      <vt:variant>
        <vt:lpwstr/>
      </vt:variant>
      <vt:variant>
        <vt:lpwstr>_Toc346035199</vt:lpwstr>
      </vt:variant>
      <vt:variant>
        <vt:i4>2031671</vt:i4>
      </vt:variant>
      <vt:variant>
        <vt:i4>428</vt:i4>
      </vt:variant>
      <vt:variant>
        <vt:i4>0</vt:i4>
      </vt:variant>
      <vt:variant>
        <vt:i4>5</vt:i4>
      </vt:variant>
      <vt:variant>
        <vt:lpwstr/>
      </vt:variant>
      <vt:variant>
        <vt:lpwstr>_Toc346035198</vt:lpwstr>
      </vt:variant>
      <vt:variant>
        <vt:i4>2031671</vt:i4>
      </vt:variant>
      <vt:variant>
        <vt:i4>422</vt:i4>
      </vt:variant>
      <vt:variant>
        <vt:i4>0</vt:i4>
      </vt:variant>
      <vt:variant>
        <vt:i4>5</vt:i4>
      </vt:variant>
      <vt:variant>
        <vt:lpwstr/>
      </vt:variant>
      <vt:variant>
        <vt:lpwstr>_Toc346035197</vt:lpwstr>
      </vt:variant>
      <vt:variant>
        <vt:i4>2031671</vt:i4>
      </vt:variant>
      <vt:variant>
        <vt:i4>416</vt:i4>
      </vt:variant>
      <vt:variant>
        <vt:i4>0</vt:i4>
      </vt:variant>
      <vt:variant>
        <vt:i4>5</vt:i4>
      </vt:variant>
      <vt:variant>
        <vt:lpwstr/>
      </vt:variant>
      <vt:variant>
        <vt:lpwstr>_Toc346035196</vt:lpwstr>
      </vt:variant>
      <vt:variant>
        <vt:i4>2031671</vt:i4>
      </vt:variant>
      <vt:variant>
        <vt:i4>410</vt:i4>
      </vt:variant>
      <vt:variant>
        <vt:i4>0</vt:i4>
      </vt:variant>
      <vt:variant>
        <vt:i4>5</vt:i4>
      </vt:variant>
      <vt:variant>
        <vt:lpwstr/>
      </vt:variant>
      <vt:variant>
        <vt:lpwstr>_Toc346035195</vt:lpwstr>
      </vt:variant>
      <vt:variant>
        <vt:i4>2031671</vt:i4>
      </vt:variant>
      <vt:variant>
        <vt:i4>404</vt:i4>
      </vt:variant>
      <vt:variant>
        <vt:i4>0</vt:i4>
      </vt:variant>
      <vt:variant>
        <vt:i4>5</vt:i4>
      </vt:variant>
      <vt:variant>
        <vt:lpwstr/>
      </vt:variant>
      <vt:variant>
        <vt:lpwstr>_Toc346035194</vt:lpwstr>
      </vt:variant>
      <vt:variant>
        <vt:i4>2031671</vt:i4>
      </vt:variant>
      <vt:variant>
        <vt:i4>398</vt:i4>
      </vt:variant>
      <vt:variant>
        <vt:i4>0</vt:i4>
      </vt:variant>
      <vt:variant>
        <vt:i4>5</vt:i4>
      </vt:variant>
      <vt:variant>
        <vt:lpwstr/>
      </vt:variant>
      <vt:variant>
        <vt:lpwstr>_Toc346035193</vt:lpwstr>
      </vt:variant>
      <vt:variant>
        <vt:i4>2031671</vt:i4>
      </vt:variant>
      <vt:variant>
        <vt:i4>392</vt:i4>
      </vt:variant>
      <vt:variant>
        <vt:i4>0</vt:i4>
      </vt:variant>
      <vt:variant>
        <vt:i4>5</vt:i4>
      </vt:variant>
      <vt:variant>
        <vt:lpwstr/>
      </vt:variant>
      <vt:variant>
        <vt:lpwstr>_Toc346035192</vt:lpwstr>
      </vt:variant>
      <vt:variant>
        <vt:i4>2031671</vt:i4>
      </vt:variant>
      <vt:variant>
        <vt:i4>386</vt:i4>
      </vt:variant>
      <vt:variant>
        <vt:i4>0</vt:i4>
      </vt:variant>
      <vt:variant>
        <vt:i4>5</vt:i4>
      </vt:variant>
      <vt:variant>
        <vt:lpwstr/>
      </vt:variant>
      <vt:variant>
        <vt:lpwstr>_Toc346035191</vt:lpwstr>
      </vt:variant>
      <vt:variant>
        <vt:i4>2031671</vt:i4>
      </vt:variant>
      <vt:variant>
        <vt:i4>380</vt:i4>
      </vt:variant>
      <vt:variant>
        <vt:i4>0</vt:i4>
      </vt:variant>
      <vt:variant>
        <vt:i4>5</vt:i4>
      </vt:variant>
      <vt:variant>
        <vt:lpwstr/>
      </vt:variant>
      <vt:variant>
        <vt:lpwstr>_Toc346035190</vt:lpwstr>
      </vt:variant>
      <vt:variant>
        <vt:i4>1966135</vt:i4>
      </vt:variant>
      <vt:variant>
        <vt:i4>374</vt:i4>
      </vt:variant>
      <vt:variant>
        <vt:i4>0</vt:i4>
      </vt:variant>
      <vt:variant>
        <vt:i4>5</vt:i4>
      </vt:variant>
      <vt:variant>
        <vt:lpwstr/>
      </vt:variant>
      <vt:variant>
        <vt:lpwstr>_Toc346035189</vt:lpwstr>
      </vt:variant>
      <vt:variant>
        <vt:i4>1966135</vt:i4>
      </vt:variant>
      <vt:variant>
        <vt:i4>368</vt:i4>
      </vt:variant>
      <vt:variant>
        <vt:i4>0</vt:i4>
      </vt:variant>
      <vt:variant>
        <vt:i4>5</vt:i4>
      </vt:variant>
      <vt:variant>
        <vt:lpwstr/>
      </vt:variant>
      <vt:variant>
        <vt:lpwstr>_Toc346035188</vt:lpwstr>
      </vt:variant>
      <vt:variant>
        <vt:i4>1966135</vt:i4>
      </vt:variant>
      <vt:variant>
        <vt:i4>362</vt:i4>
      </vt:variant>
      <vt:variant>
        <vt:i4>0</vt:i4>
      </vt:variant>
      <vt:variant>
        <vt:i4>5</vt:i4>
      </vt:variant>
      <vt:variant>
        <vt:lpwstr/>
      </vt:variant>
      <vt:variant>
        <vt:lpwstr>_Toc346035187</vt:lpwstr>
      </vt:variant>
      <vt:variant>
        <vt:i4>1966135</vt:i4>
      </vt:variant>
      <vt:variant>
        <vt:i4>356</vt:i4>
      </vt:variant>
      <vt:variant>
        <vt:i4>0</vt:i4>
      </vt:variant>
      <vt:variant>
        <vt:i4>5</vt:i4>
      </vt:variant>
      <vt:variant>
        <vt:lpwstr/>
      </vt:variant>
      <vt:variant>
        <vt:lpwstr>_Toc346035186</vt:lpwstr>
      </vt:variant>
      <vt:variant>
        <vt:i4>1966135</vt:i4>
      </vt:variant>
      <vt:variant>
        <vt:i4>350</vt:i4>
      </vt:variant>
      <vt:variant>
        <vt:i4>0</vt:i4>
      </vt:variant>
      <vt:variant>
        <vt:i4>5</vt:i4>
      </vt:variant>
      <vt:variant>
        <vt:lpwstr/>
      </vt:variant>
      <vt:variant>
        <vt:lpwstr>_Toc346035185</vt:lpwstr>
      </vt:variant>
      <vt:variant>
        <vt:i4>1966135</vt:i4>
      </vt:variant>
      <vt:variant>
        <vt:i4>344</vt:i4>
      </vt:variant>
      <vt:variant>
        <vt:i4>0</vt:i4>
      </vt:variant>
      <vt:variant>
        <vt:i4>5</vt:i4>
      </vt:variant>
      <vt:variant>
        <vt:lpwstr/>
      </vt:variant>
      <vt:variant>
        <vt:lpwstr>_Toc346035184</vt:lpwstr>
      </vt:variant>
      <vt:variant>
        <vt:i4>1966135</vt:i4>
      </vt:variant>
      <vt:variant>
        <vt:i4>338</vt:i4>
      </vt:variant>
      <vt:variant>
        <vt:i4>0</vt:i4>
      </vt:variant>
      <vt:variant>
        <vt:i4>5</vt:i4>
      </vt:variant>
      <vt:variant>
        <vt:lpwstr/>
      </vt:variant>
      <vt:variant>
        <vt:lpwstr>_Toc346035183</vt:lpwstr>
      </vt:variant>
      <vt:variant>
        <vt:i4>1966135</vt:i4>
      </vt:variant>
      <vt:variant>
        <vt:i4>332</vt:i4>
      </vt:variant>
      <vt:variant>
        <vt:i4>0</vt:i4>
      </vt:variant>
      <vt:variant>
        <vt:i4>5</vt:i4>
      </vt:variant>
      <vt:variant>
        <vt:lpwstr/>
      </vt:variant>
      <vt:variant>
        <vt:lpwstr>_Toc346035182</vt:lpwstr>
      </vt:variant>
      <vt:variant>
        <vt:i4>1966135</vt:i4>
      </vt:variant>
      <vt:variant>
        <vt:i4>326</vt:i4>
      </vt:variant>
      <vt:variant>
        <vt:i4>0</vt:i4>
      </vt:variant>
      <vt:variant>
        <vt:i4>5</vt:i4>
      </vt:variant>
      <vt:variant>
        <vt:lpwstr/>
      </vt:variant>
      <vt:variant>
        <vt:lpwstr>_Toc346035181</vt:lpwstr>
      </vt:variant>
      <vt:variant>
        <vt:i4>1966135</vt:i4>
      </vt:variant>
      <vt:variant>
        <vt:i4>320</vt:i4>
      </vt:variant>
      <vt:variant>
        <vt:i4>0</vt:i4>
      </vt:variant>
      <vt:variant>
        <vt:i4>5</vt:i4>
      </vt:variant>
      <vt:variant>
        <vt:lpwstr/>
      </vt:variant>
      <vt:variant>
        <vt:lpwstr>_Toc346035180</vt:lpwstr>
      </vt:variant>
      <vt:variant>
        <vt:i4>1114167</vt:i4>
      </vt:variant>
      <vt:variant>
        <vt:i4>314</vt:i4>
      </vt:variant>
      <vt:variant>
        <vt:i4>0</vt:i4>
      </vt:variant>
      <vt:variant>
        <vt:i4>5</vt:i4>
      </vt:variant>
      <vt:variant>
        <vt:lpwstr/>
      </vt:variant>
      <vt:variant>
        <vt:lpwstr>_Toc346035179</vt:lpwstr>
      </vt:variant>
      <vt:variant>
        <vt:i4>1114167</vt:i4>
      </vt:variant>
      <vt:variant>
        <vt:i4>308</vt:i4>
      </vt:variant>
      <vt:variant>
        <vt:i4>0</vt:i4>
      </vt:variant>
      <vt:variant>
        <vt:i4>5</vt:i4>
      </vt:variant>
      <vt:variant>
        <vt:lpwstr/>
      </vt:variant>
      <vt:variant>
        <vt:lpwstr>_Toc346035178</vt:lpwstr>
      </vt:variant>
      <vt:variant>
        <vt:i4>1114167</vt:i4>
      </vt:variant>
      <vt:variant>
        <vt:i4>302</vt:i4>
      </vt:variant>
      <vt:variant>
        <vt:i4>0</vt:i4>
      </vt:variant>
      <vt:variant>
        <vt:i4>5</vt:i4>
      </vt:variant>
      <vt:variant>
        <vt:lpwstr/>
      </vt:variant>
      <vt:variant>
        <vt:lpwstr>_Toc346035177</vt:lpwstr>
      </vt:variant>
      <vt:variant>
        <vt:i4>1114167</vt:i4>
      </vt:variant>
      <vt:variant>
        <vt:i4>296</vt:i4>
      </vt:variant>
      <vt:variant>
        <vt:i4>0</vt:i4>
      </vt:variant>
      <vt:variant>
        <vt:i4>5</vt:i4>
      </vt:variant>
      <vt:variant>
        <vt:lpwstr/>
      </vt:variant>
      <vt:variant>
        <vt:lpwstr>_Toc346035176</vt:lpwstr>
      </vt:variant>
      <vt:variant>
        <vt:i4>1114167</vt:i4>
      </vt:variant>
      <vt:variant>
        <vt:i4>290</vt:i4>
      </vt:variant>
      <vt:variant>
        <vt:i4>0</vt:i4>
      </vt:variant>
      <vt:variant>
        <vt:i4>5</vt:i4>
      </vt:variant>
      <vt:variant>
        <vt:lpwstr/>
      </vt:variant>
      <vt:variant>
        <vt:lpwstr>_Toc346035175</vt:lpwstr>
      </vt:variant>
      <vt:variant>
        <vt:i4>1114167</vt:i4>
      </vt:variant>
      <vt:variant>
        <vt:i4>284</vt:i4>
      </vt:variant>
      <vt:variant>
        <vt:i4>0</vt:i4>
      </vt:variant>
      <vt:variant>
        <vt:i4>5</vt:i4>
      </vt:variant>
      <vt:variant>
        <vt:lpwstr/>
      </vt:variant>
      <vt:variant>
        <vt:lpwstr>_Toc346035174</vt:lpwstr>
      </vt:variant>
      <vt:variant>
        <vt:i4>1114167</vt:i4>
      </vt:variant>
      <vt:variant>
        <vt:i4>278</vt:i4>
      </vt:variant>
      <vt:variant>
        <vt:i4>0</vt:i4>
      </vt:variant>
      <vt:variant>
        <vt:i4>5</vt:i4>
      </vt:variant>
      <vt:variant>
        <vt:lpwstr/>
      </vt:variant>
      <vt:variant>
        <vt:lpwstr>_Toc346035173</vt:lpwstr>
      </vt:variant>
      <vt:variant>
        <vt:i4>1114167</vt:i4>
      </vt:variant>
      <vt:variant>
        <vt:i4>272</vt:i4>
      </vt:variant>
      <vt:variant>
        <vt:i4>0</vt:i4>
      </vt:variant>
      <vt:variant>
        <vt:i4>5</vt:i4>
      </vt:variant>
      <vt:variant>
        <vt:lpwstr/>
      </vt:variant>
      <vt:variant>
        <vt:lpwstr>_Toc346035172</vt:lpwstr>
      </vt:variant>
      <vt:variant>
        <vt:i4>1114167</vt:i4>
      </vt:variant>
      <vt:variant>
        <vt:i4>266</vt:i4>
      </vt:variant>
      <vt:variant>
        <vt:i4>0</vt:i4>
      </vt:variant>
      <vt:variant>
        <vt:i4>5</vt:i4>
      </vt:variant>
      <vt:variant>
        <vt:lpwstr/>
      </vt:variant>
      <vt:variant>
        <vt:lpwstr>_Toc346035171</vt:lpwstr>
      </vt:variant>
      <vt:variant>
        <vt:i4>1114167</vt:i4>
      </vt:variant>
      <vt:variant>
        <vt:i4>260</vt:i4>
      </vt:variant>
      <vt:variant>
        <vt:i4>0</vt:i4>
      </vt:variant>
      <vt:variant>
        <vt:i4>5</vt:i4>
      </vt:variant>
      <vt:variant>
        <vt:lpwstr/>
      </vt:variant>
      <vt:variant>
        <vt:lpwstr>_Toc346035170</vt:lpwstr>
      </vt:variant>
      <vt:variant>
        <vt:i4>1048631</vt:i4>
      </vt:variant>
      <vt:variant>
        <vt:i4>254</vt:i4>
      </vt:variant>
      <vt:variant>
        <vt:i4>0</vt:i4>
      </vt:variant>
      <vt:variant>
        <vt:i4>5</vt:i4>
      </vt:variant>
      <vt:variant>
        <vt:lpwstr/>
      </vt:variant>
      <vt:variant>
        <vt:lpwstr>_Toc346035169</vt:lpwstr>
      </vt:variant>
      <vt:variant>
        <vt:i4>1048631</vt:i4>
      </vt:variant>
      <vt:variant>
        <vt:i4>248</vt:i4>
      </vt:variant>
      <vt:variant>
        <vt:i4>0</vt:i4>
      </vt:variant>
      <vt:variant>
        <vt:i4>5</vt:i4>
      </vt:variant>
      <vt:variant>
        <vt:lpwstr/>
      </vt:variant>
      <vt:variant>
        <vt:lpwstr>_Toc346035168</vt:lpwstr>
      </vt:variant>
      <vt:variant>
        <vt:i4>1048631</vt:i4>
      </vt:variant>
      <vt:variant>
        <vt:i4>242</vt:i4>
      </vt:variant>
      <vt:variant>
        <vt:i4>0</vt:i4>
      </vt:variant>
      <vt:variant>
        <vt:i4>5</vt:i4>
      </vt:variant>
      <vt:variant>
        <vt:lpwstr/>
      </vt:variant>
      <vt:variant>
        <vt:lpwstr>_Toc346035167</vt:lpwstr>
      </vt:variant>
      <vt:variant>
        <vt:i4>1048631</vt:i4>
      </vt:variant>
      <vt:variant>
        <vt:i4>236</vt:i4>
      </vt:variant>
      <vt:variant>
        <vt:i4>0</vt:i4>
      </vt:variant>
      <vt:variant>
        <vt:i4>5</vt:i4>
      </vt:variant>
      <vt:variant>
        <vt:lpwstr/>
      </vt:variant>
      <vt:variant>
        <vt:lpwstr>_Toc346035166</vt:lpwstr>
      </vt:variant>
      <vt:variant>
        <vt:i4>1048631</vt:i4>
      </vt:variant>
      <vt:variant>
        <vt:i4>230</vt:i4>
      </vt:variant>
      <vt:variant>
        <vt:i4>0</vt:i4>
      </vt:variant>
      <vt:variant>
        <vt:i4>5</vt:i4>
      </vt:variant>
      <vt:variant>
        <vt:lpwstr/>
      </vt:variant>
      <vt:variant>
        <vt:lpwstr>_Toc346035165</vt:lpwstr>
      </vt:variant>
      <vt:variant>
        <vt:i4>1048631</vt:i4>
      </vt:variant>
      <vt:variant>
        <vt:i4>224</vt:i4>
      </vt:variant>
      <vt:variant>
        <vt:i4>0</vt:i4>
      </vt:variant>
      <vt:variant>
        <vt:i4>5</vt:i4>
      </vt:variant>
      <vt:variant>
        <vt:lpwstr/>
      </vt:variant>
      <vt:variant>
        <vt:lpwstr>_Toc346035164</vt:lpwstr>
      </vt:variant>
      <vt:variant>
        <vt:i4>1048631</vt:i4>
      </vt:variant>
      <vt:variant>
        <vt:i4>218</vt:i4>
      </vt:variant>
      <vt:variant>
        <vt:i4>0</vt:i4>
      </vt:variant>
      <vt:variant>
        <vt:i4>5</vt:i4>
      </vt:variant>
      <vt:variant>
        <vt:lpwstr/>
      </vt:variant>
      <vt:variant>
        <vt:lpwstr>_Toc346035163</vt:lpwstr>
      </vt:variant>
      <vt:variant>
        <vt:i4>1048631</vt:i4>
      </vt:variant>
      <vt:variant>
        <vt:i4>212</vt:i4>
      </vt:variant>
      <vt:variant>
        <vt:i4>0</vt:i4>
      </vt:variant>
      <vt:variant>
        <vt:i4>5</vt:i4>
      </vt:variant>
      <vt:variant>
        <vt:lpwstr/>
      </vt:variant>
      <vt:variant>
        <vt:lpwstr>_Toc346035162</vt:lpwstr>
      </vt:variant>
      <vt:variant>
        <vt:i4>1048631</vt:i4>
      </vt:variant>
      <vt:variant>
        <vt:i4>206</vt:i4>
      </vt:variant>
      <vt:variant>
        <vt:i4>0</vt:i4>
      </vt:variant>
      <vt:variant>
        <vt:i4>5</vt:i4>
      </vt:variant>
      <vt:variant>
        <vt:lpwstr/>
      </vt:variant>
      <vt:variant>
        <vt:lpwstr>_Toc346035161</vt:lpwstr>
      </vt:variant>
      <vt:variant>
        <vt:i4>1048631</vt:i4>
      </vt:variant>
      <vt:variant>
        <vt:i4>200</vt:i4>
      </vt:variant>
      <vt:variant>
        <vt:i4>0</vt:i4>
      </vt:variant>
      <vt:variant>
        <vt:i4>5</vt:i4>
      </vt:variant>
      <vt:variant>
        <vt:lpwstr/>
      </vt:variant>
      <vt:variant>
        <vt:lpwstr>_Toc346035160</vt:lpwstr>
      </vt:variant>
      <vt:variant>
        <vt:i4>1245239</vt:i4>
      </vt:variant>
      <vt:variant>
        <vt:i4>194</vt:i4>
      </vt:variant>
      <vt:variant>
        <vt:i4>0</vt:i4>
      </vt:variant>
      <vt:variant>
        <vt:i4>5</vt:i4>
      </vt:variant>
      <vt:variant>
        <vt:lpwstr/>
      </vt:variant>
      <vt:variant>
        <vt:lpwstr>_Toc346035159</vt:lpwstr>
      </vt:variant>
      <vt:variant>
        <vt:i4>1245239</vt:i4>
      </vt:variant>
      <vt:variant>
        <vt:i4>188</vt:i4>
      </vt:variant>
      <vt:variant>
        <vt:i4>0</vt:i4>
      </vt:variant>
      <vt:variant>
        <vt:i4>5</vt:i4>
      </vt:variant>
      <vt:variant>
        <vt:lpwstr/>
      </vt:variant>
      <vt:variant>
        <vt:lpwstr>_Toc346035158</vt:lpwstr>
      </vt:variant>
      <vt:variant>
        <vt:i4>1245239</vt:i4>
      </vt:variant>
      <vt:variant>
        <vt:i4>182</vt:i4>
      </vt:variant>
      <vt:variant>
        <vt:i4>0</vt:i4>
      </vt:variant>
      <vt:variant>
        <vt:i4>5</vt:i4>
      </vt:variant>
      <vt:variant>
        <vt:lpwstr/>
      </vt:variant>
      <vt:variant>
        <vt:lpwstr>_Toc346035157</vt:lpwstr>
      </vt:variant>
      <vt:variant>
        <vt:i4>1245239</vt:i4>
      </vt:variant>
      <vt:variant>
        <vt:i4>176</vt:i4>
      </vt:variant>
      <vt:variant>
        <vt:i4>0</vt:i4>
      </vt:variant>
      <vt:variant>
        <vt:i4>5</vt:i4>
      </vt:variant>
      <vt:variant>
        <vt:lpwstr/>
      </vt:variant>
      <vt:variant>
        <vt:lpwstr>_Toc346035156</vt:lpwstr>
      </vt:variant>
      <vt:variant>
        <vt:i4>1245239</vt:i4>
      </vt:variant>
      <vt:variant>
        <vt:i4>170</vt:i4>
      </vt:variant>
      <vt:variant>
        <vt:i4>0</vt:i4>
      </vt:variant>
      <vt:variant>
        <vt:i4>5</vt:i4>
      </vt:variant>
      <vt:variant>
        <vt:lpwstr/>
      </vt:variant>
      <vt:variant>
        <vt:lpwstr>_Toc346035155</vt:lpwstr>
      </vt:variant>
      <vt:variant>
        <vt:i4>1245239</vt:i4>
      </vt:variant>
      <vt:variant>
        <vt:i4>164</vt:i4>
      </vt:variant>
      <vt:variant>
        <vt:i4>0</vt:i4>
      </vt:variant>
      <vt:variant>
        <vt:i4>5</vt:i4>
      </vt:variant>
      <vt:variant>
        <vt:lpwstr/>
      </vt:variant>
      <vt:variant>
        <vt:lpwstr>_Toc346035154</vt:lpwstr>
      </vt:variant>
      <vt:variant>
        <vt:i4>1245239</vt:i4>
      </vt:variant>
      <vt:variant>
        <vt:i4>158</vt:i4>
      </vt:variant>
      <vt:variant>
        <vt:i4>0</vt:i4>
      </vt:variant>
      <vt:variant>
        <vt:i4>5</vt:i4>
      </vt:variant>
      <vt:variant>
        <vt:lpwstr/>
      </vt:variant>
      <vt:variant>
        <vt:lpwstr>_Toc346035153</vt:lpwstr>
      </vt:variant>
      <vt:variant>
        <vt:i4>1245239</vt:i4>
      </vt:variant>
      <vt:variant>
        <vt:i4>152</vt:i4>
      </vt:variant>
      <vt:variant>
        <vt:i4>0</vt:i4>
      </vt:variant>
      <vt:variant>
        <vt:i4>5</vt:i4>
      </vt:variant>
      <vt:variant>
        <vt:lpwstr/>
      </vt:variant>
      <vt:variant>
        <vt:lpwstr>_Toc346035152</vt:lpwstr>
      </vt:variant>
      <vt:variant>
        <vt:i4>1245239</vt:i4>
      </vt:variant>
      <vt:variant>
        <vt:i4>146</vt:i4>
      </vt:variant>
      <vt:variant>
        <vt:i4>0</vt:i4>
      </vt:variant>
      <vt:variant>
        <vt:i4>5</vt:i4>
      </vt:variant>
      <vt:variant>
        <vt:lpwstr/>
      </vt:variant>
      <vt:variant>
        <vt:lpwstr>_Toc346035151</vt:lpwstr>
      </vt:variant>
      <vt:variant>
        <vt:i4>1245239</vt:i4>
      </vt:variant>
      <vt:variant>
        <vt:i4>140</vt:i4>
      </vt:variant>
      <vt:variant>
        <vt:i4>0</vt:i4>
      </vt:variant>
      <vt:variant>
        <vt:i4>5</vt:i4>
      </vt:variant>
      <vt:variant>
        <vt:lpwstr/>
      </vt:variant>
      <vt:variant>
        <vt:lpwstr>_Toc346035150</vt:lpwstr>
      </vt:variant>
      <vt:variant>
        <vt:i4>1179703</vt:i4>
      </vt:variant>
      <vt:variant>
        <vt:i4>134</vt:i4>
      </vt:variant>
      <vt:variant>
        <vt:i4>0</vt:i4>
      </vt:variant>
      <vt:variant>
        <vt:i4>5</vt:i4>
      </vt:variant>
      <vt:variant>
        <vt:lpwstr/>
      </vt:variant>
      <vt:variant>
        <vt:lpwstr>_Toc346035149</vt:lpwstr>
      </vt:variant>
      <vt:variant>
        <vt:i4>1179703</vt:i4>
      </vt:variant>
      <vt:variant>
        <vt:i4>128</vt:i4>
      </vt:variant>
      <vt:variant>
        <vt:i4>0</vt:i4>
      </vt:variant>
      <vt:variant>
        <vt:i4>5</vt:i4>
      </vt:variant>
      <vt:variant>
        <vt:lpwstr/>
      </vt:variant>
      <vt:variant>
        <vt:lpwstr>_Toc346035148</vt:lpwstr>
      </vt:variant>
      <vt:variant>
        <vt:i4>1179703</vt:i4>
      </vt:variant>
      <vt:variant>
        <vt:i4>122</vt:i4>
      </vt:variant>
      <vt:variant>
        <vt:i4>0</vt:i4>
      </vt:variant>
      <vt:variant>
        <vt:i4>5</vt:i4>
      </vt:variant>
      <vt:variant>
        <vt:lpwstr/>
      </vt:variant>
      <vt:variant>
        <vt:lpwstr>_Toc346035147</vt:lpwstr>
      </vt:variant>
      <vt:variant>
        <vt:i4>1179703</vt:i4>
      </vt:variant>
      <vt:variant>
        <vt:i4>116</vt:i4>
      </vt:variant>
      <vt:variant>
        <vt:i4>0</vt:i4>
      </vt:variant>
      <vt:variant>
        <vt:i4>5</vt:i4>
      </vt:variant>
      <vt:variant>
        <vt:lpwstr/>
      </vt:variant>
      <vt:variant>
        <vt:lpwstr>_Toc346035146</vt:lpwstr>
      </vt:variant>
      <vt:variant>
        <vt:i4>1179703</vt:i4>
      </vt:variant>
      <vt:variant>
        <vt:i4>110</vt:i4>
      </vt:variant>
      <vt:variant>
        <vt:i4>0</vt:i4>
      </vt:variant>
      <vt:variant>
        <vt:i4>5</vt:i4>
      </vt:variant>
      <vt:variant>
        <vt:lpwstr/>
      </vt:variant>
      <vt:variant>
        <vt:lpwstr>_Toc346035145</vt:lpwstr>
      </vt:variant>
      <vt:variant>
        <vt:i4>1179703</vt:i4>
      </vt:variant>
      <vt:variant>
        <vt:i4>104</vt:i4>
      </vt:variant>
      <vt:variant>
        <vt:i4>0</vt:i4>
      </vt:variant>
      <vt:variant>
        <vt:i4>5</vt:i4>
      </vt:variant>
      <vt:variant>
        <vt:lpwstr/>
      </vt:variant>
      <vt:variant>
        <vt:lpwstr>_Toc346035144</vt:lpwstr>
      </vt:variant>
      <vt:variant>
        <vt:i4>1179703</vt:i4>
      </vt:variant>
      <vt:variant>
        <vt:i4>98</vt:i4>
      </vt:variant>
      <vt:variant>
        <vt:i4>0</vt:i4>
      </vt:variant>
      <vt:variant>
        <vt:i4>5</vt:i4>
      </vt:variant>
      <vt:variant>
        <vt:lpwstr/>
      </vt:variant>
      <vt:variant>
        <vt:lpwstr>_Toc346035143</vt:lpwstr>
      </vt:variant>
      <vt:variant>
        <vt:i4>1179703</vt:i4>
      </vt:variant>
      <vt:variant>
        <vt:i4>92</vt:i4>
      </vt:variant>
      <vt:variant>
        <vt:i4>0</vt:i4>
      </vt:variant>
      <vt:variant>
        <vt:i4>5</vt:i4>
      </vt:variant>
      <vt:variant>
        <vt:lpwstr/>
      </vt:variant>
      <vt:variant>
        <vt:lpwstr>_Toc346035142</vt:lpwstr>
      </vt:variant>
      <vt:variant>
        <vt:i4>1179703</vt:i4>
      </vt:variant>
      <vt:variant>
        <vt:i4>86</vt:i4>
      </vt:variant>
      <vt:variant>
        <vt:i4>0</vt:i4>
      </vt:variant>
      <vt:variant>
        <vt:i4>5</vt:i4>
      </vt:variant>
      <vt:variant>
        <vt:lpwstr/>
      </vt:variant>
      <vt:variant>
        <vt:lpwstr>_Toc346035141</vt:lpwstr>
      </vt:variant>
      <vt:variant>
        <vt:i4>1179703</vt:i4>
      </vt:variant>
      <vt:variant>
        <vt:i4>80</vt:i4>
      </vt:variant>
      <vt:variant>
        <vt:i4>0</vt:i4>
      </vt:variant>
      <vt:variant>
        <vt:i4>5</vt:i4>
      </vt:variant>
      <vt:variant>
        <vt:lpwstr/>
      </vt:variant>
      <vt:variant>
        <vt:lpwstr>_Toc346035140</vt:lpwstr>
      </vt:variant>
      <vt:variant>
        <vt:i4>1376311</vt:i4>
      </vt:variant>
      <vt:variant>
        <vt:i4>74</vt:i4>
      </vt:variant>
      <vt:variant>
        <vt:i4>0</vt:i4>
      </vt:variant>
      <vt:variant>
        <vt:i4>5</vt:i4>
      </vt:variant>
      <vt:variant>
        <vt:lpwstr/>
      </vt:variant>
      <vt:variant>
        <vt:lpwstr>_Toc346035139</vt:lpwstr>
      </vt:variant>
      <vt:variant>
        <vt:i4>1376311</vt:i4>
      </vt:variant>
      <vt:variant>
        <vt:i4>68</vt:i4>
      </vt:variant>
      <vt:variant>
        <vt:i4>0</vt:i4>
      </vt:variant>
      <vt:variant>
        <vt:i4>5</vt:i4>
      </vt:variant>
      <vt:variant>
        <vt:lpwstr/>
      </vt:variant>
      <vt:variant>
        <vt:lpwstr>_Toc346035138</vt:lpwstr>
      </vt:variant>
      <vt:variant>
        <vt:i4>1376311</vt:i4>
      </vt:variant>
      <vt:variant>
        <vt:i4>62</vt:i4>
      </vt:variant>
      <vt:variant>
        <vt:i4>0</vt:i4>
      </vt:variant>
      <vt:variant>
        <vt:i4>5</vt:i4>
      </vt:variant>
      <vt:variant>
        <vt:lpwstr/>
      </vt:variant>
      <vt:variant>
        <vt:lpwstr>_Toc346035137</vt:lpwstr>
      </vt:variant>
      <vt:variant>
        <vt:i4>1376311</vt:i4>
      </vt:variant>
      <vt:variant>
        <vt:i4>56</vt:i4>
      </vt:variant>
      <vt:variant>
        <vt:i4>0</vt:i4>
      </vt:variant>
      <vt:variant>
        <vt:i4>5</vt:i4>
      </vt:variant>
      <vt:variant>
        <vt:lpwstr/>
      </vt:variant>
      <vt:variant>
        <vt:lpwstr>_Toc346035136</vt:lpwstr>
      </vt:variant>
      <vt:variant>
        <vt:i4>1376311</vt:i4>
      </vt:variant>
      <vt:variant>
        <vt:i4>50</vt:i4>
      </vt:variant>
      <vt:variant>
        <vt:i4>0</vt:i4>
      </vt:variant>
      <vt:variant>
        <vt:i4>5</vt:i4>
      </vt:variant>
      <vt:variant>
        <vt:lpwstr/>
      </vt:variant>
      <vt:variant>
        <vt:lpwstr>_Toc346035135</vt:lpwstr>
      </vt:variant>
      <vt:variant>
        <vt:i4>1376311</vt:i4>
      </vt:variant>
      <vt:variant>
        <vt:i4>44</vt:i4>
      </vt:variant>
      <vt:variant>
        <vt:i4>0</vt:i4>
      </vt:variant>
      <vt:variant>
        <vt:i4>5</vt:i4>
      </vt:variant>
      <vt:variant>
        <vt:lpwstr/>
      </vt:variant>
      <vt:variant>
        <vt:lpwstr>_Toc346035134</vt:lpwstr>
      </vt:variant>
      <vt:variant>
        <vt:i4>1376311</vt:i4>
      </vt:variant>
      <vt:variant>
        <vt:i4>38</vt:i4>
      </vt:variant>
      <vt:variant>
        <vt:i4>0</vt:i4>
      </vt:variant>
      <vt:variant>
        <vt:i4>5</vt:i4>
      </vt:variant>
      <vt:variant>
        <vt:lpwstr/>
      </vt:variant>
      <vt:variant>
        <vt:lpwstr>_Toc346035133</vt:lpwstr>
      </vt:variant>
      <vt:variant>
        <vt:i4>1376311</vt:i4>
      </vt:variant>
      <vt:variant>
        <vt:i4>32</vt:i4>
      </vt:variant>
      <vt:variant>
        <vt:i4>0</vt:i4>
      </vt:variant>
      <vt:variant>
        <vt:i4>5</vt:i4>
      </vt:variant>
      <vt:variant>
        <vt:lpwstr/>
      </vt:variant>
      <vt:variant>
        <vt:lpwstr>_Toc346035132</vt:lpwstr>
      </vt:variant>
      <vt:variant>
        <vt:i4>1376311</vt:i4>
      </vt:variant>
      <vt:variant>
        <vt:i4>26</vt:i4>
      </vt:variant>
      <vt:variant>
        <vt:i4>0</vt:i4>
      </vt:variant>
      <vt:variant>
        <vt:i4>5</vt:i4>
      </vt:variant>
      <vt:variant>
        <vt:lpwstr/>
      </vt:variant>
      <vt:variant>
        <vt:lpwstr>_Toc346035131</vt:lpwstr>
      </vt:variant>
      <vt:variant>
        <vt:i4>1376311</vt:i4>
      </vt:variant>
      <vt:variant>
        <vt:i4>20</vt:i4>
      </vt:variant>
      <vt:variant>
        <vt:i4>0</vt:i4>
      </vt:variant>
      <vt:variant>
        <vt:i4>5</vt:i4>
      </vt:variant>
      <vt:variant>
        <vt:lpwstr/>
      </vt:variant>
      <vt:variant>
        <vt:lpwstr>_Toc346035130</vt:lpwstr>
      </vt:variant>
      <vt:variant>
        <vt:i4>1310775</vt:i4>
      </vt:variant>
      <vt:variant>
        <vt:i4>14</vt:i4>
      </vt:variant>
      <vt:variant>
        <vt:i4>0</vt:i4>
      </vt:variant>
      <vt:variant>
        <vt:i4>5</vt:i4>
      </vt:variant>
      <vt:variant>
        <vt:lpwstr/>
      </vt:variant>
      <vt:variant>
        <vt:lpwstr>_Toc346035129</vt:lpwstr>
      </vt:variant>
      <vt:variant>
        <vt:i4>1310775</vt:i4>
      </vt:variant>
      <vt:variant>
        <vt:i4>8</vt:i4>
      </vt:variant>
      <vt:variant>
        <vt:i4>0</vt:i4>
      </vt:variant>
      <vt:variant>
        <vt:i4>5</vt:i4>
      </vt:variant>
      <vt:variant>
        <vt:lpwstr/>
      </vt:variant>
      <vt:variant>
        <vt:lpwstr>_Toc346035128</vt:lpwstr>
      </vt:variant>
      <vt:variant>
        <vt:i4>1310775</vt:i4>
      </vt:variant>
      <vt:variant>
        <vt:i4>2</vt:i4>
      </vt:variant>
      <vt:variant>
        <vt:i4>0</vt:i4>
      </vt:variant>
      <vt:variant>
        <vt:i4>5</vt:i4>
      </vt:variant>
      <vt:variant>
        <vt:lpwstr/>
      </vt:variant>
      <vt:variant>
        <vt:lpwstr>_Toc346035127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Process Management Service</dc:creator>
  <cp:keywords>template, design</cp:keywords>
  <cp:lastModifiedBy>Microsoft Office User</cp:lastModifiedBy>
  <cp:revision>1</cp:revision>
  <cp:lastPrinted>2014-12-11T18:20:00Z</cp:lastPrinted>
  <dcterms:created xsi:type="dcterms:W3CDTF">2016-12-08T14:07:00Z</dcterms:created>
  <dcterms:modified xsi:type="dcterms:W3CDTF">2018-05-11T20:53:00Z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Order">
    <vt:lpwstr>2000.00000000000</vt:lpwstr>
  </property>
  <property fmtid="{D5CDD505-2E9C-101B-9397-08002B2CF9AE}" pid="4" name="ContentType">
    <vt:lpwstr>Document</vt:lpwstr>
  </property>
  <property fmtid="{D5CDD505-2E9C-101B-9397-08002B2CF9AE}" pid="5" name="ContentTypeId">
    <vt:lpwstr>0x01010062D3796220C4D2449A02250351B0FD30</vt:lpwstr>
  </property>
  <property fmtid="{D5CDD505-2E9C-101B-9397-08002B2CF9AE}" pid="6" name="TemplateUrl">
    <vt:lpwstr/>
  </property>
  <property fmtid="{D5CDD505-2E9C-101B-9397-08002B2CF9AE}" pid="7" name="Process ID">
    <vt:lpwstr>2;#PRP</vt:lpwstr>
  </property>
  <property fmtid="{D5CDD505-2E9C-101B-9397-08002B2CF9AE}" pid="8" name="Responsible Role">
    <vt:lpwstr>14</vt:lpwstr>
  </property>
  <property fmtid="{D5CDD505-2E9C-101B-9397-08002B2CF9AE}" pid="9" name="xd_ProgID">
    <vt:lpwstr/>
  </property>
  <property fmtid="{D5CDD505-2E9C-101B-9397-08002B2CF9AE}" pid="10" name="Artifact Owner">
    <vt:lpwstr>6</vt:lpwstr>
  </property>
  <property fmtid="{D5CDD505-2E9C-101B-9397-08002B2CF9AE}" pid="11" name="MetaInfo">
    <vt:lpwstr/>
  </property>
  <property fmtid="{D5CDD505-2E9C-101B-9397-08002B2CF9AE}" pid="12" name="Checked-out Note">
    <vt:lpwstr/>
  </property>
  <property fmtid="{D5CDD505-2E9C-101B-9397-08002B2CF9AE}" pid="13" name="Required for National Release">
    <vt:lpwstr>1</vt:lpwstr>
  </property>
  <property fmtid="{D5CDD505-2E9C-101B-9397-08002B2CF9AE}" pid="14" name="Required for PMAS">
    <vt:lpwstr>1</vt:lpwstr>
  </property>
  <property fmtid="{D5CDD505-2E9C-101B-9397-08002B2CF9AE}" pid="15" name="Action Requested">
    <vt:lpwstr>Push to Production</vt:lpwstr>
  </property>
  <property fmtid="{D5CDD505-2E9C-101B-9397-08002B2CF9AE}" pid="16" name="Description0">
    <vt:lpwstr>The offical SDD for new development work. </vt:lpwstr>
  </property>
  <property fmtid="{D5CDD505-2E9C-101B-9397-08002B2CF9AE}" pid="17" name="Required for Assessment and Authorizatio">
    <vt:lpwstr>0</vt:lpwstr>
  </property>
  <property fmtid="{D5CDD505-2E9C-101B-9397-08002B2CF9AE}" pid="18" name="Subject">
    <vt:lpwstr/>
  </property>
  <property fmtid="{D5CDD505-2E9C-101B-9397-08002B2CF9AE}" pid="19" name="_Author">
    <vt:lpwstr>Process Management Service</vt:lpwstr>
  </property>
  <property fmtid="{D5CDD505-2E9C-101B-9397-08002B2CF9AE}" pid="20" name="_Category">
    <vt:lpwstr>template</vt:lpwstr>
  </property>
  <property fmtid="{D5CDD505-2E9C-101B-9397-08002B2CF9AE}" pid="21" name="Categories">
    <vt:lpwstr/>
  </property>
  <property fmtid="{D5CDD505-2E9C-101B-9397-08002B2CF9AE}" pid="22" name="Approval Level">
    <vt:lpwstr/>
  </property>
  <property fmtid="{D5CDD505-2E9C-101B-9397-08002B2CF9AE}" pid="23" name="_Comments">
    <vt:lpwstr/>
  </property>
  <property fmtid="{D5CDD505-2E9C-101B-9397-08002B2CF9AE}" pid="24" name="Assigned To">
    <vt:lpwstr/>
  </property>
  <property fmtid="{D5CDD505-2E9C-101B-9397-08002B2CF9AE}" pid="25" name="Keywords">
    <vt:lpwstr>template, design</vt:lpwstr>
  </property>
  <property fmtid="{D5CDD505-2E9C-101B-9397-08002B2CF9AE}" pid="26" name="_dlc_DocIdItemGuid">
    <vt:lpwstr>a9e0e8cb-8322-4db3-99f0-b54fcd589642</vt:lpwstr>
  </property>
  <property fmtid="{D5CDD505-2E9C-101B-9397-08002B2CF9AE}" pid="27" name="Document Author">
    <vt:lpwstr>SMS-SYRACUSE\morton.serrell</vt:lpwstr>
  </property>
  <property fmtid="{D5CDD505-2E9C-101B-9397-08002B2CF9AE}" pid="28" name="Document Sensitivity">
    <vt:lpwstr>1</vt:lpwstr>
  </property>
  <property fmtid="{D5CDD505-2E9C-101B-9397-08002B2CF9AE}" pid="29" name="ThirdParty">
    <vt:lpwstr/>
  </property>
  <property fmtid="{D5CDD505-2E9C-101B-9397-08002B2CF9AE}" pid="30" name="OCI Restriction">
    <vt:bool>false</vt:bool>
  </property>
  <property fmtid="{D5CDD505-2E9C-101B-9397-08002B2CF9AE}" pid="31" name="OCI Additional Info">
    <vt:lpwstr/>
  </property>
  <property fmtid="{D5CDD505-2E9C-101B-9397-08002B2CF9AE}" pid="32" name="Allow Header Overwrite">
    <vt:bool>true</vt:bool>
  </property>
  <property fmtid="{D5CDD505-2E9C-101B-9397-08002B2CF9AE}" pid="33" name="Allow Footer Overwrite">
    <vt:bool>true</vt:bool>
  </property>
  <property fmtid="{D5CDD505-2E9C-101B-9397-08002B2CF9AE}" pid="34" name="Multiple Selected">
    <vt:lpwstr>-1</vt:lpwstr>
  </property>
  <property fmtid="{D5CDD505-2E9C-101B-9397-08002B2CF9AE}" pid="35" name="SIPLongWording">
    <vt:lpwstr/>
  </property>
  <property fmtid="{D5CDD505-2E9C-101B-9397-08002B2CF9AE}" pid="36" name="checkedProgramsCount">
    <vt:i4>0</vt:i4>
  </property>
  <property fmtid="{D5CDD505-2E9C-101B-9397-08002B2CF9AE}" pid="37" name="ExpCountry">
    <vt:lpwstr/>
  </property>
  <property fmtid="{D5CDD505-2E9C-101B-9397-08002B2CF9AE}" pid="38" name="SIP_Label_Display">
    <vt:lpwstr>UNKNOWN; </vt:lpwstr>
  </property>
  <property fmtid="{D5CDD505-2E9C-101B-9397-08002B2CF9AE}" pid="39" name="TaxCatchAll">
    <vt:lpwstr>18;#Template;#37;#Design</vt:lpwstr>
  </property>
  <property fmtid="{D5CDD505-2E9C-101B-9397-08002B2CF9AE}" pid="40" name="Enterprise_x0020_Keywords">
    <vt:lpwstr>18;#Template|a3f5c7c3-eadd-4b33-9170-0d07dfa295e1;#37;#Design|e80e6c10-82dc-4df3-a573-1ddd13893795</vt:lpwstr>
  </property>
  <property fmtid="{D5CDD505-2E9C-101B-9397-08002B2CF9AE}" pid="41" name="SIP_Label_Data">
    <vt:lpwstr>;#0;#UNKNOWN;#True;#00000000-0000-0000-0000-000000000000;#Unknown.;#</vt:lpwstr>
  </property>
  <property fmtid="{D5CDD505-2E9C-101B-9397-08002B2CF9AE}" pid="42" name="Enterprise Keywords">
    <vt:lpwstr>18;#Template|a3f5c7c3-eadd-4b33-9170-0d07dfa295e1;#37;#Design|e80e6c10-82dc-4df3-a573-1ddd13893795</vt:lpwstr>
  </property>
</Properties>
</file>